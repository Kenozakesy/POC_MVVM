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ABE7E" w14:textId="77777777" w:rsidR="00483C62" w:rsidRPr="00B95819" w:rsidRDefault="00483C62" w:rsidP="007D6A7D">
      <w:pPr>
        <w:ind w:firstLine="567"/>
        <w:rPr>
          <w:b/>
        </w:rPr>
      </w:pPr>
      <w:bookmarkStart w:id="0" w:name="_GoBack"/>
      <w:bookmarkEnd w:id="0"/>
    </w:p>
    <w:p w14:paraId="540AB852" w14:textId="77777777" w:rsidR="00483C62" w:rsidRPr="00B95819" w:rsidRDefault="00483C62" w:rsidP="007D6A7D">
      <w:pPr>
        <w:ind w:firstLine="567"/>
        <w:rPr>
          <w:b/>
        </w:rPr>
      </w:pPr>
    </w:p>
    <w:p w14:paraId="3A4E05BE" w14:textId="77777777" w:rsidR="00483C62" w:rsidRPr="00B95819" w:rsidRDefault="00483C62" w:rsidP="007D6A7D">
      <w:pPr>
        <w:ind w:firstLine="567"/>
        <w:rPr>
          <w:b/>
        </w:rPr>
      </w:pPr>
    </w:p>
    <w:p w14:paraId="5E3F2FB3" w14:textId="77777777" w:rsidR="008422F9" w:rsidRPr="00B95819" w:rsidRDefault="00483C62" w:rsidP="007D6A7D">
      <w:pPr>
        <w:ind w:firstLine="567"/>
      </w:pPr>
      <w:r w:rsidRPr="00B95819">
        <w:rPr>
          <w:noProof/>
        </w:rPr>
        <mc:AlternateContent>
          <mc:Choice Requires="wps">
            <w:drawing>
              <wp:anchor distT="0" distB="0" distL="114300" distR="114300" simplePos="0" relativeHeight="251659264" behindDoc="1" locked="0" layoutInCell="1" allowOverlap="1" wp14:anchorId="4D69AC8C" wp14:editId="6A0D4CBA">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32B36D6D" w14:textId="77777777" w:rsidR="00C359DF" w:rsidRPr="00AF7C2A" w:rsidRDefault="00C359DF">
                            <w:pPr>
                              <w:rPr>
                                <w:sz w:val="72"/>
                                <w:lang w:val="en-US"/>
                              </w:rPr>
                            </w:pPr>
                            <w:r>
                              <w:rPr>
                                <w:sz w:val="72"/>
                                <w:lang w:val="en-US"/>
                              </w:rPr>
                              <w:t>Promasst 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9AC8C" id="_x0000_t202" coordsize="21600,21600" o:spt="202" path="m,l,21600r21600,l21600,xe">
                <v:stroke joinstyle="miter"/>
                <v:path gradientshapeok="t" o:connecttype="rect"/>
              </v:shapetype>
              <v:shape id="Text Box 2" o:spid="_x0000_s1026" type="#_x0000_t202" style="position:absolute;left:0;text-align:left;margin-left:21.9pt;margin-top:9.2pt;width:48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" filled="f" stroked="f" strokeweight="0">
                <v:textbox style="mso-fit-shape-to-text:t">
                  <w:txbxContent>
                    <w:p w14:paraId="32B36D6D" w14:textId="77777777" w:rsidR="00C359DF" w:rsidRPr="00AF7C2A" w:rsidRDefault="00C359DF">
                      <w:pPr>
                        <w:rPr>
                          <w:sz w:val="72"/>
                          <w:lang w:val="en-US"/>
                        </w:rPr>
                      </w:pPr>
                      <w:r>
                        <w:rPr>
                          <w:sz w:val="72"/>
                          <w:lang w:val="en-US"/>
                        </w:rPr>
                        <w:t>Promasst MES</w:t>
                      </w:r>
                    </w:p>
                  </w:txbxContent>
                </v:textbox>
              </v:shape>
            </w:pict>
          </mc:Fallback>
        </mc:AlternateContent>
      </w:r>
    </w:p>
    <w:p w14:paraId="2879BFE6" w14:textId="77777777" w:rsidR="007D6A7D" w:rsidRPr="00B95819" w:rsidRDefault="007D6A7D" w:rsidP="007D6A7D">
      <w:pPr>
        <w:ind w:firstLine="567"/>
      </w:pPr>
    </w:p>
    <w:p w14:paraId="61C3911A" w14:textId="77777777" w:rsidR="00483C62" w:rsidRPr="00B95819" w:rsidRDefault="00483C62" w:rsidP="00845D2B">
      <w:pPr>
        <w:ind w:firstLine="567"/>
      </w:pPr>
    </w:p>
    <w:p w14:paraId="26A27547" w14:textId="77777777" w:rsidR="00B13205" w:rsidRPr="00B95819" w:rsidRDefault="00845D2B" w:rsidP="00B13205">
      <w:r w:rsidRPr="00B95819">
        <w:rPr>
          <w:noProof/>
        </w:rPr>
        <mc:AlternateContent>
          <mc:Choice Requires="wps">
            <w:drawing>
              <wp:anchor distT="0" distB="0" distL="114300" distR="114300" simplePos="0" relativeHeight="251663360" behindDoc="0" locked="0" layoutInCell="1" allowOverlap="1" wp14:anchorId="39091D7A" wp14:editId="2DBC9608">
                <wp:simplePos x="0" y="0"/>
                <wp:positionH relativeFrom="column">
                  <wp:posOffset>2736850</wp:posOffset>
                </wp:positionH>
                <wp:positionV relativeFrom="paragraph">
                  <wp:posOffset>4580327</wp:posOffset>
                </wp:positionV>
                <wp:extent cx="3575230" cy="103517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33E2F95C" w14:textId="5C718B4B" w:rsidR="00C359DF" w:rsidRPr="00595931" w:rsidRDefault="00C359DF" w:rsidP="0099113E">
                            <w:pPr>
                              <w:tabs>
                                <w:tab w:val="left" w:pos="-1440"/>
                                <w:tab w:val="left" w:pos="-720"/>
                                <w:tab w:val="left" w:pos="2268"/>
                              </w:tabs>
                              <w:suppressAutoHyphens/>
                              <w:ind w:left="2694" w:hanging="2694"/>
                            </w:pPr>
                            <w:r w:rsidRPr="00595931">
                              <w:t>Bestand</w:t>
                            </w:r>
                            <w:r w:rsidRPr="00595931">
                              <w:tab/>
                              <w:t>:</w:t>
                            </w:r>
                            <w:r>
                              <w:tab/>
                              <w:t>AcceptatieTest-doc2</w:t>
                            </w:r>
                          </w:p>
                          <w:p w14:paraId="25850994" w14:textId="25DBE1DE" w:rsidR="00C359DF" w:rsidRPr="0062699C" w:rsidRDefault="00C359DF" w:rsidP="0099113E">
                            <w:pPr>
                              <w:tabs>
                                <w:tab w:val="left" w:pos="-1440"/>
                                <w:tab w:val="left" w:pos="-720"/>
                                <w:tab w:val="left" w:pos="2268"/>
                              </w:tabs>
                              <w:suppressAutoHyphens/>
                              <w:ind w:left="2694" w:hanging="2694"/>
                            </w:pPr>
                            <w:r w:rsidRPr="0062699C">
                              <w:t>Versie</w:t>
                            </w:r>
                            <w:r w:rsidRPr="0062699C">
                              <w:tab/>
                              <w:t>:</w:t>
                            </w:r>
                            <w:r w:rsidRPr="0062699C">
                              <w:tab/>
                            </w:r>
                            <w:r>
                              <w:t>0.1.1</w:t>
                            </w:r>
                            <w:r>
                              <w:fldChar w:fldCharType="begin"/>
                            </w:r>
                            <w:r>
                              <w:instrText xml:space="preserve"> SUBJECT  \* MERGEFORMAT </w:instrText>
                            </w:r>
                            <w:r>
                              <w:fldChar w:fldCharType="end"/>
                            </w:r>
                          </w:p>
                          <w:p w14:paraId="7BCD2D5B" w14:textId="27462862" w:rsidR="00C359DF" w:rsidRPr="0062699C" w:rsidRDefault="00C359DF" w:rsidP="0099113E">
                            <w:pPr>
                              <w:tabs>
                                <w:tab w:val="left" w:pos="-1440"/>
                                <w:tab w:val="left" w:pos="-720"/>
                                <w:tab w:val="left" w:pos="2268"/>
                              </w:tabs>
                              <w:suppressAutoHyphens/>
                              <w:ind w:left="2694" w:hanging="2694"/>
                            </w:pPr>
                            <w:r w:rsidRPr="0062699C">
                              <w:t>Datum van uitgifte</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111BCB">
                              <w:rPr>
                                <w:bCs/>
                                <w:noProof/>
                              </w:rPr>
                              <w:t>14-6-2018</w:t>
                            </w:r>
                            <w:r w:rsidRPr="00D9594A">
                              <w:rPr>
                                <w:bCs/>
                              </w:rPr>
                              <w:fldChar w:fldCharType="end"/>
                            </w:r>
                          </w:p>
                          <w:p w14:paraId="0951FDEA" w14:textId="77777777" w:rsidR="00C359DF" w:rsidRPr="0062699C" w:rsidRDefault="00C359DF" w:rsidP="0099113E">
                            <w:pPr>
                              <w:tabs>
                                <w:tab w:val="left" w:pos="-1440"/>
                                <w:tab w:val="left" w:pos="-720"/>
                                <w:tab w:val="left" w:pos="2268"/>
                              </w:tabs>
                              <w:suppressAutoHyphens/>
                              <w:ind w:left="2694" w:hanging="2694"/>
                            </w:pPr>
                            <w:r>
                              <w:t>Auteur</w:t>
                            </w:r>
                            <w:r w:rsidRPr="0062699C">
                              <w:tab/>
                              <w:t>:</w:t>
                            </w:r>
                            <w:r w:rsidRPr="0062699C">
                              <w:tab/>
                            </w:r>
                            <w:r>
                              <w:rPr>
                                <w:bCs/>
                              </w:rPr>
                              <w:t>Koen Wartenberg</w:t>
                            </w:r>
                          </w:p>
                          <w:p w14:paraId="2986A53E" w14:textId="77777777" w:rsidR="00C359DF" w:rsidRPr="0062699C" w:rsidRDefault="00C359DF" w:rsidP="0099113E">
                            <w:pPr>
                              <w:tabs>
                                <w:tab w:val="left" w:pos="-1440"/>
                                <w:tab w:val="left" w:pos="-720"/>
                                <w:tab w:val="left" w:pos="2268"/>
                              </w:tabs>
                              <w:suppressAutoHyphens/>
                              <w:ind w:left="2694" w:hanging="2694"/>
                            </w:pPr>
                          </w:p>
                          <w:p w14:paraId="2D7E0DF2" w14:textId="77777777" w:rsidR="00C359DF" w:rsidRPr="00241BB8" w:rsidRDefault="00C359DF" w:rsidP="00483C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91D7A" id="_x0000_s1027" type="#_x0000_t202" style="position:absolute;margin-left:215.5pt;margin-top:360.65pt;width:281.5pt;height: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" filled="f" stroked="f">
                <v:textbox>
                  <w:txbxContent>
                    <w:p w14:paraId="33E2F95C" w14:textId="5C718B4B" w:rsidR="00C359DF" w:rsidRPr="00595931" w:rsidRDefault="00C359DF" w:rsidP="0099113E">
                      <w:pPr>
                        <w:tabs>
                          <w:tab w:val="left" w:pos="-1440"/>
                          <w:tab w:val="left" w:pos="-720"/>
                          <w:tab w:val="left" w:pos="2268"/>
                        </w:tabs>
                        <w:suppressAutoHyphens/>
                        <w:ind w:left="2694" w:hanging="2694"/>
                      </w:pPr>
                      <w:r w:rsidRPr="00595931">
                        <w:t>Bestand</w:t>
                      </w:r>
                      <w:r w:rsidRPr="00595931">
                        <w:tab/>
                        <w:t>:</w:t>
                      </w:r>
                      <w:r>
                        <w:tab/>
                        <w:t>AcceptatieTest-doc2</w:t>
                      </w:r>
                    </w:p>
                    <w:p w14:paraId="25850994" w14:textId="25DBE1DE" w:rsidR="00C359DF" w:rsidRPr="0062699C" w:rsidRDefault="00C359DF" w:rsidP="0099113E">
                      <w:pPr>
                        <w:tabs>
                          <w:tab w:val="left" w:pos="-1440"/>
                          <w:tab w:val="left" w:pos="-720"/>
                          <w:tab w:val="left" w:pos="2268"/>
                        </w:tabs>
                        <w:suppressAutoHyphens/>
                        <w:ind w:left="2694" w:hanging="2694"/>
                      </w:pPr>
                      <w:r w:rsidRPr="0062699C">
                        <w:t>Versie</w:t>
                      </w:r>
                      <w:r w:rsidRPr="0062699C">
                        <w:tab/>
                        <w:t>:</w:t>
                      </w:r>
                      <w:r w:rsidRPr="0062699C">
                        <w:tab/>
                      </w:r>
                      <w:r>
                        <w:t>0.1.1</w:t>
                      </w:r>
                      <w:r>
                        <w:fldChar w:fldCharType="begin"/>
                      </w:r>
                      <w:r>
                        <w:instrText xml:space="preserve"> SUBJECT  \* MERGEFORMAT </w:instrText>
                      </w:r>
                      <w:r>
                        <w:fldChar w:fldCharType="end"/>
                      </w:r>
                    </w:p>
                    <w:p w14:paraId="7BCD2D5B" w14:textId="27462862" w:rsidR="00C359DF" w:rsidRPr="0062699C" w:rsidRDefault="00C359DF" w:rsidP="0099113E">
                      <w:pPr>
                        <w:tabs>
                          <w:tab w:val="left" w:pos="-1440"/>
                          <w:tab w:val="left" w:pos="-720"/>
                          <w:tab w:val="left" w:pos="2268"/>
                        </w:tabs>
                        <w:suppressAutoHyphens/>
                        <w:ind w:left="2694" w:hanging="2694"/>
                      </w:pPr>
                      <w:r w:rsidRPr="0062699C">
                        <w:t>Datum van uitgifte</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111BCB">
                        <w:rPr>
                          <w:bCs/>
                          <w:noProof/>
                        </w:rPr>
                        <w:t>14-6-2018</w:t>
                      </w:r>
                      <w:r w:rsidRPr="00D9594A">
                        <w:rPr>
                          <w:bCs/>
                        </w:rPr>
                        <w:fldChar w:fldCharType="end"/>
                      </w:r>
                    </w:p>
                    <w:p w14:paraId="0951FDEA" w14:textId="77777777" w:rsidR="00C359DF" w:rsidRPr="0062699C" w:rsidRDefault="00C359DF" w:rsidP="0099113E">
                      <w:pPr>
                        <w:tabs>
                          <w:tab w:val="left" w:pos="-1440"/>
                          <w:tab w:val="left" w:pos="-720"/>
                          <w:tab w:val="left" w:pos="2268"/>
                        </w:tabs>
                        <w:suppressAutoHyphens/>
                        <w:ind w:left="2694" w:hanging="2694"/>
                      </w:pPr>
                      <w:r>
                        <w:t>Auteur</w:t>
                      </w:r>
                      <w:r w:rsidRPr="0062699C">
                        <w:tab/>
                        <w:t>:</w:t>
                      </w:r>
                      <w:r w:rsidRPr="0062699C">
                        <w:tab/>
                      </w:r>
                      <w:r>
                        <w:rPr>
                          <w:bCs/>
                        </w:rPr>
                        <w:t>Koen Wartenberg</w:t>
                      </w:r>
                    </w:p>
                    <w:p w14:paraId="2986A53E" w14:textId="77777777" w:rsidR="00C359DF" w:rsidRPr="0062699C" w:rsidRDefault="00C359DF" w:rsidP="0099113E">
                      <w:pPr>
                        <w:tabs>
                          <w:tab w:val="left" w:pos="-1440"/>
                          <w:tab w:val="left" w:pos="-720"/>
                          <w:tab w:val="left" w:pos="2268"/>
                        </w:tabs>
                        <w:suppressAutoHyphens/>
                        <w:ind w:left="2694" w:hanging="2694"/>
                      </w:pPr>
                    </w:p>
                    <w:p w14:paraId="2D7E0DF2" w14:textId="77777777" w:rsidR="00C359DF" w:rsidRPr="00241BB8" w:rsidRDefault="00C359DF" w:rsidP="00483C62"/>
                  </w:txbxContent>
                </v:textbox>
              </v:shape>
            </w:pict>
          </mc:Fallback>
        </mc:AlternateContent>
      </w:r>
      <w:r w:rsidR="00483C62" w:rsidRPr="00B95819">
        <w:rPr>
          <w:noProof/>
        </w:rPr>
        <mc:AlternateContent>
          <mc:Choice Requires="wps">
            <w:drawing>
              <wp:anchor distT="0" distB="0" distL="114300" distR="114300" simplePos="0" relativeHeight="251661312" behindDoc="0" locked="0" layoutInCell="1" allowOverlap="1" wp14:anchorId="25672322" wp14:editId="00BBA081">
                <wp:simplePos x="0" y="0"/>
                <wp:positionH relativeFrom="column">
                  <wp:posOffset>325755</wp:posOffset>
                </wp:positionH>
                <wp:positionV relativeFrom="paragraph">
                  <wp:posOffset>1481455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6B784A57" w14:textId="77777777" w:rsidR="00C359DF" w:rsidRPr="00B13205" w:rsidRDefault="00C359DF" w:rsidP="00483C62">
                            <w:pPr>
                              <w:rPr>
                                <w:sz w:val="52"/>
                                <w:lang w:val="en-US"/>
                              </w:rPr>
                            </w:pPr>
                            <w:r>
                              <w:rPr>
                                <w:sz w:val="52"/>
                                <w:lang w:val="en-US"/>
                              </w:rPr>
                              <w:t>Acceptatie testplan</w:t>
                            </w:r>
                          </w:p>
                          <w:p w14:paraId="00C8E119" w14:textId="77777777" w:rsidR="00C359DF" w:rsidRPr="00B13205" w:rsidRDefault="00C359DF" w:rsidP="00483C62">
                            <w:pPr>
                              <w:rPr>
                                <w:sz w:val="40"/>
                                <w:lang w:val="en-US"/>
                              </w:rPr>
                            </w:pPr>
                            <w:r w:rsidRPr="00B13205">
                              <w:rPr>
                                <w:sz w:val="40"/>
                                <w:lang w:val="en-US"/>
                              </w:rPr>
                              <w:t>Configuratie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672322" id="_x0000_s1028" type="#_x0000_t202" style="position:absolute;margin-left:25.65pt;margin-top:116.65pt;width:48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" filled="f" stroked="f">
                <v:textbox style="mso-fit-shape-to-text:t">
                  <w:txbxContent>
                    <w:p w14:paraId="6B784A57" w14:textId="77777777" w:rsidR="00C359DF" w:rsidRPr="00B13205" w:rsidRDefault="00C359DF" w:rsidP="00483C62">
                      <w:pPr>
                        <w:rPr>
                          <w:sz w:val="52"/>
                          <w:lang w:val="en-US"/>
                        </w:rPr>
                      </w:pPr>
                      <w:r>
                        <w:rPr>
                          <w:sz w:val="52"/>
                          <w:lang w:val="en-US"/>
                        </w:rPr>
                        <w:t>Acceptatie testplan</w:t>
                      </w:r>
                    </w:p>
                    <w:p w14:paraId="00C8E119" w14:textId="77777777" w:rsidR="00C359DF" w:rsidRPr="00B13205" w:rsidRDefault="00C359DF" w:rsidP="00483C62">
                      <w:pPr>
                        <w:rPr>
                          <w:sz w:val="40"/>
                          <w:lang w:val="en-US"/>
                        </w:rPr>
                      </w:pPr>
                      <w:r w:rsidRPr="00B13205">
                        <w:rPr>
                          <w:sz w:val="40"/>
                          <w:lang w:val="en-US"/>
                        </w:rPr>
                        <w:t>Configuratie tool</w:t>
                      </w:r>
                    </w:p>
                  </w:txbxContent>
                </v:textbox>
              </v:shape>
            </w:pict>
          </mc:Fallback>
        </mc:AlternateContent>
      </w:r>
      <w:r w:rsidR="00483C62" w:rsidRPr="00B95819">
        <w:br w:type="page"/>
      </w:r>
      <w:bookmarkStart w:id="1" w:name="_Toc307303802"/>
    </w:p>
    <w:p w14:paraId="3570285E" w14:textId="77777777" w:rsidR="00B13205" w:rsidRPr="00B95819" w:rsidRDefault="00B13205" w:rsidP="00B13205">
      <w:pPr>
        <w:pStyle w:val="Heading1"/>
      </w:pPr>
      <w:bookmarkStart w:id="2" w:name="_Toc506553729"/>
      <w:bookmarkStart w:id="3" w:name="_Toc511125508"/>
      <w:r w:rsidRPr="00B95819">
        <w:lastRenderedPageBreak/>
        <w:t>Document historie</w:t>
      </w:r>
      <w:bookmarkEnd w:id="2"/>
      <w:bookmarkEnd w:id="3"/>
    </w:p>
    <w:p w14:paraId="2AC95F0A" w14:textId="77777777" w:rsidR="00B13205" w:rsidRPr="00B95819" w:rsidRDefault="00B13205" w:rsidP="00B13205"/>
    <w:p w14:paraId="0A4FCD1D" w14:textId="77777777" w:rsidR="00B13205" w:rsidRPr="00B95819" w:rsidRDefault="00B13205" w:rsidP="00B13205">
      <w:pPr>
        <w:pStyle w:val="Heading2"/>
      </w:pPr>
      <w:bookmarkStart w:id="4" w:name="_Toc506553730"/>
      <w:bookmarkStart w:id="5" w:name="_Toc511125509"/>
      <w:r w:rsidRPr="00B95819">
        <w:t>Versie beheer</w:t>
      </w:r>
      <w:bookmarkEnd w:id="4"/>
      <w:bookmarkEnd w:id="5"/>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4049"/>
        <w:gridCol w:w="2268"/>
      </w:tblGrid>
      <w:tr w:rsidR="00B13205" w:rsidRPr="00B95819" w14:paraId="28913914" w14:textId="77777777" w:rsidTr="00DA6808">
        <w:tc>
          <w:tcPr>
            <w:tcW w:w="2304" w:type="dxa"/>
          </w:tcPr>
          <w:p w14:paraId="327C9A24" w14:textId="77777777" w:rsidR="00B13205" w:rsidRPr="00B95819" w:rsidRDefault="00B13205" w:rsidP="00340204">
            <w:pPr>
              <w:rPr>
                <w:b/>
              </w:rPr>
            </w:pPr>
            <w:r w:rsidRPr="00B95819">
              <w:rPr>
                <w:b/>
              </w:rPr>
              <w:t>Datum</w:t>
            </w:r>
          </w:p>
        </w:tc>
        <w:tc>
          <w:tcPr>
            <w:tcW w:w="1152" w:type="dxa"/>
          </w:tcPr>
          <w:p w14:paraId="7132314A" w14:textId="77777777" w:rsidR="00B13205" w:rsidRPr="00B95819" w:rsidRDefault="00B13205" w:rsidP="00340204">
            <w:pPr>
              <w:rPr>
                <w:b/>
              </w:rPr>
            </w:pPr>
            <w:r w:rsidRPr="00B95819">
              <w:rPr>
                <w:b/>
              </w:rPr>
              <w:t>Versie</w:t>
            </w:r>
          </w:p>
        </w:tc>
        <w:tc>
          <w:tcPr>
            <w:tcW w:w="4049" w:type="dxa"/>
          </w:tcPr>
          <w:p w14:paraId="2D99D866" w14:textId="77777777" w:rsidR="00B13205" w:rsidRPr="00B95819" w:rsidRDefault="00B13205" w:rsidP="00340204">
            <w:pPr>
              <w:rPr>
                <w:b/>
              </w:rPr>
            </w:pPr>
            <w:r w:rsidRPr="00B95819">
              <w:rPr>
                <w:b/>
              </w:rPr>
              <w:t>Beschrijving</w:t>
            </w:r>
          </w:p>
        </w:tc>
        <w:tc>
          <w:tcPr>
            <w:tcW w:w="2268" w:type="dxa"/>
          </w:tcPr>
          <w:p w14:paraId="020F85EB" w14:textId="77777777" w:rsidR="00B13205" w:rsidRPr="00B95819" w:rsidRDefault="00B13205" w:rsidP="00340204">
            <w:pPr>
              <w:rPr>
                <w:b/>
              </w:rPr>
            </w:pPr>
            <w:r w:rsidRPr="00B95819">
              <w:rPr>
                <w:b/>
              </w:rPr>
              <w:t>Auteur</w:t>
            </w:r>
          </w:p>
        </w:tc>
      </w:tr>
      <w:tr w:rsidR="00B13205" w:rsidRPr="00B95819" w14:paraId="57FE3B9C" w14:textId="77777777" w:rsidTr="00DA6808">
        <w:tc>
          <w:tcPr>
            <w:tcW w:w="2304" w:type="dxa"/>
          </w:tcPr>
          <w:p w14:paraId="66476A4A" w14:textId="77777777" w:rsidR="00B13205" w:rsidRPr="00B95819" w:rsidRDefault="00B13205" w:rsidP="00340204">
            <w:r w:rsidRPr="00B95819">
              <w:t>1</w:t>
            </w:r>
            <w:r w:rsidR="00595C7B" w:rsidRPr="00B95819">
              <w:t>9</w:t>
            </w:r>
            <w:r w:rsidRPr="00B95819">
              <w:t>-2-18</w:t>
            </w:r>
          </w:p>
        </w:tc>
        <w:tc>
          <w:tcPr>
            <w:tcW w:w="1152" w:type="dxa"/>
          </w:tcPr>
          <w:p w14:paraId="5CC5884D" w14:textId="77777777" w:rsidR="00B13205" w:rsidRPr="00B95819" w:rsidRDefault="00B13205" w:rsidP="00340204">
            <w:r w:rsidRPr="00B95819">
              <w:t>0.1</w:t>
            </w:r>
          </w:p>
        </w:tc>
        <w:tc>
          <w:tcPr>
            <w:tcW w:w="4049" w:type="dxa"/>
          </w:tcPr>
          <w:p w14:paraId="210ACFA3" w14:textId="77777777" w:rsidR="00B13205" w:rsidRPr="00B95819" w:rsidRDefault="00B13205" w:rsidP="00340204">
            <w:r w:rsidRPr="00B95819">
              <w:t>Initiële versie</w:t>
            </w:r>
          </w:p>
        </w:tc>
        <w:tc>
          <w:tcPr>
            <w:tcW w:w="2268" w:type="dxa"/>
          </w:tcPr>
          <w:p w14:paraId="36CC55A4" w14:textId="77777777" w:rsidR="00B13205" w:rsidRPr="00B95819" w:rsidRDefault="00B13205" w:rsidP="00340204">
            <w:r w:rsidRPr="00B95819">
              <w:t>Koen Wartenberg</w:t>
            </w:r>
          </w:p>
        </w:tc>
      </w:tr>
      <w:tr w:rsidR="00B13205" w:rsidRPr="00B95819" w14:paraId="10D7888D" w14:textId="77777777" w:rsidTr="00DA6808">
        <w:tc>
          <w:tcPr>
            <w:tcW w:w="2304" w:type="dxa"/>
          </w:tcPr>
          <w:p w14:paraId="4F41B101" w14:textId="28FFDAB6" w:rsidR="00B13205" w:rsidRPr="00B95819" w:rsidRDefault="00B95819" w:rsidP="00340204">
            <w:r w:rsidRPr="00B95819">
              <w:t>20-2-2018</w:t>
            </w:r>
          </w:p>
        </w:tc>
        <w:tc>
          <w:tcPr>
            <w:tcW w:w="1152" w:type="dxa"/>
          </w:tcPr>
          <w:p w14:paraId="26304B55" w14:textId="54020A43" w:rsidR="00B13205" w:rsidRPr="00B95819" w:rsidRDefault="00B95819" w:rsidP="00340204">
            <w:r w:rsidRPr="00B95819">
              <w:t>0.1.1</w:t>
            </w:r>
          </w:p>
        </w:tc>
        <w:tc>
          <w:tcPr>
            <w:tcW w:w="4049" w:type="dxa"/>
          </w:tcPr>
          <w:p w14:paraId="25C6B8CC" w14:textId="666460E1" w:rsidR="00B13205" w:rsidRPr="00B95819" w:rsidRDefault="00B95819" w:rsidP="00340204">
            <w:r w:rsidRPr="00B95819">
              <w:t>Format inhoudelijk ingevuld</w:t>
            </w:r>
          </w:p>
        </w:tc>
        <w:tc>
          <w:tcPr>
            <w:tcW w:w="2268" w:type="dxa"/>
          </w:tcPr>
          <w:p w14:paraId="53AC376F" w14:textId="7F245541" w:rsidR="00B13205" w:rsidRPr="00B95819" w:rsidRDefault="00B95819" w:rsidP="00340204">
            <w:r w:rsidRPr="00B95819">
              <w:t>Koen Wartenberg</w:t>
            </w:r>
          </w:p>
        </w:tc>
      </w:tr>
      <w:tr w:rsidR="00B13205" w:rsidRPr="00B95819" w14:paraId="7590C12E" w14:textId="77777777" w:rsidTr="00DA6808">
        <w:tc>
          <w:tcPr>
            <w:tcW w:w="2304" w:type="dxa"/>
          </w:tcPr>
          <w:p w14:paraId="379E39ED" w14:textId="6107FD02" w:rsidR="00B13205" w:rsidRPr="00B95819" w:rsidRDefault="00DA6808" w:rsidP="00340204">
            <w:r>
              <w:t>9-4-2018</w:t>
            </w:r>
          </w:p>
        </w:tc>
        <w:tc>
          <w:tcPr>
            <w:tcW w:w="1152" w:type="dxa"/>
          </w:tcPr>
          <w:p w14:paraId="4C21157C" w14:textId="1B4848D0" w:rsidR="00B13205" w:rsidRPr="00B95819" w:rsidRDefault="00DA6808" w:rsidP="00340204">
            <w:r>
              <w:t>0.2.0</w:t>
            </w:r>
          </w:p>
        </w:tc>
        <w:tc>
          <w:tcPr>
            <w:tcW w:w="4049" w:type="dxa"/>
          </w:tcPr>
          <w:p w14:paraId="2C420E77" w14:textId="068011EF" w:rsidR="00B13205" w:rsidRPr="00B95819" w:rsidRDefault="00DA6808" w:rsidP="00340204">
            <w:r>
              <w:t>Invulling functionaliteiten waarop getest kan gaan worden</w:t>
            </w:r>
          </w:p>
        </w:tc>
        <w:tc>
          <w:tcPr>
            <w:tcW w:w="2268" w:type="dxa"/>
          </w:tcPr>
          <w:p w14:paraId="7D31AB97" w14:textId="48A56147" w:rsidR="00B13205" w:rsidRPr="00B95819" w:rsidRDefault="00DA6808" w:rsidP="00340204">
            <w:r>
              <w:t>Koen Wartenberg</w:t>
            </w:r>
          </w:p>
        </w:tc>
      </w:tr>
      <w:tr w:rsidR="00B13205" w:rsidRPr="00B95819" w14:paraId="2926B16E" w14:textId="77777777" w:rsidTr="00DA6808">
        <w:tc>
          <w:tcPr>
            <w:tcW w:w="2304" w:type="dxa"/>
          </w:tcPr>
          <w:p w14:paraId="4D4FEF55" w14:textId="78B69E6C" w:rsidR="00B13205" w:rsidRPr="00B95819" w:rsidRDefault="00105E64" w:rsidP="00340204">
            <w:r>
              <w:t>10-4-2018</w:t>
            </w:r>
          </w:p>
        </w:tc>
        <w:tc>
          <w:tcPr>
            <w:tcW w:w="1152" w:type="dxa"/>
          </w:tcPr>
          <w:p w14:paraId="0E9D5FD5" w14:textId="1BE253CE" w:rsidR="00B13205" w:rsidRPr="00B95819" w:rsidRDefault="00105E64" w:rsidP="00340204">
            <w:r>
              <w:t>1.0.0</w:t>
            </w:r>
          </w:p>
        </w:tc>
        <w:tc>
          <w:tcPr>
            <w:tcW w:w="4049" w:type="dxa"/>
          </w:tcPr>
          <w:p w14:paraId="46721A96" w14:textId="4FD9DB9B" w:rsidR="00B13205" w:rsidRPr="00B95819" w:rsidRDefault="00105E64" w:rsidP="00340204">
            <w:r>
              <w:t xml:space="preserve">Versie 1 af originele testplan </w:t>
            </w:r>
          </w:p>
        </w:tc>
        <w:tc>
          <w:tcPr>
            <w:tcW w:w="2268" w:type="dxa"/>
          </w:tcPr>
          <w:p w14:paraId="2272CCC7" w14:textId="50C96C98" w:rsidR="00B13205" w:rsidRPr="00B95819" w:rsidRDefault="00105E64" w:rsidP="00340204">
            <w:r>
              <w:t>Koen Wartenberg</w:t>
            </w:r>
          </w:p>
        </w:tc>
      </w:tr>
      <w:tr w:rsidR="00B13205" w:rsidRPr="00B95819" w14:paraId="694F03D4" w14:textId="77777777" w:rsidTr="00DA6808">
        <w:tc>
          <w:tcPr>
            <w:tcW w:w="2304" w:type="dxa"/>
          </w:tcPr>
          <w:p w14:paraId="4C719935" w14:textId="47F49916" w:rsidR="00B13205" w:rsidRPr="00B95819" w:rsidRDefault="0046236E" w:rsidP="00340204">
            <w:r>
              <w:t>24-5-2018</w:t>
            </w:r>
          </w:p>
        </w:tc>
        <w:tc>
          <w:tcPr>
            <w:tcW w:w="1152" w:type="dxa"/>
          </w:tcPr>
          <w:p w14:paraId="3D0F74B3" w14:textId="5CF530D8" w:rsidR="00B13205" w:rsidRPr="00B95819" w:rsidRDefault="0046236E" w:rsidP="00340204">
            <w:r>
              <w:t>1.0.1</w:t>
            </w:r>
          </w:p>
        </w:tc>
        <w:tc>
          <w:tcPr>
            <w:tcW w:w="4049" w:type="dxa"/>
          </w:tcPr>
          <w:p w14:paraId="14FCC6D4" w14:textId="28C77B25" w:rsidR="00B13205" w:rsidRPr="00B95819" w:rsidRDefault="0046236E" w:rsidP="00340204">
            <w:r>
              <w:t>tweede versie testplan</w:t>
            </w:r>
          </w:p>
        </w:tc>
        <w:tc>
          <w:tcPr>
            <w:tcW w:w="2268" w:type="dxa"/>
          </w:tcPr>
          <w:p w14:paraId="406477A6" w14:textId="14B93FCB" w:rsidR="00B13205" w:rsidRPr="00B95819" w:rsidRDefault="00202252" w:rsidP="00340204">
            <w:r>
              <w:t>Koen Wartenberg</w:t>
            </w:r>
          </w:p>
        </w:tc>
      </w:tr>
      <w:tr w:rsidR="00202252" w:rsidRPr="00B95819" w14:paraId="48DF4C7F" w14:textId="77777777" w:rsidTr="00DA6808">
        <w:tc>
          <w:tcPr>
            <w:tcW w:w="2304" w:type="dxa"/>
          </w:tcPr>
          <w:p w14:paraId="5D6CADD0" w14:textId="77777777" w:rsidR="00202252" w:rsidRDefault="00202252" w:rsidP="00340204"/>
        </w:tc>
        <w:tc>
          <w:tcPr>
            <w:tcW w:w="1152" w:type="dxa"/>
          </w:tcPr>
          <w:p w14:paraId="2D54F661" w14:textId="77777777" w:rsidR="00202252" w:rsidRDefault="00202252" w:rsidP="00340204"/>
        </w:tc>
        <w:tc>
          <w:tcPr>
            <w:tcW w:w="4049" w:type="dxa"/>
          </w:tcPr>
          <w:p w14:paraId="2F7CBDB5" w14:textId="77777777" w:rsidR="00202252" w:rsidRDefault="00202252" w:rsidP="00340204"/>
        </w:tc>
        <w:tc>
          <w:tcPr>
            <w:tcW w:w="2268" w:type="dxa"/>
          </w:tcPr>
          <w:p w14:paraId="5F8693C1" w14:textId="77777777" w:rsidR="00202252" w:rsidRDefault="00202252" w:rsidP="00340204"/>
        </w:tc>
      </w:tr>
      <w:tr w:rsidR="00202252" w:rsidRPr="00B95819" w14:paraId="4B02AA61" w14:textId="77777777" w:rsidTr="00DA6808">
        <w:tc>
          <w:tcPr>
            <w:tcW w:w="2304" w:type="dxa"/>
          </w:tcPr>
          <w:p w14:paraId="398687DE" w14:textId="77777777" w:rsidR="00202252" w:rsidRDefault="00202252" w:rsidP="00340204"/>
        </w:tc>
        <w:tc>
          <w:tcPr>
            <w:tcW w:w="1152" w:type="dxa"/>
          </w:tcPr>
          <w:p w14:paraId="7917206B" w14:textId="77777777" w:rsidR="00202252" w:rsidRDefault="00202252" w:rsidP="00340204"/>
        </w:tc>
        <w:tc>
          <w:tcPr>
            <w:tcW w:w="4049" w:type="dxa"/>
          </w:tcPr>
          <w:p w14:paraId="0743A1BC" w14:textId="77777777" w:rsidR="00202252" w:rsidRDefault="00202252" w:rsidP="00340204"/>
        </w:tc>
        <w:tc>
          <w:tcPr>
            <w:tcW w:w="2268" w:type="dxa"/>
          </w:tcPr>
          <w:p w14:paraId="48A05C53" w14:textId="77777777" w:rsidR="00202252" w:rsidRDefault="00202252" w:rsidP="00340204"/>
        </w:tc>
      </w:tr>
      <w:tr w:rsidR="00202252" w:rsidRPr="00B95819" w14:paraId="273E76A8" w14:textId="77777777" w:rsidTr="00DA6808">
        <w:tc>
          <w:tcPr>
            <w:tcW w:w="2304" w:type="dxa"/>
          </w:tcPr>
          <w:p w14:paraId="404F16FE" w14:textId="77777777" w:rsidR="00202252" w:rsidRDefault="00202252" w:rsidP="00340204"/>
        </w:tc>
        <w:tc>
          <w:tcPr>
            <w:tcW w:w="1152" w:type="dxa"/>
          </w:tcPr>
          <w:p w14:paraId="3531DA40" w14:textId="77777777" w:rsidR="00202252" w:rsidRDefault="00202252" w:rsidP="00340204"/>
        </w:tc>
        <w:tc>
          <w:tcPr>
            <w:tcW w:w="4049" w:type="dxa"/>
          </w:tcPr>
          <w:p w14:paraId="548EAA22" w14:textId="77777777" w:rsidR="00202252" w:rsidRDefault="00202252" w:rsidP="00340204"/>
        </w:tc>
        <w:tc>
          <w:tcPr>
            <w:tcW w:w="2268" w:type="dxa"/>
          </w:tcPr>
          <w:p w14:paraId="0021AEE0" w14:textId="77777777" w:rsidR="00202252" w:rsidRDefault="00202252" w:rsidP="00340204"/>
        </w:tc>
      </w:tr>
    </w:tbl>
    <w:p w14:paraId="1752C4C5" w14:textId="77777777" w:rsidR="00B13205" w:rsidRPr="00B95819" w:rsidRDefault="00B13205" w:rsidP="00B13205"/>
    <w:p w14:paraId="5D536A7E" w14:textId="77777777" w:rsidR="00B13205" w:rsidRPr="00B95819" w:rsidRDefault="00B13205" w:rsidP="00B13205">
      <w:pPr>
        <w:pStyle w:val="Heading2"/>
      </w:pPr>
      <w:bookmarkStart w:id="6" w:name="_Toc506553731"/>
      <w:bookmarkStart w:id="7" w:name="_Toc511125510"/>
      <w:r w:rsidRPr="00B95819">
        <w:t>Distributie</w:t>
      </w:r>
      <w:bookmarkEnd w:id="6"/>
      <w:bookmarkEnd w:id="7"/>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0"/>
        <w:gridCol w:w="540"/>
        <w:gridCol w:w="540"/>
        <w:gridCol w:w="540"/>
        <w:gridCol w:w="540"/>
        <w:gridCol w:w="540"/>
        <w:gridCol w:w="540"/>
        <w:gridCol w:w="540"/>
        <w:gridCol w:w="540"/>
        <w:gridCol w:w="540"/>
        <w:gridCol w:w="540"/>
        <w:gridCol w:w="540"/>
        <w:gridCol w:w="540"/>
        <w:gridCol w:w="540"/>
      </w:tblGrid>
      <w:tr w:rsidR="00B13205" w:rsidRPr="00B95819" w14:paraId="3C1FEE29" w14:textId="77777777" w:rsidTr="00340204">
        <w:trPr>
          <w:cantSplit/>
        </w:trPr>
        <w:tc>
          <w:tcPr>
            <w:tcW w:w="2410" w:type="dxa"/>
          </w:tcPr>
          <w:p w14:paraId="64295510" w14:textId="77777777" w:rsidR="00B13205" w:rsidRPr="00B95819" w:rsidRDefault="00B13205" w:rsidP="00340204">
            <w:pPr>
              <w:rPr>
                <w:b/>
                <w:bCs/>
              </w:rPr>
            </w:pPr>
            <w:r w:rsidRPr="00B95819">
              <w:rPr>
                <w:b/>
                <w:bCs/>
              </w:rPr>
              <w:t>Naam</w:t>
            </w:r>
          </w:p>
        </w:tc>
        <w:tc>
          <w:tcPr>
            <w:tcW w:w="540" w:type="dxa"/>
          </w:tcPr>
          <w:p w14:paraId="20B1393B" w14:textId="77777777" w:rsidR="00B13205" w:rsidRPr="00B95819" w:rsidRDefault="00B13205" w:rsidP="00340204">
            <w:pPr>
              <w:rPr>
                <w:b/>
                <w:bCs/>
              </w:rPr>
            </w:pPr>
            <w:r w:rsidRPr="00B95819">
              <w:rPr>
                <w:b/>
                <w:bCs/>
              </w:rPr>
              <w:t>0.1</w:t>
            </w:r>
          </w:p>
        </w:tc>
        <w:tc>
          <w:tcPr>
            <w:tcW w:w="540" w:type="dxa"/>
          </w:tcPr>
          <w:p w14:paraId="49ED4DEC" w14:textId="77777777" w:rsidR="00B13205" w:rsidRPr="00B95819" w:rsidRDefault="00B13205" w:rsidP="00340204">
            <w:pPr>
              <w:rPr>
                <w:b/>
                <w:bCs/>
              </w:rPr>
            </w:pPr>
          </w:p>
        </w:tc>
        <w:tc>
          <w:tcPr>
            <w:tcW w:w="540" w:type="dxa"/>
          </w:tcPr>
          <w:p w14:paraId="2FD32722" w14:textId="77777777" w:rsidR="00B13205" w:rsidRPr="00B95819" w:rsidRDefault="00B13205" w:rsidP="00340204">
            <w:pPr>
              <w:rPr>
                <w:b/>
                <w:bCs/>
              </w:rPr>
            </w:pPr>
          </w:p>
        </w:tc>
        <w:tc>
          <w:tcPr>
            <w:tcW w:w="540" w:type="dxa"/>
          </w:tcPr>
          <w:p w14:paraId="5291195E" w14:textId="77777777" w:rsidR="00B13205" w:rsidRPr="00B95819" w:rsidRDefault="00B13205" w:rsidP="00340204">
            <w:pPr>
              <w:rPr>
                <w:b/>
                <w:bCs/>
              </w:rPr>
            </w:pPr>
          </w:p>
        </w:tc>
        <w:tc>
          <w:tcPr>
            <w:tcW w:w="540" w:type="dxa"/>
          </w:tcPr>
          <w:p w14:paraId="23871912" w14:textId="77777777" w:rsidR="00B13205" w:rsidRPr="00B95819" w:rsidRDefault="00B13205" w:rsidP="00340204">
            <w:pPr>
              <w:rPr>
                <w:b/>
                <w:bCs/>
              </w:rPr>
            </w:pPr>
          </w:p>
        </w:tc>
        <w:tc>
          <w:tcPr>
            <w:tcW w:w="540" w:type="dxa"/>
          </w:tcPr>
          <w:p w14:paraId="10D98CED" w14:textId="77777777" w:rsidR="00B13205" w:rsidRPr="00B95819" w:rsidRDefault="00B13205" w:rsidP="00340204">
            <w:pPr>
              <w:rPr>
                <w:b/>
                <w:bCs/>
              </w:rPr>
            </w:pPr>
          </w:p>
        </w:tc>
        <w:tc>
          <w:tcPr>
            <w:tcW w:w="540" w:type="dxa"/>
          </w:tcPr>
          <w:p w14:paraId="05001B38" w14:textId="77777777" w:rsidR="00B13205" w:rsidRPr="00B95819" w:rsidRDefault="00B13205" w:rsidP="00340204">
            <w:pPr>
              <w:rPr>
                <w:b/>
                <w:bCs/>
              </w:rPr>
            </w:pPr>
          </w:p>
        </w:tc>
        <w:tc>
          <w:tcPr>
            <w:tcW w:w="540" w:type="dxa"/>
          </w:tcPr>
          <w:p w14:paraId="7020F2E1" w14:textId="77777777" w:rsidR="00B13205" w:rsidRPr="00B95819" w:rsidRDefault="00B13205" w:rsidP="00340204">
            <w:pPr>
              <w:rPr>
                <w:b/>
                <w:bCs/>
              </w:rPr>
            </w:pPr>
          </w:p>
        </w:tc>
        <w:tc>
          <w:tcPr>
            <w:tcW w:w="540" w:type="dxa"/>
          </w:tcPr>
          <w:p w14:paraId="3B12A324" w14:textId="77777777" w:rsidR="00B13205" w:rsidRPr="00B95819" w:rsidRDefault="00B13205" w:rsidP="00340204">
            <w:pPr>
              <w:rPr>
                <w:b/>
                <w:bCs/>
              </w:rPr>
            </w:pPr>
          </w:p>
        </w:tc>
        <w:tc>
          <w:tcPr>
            <w:tcW w:w="540" w:type="dxa"/>
          </w:tcPr>
          <w:p w14:paraId="55096A3A" w14:textId="77777777" w:rsidR="00B13205" w:rsidRPr="00B95819" w:rsidRDefault="00B13205" w:rsidP="00340204"/>
        </w:tc>
        <w:tc>
          <w:tcPr>
            <w:tcW w:w="540" w:type="dxa"/>
          </w:tcPr>
          <w:p w14:paraId="653D1E37" w14:textId="77777777" w:rsidR="00B13205" w:rsidRPr="00B95819" w:rsidRDefault="00B13205" w:rsidP="00340204">
            <w:pPr>
              <w:tabs>
                <w:tab w:val="left" w:pos="1418"/>
              </w:tabs>
            </w:pPr>
          </w:p>
        </w:tc>
        <w:tc>
          <w:tcPr>
            <w:tcW w:w="540" w:type="dxa"/>
          </w:tcPr>
          <w:p w14:paraId="74BD1A70" w14:textId="77777777" w:rsidR="00B13205" w:rsidRPr="00B95819" w:rsidRDefault="00B13205" w:rsidP="00340204">
            <w:pPr>
              <w:tabs>
                <w:tab w:val="left" w:pos="1418"/>
              </w:tabs>
            </w:pPr>
          </w:p>
        </w:tc>
        <w:tc>
          <w:tcPr>
            <w:tcW w:w="540" w:type="dxa"/>
          </w:tcPr>
          <w:p w14:paraId="15AC4190" w14:textId="77777777" w:rsidR="00B13205" w:rsidRPr="00B95819" w:rsidRDefault="00B13205" w:rsidP="00340204">
            <w:pPr>
              <w:tabs>
                <w:tab w:val="left" w:pos="1418"/>
              </w:tabs>
            </w:pPr>
          </w:p>
        </w:tc>
        <w:tc>
          <w:tcPr>
            <w:tcW w:w="540" w:type="dxa"/>
          </w:tcPr>
          <w:p w14:paraId="0C5BE2FE" w14:textId="77777777" w:rsidR="00B13205" w:rsidRPr="00B95819" w:rsidRDefault="00B13205" w:rsidP="00340204">
            <w:pPr>
              <w:tabs>
                <w:tab w:val="left" w:pos="1418"/>
              </w:tabs>
            </w:pPr>
          </w:p>
        </w:tc>
      </w:tr>
      <w:tr w:rsidR="00B13205" w:rsidRPr="00B95819" w14:paraId="500B9BE5" w14:textId="77777777" w:rsidTr="00340204">
        <w:trPr>
          <w:cantSplit/>
        </w:trPr>
        <w:tc>
          <w:tcPr>
            <w:tcW w:w="2410" w:type="dxa"/>
          </w:tcPr>
          <w:p w14:paraId="3000641A" w14:textId="77777777" w:rsidR="00B13205" w:rsidRPr="00B95819" w:rsidRDefault="00B13205" w:rsidP="00340204">
            <w:pPr>
              <w:rPr>
                <w:bCs/>
              </w:rPr>
            </w:pPr>
          </w:p>
        </w:tc>
        <w:tc>
          <w:tcPr>
            <w:tcW w:w="540" w:type="dxa"/>
          </w:tcPr>
          <w:p w14:paraId="1A0CFEAF" w14:textId="77777777" w:rsidR="00B13205" w:rsidRPr="00B95819" w:rsidRDefault="00B13205" w:rsidP="00340204">
            <w:pPr>
              <w:rPr>
                <w:bCs/>
              </w:rPr>
            </w:pPr>
          </w:p>
        </w:tc>
        <w:tc>
          <w:tcPr>
            <w:tcW w:w="540" w:type="dxa"/>
          </w:tcPr>
          <w:p w14:paraId="7F932CC1" w14:textId="77777777" w:rsidR="00B13205" w:rsidRPr="00B95819" w:rsidRDefault="00B13205" w:rsidP="00340204">
            <w:pPr>
              <w:rPr>
                <w:bCs/>
              </w:rPr>
            </w:pPr>
          </w:p>
        </w:tc>
        <w:tc>
          <w:tcPr>
            <w:tcW w:w="540" w:type="dxa"/>
          </w:tcPr>
          <w:p w14:paraId="4C28D642" w14:textId="77777777" w:rsidR="00B13205" w:rsidRPr="00B95819" w:rsidRDefault="00B13205" w:rsidP="00340204">
            <w:pPr>
              <w:rPr>
                <w:bCs/>
              </w:rPr>
            </w:pPr>
          </w:p>
        </w:tc>
        <w:tc>
          <w:tcPr>
            <w:tcW w:w="540" w:type="dxa"/>
          </w:tcPr>
          <w:p w14:paraId="55B07C6A" w14:textId="77777777" w:rsidR="00B13205" w:rsidRPr="00B95819" w:rsidRDefault="00B13205" w:rsidP="00340204">
            <w:pPr>
              <w:rPr>
                <w:bCs/>
              </w:rPr>
            </w:pPr>
          </w:p>
        </w:tc>
        <w:tc>
          <w:tcPr>
            <w:tcW w:w="540" w:type="dxa"/>
          </w:tcPr>
          <w:p w14:paraId="6EA1D18F" w14:textId="77777777" w:rsidR="00B13205" w:rsidRPr="00B95819" w:rsidRDefault="00B13205" w:rsidP="00340204">
            <w:pPr>
              <w:rPr>
                <w:bCs/>
              </w:rPr>
            </w:pPr>
          </w:p>
        </w:tc>
        <w:tc>
          <w:tcPr>
            <w:tcW w:w="540" w:type="dxa"/>
          </w:tcPr>
          <w:p w14:paraId="50F16019" w14:textId="77777777" w:rsidR="00B13205" w:rsidRPr="00B95819" w:rsidRDefault="00B13205" w:rsidP="00340204">
            <w:pPr>
              <w:rPr>
                <w:bCs/>
              </w:rPr>
            </w:pPr>
          </w:p>
        </w:tc>
        <w:tc>
          <w:tcPr>
            <w:tcW w:w="540" w:type="dxa"/>
          </w:tcPr>
          <w:p w14:paraId="57007061" w14:textId="77777777" w:rsidR="00B13205" w:rsidRPr="00B95819" w:rsidRDefault="00B13205" w:rsidP="00340204">
            <w:pPr>
              <w:rPr>
                <w:bCs/>
              </w:rPr>
            </w:pPr>
          </w:p>
        </w:tc>
        <w:tc>
          <w:tcPr>
            <w:tcW w:w="540" w:type="dxa"/>
          </w:tcPr>
          <w:p w14:paraId="46E41626" w14:textId="77777777" w:rsidR="00B13205" w:rsidRPr="00B95819" w:rsidRDefault="00B13205" w:rsidP="00340204">
            <w:pPr>
              <w:rPr>
                <w:bCs/>
              </w:rPr>
            </w:pPr>
          </w:p>
        </w:tc>
        <w:tc>
          <w:tcPr>
            <w:tcW w:w="540" w:type="dxa"/>
          </w:tcPr>
          <w:p w14:paraId="373292A3" w14:textId="77777777" w:rsidR="00B13205" w:rsidRPr="00B95819" w:rsidRDefault="00B13205" w:rsidP="00340204">
            <w:pPr>
              <w:rPr>
                <w:bCs/>
              </w:rPr>
            </w:pPr>
          </w:p>
        </w:tc>
        <w:tc>
          <w:tcPr>
            <w:tcW w:w="540" w:type="dxa"/>
          </w:tcPr>
          <w:p w14:paraId="2A304119" w14:textId="77777777" w:rsidR="00B13205" w:rsidRPr="00B95819" w:rsidRDefault="00B13205" w:rsidP="00340204">
            <w:pPr>
              <w:rPr>
                <w:bCs/>
              </w:rPr>
            </w:pPr>
          </w:p>
        </w:tc>
        <w:tc>
          <w:tcPr>
            <w:tcW w:w="540" w:type="dxa"/>
          </w:tcPr>
          <w:p w14:paraId="183E134F" w14:textId="77777777" w:rsidR="00B13205" w:rsidRPr="00B95819" w:rsidRDefault="00B13205" w:rsidP="00340204">
            <w:pPr>
              <w:tabs>
                <w:tab w:val="left" w:pos="1418"/>
              </w:tabs>
              <w:rPr>
                <w:bCs/>
              </w:rPr>
            </w:pPr>
          </w:p>
        </w:tc>
        <w:tc>
          <w:tcPr>
            <w:tcW w:w="540" w:type="dxa"/>
          </w:tcPr>
          <w:p w14:paraId="20776C28" w14:textId="77777777" w:rsidR="00B13205" w:rsidRPr="00B95819" w:rsidRDefault="00B13205" w:rsidP="00340204">
            <w:pPr>
              <w:tabs>
                <w:tab w:val="left" w:pos="1418"/>
              </w:tabs>
              <w:rPr>
                <w:bCs/>
              </w:rPr>
            </w:pPr>
          </w:p>
        </w:tc>
        <w:tc>
          <w:tcPr>
            <w:tcW w:w="540" w:type="dxa"/>
          </w:tcPr>
          <w:p w14:paraId="207D05B0" w14:textId="77777777" w:rsidR="00B13205" w:rsidRPr="00B95819" w:rsidRDefault="00B13205" w:rsidP="00340204">
            <w:pPr>
              <w:tabs>
                <w:tab w:val="left" w:pos="1418"/>
              </w:tabs>
              <w:rPr>
                <w:bCs/>
              </w:rPr>
            </w:pPr>
          </w:p>
        </w:tc>
        <w:tc>
          <w:tcPr>
            <w:tcW w:w="540" w:type="dxa"/>
          </w:tcPr>
          <w:p w14:paraId="774FEB87" w14:textId="77777777" w:rsidR="00B13205" w:rsidRPr="00B95819" w:rsidRDefault="00B13205" w:rsidP="00340204">
            <w:pPr>
              <w:tabs>
                <w:tab w:val="left" w:pos="1418"/>
              </w:tabs>
              <w:rPr>
                <w:bCs/>
              </w:rPr>
            </w:pPr>
          </w:p>
        </w:tc>
      </w:tr>
      <w:tr w:rsidR="00B13205" w:rsidRPr="00B95819" w14:paraId="016FFABD" w14:textId="77777777" w:rsidTr="00340204">
        <w:trPr>
          <w:cantSplit/>
        </w:trPr>
        <w:tc>
          <w:tcPr>
            <w:tcW w:w="2410" w:type="dxa"/>
          </w:tcPr>
          <w:p w14:paraId="686871C9" w14:textId="77777777" w:rsidR="00B13205" w:rsidRPr="00B95819" w:rsidRDefault="00B13205" w:rsidP="00340204">
            <w:pPr>
              <w:tabs>
                <w:tab w:val="left" w:pos="1418"/>
              </w:tabs>
              <w:rPr>
                <w:bCs/>
              </w:rPr>
            </w:pPr>
          </w:p>
        </w:tc>
        <w:tc>
          <w:tcPr>
            <w:tcW w:w="540" w:type="dxa"/>
          </w:tcPr>
          <w:p w14:paraId="09E224CF" w14:textId="77777777" w:rsidR="00B13205" w:rsidRPr="00B95819" w:rsidRDefault="00B13205" w:rsidP="00340204">
            <w:pPr>
              <w:tabs>
                <w:tab w:val="left" w:pos="1418"/>
              </w:tabs>
              <w:rPr>
                <w:bCs/>
              </w:rPr>
            </w:pPr>
          </w:p>
        </w:tc>
        <w:tc>
          <w:tcPr>
            <w:tcW w:w="540" w:type="dxa"/>
          </w:tcPr>
          <w:p w14:paraId="43AAC52F" w14:textId="77777777" w:rsidR="00B13205" w:rsidRPr="00B95819" w:rsidRDefault="00B13205" w:rsidP="00340204">
            <w:pPr>
              <w:tabs>
                <w:tab w:val="left" w:pos="1418"/>
              </w:tabs>
              <w:rPr>
                <w:bCs/>
              </w:rPr>
            </w:pPr>
          </w:p>
        </w:tc>
        <w:tc>
          <w:tcPr>
            <w:tcW w:w="540" w:type="dxa"/>
          </w:tcPr>
          <w:p w14:paraId="095B6775" w14:textId="77777777" w:rsidR="00B13205" w:rsidRPr="00B95819" w:rsidRDefault="00B13205" w:rsidP="00340204">
            <w:pPr>
              <w:tabs>
                <w:tab w:val="left" w:pos="1418"/>
              </w:tabs>
              <w:rPr>
                <w:bCs/>
              </w:rPr>
            </w:pPr>
          </w:p>
        </w:tc>
        <w:tc>
          <w:tcPr>
            <w:tcW w:w="540" w:type="dxa"/>
          </w:tcPr>
          <w:p w14:paraId="129C9CA5" w14:textId="77777777" w:rsidR="00B13205" w:rsidRPr="00B95819" w:rsidRDefault="00B13205" w:rsidP="00340204">
            <w:pPr>
              <w:tabs>
                <w:tab w:val="left" w:pos="1418"/>
              </w:tabs>
              <w:rPr>
                <w:bCs/>
              </w:rPr>
            </w:pPr>
          </w:p>
        </w:tc>
        <w:tc>
          <w:tcPr>
            <w:tcW w:w="540" w:type="dxa"/>
          </w:tcPr>
          <w:p w14:paraId="1D320EB4" w14:textId="77777777" w:rsidR="00B13205" w:rsidRPr="00B95819" w:rsidRDefault="00B13205" w:rsidP="00340204">
            <w:pPr>
              <w:tabs>
                <w:tab w:val="left" w:pos="1418"/>
              </w:tabs>
              <w:rPr>
                <w:bCs/>
              </w:rPr>
            </w:pPr>
          </w:p>
        </w:tc>
        <w:tc>
          <w:tcPr>
            <w:tcW w:w="540" w:type="dxa"/>
          </w:tcPr>
          <w:p w14:paraId="246AE20A" w14:textId="77777777" w:rsidR="00B13205" w:rsidRPr="00B95819" w:rsidRDefault="00B13205" w:rsidP="00340204">
            <w:pPr>
              <w:tabs>
                <w:tab w:val="left" w:pos="1418"/>
              </w:tabs>
              <w:rPr>
                <w:bCs/>
              </w:rPr>
            </w:pPr>
          </w:p>
        </w:tc>
        <w:tc>
          <w:tcPr>
            <w:tcW w:w="540" w:type="dxa"/>
          </w:tcPr>
          <w:p w14:paraId="336E5A86" w14:textId="77777777" w:rsidR="00B13205" w:rsidRPr="00B95819" w:rsidRDefault="00B13205" w:rsidP="00340204">
            <w:pPr>
              <w:tabs>
                <w:tab w:val="left" w:pos="1418"/>
              </w:tabs>
              <w:rPr>
                <w:bCs/>
              </w:rPr>
            </w:pPr>
          </w:p>
        </w:tc>
        <w:tc>
          <w:tcPr>
            <w:tcW w:w="540" w:type="dxa"/>
          </w:tcPr>
          <w:p w14:paraId="2B9385B2" w14:textId="77777777" w:rsidR="00B13205" w:rsidRPr="00B95819" w:rsidRDefault="00B13205" w:rsidP="00340204">
            <w:pPr>
              <w:tabs>
                <w:tab w:val="left" w:pos="1418"/>
              </w:tabs>
              <w:rPr>
                <w:bCs/>
              </w:rPr>
            </w:pPr>
          </w:p>
        </w:tc>
        <w:tc>
          <w:tcPr>
            <w:tcW w:w="540" w:type="dxa"/>
          </w:tcPr>
          <w:p w14:paraId="557CCE49" w14:textId="77777777" w:rsidR="00B13205" w:rsidRPr="00B95819" w:rsidRDefault="00B13205" w:rsidP="00340204">
            <w:pPr>
              <w:tabs>
                <w:tab w:val="left" w:pos="1418"/>
              </w:tabs>
              <w:rPr>
                <w:bCs/>
              </w:rPr>
            </w:pPr>
          </w:p>
        </w:tc>
        <w:tc>
          <w:tcPr>
            <w:tcW w:w="540" w:type="dxa"/>
          </w:tcPr>
          <w:p w14:paraId="3002B172" w14:textId="77777777" w:rsidR="00B13205" w:rsidRPr="00B95819" w:rsidRDefault="00B13205" w:rsidP="00340204">
            <w:pPr>
              <w:tabs>
                <w:tab w:val="left" w:pos="1418"/>
              </w:tabs>
              <w:rPr>
                <w:bCs/>
              </w:rPr>
            </w:pPr>
          </w:p>
        </w:tc>
        <w:tc>
          <w:tcPr>
            <w:tcW w:w="540" w:type="dxa"/>
          </w:tcPr>
          <w:p w14:paraId="725E1D9B" w14:textId="77777777" w:rsidR="00B13205" w:rsidRPr="00B95819" w:rsidRDefault="00B13205" w:rsidP="00340204">
            <w:pPr>
              <w:tabs>
                <w:tab w:val="left" w:pos="1418"/>
              </w:tabs>
              <w:rPr>
                <w:bCs/>
              </w:rPr>
            </w:pPr>
          </w:p>
        </w:tc>
        <w:tc>
          <w:tcPr>
            <w:tcW w:w="540" w:type="dxa"/>
          </w:tcPr>
          <w:p w14:paraId="1FA2B02F" w14:textId="77777777" w:rsidR="00B13205" w:rsidRPr="00B95819" w:rsidRDefault="00B13205" w:rsidP="00340204">
            <w:pPr>
              <w:tabs>
                <w:tab w:val="left" w:pos="1418"/>
              </w:tabs>
              <w:rPr>
                <w:bCs/>
              </w:rPr>
            </w:pPr>
          </w:p>
        </w:tc>
        <w:tc>
          <w:tcPr>
            <w:tcW w:w="540" w:type="dxa"/>
          </w:tcPr>
          <w:p w14:paraId="3F4DABB4" w14:textId="77777777" w:rsidR="00B13205" w:rsidRPr="00B95819" w:rsidRDefault="00B13205" w:rsidP="00340204">
            <w:pPr>
              <w:tabs>
                <w:tab w:val="left" w:pos="1418"/>
              </w:tabs>
              <w:rPr>
                <w:bCs/>
              </w:rPr>
            </w:pPr>
          </w:p>
        </w:tc>
        <w:tc>
          <w:tcPr>
            <w:tcW w:w="540" w:type="dxa"/>
          </w:tcPr>
          <w:p w14:paraId="21C0EDD0" w14:textId="77777777" w:rsidR="00B13205" w:rsidRPr="00B95819" w:rsidRDefault="00B13205" w:rsidP="00340204">
            <w:pPr>
              <w:tabs>
                <w:tab w:val="left" w:pos="1418"/>
              </w:tabs>
              <w:rPr>
                <w:bCs/>
              </w:rPr>
            </w:pPr>
          </w:p>
        </w:tc>
      </w:tr>
      <w:tr w:rsidR="00B13205" w:rsidRPr="00B95819" w14:paraId="5538A59D" w14:textId="77777777" w:rsidTr="00340204">
        <w:trPr>
          <w:cantSplit/>
        </w:trPr>
        <w:tc>
          <w:tcPr>
            <w:tcW w:w="2410" w:type="dxa"/>
          </w:tcPr>
          <w:p w14:paraId="3FF2E4A6" w14:textId="77777777" w:rsidR="00B13205" w:rsidRPr="00B95819" w:rsidRDefault="00B13205" w:rsidP="00340204">
            <w:pPr>
              <w:tabs>
                <w:tab w:val="left" w:pos="1418"/>
              </w:tabs>
              <w:rPr>
                <w:bCs/>
              </w:rPr>
            </w:pPr>
          </w:p>
        </w:tc>
        <w:tc>
          <w:tcPr>
            <w:tcW w:w="540" w:type="dxa"/>
          </w:tcPr>
          <w:p w14:paraId="643A92CA" w14:textId="77777777" w:rsidR="00B13205" w:rsidRPr="00B95819" w:rsidRDefault="00B13205" w:rsidP="00340204">
            <w:pPr>
              <w:tabs>
                <w:tab w:val="left" w:pos="1418"/>
              </w:tabs>
              <w:rPr>
                <w:bCs/>
              </w:rPr>
            </w:pPr>
          </w:p>
        </w:tc>
        <w:tc>
          <w:tcPr>
            <w:tcW w:w="540" w:type="dxa"/>
          </w:tcPr>
          <w:p w14:paraId="361E368F" w14:textId="77777777" w:rsidR="00B13205" w:rsidRPr="00B95819" w:rsidRDefault="00B13205" w:rsidP="00340204">
            <w:pPr>
              <w:tabs>
                <w:tab w:val="left" w:pos="1418"/>
              </w:tabs>
              <w:rPr>
                <w:bCs/>
              </w:rPr>
            </w:pPr>
          </w:p>
        </w:tc>
        <w:tc>
          <w:tcPr>
            <w:tcW w:w="540" w:type="dxa"/>
          </w:tcPr>
          <w:p w14:paraId="401FEA5C" w14:textId="77777777" w:rsidR="00B13205" w:rsidRPr="00B95819" w:rsidRDefault="00B13205" w:rsidP="00340204">
            <w:pPr>
              <w:tabs>
                <w:tab w:val="left" w:pos="1418"/>
              </w:tabs>
              <w:rPr>
                <w:bCs/>
              </w:rPr>
            </w:pPr>
          </w:p>
        </w:tc>
        <w:tc>
          <w:tcPr>
            <w:tcW w:w="540" w:type="dxa"/>
          </w:tcPr>
          <w:p w14:paraId="236EA02B" w14:textId="77777777" w:rsidR="00B13205" w:rsidRPr="00B95819" w:rsidRDefault="00B13205" w:rsidP="00340204">
            <w:pPr>
              <w:tabs>
                <w:tab w:val="left" w:pos="1418"/>
              </w:tabs>
              <w:rPr>
                <w:bCs/>
              </w:rPr>
            </w:pPr>
          </w:p>
        </w:tc>
        <w:tc>
          <w:tcPr>
            <w:tcW w:w="540" w:type="dxa"/>
          </w:tcPr>
          <w:p w14:paraId="660355CE" w14:textId="77777777" w:rsidR="00B13205" w:rsidRPr="00B95819" w:rsidRDefault="00B13205" w:rsidP="00340204">
            <w:pPr>
              <w:tabs>
                <w:tab w:val="left" w:pos="1418"/>
              </w:tabs>
              <w:rPr>
                <w:bCs/>
              </w:rPr>
            </w:pPr>
          </w:p>
        </w:tc>
        <w:tc>
          <w:tcPr>
            <w:tcW w:w="540" w:type="dxa"/>
          </w:tcPr>
          <w:p w14:paraId="28FFA4EA" w14:textId="77777777" w:rsidR="00B13205" w:rsidRPr="00B95819" w:rsidRDefault="00B13205" w:rsidP="00340204">
            <w:pPr>
              <w:tabs>
                <w:tab w:val="left" w:pos="1418"/>
              </w:tabs>
              <w:rPr>
                <w:bCs/>
              </w:rPr>
            </w:pPr>
          </w:p>
        </w:tc>
        <w:tc>
          <w:tcPr>
            <w:tcW w:w="540" w:type="dxa"/>
          </w:tcPr>
          <w:p w14:paraId="7266801E" w14:textId="77777777" w:rsidR="00B13205" w:rsidRPr="00B95819" w:rsidRDefault="00B13205" w:rsidP="00340204">
            <w:pPr>
              <w:tabs>
                <w:tab w:val="left" w:pos="1418"/>
              </w:tabs>
              <w:rPr>
                <w:bCs/>
              </w:rPr>
            </w:pPr>
          </w:p>
        </w:tc>
        <w:tc>
          <w:tcPr>
            <w:tcW w:w="540" w:type="dxa"/>
          </w:tcPr>
          <w:p w14:paraId="614DFA4E" w14:textId="77777777" w:rsidR="00B13205" w:rsidRPr="00B95819" w:rsidRDefault="00B13205" w:rsidP="00340204">
            <w:pPr>
              <w:tabs>
                <w:tab w:val="left" w:pos="1418"/>
              </w:tabs>
              <w:rPr>
                <w:bCs/>
              </w:rPr>
            </w:pPr>
          </w:p>
        </w:tc>
        <w:tc>
          <w:tcPr>
            <w:tcW w:w="540" w:type="dxa"/>
          </w:tcPr>
          <w:p w14:paraId="07886279" w14:textId="77777777" w:rsidR="00B13205" w:rsidRPr="00B95819" w:rsidRDefault="00B13205" w:rsidP="00340204">
            <w:pPr>
              <w:tabs>
                <w:tab w:val="left" w:pos="1418"/>
              </w:tabs>
              <w:rPr>
                <w:bCs/>
              </w:rPr>
            </w:pPr>
          </w:p>
        </w:tc>
        <w:tc>
          <w:tcPr>
            <w:tcW w:w="540" w:type="dxa"/>
          </w:tcPr>
          <w:p w14:paraId="16367129" w14:textId="77777777" w:rsidR="00B13205" w:rsidRPr="00B95819" w:rsidRDefault="00B13205" w:rsidP="00340204">
            <w:pPr>
              <w:tabs>
                <w:tab w:val="left" w:pos="1418"/>
              </w:tabs>
              <w:rPr>
                <w:bCs/>
              </w:rPr>
            </w:pPr>
          </w:p>
        </w:tc>
        <w:tc>
          <w:tcPr>
            <w:tcW w:w="540" w:type="dxa"/>
          </w:tcPr>
          <w:p w14:paraId="419FE406" w14:textId="77777777" w:rsidR="00B13205" w:rsidRPr="00B95819" w:rsidRDefault="00B13205" w:rsidP="00340204">
            <w:pPr>
              <w:tabs>
                <w:tab w:val="left" w:pos="1418"/>
              </w:tabs>
              <w:rPr>
                <w:bCs/>
              </w:rPr>
            </w:pPr>
          </w:p>
        </w:tc>
        <w:tc>
          <w:tcPr>
            <w:tcW w:w="540" w:type="dxa"/>
          </w:tcPr>
          <w:p w14:paraId="2DFB8183" w14:textId="77777777" w:rsidR="00B13205" w:rsidRPr="00B95819" w:rsidRDefault="00B13205" w:rsidP="00340204">
            <w:pPr>
              <w:tabs>
                <w:tab w:val="left" w:pos="1418"/>
              </w:tabs>
              <w:rPr>
                <w:bCs/>
              </w:rPr>
            </w:pPr>
          </w:p>
        </w:tc>
        <w:tc>
          <w:tcPr>
            <w:tcW w:w="540" w:type="dxa"/>
          </w:tcPr>
          <w:p w14:paraId="24A4556F" w14:textId="77777777" w:rsidR="00B13205" w:rsidRPr="00B95819" w:rsidRDefault="00B13205" w:rsidP="00340204">
            <w:pPr>
              <w:tabs>
                <w:tab w:val="left" w:pos="1418"/>
              </w:tabs>
              <w:rPr>
                <w:bCs/>
              </w:rPr>
            </w:pPr>
          </w:p>
        </w:tc>
        <w:tc>
          <w:tcPr>
            <w:tcW w:w="540" w:type="dxa"/>
          </w:tcPr>
          <w:p w14:paraId="4F6E4ACE" w14:textId="77777777" w:rsidR="00B13205" w:rsidRPr="00B95819" w:rsidRDefault="00B13205" w:rsidP="00340204">
            <w:pPr>
              <w:tabs>
                <w:tab w:val="left" w:pos="1418"/>
              </w:tabs>
              <w:rPr>
                <w:bCs/>
              </w:rPr>
            </w:pPr>
          </w:p>
        </w:tc>
      </w:tr>
    </w:tbl>
    <w:p w14:paraId="33BDFFDE" w14:textId="77777777" w:rsidR="00B13205" w:rsidRPr="00B95819" w:rsidRDefault="00B13205" w:rsidP="00B13205"/>
    <w:p w14:paraId="1B0DC8D5" w14:textId="77777777" w:rsidR="00B13205" w:rsidRPr="00B95819" w:rsidRDefault="00B13205" w:rsidP="00B13205">
      <w:pPr>
        <w:pStyle w:val="Heading2"/>
      </w:pPr>
      <w:bookmarkStart w:id="8" w:name="_Toc506553732"/>
      <w:bookmarkStart w:id="9" w:name="_Toc511125511"/>
      <w:r w:rsidRPr="00B95819">
        <w:t>According document</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B13205" w:rsidRPr="00B95819" w14:paraId="1481E527" w14:textId="77777777" w:rsidTr="00340204">
        <w:tc>
          <w:tcPr>
            <w:tcW w:w="9245" w:type="dxa"/>
          </w:tcPr>
          <w:p w14:paraId="7ADE5D68" w14:textId="77777777" w:rsidR="00B13205" w:rsidRPr="00B95819" w:rsidRDefault="00B13205" w:rsidP="00340204">
            <w:r w:rsidRPr="00B95819">
              <w:t xml:space="preserve">In name of </w:t>
            </w:r>
            <w:fldSimple w:instr=" DOCPROPERTY  Company  \* MERGEFORMAT ">
              <w:r w:rsidRPr="00B95819">
                <w:t>KSE Process Technology</w:t>
              </w:r>
            </w:fldSimple>
          </w:p>
          <w:p w14:paraId="3FB24A4E" w14:textId="77777777" w:rsidR="00B13205" w:rsidRPr="00B95819" w:rsidRDefault="00B13205" w:rsidP="00340204"/>
          <w:p w14:paraId="35D95EFD" w14:textId="77777777" w:rsidR="00B13205" w:rsidRPr="00B95819" w:rsidRDefault="00B13205" w:rsidP="00340204">
            <w:r w:rsidRPr="00B95819">
              <w:t>DIVISIE 2: MARKETING &amp; VERKOOP</w:t>
            </w:r>
          </w:p>
          <w:p w14:paraId="6F1DE2C7" w14:textId="77777777" w:rsidR="00B13205" w:rsidRPr="00B95819" w:rsidRDefault="00B13205" w:rsidP="00340204">
            <w:pPr>
              <w:pStyle w:val="BodyText"/>
            </w:pPr>
            <w:r w:rsidRPr="00B95819">
              <w:t>Dep. 5 Product management</w:t>
            </w:r>
          </w:p>
          <w:p w14:paraId="6891E872" w14:textId="77777777" w:rsidR="00B13205" w:rsidRPr="00B95819" w:rsidRDefault="00B13205" w:rsidP="00340204">
            <w:pPr>
              <w:pStyle w:val="BodyText"/>
            </w:pPr>
          </w:p>
          <w:p w14:paraId="77E1275A" w14:textId="77777777" w:rsidR="00B95819" w:rsidRDefault="00B95819" w:rsidP="00340204">
            <w:pPr>
              <w:pStyle w:val="BodyText"/>
            </w:pPr>
            <w:r w:rsidRPr="00B95819">
              <w:t xml:space="preserve">Erik Tenbült </w:t>
            </w:r>
          </w:p>
          <w:p w14:paraId="7EA49105" w14:textId="7DC278CD" w:rsidR="00B13205" w:rsidRPr="00B95819" w:rsidRDefault="00B95819" w:rsidP="00340204">
            <w:pPr>
              <w:pStyle w:val="BodyText"/>
            </w:pPr>
            <w:r w:rsidRPr="00B95819">
              <w:t xml:space="preserve"> </w:t>
            </w:r>
            <w:r w:rsidR="00B13205" w:rsidRPr="00B95819">
              <w:t>Product owner</w:t>
            </w:r>
          </w:p>
          <w:p w14:paraId="0A5C5DA9" w14:textId="77777777" w:rsidR="00B13205" w:rsidRPr="00B95819" w:rsidRDefault="00B13205" w:rsidP="00340204">
            <w:r w:rsidRPr="00B95819">
              <w:t>…………………</w:t>
            </w:r>
          </w:p>
        </w:tc>
      </w:tr>
    </w:tbl>
    <w:p w14:paraId="5640CAF4" w14:textId="77777777" w:rsidR="00B13205" w:rsidRPr="00B95819" w:rsidRDefault="00B13205" w:rsidP="00B132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B13205" w:rsidRPr="00B95819" w14:paraId="6488B1AF" w14:textId="77777777" w:rsidTr="00340204">
        <w:tc>
          <w:tcPr>
            <w:tcW w:w="9245" w:type="dxa"/>
          </w:tcPr>
          <w:p w14:paraId="0EB6DEEA" w14:textId="77777777" w:rsidR="00B13205" w:rsidRPr="00B95819" w:rsidRDefault="00B13205" w:rsidP="00340204">
            <w:r w:rsidRPr="00B95819">
              <w:t xml:space="preserve">Namens </w:t>
            </w:r>
          </w:p>
          <w:p w14:paraId="18927C8B" w14:textId="77777777" w:rsidR="00B13205" w:rsidRPr="00B95819" w:rsidRDefault="00B13205" w:rsidP="00340204">
            <w:r w:rsidRPr="00B95819">
              <w:t xml:space="preserve">KSE Process Technology </w:t>
            </w:r>
          </w:p>
          <w:p w14:paraId="46C0A98D" w14:textId="77777777" w:rsidR="00B13205" w:rsidRPr="00B95819" w:rsidRDefault="00B13205" w:rsidP="00340204">
            <w:r w:rsidRPr="00B95819">
              <w:t>DIVISION 4A: DEVELOPMENT</w:t>
            </w:r>
          </w:p>
          <w:p w14:paraId="683563E2" w14:textId="77777777" w:rsidR="00B13205" w:rsidRPr="00B95819" w:rsidRDefault="00B13205" w:rsidP="00340204">
            <w:r w:rsidRPr="00B95819">
              <w:t>Dep. 11a Development verticals</w:t>
            </w:r>
          </w:p>
          <w:p w14:paraId="6345B0E3" w14:textId="77777777" w:rsidR="00B13205" w:rsidRPr="00B95819" w:rsidRDefault="00B13205" w:rsidP="00340204">
            <w:pPr>
              <w:pStyle w:val="InfoBlue"/>
            </w:pPr>
          </w:p>
          <w:p w14:paraId="039FE1DD" w14:textId="77777777" w:rsidR="00B13205" w:rsidRPr="00B95819" w:rsidRDefault="00B13205" w:rsidP="00340204">
            <w:pPr>
              <w:pStyle w:val="BodyText"/>
            </w:pPr>
            <w:r w:rsidRPr="00B95819">
              <w:t>Peter Noten</w:t>
            </w:r>
          </w:p>
          <w:p w14:paraId="27A89641" w14:textId="77777777" w:rsidR="00B13205" w:rsidRPr="00B95819" w:rsidRDefault="00B13205" w:rsidP="00340204">
            <w:pPr>
              <w:pStyle w:val="BodyText"/>
            </w:pPr>
            <w:r w:rsidRPr="00B95819">
              <w:t>Contract manager</w:t>
            </w:r>
          </w:p>
          <w:p w14:paraId="09991395" w14:textId="77777777" w:rsidR="00B13205" w:rsidRPr="00B95819" w:rsidRDefault="00B13205" w:rsidP="00340204">
            <w:pPr>
              <w:pStyle w:val="BodyText"/>
            </w:pPr>
          </w:p>
          <w:p w14:paraId="5090F80C" w14:textId="77777777" w:rsidR="00B13205" w:rsidRPr="00B95819" w:rsidRDefault="00B13205" w:rsidP="00340204">
            <w:r w:rsidRPr="00B95819">
              <w:t>………………….</w:t>
            </w:r>
          </w:p>
        </w:tc>
      </w:tr>
    </w:tbl>
    <w:p w14:paraId="30BB762D" w14:textId="2D844DAD" w:rsidR="00202252" w:rsidRDefault="00202252">
      <w:pPr>
        <w:rPr>
          <w:rFonts w:cs="Arial"/>
          <w:b/>
          <w:sz w:val="28"/>
          <w:szCs w:val="20"/>
          <w:lang w:eastAsia="en-US"/>
        </w:rPr>
      </w:pPr>
    </w:p>
    <w:p w14:paraId="11D4D88D" w14:textId="11754D00" w:rsidR="00595C7B" w:rsidRPr="00B95819" w:rsidRDefault="00202252">
      <w:pPr>
        <w:rPr>
          <w:rFonts w:cs="Arial"/>
          <w:b/>
          <w:sz w:val="28"/>
          <w:szCs w:val="20"/>
          <w:lang w:eastAsia="en-US"/>
        </w:rPr>
      </w:pPr>
      <w:r>
        <w:rPr>
          <w:rFonts w:cs="Arial"/>
          <w:b/>
          <w:sz w:val="28"/>
          <w:szCs w:val="20"/>
          <w:lang w:eastAsia="en-US"/>
        </w:rPr>
        <w:br w:type="page"/>
      </w:r>
    </w:p>
    <w:p w14:paraId="22B178E3" w14:textId="77777777" w:rsidR="00595931" w:rsidRPr="00B95819" w:rsidRDefault="00595931" w:rsidP="00241BB8">
      <w:pPr>
        <w:pStyle w:val="hoofdtitel"/>
        <w:spacing w:before="0" w:after="0"/>
        <w:rPr>
          <w:rFonts w:ascii="Myriad Web Pro" w:hAnsi="Myriad Web Pro" w:cs="Arial"/>
          <w:sz w:val="28"/>
        </w:rPr>
      </w:pPr>
      <w:r w:rsidRPr="00B95819">
        <w:rPr>
          <w:rFonts w:ascii="Myriad Web Pro" w:hAnsi="Myriad Web Pro" w:cs="Arial"/>
          <w:sz w:val="28"/>
        </w:rPr>
        <w:lastRenderedPageBreak/>
        <w:t>Inhoudsopgave</w:t>
      </w:r>
      <w:bookmarkEnd w:id="1"/>
    </w:p>
    <w:sdt>
      <w:sdtPr>
        <w:rPr>
          <w:b w:val="0"/>
          <w:smallCaps w:val="0"/>
          <w:noProof w:val="0"/>
        </w:rPr>
        <w:id w:val="-1657837715"/>
        <w:docPartObj>
          <w:docPartGallery w:val="Table of Contents"/>
          <w:docPartUnique/>
        </w:docPartObj>
      </w:sdtPr>
      <w:sdtEndPr>
        <w:rPr>
          <w:bCs/>
        </w:rPr>
      </w:sdtEndPr>
      <w:sdtContent>
        <w:p w14:paraId="07E04725" w14:textId="13C42265" w:rsidR="00105E64" w:rsidRDefault="00595931">
          <w:pPr>
            <w:pStyle w:val="TOC1"/>
            <w:rPr>
              <w:rFonts w:eastAsiaTheme="minorEastAsia" w:cstheme="minorBidi"/>
              <w:b w:val="0"/>
              <w:smallCaps w:val="0"/>
            </w:rPr>
          </w:pPr>
          <w:r w:rsidRPr="00B95819">
            <w:rPr>
              <w:noProof w:val="0"/>
            </w:rPr>
            <w:fldChar w:fldCharType="begin"/>
          </w:r>
          <w:r w:rsidRPr="00B95819">
            <w:rPr>
              <w:noProof w:val="0"/>
            </w:rPr>
            <w:instrText xml:space="preserve"> TOC \o "1-3" \h \z \u </w:instrText>
          </w:r>
          <w:r w:rsidRPr="00B95819">
            <w:rPr>
              <w:noProof w:val="0"/>
            </w:rPr>
            <w:fldChar w:fldCharType="separate"/>
          </w:r>
          <w:hyperlink w:anchor="_Toc511125508" w:history="1">
            <w:r w:rsidR="00105E64" w:rsidRPr="00575B4C">
              <w:rPr>
                <w:rStyle w:val="Hyperlink"/>
              </w:rPr>
              <w:t>1. Document historie</w:t>
            </w:r>
            <w:r w:rsidR="00105E64">
              <w:rPr>
                <w:webHidden/>
              </w:rPr>
              <w:tab/>
            </w:r>
            <w:r w:rsidR="00105E64">
              <w:rPr>
                <w:webHidden/>
              </w:rPr>
              <w:fldChar w:fldCharType="begin"/>
            </w:r>
            <w:r w:rsidR="00105E64">
              <w:rPr>
                <w:webHidden/>
              </w:rPr>
              <w:instrText xml:space="preserve"> PAGEREF _Toc511125508 \h </w:instrText>
            </w:r>
            <w:r w:rsidR="00105E64">
              <w:rPr>
                <w:webHidden/>
              </w:rPr>
            </w:r>
            <w:r w:rsidR="00105E64">
              <w:rPr>
                <w:webHidden/>
              </w:rPr>
              <w:fldChar w:fldCharType="separate"/>
            </w:r>
            <w:r w:rsidR="00105E64">
              <w:rPr>
                <w:webHidden/>
              </w:rPr>
              <w:t>2</w:t>
            </w:r>
            <w:r w:rsidR="00105E64">
              <w:rPr>
                <w:webHidden/>
              </w:rPr>
              <w:fldChar w:fldCharType="end"/>
            </w:r>
          </w:hyperlink>
        </w:p>
        <w:p w14:paraId="42161169" w14:textId="0FC08A2B" w:rsidR="00105E64" w:rsidRDefault="00111BCB">
          <w:pPr>
            <w:pStyle w:val="TOC2"/>
            <w:rPr>
              <w:rFonts w:eastAsiaTheme="minorEastAsia" w:cstheme="minorBidi"/>
              <w:smallCaps w:val="0"/>
              <w:szCs w:val="22"/>
            </w:rPr>
          </w:pPr>
          <w:hyperlink w:anchor="_Toc511125509" w:history="1">
            <w:r w:rsidR="00105E64" w:rsidRPr="00575B4C">
              <w:rPr>
                <w:rStyle w:val="Hyperlink"/>
              </w:rPr>
              <w:t>1.1. Versie beheer</w:t>
            </w:r>
            <w:r w:rsidR="00105E64">
              <w:rPr>
                <w:webHidden/>
              </w:rPr>
              <w:tab/>
            </w:r>
            <w:r w:rsidR="00105E64">
              <w:rPr>
                <w:webHidden/>
              </w:rPr>
              <w:fldChar w:fldCharType="begin"/>
            </w:r>
            <w:r w:rsidR="00105E64">
              <w:rPr>
                <w:webHidden/>
              </w:rPr>
              <w:instrText xml:space="preserve"> PAGEREF _Toc511125509 \h </w:instrText>
            </w:r>
            <w:r w:rsidR="00105E64">
              <w:rPr>
                <w:webHidden/>
              </w:rPr>
            </w:r>
            <w:r w:rsidR="00105E64">
              <w:rPr>
                <w:webHidden/>
              </w:rPr>
              <w:fldChar w:fldCharType="separate"/>
            </w:r>
            <w:r w:rsidR="00105E64">
              <w:rPr>
                <w:webHidden/>
              </w:rPr>
              <w:t>2</w:t>
            </w:r>
            <w:r w:rsidR="00105E64">
              <w:rPr>
                <w:webHidden/>
              </w:rPr>
              <w:fldChar w:fldCharType="end"/>
            </w:r>
          </w:hyperlink>
        </w:p>
        <w:p w14:paraId="63A6C11C" w14:textId="558DC298" w:rsidR="00105E64" w:rsidRDefault="00111BCB">
          <w:pPr>
            <w:pStyle w:val="TOC2"/>
            <w:rPr>
              <w:rFonts w:eastAsiaTheme="minorEastAsia" w:cstheme="minorBidi"/>
              <w:smallCaps w:val="0"/>
              <w:szCs w:val="22"/>
            </w:rPr>
          </w:pPr>
          <w:hyperlink w:anchor="_Toc511125510" w:history="1">
            <w:r w:rsidR="00105E64" w:rsidRPr="00575B4C">
              <w:rPr>
                <w:rStyle w:val="Hyperlink"/>
              </w:rPr>
              <w:t>1.2. Distributie</w:t>
            </w:r>
            <w:r w:rsidR="00105E64">
              <w:rPr>
                <w:webHidden/>
              </w:rPr>
              <w:tab/>
            </w:r>
            <w:r w:rsidR="00105E64">
              <w:rPr>
                <w:webHidden/>
              </w:rPr>
              <w:fldChar w:fldCharType="begin"/>
            </w:r>
            <w:r w:rsidR="00105E64">
              <w:rPr>
                <w:webHidden/>
              </w:rPr>
              <w:instrText xml:space="preserve"> PAGEREF _Toc511125510 \h </w:instrText>
            </w:r>
            <w:r w:rsidR="00105E64">
              <w:rPr>
                <w:webHidden/>
              </w:rPr>
            </w:r>
            <w:r w:rsidR="00105E64">
              <w:rPr>
                <w:webHidden/>
              </w:rPr>
              <w:fldChar w:fldCharType="separate"/>
            </w:r>
            <w:r w:rsidR="00105E64">
              <w:rPr>
                <w:webHidden/>
              </w:rPr>
              <w:t>2</w:t>
            </w:r>
            <w:r w:rsidR="00105E64">
              <w:rPr>
                <w:webHidden/>
              </w:rPr>
              <w:fldChar w:fldCharType="end"/>
            </w:r>
          </w:hyperlink>
        </w:p>
        <w:p w14:paraId="0F4B3275" w14:textId="2F48F18E" w:rsidR="00105E64" w:rsidRDefault="00111BCB">
          <w:pPr>
            <w:pStyle w:val="TOC2"/>
            <w:rPr>
              <w:rFonts w:eastAsiaTheme="minorEastAsia" w:cstheme="minorBidi"/>
              <w:smallCaps w:val="0"/>
              <w:szCs w:val="22"/>
            </w:rPr>
          </w:pPr>
          <w:hyperlink w:anchor="_Toc511125511" w:history="1">
            <w:r w:rsidR="00105E64" w:rsidRPr="00575B4C">
              <w:rPr>
                <w:rStyle w:val="Hyperlink"/>
              </w:rPr>
              <w:t>1.3. According document</w:t>
            </w:r>
            <w:r w:rsidR="00105E64">
              <w:rPr>
                <w:webHidden/>
              </w:rPr>
              <w:tab/>
            </w:r>
            <w:r w:rsidR="00105E64">
              <w:rPr>
                <w:webHidden/>
              </w:rPr>
              <w:fldChar w:fldCharType="begin"/>
            </w:r>
            <w:r w:rsidR="00105E64">
              <w:rPr>
                <w:webHidden/>
              </w:rPr>
              <w:instrText xml:space="preserve"> PAGEREF _Toc511125511 \h </w:instrText>
            </w:r>
            <w:r w:rsidR="00105E64">
              <w:rPr>
                <w:webHidden/>
              </w:rPr>
            </w:r>
            <w:r w:rsidR="00105E64">
              <w:rPr>
                <w:webHidden/>
              </w:rPr>
              <w:fldChar w:fldCharType="separate"/>
            </w:r>
            <w:r w:rsidR="00105E64">
              <w:rPr>
                <w:webHidden/>
              </w:rPr>
              <w:t>2</w:t>
            </w:r>
            <w:r w:rsidR="00105E64">
              <w:rPr>
                <w:webHidden/>
              </w:rPr>
              <w:fldChar w:fldCharType="end"/>
            </w:r>
          </w:hyperlink>
        </w:p>
        <w:p w14:paraId="52DB5977" w14:textId="3566A95D" w:rsidR="00105E64" w:rsidRDefault="00111BCB">
          <w:pPr>
            <w:pStyle w:val="TOC1"/>
            <w:rPr>
              <w:rFonts w:eastAsiaTheme="minorEastAsia" w:cstheme="minorBidi"/>
              <w:b w:val="0"/>
              <w:smallCaps w:val="0"/>
            </w:rPr>
          </w:pPr>
          <w:hyperlink w:anchor="_Toc511125512" w:history="1">
            <w:r w:rsidR="00105E64" w:rsidRPr="00575B4C">
              <w:rPr>
                <w:rStyle w:val="Hyperlink"/>
              </w:rPr>
              <w:t>2. Inleiding</w:t>
            </w:r>
            <w:r w:rsidR="00105E64">
              <w:rPr>
                <w:webHidden/>
              </w:rPr>
              <w:tab/>
            </w:r>
            <w:r w:rsidR="00105E64">
              <w:rPr>
                <w:webHidden/>
              </w:rPr>
              <w:fldChar w:fldCharType="begin"/>
            </w:r>
            <w:r w:rsidR="00105E64">
              <w:rPr>
                <w:webHidden/>
              </w:rPr>
              <w:instrText xml:space="preserve"> PAGEREF _Toc511125512 \h </w:instrText>
            </w:r>
            <w:r w:rsidR="00105E64">
              <w:rPr>
                <w:webHidden/>
              </w:rPr>
            </w:r>
            <w:r w:rsidR="00105E64">
              <w:rPr>
                <w:webHidden/>
              </w:rPr>
              <w:fldChar w:fldCharType="separate"/>
            </w:r>
            <w:r w:rsidR="00105E64">
              <w:rPr>
                <w:webHidden/>
              </w:rPr>
              <w:t>4</w:t>
            </w:r>
            <w:r w:rsidR="00105E64">
              <w:rPr>
                <w:webHidden/>
              </w:rPr>
              <w:fldChar w:fldCharType="end"/>
            </w:r>
          </w:hyperlink>
        </w:p>
        <w:p w14:paraId="44041574" w14:textId="33231F8E" w:rsidR="00105E64" w:rsidRDefault="00111BCB">
          <w:pPr>
            <w:pStyle w:val="TOC2"/>
            <w:rPr>
              <w:rFonts w:eastAsiaTheme="minorEastAsia" w:cstheme="minorBidi"/>
              <w:smallCaps w:val="0"/>
              <w:szCs w:val="22"/>
            </w:rPr>
          </w:pPr>
          <w:hyperlink w:anchor="_Toc511125513" w:history="1">
            <w:r w:rsidR="00105E64" w:rsidRPr="00575B4C">
              <w:rPr>
                <w:rStyle w:val="Hyperlink"/>
              </w:rPr>
              <w:t>2.1. Algemeen</w:t>
            </w:r>
            <w:r w:rsidR="00105E64">
              <w:rPr>
                <w:webHidden/>
              </w:rPr>
              <w:tab/>
            </w:r>
            <w:r w:rsidR="00105E64">
              <w:rPr>
                <w:webHidden/>
              </w:rPr>
              <w:fldChar w:fldCharType="begin"/>
            </w:r>
            <w:r w:rsidR="00105E64">
              <w:rPr>
                <w:webHidden/>
              </w:rPr>
              <w:instrText xml:space="preserve"> PAGEREF _Toc511125513 \h </w:instrText>
            </w:r>
            <w:r w:rsidR="00105E64">
              <w:rPr>
                <w:webHidden/>
              </w:rPr>
            </w:r>
            <w:r w:rsidR="00105E64">
              <w:rPr>
                <w:webHidden/>
              </w:rPr>
              <w:fldChar w:fldCharType="separate"/>
            </w:r>
            <w:r w:rsidR="00105E64">
              <w:rPr>
                <w:webHidden/>
              </w:rPr>
              <w:t>4</w:t>
            </w:r>
            <w:r w:rsidR="00105E64">
              <w:rPr>
                <w:webHidden/>
              </w:rPr>
              <w:fldChar w:fldCharType="end"/>
            </w:r>
          </w:hyperlink>
        </w:p>
        <w:p w14:paraId="6BB7DA34" w14:textId="4BFA83FD" w:rsidR="00105E64" w:rsidRDefault="00111BCB">
          <w:pPr>
            <w:pStyle w:val="TOC2"/>
            <w:rPr>
              <w:rFonts w:eastAsiaTheme="minorEastAsia" w:cstheme="minorBidi"/>
              <w:smallCaps w:val="0"/>
              <w:szCs w:val="22"/>
            </w:rPr>
          </w:pPr>
          <w:hyperlink w:anchor="_Toc511125514" w:history="1">
            <w:r w:rsidR="00105E64" w:rsidRPr="00575B4C">
              <w:rPr>
                <w:rStyle w:val="Hyperlink"/>
              </w:rPr>
              <w:t>2.2. Aanleiding</w:t>
            </w:r>
            <w:r w:rsidR="00105E64">
              <w:rPr>
                <w:webHidden/>
              </w:rPr>
              <w:tab/>
            </w:r>
            <w:r w:rsidR="00105E64">
              <w:rPr>
                <w:webHidden/>
              </w:rPr>
              <w:fldChar w:fldCharType="begin"/>
            </w:r>
            <w:r w:rsidR="00105E64">
              <w:rPr>
                <w:webHidden/>
              </w:rPr>
              <w:instrText xml:space="preserve"> PAGEREF _Toc511125514 \h </w:instrText>
            </w:r>
            <w:r w:rsidR="00105E64">
              <w:rPr>
                <w:webHidden/>
              </w:rPr>
            </w:r>
            <w:r w:rsidR="00105E64">
              <w:rPr>
                <w:webHidden/>
              </w:rPr>
              <w:fldChar w:fldCharType="separate"/>
            </w:r>
            <w:r w:rsidR="00105E64">
              <w:rPr>
                <w:webHidden/>
              </w:rPr>
              <w:t>4</w:t>
            </w:r>
            <w:r w:rsidR="00105E64">
              <w:rPr>
                <w:webHidden/>
              </w:rPr>
              <w:fldChar w:fldCharType="end"/>
            </w:r>
          </w:hyperlink>
        </w:p>
        <w:p w14:paraId="073AFFA5" w14:textId="34A338C2" w:rsidR="00105E64" w:rsidRDefault="00111BCB">
          <w:pPr>
            <w:pStyle w:val="TOC2"/>
            <w:rPr>
              <w:rFonts w:eastAsiaTheme="minorEastAsia" w:cstheme="minorBidi"/>
              <w:smallCaps w:val="0"/>
              <w:szCs w:val="22"/>
            </w:rPr>
          </w:pPr>
          <w:hyperlink w:anchor="_Toc511125515" w:history="1">
            <w:r w:rsidR="00105E64" w:rsidRPr="00575B4C">
              <w:rPr>
                <w:rStyle w:val="Hyperlink"/>
              </w:rPr>
              <w:t>2.3. Aanpak</w:t>
            </w:r>
            <w:r w:rsidR="00105E64">
              <w:rPr>
                <w:webHidden/>
              </w:rPr>
              <w:tab/>
            </w:r>
            <w:r w:rsidR="00105E64">
              <w:rPr>
                <w:webHidden/>
              </w:rPr>
              <w:fldChar w:fldCharType="begin"/>
            </w:r>
            <w:r w:rsidR="00105E64">
              <w:rPr>
                <w:webHidden/>
              </w:rPr>
              <w:instrText xml:space="preserve"> PAGEREF _Toc511125515 \h </w:instrText>
            </w:r>
            <w:r w:rsidR="00105E64">
              <w:rPr>
                <w:webHidden/>
              </w:rPr>
            </w:r>
            <w:r w:rsidR="00105E64">
              <w:rPr>
                <w:webHidden/>
              </w:rPr>
              <w:fldChar w:fldCharType="separate"/>
            </w:r>
            <w:r w:rsidR="00105E64">
              <w:rPr>
                <w:webHidden/>
              </w:rPr>
              <w:t>4</w:t>
            </w:r>
            <w:r w:rsidR="00105E64">
              <w:rPr>
                <w:webHidden/>
              </w:rPr>
              <w:fldChar w:fldCharType="end"/>
            </w:r>
          </w:hyperlink>
        </w:p>
        <w:p w14:paraId="7D6E0F11" w14:textId="3B1EF04A" w:rsidR="00105E64" w:rsidRDefault="00111BCB">
          <w:pPr>
            <w:pStyle w:val="TOC2"/>
            <w:rPr>
              <w:rFonts w:eastAsiaTheme="minorEastAsia" w:cstheme="minorBidi"/>
              <w:smallCaps w:val="0"/>
              <w:szCs w:val="22"/>
            </w:rPr>
          </w:pPr>
          <w:hyperlink w:anchor="_Toc511125516" w:history="1">
            <w:r w:rsidR="00105E64" w:rsidRPr="00575B4C">
              <w:rPr>
                <w:rStyle w:val="Hyperlink"/>
              </w:rPr>
              <w:t>2.4. Acceptatiecriteria</w:t>
            </w:r>
            <w:r w:rsidR="00105E64">
              <w:rPr>
                <w:webHidden/>
              </w:rPr>
              <w:tab/>
            </w:r>
            <w:r w:rsidR="00105E64">
              <w:rPr>
                <w:webHidden/>
              </w:rPr>
              <w:fldChar w:fldCharType="begin"/>
            </w:r>
            <w:r w:rsidR="00105E64">
              <w:rPr>
                <w:webHidden/>
              </w:rPr>
              <w:instrText xml:space="preserve"> PAGEREF _Toc511125516 \h </w:instrText>
            </w:r>
            <w:r w:rsidR="00105E64">
              <w:rPr>
                <w:webHidden/>
              </w:rPr>
            </w:r>
            <w:r w:rsidR="00105E64">
              <w:rPr>
                <w:webHidden/>
              </w:rPr>
              <w:fldChar w:fldCharType="separate"/>
            </w:r>
            <w:r w:rsidR="00105E64">
              <w:rPr>
                <w:webHidden/>
              </w:rPr>
              <w:t>4</w:t>
            </w:r>
            <w:r w:rsidR="00105E64">
              <w:rPr>
                <w:webHidden/>
              </w:rPr>
              <w:fldChar w:fldCharType="end"/>
            </w:r>
          </w:hyperlink>
        </w:p>
        <w:p w14:paraId="0244ECE0" w14:textId="65F37CF5" w:rsidR="00105E64" w:rsidRDefault="00111BCB">
          <w:pPr>
            <w:pStyle w:val="TOC2"/>
            <w:rPr>
              <w:rFonts w:eastAsiaTheme="minorEastAsia" w:cstheme="minorBidi"/>
              <w:smallCaps w:val="0"/>
              <w:szCs w:val="22"/>
            </w:rPr>
          </w:pPr>
          <w:hyperlink w:anchor="_Toc511125517" w:history="1">
            <w:r w:rsidR="00105E64" w:rsidRPr="00575B4C">
              <w:rPr>
                <w:rStyle w:val="Hyperlink"/>
              </w:rPr>
              <w:t>2.5. Testomgeving</w:t>
            </w:r>
            <w:r w:rsidR="00105E64">
              <w:rPr>
                <w:webHidden/>
              </w:rPr>
              <w:tab/>
            </w:r>
            <w:r w:rsidR="00105E64">
              <w:rPr>
                <w:webHidden/>
              </w:rPr>
              <w:fldChar w:fldCharType="begin"/>
            </w:r>
            <w:r w:rsidR="00105E64">
              <w:rPr>
                <w:webHidden/>
              </w:rPr>
              <w:instrText xml:space="preserve"> PAGEREF _Toc511125517 \h </w:instrText>
            </w:r>
            <w:r w:rsidR="00105E64">
              <w:rPr>
                <w:webHidden/>
              </w:rPr>
            </w:r>
            <w:r w:rsidR="00105E64">
              <w:rPr>
                <w:webHidden/>
              </w:rPr>
              <w:fldChar w:fldCharType="separate"/>
            </w:r>
            <w:r w:rsidR="00105E64">
              <w:rPr>
                <w:webHidden/>
              </w:rPr>
              <w:t>5</w:t>
            </w:r>
            <w:r w:rsidR="00105E64">
              <w:rPr>
                <w:webHidden/>
              </w:rPr>
              <w:fldChar w:fldCharType="end"/>
            </w:r>
          </w:hyperlink>
        </w:p>
        <w:p w14:paraId="293FFDDB" w14:textId="51671EE5" w:rsidR="00105E64" w:rsidRDefault="00111BCB">
          <w:pPr>
            <w:pStyle w:val="TOC1"/>
            <w:rPr>
              <w:rFonts w:eastAsiaTheme="minorEastAsia" w:cstheme="minorBidi"/>
              <w:b w:val="0"/>
              <w:smallCaps w:val="0"/>
            </w:rPr>
          </w:pPr>
          <w:hyperlink w:anchor="_Toc511125518" w:history="1">
            <w:r w:rsidR="00105E64" w:rsidRPr="00575B4C">
              <w:rPr>
                <w:rStyle w:val="Hyperlink"/>
              </w:rPr>
              <w:t>3. Functionaliteiten</w:t>
            </w:r>
            <w:r w:rsidR="00105E64">
              <w:rPr>
                <w:webHidden/>
              </w:rPr>
              <w:tab/>
            </w:r>
            <w:r w:rsidR="00105E64">
              <w:rPr>
                <w:webHidden/>
              </w:rPr>
              <w:fldChar w:fldCharType="begin"/>
            </w:r>
            <w:r w:rsidR="00105E64">
              <w:rPr>
                <w:webHidden/>
              </w:rPr>
              <w:instrText xml:space="preserve"> PAGEREF _Toc511125518 \h </w:instrText>
            </w:r>
            <w:r w:rsidR="00105E64">
              <w:rPr>
                <w:webHidden/>
              </w:rPr>
            </w:r>
            <w:r w:rsidR="00105E64">
              <w:rPr>
                <w:webHidden/>
              </w:rPr>
              <w:fldChar w:fldCharType="separate"/>
            </w:r>
            <w:r w:rsidR="00105E64">
              <w:rPr>
                <w:webHidden/>
              </w:rPr>
              <w:t>6</w:t>
            </w:r>
            <w:r w:rsidR="00105E64">
              <w:rPr>
                <w:webHidden/>
              </w:rPr>
              <w:fldChar w:fldCharType="end"/>
            </w:r>
          </w:hyperlink>
        </w:p>
        <w:p w14:paraId="16FA820C" w14:textId="3EB16887" w:rsidR="00105E64" w:rsidRDefault="00111BCB">
          <w:pPr>
            <w:pStyle w:val="TOC2"/>
            <w:rPr>
              <w:rFonts w:eastAsiaTheme="minorEastAsia" w:cstheme="minorBidi"/>
              <w:smallCaps w:val="0"/>
              <w:szCs w:val="22"/>
            </w:rPr>
          </w:pPr>
          <w:hyperlink w:anchor="_Toc511125519" w:history="1">
            <w:r w:rsidR="00105E64" w:rsidRPr="00575B4C">
              <w:rPr>
                <w:rStyle w:val="Hyperlink"/>
              </w:rPr>
              <w:t>3.1. Database functionaliteiten</w:t>
            </w:r>
            <w:r w:rsidR="00105E64">
              <w:rPr>
                <w:webHidden/>
              </w:rPr>
              <w:tab/>
            </w:r>
            <w:r w:rsidR="00105E64">
              <w:rPr>
                <w:webHidden/>
              </w:rPr>
              <w:fldChar w:fldCharType="begin"/>
            </w:r>
            <w:r w:rsidR="00105E64">
              <w:rPr>
                <w:webHidden/>
              </w:rPr>
              <w:instrText xml:space="preserve"> PAGEREF _Toc511125519 \h </w:instrText>
            </w:r>
            <w:r w:rsidR="00105E64">
              <w:rPr>
                <w:webHidden/>
              </w:rPr>
            </w:r>
            <w:r w:rsidR="00105E64">
              <w:rPr>
                <w:webHidden/>
              </w:rPr>
              <w:fldChar w:fldCharType="separate"/>
            </w:r>
            <w:r w:rsidR="00105E64">
              <w:rPr>
                <w:webHidden/>
              </w:rPr>
              <w:t>6</w:t>
            </w:r>
            <w:r w:rsidR="00105E64">
              <w:rPr>
                <w:webHidden/>
              </w:rPr>
              <w:fldChar w:fldCharType="end"/>
            </w:r>
          </w:hyperlink>
        </w:p>
        <w:p w14:paraId="235BB56B" w14:textId="2CA717CF" w:rsidR="00105E64" w:rsidRDefault="00111BCB">
          <w:pPr>
            <w:pStyle w:val="TOC2"/>
            <w:rPr>
              <w:rFonts w:eastAsiaTheme="minorEastAsia" w:cstheme="minorBidi"/>
              <w:smallCaps w:val="0"/>
              <w:szCs w:val="22"/>
            </w:rPr>
          </w:pPr>
          <w:hyperlink w:anchor="_Toc511125520" w:history="1">
            <w:r w:rsidR="00105E64" w:rsidRPr="00575B4C">
              <w:rPr>
                <w:rStyle w:val="Hyperlink"/>
              </w:rPr>
              <w:t>3.2. Procescell functionaliteiten</w:t>
            </w:r>
            <w:r w:rsidR="00105E64">
              <w:rPr>
                <w:webHidden/>
              </w:rPr>
              <w:tab/>
            </w:r>
            <w:r w:rsidR="00105E64">
              <w:rPr>
                <w:webHidden/>
              </w:rPr>
              <w:fldChar w:fldCharType="begin"/>
            </w:r>
            <w:r w:rsidR="00105E64">
              <w:rPr>
                <w:webHidden/>
              </w:rPr>
              <w:instrText xml:space="preserve"> PAGEREF _Toc511125520 \h </w:instrText>
            </w:r>
            <w:r w:rsidR="00105E64">
              <w:rPr>
                <w:webHidden/>
              </w:rPr>
            </w:r>
            <w:r w:rsidR="00105E64">
              <w:rPr>
                <w:webHidden/>
              </w:rPr>
              <w:fldChar w:fldCharType="separate"/>
            </w:r>
            <w:r w:rsidR="00105E64">
              <w:rPr>
                <w:webHidden/>
              </w:rPr>
              <w:t>6</w:t>
            </w:r>
            <w:r w:rsidR="00105E64">
              <w:rPr>
                <w:webHidden/>
              </w:rPr>
              <w:fldChar w:fldCharType="end"/>
            </w:r>
          </w:hyperlink>
        </w:p>
        <w:p w14:paraId="104B800C" w14:textId="611F685B" w:rsidR="00105E64" w:rsidRDefault="00111BCB">
          <w:pPr>
            <w:pStyle w:val="TOC2"/>
            <w:rPr>
              <w:rFonts w:eastAsiaTheme="minorEastAsia" w:cstheme="minorBidi"/>
              <w:smallCaps w:val="0"/>
              <w:szCs w:val="22"/>
            </w:rPr>
          </w:pPr>
          <w:hyperlink w:anchor="_Toc511125521" w:history="1">
            <w:r w:rsidR="00105E64" w:rsidRPr="00575B4C">
              <w:rPr>
                <w:rStyle w:val="Hyperlink"/>
              </w:rPr>
              <w:t>3.3. Route functionaliteiten</w:t>
            </w:r>
            <w:r w:rsidR="00105E64">
              <w:rPr>
                <w:webHidden/>
              </w:rPr>
              <w:tab/>
            </w:r>
            <w:r w:rsidR="00105E64">
              <w:rPr>
                <w:webHidden/>
              </w:rPr>
              <w:fldChar w:fldCharType="begin"/>
            </w:r>
            <w:r w:rsidR="00105E64">
              <w:rPr>
                <w:webHidden/>
              </w:rPr>
              <w:instrText xml:space="preserve"> PAGEREF _Toc511125521 \h </w:instrText>
            </w:r>
            <w:r w:rsidR="00105E64">
              <w:rPr>
                <w:webHidden/>
              </w:rPr>
            </w:r>
            <w:r w:rsidR="00105E64">
              <w:rPr>
                <w:webHidden/>
              </w:rPr>
              <w:fldChar w:fldCharType="separate"/>
            </w:r>
            <w:r w:rsidR="00105E64">
              <w:rPr>
                <w:webHidden/>
              </w:rPr>
              <w:t>7</w:t>
            </w:r>
            <w:r w:rsidR="00105E64">
              <w:rPr>
                <w:webHidden/>
              </w:rPr>
              <w:fldChar w:fldCharType="end"/>
            </w:r>
          </w:hyperlink>
        </w:p>
        <w:p w14:paraId="3B7C0C59" w14:textId="28366DCD" w:rsidR="00105E64" w:rsidRDefault="00111BCB">
          <w:pPr>
            <w:pStyle w:val="TOC2"/>
            <w:rPr>
              <w:rFonts w:eastAsiaTheme="minorEastAsia" w:cstheme="minorBidi"/>
              <w:smallCaps w:val="0"/>
              <w:szCs w:val="22"/>
            </w:rPr>
          </w:pPr>
          <w:hyperlink w:anchor="_Toc511125522" w:history="1">
            <w:r w:rsidR="00105E64" w:rsidRPr="00575B4C">
              <w:rPr>
                <w:rStyle w:val="Hyperlink"/>
              </w:rPr>
              <w:t>3.4. Subroute functionaliteit</w:t>
            </w:r>
            <w:r w:rsidR="00105E64">
              <w:rPr>
                <w:webHidden/>
              </w:rPr>
              <w:tab/>
            </w:r>
            <w:r w:rsidR="00105E64">
              <w:rPr>
                <w:webHidden/>
              </w:rPr>
              <w:fldChar w:fldCharType="begin"/>
            </w:r>
            <w:r w:rsidR="00105E64">
              <w:rPr>
                <w:webHidden/>
              </w:rPr>
              <w:instrText xml:space="preserve"> PAGEREF _Toc511125522 \h </w:instrText>
            </w:r>
            <w:r w:rsidR="00105E64">
              <w:rPr>
                <w:webHidden/>
              </w:rPr>
            </w:r>
            <w:r w:rsidR="00105E64">
              <w:rPr>
                <w:webHidden/>
              </w:rPr>
              <w:fldChar w:fldCharType="separate"/>
            </w:r>
            <w:r w:rsidR="00105E64">
              <w:rPr>
                <w:webHidden/>
              </w:rPr>
              <w:t>7</w:t>
            </w:r>
            <w:r w:rsidR="00105E64">
              <w:rPr>
                <w:webHidden/>
              </w:rPr>
              <w:fldChar w:fldCharType="end"/>
            </w:r>
          </w:hyperlink>
        </w:p>
        <w:p w14:paraId="20F290D2" w14:textId="2830E8C7" w:rsidR="00105E64" w:rsidRDefault="00111BCB">
          <w:pPr>
            <w:pStyle w:val="TOC2"/>
            <w:rPr>
              <w:rFonts w:eastAsiaTheme="minorEastAsia" w:cstheme="minorBidi"/>
              <w:smallCaps w:val="0"/>
              <w:szCs w:val="22"/>
            </w:rPr>
          </w:pPr>
          <w:hyperlink w:anchor="_Toc511125523" w:history="1">
            <w:r w:rsidR="00105E64" w:rsidRPr="00575B4C">
              <w:rPr>
                <w:rStyle w:val="Hyperlink"/>
              </w:rPr>
              <w:t>3.5. Unit functionaliteit</w:t>
            </w:r>
            <w:r w:rsidR="00105E64">
              <w:rPr>
                <w:webHidden/>
              </w:rPr>
              <w:tab/>
            </w:r>
            <w:r w:rsidR="00105E64">
              <w:rPr>
                <w:webHidden/>
              </w:rPr>
              <w:fldChar w:fldCharType="begin"/>
            </w:r>
            <w:r w:rsidR="00105E64">
              <w:rPr>
                <w:webHidden/>
              </w:rPr>
              <w:instrText xml:space="preserve"> PAGEREF _Toc511125523 \h </w:instrText>
            </w:r>
            <w:r w:rsidR="00105E64">
              <w:rPr>
                <w:webHidden/>
              </w:rPr>
            </w:r>
            <w:r w:rsidR="00105E64">
              <w:rPr>
                <w:webHidden/>
              </w:rPr>
              <w:fldChar w:fldCharType="separate"/>
            </w:r>
            <w:r w:rsidR="00105E64">
              <w:rPr>
                <w:webHidden/>
              </w:rPr>
              <w:t>7</w:t>
            </w:r>
            <w:r w:rsidR="00105E64">
              <w:rPr>
                <w:webHidden/>
              </w:rPr>
              <w:fldChar w:fldCharType="end"/>
            </w:r>
          </w:hyperlink>
        </w:p>
        <w:p w14:paraId="14AA7DA4" w14:textId="26454D07" w:rsidR="00105E64" w:rsidRDefault="00111BCB">
          <w:pPr>
            <w:pStyle w:val="TOC2"/>
            <w:rPr>
              <w:rFonts w:eastAsiaTheme="minorEastAsia" w:cstheme="minorBidi"/>
              <w:smallCaps w:val="0"/>
              <w:szCs w:val="22"/>
            </w:rPr>
          </w:pPr>
          <w:hyperlink w:anchor="_Toc511125524" w:history="1">
            <w:r w:rsidR="00105E64" w:rsidRPr="00575B4C">
              <w:rPr>
                <w:rStyle w:val="Hyperlink"/>
              </w:rPr>
              <w:t>3.6. Parameter functionaliteiten</w:t>
            </w:r>
            <w:r w:rsidR="00105E64">
              <w:rPr>
                <w:webHidden/>
              </w:rPr>
              <w:tab/>
            </w:r>
            <w:r w:rsidR="00105E64">
              <w:rPr>
                <w:webHidden/>
              </w:rPr>
              <w:fldChar w:fldCharType="begin"/>
            </w:r>
            <w:r w:rsidR="00105E64">
              <w:rPr>
                <w:webHidden/>
              </w:rPr>
              <w:instrText xml:space="preserve"> PAGEREF _Toc511125524 \h </w:instrText>
            </w:r>
            <w:r w:rsidR="00105E64">
              <w:rPr>
                <w:webHidden/>
              </w:rPr>
            </w:r>
            <w:r w:rsidR="00105E64">
              <w:rPr>
                <w:webHidden/>
              </w:rPr>
              <w:fldChar w:fldCharType="separate"/>
            </w:r>
            <w:r w:rsidR="00105E64">
              <w:rPr>
                <w:webHidden/>
              </w:rPr>
              <w:t>8</w:t>
            </w:r>
            <w:r w:rsidR="00105E64">
              <w:rPr>
                <w:webHidden/>
              </w:rPr>
              <w:fldChar w:fldCharType="end"/>
            </w:r>
          </w:hyperlink>
        </w:p>
        <w:p w14:paraId="6BA2BCA4" w14:textId="3DD0ED5C" w:rsidR="00105E64" w:rsidRDefault="00111BCB">
          <w:pPr>
            <w:pStyle w:val="TOC2"/>
            <w:rPr>
              <w:rFonts w:eastAsiaTheme="minorEastAsia" w:cstheme="minorBidi"/>
              <w:smallCaps w:val="0"/>
              <w:szCs w:val="22"/>
            </w:rPr>
          </w:pPr>
          <w:hyperlink w:anchor="_Toc511125525" w:history="1">
            <w:r w:rsidR="00105E64" w:rsidRPr="00575B4C">
              <w:rPr>
                <w:rStyle w:val="Hyperlink"/>
              </w:rPr>
              <w:t>3.7. Overige functionaliteiten</w:t>
            </w:r>
            <w:r w:rsidR="00105E64">
              <w:rPr>
                <w:webHidden/>
              </w:rPr>
              <w:tab/>
            </w:r>
            <w:r w:rsidR="00105E64">
              <w:rPr>
                <w:webHidden/>
              </w:rPr>
              <w:fldChar w:fldCharType="begin"/>
            </w:r>
            <w:r w:rsidR="00105E64">
              <w:rPr>
                <w:webHidden/>
              </w:rPr>
              <w:instrText xml:space="preserve"> PAGEREF _Toc511125525 \h </w:instrText>
            </w:r>
            <w:r w:rsidR="00105E64">
              <w:rPr>
                <w:webHidden/>
              </w:rPr>
            </w:r>
            <w:r w:rsidR="00105E64">
              <w:rPr>
                <w:webHidden/>
              </w:rPr>
              <w:fldChar w:fldCharType="separate"/>
            </w:r>
            <w:r w:rsidR="00105E64">
              <w:rPr>
                <w:webHidden/>
              </w:rPr>
              <w:t>9</w:t>
            </w:r>
            <w:r w:rsidR="00105E64">
              <w:rPr>
                <w:webHidden/>
              </w:rPr>
              <w:fldChar w:fldCharType="end"/>
            </w:r>
          </w:hyperlink>
        </w:p>
        <w:p w14:paraId="5D2BC508" w14:textId="60745EE1" w:rsidR="00105E64" w:rsidRDefault="00111BCB">
          <w:pPr>
            <w:pStyle w:val="TOC1"/>
            <w:rPr>
              <w:rFonts w:eastAsiaTheme="minorEastAsia" w:cstheme="minorBidi"/>
              <w:b w:val="0"/>
              <w:smallCaps w:val="0"/>
            </w:rPr>
          </w:pPr>
          <w:hyperlink w:anchor="_Toc511125526" w:history="1">
            <w:r w:rsidR="00105E64" w:rsidRPr="00575B4C">
              <w:rPr>
                <w:rStyle w:val="Hyperlink"/>
              </w:rPr>
              <w:t>4. Testmatrix</w:t>
            </w:r>
            <w:r w:rsidR="00105E64">
              <w:rPr>
                <w:webHidden/>
              </w:rPr>
              <w:tab/>
            </w:r>
            <w:r w:rsidR="00105E64">
              <w:rPr>
                <w:webHidden/>
              </w:rPr>
              <w:fldChar w:fldCharType="begin"/>
            </w:r>
            <w:r w:rsidR="00105E64">
              <w:rPr>
                <w:webHidden/>
              </w:rPr>
              <w:instrText xml:space="preserve"> PAGEREF _Toc511125526 \h </w:instrText>
            </w:r>
            <w:r w:rsidR="00105E64">
              <w:rPr>
                <w:webHidden/>
              </w:rPr>
            </w:r>
            <w:r w:rsidR="00105E64">
              <w:rPr>
                <w:webHidden/>
              </w:rPr>
              <w:fldChar w:fldCharType="separate"/>
            </w:r>
            <w:r w:rsidR="00105E64">
              <w:rPr>
                <w:webHidden/>
              </w:rPr>
              <w:t>10</w:t>
            </w:r>
            <w:r w:rsidR="00105E64">
              <w:rPr>
                <w:webHidden/>
              </w:rPr>
              <w:fldChar w:fldCharType="end"/>
            </w:r>
          </w:hyperlink>
        </w:p>
        <w:p w14:paraId="73329BA5" w14:textId="5C5BF895" w:rsidR="00105E64" w:rsidRDefault="00111BCB">
          <w:pPr>
            <w:pStyle w:val="TOC1"/>
            <w:rPr>
              <w:rFonts w:eastAsiaTheme="minorEastAsia" w:cstheme="minorBidi"/>
              <w:b w:val="0"/>
              <w:smallCaps w:val="0"/>
            </w:rPr>
          </w:pPr>
          <w:hyperlink w:anchor="_Toc511125527" w:history="1">
            <w:r w:rsidR="00105E64" w:rsidRPr="00575B4C">
              <w:rPr>
                <w:rStyle w:val="Hyperlink"/>
              </w:rPr>
              <w:t>5. Testgevallen</w:t>
            </w:r>
            <w:r w:rsidR="00105E64">
              <w:rPr>
                <w:webHidden/>
              </w:rPr>
              <w:tab/>
            </w:r>
            <w:r w:rsidR="00105E64">
              <w:rPr>
                <w:webHidden/>
              </w:rPr>
              <w:fldChar w:fldCharType="begin"/>
            </w:r>
            <w:r w:rsidR="00105E64">
              <w:rPr>
                <w:webHidden/>
              </w:rPr>
              <w:instrText xml:space="preserve"> PAGEREF _Toc511125527 \h </w:instrText>
            </w:r>
            <w:r w:rsidR="00105E64">
              <w:rPr>
                <w:webHidden/>
              </w:rPr>
            </w:r>
            <w:r w:rsidR="00105E64">
              <w:rPr>
                <w:webHidden/>
              </w:rPr>
              <w:fldChar w:fldCharType="separate"/>
            </w:r>
            <w:r w:rsidR="00105E64">
              <w:rPr>
                <w:webHidden/>
              </w:rPr>
              <w:t>12</w:t>
            </w:r>
            <w:r w:rsidR="00105E64">
              <w:rPr>
                <w:webHidden/>
              </w:rPr>
              <w:fldChar w:fldCharType="end"/>
            </w:r>
          </w:hyperlink>
        </w:p>
        <w:p w14:paraId="7789FDAD" w14:textId="53BB1602" w:rsidR="00105E64" w:rsidRDefault="00111BCB">
          <w:pPr>
            <w:pStyle w:val="TOC2"/>
            <w:rPr>
              <w:rFonts w:eastAsiaTheme="minorEastAsia" w:cstheme="minorBidi"/>
              <w:smallCaps w:val="0"/>
              <w:szCs w:val="22"/>
            </w:rPr>
          </w:pPr>
          <w:hyperlink w:anchor="_Toc511125528" w:history="1">
            <w:r w:rsidR="00105E64" w:rsidRPr="00575B4C">
              <w:rPr>
                <w:rStyle w:val="Hyperlink"/>
              </w:rPr>
              <w:t>5.1. Database testgevallen</w:t>
            </w:r>
            <w:r w:rsidR="00105E64">
              <w:rPr>
                <w:webHidden/>
              </w:rPr>
              <w:tab/>
            </w:r>
            <w:r w:rsidR="00105E64">
              <w:rPr>
                <w:webHidden/>
              </w:rPr>
              <w:fldChar w:fldCharType="begin"/>
            </w:r>
            <w:r w:rsidR="00105E64">
              <w:rPr>
                <w:webHidden/>
              </w:rPr>
              <w:instrText xml:space="preserve"> PAGEREF _Toc511125528 \h </w:instrText>
            </w:r>
            <w:r w:rsidR="00105E64">
              <w:rPr>
                <w:webHidden/>
              </w:rPr>
            </w:r>
            <w:r w:rsidR="00105E64">
              <w:rPr>
                <w:webHidden/>
              </w:rPr>
              <w:fldChar w:fldCharType="separate"/>
            </w:r>
            <w:r w:rsidR="00105E64">
              <w:rPr>
                <w:webHidden/>
              </w:rPr>
              <w:t>12</w:t>
            </w:r>
            <w:r w:rsidR="00105E64">
              <w:rPr>
                <w:webHidden/>
              </w:rPr>
              <w:fldChar w:fldCharType="end"/>
            </w:r>
          </w:hyperlink>
        </w:p>
        <w:p w14:paraId="03D5D60E" w14:textId="62C9D514" w:rsidR="00105E64" w:rsidRDefault="00111BCB">
          <w:pPr>
            <w:pStyle w:val="TOC2"/>
            <w:rPr>
              <w:rFonts w:eastAsiaTheme="minorEastAsia" w:cstheme="minorBidi"/>
              <w:smallCaps w:val="0"/>
              <w:szCs w:val="22"/>
            </w:rPr>
          </w:pPr>
          <w:hyperlink w:anchor="_Toc511125529" w:history="1">
            <w:r w:rsidR="00105E64" w:rsidRPr="00575B4C">
              <w:rPr>
                <w:rStyle w:val="Hyperlink"/>
              </w:rPr>
              <w:t>5.2. Procescell testgevallen</w:t>
            </w:r>
            <w:r w:rsidR="00105E64">
              <w:rPr>
                <w:webHidden/>
              </w:rPr>
              <w:tab/>
            </w:r>
            <w:r w:rsidR="00105E64">
              <w:rPr>
                <w:webHidden/>
              </w:rPr>
              <w:fldChar w:fldCharType="begin"/>
            </w:r>
            <w:r w:rsidR="00105E64">
              <w:rPr>
                <w:webHidden/>
              </w:rPr>
              <w:instrText xml:space="preserve"> PAGEREF _Toc511125529 \h </w:instrText>
            </w:r>
            <w:r w:rsidR="00105E64">
              <w:rPr>
                <w:webHidden/>
              </w:rPr>
            </w:r>
            <w:r w:rsidR="00105E64">
              <w:rPr>
                <w:webHidden/>
              </w:rPr>
              <w:fldChar w:fldCharType="separate"/>
            </w:r>
            <w:r w:rsidR="00105E64">
              <w:rPr>
                <w:webHidden/>
              </w:rPr>
              <w:t>13</w:t>
            </w:r>
            <w:r w:rsidR="00105E64">
              <w:rPr>
                <w:webHidden/>
              </w:rPr>
              <w:fldChar w:fldCharType="end"/>
            </w:r>
          </w:hyperlink>
        </w:p>
        <w:p w14:paraId="3D818278" w14:textId="3830996F" w:rsidR="00105E64" w:rsidRDefault="00111BCB">
          <w:pPr>
            <w:pStyle w:val="TOC2"/>
            <w:rPr>
              <w:rFonts w:eastAsiaTheme="minorEastAsia" w:cstheme="minorBidi"/>
              <w:smallCaps w:val="0"/>
              <w:szCs w:val="22"/>
            </w:rPr>
          </w:pPr>
          <w:hyperlink w:anchor="_Toc511125530" w:history="1">
            <w:r w:rsidR="00105E64" w:rsidRPr="00575B4C">
              <w:rPr>
                <w:rStyle w:val="Hyperlink"/>
              </w:rPr>
              <w:t>5.3. Route testgevallen</w:t>
            </w:r>
            <w:r w:rsidR="00105E64">
              <w:rPr>
                <w:webHidden/>
              </w:rPr>
              <w:tab/>
            </w:r>
            <w:r w:rsidR="00105E64">
              <w:rPr>
                <w:webHidden/>
              </w:rPr>
              <w:fldChar w:fldCharType="begin"/>
            </w:r>
            <w:r w:rsidR="00105E64">
              <w:rPr>
                <w:webHidden/>
              </w:rPr>
              <w:instrText xml:space="preserve"> PAGEREF _Toc511125530 \h </w:instrText>
            </w:r>
            <w:r w:rsidR="00105E64">
              <w:rPr>
                <w:webHidden/>
              </w:rPr>
            </w:r>
            <w:r w:rsidR="00105E64">
              <w:rPr>
                <w:webHidden/>
              </w:rPr>
              <w:fldChar w:fldCharType="separate"/>
            </w:r>
            <w:r w:rsidR="00105E64">
              <w:rPr>
                <w:webHidden/>
              </w:rPr>
              <w:t>16</w:t>
            </w:r>
            <w:r w:rsidR="00105E64">
              <w:rPr>
                <w:webHidden/>
              </w:rPr>
              <w:fldChar w:fldCharType="end"/>
            </w:r>
          </w:hyperlink>
        </w:p>
        <w:p w14:paraId="2C7715F4" w14:textId="121D3C16" w:rsidR="00105E64" w:rsidRDefault="00111BCB">
          <w:pPr>
            <w:pStyle w:val="TOC2"/>
            <w:rPr>
              <w:rFonts w:eastAsiaTheme="minorEastAsia" w:cstheme="minorBidi"/>
              <w:smallCaps w:val="0"/>
              <w:szCs w:val="22"/>
            </w:rPr>
          </w:pPr>
          <w:hyperlink w:anchor="_Toc511125531" w:history="1">
            <w:r w:rsidR="00105E64" w:rsidRPr="00575B4C">
              <w:rPr>
                <w:rStyle w:val="Hyperlink"/>
              </w:rPr>
              <w:t>5.4. Subroute testgevallen</w:t>
            </w:r>
            <w:r w:rsidR="00105E64">
              <w:rPr>
                <w:webHidden/>
              </w:rPr>
              <w:tab/>
            </w:r>
            <w:r w:rsidR="00105E64">
              <w:rPr>
                <w:webHidden/>
              </w:rPr>
              <w:fldChar w:fldCharType="begin"/>
            </w:r>
            <w:r w:rsidR="00105E64">
              <w:rPr>
                <w:webHidden/>
              </w:rPr>
              <w:instrText xml:space="preserve"> PAGEREF _Toc511125531 \h </w:instrText>
            </w:r>
            <w:r w:rsidR="00105E64">
              <w:rPr>
                <w:webHidden/>
              </w:rPr>
            </w:r>
            <w:r w:rsidR="00105E64">
              <w:rPr>
                <w:webHidden/>
              </w:rPr>
              <w:fldChar w:fldCharType="separate"/>
            </w:r>
            <w:r w:rsidR="00105E64">
              <w:rPr>
                <w:webHidden/>
              </w:rPr>
              <w:t>17</w:t>
            </w:r>
            <w:r w:rsidR="00105E64">
              <w:rPr>
                <w:webHidden/>
              </w:rPr>
              <w:fldChar w:fldCharType="end"/>
            </w:r>
          </w:hyperlink>
        </w:p>
        <w:p w14:paraId="6F91FBBE" w14:textId="647565E6" w:rsidR="00105E64" w:rsidRDefault="00111BCB">
          <w:pPr>
            <w:pStyle w:val="TOC2"/>
            <w:rPr>
              <w:rFonts w:eastAsiaTheme="minorEastAsia" w:cstheme="minorBidi"/>
              <w:smallCaps w:val="0"/>
              <w:szCs w:val="22"/>
            </w:rPr>
          </w:pPr>
          <w:hyperlink w:anchor="_Toc511125532" w:history="1">
            <w:r w:rsidR="00105E64" w:rsidRPr="00575B4C">
              <w:rPr>
                <w:rStyle w:val="Hyperlink"/>
              </w:rPr>
              <w:t>5.5. Unit testgevallen</w:t>
            </w:r>
            <w:r w:rsidR="00105E64">
              <w:rPr>
                <w:webHidden/>
              </w:rPr>
              <w:tab/>
            </w:r>
            <w:r w:rsidR="00105E64">
              <w:rPr>
                <w:webHidden/>
              </w:rPr>
              <w:fldChar w:fldCharType="begin"/>
            </w:r>
            <w:r w:rsidR="00105E64">
              <w:rPr>
                <w:webHidden/>
              </w:rPr>
              <w:instrText xml:space="preserve"> PAGEREF _Toc511125532 \h </w:instrText>
            </w:r>
            <w:r w:rsidR="00105E64">
              <w:rPr>
                <w:webHidden/>
              </w:rPr>
            </w:r>
            <w:r w:rsidR="00105E64">
              <w:rPr>
                <w:webHidden/>
              </w:rPr>
              <w:fldChar w:fldCharType="separate"/>
            </w:r>
            <w:r w:rsidR="00105E64">
              <w:rPr>
                <w:webHidden/>
              </w:rPr>
              <w:t>19</w:t>
            </w:r>
            <w:r w:rsidR="00105E64">
              <w:rPr>
                <w:webHidden/>
              </w:rPr>
              <w:fldChar w:fldCharType="end"/>
            </w:r>
          </w:hyperlink>
        </w:p>
        <w:p w14:paraId="4E739A83" w14:textId="76EFB648" w:rsidR="00105E64" w:rsidRDefault="00111BCB">
          <w:pPr>
            <w:pStyle w:val="TOC2"/>
            <w:rPr>
              <w:rFonts w:eastAsiaTheme="minorEastAsia" w:cstheme="minorBidi"/>
              <w:smallCaps w:val="0"/>
              <w:szCs w:val="22"/>
            </w:rPr>
          </w:pPr>
          <w:hyperlink w:anchor="_Toc511125533" w:history="1">
            <w:r w:rsidR="00105E64" w:rsidRPr="00575B4C">
              <w:rPr>
                <w:rStyle w:val="Hyperlink"/>
              </w:rPr>
              <w:t>5.6. Bin testgevallen</w:t>
            </w:r>
            <w:r w:rsidR="00105E64">
              <w:rPr>
                <w:webHidden/>
              </w:rPr>
              <w:tab/>
            </w:r>
            <w:r w:rsidR="00105E64">
              <w:rPr>
                <w:webHidden/>
              </w:rPr>
              <w:fldChar w:fldCharType="begin"/>
            </w:r>
            <w:r w:rsidR="00105E64">
              <w:rPr>
                <w:webHidden/>
              </w:rPr>
              <w:instrText xml:space="preserve"> PAGEREF _Toc511125533 \h </w:instrText>
            </w:r>
            <w:r w:rsidR="00105E64">
              <w:rPr>
                <w:webHidden/>
              </w:rPr>
            </w:r>
            <w:r w:rsidR="00105E64">
              <w:rPr>
                <w:webHidden/>
              </w:rPr>
              <w:fldChar w:fldCharType="separate"/>
            </w:r>
            <w:r w:rsidR="00105E64">
              <w:rPr>
                <w:webHidden/>
              </w:rPr>
              <w:t>20</w:t>
            </w:r>
            <w:r w:rsidR="00105E64">
              <w:rPr>
                <w:webHidden/>
              </w:rPr>
              <w:fldChar w:fldCharType="end"/>
            </w:r>
          </w:hyperlink>
        </w:p>
        <w:p w14:paraId="43FB8269" w14:textId="2958BBF6" w:rsidR="00105E64" w:rsidRDefault="00111BCB">
          <w:pPr>
            <w:pStyle w:val="TOC2"/>
            <w:rPr>
              <w:rFonts w:eastAsiaTheme="minorEastAsia" w:cstheme="minorBidi"/>
              <w:smallCaps w:val="0"/>
              <w:szCs w:val="22"/>
            </w:rPr>
          </w:pPr>
          <w:hyperlink w:anchor="_Toc511125534" w:history="1">
            <w:r w:rsidR="00105E64" w:rsidRPr="00575B4C">
              <w:rPr>
                <w:rStyle w:val="Hyperlink"/>
              </w:rPr>
              <w:t>5.7. Parameter testgevallen</w:t>
            </w:r>
            <w:r w:rsidR="00105E64">
              <w:rPr>
                <w:webHidden/>
              </w:rPr>
              <w:tab/>
            </w:r>
            <w:r w:rsidR="00105E64">
              <w:rPr>
                <w:webHidden/>
              </w:rPr>
              <w:fldChar w:fldCharType="begin"/>
            </w:r>
            <w:r w:rsidR="00105E64">
              <w:rPr>
                <w:webHidden/>
              </w:rPr>
              <w:instrText xml:space="preserve"> PAGEREF _Toc511125534 \h </w:instrText>
            </w:r>
            <w:r w:rsidR="00105E64">
              <w:rPr>
                <w:webHidden/>
              </w:rPr>
            </w:r>
            <w:r w:rsidR="00105E64">
              <w:rPr>
                <w:webHidden/>
              </w:rPr>
              <w:fldChar w:fldCharType="separate"/>
            </w:r>
            <w:r w:rsidR="00105E64">
              <w:rPr>
                <w:webHidden/>
              </w:rPr>
              <w:t>22</w:t>
            </w:r>
            <w:r w:rsidR="00105E64">
              <w:rPr>
                <w:webHidden/>
              </w:rPr>
              <w:fldChar w:fldCharType="end"/>
            </w:r>
          </w:hyperlink>
        </w:p>
        <w:p w14:paraId="22C6C26C" w14:textId="5944CB22" w:rsidR="00105E64" w:rsidRDefault="00111BCB">
          <w:pPr>
            <w:pStyle w:val="TOC2"/>
            <w:rPr>
              <w:rFonts w:eastAsiaTheme="minorEastAsia" w:cstheme="minorBidi"/>
              <w:smallCaps w:val="0"/>
              <w:szCs w:val="22"/>
            </w:rPr>
          </w:pPr>
          <w:hyperlink w:anchor="_Toc511125535" w:history="1">
            <w:r w:rsidR="00105E64" w:rsidRPr="00575B4C">
              <w:rPr>
                <w:rStyle w:val="Hyperlink"/>
              </w:rPr>
              <w:t>5.8. Overige testgevallen</w:t>
            </w:r>
            <w:r w:rsidR="00105E64">
              <w:rPr>
                <w:webHidden/>
              </w:rPr>
              <w:tab/>
            </w:r>
            <w:r w:rsidR="00105E64">
              <w:rPr>
                <w:webHidden/>
              </w:rPr>
              <w:fldChar w:fldCharType="begin"/>
            </w:r>
            <w:r w:rsidR="00105E64">
              <w:rPr>
                <w:webHidden/>
              </w:rPr>
              <w:instrText xml:space="preserve"> PAGEREF _Toc511125535 \h </w:instrText>
            </w:r>
            <w:r w:rsidR="00105E64">
              <w:rPr>
                <w:webHidden/>
              </w:rPr>
            </w:r>
            <w:r w:rsidR="00105E64">
              <w:rPr>
                <w:webHidden/>
              </w:rPr>
              <w:fldChar w:fldCharType="separate"/>
            </w:r>
            <w:r w:rsidR="00105E64">
              <w:rPr>
                <w:webHidden/>
              </w:rPr>
              <w:t>25</w:t>
            </w:r>
            <w:r w:rsidR="00105E64">
              <w:rPr>
                <w:webHidden/>
              </w:rPr>
              <w:fldChar w:fldCharType="end"/>
            </w:r>
          </w:hyperlink>
        </w:p>
        <w:p w14:paraId="3E1D7FA1" w14:textId="13E2517A" w:rsidR="00105E64" w:rsidRDefault="00111BCB">
          <w:pPr>
            <w:pStyle w:val="TOC1"/>
            <w:rPr>
              <w:rFonts w:eastAsiaTheme="minorEastAsia" w:cstheme="minorBidi"/>
              <w:b w:val="0"/>
              <w:smallCaps w:val="0"/>
            </w:rPr>
          </w:pPr>
          <w:hyperlink w:anchor="_Toc511125536" w:history="1">
            <w:r w:rsidR="00105E64" w:rsidRPr="00575B4C">
              <w:rPr>
                <w:rStyle w:val="Hyperlink"/>
              </w:rPr>
              <w:t>6. Bevindingen Rapportage</w:t>
            </w:r>
            <w:r w:rsidR="00105E64">
              <w:rPr>
                <w:webHidden/>
              </w:rPr>
              <w:tab/>
            </w:r>
            <w:r w:rsidR="00105E64">
              <w:rPr>
                <w:webHidden/>
              </w:rPr>
              <w:fldChar w:fldCharType="begin"/>
            </w:r>
            <w:r w:rsidR="00105E64">
              <w:rPr>
                <w:webHidden/>
              </w:rPr>
              <w:instrText xml:space="preserve"> PAGEREF _Toc511125536 \h </w:instrText>
            </w:r>
            <w:r w:rsidR="00105E64">
              <w:rPr>
                <w:webHidden/>
              </w:rPr>
            </w:r>
            <w:r w:rsidR="00105E64">
              <w:rPr>
                <w:webHidden/>
              </w:rPr>
              <w:fldChar w:fldCharType="separate"/>
            </w:r>
            <w:r w:rsidR="00105E64">
              <w:rPr>
                <w:webHidden/>
              </w:rPr>
              <w:t>25</w:t>
            </w:r>
            <w:r w:rsidR="00105E64">
              <w:rPr>
                <w:webHidden/>
              </w:rPr>
              <w:fldChar w:fldCharType="end"/>
            </w:r>
          </w:hyperlink>
        </w:p>
        <w:p w14:paraId="0CB60787" w14:textId="22E89452" w:rsidR="00105E64" w:rsidRDefault="00111BCB">
          <w:pPr>
            <w:pStyle w:val="TOC1"/>
            <w:rPr>
              <w:rFonts w:eastAsiaTheme="minorEastAsia" w:cstheme="minorBidi"/>
              <w:b w:val="0"/>
              <w:smallCaps w:val="0"/>
            </w:rPr>
          </w:pPr>
          <w:hyperlink w:anchor="_Toc511125537" w:history="1">
            <w:r w:rsidR="00105E64" w:rsidRPr="00575B4C">
              <w:rPr>
                <w:rStyle w:val="Hyperlink"/>
              </w:rPr>
              <w:t>7. Conclusie</w:t>
            </w:r>
            <w:r w:rsidR="00105E64">
              <w:rPr>
                <w:webHidden/>
              </w:rPr>
              <w:tab/>
            </w:r>
            <w:r w:rsidR="00105E64">
              <w:rPr>
                <w:webHidden/>
              </w:rPr>
              <w:fldChar w:fldCharType="begin"/>
            </w:r>
            <w:r w:rsidR="00105E64">
              <w:rPr>
                <w:webHidden/>
              </w:rPr>
              <w:instrText xml:space="preserve"> PAGEREF _Toc511125537 \h </w:instrText>
            </w:r>
            <w:r w:rsidR="00105E64">
              <w:rPr>
                <w:webHidden/>
              </w:rPr>
            </w:r>
            <w:r w:rsidR="00105E64">
              <w:rPr>
                <w:webHidden/>
              </w:rPr>
              <w:fldChar w:fldCharType="separate"/>
            </w:r>
            <w:r w:rsidR="00105E64">
              <w:rPr>
                <w:webHidden/>
              </w:rPr>
              <w:t>25</w:t>
            </w:r>
            <w:r w:rsidR="00105E64">
              <w:rPr>
                <w:webHidden/>
              </w:rPr>
              <w:fldChar w:fldCharType="end"/>
            </w:r>
          </w:hyperlink>
        </w:p>
        <w:p w14:paraId="3E4B76D2" w14:textId="458B5489" w:rsidR="00105E64" w:rsidRDefault="00111BCB">
          <w:pPr>
            <w:pStyle w:val="TOC1"/>
            <w:rPr>
              <w:rFonts w:eastAsiaTheme="minorEastAsia" w:cstheme="minorBidi"/>
              <w:b w:val="0"/>
              <w:smallCaps w:val="0"/>
            </w:rPr>
          </w:pPr>
          <w:hyperlink w:anchor="_Toc511125538" w:history="1">
            <w:r w:rsidR="00105E64" w:rsidRPr="00575B4C">
              <w:rPr>
                <w:rStyle w:val="Hyperlink"/>
              </w:rPr>
              <w:t>8. Aanbevelingen</w:t>
            </w:r>
            <w:r w:rsidR="00105E64">
              <w:rPr>
                <w:webHidden/>
              </w:rPr>
              <w:tab/>
            </w:r>
            <w:r w:rsidR="00105E64">
              <w:rPr>
                <w:webHidden/>
              </w:rPr>
              <w:fldChar w:fldCharType="begin"/>
            </w:r>
            <w:r w:rsidR="00105E64">
              <w:rPr>
                <w:webHidden/>
              </w:rPr>
              <w:instrText xml:space="preserve"> PAGEREF _Toc511125538 \h </w:instrText>
            </w:r>
            <w:r w:rsidR="00105E64">
              <w:rPr>
                <w:webHidden/>
              </w:rPr>
            </w:r>
            <w:r w:rsidR="00105E64">
              <w:rPr>
                <w:webHidden/>
              </w:rPr>
              <w:fldChar w:fldCharType="separate"/>
            </w:r>
            <w:r w:rsidR="00105E64">
              <w:rPr>
                <w:webHidden/>
              </w:rPr>
              <w:t>25</w:t>
            </w:r>
            <w:r w:rsidR="00105E64">
              <w:rPr>
                <w:webHidden/>
              </w:rPr>
              <w:fldChar w:fldCharType="end"/>
            </w:r>
          </w:hyperlink>
        </w:p>
        <w:p w14:paraId="4C2C0093" w14:textId="689DC6CB" w:rsidR="00825084" w:rsidRPr="00B95819" w:rsidRDefault="00595931">
          <w:pPr>
            <w:rPr>
              <w:b/>
              <w:bCs/>
            </w:rPr>
          </w:pPr>
          <w:r w:rsidRPr="00B95819">
            <w:rPr>
              <w:b/>
              <w:bCs/>
            </w:rPr>
            <w:fldChar w:fldCharType="end"/>
          </w:r>
        </w:p>
        <w:p w14:paraId="4F1EF4D6" w14:textId="77777777" w:rsidR="002F0192" w:rsidRPr="00B95819" w:rsidRDefault="00111BCB" w:rsidP="00825084"/>
      </w:sdtContent>
    </w:sdt>
    <w:bookmarkStart w:id="10" w:name="_Toc306788995" w:displacedByCustomXml="prev"/>
    <w:bookmarkStart w:id="11" w:name="_Toc523045080" w:displacedByCustomXml="prev"/>
    <w:bookmarkStart w:id="12" w:name="_Toc523036245" w:displacedByCustomXml="prev"/>
    <w:bookmarkStart w:id="13" w:name="_Toc483012340" w:displacedByCustomXml="prev"/>
    <w:p w14:paraId="71A38769" w14:textId="77777777" w:rsidR="00595C7B" w:rsidRPr="00B95819" w:rsidRDefault="00595C7B">
      <w:pPr>
        <w:rPr>
          <w:rFonts w:asciiTheme="majorHAnsi" w:hAnsiTheme="majorHAnsi" w:cs="Arial"/>
          <w:b/>
          <w:bCs/>
          <w:color w:val="C00000"/>
          <w:kern w:val="32"/>
          <w:sz w:val="32"/>
          <w:szCs w:val="32"/>
        </w:rPr>
      </w:pPr>
      <w:r w:rsidRPr="00B95819">
        <w:br w:type="page"/>
      </w:r>
    </w:p>
    <w:p w14:paraId="679A4B82" w14:textId="1EE73C8A" w:rsidR="000545C1" w:rsidRPr="00B95819" w:rsidRDefault="000545C1" w:rsidP="000545C1">
      <w:pPr>
        <w:pStyle w:val="Heading1"/>
      </w:pPr>
      <w:bookmarkStart w:id="14" w:name="_Toc511125512"/>
      <w:bookmarkEnd w:id="13"/>
      <w:bookmarkEnd w:id="12"/>
      <w:bookmarkEnd w:id="11"/>
      <w:bookmarkEnd w:id="10"/>
      <w:r w:rsidRPr="00B95819">
        <w:lastRenderedPageBreak/>
        <w:t>Inleiding</w:t>
      </w:r>
      <w:bookmarkEnd w:id="14"/>
    </w:p>
    <w:p w14:paraId="280A436A" w14:textId="77777777" w:rsidR="000545C1" w:rsidRPr="00B95819" w:rsidRDefault="000545C1" w:rsidP="000545C1"/>
    <w:p w14:paraId="254FA766" w14:textId="77777777" w:rsidR="000545C1" w:rsidRPr="00B95819" w:rsidRDefault="000545C1" w:rsidP="000545C1">
      <w:pPr>
        <w:pStyle w:val="Heading2"/>
      </w:pPr>
      <w:bookmarkStart w:id="15" w:name="_Toc511125513"/>
      <w:r w:rsidRPr="00B95819">
        <w:t>Algemeen</w:t>
      </w:r>
      <w:bookmarkEnd w:id="15"/>
    </w:p>
    <w:p w14:paraId="7BD5C07A" w14:textId="2996FBB6" w:rsidR="000545C1" w:rsidRPr="00B95819" w:rsidRDefault="000545C1" w:rsidP="000545C1">
      <w:pPr>
        <w:pStyle w:val="NormalWeb"/>
        <w:rPr>
          <w:rFonts w:ascii="Calibri" w:hAnsi="Calibri"/>
          <w:color w:val="000000"/>
        </w:rPr>
      </w:pPr>
      <w:r w:rsidRPr="00B95819">
        <w:rPr>
          <w:rFonts w:ascii="Calibri" w:hAnsi="Calibri"/>
          <w:color w:val="000000"/>
        </w:rPr>
        <w:t>Dit acceptatietest rapport verschaft een meetbare basis voor de acceptatie van de “</w:t>
      </w:r>
      <w:r w:rsidR="00050DD5">
        <w:rPr>
          <w:rFonts w:ascii="Calibri" w:hAnsi="Calibri"/>
          <w:color w:val="000000"/>
        </w:rPr>
        <w:t>PROMASST MES configuratie tool”</w:t>
      </w:r>
      <w:r w:rsidRPr="00B95819">
        <w:rPr>
          <w:rFonts w:ascii="Calibri" w:hAnsi="Calibri"/>
          <w:color w:val="000000"/>
        </w:rPr>
        <w:t>-applicatie. Het bevat een lijst met meetbare acceptatiecriteria die invulling geven aan de functionele eisen uit het User Requirements (UR-)document. Voor elke testcase wordt gekeken of de functionele werking hiervan voldoet aan de gestelde functionele eisen uit het UR. Hieruit zal blijken of de gemaakte applicatie voldoet aan de gestelde eisen.</w:t>
      </w:r>
    </w:p>
    <w:p w14:paraId="3698B17A" w14:textId="77777777" w:rsidR="000545C1" w:rsidRPr="00B95819" w:rsidRDefault="000545C1" w:rsidP="000545C1">
      <w:pPr>
        <w:pStyle w:val="NormalWeb"/>
      </w:pPr>
    </w:p>
    <w:p w14:paraId="52461303" w14:textId="77777777" w:rsidR="000545C1" w:rsidRPr="00B95819" w:rsidRDefault="000545C1" w:rsidP="000545C1">
      <w:pPr>
        <w:pStyle w:val="Heading2"/>
      </w:pPr>
      <w:bookmarkStart w:id="16" w:name="_Toc511125514"/>
      <w:r w:rsidRPr="00B95819">
        <w:t>Aanleiding</w:t>
      </w:r>
      <w:bookmarkEnd w:id="16"/>
    </w:p>
    <w:p w14:paraId="65543C52" w14:textId="6B78D5DB" w:rsidR="000545C1" w:rsidRPr="00B95819" w:rsidRDefault="000545C1" w:rsidP="000545C1">
      <w:pPr>
        <w:pStyle w:val="NormalWeb"/>
        <w:rPr>
          <w:rFonts w:ascii="Calibri" w:hAnsi="Calibri"/>
          <w:color w:val="000000"/>
        </w:rPr>
      </w:pPr>
      <w:r w:rsidRPr="00B95819">
        <w:rPr>
          <w:rFonts w:ascii="Calibri" w:hAnsi="Calibri"/>
          <w:color w:val="000000"/>
        </w:rPr>
        <w:t>Dit rapport is opgesteld opdat de opdrachtgever in één oogopslag kan zien of de opgeleverde applicatie voldoet aan de gestelde eisen.</w:t>
      </w:r>
    </w:p>
    <w:p w14:paraId="15B115FE" w14:textId="77777777" w:rsidR="000545C1" w:rsidRPr="00B95819" w:rsidRDefault="000545C1" w:rsidP="000545C1">
      <w:pPr>
        <w:pStyle w:val="NormalWeb"/>
      </w:pPr>
    </w:p>
    <w:p w14:paraId="6B9AF4A5" w14:textId="77777777" w:rsidR="000545C1" w:rsidRPr="00B95819" w:rsidRDefault="000545C1" w:rsidP="000545C1">
      <w:pPr>
        <w:pStyle w:val="Heading2"/>
      </w:pPr>
      <w:bookmarkStart w:id="17" w:name="_Toc511125515"/>
      <w:r w:rsidRPr="00B95819">
        <w:t>Aanpak</w:t>
      </w:r>
      <w:bookmarkEnd w:id="17"/>
    </w:p>
    <w:p w14:paraId="32A85C7F" w14:textId="77777777" w:rsidR="000545C1" w:rsidRPr="00B95819" w:rsidRDefault="000545C1" w:rsidP="000545C1">
      <w:pPr>
        <w:pStyle w:val="NormalWeb"/>
      </w:pPr>
      <w:r w:rsidRPr="00B95819">
        <w:rPr>
          <w:rFonts w:ascii="Calibri" w:hAnsi="Calibri"/>
          <w:color w:val="000000"/>
        </w:rPr>
        <w:t>Voor elke test case is er een stappenplan geformuleerd. Elke stap in dit plan wordt in de applicatie uitgevoerd, getest op functionele correctheid en het resultaat wordt vastgelegd. Per test case worden de bevindingen genoteerd en vervolgens wordt een score toegekend die een waarde kan hebben van:</w:t>
      </w:r>
    </w:p>
    <w:p w14:paraId="7FF14608" w14:textId="14903FC0" w:rsidR="000545C1" w:rsidRPr="00896401" w:rsidRDefault="000545C1" w:rsidP="000545C1">
      <w:pPr>
        <w:pStyle w:val="NormalWeb"/>
        <w:numPr>
          <w:ilvl w:val="0"/>
          <w:numId w:val="133"/>
        </w:numPr>
        <w:textAlignment w:val="baseline"/>
        <w:rPr>
          <w:rFonts w:ascii="Arial" w:hAnsi="Arial" w:cs="Arial"/>
          <w:color w:val="000000"/>
        </w:rPr>
      </w:pPr>
      <w:r w:rsidRPr="00B95819">
        <w:rPr>
          <w:rFonts w:ascii="Calibri" w:hAnsi="Calibri" w:cs="Arial"/>
          <w:color w:val="000000"/>
        </w:rPr>
        <w:t>FAILED: niet werkend</w:t>
      </w:r>
    </w:p>
    <w:p w14:paraId="7CEA5E8C" w14:textId="3769822F" w:rsidR="00896401" w:rsidRPr="00896401" w:rsidRDefault="00896401" w:rsidP="00896401">
      <w:pPr>
        <w:pStyle w:val="NormalWeb"/>
        <w:numPr>
          <w:ilvl w:val="0"/>
          <w:numId w:val="133"/>
        </w:numPr>
        <w:textAlignment w:val="baseline"/>
        <w:rPr>
          <w:rFonts w:ascii="Arial" w:hAnsi="Arial" w:cs="Arial"/>
          <w:color w:val="000000"/>
        </w:rPr>
      </w:pPr>
      <w:r>
        <w:rPr>
          <w:rFonts w:ascii="Calibri" w:hAnsi="Calibri" w:cs="Arial"/>
          <w:color w:val="000000"/>
        </w:rPr>
        <w:t>PROBABLY NOT CORRECT</w:t>
      </w:r>
      <w:r w:rsidRPr="00B95819">
        <w:rPr>
          <w:rFonts w:ascii="Calibri" w:hAnsi="Calibri" w:cs="Arial"/>
          <w:color w:val="000000"/>
        </w:rPr>
        <w:t xml:space="preserve">: </w:t>
      </w:r>
      <w:r>
        <w:rPr>
          <w:rFonts w:ascii="Calibri" w:hAnsi="Calibri" w:cs="Arial"/>
          <w:color w:val="000000"/>
        </w:rPr>
        <w:t>iets wat waarschijnlijk niet correct werkt (moet nagekeken worden)</w:t>
      </w:r>
      <w:r w:rsidRPr="00B95819">
        <w:rPr>
          <w:rFonts w:ascii="Calibri" w:hAnsi="Calibri" w:cs="Arial"/>
          <w:color w:val="000000"/>
        </w:rPr>
        <w:t>;</w:t>
      </w:r>
    </w:p>
    <w:p w14:paraId="090BFB02" w14:textId="2BAF9227" w:rsidR="00050DD5" w:rsidRPr="00B95819" w:rsidRDefault="00050DD5" w:rsidP="000545C1">
      <w:pPr>
        <w:pStyle w:val="NormalWeb"/>
        <w:numPr>
          <w:ilvl w:val="0"/>
          <w:numId w:val="133"/>
        </w:numPr>
        <w:textAlignment w:val="baseline"/>
        <w:rPr>
          <w:rFonts w:ascii="Arial" w:hAnsi="Arial" w:cs="Arial"/>
          <w:color w:val="000000"/>
        </w:rPr>
      </w:pPr>
      <w:r>
        <w:rPr>
          <w:rFonts w:ascii="Calibri" w:hAnsi="Calibri" w:cs="Arial"/>
          <w:color w:val="000000"/>
        </w:rPr>
        <w:t>NOT IMPLEMENTED</w:t>
      </w:r>
      <w:r w:rsidRPr="00B95819">
        <w:rPr>
          <w:rFonts w:ascii="Calibri" w:hAnsi="Calibri" w:cs="Arial"/>
          <w:color w:val="000000"/>
        </w:rPr>
        <w:t>: niet aanwezig;</w:t>
      </w:r>
    </w:p>
    <w:p w14:paraId="66188F33" w14:textId="61396079" w:rsidR="000545C1" w:rsidRPr="00B95819" w:rsidRDefault="000545C1" w:rsidP="000545C1">
      <w:pPr>
        <w:pStyle w:val="NormalWeb"/>
        <w:numPr>
          <w:ilvl w:val="0"/>
          <w:numId w:val="133"/>
        </w:numPr>
        <w:textAlignment w:val="baseline"/>
        <w:rPr>
          <w:rFonts w:ascii="Arial" w:hAnsi="Arial" w:cs="Arial"/>
          <w:color w:val="000000"/>
        </w:rPr>
      </w:pPr>
      <w:r w:rsidRPr="00B95819">
        <w:rPr>
          <w:rFonts w:ascii="Calibri" w:hAnsi="Calibri" w:cs="Arial"/>
          <w:color w:val="000000"/>
        </w:rPr>
        <w:t>PASSED: correct werkend.</w:t>
      </w:r>
    </w:p>
    <w:p w14:paraId="7136F066" w14:textId="77777777" w:rsidR="000545C1" w:rsidRPr="00B95819" w:rsidRDefault="000545C1" w:rsidP="000545C1">
      <w:pPr>
        <w:pStyle w:val="NormalWeb"/>
        <w:ind w:left="720"/>
        <w:textAlignment w:val="baseline"/>
        <w:rPr>
          <w:rFonts w:ascii="Arial" w:hAnsi="Arial" w:cs="Arial"/>
          <w:color w:val="000000"/>
        </w:rPr>
      </w:pPr>
    </w:p>
    <w:p w14:paraId="573A7FC0" w14:textId="77777777" w:rsidR="000545C1" w:rsidRPr="00B95819" w:rsidRDefault="000545C1" w:rsidP="000545C1">
      <w:pPr>
        <w:pStyle w:val="Heading2"/>
      </w:pPr>
      <w:bookmarkStart w:id="18" w:name="_Toc511125516"/>
      <w:r w:rsidRPr="00B95819">
        <w:t>Acceptatiecriteria</w:t>
      </w:r>
      <w:bookmarkEnd w:id="18"/>
    </w:p>
    <w:p w14:paraId="7A43DBFD" w14:textId="6B2BA994" w:rsidR="000545C1" w:rsidRDefault="000545C1" w:rsidP="000545C1">
      <w:pPr>
        <w:pStyle w:val="NormalWeb"/>
        <w:rPr>
          <w:rFonts w:ascii="Calibri" w:hAnsi="Calibri"/>
          <w:color w:val="000000"/>
        </w:rPr>
      </w:pPr>
      <w:r w:rsidRPr="00B95819">
        <w:rPr>
          <w:rFonts w:ascii="Calibri" w:hAnsi="Calibri"/>
          <w:color w:val="000000"/>
        </w:rPr>
        <w:t>De acceptatietest keurt de applicatie goed als de resultaten van de testcases aan alle onderstaande zaken voldoen:</w:t>
      </w:r>
    </w:p>
    <w:p w14:paraId="05158A35" w14:textId="77777777" w:rsidR="00AF2BAC" w:rsidRPr="00B95819" w:rsidRDefault="00AF2BAC" w:rsidP="000545C1">
      <w:pPr>
        <w:pStyle w:val="NormalWeb"/>
      </w:pPr>
    </w:p>
    <w:p w14:paraId="16E6073E" w14:textId="77777777" w:rsidR="00776DA7" w:rsidRPr="00776DA7" w:rsidRDefault="000545C1" w:rsidP="000545C1">
      <w:pPr>
        <w:pStyle w:val="NormalWeb"/>
        <w:numPr>
          <w:ilvl w:val="0"/>
          <w:numId w:val="134"/>
        </w:numPr>
        <w:textAlignment w:val="baseline"/>
        <w:rPr>
          <w:rFonts w:ascii="Arial" w:hAnsi="Arial" w:cs="Arial"/>
          <w:color w:val="000000"/>
        </w:rPr>
      </w:pPr>
      <w:r w:rsidRPr="00B95819">
        <w:rPr>
          <w:rFonts w:ascii="Calibri" w:hAnsi="Calibri" w:cs="Arial"/>
          <w:color w:val="000000"/>
        </w:rPr>
        <w:t xml:space="preserve">De testgevallen hebben status </w:t>
      </w:r>
      <w:r w:rsidRPr="00776DA7">
        <w:rPr>
          <w:rFonts w:ascii="Calibri" w:hAnsi="Calibri" w:cs="Arial"/>
          <w:color w:val="000000"/>
          <w:u w:val="single"/>
        </w:rPr>
        <w:t>PASSED</w:t>
      </w:r>
      <w:r w:rsidR="00776DA7">
        <w:rPr>
          <w:rFonts w:ascii="Calibri" w:hAnsi="Calibri" w:cs="Arial"/>
          <w:color w:val="000000"/>
        </w:rPr>
        <w:t xml:space="preserve"> </w:t>
      </w:r>
    </w:p>
    <w:p w14:paraId="185B60B0" w14:textId="07FB735F" w:rsidR="000545C1" w:rsidRPr="00B95819" w:rsidRDefault="00776DA7" w:rsidP="000545C1">
      <w:pPr>
        <w:pStyle w:val="NormalWeb"/>
        <w:numPr>
          <w:ilvl w:val="0"/>
          <w:numId w:val="134"/>
        </w:numPr>
        <w:textAlignment w:val="baseline"/>
        <w:rPr>
          <w:rFonts w:ascii="Arial" w:hAnsi="Arial" w:cs="Arial"/>
          <w:color w:val="000000"/>
        </w:rPr>
      </w:pPr>
      <w:r>
        <w:rPr>
          <w:rFonts w:ascii="Calibri" w:hAnsi="Calibri" w:cs="Arial"/>
          <w:color w:val="000000"/>
        </w:rPr>
        <w:t xml:space="preserve">Tenzij een functie niet essentieel is dan moet het de status </w:t>
      </w:r>
      <w:r w:rsidRPr="00776DA7">
        <w:rPr>
          <w:rFonts w:ascii="Calibri" w:hAnsi="Calibri" w:cs="Arial"/>
          <w:color w:val="000000"/>
          <w:u w:val="single"/>
        </w:rPr>
        <w:t>NOT IMPLEMENTED</w:t>
      </w:r>
      <w:r>
        <w:rPr>
          <w:rFonts w:ascii="Calibri" w:hAnsi="Calibri" w:cs="Arial"/>
          <w:color w:val="000000"/>
        </w:rPr>
        <w:t xml:space="preserve"> hebben</w:t>
      </w:r>
    </w:p>
    <w:p w14:paraId="309488F5" w14:textId="388700FE" w:rsidR="000545C1" w:rsidRPr="00B95819" w:rsidRDefault="000545C1" w:rsidP="000545C1">
      <w:pPr>
        <w:pStyle w:val="NormalWeb"/>
        <w:numPr>
          <w:ilvl w:val="0"/>
          <w:numId w:val="134"/>
        </w:numPr>
        <w:textAlignment w:val="baseline"/>
        <w:rPr>
          <w:rFonts w:ascii="Arial" w:hAnsi="Arial" w:cs="Arial"/>
          <w:color w:val="000000"/>
        </w:rPr>
      </w:pPr>
      <w:r w:rsidRPr="00B95819">
        <w:rPr>
          <w:rFonts w:ascii="Calibri" w:hAnsi="Calibri" w:cs="Arial"/>
          <w:color w:val="000000"/>
        </w:rPr>
        <w:t>Alle testcases zijn uitgevoerd.</w:t>
      </w:r>
    </w:p>
    <w:p w14:paraId="05625FF9" w14:textId="1DD637A0" w:rsidR="000545C1" w:rsidRPr="00B95819" w:rsidRDefault="009A62B5" w:rsidP="009A62B5">
      <w:pPr>
        <w:rPr>
          <w:rFonts w:ascii="Arial" w:hAnsi="Arial" w:cs="Arial"/>
          <w:color w:val="000000"/>
        </w:rPr>
      </w:pPr>
      <w:r>
        <w:rPr>
          <w:rFonts w:ascii="Arial" w:hAnsi="Arial" w:cs="Arial"/>
          <w:color w:val="000000"/>
        </w:rPr>
        <w:br w:type="page"/>
      </w:r>
    </w:p>
    <w:p w14:paraId="1A2167D2" w14:textId="7F652CBB" w:rsidR="00F96881" w:rsidRDefault="00F96881" w:rsidP="00F96881">
      <w:pPr>
        <w:pStyle w:val="Heading2"/>
        <w:keepNext w:val="0"/>
        <w:tabs>
          <w:tab w:val="num" w:pos="709"/>
        </w:tabs>
        <w:ind w:left="709" w:hanging="709"/>
      </w:pPr>
      <w:bookmarkStart w:id="19" w:name="_Toc511125517"/>
      <w:bookmarkStart w:id="20" w:name="_Toc437980101"/>
      <w:bookmarkStart w:id="21" w:name="_Toc505599956"/>
      <w:bookmarkStart w:id="22" w:name="_Toc507663575"/>
      <w:r>
        <w:lastRenderedPageBreak/>
        <w:t>Testomgeving</w:t>
      </w:r>
      <w:bookmarkEnd w:id="19"/>
      <w:r>
        <w:t xml:space="preserve"> </w:t>
      </w:r>
      <w:bookmarkEnd w:id="20"/>
      <w:bookmarkEnd w:id="21"/>
      <w:bookmarkEnd w:id="22"/>
    </w:p>
    <w:p w14:paraId="0E98B14B" w14:textId="77777777" w:rsidR="00F96881" w:rsidRDefault="00F96881" w:rsidP="00F96881">
      <w:r>
        <w:t>De computer waarop getest zal worden heeft de volgende specificaties</w:t>
      </w:r>
    </w:p>
    <w:p w14:paraId="12D64119" w14:textId="77777777" w:rsidR="00F96881" w:rsidRDefault="00F96881" w:rsidP="00F96881"/>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F96881" w:rsidRPr="00C63FDB" w14:paraId="347A1157" w14:textId="77777777" w:rsidTr="006643DF">
        <w:trPr>
          <w:trHeight w:val="158"/>
        </w:trPr>
        <w:tc>
          <w:tcPr>
            <w:tcW w:w="4481" w:type="dxa"/>
            <w:vAlign w:val="center"/>
          </w:tcPr>
          <w:p w14:paraId="408C0E0F" w14:textId="77777777" w:rsidR="00F96881" w:rsidRPr="005D63A0" w:rsidRDefault="00F96881" w:rsidP="006643DF">
            <w:pPr>
              <w:pStyle w:val="Tabelbody"/>
              <w:rPr>
                <w:rFonts w:cs="Arial"/>
                <w:sz w:val="20"/>
              </w:rPr>
            </w:pPr>
            <w:r w:rsidRPr="005D63A0">
              <w:rPr>
                <w:rFonts w:cs="Arial"/>
                <w:sz w:val="20"/>
              </w:rPr>
              <w:t>Besturingssysteem</w:t>
            </w:r>
          </w:p>
        </w:tc>
        <w:tc>
          <w:tcPr>
            <w:tcW w:w="4983" w:type="dxa"/>
            <w:vAlign w:val="center"/>
          </w:tcPr>
          <w:p w14:paraId="58043535" w14:textId="77777777" w:rsidR="00F96881" w:rsidRPr="005D63A0" w:rsidRDefault="00F96881" w:rsidP="006643DF">
            <w:pPr>
              <w:pStyle w:val="Tabelbody"/>
              <w:rPr>
                <w:rFonts w:cs="Arial"/>
                <w:sz w:val="20"/>
              </w:rPr>
            </w:pPr>
            <w:r w:rsidRPr="005D63A0">
              <w:rPr>
                <w:rFonts w:cs="Arial"/>
                <w:sz w:val="20"/>
              </w:rPr>
              <w:t>Microsoft Windows 7 professional</w:t>
            </w:r>
          </w:p>
        </w:tc>
      </w:tr>
      <w:tr w:rsidR="00F96881" w:rsidRPr="00C63FDB" w14:paraId="34A82643" w14:textId="77777777" w:rsidTr="006643DF">
        <w:trPr>
          <w:trHeight w:val="158"/>
        </w:trPr>
        <w:tc>
          <w:tcPr>
            <w:tcW w:w="4481" w:type="dxa"/>
            <w:vAlign w:val="center"/>
          </w:tcPr>
          <w:p w14:paraId="49F7FD56" w14:textId="77777777" w:rsidR="00F96881" w:rsidRPr="005D63A0" w:rsidRDefault="00F96881" w:rsidP="006643DF">
            <w:pPr>
              <w:pStyle w:val="Tabelbody"/>
              <w:rPr>
                <w:rFonts w:cs="Arial"/>
                <w:sz w:val="20"/>
              </w:rPr>
            </w:pPr>
            <w:r w:rsidRPr="005D63A0">
              <w:rPr>
                <w:rFonts w:cs="Arial"/>
                <w:sz w:val="20"/>
              </w:rPr>
              <w:t>Versie</w:t>
            </w:r>
          </w:p>
        </w:tc>
        <w:tc>
          <w:tcPr>
            <w:tcW w:w="4983" w:type="dxa"/>
            <w:vAlign w:val="center"/>
          </w:tcPr>
          <w:p w14:paraId="49BEB810" w14:textId="77777777" w:rsidR="00F96881" w:rsidRPr="005D63A0" w:rsidRDefault="00F96881" w:rsidP="006643DF">
            <w:pPr>
              <w:pStyle w:val="Tabelbody"/>
              <w:rPr>
                <w:rFonts w:cs="Arial"/>
                <w:sz w:val="20"/>
              </w:rPr>
            </w:pPr>
            <w:r w:rsidRPr="005D63A0">
              <w:rPr>
                <w:rFonts w:cs="Arial"/>
                <w:sz w:val="20"/>
              </w:rPr>
              <w:t>6.1.7601 Service Pack 1 Build 7601</w:t>
            </w:r>
          </w:p>
        </w:tc>
      </w:tr>
      <w:tr w:rsidR="00F96881" w:rsidRPr="00C63FDB" w14:paraId="05B64168" w14:textId="77777777" w:rsidTr="006643DF">
        <w:trPr>
          <w:trHeight w:val="77"/>
        </w:trPr>
        <w:tc>
          <w:tcPr>
            <w:tcW w:w="4481" w:type="dxa"/>
            <w:vAlign w:val="center"/>
          </w:tcPr>
          <w:p w14:paraId="31D0BA1F" w14:textId="77777777" w:rsidR="00F96881" w:rsidRPr="005D63A0" w:rsidRDefault="00F96881" w:rsidP="006643DF">
            <w:pPr>
              <w:pStyle w:val="Tabelbody"/>
              <w:rPr>
                <w:rFonts w:cs="Arial"/>
                <w:sz w:val="20"/>
              </w:rPr>
            </w:pPr>
            <w:r w:rsidRPr="005D63A0">
              <w:rPr>
                <w:rFonts w:cs="Arial"/>
                <w:sz w:val="20"/>
              </w:rPr>
              <w:t>Merk</w:t>
            </w:r>
          </w:p>
        </w:tc>
        <w:tc>
          <w:tcPr>
            <w:tcW w:w="4983" w:type="dxa"/>
            <w:vAlign w:val="center"/>
          </w:tcPr>
          <w:p w14:paraId="2F8112AD" w14:textId="77777777" w:rsidR="00F96881" w:rsidRPr="005D63A0" w:rsidRDefault="00F96881" w:rsidP="006643DF">
            <w:pPr>
              <w:pStyle w:val="Tabelbody"/>
              <w:rPr>
                <w:rFonts w:cs="Arial"/>
                <w:sz w:val="20"/>
              </w:rPr>
            </w:pPr>
            <w:r w:rsidRPr="005D63A0">
              <w:rPr>
                <w:rFonts w:cs="Arial"/>
                <w:sz w:val="20"/>
              </w:rPr>
              <w:t>Dell</w:t>
            </w:r>
          </w:p>
        </w:tc>
      </w:tr>
      <w:tr w:rsidR="00F96881" w:rsidRPr="00C63FDB" w14:paraId="020665AD" w14:textId="77777777" w:rsidTr="006643DF">
        <w:trPr>
          <w:trHeight w:val="74"/>
        </w:trPr>
        <w:tc>
          <w:tcPr>
            <w:tcW w:w="4481" w:type="dxa"/>
            <w:vAlign w:val="center"/>
          </w:tcPr>
          <w:p w14:paraId="3BF7DBFE" w14:textId="68C6BF98" w:rsidR="00F96881" w:rsidRPr="005D63A0" w:rsidRDefault="00C56966" w:rsidP="006643DF">
            <w:pPr>
              <w:pStyle w:val="Tabelbody"/>
              <w:rPr>
                <w:rFonts w:cs="Arial"/>
                <w:sz w:val="20"/>
              </w:rPr>
            </w:pPr>
            <w:r>
              <w:rPr>
                <w:rFonts w:cs="Arial"/>
                <w:sz w:val="20"/>
              </w:rPr>
              <w:t>Model</w:t>
            </w:r>
          </w:p>
        </w:tc>
        <w:tc>
          <w:tcPr>
            <w:tcW w:w="4983" w:type="dxa"/>
            <w:vAlign w:val="center"/>
          </w:tcPr>
          <w:p w14:paraId="2EBF755E" w14:textId="77777777" w:rsidR="00F96881" w:rsidRPr="005D63A0" w:rsidRDefault="00F96881" w:rsidP="006643DF">
            <w:pPr>
              <w:pStyle w:val="Tabelbody"/>
              <w:rPr>
                <w:rFonts w:cs="Arial"/>
                <w:sz w:val="20"/>
              </w:rPr>
            </w:pPr>
            <w:r w:rsidRPr="005D63A0">
              <w:rPr>
                <w:rFonts w:cs="Arial"/>
                <w:sz w:val="20"/>
              </w:rPr>
              <w:t>Optiplex 7010</w:t>
            </w:r>
          </w:p>
        </w:tc>
      </w:tr>
      <w:tr w:rsidR="00F96881" w:rsidRPr="00C63FDB" w14:paraId="7316E0ED" w14:textId="77777777" w:rsidTr="006643DF">
        <w:trPr>
          <w:trHeight w:val="74"/>
        </w:trPr>
        <w:tc>
          <w:tcPr>
            <w:tcW w:w="4481" w:type="dxa"/>
            <w:vAlign w:val="center"/>
          </w:tcPr>
          <w:p w14:paraId="4A775F1C" w14:textId="77777777" w:rsidR="00F96881" w:rsidRPr="005D63A0" w:rsidRDefault="00F96881" w:rsidP="006643DF">
            <w:pPr>
              <w:pStyle w:val="Tabelbody"/>
              <w:rPr>
                <w:rFonts w:cs="Arial"/>
                <w:sz w:val="20"/>
              </w:rPr>
            </w:pPr>
            <w:r w:rsidRPr="005D63A0">
              <w:rPr>
                <w:rFonts w:cs="Arial"/>
                <w:sz w:val="20"/>
              </w:rPr>
              <w:t>System type</w:t>
            </w:r>
          </w:p>
        </w:tc>
        <w:tc>
          <w:tcPr>
            <w:tcW w:w="4983" w:type="dxa"/>
            <w:vAlign w:val="center"/>
          </w:tcPr>
          <w:p w14:paraId="60889707" w14:textId="77777777" w:rsidR="00F96881" w:rsidRPr="005D63A0" w:rsidRDefault="00F96881" w:rsidP="006643DF">
            <w:pPr>
              <w:pStyle w:val="Tabelbody"/>
              <w:rPr>
                <w:rFonts w:cs="Arial"/>
                <w:sz w:val="20"/>
              </w:rPr>
            </w:pPr>
            <w:r w:rsidRPr="005D63A0">
              <w:rPr>
                <w:rFonts w:cs="Arial"/>
                <w:sz w:val="20"/>
              </w:rPr>
              <w:t>x64-based PC</w:t>
            </w:r>
          </w:p>
        </w:tc>
      </w:tr>
      <w:tr w:rsidR="00F96881" w:rsidRPr="00C359DF" w14:paraId="44FC57C0" w14:textId="77777777" w:rsidTr="006643DF">
        <w:trPr>
          <w:trHeight w:val="74"/>
        </w:trPr>
        <w:tc>
          <w:tcPr>
            <w:tcW w:w="4481" w:type="dxa"/>
            <w:vAlign w:val="center"/>
          </w:tcPr>
          <w:p w14:paraId="4FBFC7D4" w14:textId="77777777" w:rsidR="00F96881" w:rsidRPr="005D63A0" w:rsidRDefault="00F96881" w:rsidP="006643DF">
            <w:pPr>
              <w:pStyle w:val="Tabelbody"/>
              <w:rPr>
                <w:rFonts w:cs="Arial"/>
                <w:sz w:val="20"/>
              </w:rPr>
            </w:pPr>
            <w:r w:rsidRPr="005D63A0">
              <w:rPr>
                <w:rFonts w:cs="Arial"/>
                <w:sz w:val="20"/>
              </w:rPr>
              <w:t>Processor</w:t>
            </w:r>
          </w:p>
        </w:tc>
        <w:tc>
          <w:tcPr>
            <w:tcW w:w="4983" w:type="dxa"/>
            <w:vAlign w:val="center"/>
          </w:tcPr>
          <w:p w14:paraId="0B61E0DE" w14:textId="77777777" w:rsidR="00F96881" w:rsidRPr="005D63A0" w:rsidRDefault="00F96881" w:rsidP="006643DF">
            <w:pPr>
              <w:pStyle w:val="Tabelbody"/>
              <w:rPr>
                <w:rFonts w:cs="Arial"/>
                <w:sz w:val="20"/>
                <w:lang w:val="en-US"/>
              </w:rPr>
            </w:pPr>
            <w:r w:rsidRPr="005D63A0">
              <w:rPr>
                <w:rFonts w:cs="Arial"/>
                <w:sz w:val="20"/>
                <w:lang w:val="en-US"/>
              </w:rPr>
              <w:t>Intel(R) core(TM) i7-3770 CPU @ 3.40GHz, 3401 Mhz, 4 Core(s), 8 logical processors</w:t>
            </w:r>
          </w:p>
        </w:tc>
      </w:tr>
      <w:tr w:rsidR="00F96881" w:rsidRPr="00C63FDB" w14:paraId="65D66336" w14:textId="77777777" w:rsidTr="006643DF">
        <w:trPr>
          <w:trHeight w:val="74"/>
        </w:trPr>
        <w:tc>
          <w:tcPr>
            <w:tcW w:w="4481" w:type="dxa"/>
            <w:vAlign w:val="center"/>
          </w:tcPr>
          <w:p w14:paraId="1FBF35F2" w14:textId="77777777" w:rsidR="00F96881" w:rsidRPr="005D63A0" w:rsidRDefault="00F96881" w:rsidP="006643DF">
            <w:pPr>
              <w:pStyle w:val="Tabelbody"/>
              <w:rPr>
                <w:rFonts w:cs="Arial"/>
                <w:sz w:val="20"/>
              </w:rPr>
            </w:pPr>
            <w:r w:rsidRPr="005D63A0">
              <w:rPr>
                <w:rFonts w:cs="Arial"/>
                <w:sz w:val="20"/>
              </w:rPr>
              <w:t>Video kaart</w:t>
            </w:r>
          </w:p>
        </w:tc>
        <w:tc>
          <w:tcPr>
            <w:tcW w:w="4983" w:type="dxa"/>
            <w:vAlign w:val="center"/>
          </w:tcPr>
          <w:p w14:paraId="05854C8D" w14:textId="77777777" w:rsidR="00F96881" w:rsidRPr="005D63A0" w:rsidRDefault="00F96881" w:rsidP="006643DF">
            <w:pPr>
              <w:pStyle w:val="Tabelbody"/>
              <w:rPr>
                <w:rFonts w:cs="Arial"/>
                <w:sz w:val="20"/>
              </w:rPr>
            </w:pPr>
            <w:r w:rsidRPr="005D63A0">
              <w:rPr>
                <w:rFonts w:cs="Arial"/>
                <w:sz w:val="20"/>
              </w:rPr>
              <w:t>Intel HD Graphics 4000</w:t>
            </w:r>
          </w:p>
        </w:tc>
      </w:tr>
      <w:tr w:rsidR="00F96881" w:rsidRPr="00C63FDB" w14:paraId="5149E2AC" w14:textId="77777777" w:rsidTr="006643DF">
        <w:trPr>
          <w:trHeight w:val="74"/>
        </w:trPr>
        <w:tc>
          <w:tcPr>
            <w:tcW w:w="4481" w:type="dxa"/>
            <w:vAlign w:val="center"/>
          </w:tcPr>
          <w:p w14:paraId="6CA8EBFA" w14:textId="77777777" w:rsidR="00F96881" w:rsidRPr="005D63A0" w:rsidRDefault="00F96881" w:rsidP="006643DF">
            <w:pPr>
              <w:pStyle w:val="Tabelbody"/>
              <w:rPr>
                <w:rFonts w:cs="Arial"/>
                <w:sz w:val="20"/>
              </w:rPr>
            </w:pPr>
            <w:r w:rsidRPr="005D63A0">
              <w:rPr>
                <w:rFonts w:cs="Arial"/>
                <w:sz w:val="20"/>
              </w:rPr>
              <w:t>Werkgeheugen (ram):</w:t>
            </w:r>
          </w:p>
        </w:tc>
        <w:tc>
          <w:tcPr>
            <w:tcW w:w="4983" w:type="dxa"/>
            <w:vAlign w:val="center"/>
          </w:tcPr>
          <w:p w14:paraId="2771BC19" w14:textId="77777777" w:rsidR="00F96881" w:rsidRPr="005D63A0" w:rsidRDefault="00F96881" w:rsidP="006643DF">
            <w:pPr>
              <w:rPr>
                <w:rFonts w:ascii="Arial" w:hAnsi="Arial" w:cs="Arial"/>
                <w:sz w:val="20"/>
                <w:szCs w:val="20"/>
              </w:rPr>
            </w:pPr>
            <w:r w:rsidRPr="005D63A0">
              <w:rPr>
                <w:rFonts w:ascii="Arial" w:hAnsi="Arial" w:cs="Arial"/>
                <w:sz w:val="20"/>
                <w:szCs w:val="20"/>
              </w:rPr>
              <w:t>8 GB</w:t>
            </w:r>
          </w:p>
        </w:tc>
      </w:tr>
    </w:tbl>
    <w:p w14:paraId="1A89C74A" w14:textId="77777777" w:rsidR="00F96881" w:rsidRDefault="00F96881" w:rsidP="00F96881"/>
    <w:p w14:paraId="4CD17279" w14:textId="32AF1D74" w:rsidR="00F96881" w:rsidRPr="00B95819" w:rsidRDefault="00F96881" w:rsidP="00F96881">
      <w:pPr>
        <w:pStyle w:val="NormalWeb"/>
        <w:rPr>
          <w:rFonts w:ascii="Calibri" w:hAnsi="Calibri"/>
          <w:color w:val="000000"/>
        </w:rPr>
      </w:pPr>
      <w:r>
        <w:t>De computer heeft een verbinding met de database nodig. Er is ook toestemming nodig (gebruikersnaam &amp; wachtwoord) om gegevens naar de database toe en weg te schrijven.</w:t>
      </w:r>
      <w:r>
        <w:tab/>
      </w:r>
    </w:p>
    <w:p w14:paraId="5039FA03" w14:textId="3C8637CD" w:rsidR="009A62B5" w:rsidRDefault="009A62B5">
      <w:pPr>
        <w:rPr>
          <w:rFonts w:ascii="Calibri" w:hAnsi="Calibri"/>
          <w:color w:val="000000"/>
        </w:rPr>
      </w:pPr>
    </w:p>
    <w:p w14:paraId="041782C0" w14:textId="38F15193" w:rsidR="009A62B5" w:rsidRDefault="009A62B5">
      <w:pPr>
        <w:rPr>
          <w:rFonts w:ascii="Calibri" w:hAnsi="Calibri"/>
          <w:color w:val="000000"/>
        </w:rPr>
      </w:pPr>
    </w:p>
    <w:p w14:paraId="1CD33DFC" w14:textId="77777777" w:rsidR="009A62B5" w:rsidRDefault="009A62B5">
      <w:pPr>
        <w:rPr>
          <w:rFonts w:ascii="Calibri" w:hAnsi="Calibri"/>
          <w:color w:val="000000"/>
        </w:rPr>
      </w:pPr>
    </w:p>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9A62B5" w:rsidRPr="00C63FDB" w14:paraId="3DD38024" w14:textId="77777777" w:rsidTr="006643DF">
        <w:trPr>
          <w:trHeight w:val="158"/>
        </w:trPr>
        <w:tc>
          <w:tcPr>
            <w:tcW w:w="4481" w:type="dxa"/>
            <w:vAlign w:val="center"/>
          </w:tcPr>
          <w:p w14:paraId="5B3913B0" w14:textId="77777777" w:rsidR="009A62B5" w:rsidRPr="005D63A0" w:rsidRDefault="009A62B5" w:rsidP="006643DF">
            <w:pPr>
              <w:pStyle w:val="Tabelbody"/>
              <w:rPr>
                <w:rFonts w:cs="Arial"/>
                <w:sz w:val="20"/>
              </w:rPr>
            </w:pPr>
            <w:r w:rsidRPr="005D63A0">
              <w:rPr>
                <w:rFonts w:cs="Arial"/>
                <w:sz w:val="20"/>
              </w:rPr>
              <w:t>Besturingssysteem</w:t>
            </w:r>
          </w:p>
        </w:tc>
        <w:tc>
          <w:tcPr>
            <w:tcW w:w="4983" w:type="dxa"/>
            <w:vAlign w:val="center"/>
          </w:tcPr>
          <w:p w14:paraId="37B53588" w14:textId="77777777" w:rsidR="009A62B5" w:rsidRPr="005D63A0" w:rsidRDefault="009A62B5" w:rsidP="006643DF">
            <w:pPr>
              <w:pStyle w:val="Tabelbody"/>
              <w:rPr>
                <w:rFonts w:cs="Arial"/>
                <w:sz w:val="20"/>
              </w:rPr>
            </w:pPr>
            <w:r w:rsidRPr="005D63A0">
              <w:rPr>
                <w:rFonts w:cs="Arial"/>
                <w:sz w:val="20"/>
              </w:rPr>
              <w:t>Microsoft Windows 7 professional</w:t>
            </w:r>
          </w:p>
        </w:tc>
      </w:tr>
      <w:tr w:rsidR="009A62B5" w:rsidRPr="00C63FDB" w14:paraId="4BCD2B73" w14:textId="77777777" w:rsidTr="006643DF">
        <w:trPr>
          <w:trHeight w:val="158"/>
        </w:trPr>
        <w:tc>
          <w:tcPr>
            <w:tcW w:w="4481" w:type="dxa"/>
            <w:vAlign w:val="center"/>
          </w:tcPr>
          <w:p w14:paraId="75E7C7D5" w14:textId="77777777" w:rsidR="009A62B5" w:rsidRPr="005D63A0" w:rsidRDefault="009A62B5" w:rsidP="006643DF">
            <w:pPr>
              <w:pStyle w:val="Tabelbody"/>
              <w:rPr>
                <w:rFonts w:cs="Arial"/>
                <w:sz w:val="20"/>
              </w:rPr>
            </w:pPr>
            <w:r w:rsidRPr="005D63A0">
              <w:rPr>
                <w:rFonts w:cs="Arial"/>
                <w:sz w:val="20"/>
              </w:rPr>
              <w:t>Versie</w:t>
            </w:r>
          </w:p>
        </w:tc>
        <w:tc>
          <w:tcPr>
            <w:tcW w:w="4983" w:type="dxa"/>
            <w:vAlign w:val="center"/>
          </w:tcPr>
          <w:p w14:paraId="57EA1FA7" w14:textId="77777777" w:rsidR="009A62B5" w:rsidRPr="005D63A0" w:rsidRDefault="009A62B5" w:rsidP="006643DF">
            <w:pPr>
              <w:pStyle w:val="Tabelbody"/>
              <w:rPr>
                <w:rFonts w:cs="Arial"/>
                <w:sz w:val="20"/>
              </w:rPr>
            </w:pPr>
            <w:r w:rsidRPr="005D63A0">
              <w:rPr>
                <w:rFonts w:cs="Arial"/>
                <w:sz w:val="20"/>
              </w:rPr>
              <w:t>6.1.7601 Service Pack 1 Build 7601</w:t>
            </w:r>
          </w:p>
        </w:tc>
      </w:tr>
      <w:tr w:rsidR="009A62B5" w:rsidRPr="00C63FDB" w14:paraId="1D638419" w14:textId="77777777" w:rsidTr="006643DF">
        <w:trPr>
          <w:trHeight w:val="74"/>
        </w:trPr>
        <w:tc>
          <w:tcPr>
            <w:tcW w:w="4481" w:type="dxa"/>
            <w:vAlign w:val="center"/>
          </w:tcPr>
          <w:p w14:paraId="2BF0C718" w14:textId="3EA45154" w:rsidR="009A62B5" w:rsidRPr="005D63A0" w:rsidRDefault="00C56966" w:rsidP="006643DF">
            <w:pPr>
              <w:pStyle w:val="Tabelbody"/>
              <w:rPr>
                <w:rFonts w:cs="Arial"/>
                <w:sz w:val="20"/>
              </w:rPr>
            </w:pPr>
            <w:r>
              <w:rPr>
                <w:rFonts w:cs="Arial"/>
                <w:sz w:val="20"/>
              </w:rPr>
              <w:t>Model</w:t>
            </w:r>
          </w:p>
        </w:tc>
        <w:tc>
          <w:tcPr>
            <w:tcW w:w="4983" w:type="dxa"/>
            <w:vAlign w:val="center"/>
          </w:tcPr>
          <w:p w14:paraId="4F12C02E" w14:textId="082E8698" w:rsidR="009A62B5" w:rsidRPr="005D63A0" w:rsidRDefault="00C56966" w:rsidP="006643DF">
            <w:pPr>
              <w:pStyle w:val="Tabelbody"/>
              <w:rPr>
                <w:rFonts w:cs="Arial"/>
                <w:sz w:val="20"/>
              </w:rPr>
            </w:pPr>
            <w:r>
              <w:rPr>
                <w:rFonts w:cs="Arial"/>
                <w:sz w:val="20"/>
              </w:rPr>
              <w:t>VMware Virtual Platform</w:t>
            </w:r>
          </w:p>
        </w:tc>
      </w:tr>
      <w:tr w:rsidR="009A62B5" w:rsidRPr="00C63FDB" w14:paraId="02430B5D" w14:textId="77777777" w:rsidTr="006643DF">
        <w:trPr>
          <w:trHeight w:val="74"/>
        </w:trPr>
        <w:tc>
          <w:tcPr>
            <w:tcW w:w="4481" w:type="dxa"/>
            <w:vAlign w:val="center"/>
          </w:tcPr>
          <w:p w14:paraId="0DCF6F54" w14:textId="77777777" w:rsidR="009A62B5" w:rsidRPr="005D63A0" w:rsidRDefault="009A62B5" w:rsidP="006643DF">
            <w:pPr>
              <w:pStyle w:val="Tabelbody"/>
              <w:rPr>
                <w:rFonts w:cs="Arial"/>
                <w:sz w:val="20"/>
              </w:rPr>
            </w:pPr>
            <w:r w:rsidRPr="005D63A0">
              <w:rPr>
                <w:rFonts w:cs="Arial"/>
                <w:sz w:val="20"/>
              </w:rPr>
              <w:t>System type</w:t>
            </w:r>
          </w:p>
        </w:tc>
        <w:tc>
          <w:tcPr>
            <w:tcW w:w="4983" w:type="dxa"/>
            <w:vAlign w:val="center"/>
          </w:tcPr>
          <w:p w14:paraId="69EE9E7D" w14:textId="77777777" w:rsidR="009A62B5" w:rsidRPr="005D63A0" w:rsidRDefault="009A62B5" w:rsidP="006643DF">
            <w:pPr>
              <w:pStyle w:val="Tabelbody"/>
              <w:rPr>
                <w:rFonts w:cs="Arial"/>
                <w:sz w:val="20"/>
              </w:rPr>
            </w:pPr>
            <w:r w:rsidRPr="005D63A0">
              <w:rPr>
                <w:rFonts w:cs="Arial"/>
                <w:sz w:val="20"/>
              </w:rPr>
              <w:t>x64-based PC</w:t>
            </w:r>
          </w:p>
        </w:tc>
      </w:tr>
      <w:tr w:rsidR="009A62B5" w:rsidRPr="00C359DF" w14:paraId="109D9673" w14:textId="77777777" w:rsidTr="006643DF">
        <w:trPr>
          <w:trHeight w:val="74"/>
        </w:trPr>
        <w:tc>
          <w:tcPr>
            <w:tcW w:w="4481" w:type="dxa"/>
            <w:vAlign w:val="center"/>
          </w:tcPr>
          <w:p w14:paraId="61179C1D" w14:textId="77777777" w:rsidR="009A62B5" w:rsidRPr="005D63A0" w:rsidRDefault="009A62B5" w:rsidP="006643DF">
            <w:pPr>
              <w:pStyle w:val="Tabelbody"/>
              <w:rPr>
                <w:rFonts w:cs="Arial"/>
                <w:sz w:val="20"/>
              </w:rPr>
            </w:pPr>
            <w:r w:rsidRPr="005D63A0">
              <w:rPr>
                <w:rFonts w:cs="Arial"/>
                <w:sz w:val="20"/>
              </w:rPr>
              <w:t>Processor</w:t>
            </w:r>
          </w:p>
        </w:tc>
        <w:tc>
          <w:tcPr>
            <w:tcW w:w="4983" w:type="dxa"/>
            <w:vAlign w:val="center"/>
          </w:tcPr>
          <w:p w14:paraId="61CD009E" w14:textId="240BDAAA" w:rsidR="009A62B5" w:rsidRPr="005D63A0" w:rsidRDefault="00C56966" w:rsidP="006643DF">
            <w:pPr>
              <w:pStyle w:val="Tabelbody"/>
              <w:rPr>
                <w:rFonts w:cs="Arial"/>
                <w:sz w:val="20"/>
                <w:lang w:val="en-US"/>
              </w:rPr>
            </w:pPr>
            <w:r w:rsidRPr="00C56966">
              <w:rPr>
                <w:rFonts w:cs="Arial"/>
                <w:sz w:val="20"/>
                <w:lang w:val="en-US"/>
              </w:rPr>
              <w:t>Intel(R) Xeon(R) CPU E5645 @ 2.40GHz, 2394 Mhz, 2 Core(s), 2 Logical Processor(s)</w:t>
            </w:r>
          </w:p>
        </w:tc>
      </w:tr>
      <w:tr w:rsidR="009A62B5" w:rsidRPr="00C63FDB" w14:paraId="2BB320F4" w14:textId="77777777" w:rsidTr="006643DF">
        <w:trPr>
          <w:trHeight w:val="74"/>
        </w:trPr>
        <w:tc>
          <w:tcPr>
            <w:tcW w:w="4481" w:type="dxa"/>
            <w:vAlign w:val="center"/>
          </w:tcPr>
          <w:p w14:paraId="08A18695" w14:textId="77777777" w:rsidR="009A62B5" w:rsidRPr="005D63A0" w:rsidRDefault="009A62B5" w:rsidP="006643DF">
            <w:pPr>
              <w:pStyle w:val="Tabelbody"/>
              <w:rPr>
                <w:rFonts w:cs="Arial"/>
                <w:sz w:val="20"/>
              </w:rPr>
            </w:pPr>
            <w:r w:rsidRPr="005D63A0">
              <w:rPr>
                <w:rFonts w:cs="Arial"/>
                <w:sz w:val="20"/>
              </w:rPr>
              <w:t>Video kaart</w:t>
            </w:r>
          </w:p>
        </w:tc>
        <w:tc>
          <w:tcPr>
            <w:tcW w:w="4983" w:type="dxa"/>
            <w:vAlign w:val="center"/>
          </w:tcPr>
          <w:p w14:paraId="37B4BC93" w14:textId="4BADECCF" w:rsidR="009A62B5" w:rsidRPr="005D63A0" w:rsidRDefault="00B74BBD" w:rsidP="006643DF">
            <w:pPr>
              <w:pStyle w:val="Tabelbody"/>
              <w:rPr>
                <w:rFonts w:cs="Arial"/>
                <w:sz w:val="20"/>
              </w:rPr>
            </w:pPr>
            <w:r>
              <w:rPr>
                <w:rFonts w:cs="Arial"/>
                <w:sz w:val="20"/>
              </w:rPr>
              <w:t>VMware SVGA 3D</w:t>
            </w:r>
          </w:p>
        </w:tc>
      </w:tr>
      <w:tr w:rsidR="009A62B5" w:rsidRPr="00C63FDB" w14:paraId="413C2C8F" w14:textId="77777777" w:rsidTr="006643DF">
        <w:trPr>
          <w:trHeight w:val="74"/>
        </w:trPr>
        <w:tc>
          <w:tcPr>
            <w:tcW w:w="4481" w:type="dxa"/>
            <w:vAlign w:val="center"/>
          </w:tcPr>
          <w:p w14:paraId="12040A68" w14:textId="77777777" w:rsidR="009A62B5" w:rsidRPr="005D63A0" w:rsidRDefault="009A62B5" w:rsidP="006643DF">
            <w:pPr>
              <w:pStyle w:val="Tabelbody"/>
              <w:rPr>
                <w:rFonts w:cs="Arial"/>
                <w:sz w:val="20"/>
              </w:rPr>
            </w:pPr>
            <w:r w:rsidRPr="005D63A0">
              <w:rPr>
                <w:rFonts w:cs="Arial"/>
                <w:sz w:val="20"/>
              </w:rPr>
              <w:t>Werkgeheugen (ram):</w:t>
            </w:r>
          </w:p>
        </w:tc>
        <w:tc>
          <w:tcPr>
            <w:tcW w:w="4983" w:type="dxa"/>
            <w:vAlign w:val="center"/>
          </w:tcPr>
          <w:p w14:paraId="4010027C" w14:textId="573B59F4" w:rsidR="009A62B5" w:rsidRPr="005D63A0" w:rsidRDefault="00C56966" w:rsidP="006643DF">
            <w:pPr>
              <w:rPr>
                <w:rFonts w:ascii="Arial" w:hAnsi="Arial" w:cs="Arial"/>
                <w:sz w:val="20"/>
                <w:szCs w:val="20"/>
              </w:rPr>
            </w:pPr>
            <w:r>
              <w:rPr>
                <w:rFonts w:ascii="Arial" w:hAnsi="Arial" w:cs="Arial"/>
                <w:sz w:val="20"/>
                <w:szCs w:val="20"/>
              </w:rPr>
              <w:t>6</w:t>
            </w:r>
            <w:r w:rsidR="009A62B5" w:rsidRPr="005D63A0">
              <w:rPr>
                <w:rFonts w:ascii="Arial" w:hAnsi="Arial" w:cs="Arial"/>
                <w:sz w:val="20"/>
                <w:szCs w:val="20"/>
              </w:rPr>
              <w:t xml:space="preserve"> GB</w:t>
            </w:r>
          </w:p>
        </w:tc>
      </w:tr>
    </w:tbl>
    <w:p w14:paraId="116723F8" w14:textId="77777777" w:rsidR="00AF65B3" w:rsidRDefault="00AF65B3">
      <w:pPr>
        <w:rPr>
          <w:rFonts w:ascii="Calibri" w:hAnsi="Calibri"/>
          <w:color w:val="000000"/>
        </w:rPr>
      </w:pPr>
    </w:p>
    <w:p w14:paraId="43109977" w14:textId="77777777" w:rsidR="00C359DF" w:rsidRDefault="00CC06EE">
      <w:pPr>
        <w:rPr>
          <w:rFonts w:ascii="Calibri" w:hAnsi="Calibri"/>
          <w:color w:val="000000"/>
        </w:rPr>
      </w:pPr>
      <w:r>
        <w:rPr>
          <w:rFonts w:ascii="Calibri" w:hAnsi="Calibri"/>
          <w:color w:val="000000"/>
        </w:rPr>
        <w:t>Dit zijn de kenmerken van de virtual machine waar op ontwikkeld is. Hier zal ook de eerste test op uitgevoerd worden.</w:t>
      </w:r>
    </w:p>
    <w:p w14:paraId="10D6531D" w14:textId="77777777" w:rsidR="00C359DF" w:rsidRDefault="00C359DF">
      <w:pPr>
        <w:rPr>
          <w:rFonts w:ascii="Calibri" w:hAnsi="Calibri"/>
          <w:color w:val="000000"/>
        </w:rPr>
      </w:pPr>
    </w:p>
    <w:p w14:paraId="50078964" w14:textId="27A8E8CD" w:rsidR="00AF65B3" w:rsidRDefault="00C359DF">
      <w:pPr>
        <w:rPr>
          <w:rFonts w:ascii="Calibri" w:hAnsi="Calibri"/>
          <w:color w:val="000000"/>
        </w:rPr>
      </w:pPr>
      <w:r>
        <w:rPr>
          <w:rFonts w:ascii="Calibri" w:hAnsi="Calibri"/>
          <w:color w:val="000000"/>
        </w:rPr>
        <w:t>De database versie die wordt gebruikt is PROMASST_MES_V7.3.0</w:t>
      </w:r>
      <w:r w:rsidR="00AF65B3">
        <w:rPr>
          <w:rFonts w:ascii="Calibri" w:hAnsi="Calibri"/>
          <w:color w:val="000000"/>
        </w:rPr>
        <w:br w:type="page"/>
      </w:r>
    </w:p>
    <w:p w14:paraId="4401C1E7" w14:textId="77777777" w:rsidR="00AF65B3" w:rsidRDefault="00AF65B3" w:rsidP="00AF65B3">
      <w:pPr>
        <w:pStyle w:val="Heading1"/>
      </w:pPr>
      <w:bookmarkStart w:id="23" w:name="_Toc511125518"/>
      <w:r>
        <w:lastRenderedPageBreak/>
        <w:t>Functionaliteiten</w:t>
      </w:r>
      <w:bookmarkEnd w:id="23"/>
    </w:p>
    <w:p w14:paraId="1BFBC5B3" w14:textId="77777777" w:rsidR="00AF65B3" w:rsidRPr="00AF65B3" w:rsidRDefault="00AF65B3" w:rsidP="00AF65B3">
      <w:pPr>
        <w:rPr>
          <w:rFonts w:ascii="Times New Roman" w:hAnsi="Times New Roman"/>
          <w:sz w:val="24"/>
          <w:szCs w:val="24"/>
        </w:rPr>
      </w:pPr>
    </w:p>
    <w:p w14:paraId="36267134" w14:textId="59B86336" w:rsidR="00AF65B3" w:rsidRDefault="00BD03E4" w:rsidP="00BD03E4">
      <w:pPr>
        <w:pStyle w:val="Heading2"/>
      </w:pPr>
      <w:bookmarkStart w:id="24" w:name="_Toc511125519"/>
      <w:bookmarkStart w:id="25" w:name="_Hlk514933683"/>
      <w:r>
        <w:t>Database functionaliteiten</w:t>
      </w:r>
      <w:bookmarkEnd w:id="24"/>
    </w:p>
    <w:p w14:paraId="11C2F9D8" w14:textId="77777777" w:rsidR="00BD03E4" w:rsidRPr="00BD03E4" w:rsidRDefault="00BD03E4" w:rsidP="00BD03E4"/>
    <w:tbl>
      <w:tblPr>
        <w:tblStyle w:val="TableGrid"/>
        <w:tblW w:w="0" w:type="auto"/>
        <w:tblLook w:val="04A0" w:firstRow="1" w:lastRow="0" w:firstColumn="1" w:lastColumn="0" w:noHBand="0" w:noVBand="1"/>
      </w:tblPr>
      <w:tblGrid>
        <w:gridCol w:w="1129"/>
        <w:gridCol w:w="1701"/>
        <w:gridCol w:w="7054"/>
      </w:tblGrid>
      <w:tr w:rsidR="00AF65B3" w14:paraId="4D8FB54F" w14:textId="77777777" w:rsidTr="00AF65B3">
        <w:tc>
          <w:tcPr>
            <w:tcW w:w="1129" w:type="dxa"/>
            <w:shd w:val="clear" w:color="auto" w:fill="E5B8B7" w:themeFill="accent2" w:themeFillTint="66"/>
          </w:tcPr>
          <w:p w14:paraId="196275AC" w14:textId="631C1B2D" w:rsidR="00AF65B3" w:rsidRDefault="00AF65B3" w:rsidP="00AF65B3">
            <w:r>
              <w:t>ID</w:t>
            </w:r>
          </w:p>
        </w:tc>
        <w:tc>
          <w:tcPr>
            <w:tcW w:w="1701" w:type="dxa"/>
            <w:shd w:val="clear" w:color="auto" w:fill="E5B8B7" w:themeFill="accent2" w:themeFillTint="66"/>
          </w:tcPr>
          <w:p w14:paraId="71490EE4" w14:textId="67328937" w:rsidR="00AF65B3" w:rsidRDefault="00AF65B3" w:rsidP="00AF65B3">
            <w:r>
              <w:t>Naam</w:t>
            </w:r>
          </w:p>
        </w:tc>
        <w:tc>
          <w:tcPr>
            <w:tcW w:w="7054" w:type="dxa"/>
            <w:shd w:val="clear" w:color="auto" w:fill="E5B8B7" w:themeFill="accent2" w:themeFillTint="66"/>
          </w:tcPr>
          <w:p w14:paraId="1ACD35A5" w14:textId="6D8A0CC5" w:rsidR="00AF65B3" w:rsidRPr="00AF65B3" w:rsidRDefault="00AF65B3" w:rsidP="00AF65B3">
            <w:r w:rsidRPr="00AF65B3">
              <w:t>Beschrijving</w:t>
            </w:r>
          </w:p>
        </w:tc>
      </w:tr>
      <w:tr w:rsidR="00AF65B3" w14:paraId="2E7C2701" w14:textId="77777777" w:rsidTr="00AF65B3">
        <w:tc>
          <w:tcPr>
            <w:tcW w:w="1129" w:type="dxa"/>
          </w:tcPr>
          <w:p w14:paraId="1D2B84A6" w14:textId="10F28380" w:rsidR="00AF65B3" w:rsidRDefault="00F6718B" w:rsidP="00AF65B3">
            <w:r>
              <w:t>DB_1</w:t>
            </w:r>
          </w:p>
        </w:tc>
        <w:tc>
          <w:tcPr>
            <w:tcW w:w="1701" w:type="dxa"/>
          </w:tcPr>
          <w:p w14:paraId="298C8BD4" w14:textId="4798E96B" w:rsidR="00AF65B3" w:rsidRDefault="00F6718B" w:rsidP="00AF65B3">
            <w:r>
              <w:t>Koppelen database</w:t>
            </w:r>
          </w:p>
        </w:tc>
        <w:tc>
          <w:tcPr>
            <w:tcW w:w="7054" w:type="dxa"/>
          </w:tcPr>
          <w:p w14:paraId="0FDD0E59" w14:textId="100D1F9A" w:rsidR="00AF65B3" w:rsidRDefault="00F6718B" w:rsidP="00AF65B3">
            <w:r>
              <w:t xml:space="preserve">Wanneer de applicatie geopend wordt dan </w:t>
            </w:r>
            <w:r w:rsidR="00BD03E4">
              <w:t>komt er een pop-up scherm die de standaard database weergeeft die gebruikt kan gaan worden. De gebruiker kan ingeven of dit wel of niet gebeurt.</w:t>
            </w:r>
          </w:p>
        </w:tc>
      </w:tr>
      <w:tr w:rsidR="00AF65B3" w14:paraId="4A2A32FD" w14:textId="77777777" w:rsidTr="00AF65B3">
        <w:tc>
          <w:tcPr>
            <w:tcW w:w="1129" w:type="dxa"/>
          </w:tcPr>
          <w:p w14:paraId="6BF10D74" w14:textId="7A7BBEBB" w:rsidR="00AF65B3" w:rsidRDefault="00BD03E4" w:rsidP="00AF65B3">
            <w:r>
              <w:t>DB_2</w:t>
            </w:r>
          </w:p>
        </w:tc>
        <w:tc>
          <w:tcPr>
            <w:tcW w:w="1701" w:type="dxa"/>
          </w:tcPr>
          <w:p w14:paraId="199E0EE8" w14:textId="7CCCBD2F" w:rsidR="00AF65B3" w:rsidRDefault="00BD03E4" w:rsidP="00AF65B3">
            <w:r>
              <w:t>Alternatieve database koppeling</w:t>
            </w:r>
          </w:p>
        </w:tc>
        <w:tc>
          <w:tcPr>
            <w:tcW w:w="7054" w:type="dxa"/>
          </w:tcPr>
          <w:p w14:paraId="5FAEA62F" w14:textId="51AB28ED" w:rsidR="00AF65B3" w:rsidRDefault="00BD03E4" w:rsidP="00AF65B3">
            <w:r>
              <w:t>Wanneer nee wordt aangeklikt voor de standaard database is het mogelijk om een andere datasource, server en/of username en wachtwoord in te vullen om connectie te leggen</w:t>
            </w:r>
          </w:p>
        </w:tc>
      </w:tr>
      <w:tr w:rsidR="00AF65B3" w14:paraId="7024DD1A" w14:textId="77777777" w:rsidTr="00AF65B3">
        <w:tc>
          <w:tcPr>
            <w:tcW w:w="1129" w:type="dxa"/>
            <w:tcBorders>
              <w:bottom w:val="single" w:sz="4" w:space="0" w:color="auto"/>
            </w:tcBorders>
          </w:tcPr>
          <w:p w14:paraId="4FF2EC8D" w14:textId="33AD6737" w:rsidR="00AF65B3" w:rsidRDefault="00BD03E4" w:rsidP="00AF65B3">
            <w:r>
              <w:t>DB_3</w:t>
            </w:r>
          </w:p>
        </w:tc>
        <w:tc>
          <w:tcPr>
            <w:tcW w:w="1701" w:type="dxa"/>
            <w:tcBorders>
              <w:bottom w:val="single" w:sz="4" w:space="0" w:color="auto"/>
            </w:tcBorders>
          </w:tcPr>
          <w:p w14:paraId="3569B27E" w14:textId="0C0878E3" w:rsidR="00AF65B3" w:rsidRDefault="00BD03E4" w:rsidP="00AF65B3">
            <w:r>
              <w:t>Database refresh</w:t>
            </w:r>
          </w:p>
        </w:tc>
        <w:tc>
          <w:tcPr>
            <w:tcW w:w="7054" w:type="dxa"/>
            <w:tcBorders>
              <w:bottom w:val="single" w:sz="4" w:space="0" w:color="auto"/>
            </w:tcBorders>
          </w:tcPr>
          <w:p w14:paraId="32F15A60" w14:textId="7D7B8178" w:rsidR="00AF65B3" w:rsidRDefault="00BD03E4" w:rsidP="00AF65B3">
            <w:r>
              <w:t xml:space="preserve">Op het hoofdscherm is het mogelijk om nog een keer de database te refreshen met behulp van een knop </w:t>
            </w:r>
          </w:p>
        </w:tc>
      </w:tr>
    </w:tbl>
    <w:p w14:paraId="11D9374E" w14:textId="77777777" w:rsidR="00AF65B3" w:rsidRDefault="00AF65B3" w:rsidP="00AF65B3"/>
    <w:p w14:paraId="075E0FD6" w14:textId="5A4462DB" w:rsidR="00BD03E4" w:rsidRDefault="00BD03E4" w:rsidP="00BD03E4">
      <w:pPr>
        <w:pStyle w:val="Heading2"/>
      </w:pPr>
      <w:bookmarkStart w:id="26" w:name="_Toc511125520"/>
      <w:r>
        <w:t>Procescell functionaliteiten</w:t>
      </w:r>
      <w:bookmarkEnd w:id="26"/>
    </w:p>
    <w:p w14:paraId="03081F47" w14:textId="77777777" w:rsidR="00BD03E4" w:rsidRDefault="00BD03E4" w:rsidP="00AF65B3"/>
    <w:tbl>
      <w:tblPr>
        <w:tblStyle w:val="TableGrid"/>
        <w:tblW w:w="0" w:type="auto"/>
        <w:tblLook w:val="04A0" w:firstRow="1" w:lastRow="0" w:firstColumn="1" w:lastColumn="0" w:noHBand="0" w:noVBand="1"/>
      </w:tblPr>
      <w:tblGrid>
        <w:gridCol w:w="1118"/>
        <w:gridCol w:w="1978"/>
        <w:gridCol w:w="6788"/>
      </w:tblGrid>
      <w:tr w:rsidR="00BD03E4" w14:paraId="1573E279" w14:textId="77777777" w:rsidTr="00B67F7F">
        <w:tc>
          <w:tcPr>
            <w:tcW w:w="1118" w:type="dxa"/>
            <w:shd w:val="clear" w:color="auto" w:fill="E5B8B7" w:themeFill="accent2" w:themeFillTint="66"/>
          </w:tcPr>
          <w:p w14:paraId="69A4958C" w14:textId="77777777" w:rsidR="00BD03E4" w:rsidRDefault="00BD03E4" w:rsidP="006643DF">
            <w:r>
              <w:t>ID</w:t>
            </w:r>
          </w:p>
        </w:tc>
        <w:tc>
          <w:tcPr>
            <w:tcW w:w="1978" w:type="dxa"/>
            <w:shd w:val="clear" w:color="auto" w:fill="E5B8B7" w:themeFill="accent2" w:themeFillTint="66"/>
          </w:tcPr>
          <w:p w14:paraId="6A0A02E3" w14:textId="77777777" w:rsidR="00BD03E4" w:rsidRDefault="00BD03E4" w:rsidP="006643DF">
            <w:r>
              <w:t>Naam</w:t>
            </w:r>
          </w:p>
        </w:tc>
        <w:tc>
          <w:tcPr>
            <w:tcW w:w="6788" w:type="dxa"/>
            <w:shd w:val="clear" w:color="auto" w:fill="E5B8B7" w:themeFill="accent2" w:themeFillTint="66"/>
          </w:tcPr>
          <w:p w14:paraId="1D1DA5F1" w14:textId="77777777" w:rsidR="00BD03E4" w:rsidRPr="00AF65B3" w:rsidRDefault="00BD03E4" w:rsidP="006643DF">
            <w:r w:rsidRPr="00AF65B3">
              <w:t>Beschrijving</w:t>
            </w:r>
          </w:p>
        </w:tc>
      </w:tr>
      <w:tr w:rsidR="00BD03E4" w14:paraId="5952CE30" w14:textId="77777777" w:rsidTr="00B67F7F">
        <w:tc>
          <w:tcPr>
            <w:tcW w:w="1118" w:type="dxa"/>
          </w:tcPr>
          <w:p w14:paraId="19C40038" w14:textId="415962AF" w:rsidR="00BD03E4" w:rsidRDefault="00BD03E4" w:rsidP="006643DF">
            <w:r>
              <w:t>PRC_1</w:t>
            </w:r>
          </w:p>
        </w:tc>
        <w:tc>
          <w:tcPr>
            <w:tcW w:w="1978" w:type="dxa"/>
          </w:tcPr>
          <w:p w14:paraId="0F492A08" w14:textId="45337E2A" w:rsidR="00BD03E4" w:rsidRDefault="00A61877" w:rsidP="006643DF">
            <w:r>
              <w:t>Procescell aanmaken</w:t>
            </w:r>
          </w:p>
        </w:tc>
        <w:tc>
          <w:tcPr>
            <w:tcW w:w="6788" w:type="dxa"/>
          </w:tcPr>
          <w:p w14:paraId="04DE258A" w14:textId="64DD274B" w:rsidR="00BD03E4" w:rsidRDefault="00A61877" w:rsidP="006643DF">
            <w:r>
              <w:t>Vanaf het hoofdscherm is het mogelijk om een nieuwe procescell aan te maken. Je kunt dan ook kenmerken van die procescell aangeven</w:t>
            </w:r>
          </w:p>
        </w:tc>
      </w:tr>
      <w:tr w:rsidR="00844398" w14:paraId="1A1D614A" w14:textId="77777777" w:rsidTr="00B67F7F">
        <w:tc>
          <w:tcPr>
            <w:tcW w:w="1118" w:type="dxa"/>
          </w:tcPr>
          <w:p w14:paraId="58BCE3F9" w14:textId="799184D9" w:rsidR="00844398" w:rsidRDefault="00844398" w:rsidP="00844398">
            <w:r w:rsidRPr="00F9411B">
              <w:t>PRC_</w:t>
            </w:r>
            <w:r w:rsidR="00A61877">
              <w:t>2</w:t>
            </w:r>
          </w:p>
        </w:tc>
        <w:tc>
          <w:tcPr>
            <w:tcW w:w="1978" w:type="dxa"/>
          </w:tcPr>
          <w:p w14:paraId="6182ADCF" w14:textId="76E7D914" w:rsidR="00844398" w:rsidRDefault="00A61877" w:rsidP="00844398">
            <w:r>
              <w:t>Procescell verwijderen</w:t>
            </w:r>
          </w:p>
        </w:tc>
        <w:tc>
          <w:tcPr>
            <w:tcW w:w="6788" w:type="dxa"/>
          </w:tcPr>
          <w:p w14:paraId="6D52BCAE" w14:textId="24ABB3AA" w:rsidR="00844398" w:rsidRDefault="00A61877" w:rsidP="00844398">
            <w:r>
              <w:t>Je kunt vanaf het hoofdscherm een procescell verwijderen</w:t>
            </w:r>
          </w:p>
        </w:tc>
      </w:tr>
      <w:tr w:rsidR="00844398" w14:paraId="7BADA233" w14:textId="77777777" w:rsidTr="00B67F7F">
        <w:tc>
          <w:tcPr>
            <w:tcW w:w="1118" w:type="dxa"/>
            <w:tcBorders>
              <w:bottom w:val="single" w:sz="4" w:space="0" w:color="auto"/>
            </w:tcBorders>
          </w:tcPr>
          <w:p w14:paraId="742A13F2" w14:textId="191B8AAE" w:rsidR="00844398" w:rsidRDefault="00844398" w:rsidP="00844398">
            <w:r w:rsidRPr="00F9411B">
              <w:t>PRC_</w:t>
            </w:r>
            <w:r w:rsidR="00A61877">
              <w:t>3</w:t>
            </w:r>
          </w:p>
        </w:tc>
        <w:tc>
          <w:tcPr>
            <w:tcW w:w="1978" w:type="dxa"/>
            <w:tcBorders>
              <w:bottom w:val="single" w:sz="4" w:space="0" w:color="auto"/>
            </w:tcBorders>
          </w:tcPr>
          <w:p w14:paraId="0D4C105F" w14:textId="310A7077" w:rsidR="00844398" w:rsidRDefault="00A61877" w:rsidP="00844398">
            <w:r>
              <w:t>Procescell aanpassen</w:t>
            </w:r>
          </w:p>
        </w:tc>
        <w:tc>
          <w:tcPr>
            <w:tcW w:w="6788" w:type="dxa"/>
            <w:tcBorders>
              <w:bottom w:val="single" w:sz="4" w:space="0" w:color="auto"/>
            </w:tcBorders>
          </w:tcPr>
          <w:p w14:paraId="3A1CBDE4" w14:textId="0660EF49" w:rsidR="00844398" w:rsidRDefault="00A61877" w:rsidP="00844398">
            <w:r>
              <w:t>Je kunt vanaf het hoofdscherm een procescell bewerken. Het type, ID en batchoptions en andere instellingen kunnen aangepast worden.</w:t>
            </w:r>
          </w:p>
        </w:tc>
      </w:tr>
      <w:tr w:rsidR="00844398" w14:paraId="41CFAE0E" w14:textId="77777777" w:rsidTr="00B67F7F">
        <w:tc>
          <w:tcPr>
            <w:tcW w:w="1118" w:type="dxa"/>
          </w:tcPr>
          <w:p w14:paraId="1C17A3D5" w14:textId="40E0C1D8" w:rsidR="00844398" w:rsidRDefault="00844398" w:rsidP="00844398">
            <w:r w:rsidRPr="00F9411B">
              <w:t>PRC_</w:t>
            </w:r>
            <w:r w:rsidR="004A109A">
              <w:t>4</w:t>
            </w:r>
          </w:p>
        </w:tc>
        <w:tc>
          <w:tcPr>
            <w:tcW w:w="1978" w:type="dxa"/>
          </w:tcPr>
          <w:p w14:paraId="51F4EDAE" w14:textId="098BB4F3" w:rsidR="00844398" w:rsidRDefault="00A61877" w:rsidP="00844398">
            <w:r>
              <w:t>Procescell valideren</w:t>
            </w:r>
          </w:p>
        </w:tc>
        <w:tc>
          <w:tcPr>
            <w:tcW w:w="6788" w:type="dxa"/>
          </w:tcPr>
          <w:p w14:paraId="3C4F1B1B" w14:textId="74022F5C" w:rsidR="00844398" w:rsidRDefault="00B67F7F" w:rsidP="00844398">
            <w:r>
              <w:t>Je kunt vanaf het hoofdscherm een procescell valideren. Hierin wordt aangegeven of er kenmerken van ontbreken</w:t>
            </w:r>
          </w:p>
        </w:tc>
      </w:tr>
      <w:tr w:rsidR="00844398" w14:paraId="1D0B8BC1" w14:textId="77777777" w:rsidTr="00B67F7F">
        <w:tc>
          <w:tcPr>
            <w:tcW w:w="1118" w:type="dxa"/>
          </w:tcPr>
          <w:p w14:paraId="5755215B" w14:textId="0CF31E95" w:rsidR="00844398" w:rsidRDefault="00844398" w:rsidP="00844398">
            <w:r w:rsidRPr="00F9411B">
              <w:t>PRC_</w:t>
            </w:r>
            <w:r w:rsidR="004A109A">
              <w:t>5</w:t>
            </w:r>
          </w:p>
        </w:tc>
        <w:tc>
          <w:tcPr>
            <w:tcW w:w="1978" w:type="dxa"/>
          </w:tcPr>
          <w:p w14:paraId="77ED8AD4" w14:textId="67F73EFD" w:rsidR="00844398" w:rsidRDefault="00B67F7F" w:rsidP="00844398">
            <w:r>
              <w:t>Alle procescell parameters valideren</w:t>
            </w:r>
          </w:p>
        </w:tc>
        <w:tc>
          <w:tcPr>
            <w:tcW w:w="6788" w:type="dxa"/>
          </w:tcPr>
          <w:p w14:paraId="6EF3E0FF" w14:textId="502C3A21" w:rsidR="00844398" w:rsidRDefault="00B67F7F" w:rsidP="00844398">
            <w:r>
              <w:t>De parameters van alle procescell</w:t>
            </w:r>
            <w:r w:rsidR="006643DF">
              <w:t>en moeten</w:t>
            </w:r>
            <w:r>
              <w:t xml:space="preserve"> tegelijk gevalideerd </w:t>
            </w:r>
            <w:r w:rsidR="006643DF">
              <w:t xml:space="preserve">kunnen </w:t>
            </w:r>
            <w:r>
              <w:t>worden.</w:t>
            </w:r>
          </w:p>
        </w:tc>
      </w:tr>
      <w:tr w:rsidR="00844398" w14:paraId="1D2AC2D2" w14:textId="77777777" w:rsidTr="00B67F7F">
        <w:tc>
          <w:tcPr>
            <w:tcW w:w="1118" w:type="dxa"/>
          </w:tcPr>
          <w:p w14:paraId="5EFD1AFE" w14:textId="376B3CE4" w:rsidR="00844398" w:rsidRDefault="00844398" w:rsidP="00844398">
            <w:r w:rsidRPr="00F9411B">
              <w:t>PRC_</w:t>
            </w:r>
            <w:r w:rsidR="004A109A">
              <w:t>6</w:t>
            </w:r>
          </w:p>
        </w:tc>
        <w:tc>
          <w:tcPr>
            <w:tcW w:w="1978" w:type="dxa"/>
          </w:tcPr>
          <w:p w14:paraId="2F015EBC" w14:textId="0CBC7CA9" w:rsidR="00844398" w:rsidRDefault="00B67F7F" w:rsidP="00844398">
            <w:r>
              <w:t>OAprocescell/batch toevoegen</w:t>
            </w:r>
          </w:p>
        </w:tc>
        <w:tc>
          <w:tcPr>
            <w:tcW w:w="6788" w:type="dxa"/>
          </w:tcPr>
          <w:p w14:paraId="629C31AE" w14:textId="555EADAA" w:rsidR="00844398" w:rsidRDefault="00B67F7F" w:rsidP="00844398">
            <w:r>
              <w:t>Een OA procescell moet aan een procescell toegevoegd kunnen worden.</w:t>
            </w:r>
          </w:p>
        </w:tc>
      </w:tr>
      <w:tr w:rsidR="00844398" w14:paraId="28B3DC7C" w14:textId="77777777" w:rsidTr="00B67F7F">
        <w:trPr>
          <w:trHeight w:val="77"/>
        </w:trPr>
        <w:tc>
          <w:tcPr>
            <w:tcW w:w="1118" w:type="dxa"/>
          </w:tcPr>
          <w:p w14:paraId="0C80A744" w14:textId="6685167C" w:rsidR="00844398" w:rsidRDefault="00844398" w:rsidP="00844398">
            <w:r w:rsidRPr="00F9411B">
              <w:t>PRC_</w:t>
            </w:r>
            <w:r w:rsidR="004A109A">
              <w:t>7</w:t>
            </w:r>
          </w:p>
        </w:tc>
        <w:tc>
          <w:tcPr>
            <w:tcW w:w="1978" w:type="dxa"/>
          </w:tcPr>
          <w:p w14:paraId="3E9D9F4A" w14:textId="174FC3FC" w:rsidR="00844398" w:rsidRDefault="00B67F7F" w:rsidP="00844398">
            <w:r>
              <w:t>Route toevoegen</w:t>
            </w:r>
          </w:p>
        </w:tc>
        <w:tc>
          <w:tcPr>
            <w:tcW w:w="6788" w:type="dxa"/>
          </w:tcPr>
          <w:p w14:paraId="3FF4AD94" w14:textId="42536D97" w:rsidR="00844398" w:rsidRDefault="00B67F7F" w:rsidP="00844398">
            <w:r>
              <w:t>Er kan een route toegevoegd worden aan de procescell</w:t>
            </w:r>
          </w:p>
        </w:tc>
      </w:tr>
      <w:tr w:rsidR="006643DF" w14:paraId="330D4B34" w14:textId="77777777" w:rsidTr="00B67F7F">
        <w:trPr>
          <w:trHeight w:val="77"/>
        </w:trPr>
        <w:tc>
          <w:tcPr>
            <w:tcW w:w="1118" w:type="dxa"/>
          </w:tcPr>
          <w:p w14:paraId="4D8841CB" w14:textId="4AACC67F" w:rsidR="006643DF" w:rsidRPr="00F9411B" w:rsidRDefault="006643DF" w:rsidP="00844398">
            <w:r>
              <w:t>PRC_</w:t>
            </w:r>
            <w:r w:rsidR="004A109A">
              <w:t>8</w:t>
            </w:r>
          </w:p>
        </w:tc>
        <w:tc>
          <w:tcPr>
            <w:tcW w:w="1978" w:type="dxa"/>
          </w:tcPr>
          <w:p w14:paraId="7F50D5EB" w14:textId="2749B010" w:rsidR="006643DF" w:rsidRDefault="006643DF" w:rsidP="00844398">
            <w:r>
              <w:t>OA recipes valideren</w:t>
            </w:r>
          </w:p>
        </w:tc>
        <w:tc>
          <w:tcPr>
            <w:tcW w:w="6788" w:type="dxa"/>
          </w:tcPr>
          <w:p w14:paraId="5B2B9C05" w14:textId="1B2DF818" w:rsidR="006643DF" w:rsidRDefault="006643DF" w:rsidP="00844398">
            <w:r>
              <w:t>Alle OArecipes moeten tegelijk gevalideerd kunnen worden</w:t>
            </w:r>
          </w:p>
        </w:tc>
      </w:tr>
    </w:tbl>
    <w:p w14:paraId="0FF41E6E" w14:textId="77777777" w:rsidR="00B67F7F" w:rsidRDefault="00B67F7F" w:rsidP="00AF65B3"/>
    <w:p w14:paraId="6AEB0DB9" w14:textId="77777777" w:rsidR="00B67F7F" w:rsidRDefault="00B67F7F">
      <w:r>
        <w:br w:type="page"/>
      </w:r>
    </w:p>
    <w:p w14:paraId="1D7F6E71" w14:textId="77777777" w:rsidR="005E6C54" w:rsidRDefault="00B67F7F" w:rsidP="005E6C54">
      <w:pPr>
        <w:pStyle w:val="Heading2"/>
      </w:pPr>
      <w:bookmarkStart w:id="27" w:name="_Toc511125521"/>
      <w:r>
        <w:lastRenderedPageBreak/>
        <w:t>Route functionaliteiten</w:t>
      </w:r>
      <w:bookmarkEnd w:id="27"/>
    </w:p>
    <w:p w14:paraId="6778BA0A" w14:textId="77777777" w:rsidR="005E6C54" w:rsidRDefault="005E6C54" w:rsidP="005E6C54"/>
    <w:tbl>
      <w:tblPr>
        <w:tblStyle w:val="TableGrid"/>
        <w:tblW w:w="0" w:type="auto"/>
        <w:tblLook w:val="04A0" w:firstRow="1" w:lastRow="0" w:firstColumn="1" w:lastColumn="0" w:noHBand="0" w:noVBand="1"/>
      </w:tblPr>
      <w:tblGrid>
        <w:gridCol w:w="1118"/>
        <w:gridCol w:w="1978"/>
        <w:gridCol w:w="6788"/>
      </w:tblGrid>
      <w:tr w:rsidR="005E6C54" w14:paraId="308EDA96" w14:textId="77777777" w:rsidTr="006643DF">
        <w:tc>
          <w:tcPr>
            <w:tcW w:w="1118" w:type="dxa"/>
            <w:shd w:val="clear" w:color="auto" w:fill="E5B8B7" w:themeFill="accent2" w:themeFillTint="66"/>
          </w:tcPr>
          <w:p w14:paraId="1D85FC55" w14:textId="77777777" w:rsidR="005E6C54" w:rsidRDefault="005E6C54" w:rsidP="006643DF">
            <w:r>
              <w:t>ID</w:t>
            </w:r>
          </w:p>
        </w:tc>
        <w:tc>
          <w:tcPr>
            <w:tcW w:w="1978" w:type="dxa"/>
            <w:shd w:val="clear" w:color="auto" w:fill="E5B8B7" w:themeFill="accent2" w:themeFillTint="66"/>
          </w:tcPr>
          <w:p w14:paraId="382E1588" w14:textId="77777777" w:rsidR="005E6C54" w:rsidRDefault="005E6C54" w:rsidP="006643DF">
            <w:r>
              <w:t>Naam</w:t>
            </w:r>
          </w:p>
        </w:tc>
        <w:tc>
          <w:tcPr>
            <w:tcW w:w="6788" w:type="dxa"/>
            <w:shd w:val="clear" w:color="auto" w:fill="E5B8B7" w:themeFill="accent2" w:themeFillTint="66"/>
          </w:tcPr>
          <w:p w14:paraId="5AFCD547" w14:textId="77777777" w:rsidR="005E6C54" w:rsidRPr="00AF65B3" w:rsidRDefault="005E6C54" w:rsidP="006643DF">
            <w:r w:rsidRPr="00AF65B3">
              <w:t>Beschrijving</w:t>
            </w:r>
          </w:p>
        </w:tc>
      </w:tr>
      <w:tr w:rsidR="005E6C54" w14:paraId="5E62B06B" w14:textId="77777777" w:rsidTr="006643DF">
        <w:tc>
          <w:tcPr>
            <w:tcW w:w="1118" w:type="dxa"/>
            <w:tcBorders>
              <w:bottom w:val="single" w:sz="4" w:space="0" w:color="auto"/>
            </w:tcBorders>
          </w:tcPr>
          <w:p w14:paraId="07A51B2B" w14:textId="7F4A59F4" w:rsidR="005E6C54" w:rsidRDefault="005E6C54" w:rsidP="005E6C54">
            <w:r>
              <w:t>ROT_</w:t>
            </w:r>
            <w:r w:rsidR="00BC5DA8">
              <w:t>1</w:t>
            </w:r>
          </w:p>
        </w:tc>
        <w:tc>
          <w:tcPr>
            <w:tcW w:w="1978" w:type="dxa"/>
            <w:tcBorders>
              <w:bottom w:val="single" w:sz="4" w:space="0" w:color="auto"/>
            </w:tcBorders>
          </w:tcPr>
          <w:p w14:paraId="64100807" w14:textId="581ADE0A" w:rsidR="005E6C54" w:rsidRDefault="005E6C54" w:rsidP="005E6C54">
            <w:r>
              <w:t>Route verwijderen</w:t>
            </w:r>
          </w:p>
        </w:tc>
        <w:tc>
          <w:tcPr>
            <w:tcW w:w="6788" w:type="dxa"/>
            <w:tcBorders>
              <w:bottom w:val="single" w:sz="4" w:space="0" w:color="auto"/>
            </w:tcBorders>
          </w:tcPr>
          <w:p w14:paraId="5610D25A" w14:textId="2F6DD68F" w:rsidR="005E6C54" w:rsidRDefault="005E6C54" w:rsidP="005E6C54">
            <w:r>
              <w:t>Een route moet verwijderd kunnen worden</w:t>
            </w:r>
          </w:p>
        </w:tc>
      </w:tr>
      <w:tr w:rsidR="005E6C54" w14:paraId="0842D7C7" w14:textId="77777777" w:rsidTr="006643DF">
        <w:tc>
          <w:tcPr>
            <w:tcW w:w="1118" w:type="dxa"/>
          </w:tcPr>
          <w:p w14:paraId="0B16DE07" w14:textId="65971CC4" w:rsidR="005E6C54" w:rsidRDefault="005E6C54" w:rsidP="005E6C54">
            <w:r>
              <w:t>ROT_</w:t>
            </w:r>
            <w:r w:rsidR="00BC5DA8">
              <w:t>2</w:t>
            </w:r>
          </w:p>
        </w:tc>
        <w:tc>
          <w:tcPr>
            <w:tcW w:w="1978" w:type="dxa"/>
          </w:tcPr>
          <w:p w14:paraId="07506E44" w14:textId="33B0765F" w:rsidR="005E6C54" w:rsidRDefault="005E6C54" w:rsidP="005E6C54">
            <w:r>
              <w:t>Route valideren</w:t>
            </w:r>
          </w:p>
        </w:tc>
        <w:tc>
          <w:tcPr>
            <w:tcW w:w="6788" w:type="dxa"/>
          </w:tcPr>
          <w:p w14:paraId="33A2D143" w14:textId="4D937966" w:rsidR="005E6C54" w:rsidRDefault="005E6C54" w:rsidP="005E6C54">
            <w:r>
              <w:t>Een route moet gevalideerd kunne</w:t>
            </w:r>
            <w:r w:rsidR="006643DF">
              <w:t>n</w:t>
            </w:r>
            <w:r>
              <w:t xml:space="preserve"> worden</w:t>
            </w:r>
          </w:p>
        </w:tc>
      </w:tr>
      <w:tr w:rsidR="005E6C54" w14:paraId="15149FBA" w14:textId="77777777" w:rsidTr="006643DF">
        <w:tc>
          <w:tcPr>
            <w:tcW w:w="1118" w:type="dxa"/>
          </w:tcPr>
          <w:p w14:paraId="075C9802" w14:textId="758B0466" w:rsidR="005E6C54" w:rsidRDefault="005E6C54" w:rsidP="005E6C54">
            <w:r>
              <w:t>ROT_</w:t>
            </w:r>
            <w:r w:rsidR="00BC5DA8">
              <w:t>3</w:t>
            </w:r>
          </w:p>
        </w:tc>
        <w:tc>
          <w:tcPr>
            <w:tcW w:w="1978" w:type="dxa"/>
          </w:tcPr>
          <w:p w14:paraId="06402660" w14:textId="185CC363" w:rsidR="005E6C54" w:rsidRDefault="006643DF" w:rsidP="005E6C54">
            <w:r>
              <w:t>Alle routes valideren</w:t>
            </w:r>
          </w:p>
        </w:tc>
        <w:tc>
          <w:tcPr>
            <w:tcW w:w="6788" w:type="dxa"/>
          </w:tcPr>
          <w:p w14:paraId="660CD357" w14:textId="6BC889F6" w:rsidR="005E6C54" w:rsidRDefault="006643DF" w:rsidP="005E6C54">
            <w:r>
              <w:t>De parameters van alle routes moeten tegelijk gevalideerd kunnen worden</w:t>
            </w:r>
          </w:p>
        </w:tc>
      </w:tr>
      <w:tr w:rsidR="005E6C54" w14:paraId="2B7C2091" w14:textId="77777777" w:rsidTr="006643DF">
        <w:tc>
          <w:tcPr>
            <w:tcW w:w="1118" w:type="dxa"/>
          </w:tcPr>
          <w:p w14:paraId="5340645B" w14:textId="0C1D0375" w:rsidR="005E6C54" w:rsidRDefault="005E6C54" w:rsidP="005E6C54">
            <w:r>
              <w:t>ROT_</w:t>
            </w:r>
            <w:r w:rsidR="00BC5DA8">
              <w:t>4</w:t>
            </w:r>
          </w:p>
        </w:tc>
        <w:tc>
          <w:tcPr>
            <w:tcW w:w="1978" w:type="dxa"/>
          </w:tcPr>
          <w:p w14:paraId="6856E354" w14:textId="66E4B982" w:rsidR="005E6C54" w:rsidRDefault="006643DF" w:rsidP="005E6C54">
            <w:r>
              <w:t>Subroute aanmaken</w:t>
            </w:r>
          </w:p>
        </w:tc>
        <w:tc>
          <w:tcPr>
            <w:tcW w:w="6788" w:type="dxa"/>
          </w:tcPr>
          <w:p w14:paraId="685BF969" w14:textId="6C62B010" w:rsidR="005E6C54" w:rsidRDefault="006643DF" w:rsidP="005E6C54">
            <w:r>
              <w:t>Het aanmaken van een nieuwe subroute in een route</w:t>
            </w:r>
          </w:p>
        </w:tc>
      </w:tr>
    </w:tbl>
    <w:p w14:paraId="537AC2DA" w14:textId="77777777" w:rsidR="00245F89" w:rsidRDefault="00245F89" w:rsidP="005E6C54"/>
    <w:p w14:paraId="299DEF2A" w14:textId="77777777" w:rsidR="00245F89" w:rsidRDefault="00245F89" w:rsidP="005E6C54"/>
    <w:p w14:paraId="531593E8" w14:textId="77777777" w:rsidR="00245F89" w:rsidRDefault="00245F89" w:rsidP="00245F89">
      <w:pPr>
        <w:pStyle w:val="Heading2"/>
      </w:pPr>
      <w:bookmarkStart w:id="28" w:name="_Toc511125522"/>
      <w:r>
        <w:t>Subroute functionaliteit</w:t>
      </w:r>
      <w:bookmarkEnd w:id="28"/>
    </w:p>
    <w:p w14:paraId="63B0C347" w14:textId="77777777" w:rsidR="00245F89" w:rsidRDefault="00245F89" w:rsidP="00245F89"/>
    <w:tbl>
      <w:tblPr>
        <w:tblStyle w:val="TableGrid"/>
        <w:tblW w:w="0" w:type="auto"/>
        <w:tblLook w:val="04A0" w:firstRow="1" w:lastRow="0" w:firstColumn="1" w:lastColumn="0" w:noHBand="0" w:noVBand="1"/>
      </w:tblPr>
      <w:tblGrid>
        <w:gridCol w:w="1118"/>
        <w:gridCol w:w="1978"/>
        <w:gridCol w:w="6788"/>
      </w:tblGrid>
      <w:tr w:rsidR="00245F89" w14:paraId="11277FBF" w14:textId="77777777" w:rsidTr="007121E1">
        <w:tc>
          <w:tcPr>
            <w:tcW w:w="1118" w:type="dxa"/>
            <w:shd w:val="clear" w:color="auto" w:fill="E5B8B7" w:themeFill="accent2" w:themeFillTint="66"/>
          </w:tcPr>
          <w:p w14:paraId="0F40596E" w14:textId="77777777" w:rsidR="00245F89" w:rsidRDefault="00245F89" w:rsidP="007121E1">
            <w:r>
              <w:t>ID</w:t>
            </w:r>
          </w:p>
        </w:tc>
        <w:tc>
          <w:tcPr>
            <w:tcW w:w="1978" w:type="dxa"/>
            <w:shd w:val="clear" w:color="auto" w:fill="E5B8B7" w:themeFill="accent2" w:themeFillTint="66"/>
          </w:tcPr>
          <w:p w14:paraId="32B3943F" w14:textId="77777777" w:rsidR="00245F89" w:rsidRDefault="00245F89" w:rsidP="007121E1">
            <w:r>
              <w:t>Naam</w:t>
            </w:r>
          </w:p>
        </w:tc>
        <w:tc>
          <w:tcPr>
            <w:tcW w:w="6788" w:type="dxa"/>
            <w:shd w:val="clear" w:color="auto" w:fill="E5B8B7" w:themeFill="accent2" w:themeFillTint="66"/>
          </w:tcPr>
          <w:p w14:paraId="2E4B1313" w14:textId="77777777" w:rsidR="00245F89" w:rsidRPr="00AF65B3" w:rsidRDefault="00245F89" w:rsidP="007121E1">
            <w:r w:rsidRPr="00AF65B3">
              <w:t>Beschrijving</w:t>
            </w:r>
          </w:p>
        </w:tc>
      </w:tr>
      <w:tr w:rsidR="00245F89" w14:paraId="7B4057D8" w14:textId="77777777" w:rsidTr="007121E1">
        <w:tc>
          <w:tcPr>
            <w:tcW w:w="1118" w:type="dxa"/>
          </w:tcPr>
          <w:p w14:paraId="335C6C93" w14:textId="7F018170" w:rsidR="00245F89" w:rsidRDefault="00245F89" w:rsidP="007121E1">
            <w:r>
              <w:t>SUR_1</w:t>
            </w:r>
          </w:p>
        </w:tc>
        <w:tc>
          <w:tcPr>
            <w:tcW w:w="1978" w:type="dxa"/>
          </w:tcPr>
          <w:p w14:paraId="7BBE00FD" w14:textId="544E1086" w:rsidR="00245F89" w:rsidRDefault="00245F89" w:rsidP="007121E1">
            <w:r>
              <w:t>Subroute verwijderen</w:t>
            </w:r>
          </w:p>
        </w:tc>
        <w:tc>
          <w:tcPr>
            <w:tcW w:w="6788" w:type="dxa"/>
          </w:tcPr>
          <w:p w14:paraId="4338F5F4" w14:textId="635F114F" w:rsidR="00245F89" w:rsidRDefault="00245F89" w:rsidP="007121E1">
            <w:r>
              <w:t>Subroute moet uit de route verwijderd worden. Alleen uit de procescell verwijderd worden wanneer dit de laatste is</w:t>
            </w:r>
          </w:p>
        </w:tc>
      </w:tr>
      <w:tr w:rsidR="00245F89" w14:paraId="17710050" w14:textId="77777777" w:rsidTr="007121E1">
        <w:tc>
          <w:tcPr>
            <w:tcW w:w="1118" w:type="dxa"/>
          </w:tcPr>
          <w:p w14:paraId="6E77013C" w14:textId="6B137DE0" w:rsidR="00245F89" w:rsidRDefault="00245F89" w:rsidP="00245F89">
            <w:r w:rsidRPr="00F36065">
              <w:t>SUR_</w:t>
            </w:r>
            <w:r>
              <w:t>2</w:t>
            </w:r>
          </w:p>
        </w:tc>
        <w:tc>
          <w:tcPr>
            <w:tcW w:w="1978" w:type="dxa"/>
          </w:tcPr>
          <w:p w14:paraId="66776018" w14:textId="64426C4D" w:rsidR="00245F89" w:rsidRDefault="00245F89" w:rsidP="00245F89">
            <w:r>
              <w:t>Subroute valideren</w:t>
            </w:r>
          </w:p>
        </w:tc>
        <w:tc>
          <w:tcPr>
            <w:tcW w:w="6788" w:type="dxa"/>
          </w:tcPr>
          <w:p w14:paraId="0CAE57F5" w14:textId="51870560" w:rsidR="00245F89" w:rsidRDefault="00245F89" w:rsidP="00245F89">
            <w:r>
              <w:t>Een subroute moet gevalideerd kunnen worden</w:t>
            </w:r>
          </w:p>
        </w:tc>
      </w:tr>
      <w:tr w:rsidR="00245F89" w14:paraId="685438BA" w14:textId="77777777" w:rsidTr="007121E1">
        <w:tc>
          <w:tcPr>
            <w:tcW w:w="1118" w:type="dxa"/>
            <w:tcBorders>
              <w:bottom w:val="single" w:sz="4" w:space="0" w:color="auto"/>
            </w:tcBorders>
          </w:tcPr>
          <w:p w14:paraId="6525BA47" w14:textId="1AB72DB5" w:rsidR="00245F89" w:rsidRDefault="00245F89" w:rsidP="00245F89">
            <w:r w:rsidRPr="00F36065">
              <w:t>SUR_</w:t>
            </w:r>
            <w:r>
              <w:t>3</w:t>
            </w:r>
          </w:p>
        </w:tc>
        <w:tc>
          <w:tcPr>
            <w:tcW w:w="1978" w:type="dxa"/>
            <w:tcBorders>
              <w:bottom w:val="single" w:sz="4" w:space="0" w:color="auto"/>
            </w:tcBorders>
          </w:tcPr>
          <w:p w14:paraId="73681EFD" w14:textId="68F010F8" w:rsidR="00245F89" w:rsidRDefault="00E37FEA" w:rsidP="00245F89">
            <w:r>
              <w:t>B</w:t>
            </w:r>
            <w:r w:rsidR="00245F89">
              <w:t>in</w:t>
            </w:r>
            <w:r>
              <w:t xml:space="preserve"> toevoegen</w:t>
            </w:r>
          </w:p>
        </w:tc>
        <w:tc>
          <w:tcPr>
            <w:tcW w:w="6788" w:type="dxa"/>
            <w:tcBorders>
              <w:bottom w:val="single" w:sz="4" w:space="0" w:color="auto"/>
            </w:tcBorders>
          </w:tcPr>
          <w:p w14:paraId="7C79D102" w14:textId="147D70FC" w:rsidR="00245F89" w:rsidRDefault="00245F89" w:rsidP="00245F89">
            <w:r>
              <w:t xml:space="preserve">Bins moet aan een subroute gezet kunnen worden. Dit moet kunnen als bron en </w:t>
            </w:r>
            <w:r w:rsidR="002B24A6">
              <w:t>bestemming</w:t>
            </w:r>
          </w:p>
        </w:tc>
      </w:tr>
      <w:tr w:rsidR="00245F89" w14:paraId="4E654D4E" w14:textId="77777777" w:rsidTr="007121E1">
        <w:tc>
          <w:tcPr>
            <w:tcW w:w="1118" w:type="dxa"/>
          </w:tcPr>
          <w:p w14:paraId="02113348" w14:textId="2E4BDE2E" w:rsidR="00245F89" w:rsidRDefault="00245F89" w:rsidP="00245F89">
            <w:r w:rsidRPr="00F36065">
              <w:t>SUR_</w:t>
            </w:r>
            <w:r>
              <w:t>4</w:t>
            </w:r>
          </w:p>
        </w:tc>
        <w:tc>
          <w:tcPr>
            <w:tcW w:w="1978" w:type="dxa"/>
          </w:tcPr>
          <w:p w14:paraId="68E9005C" w14:textId="1DFC32F5" w:rsidR="00245F89" w:rsidRDefault="002B24A6" w:rsidP="00245F89">
            <w:r>
              <w:t>Unit toevoegen</w:t>
            </w:r>
          </w:p>
        </w:tc>
        <w:tc>
          <w:tcPr>
            <w:tcW w:w="6788" w:type="dxa"/>
          </w:tcPr>
          <w:p w14:paraId="4DBFB3E6" w14:textId="04135827" w:rsidR="00245F89" w:rsidRDefault="002B24A6" w:rsidP="00245F89">
            <w:r>
              <w:t>Aan een subroute moet een unit toegevoegd kunnen worden.</w:t>
            </w:r>
          </w:p>
        </w:tc>
      </w:tr>
      <w:tr w:rsidR="00896401" w14:paraId="097A9173" w14:textId="77777777" w:rsidTr="007121E1">
        <w:tc>
          <w:tcPr>
            <w:tcW w:w="1118" w:type="dxa"/>
          </w:tcPr>
          <w:p w14:paraId="00ADBF37" w14:textId="26F37F0A" w:rsidR="00896401" w:rsidRPr="00F36065" w:rsidRDefault="00896401" w:rsidP="00896401">
            <w:r>
              <w:t>SUR_5</w:t>
            </w:r>
          </w:p>
        </w:tc>
        <w:tc>
          <w:tcPr>
            <w:tcW w:w="1978" w:type="dxa"/>
          </w:tcPr>
          <w:p w14:paraId="248D4120" w14:textId="2DAE1FA4" w:rsidR="00896401" w:rsidRDefault="00896401" w:rsidP="00896401">
            <w:r>
              <w:t>subroute sequence aanpassen</w:t>
            </w:r>
          </w:p>
        </w:tc>
        <w:tc>
          <w:tcPr>
            <w:tcW w:w="6788" w:type="dxa"/>
          </w:tcPr>
          <w:p w14:paraId="5A083F8B" w14:textId="34B0D4B1" w:rsidR="00896401" w:rsidRDefault="00896401" w:rsidP="00896401">
            <w:r>
              <w:t>De sequence van de subroute moet aangepast kunnen worden</w:t>
            </w:r>
          </w:p>
        </w:tc>
      </w:tr>
      <w:tr w:rsidR="001902C0" w14:paraId="228907F5" w14:textId="77777777" w:rsidTr="007121E1">
        <w:tc>
          <w:tcPr>
            <w:tcW w:w="1118" w:type="dxa"/>
          </w:tcPr>
          <w:p w14:paraId="0CED1C10" w14:textId="6B685897" w:rsidR="001902C0" w:rsidRDefault="001902C0" w:rsidP="00896401">
            <w:r>
              <w:t>SUR_6</w:t>
            </w:r>
          </w:p>
        </w:tc>
        <w:tc>
          <w:tcPr>
            <w:tcW w:w="1978" w:type="dxa"/>
          </w:tcPr>
          <w:p w14:paraId="7F5A571E" w14:textId="7DE5AEDE" w:rsidR="001902C0" w:rsidRDefault="00DF2DC8" w:rsidP="00896401">
            <w:r>
              <w:t>subroute van route kopiëren</w:t>
            </w:r>
          </w:p>
        </w:tc>
        <w:tc>
          <w:tcPr>
            <w:tcW w:w="6788" w:type="dxa"/>
          </w:tcPr>
          <w:p w14:paraId="47CD1AC6" w14:textId="5C0A750F" w:rsidR="001902C0" w:rsidRDefault="00DF2DC8" w:rsidP="00896401">
            <w:r>
              <w:t>Subroute kopieren van een andere route</w:t>
            </w:r>
            <w:r w:rsidR="00E14DDF">
              <w:t xml:space="preserve"> &amp; Subroute kopieren naar een andere route</w:t>
            </w:r>
          </w:p>
        </w:tc>
      </w:tr>
    </w:tbl>
    <w:p w14:paraId="2E372018" w14:textId="77777777" w:rsidR="00F9789F" w:rsidRDefault="00F9789F" w:rsidP="00DF2DC8"/>
    <w:p w14:paraId="6111AE64" w14:textId="673CBB44" w:rsidR="00F9789F" w:rsidRDefault="00F9789F" w:rsidP="00245F89">
      <w:pPr>
        <w:pStyle w:val="Heading2"/>
      </w:pPr>
      <w:bookmarkStart w:id="29" w:name="_Toc511125523"/>
      <w:r>
        <w:t>Unit functionaliteit</w:t>
      </w:r>
      <w:bookmarkEnd w:id="29"/>
    </w:p>
    <w:p w14:paraId="1FE900F6" w14:textId="77777777" w:rsidR="00F9789F" w:rsidRPr="00F9789F" w:rsidRDefault="00F9789F" w:rsidP="00F9789F"/>
    <w:tbl>
      <w:tblPr>
        <w:tblStyle w:val="TableGrid"/>
        <w:tblW w:w="0" w:type="auto"/>
        <w:tblLook w:val="04A0" w:firstRow="1" w:lastRow="0" w:firstColumn="1" w:lastColumn="0" w:noHBand="0" w:noVBand="1"/>
      </w:tblPr>
      <w:tblGrid>
        <w:gridCol w:w="1118"/>
        <w:gridCol w:w="1978"/>
        <w:gridCol w:w="6788"/>
      </w:tblGrid>
      <w:tr w:rsidR="00F9789F" w14:paraId="2CB42A40" w14:textId="77777777" w:rsidTr="007121E1">
        <w:tc>
          <w:tcPr>
            <w:tcW w:w="1118" w:type="dxa"/>
            <w:shd w:val="clear" w:color="auto" w:fill="E5B8B7" w:themeFill="accent2" w:themeFillTint="66"/>
          </w:tcPr>
          <w:p w14:paraId="115E81BD" w14:textId="77777777" w:rsidR="00F9789F" w:rsidRDefault="00F9789F" w:rsidP="007121E1">
            <w:r>
              <w:t>ID</w:t>
            </w:r>
          </w:p>
        </w:tc>
        <w:tc>
          <w:tcPr>
            <w:tcW w:w="1978" w:type="dxa"/>
            <w:shd w:val="clear" w:color="auto" w:fill="E5B8B7" w:themeFill="accent2" w:themeFillTint="66"/>
          </w:tcPr>
          <w:p w14:paraId="71A3D858" w14:textId="77777777" w:rsidR="00F9789F" w:rsidRDefault="00F9789F" w:rsidP="007121E1">
            <w:r>
              <w:t>Naam</w:t>
            </w:r>
          </w:p>
        </w:tc>
        <w:tc>
          <w:tcPr>
            <w:tcW w:w="6788" w:type="dxa"/>
            <w:shd w:val="clear" w:color="auto" w:fill="E5B8B7" w:themeFill="accent2" w:themeFillTint="66"/>
          </w:tcPr>
          <w:p w14:paraId="35AF9A03" w14:textId="77777777" w:rsidR="00F9789F" w:rsidRPr="00AF65B3" w:rsidRDefault="00F9789F" w:rsidP="007121E1">
            <w:r w:rsidRPr="00AF65B3">
              <w:t>Beschrijving</w:t>
            </w:r>
          </w:p>
        </w:tc>
      </w:tr>
      <w:tr w:rsidR="00F9789F" w14:paraId="24253F29" w14:textId="77777777" w:rsidTr="007121E1">
        <w:tc>
          <w:tcPr>
            <w:tcW w:w="1118" w:type="dxa"/>
          </w:tcPr>
          <w:p w14:paraId="16C5A5D4" w14:textId="31FF6868" w:rsidR="00F9789F" w:rsidRDefault="00F9789F" w:rsidP="007121E1">
            <w:r>
              <w:t>OUD_1</w:t>
            </w:r>
          </w:p>
        </w:tc>
        <w:tc>
          <w:tcPr>
            <w:tcW w:w="1978" w:type="dxa"/>
          </w:tcPr>
          <w:p w14:paraId="377781EB" w14:textId="6016F68B" w:rsidR="00F9789F" w:rsidRDefault="00F9789F" w:rsidP="007121E1">
            <w:r>
              <w:t>verwijder unit</w:t>
            </w:r>
          </w:p>
        </w:tc>
        <w:tc>
          <w:tcPr>
            <w:tcW w:w="6788" w:type="dxa"/>
          </w:tcPr>
          <w:p w14:paraId="7EBFEE48" w14:textId="4E92AE2F" w:rsidR="00F9789F" w:rsidRDefault="00F9789F" w:rsidP="007121E1">
            <w:r>
              <w:t>Verwijder unit van de subroute</w:t>
            </w:r>
          </w:p>
        </w:tc>
      </w:tr>
      <w:tr w:rsidR="00F9789F" w14:paraId="1261B81C" w14:textId="77777777" w:rsidTr="007121E1">
        <w:tc>
          <w:tcPr>
            <w:tcW w:w="1118" w:type="dxa"/>
          </w:tcPr>
          <w:p w14:paraId="43F4DD3D" w14:textId="3D4854F2" w:rsidR="00F9789F" w:rsidRDefault="00F9789F" w:rsidP="00F9789F">
            <w:r w:rsidRPr="007D17D6">
              <w:t>OUD_</w:t>
            </w:r>
            <w:r>
              <w:t>2</w:t>
            </w:r>
          </w:p>
        </w:tc>
        <w:tc>
          <w:tcPr>
            <w:tcW w:w="1978" w:type="dxa"/>
          </w:tcPr>
          <w:p w14:paraId="23D842BB" w14:textId="5384DDBA" w:rsidR="00F9789F" w:rsidRDefault="00F9789F" w:rsidP="00F9789F">
            <w:r>
              <w:t>Aanpassen unit</w:t>
            </w:r>
          </w:p>
        </w:tc>
        <w:tc>
          <w:tcPr>
            <w:tcW w:w="6788" w:type="dxa"/>
          </w:tcPr>
          <w:p w14:paraId="3A84C40B" w14:textId="21DF2B70" w:rsidR="00F9789F" w:rsidRDefault="00F9789F" w:rsidP="00F9789F">
            <w:r>
              <w:t>Unit moet bewerkt kunnen worden</w:t>
            </w:r>
          </w:p>
        </w:tc>
      </w:tr>
      <w:tr w:rsidR="00F9789F" w14:paraId="61032E71" w14:textId="77777777" w:rsidTr="007121E1">
        <w:tc>
          <w:tcPr>
            <w:tcW w:w="1118" w:type="dxa"/>
            <w:tcBorders>
              <w:bottom w:val="single" w:sz="4" w:space="0" w:color="auto"/>
            </w:tcBorders>
          </w:tcPr>
          <w:p w14:paraId="49E0C30B" w14:textId="7403B2F7" w:rsidR="00F9789F" w:rsidRDefault="00F9789F" w:rsidP="00F9789F">
            <w:r w:rsidRPr="007D17D6">
              <w:t>OUD_</w:t>
            </w:r>
            <w:r>
              <w:t>3</w:t>
            </w:r>
          </w:p>
        </w:tc>
        <w:tc>
          <w:tcPr>
            <w:tcW w:w="1978" w:type="dxa"/>
            <w:tcBorders>
              <w:bottom w:val="single" w:sz="4" w:space="0" w:color="auto"/>
            </w:tcBorders>
          </w:tcPr>
          <w:p w14:paraId="4EA751AA" w14:textId="393ED045" w:rsidR="00F9789F" w:rsidRDefault="00896401" w:rsidP="00F9789F">
            <w:r>
              <w:t>Valideren unit</w:t>
            </w:r>
          </w:p>
        </w:tc>
        <w:tc>
          <w:tcPr>
            <w:tcW w:w="6788" w:type="dxa"/>
            <w:tcBorders>
              <w:bottom w:val="single" w:sz="4" w:space="0" w:color="auto"/>
            </w:tcBorders>
          </w:tcPr>
          <w:p w14:paraId="03F4CA57" w14:textId="5891C74E" w:rsidR="00F9789F" w:rsidRDefault="00896401" w:rsidP="00F9789F">
            <w:r>
              <w:t>Unit moet gevalideerd kunnen worden</w:t>
            </w:r>
          </w:p>
        </w:tc>
      </w:tr>
      <w:tr w:rsidR="00F9789F" w14:paraId="494E987C" w14:textId="77777777" w:rsidTr="007121E1">
        <w:tc>
          <w:tcPr>
            <w:tcW w:w="1118" w:type="dxa"/>
          </w:tcPr>
          <w:p w14:paraId="52197FCA" w14:textId="088E969B" w:rsidR="00F9789F" w:rsidRDefault="00F9789F" w:rsidP="00F9789F">
            <w:r w:rsidRPr="007D17D6">
              <w:t>OUD_</w:t>
            </w:r>
            <w:r>
              <w:t>4</w:t>
            </w:r>
          </w:p>
        </w:tc>
        <w:tc>
          <w:tcPr>
            <w:tcW w:w="1978" w:type="dxa"/>
          </w:tcPr>
          <w:p w14:paraId="374840F3" w14:textId="219C0300" w:rsidR="00F9789F" w:rsidRDefault="00896401" w:rsidP="00F9789F">
            <w:r>
              <w:t>Unit sequence aanpassen</w:t>
            </w:r>
          </w:p>
        </w:tc>
        <w:tc>
          <w:tcPr>
            <w:tcW w:w="6788" w:type="dxa"/>
          </w:tcPr>
          <w:p w14:paraId="69F07893" w14:textId="4508DF5F" w:rsidR="00F9789F" w:rsidRDefault="00896401" w:rsidP="00F9789F">
            <w:r>
              <w:t>De sequence van de unit moet aangepast kunnen worden</w:t>
            </w:r>
          </w:p>
        </w:tc>
      </w:tr>
    </w:tbl>
    <w:p w14:paraId="7FD13316" w14:textId="1D976DCD" w:rsidR="00965626" w:rsidRDefault="000545C1" w:rsidP="004A109A">
      <w:pPr>
        <w:pStyle w:val="Heading2"/>
      </w:pPr>
      <w:r w:rsidRPr="00B95819">
        <w:br w:type="page"/>
      </w:r>
      <w:r w:rsidR="00965626">
        <w:lastRenderedPageBreak/>
        <w:t>Bin functionaliteit</w:t>
      </w:r>
    </w:p>
    <w:p w14:paraId="570DF515" w14:textId="77777777" w:rsidR="00965626" w:rsidRPr="00F9789F" w:rsidRDefault="00965626" w:rsidP="00965626"/>
    <w:tbl>
      <w:tblPr>
        <w:tblStyle w:val="TableGrid"/>
        <w:tblW w:w="0" w:type="auto"/>
        <w:tblLook w:val="04A0" w:firstRow="1" w:lastRow="0" w:firstColumn="1" w:lastColumn="0" w:noHBand="0" w:noVBand="1"/>
      </w:tblPr>
      <w:tblGrid>
        <w:gridCol w:w="1118"/>
        <w:gridCol w:w="1978"/>
        <w:gridCol w:w="6788"/>
      </w:tblGrid>
      <w:tr w:rsidR="00965626" w14:paraId="1991116A" w14:textId="77777777" w:rsidTr="007121E1">
        <w:tc>
          <w:tcPr>
            <w:tcW w:w="1118" w:type="dxa"/>
            <w:shd w:val="clear" w:color="auto" w:fill="E5B8B7" w:themeFill="accent2" w:themeFillTint="66"/>
          </w:tcPr>
          <w:p w14:paraId="4D8007A9" w14:textId="77777777" w:rsidR="00965626" w:rsidRDefault="00965626" w:rsidP="007121E1">
            <w:r>
              <w:t>ID</w:t>
            </w:r>
          </w:p>
        </w:tc>
        <w:tc>
          <w:tcPr>
            <w:tcW w:w="1978" w:type="dxa"/>
            <w:shd w:val="clear" w:color="auto" w:fill="E5B8B7" w:themeFill="accent2" w:themeFillTint="66"/>
          </w:tcPr>
          <w:p w14:paraId="43B2C0DA" w14:textId="77777777" w:rsidR="00965626" w:rsidRDefault="00965626" w:rsidP="007121E1">
            <w:r>
              <w:t>Naam</w:t>
            </w:r>
          </w:p>
        </w:tc>
        <w:tc>
          <w:tcPr>
            <w:tcW w:w="6788" w:type="dxa"/>
            <w:shd w:val="clear" w:color="auto" w:fill="E5B8B7" w:themeFill="accent2" w:themeFillTint="66"/>
          </w:tcPr>
          <w:p w14:paraId="3B9D3899" w14:textId="77777777" w:rsidR="00965626" w:rsidRPr="00AF65B3" w:rsidRDefault="00965626" w:rsidP="007121E1">
            <w:r w:rsidRPr="00AF65B3">
              <w:t>Beschrijving</w:t>
            </w:r>
          </w:p>
        </w:tc>
      </w:tr>
      <w:tr w:rsidR="00965626" w14:paraId="4F7BD79C" w14:textId="77777777" w:rsidTr="007121E1">
        <w:tc>
          <w:tcPr>
            <w:tcW w:w="1118" w:type="dxa"/>
          </w:tcPr>
          <w:p w14:paraId="6D55BC16" w14:textId="32ACBE64" w:rsidR="00965626" w:rsidRDefault="00965626" w:rsidP="007121E1">
            <w:r>
              <w:t>BIN_1</w:t>
            </w:r>
          </w:p>
        </w:tc>
        <w:tc>
          <w:tcPr>
            <w:tcW w:w="1978" w:type="dxa"/>
          </w:tcPr>
          <w:p w14:paraId="0D1D9B1F" w14:textId="5C18A6A3" w:rsidR="00965626" w:rsidRDefault="00B52419" w:rsidP="007121E1">
            <w:r>
              <w:t>Aanmaken bin</w:t>
            </w:r>
          </w:p>
        </w:tc>
        <w:tc>
          <w:tcPr>
            <w:tcW w:w="6788" w:type="dxa"/>
          </w:tcPr>
          <w:p w14:paraId="43D4A2F1" w14:textId="6F5E2C39" w:rsidR="00965626" w:rsidRDefault="00B52419" w:rsidP="007121E1">
            <w:r>
              <w:t>Een of meerdere bins kunnen tegelijk worden aangemaakt</w:t>
            </w:r>
          </w:p>
        </w:tc>
      </w:tr>
      <w:tr w:rsidR="00965626" w14:paraId="3A4F50F7" w14:textId="77777777" w:rsidTr="007121E1">
        <w:tc>
          <w:tcPr>
            <w:tcW w:w="1118" w:type="dxa"/>
          </w:tcPr>
          <w:p w14:paraId="5D0B5044" w14:textId="2703B3AD" w:rsidR="00965626" w:rsidRDefault="00965626" w:rsidP="00965626">
            <w:r w:rsidRPr="00AB474C">
              <w:t>BIN_</w:t>
            </w:r>
            <w:r>
              <w:t>2</w:t>
            </w:r>
          </w:p>
        </w:tc>
        <w:tc>
          <w:tcPr>
            <w:tcW w:w="1978" w:type="dxa"/>
          </w:tcPr>
          <w:p w14:paraId="16131D51" w14:textId="17406A30" w:rsidR="00965626" w:rsidRDefault="00B52419" w:rsidP="00965626">
            <w:r>
              <w:t>Bin type aanmaken</w:t>
            </w:r>
          </w:p>
        </w:tc>
        <w:tc>
          <w:tcPr>
            <w:tcW w:w="6788" w:type="dxa"/>
          </w:tcPr>
          <w:p w14:paraId="76587361" w14:textId="528242EF" w:rsidR="00965626" w:rsidRDefault="00B52419" w:rsidP="00965626">
            <w:r>
              <w:t>Bin aanmaken met specifiek type</w:t>
            </w:r>
          </w:p>
        </w:tc>
      </w:tr>
      <w:tr w:rsidR="00965626" w14:paraId="3810F5F1" w14:textId="77777777" w:rsidTr="007121E1">
        <w:tc>
          <w:tcPr>
            <w:tcW w:w="1118" w:type="dxa"/>
            <w:tcBorders>
              <w:bottom w:val="single" w:sz="4" w:space="0" w:color="auto"/>
            </w:tcBorders>
          </w:tcPr>
          <w:p w14:paraId="0FE1EFF8" w14:textId="1EC4A342" w:rsidR="00965626" w:rsidRDefault="00965626" w:rsidP="00965626">
            <w:r w:rsidRPr="00AB474C">
              <w:t>BIN_</w:t>
            </w:r>
            <w:r>
              <w:t>3</w:t>
            </w:r>
          </w:p>
        </w:tc>
        <w:tc>
          <w:tcPr>
            <w:tcW w:w="1978" w:type="dxa"/>
            <w:tcBorders>
              <w:bottom w:val="single" w:sz="4" w:space="0" w:color="auto"/>
            </w:tcBorders>
          </w:tcPr>
          <w:p w14:paraId="69BFC792" w14:textId="1825EAEA" w:rsidR="00965626" w:rsidRDefault="00B52419" w:rsidP="00965626">
            <w:r>
              <w:t>Bin verwijderen</w:t>
            </w:r>
          </w:p>
        </w:tc>
        <w:tc>
          <w:tcPr>
            <w:tcW w:w="6788" w:type="dxa"/>
            <w:tcBorders>
              <w:bottom w:val="single" w:sz="4" w:space="0" w:color="auto"/>
            </w:tcBorders>
          </w:tcPr>
          <w:p w14:paraId="7D581B01" w14:textId="08D0C246" w:rsidR="00965626" w:rsidRDefault="00B52419" w:rsidP="00965626">
            <w:r>
              <w:t>Bin moet verwijderd kunnen worden</w:t>
            </w:r>
          </w:p>
        </w:tc>
      </w:tr>
      <w:tr w:rsidR="00965626" w14:paraId="6CC415A9" w14:textId="77777777" w:rsidTr="007121E1">
        <w:tc>
          <w:tcPr>
            <w:tcW w:w="1118" w:type="dxa"/>
          </w:tcPr>
          <w:p w14:paraId="7DB7ECB3" w14:textId="3EB1873A" w:rsidR="00965626" w:rsidRDefault="00965626" w:rsidP="00965626">
            <w:r w:rsidRPr="00AB474C">
              <w:t>BIN_</w:t>
            </w:r>
            <w:r>
              <w:t>4</w:t>
            </w:r>
          </w:p>
        </w:tc>
        <w:tc>
          <w:tcPr>
            <w:tcW w:w="1978" w:type="dxa"/>
          </w:tcPr>
          <w:p w14:paraId="14007A2E" w14:textId="33C0221E" w:rsidR="00965626" w:rsidRDefault="00B52419" w:rsidP="00965626">
            <w:r>
              <w:t>Bin aanpassen</w:t>
            </w:r>
          </w:p>
        </w:tc>
        <w:tc>
          <w:tcPr>
            <w:tcW w:w="6788" w:type="dxa"/>
          </w:tcPr>
          <w:p w14:paraId="715BE098" w14:textId="5D77E33C" w:rsidR="00965626" w:rsidRDefault="00B52419" w:rsidP="00965626">
            <w:r>
              <w:t>Kenmerken Bin moeten aangepast kunnen worden</w:t>
            </w:r>
          </w:p>
        </w:tc>
      </w:tr>
      <w:tr w:rsidR="00965626" w14:paraId="6DCC99DC" w14:textId="77777777" w:rsidTr="007121E1">
        <w:tc>
          <w:tcPr>
            <w:tcW w:w="1118" w:type="dxa"/>
          </w:tcPr>
          <w:p w14:paraId="397FEAB5" w14:textId="26A6E7AA" w:rsidR="00965626" w:rsidRDefault="00965626" w:rsidP="00965626">
            <w:r w:rsidRPr="00AB474C">
              <w:t>BIN_</w:t>
            </w:r>
            <w:r>
              <w:t>5</w:t>
            </w:r>
          </w:p>
        </w:tc>
        <w:tc>
          <w:tcPr>
            <w:tcW w:w="1978" w:type="dxa"/>
          </w:tcPr>
          <w:p w14:paraId="7B5BF466" w14:textId="2D257776" w:rsidR="00965626" w:rsidRDefault="00B52419" w:rsidP="00965626">
            <w:r>
              <w:t>Bin stock aangeven</w:t>
            </w:r>
          </w:p>
        </w:tc>
        <w:tc>
          <w:tcPr>
            <w:tcW w:w="6788" w:type="dxa"/>
          </w:tcPr>
          <w:p w14:paraId="11BBD44F" w14:textId="70EE9D35" w:rsidR="00965626" w:rsidRDefault="00B52419" w:rsidP="00965626">
            <w:r>
              <w:t>De hoeveelheid binstock moet aangegeven kunnen worden</w:t>
            </w:r>
          </w:p>
        </w:tc>
      </w:tr>
      <w:tr w:rsidR="00965626" w14:paraId="0C388DC9" w14:textId="77777777" w:rsidTr="007121E1">
        <w:tc>
          <w:tcPr>
            <w:tcW w:w="1118" w:type="dxa"/>
          </w:tcPr>
          <w:p w14:paraId="5D3791D8" w14:textId="109120EF" w:rsidR="00965626" w:rsidRDefault="00965626" w:rsidP="00965626">
            <w:r w:rsidRPr="00AB474C">
              <w:t>BIN_</w:t>
            </w:r>
            <w:r>
              <w:t>6</w:t>
            </w:r>
          </w:p>
        </w:tc>
        <w:tc>
          <w:tcPr>
            <w:tcW w:w="1978" w:type="dxa"/>
          </w:tcPr>
          <w:p w14:paraId="37E2EE4D" w14:textId="2147AB57" w:rsidR="00965626" w:rsidRDefault="00B52419" w:rsidP="00965626">
            <w:r>
              <w:t>Bin valideren</w:t>
            </w:r>
          </w:p>
        </w:tc>
        <w:tc>
          <w:tcPr>
            <w:tcW w:w="6788" w:type="dxa"/>
          </w:tcPr>
          <w:p w14:paraId="17DCC9DB" w14:textId="7B5A5CEB" w:rsidR="00965626" w:rsidRDefault="00B52419" w:rsidP="00965626">
            <w:r>
              <w:t>Bin moet gevalideerd kunnen worden</w:t>
            </w:r>
          </w:p>
        </w:tc>
      </w:tr>
      <w:tr w:rsidR="00B971B6" w14:paraId="69874F7A" w14:textId="77777777" w:rsidTr="007121E1">
        <w:tc>
          <w:tcPr>
            <w:tcW w:w="1118" w:type="dxa"/>
          </w:tcPr>
          <w:p w14:paraId="2A4EB404" w14:textId="79FFEC33" w:rsidR="00B971B6" w:rsidRPr="00AB474C" w:rsidRDefault="00B971B6" w:rsidP="00B971B6">
            <w:r>
              <w:t>BIN_7</w:t>
            </w:r>
          </w:p>
        </w:tc>
        <w:tc>
          <w:tcPr>
            <w:tcW w:w="1978" w:type="dxa"/>
          </w:tcPr>
          <w:p w14:paraId="285CB3DA" w14:textId="46715265" w:rsidR="00B971B6" w:rsidRDefault="00B971B6" w:rsidP="00B971B6">
            <w:r>
              <w:t>Alle routes valideren</w:t>
            </w:r>
          </w:p>
        </w:tc>
        <w:tc>
          <w:tcPr>
            <w:tcW w:w="6788" w:type="dxa"/>
          </w:tcPr>
          <w:p w14:paraId="076C8718" w14:textId="45C77D8A" w:rsidR="00B971B6" w:rsidRDefault="00B971B6" w:rsidP="00B971B6">
            <w:r>
              <w:t>De parameters van alle bins moeten tegelijk gevalideerd kunnen worden</w:t>
            </w:r>
          </w:p>
        </w:tc>
      </w:tr>
    </w:tbl>
    <w:p w14:paraId="0F24E85C" w14:textId="77777777" w:rsidR="00B971B6" w:rsidRDefault="00B971B6"/>
    <w:p w14:paraId="01179E5C" w14:textId="620BD843" w:rsidR="00B971B6" w:rsidRDefault="00B971B6" w:rsidP="00B971B6">
      <w:pPr>
        <w:pStyle w:val="Heading2"/>
      </w:pPr>
      <w:bookmarkStart w:id="30" w:name="_Toc511125524"/>
      <w:r>
        <w:t>Parameter functionaliteiten</w:t>
      </w:r>
      <w:bookmarkEnd w:id="30"/>
    </w:p>
    <w:p w14:paraId="7B746D42" w14:textId="3C9084E6" w:rsidR="00E8599F" w:rsidRDefault="00E8599F" w:rsidP="00E8599F"/>
    <w:p w14:paraId="7F8270E2" w14:textId="3C04F178" w:rsidR="00B971B6" w:rsidRPr="00B971B6" w:rsidRDefault="00E8599F" w:rsidP="00E8599F">
      <w:pPr>
        <w:pStyle w:val="TOC1"/>
      </w:pPr>
      <w:r>
        <w:t>Procescell</w:t>
      </w:r>
    </w:p>
    <w:tbl>
      <w:tblPr>
        <w:tblStyle w:val="TableGrid"/>
        <w:tblW w:w="0" w:type="auto"/>
        <w:tblLook w:val="04A0" w:firstRow="1" w:lastRow="0" w:firstColumn="1" w:lastColumn="0" w:noHBand="0" w:noVBand="1"/>
      </w:tblPr>
      <w:tblGrid>
        <w:gridCol w:w="1118"/>
        <w:gridCol w:w="1978"/>
        <w:gridCol w:w="6788"/>
      </w:tblGrid>
      <w:tr w:rsidR="00B971B6" w14:paraId="3D265BA0" w14:textId="77777777" w:rsidTr="007121E1">
        <w:tc>
          <w:tcPr>
            <w:tcW w:w="1118" w:type="dxa"/>
            <w:shd w:val="clear" w:color="auto" w:fill="E5B8B7" w:themeFill="accent2" w:themeFillTint="66"/>
          </w:tcPr>
          <w:p w14:paraId="0222ED64" w14:textId="77777777" w:rsidR="00B971B6" w:rsidRDefault="00B971B6" w:rsidP="007121E1">
            <w:r>
              <w:t>ID</w:t>
            </w:r>
          </w:p>
        </w:tc>
        <w:tc>
          <w:tcPr>
            <w:tcW w:w="1978" w:type="dxa"/>
            <w:shd w:val="clear" w:color="auto" w:fill="E5B8B7" w:themeFill="accent2" w:themeFillTint="66"/>
          </w:tcPr>
          <w:p w14:paraId="10F9D120" w14:textId="77777777" w:rsidR="00B971B6" w:rsidRDefault="00B971B6" w:rsidP="007121E1">
            <w:r>
              <w:t>Naam</w:t>
            </w:r>
          </w:p>
        </w:tc>
        <w:tc>
          <w:tcPr>
            <w:tcW w:w="6788" w:type="dxa"/>
            <w:shd w:val="clear" w:color="auto" w:fill="E5B8B7" w:themeFill="accent2" w:themeFillTint="66"/>
          </w:tcPr>
          <w:p w14:paraId="5AD875A7" w14:textId="77777777" w:rsidR="00B971B6" w:rsidRPr="00AF65B3" w:rsidRDefault="00B971B6" w:rsidP="007121E1">
            <w:r w:rsidRPr="00AF65B3">
              <w:t>Beschrijving</w:t>
            </w:r>
          </w:p>
        </w:tc>
      </w:tr>
      <w:tr w:rsidR="00B971B6" w14:paraId="58795577" w14:textId="77777777" w:rsidTr="007121E1">
        <w:tc>
          <w:tcPr>
            <w:tcW w:w="1118" w:type="dxa"/>
          </w:tcPr>
          <w:p w14:paraId="0395E418" w14:textId="71B38481" w:rsidR="00B971B6" w:rsidRDefault="00B971B6" w:rsidP="007121E1">
            <w:r>
              <w:t>PARS_</w:t>
            </w:r>
            <w:r w:rsidR="000F6382">
              <w:t>P</w:t>
            </w:r>
            <w:r>
              <w:t>1</w:t>
            </w:r>
          </w:p>
        </w:tc>
        <w:tc>
          <w:tcPr>
            <w:tcW w:w="1978" w:type="dxa"/>
          </w:tcPr>
          <w:p w14:paraId="285C0D77" w14:textId="50DA1A8B" w:rsidR="00B971B6" w:rsidRDefault="00B971B6" w:rsidP="007121E1">
            <w:r>
              <w:t>Procescel</w:t>
            </w:r>
            <w:r w:rsidR="00966CA5">
              <w:t>l</w:t>
            </w:r>
            <w:r>
              <w:t xml:space="preserve"> parameter</w:t>
            </w:r>
            <w:r w:rsidR="000F6382">
              <w:t xml:space="preserve"> verwijderen</w:t>
            </w:r>
          </w:p>
        </w:tc>
        <w:tc>
          <w:tcPr>
            <w:tcW w:w="6788" w:type="dxa"/>
          </w:tcPr>
          <w:p w14:paraId="6E7D502A" w14:textId="641FA927" w:rsidR="00B971B6" w:rsidRDefault="007B09E8" w:rsidP="007121E1">
            <w:r>
              <w:t>Het verwijderen van een parameter uit een procescell</w:t>
            </w:r>
          </w:p>
        </w:tc>
      </w:tr>
      <w:tr w:rsidR="000F6382" w14:paraId="59FD76CA" w14:textId="77777777" w:rsidTr="007121E1">
        <w:tc>
          <w:tcPr>
            <w:tcW w:w="1118" w:type="dxa"/>
          </w:tcPr>
          <w:p w14:paraId="41D099F6" w14:textId="0EEF3EE1" w:rsidR="000F6382" w:rsidRDefault="000F6382" w:rsidP="000F6382">
            <w:r w:rsidRPr="00352DDE">
              <w:t>PARS_</w:t>
            </w:r>
            <w:r>
              <w:t>P2</w:t>
            </w:r>
          </w:p>
        </w:tc>
        <w:tc>
          <w:tcPr>
            <w:tcW w:w="1978" w:type="dxa"/>
          </w:tcPr>
          <w:p w14:paraId="7AAF4323" w14:textId="5711676D" w:rsidR="000F6382" w:rsidRDefault="000F6382" w:rsidP="000F6382">
            <w:r>
              <w:t>Procescel</w:t>
            </w:r>
            <w:r w:rsidR="00966CA5">
              <w:t xml:space="preserve">l </w:t>
            </w:r>
            <w:r>
              <w:t>parameter toevoegen</w:t>
            </w:r>
          </w:p>
        </w:tc>
        <w:tc>
          <w:tcPr>
            <w:tcW w:w="6788" w:type="dxa"/>
          </w:tcPr>
          <w:p w14:paraId="30AF8E93" w14:textId="00094541" w:rsidR="000F6382" w:rsidRDefault="007B09E8" w:rsidP="000F6382">
            <w:r>
              <w:t>Het toevoegen van een parameter aan een procescell</w:t>
            </w:r>
          </w:p>
        </w:tc>
      </w:tr>
      <w:tr w:rsidR="000F6382" w14:paraId="423A6DF9" w14:textId="77777777" w:rsidTr="007121E1">
        <w:tc>
          <w:tcPr>
            <w:tcW w:w="1118" w:type="dxa"/>
            <w:tcBorders>
              <w:bottom w:val="single" w:sz="4" w:space="0" w:color="auto"/>
            </w:tcBorders>
          </w:tcPr>
          <w:p w14:paraId="6BC317F8" w14:textId="0B4BF484" w:rsidR="000F6382" w:rsidRDefault="000F6382" w:rsidP="000F6382">
            <w:r w:rsidRPr="00352DDE">
              <w:t>PARS_</w:t>
            </w:r>
            <w:r>
              <w:t>P3</w:t>
            </w:r>
          </w:p>
        </w:tc>
        <w:tc>
          <w:tcPr>
            <w:tcW w:w="1978" w:type="dxa"/>
            <w:tcBorders>
              <w:bottom w:val="single" w:sz="4" w:space="0" w:color="auto"/>
            </w:tcBorders>
          </w:tcPr>
          <w:p w14:paraId="367B7736" w14:textId="51B9A3F4" w:rsidR="000F6382" w:rsidRDefault="000F6382" w:rsidP="000F6382">
            <w:r>
              <w:t>Procescel</w:t>
            </w:r>
            <w:r w:rsidR="00966CA5">
              <w:t>l</w:t>
            </w:r>
            <w:r>
              <w:t xml:space="preserve"> parameter bewerken</w:t>
            </w:r>
          </w:p>
        </w:tc>
        <w:tc>
          <w:tcPr>
            <w:tcW w:w="6788" w:type="dxa"/>
            <w:tcBorders>
              <w:bottom w:val="single" w:sz="4" w:space="0" w:color="auto"/>
            </w:tcBorders>
          </w:tcPr>
          <w:p w14:paraId="39991EAC" w14:textId="4C1EF56C" w:rsidR="000F6382" w:rsidRDefault="007B09E8" w:rsidP="000F6382">
            <w:r>
              <w:t>Een andere waarde geven aan een parameter van een procescell</w:t>
            </w:r>
          </w:p>
        </w:tc>
      </w:tr>
      <w:tr w:rsidR="000F6382" w14:paraId="0FD5F28A" w14:textId="77777777" w:rsidTr="007121E1">
        <w:tc>
          <w:tcPr>
            <w:tcW w:w="1118" w:type="dxa"/>
          </w:tcPr>
          <w:p w14:paraId="5699B9DB" w14:textId="24B06B80" w:rsidR="000F6382" w:rsidRDefault="000F6382" w:rsidP="000F6382">
            <w:r w:rsidRPr="00352DDE">
              <w:t>PARS_</w:t>
            </w:r>
            <w:r w:rsidR="00E8599F">
              <w:t>P</w:t>
            </w:r>
            <w:r>
              <w:t>4</w:t>
            </w:r>
          </w:p>
        </w:tc>
        <w:tc>
          <w:tcPr>
            <w:tcW w:w="1978" w:type="dxa"/>
          </w:tcPr>
          <w:p w14:paraId="627BDC93" w14:textId="59D39BEF" w:rsidR="000F6382" w:rsidRDefault="000F6382" w:rsidP="000F6382">
            <w:r>
              <w:t>Procescel</w:t>
            </w:r>
            <w:r w:rsidR="00966CA5">
              <w:t>l</w:t>
            </w:r>
            <w:r>
              <w:t xml:space="preserve"> parameter required </w:t>
            </w:r>
          </w:p>
        </w:tc>
        <w:tc>
          <w:tcPr>
            <w:tcW w:w="6788" w:type="dxa"/>
          </w:tcPr>
          <w:p w14:paraId="44C9E152" w14:textId="7B7A1BBC" w:rsidR="000F6382" w:rsidRDefault="0004284C" w:rsidP="000F6382">
            <w:r>
              <w:t>Het automatisch toevoegen (tijdens aanmaken van de procescell) van een parameter omdat dit is aangegeven in de database. Verder zou dit ook via een knop kunnen gebeuren</w:t>
            </w:r>
          </w:p>
        </w:tc>
      </w:tr>
      <w:tr w:rsidR="000F6382" w14:paraId="481A8A54" w14:textId="77777777" w:rsidTr="007121E1">
        <w:tc>
          <w:tcPr>
            <w:tcW w:w="1118" w:type="dxa"/>
          </w:tcPr>
          <w:p w14:paraId="1DC65341" w14:textId="1F18DE5A" w:rsidR="000F6382" w:rsidRDefault="000F6382" w:rsidP="000F6382">
            <w:r w:rsidRPr="00352DDE">
              <w:t>PARS_</w:t>
            </w:r>
            <w:r w:rsidR="00E8599F">
              <w:t>P</w:t>
            </w:r>
            <w:r>
              <w:t>5</w:t>
            </w:r>
          </w:p>
        </w:tc>
        <w:tc>
          <w:tcPr>
            <w:tcW w:w="1978" w:type="dxa"/>
          </w:tcPr>
          <w:p w14:paraId="5C74A427" w14:textId="2837E903" w:rsidR="000F6382" w:rsidRDefault="00E8599F" w:rsidP="000F6382">
            <w:r>
              <w:t>Procescell copy from</w:t>
            </w:r>
          </w:p>
        </w:tc>
        <w:tc>
          <w:tcPr>
            <w:tcW w:w="6788" w:type="dxa"/>
          </w:tcPr>
          <w:p w14:paraId="01CA4736" w14:textId="1011EFB8" w:rsidR="000F6382" w:rsidRDefault="0068698A" w:rsidP="000F6382">
            <w:r>
              <w:t xml:space="preserve">Parameters van de huidige </w:t>
            </w:r>
            <w:r w:rsidR="00DA6808">
              <w:t>proces</w:t>
            </w:r>
            <w:r>
              <w:t>cel</w:t>
            </w:r>
            <w:r w:rsidR="00DA6808">
              <w:t>l</w:t>
            </w:r>
            <w:r>
              <w:t xml:space="preserve"> kunnen gehaald worden uit een andere procescell</w:t>
            </w:r>
          </w:p>
        </w:tc>
      </w:tr>
      <w:tr w:rsidR="000F6382" w14:paraId="6D3967CA" w14:textId="77777777" w:rsidTr="007121E1">
        <w:tc>
          <w:tcPr>
            <w:tcW w:w="1118" w:type="dxa"/>
          </w:tcPr>
          <w:p w14:paraId="3D399CB3" w14:textId="1816D5CD" w:rsidR="000F6382" w:rsidRDefault="000F6382" w:rsidP="000F6382">
            <w:r w:rsidRPr="00352DDE">
              <w:t>PARS_</w:t>
            </w:r>
            <w:r w:rsidR="00E8599F">
              <w:t>P</w:t>
            </w:r>
            <w:r>
              <w:t>6</w:t>
            </w:r>
          </w:p>
        </w:tc>
        <w:tc>
          <w:tcPr>
            <w:tcW w:w="1978" w:type="dxa"/>
          </w:tcPr>
          <w:p w14:paraId="663D43E2" w14:textId="353F1F93" w:rsidR="000F6382" w:rsidRDefault="00E8599F" w:rsidP="000F6382">
            <w:r>
              <w:t>Procescell copy to</w:t>
            </w:r>
          </w:p>
        </w:tc>
        <w:tc>
          <w:tcPr>
            <w:tcW w:w="6788" w:type="dxa"/>
          </w:tcPr>
          <w:p w14:paraId="57623288" w14:textId="5E812388" w:rsidR="000F6382" w:rsidRDefault="0068698A" w:rsidP="000F6382">
            <w:r>
              <w:t>Parameters van de huidige procescell kunnen overgenomen worden door een andere procescell</w:t>
            </w:r>
          </w:p>
        </w:tc>
      </w:tr>
    </w:tbl>
    <w:p w14:paraId="1C224498" w14:textId="77777777" w:rsidR="00DD250A" w:rsidRDefault="00DD250A" w:rsidP="00E554D8"/>
    <w:p w14:paraId="69AE2BFF" w14:textId="52E1872B" w:rsidR="00DD250A" w:rsidRPr="00B971B6" w:rsidRDefault="00DD250A" w:rsidP="00DD250A">
      <w:pPr>
        <w:pStyle w:val="TOC1"/>
      </w:pPr>
      <w:r>
        <w:t>Route</w:t>
      </w:r>
    </w:p>
    <w:tbl>
      <w:tblPr>
        <w:tblStyle w:val="TableGrid"/>
        <w:tblW w:w="0" w:type="auto"/>
        <w:tblLook w:val="04A0" w:firstRow="1" w:lastRow="0" w:firstColumn="1" w:lastColumn="0" w:noHBand="0" w:noVBand="1"/>
      </w:tblPr>
      <w:tblGrid>
        <w:gridCol w:w="1118"/>
        <w:gridCol w:w="1978"/>
        <w:gridCol w:w="6788"/>
      </w:tblGrid>
      <w:tr w:rsidR="00DD250A" w14:paraId="6CF3C2BB" w14:textId="77777777" w:rsidTr="007121E1">
        <w:tc>
          <w:tcPr>
            <w:tcW w:w="1118" w:type="dxa"/>
            <w:shd w:val="clear" w:color="auto" w:fill="E5B8B7" w:themeFill="accent2" w:themeFillTint="66"/>
          </w:tcPr>
          <w:p w14:paraId="59DAB8FE" w14:textId="77777777" w:rsidR="00DD250A" w:rsidRDefault="00DD250A" w:rsidP="007121E1">
            <w:r>
              <w:t>ID</w:t>
            </w:r>
          </w:p>
        </w:tc>
        <w:tc>
          <w:tcPr>
            <w:tcW w:w="1978" w:type="dxa"/>
            <w:shd w:val="clear" w:color="auto" w:fill="E5B8B7" w:themeFill="accent2" w:themeFillTint="66"/>
          </w:tcPr>
          <w:p w14:paraId="36F7BC92" w14:textId="77777777" w:rsidR="00DD250A" w:rsidRDefault="00DD250A" w:rsidP="007121E1">
            <w:r>
              <w:t>Naam</w:t>
            </w:r>
          </w:p>
        </w:tc>
        <w:tc>
          <w:tcPr>
            <w:tcW w:w="6788" w:type="dxa"/>
            <w:shd w:val="clear" w:color="auto" w:fill="E5B8B7" w:themeFill="accent2" w:themeFillTint="66"/>
          </w:tcPr>
          <w:p w14:paraId="5909EDC7" w14:textId="77777777" w:rsidR="00DD250A" w:rsidRPr="00AF65B3" w:rsidRDefault="00DD250A" w:rsidP="007121E1">
            <w:r w:rsidRPr="00AF65B3">
              <w:t>Beschrijving</w:t>
            </w:r>
          </w:p>
        </w:tc>
      </w:tr>
      <w:tr w:rsidR="00DA6808" w14:paraId="155AD56F" w14:textId="77777777" w:rsidTr="007121E1">
        <w:tc>
          <w:tcPr>
            <w:tcW w:w="1118" w:type="dxa"/>
          </w:tcPr>
          <w:p w14:paraId="5E827F29" w14:textId="422191C1" w:rsidR="00DA6808" w:rsidRDefault="00DA6808" w:rsidP="00DA6808">
            <w:r>
              <w:t>PARS_R1</w:t>
            </w:r>
          </w:p>
        </w:tc>
        <w:tc>
          <w:tcPr>
            <w:tcW w:w="1978" w:type="dxa"/>
          </w:tcPr>
          <w:p w14:paraId="4F553238" w14:textId="399931D4" w:rsidR="00DA6808" w:rsidRDefault="00DA6808" w:rsidP="00DA6808">
            <w:r>
              <w:t>Route parameter verwijderen</w:t>
            </w:r>
          </w:p>
        </w:tc>
        <w:tc>
          <w:tcPr>
            <w:tcW w:w="6788" w:type="dxa"/>
          </w:tcPr>
          <w:p w14:paraId="12745E85" w14:textId="60468DA8" w:rsidR="00DA6808" w:rsidRDefault="00DA6808" w:rsidP="00DA6808">
            <w:r>
              <w:t>Het verwijderen van een parameter uit een route</w:t>
            </w:r>
          </w:p>
        </w:tc>
      </w:tr>
      <w:tr w:rsidR="00DA6808" w14:paraId="330D3596" w14:textId="77777777" w:rsidTr="007121E1">
        <w:tc>
          <w:tcPr>
            <w:tcW w:w="1118" w:type="dxa"/>
          </w:tcPr>
          <w:p w14:paraId="58BAB0E1" w14:textId="0FF84CD5" w:rsidR="00DA6808" w:rsidRDefault="00DA6808" w:rsidP="00DA6808">
            <w:r w:rsidRPr="00352DDE">
              <w:t>PARS_</w:t>
            </w:r>
            <w:r>
              <w:t>R2</w:t>
            </w:r>
          </w:p>
        </w:tc>
        <w:tc>
          <w:tcPr>
            <w:tcW w:w="1978" w:type="dxa"/>
          </w:tcPr>
          <w:p w14:paraId="0D20925D" w14:textId="329B8472" w:rsidR="00DA6808" w:rsidRDefault="00DA6808" w:rsidP="00DA6808">
            <w:r>
              <w:t>Route parameter toevoegen</w:t>
            </w:r>
          </w:p>
        </w:tc>
        <w:tc>
          <w:tcPr>
            <w:tcW w:w="6788" w:type="dxa"/>
          </w:tcPr>
          <w:p w14:paraId="359BBF78" w14:textId="3DDCE9AE" w:rsidR="00DA6808" w:rsidRDefault="00DA6808" w:rsidP="00DA6808">
            <w:r>
              <w:t>Het toevoegen van een parameter aan een route</w:t>
            </w:r>
          </w:p>
        </w:tc>
      </w:tr>
      <w:tr w:rsidR="00DA6808" w14:paraId="5154124C" w14:textId="77777777" w:rsidTr="007121E1">
        <w:tc>
          <w:tcPr>
            <w:tcW w:w="1118" w:type="dxa"/>
            <w:tcBorders>
              <w:bottom w:val="single" w:sz="4" w:space="0" w:color="auto"/>
            </w:tcBorders>
          </w:tcPr>
          <w:p w14:paraId="1CCD90EA" w14:textId="2A4DD98E" w:rsidR="00DA6808" w:rsidRDefault="00DA6808" w:rsidP="00DA6808">
            <w:r w:rsidRPr="00352DDE">
              <w:t>PARS_</w:t>
            </w:r>
            <w:r>
              <w:t>R3</w:t>
            </w:r>
          </w:p>
        </w:tc>
        <w:tc>
          <w:tcPr>
            <w:tcW w:w="1978" w:type="dxa"/>
            <w:tcBorders>
              <w:bottom w:val="single" w:sz="4" w:space="0" w:color="auto"/>
            </w:tcBorders>
          </w:tcPr>
          <w:p w14:paraId="153D172F" w14:textId="6E1350E3" w:rsidR="00DA6808" w:rsidRDefault="00DA6808" w:rsidP="00DA6808">
            <w:r>
              <w:t>Route parameter bewerken</w:t>
            </w:r>
          </w:p>
        </w:tc>
        <w:tc>
          <w:tcPr>
            <w:tcW w:w="6788" w:type="dxa"/>
            <w:tcBorders>
              <w:bottom w:val="single" w:sz="4" w:space="0" w:color="auto"/>
            </w:tcBorders>
          </w:tcPr>
          <w:p w14:paraId="63AF2610" w14:textId="3D69416F" w:rsidR="00DA6808" w:rsidRDefault="00DA6808" w:rsidP="00DA6808">
            <w:r>
              <w:t>Een andere waarde geven aan een parameter van een route</w:t>
            </w:r>
          </w:p>
        </w:tc>
      </w:tr>
      <w:tr w:rsidR="00DA6808" w14:paraId="22C5CDEB" w14:textId="77777777" w:rsidTr="007121E1">
        <w:tc>
          <w:tcPr>
            <w:tcW w:w="1118" w:type="dxa"/>
          </w:tcPr>
          <w:p w14:paraId="214EC953" w14:textId="1EBD8546" w:rsidR="00DA6808" w:rsidRDefault="00DA6808" w:rsidP="00DA6808">
            <w:r w:rsidRPr="00352DDE">
              <w:t>PARS_</w:t>
            </w:r>
            <w:r>
              <w:t>R4</w:t>
            </w:r>
          </w:p>
        </w:tc>
        <w:tc>
          <w:tcPr>
            <w:tcW w:w="1978" w:type="dxa"/>
          </w:tcPr>
          <w:p w14:paraId="668E3537" w14:textId="53E1C351" w:rsidR="00DA6808" w:rsidRDefault="00DA6808" w:rsidP="00DA6808">
            <w:r>
              <w:t xml:space="preserve">Route parameter required </w:t>
            </w:r>
          </w:p>
        </w:tc>
        <w:tc>
          <w:tcPr>
            <w:tcW w:w="6788" w:type="dxa"/>
          </w:tcPr>
          <w:p w14:paraId="789C646E" w14:textId="3ECFA914" w:rsidR="00DA6808" w:rsidRDefault="00DA6808" w:rsidP="00DA6808">
            <w:r>
              <w:t>Het automatisch toevoegen (tijdens aanmaken van de route) van een parameter omdat dit is aangegeven in de database. Verder zou dit ook via een knop kunnen gebeuren</w:t>
            </w:r>
          </w:p>
        </w:tc>
      </w:tr>
      <w:tr w:rsidR="00DA6808" w14:paraId="61473A1E" w14:textId="77777777" w:rsidTr="007121E1">
        <w:tc>
          <w:tcPr>
            <w:tcW w:w="1118" w:type="dxa"/>
          </w:tcPr>
          <w:p w14:paraId="197970E3" w14:textId="2CA933BB" w:rsidR="00DA6808" w:rsidRDefault="00DA6808" w:rsidP="00DA6808">
            <w:r w:rsidRPr="00352DDE">
              <w:t>PARS_</w:t>
            </w:r>
            <w:r>
              <w:t>R5</w:t>
            </w:r>
          </w:p>
        </w:tc>
        <w:tc>
          <w:tcPr>
            <w:tcW w:w="1978" w:type="dxa"/>
          </w:tcPr>
          <w:p w14:paraId="62EC7700" w14:textId="30EBEF9D" w:rsidR="00DA6808" w:rsidRDefault="00DA6808" w:rsidP="00DA6808">
            <w:r>
              <w:t>Route copy from</w:t>
            </w:r>
          </w:p>
        </w:tc>
        <w:tc>
          <w:tcPr>
            <w:tcW w:w="6788" w:type="dxa"/>
          </w:tcPr>
          <w:p w14:paraId="249E203B" w14:textId="5C5228EF" w:rsidR="00DA6808" w:rsidRDefault="00DA6808" w:rsidP="00DA6808">
            <w:r>
              <w:t>Parameters van de huidige route kunnen gehaald worden uit een andere procescell</w:t>
            </w:r>
          </w:p>
        </w:tc>
      </w:tr>
      <w:tr w:rsidR="00DA6808" w14:paraId="18DCDDD4" w14:textId="77777777" w:rsidTr="007121E1">
        <w:tc>
          <w:tcPr>
            <w:tcW w:w="1118" w:type="dxa"/>
          </w:tcPr>
          <w:p w14:paraId="048D8411" w14:textId="02A0C718" w:rsidR="00DA6808" w:rsidRDefault="00DA6808" w:rsidP="00DA6808">
            <w:r w:rsidRPr="00352DDE">
              <w:t>PARS_</w:t>
            </w:r>
            <w:r>
              <w:t>R6</w:t>
            </w:r>
          </w:p>
        </w:tc>
        <w:tc>
          <w:tcPr>
            <w:tcW w:w="1978" w:type="dxa"/>
          </w:tcPr>
          <w:p w14:paraId="44103A9F" w14:textId="47CFA49D" w:rsidR="00DA6808" w:rsidRDefault="00DA6808" w:rsidP="00DA6808">
            <w:r>
              <w:t>Route copy to</w:t>
            </w:r>
          </w:p>
        </w:tc>
        <w:tc>
          <w:tcPr>
            <w:tcW w:w="6788" w:type="dxa"/>
          </w:tcPr>
          <w:p w14:paraId="3DA5B350" w14:textId="4F3DC355" w:rsidR="00DA6808" w:rsidRDefault="00DA6808" w:rsidP="00DA6808">
            <w:r>
              <w:t>Parameters van de huidige route kunnen overgenomen worden door een andere route</w:t>
            </w:r>
          </w:p>
        </w:tc>
      </w:tr>
    </w:tbl>
    <w:p w14:paraId="6F9EA3A6" w14:textId="0E551E13" w:rsidR="00966CA5" w:rsidRDefault="00966CA5" w:rsidP="00DD250A"/>
    <w:p w14:paraId="6A7E677D" w14:textId="7CE4F7AD" w:rsidR="00DD250A" w:rsidRDefault="00966CA5" w:rsidP="00DD250A">
      <w:r>
        <w:br w:type="page"/>
      </w:r>
    </w:p>
    <w:p w14:paraId="33F8FD6F" w14:textId="6823F2A2" w:rsidR="00DD250A" w:rsidRPr="00B971B6" w:rsidRDefault="00DD250A" w:rsidP="00DD250A">
      <w:pPr>
        <w:pStyle w:val="TOC1"/>
      </w:pPr>
      <w:r>
        <w:lastRenderedPageBreak/>
        <w:t>Bin</w:t>
      </w:r>
    </w:p>
    <w:tbl>
      <w:tblPr>
        <w:tblStyle w:val="TableGrid"/>
        <w:tblW w:w="0" w:type="auto"/>
        <w:tblLook w:val="04A0" w:firstRow="1" w:lastRow="0" w:firstColumn="1" w:lastColumn="0" w:noHBand="0" w:noVBand="1"/>
      </w:tblPr>
      <w:tblGrid>
        <w:gridCol w:w="1118"/>
        <w:gridCol w:w="1978"/>
        <w:gridCol w:w="6788"/>
      </w:tblGrid>
      <w:tr w:rsidR="00DD250A" w14:paraId="2913195E" w14:textId="77777777" w:rsidTr="007121E1">
        <w:tc>
          <w:tcPr>
            <w:tcW w:w="1118" w:type="dxa"/>
            <w:shd w:val="clear" w:color="auto" w:fill="E5B8B7" w:themeFill="accent2" w:themeFillTint="66"/>
          </w:tcPr>
          <w:p w14:paraId="721F54FA" w14:textId="77777777" w:rsidR="00DD250A" w:rsidRDefault="00DD250A" w:rsidP="007121E1">
            <w:r>
              <w:t>ID</w:t>
            </w:r>
          </w:p>
        </w:tc>
        <w:tc>
          <w:tcPr>
            <w:tcW w:w="1978" w:type="dxa"/>
            <w:shd w:val="clear" w:color="auto" w:fill="E5B8B7" w:themeFill="accent2" w:themeFillTint="66"/>
          </w:tcPr>
          <w:p w14:paraId="370BE9DD" w14:textId="77777777" w:rsidR="00DD250A" w:rsidRDefault="00DD250A" w:rsidP="007121E1">
            <w:r>
              <w:t>Naam</w:t>
            </w:r>
          </w:p>
        </w:tc>
        <w:tc>
          <w:tcPr>
            <w:tcW w:w="6788" w:type="dxa"/>
            <w:shd w:val="clear" w:color="auto" w:fill="E5B8B7" w:themeFill="accent2" w:themeFillTint="66"/>
          </w:tcPr>
          <w:p w14:paraId="5F17A49E" w14:textId="77777777" w:rsidR="00DD250A" w:rsidRPr="00AF65B3" w:rsidRDefault="00DD250A" w:rsidP="007121E1">
            <w:r w:rsidRPr="00AF65B3">
              <w:t>Beschrijving</w:t>
            </w:r>
          </w:p>
        </w:tc>
      </w:tr>
      <w:tr w:rsidR="00E554D8" w14:paraId="714E0E59" w14:textId="77777777" w:rsidTr="007121E1">
        <w:tc>
          <w:tcPr>
            <w:tcW w:w="1118" w:type="dxa"/>
          </w:tcPr>
          <w:p w14:paraId="5CC0E810" w14:textId="1592004F" w:rsidR="00E554D8" w:rsidRDefault="00E554D8" w:rsidP="00E554D8">
            <w:r>
              <w:t>PARS_S1</w:t>
            </w:r>
          </w:p>
        </w:tc>
        <w:tc>
          <w:tcPr>
            <w:tcW w:w="1978" w:type="dxa"/>
          </w:tcPr>
          <w:p w14:paraId="6F93A180" w14:textId="1712BCE1" w:rsidR="00E554D8" w:rsidRDefault="00E554D8" w:rsidP="00E554D8">
            <w:r>
              <w:t>Bin parameter verwijderen</w:t>
            </w:r>
          </w:p>
        </w:tc>
        <w:tc>
          <w:tcPr>
            <w:tcW w:w="6788" w:type="dxa"/>
          </w:tcPr>
          <w:p w14:paraId="0DA796BA" w14:textId="7F4A2B61" w:rsidR="00E554D8" w:rsidRDefault="00E554D8" w:rsidP="00E554D8">
            <w:r>
              <w:t>Het verwijderen van een parameter uit een bin</w:t>
            </w:r>
          </w:p>
        </w:tc>
      </w:tr>
      <w:tr w:rsidR="00E554D8" w14:paraId="3F5A97FE" w14:textId="77777777" w:rsidTr="007121E1">
        <w:tc>
          <w:tcPr>
            <w:tcW w:w="1118" w:type="dxa"/>
          </w:tcPr>
          <w:p w14:paraId="5A894FB0" w14:textId="53889616" w:rsidR="00E554D8" w:rsidRDefault="00E554D8" w:rsidP="00E554D8">
            <w:r w:rsidRPr="00352DDE">
              <w:t>PARS_</w:t>
            </w:r>
            <w:r>
              <w:t>S2</w:t>
            </w:r>
          </w:p>
        </w:tc>
        <w:tc>
          <w:tcPr>
            <w:tcW w:w="1978" w:type="dxa"/>
          </w:tcPr>
          <w:p w14:paraId="60C2E761" w14:textId="4C3293EA" w:rsidR="00E554D8" w:rsidRDefault="00E554D8" w:rsidP="00E554D8">
            <w:r>
              <w:t>Bin parameter toevoegen</w:t>
            </w:r>
          </w:p>
        </w:tc>
        <w:tc>
          <w:tcPr>
            <w:tcW w:w="6788" w:type="dxa"/>
          </w:tcPr>
          <w:p w14:paraId="30336947" w14:textId="33A262B8" w:rsidR="00E554D8" w:rsidRDefault="00E554D8" w:rsidP="00E554D8">
            <w:r>
              <w:t>Het toevoegen van een parameter aan een bin</w:t>
            </w:r>
          </w:p>
        </w:tc>
      </w:tr>
      <w:tr w:rsidR="00E554D8" w14:paraId="78CACC8E" w14:textId="77777777" w:rsidTr="007121E1">
        <w:tc>
          <w:tcPr>
            <w:tcW w:w="1118" w:type="dxa"/>
            <w:tcBorders>
              <w:bottom w:val="single" w:sz="4" w:space="0" w:color="auto"/>
            </w:tcBorders>
          </w:tcPr>
          <w:p w14:paraId="1185C4E4" w14:textId="2B47C247" w:rsidR="00E554D8" w:rsidRDefault="00E554D8" w:rsidP="00E554D8">
            <w:r w:rsidRPr="00352DDE">
              <w:t>PARS_</w:t>
            </w:r>
            <w:r>
              <w:t>S3</w:t>
            </w:r>
          </w:p>
        </w:tc>
        <w:tc>
          <w:tcPr>
            <w:tcW w:w="1978" w:type="dxa"/>
            <w:tcBorders>
              <w:bottom w:val="single" w:sz="4" w:space="0" w:color="auto"/>
            </w:tcBorders>
          </w:tcPr>
          <w:p w14:paraId="53DF1B98" w14:textId="703A3BBE" w:rsidR="00E554D8" w:rsidRDefault="00E554D8" w:rsidP="00E554D8">
            <w:r>
              <w:t>Bin parameter bewerken</w:t>
            </w:r>
          </w:p>
        </w:tc>
        <w:tc>
          <w:tcPr>
            <w:tcW w:w="6788" w:type="dxa"/>
            <w:tcBorders>
              <w:bottom w:val="single" w:sz="4" w:space="0" w:color="auto"/>
            </w:tcBorders>
          </w:tcPr>
          <w:p w14:paraId="31327BF9" w14:textId="7FA6A80F" w:rsidR="00E554D8" w:rsidRDefault="00E554D8" w:rsidP="00E554D8">
            <w:r>
              <w:t>Een andere waarde geven aan een parameter van een bin</w:t>
            </w:r>
          </w:p>
        </w:tc>
      </w:tr>
      <w:tr w:rsidR="00E554D8" w14:paraId="640E4503" w14:textId="77777777" w:rsidTr="007121E1">
        <w:tc>
          <w:tcPr>
            <w:tcW w:w="1118" w:type="dxa"/>
          </w:tcPr>
          <w:p w14:paraId="17166045" w14:textId="21AD6075" w:rsidR="00E554D8" w:rsidRDefault="00E554D8" w:rsidP="00E554D8">
            <w:r w:rsidRPr="00352DDE">
              <w:t>PARS_</w:t>
            </w:r>
            <w:r>
              <w:t>S4</w:t>
            </w:r>
          </w:p>
        </w:tc>
        <w:tc>
          <w:tcPr>
            <w:tcW w:w="1978" w:type="dxa"/>
          </w:tcPr>
          <w:p w14:paraId="5077F422" w14:textId="3EC32914" w:rsidR="00E554D8" w:rsidRDefault="00E554D8" w:rsidP="00E554D8">
            <w:r>
              <w:t xml:space="preserve">Bin parameter required </w:t>
            </w:r>
          </w:p>
        </w:tc>
        <w:tc>
          <w:tcPr>
            <w:tcW w:w="6788" w:type="dxa"/>
          </w:tcPr>
          <w:p w14:paraId="24DD979E" w14:textId="4E33ABB1" w:rsidR="00E554D8" w:rsidRDefault="00E554D8" w:rsidP="00E554D8">
            <w:r>
              <w:t>Het automatisch toevoegen (tijdens aanmaken van de bin) van een parameter omdat dit is aangegeven in de database. Verder zou dit ook via een knop kunnen gebeuren</w:t>
            </w:r>
          </w:p>
        </w:tc>
      </w:tr>
      <w:tr w:rsidR="00E554D8" w14:paraId="1EB0F398" w14:textId="77777777" w:rsidTr="007121E1">
        <w:tc>
          <w:tcPr>
            <w:tcW w:w="1118" w:type="dxa"/>
          </w:tcPr>
          <w:p w14:paraId="127A8246" w14:textId="07290D3C" w:rsidR="00E554D8" w:rsidRDefault="00E554D8" w:rsidP="00E554D8">
            <w:r w:rsidRPr="00352DDE">
              <w:t>PARS_</w:t>
            </w:r>
            <w:r>
              <w:t>S5</w:t>
            </w:r>
          </w:p>
        </w:tc>
        <w:tc>
          <w:tcPr>
            <w:tcW w:w="1978" w:type="dxa"/>
          </w:tcPr>
          <w:p w14:paraId="00E4666A" w14:textId="3F4C2F2D" w:rsidR="00E554D8" w:rsidRDefault="00E554D8" w:rsidP="00E554D8">
            <w:r>
              <w:t>Bin copy from</w:t>
            </w:r>
          </w:p>
        </w:tc>
        <w:tc>
          <w:tcPr>
            <w:tcW w:w="6788" w:type="dxa"/>
          </w:tcPr>
          <w:p w14:paraId="55399FB6" w14:textId="4384F093" w:rsidR="00E554D8" w:rsidRDefault="00E554D8" w:rsidP="00E554D8">
            <w:r>
              <w:t>Parameters van de huidige bin kunnen gehaald worden uit een andere bin</w:t>
            </w:r>
          </w:p>
        </w:tc>
      </w:tr>
      <w:tr w:rsidR="00E554D8" w14:paraId="6344DEA8" w14:textId="77777777" w:rsidTr="007121E1">
        <w:tc>
          <w:tcPr>
            <w:tcW w:w="1118" w:type="dxa"/>
          </w:tcPr>
          <w:p w14:paraId="057DD16F" w14:textId="48C2ABBE" w:rsidR="00E554D8" w:rsidRDefault="00E554D8" w:rsidP="00E554D8">
            <w:r w:rsidRPr="00352DDE">
              <w:t>PARS_</w:t>
            </w:r>
            <w:r>
              <w:t>S6</w:t>
            </w:r>
          </w:p>
        </w:tc>
        <w:tc>
          <w:tcPr>
            <w:tcW w:w="1978" w:type="dxa"/>
          </w:tcPr>
          <w:p w14:paraId="46D8402D" w14:textId="5CFB39F6" w:rsidR="00E554D8" w:rsidRDefault="00E554D8" w:rsidP="00E554D8">
            <w:r>
              <w:t>Bin copy to</w:t>
            </w:r>
          </w:p>
        </w:tc>
        <w:tc>
          <w:tcPr>
            <w:tcW w:w="6788" w:type="dxa"/>
          </w:tcPr>
          <w:p w14:paraId="7122E8AB" w14:textId="713B2830" w:rsidR="00E554D8" w:rsidRDefault="00E554D8" w:rsidP="00E554D8">
            <w:r>
              <w:t>Parameters van de huidige bin kunnen overgenomen worden door een andere bin</w:t>
            </w:r>
          </w:p>
        </w:tc>
      </w:tr>
    </w:tbl>
    <w:p w14:paraId="0E62B948" w14:textId="77777777" w:rsidR="007B57CB" w:rsidRDefault="007B57CB" w:rsidP="007B09E8"/>
    <w:bookmarkEnd w:id="25"/>
    <w:p w14:paraId="6CB24FE0" w14:textId="77777777" w:rsidR="006A6F6C" w:rsidRDefault="006A6F6C" w:rsidP="000545C1">
      <w:pPr>
        <w:pStyle w:val="Heading1"/>
        <w:sectPr w:rsidR="006A6F6C" w:rsidSect="00FC6BE5">
          <w:headerReference w:type="default" r:id="rId13"/>
          <w:footerReference w:type="default" r:id="rId14"/>
          <w:headerReference w:type="first" r:id="rId15"/>
          <w:footerReference w:type="first" r:id="rId16"/>
          <w:type w:val="continuous"/>
          <w:pgSz w:w="11907" w:h="16840" w:code="9"/>
          <w:pgMar w:top="1985" w:right="862" w:bottom="578" w:left="1151" w:header="561" w:footer="414" w:gutter="0"/>
          <w:cols w:space="708"/>
          <w:titlePg/>
          <w:docGrid w:linePitch="360"/>
        </w:sectPr>
      </w:pPr>
    </w:p>
    <w:p w14:paraId="08AC1F18" w14:textId="33CA2320" w:rsidR="00A83C02" w:rsidRDefault="000545C1" w:rsidP="000545C1">
      <w:pPr>
        <w:pStyle w:val="Heading1"/>
      </w:pPr>
      <w:bookmarkStart w:id="32" w:name="_Toc511125526"/>
      <w:r w:rsidRPr="00B95819">
        <w:lastRenderedPageBreak/>
        <w:t>Test</w:t>
      </w:r>
      <w:r w:rsidR="00AF65B3">
        <w:t>matrix</w:t>
      </w:r>
      <w:bookmarkEnd w:id="32"/>
    </w:p>
    <w:p w14:paraId="45E981F8" w14:textId="299FC23E" w:rsidR="00050DD5" w:rsidRDefault="00050DD5" w:rsidP="00050DD5"/>
    <w:tbl>
      <w:tblPr>
        <w:tblStyle w:val="TableGrid"/>
        <w:tblW w:w="21090" w:type="dxa"/>
        <w:tblLayout w:type="fixed"/>
        <w:tblLook w:val="04A0" w:firstRow="1" w:lastRow="0" w:firstColumn="1" w:lastColumn="0" w:noHBand="0" w:noVBand="1"/>
      </w:tblPr>
      <w:tblGrid>
        <w:gridCol w:w="1271"/>
        <w:gridCol w:w="396"/>
        <w:gridCol w:w="396"/>
        <w:gridCol w:w="397"/>
        <w:gridCol w:w="396"/>
        <w:gridCol w:w="397"/>
        <w:gridCol w:w="396"/>
        <w:gridCol w:w="396"/>
        <w:gridCol w:w="397"/>
        <w:gridCol w:w="396"/>
        <w:gridCol w:w="397"/>
        <w:gridCol w:w="396"/>
        <w:gridCol w:w="397"/>
        <w:gridCol w:w="396"/>
        <w:gridCol w:w="396"/>
        <w:gridCol w:w="397"/>
        <w:gridCol w:w="396"/>
        <w:gridCol w:w="396"/>
        <w:gridCol w:w="397"/>
        <w:gridCol w:w="396"/>
        <w:gridCol w:w="396"/>
        <w:gridCol w:w="397"/>
        <w:gridCol w:w="396"/>
        <w:gridCol w:w="397"/>
        <w:gridCol w:w="396"/>
        <w:gridCol w:w="396"/>
        <w:gridCol w:w="397"/>
        <w:gridCol w:w="396"/>
        <w:gridCol w:w="396"/>
        <w:gridCol w:w="397"/>
        <w:gridCol w:w="396"/>
        <w:gridCol w:w="396"/>
        <w:gridCol w:w="397"/>
        <w:gridCol w:w="396"/>
        <w:gridCol w:w="397"/>
        <w:gridCol w:w="396"/>
        <w:gridCol w:w="396"/>
        <w:gridCol w:w="397"/>
        <w:gridCol w:w="396"/>
        <w:gridCol w:w="396"/>
        <w:gridCol w:w="397"/>
        <w:gridCol w:w="396"/>
        <w:gridCol w:w="397"/>
        <w:gridCol w:w="396"/>
        <w:gridCol w:w="396"/>
        <w:gridCol w:w="397"/>
        <w:gridCol w:w="396"/>
        <w:gridCol w:w="396"/>
        <w:gridCol w:w="397"/>
        <w:gridCol w:w="396"/>
        <w:gridCol w:w="397"/>
      </w:tblGrid>
      <w:tr w:rsidR="00BC5DA8" w14:paraId="3220C318" w14:textId="7F65ED3D" w:rsidTr="00BC5DA8">
        <w:trPr>
          <w:cantSplit/>
          <w:trHeight w:val="1134"/>
        </w:trPr>
        <w:tc>
          <w:tcPr>
            <w:tcW w:w="1271" w:type="dxa"/>
            <w:tcBorders>
              <w:tl2br w:val="single" w:sz="4" w:space="0" w:color="auto"/>
            </w:tcBorders>
          </w:tcPr>
          <w:p w14:paraId="1087C319" w14:textId="3277BCC1" w:rsidR="00BC5DA8" w:rsidRDefault="00BC5DA8" w:rsidP="003032A3">
            <w:r>
              <w:rPr>
                <w:sz w:val="16"/>
              </w:rPr>
              <w:t xml:space="preserve">    </w:t>
            </w:r>
            <w:r w:rsidRPr="00CE1385">
              <w:rPr>
                <w:sz w:val="16"/>
              </w:rPr>
              <w:t>Require</w:t>
            </w:r>
            <w:r>
              <w:rPr>
                <w:sz w:val="16"/>
              </w:rPr>
              <w:t>ment</w:t>
            </w:r>
            <w:r>
              <w:t xml:space="preserve">            </w:t>
            </w:r>
          </w:p>
          <w:p w14:paraId="571485A7" w14:textId="77777777" w:rsidR="00BC5DA8" w:rsidRDefault="00BC5DA8" w:rsidP="003032A3"/>
          <w:p w14:paraId="53ADA1C5" w14:textId="77777777" w:rsidR="00BC5DA8" w:rsidRDefault="00BC5DA8" w:rsidP="003032A3"/>
          <w:p w14:paraId="798BDE82" w14:textId="75B59F4F" w:rsidR="00BC5DA8" w:rsidRDefault="00BC5DA8" w:rsidP="003032A3">
            <w:r w:rsidRPr="00CE1385">
              <w:rPr>
                <w:sz w:val="18"/>
              </w:rPr>
              <w:t>Testcases</w:t>
            </w:r>
          </w:p>
        </w:tc>
        <w:tc>
          <w:tcPr>
            <w:tcW w:w="396" w:type="dxa"/>
            <w:tcBorders>
              <w:tl2br w:val="nil"/>
            </w:tcBorders>
            <w:textDirection w:val="tbRl"/>
            <w:vAlign w:val="bottom"/>
          </w:tcPr>
          <w:p w14:paraId="05E417FE" w14:textId="08E4ACA9" w:rsidR="00BC5DA8" w:rsidRPr="00A217D5" w:rsidRDefault="00BC5DA8" w:rsidP="003032A3">
            <w:pPr>
              <w:ind w:left="113" w:right="113"/>
              <w:rPr>
                <w:sz w:val="20"/>
              </w:rPr>
            </w:pPr>
            <w:r w:rsidRPr="00A217D5">
              <w:rPr>
                <w:sz w:val="20"/>
              </w:rPr>
              <w:t>DB_1</w:t>
            </w:r>
          </w:p>
        </w:tc>
        <w:tc>
          <w:tcPr>
            <w:tcW w:w="396" w:type="dxa"/>
            <w:tcBorders>
              <w:tl2br w:val="nil"/>
            </w:tcBorders>
            <w:textDirection w:val="tbRl"/>
            <w:vAlign w:val="bottom"/>
          </w:tcPr>
          <w:p w14:paraId="1A791B01" w14:textId="6B3FFBDB" w:rsidR="00BC5DA8" w:rsidRPr="00A217D5" w:rsidRDefault="00BC5DA8" w:rsidP="003032A3">
            <w:pPr>
              <w:ind w:left="113" w:right="113"/>
              <w:rPr>
                <w:sz w:val="20"/>
              </w:rPr>
            </w:pPr>
            <w:r w:rsidRPr="00A217D5">
              <w:rPr>
                <w:sz w:val="20"/>
              </w:rPr>
              <w:t>DB_2</w:t>
            </w:r>
          </w:p>
        </w:tc>
        <w:tc>
          <w:tcPr>
            <w:tcW w:w="397" w:type="dxa"/>
            <w:tcBorders>
              <w:tl2br w:val="nil"/>
            </w:tcBorders>
            <w:textDirection w:val="tbRl"/>
            <w:vAlign w:val="bottom"/>
          </w:tcPr>
          <w:p w14:paraId="330DC3E4" w14:textId="7A60B8A0" w:rsidR="00BC5DA8" w:rsidRPr="00A217D5" w:rsidRDefault="00BC5DA8" w:rsidP="003032A3">
            <w:pPr>
              <w:ind w:left="113" w:right="113"/>
              <w:rPr>
                <w:sz w:val="20"/>
              </w:rPr>
            </w:pPr>
            <w:r w:rsidRPr="00A217D5">
              <w:rPr>
                <w:sz w:val="20"/>
              </w:rPr>
              <w:t>DB_3</w:t>
            </w:r>
          </w:p>
        </w:tc>
        <w:tc>
          <w:tcPr>
            <w:tcW w:w="396" w:type="dxa"/>
            <w:tcBorders>
              <w:tl2br w:val="nil"/>
            </w:tcBorders>
            <w:textDirection w:val="tbRl"/>
            <w:vAlign w:val="bottom"/>
          </w:tcPr>
          <w:p w14:paraId="4492C22F" w14:textId="4DF724D4" w:rsidR="00BC5DA8" w:rsidRPr="00A217D5" w:rsidRDefault="00BC5DA8" w:rsidP="003032A3">
            <w:pPr>
              <w:ind w:left="113" w:right="113"/>
              <w:rPr>
                <w:sz w:val="20"/>
              </w:rPr>
            </w:pPr>
            <w:r w:rsidRPr="00A217D5">
              <w:rPr>
                <w:sz w:val="20"/>
              </w:rPr>
              <w:t>PRC_1</w:t>
            </w:r>
          </w:p>
        </w:tc>
        <w:tc>
          <w:tcPr>
            <w:tcW w:w="397" w:type="dxa"/>
            <w:tcBorders>
              <w:tl2br w:val="nil"/>
            </w:tcBorders>
            <w:textDirection w:val="tbRl"/>
            <w:vAlign w:val="bottom"/>
          </w:tcPr>
          <w:p w14:paraId="4D306AC0" w14:textId="6A93F225" w:rsidR="00BC5DA8" w:rsidRPr="00A217D5" w:rsidRDefault="00BC5DA8" w:rsidP="003032A3">
            <w:pPr>
              <w:ind w:left="113" w:right="113"/>
              <w:rPr>
                <w:sz w:val="20"/>
              </w:rPr>
            </w:pPr>
            <w:r w:rsidRPr="00A217D5">
              <w:rPr>
                <w:sz w:val="20"/>
              </w:rPr>
              <w:t>PRC_2</w:t>
            </w:r>
          </w:p>
        </w:tc>
        <w:tc>
          <w:tcPr>
            <w:tcW w:w="396" w:type="dxa"/>
            <w:tcBorders>
              <w:tl2br w:val="nil"/>
            </w:tcBorders>
            <w:textDirection w:val="tbRl"/>
            <w:vAlign w:val="bottom"/>
          </w:tcPr>
          <w:p w14:paraId="557C343F" w14:textId="270C4FFA" w:rsidR="00BC5DA8" w:rsidRPr="00A217D5" w:rsidRDefault="00BC5DA8" w:rsidP="003032A3">
            <w:pPr>
              <w:ind w:left="113" w:right="113"/>
              <w:rPr>
                <w:sz w:val="20"/>
              </w:rPr>
            </w:pPr>
            <w:r w:rsidRPr="00A217D5">
              <w:rPr>
                <w:sz w:val="20"/>
              </w:rPr>
              <w:t>PRC_3</w:t>
            </w:r>
          </w:p>
        </w:tc>
        <w:tc>
          <w:tcPr>
            <w:tcW w:w="396" w:type="dxa"/>
            <w:tcBorders>
              <w:tl2br w:val="nil"/>
            </w:tcBorders>
            <w:textDirection w:val="tbRl"/>
            <w:vAlign w:val="bottom"/>
          </w:tcPr>
          <w:p w14:paraId="6ACB598E" w14:textId="23084A8E" w:rsidR="00BC5DA8" w:rsidRPr="00A217D5" w:rsidRDefault="00BC5DA8" w:rsidP="003032A3">
            <w:pPr>
              <w:ind w:left="113" w:right="113"/>
              <w:rPr>
                <w:sz w:val="20"/>
              </w:rPr>
            </w:pPr>
            <w:r w:rsidRPr="00A217D5">
              <w:rPr>
                <w:sz w:val="20"/>
              </w:rPr>
              <w:t>PRC_4</w:t>
            </w:r>
          </w:p>
        </w:tc>
        <w:tc>
          <w:tcPr>
            <w:tcW w:w="397" w:type="dxa"/>
            <w:tcBorders>
              <w:tl2br w:val="nil"/>
            </w:tcBorders>
            <w:textDirection w:val="tbRl"/>
            <w:vAlign w:val="bottom"/>
          </w:tcPr>
          <w:p w14:paraId="16378052" w14:textId="57EA3F31" w:rsidR="00BC5DA8" w:rsidRPr="00A217D5" w:rsidRDefault="00BC5DA8" w:rsidP="003032A3">
            <w:pPr>
              <w:ind w:left="113" w:right="113"/>
              <w:rPr>
                <w:sz w:val="20"/>
              </w:rPr>
            </w:pPr>
            <w:r w:rsidRPr="00A217D5">
              <w:rPr>
                <w:sz w:val="20"/>
              </w:rPr>
              <w:t>PRC_5</w:t>
            </w:r>
          </w:p>
        </w:tc>
        <w:tc>
          <w:tcPr>
            <w:tcW w:w="396" w:type="dxa"/>
            <w:tcBorders>
              <w:tl2br w:val="nil"/>
            </w:tcBorders>
            <w:textDirection w:val="tbRl"/>
            <w:vAlign w:val="bottom"/>
          </w:tcPr>
          <w:p w14:paraId="6A427445" w14:textId="68B12EF0" w:rsidR="00BC5DA8" w:rsidRPr="00A217D5" w:rsidRDefault="00BC5DA8" w:rsidP="003032A3">
            <w:pPr>
              <w:ind w:left="113" w:right="113"/>
              <w:rPr>
                <w:sz w:val="20"/>
              </w:rPr>
            </w:pPr>
            <w:r w:rsidRPr="00A217D5">
              <w:rPr>
                <w:sz w:val="20"/>
              </w:rPr>
              <w:t>PRC_6</w:t>
            </w:r>
          </w:p>
        </w:tc>
        <w:tc>
          <w:tcPr>
            <w:tcW w:w="397" w:type="dxa"/>
            <w:tcBorders>
              <w:tl2br w:val="nil"/>
            </w:tcBorders>
            <w:textDirection w:val="tbRl"/>
            <w:vAlign w:val="bottom"/>
          </w:tcPr>
          <w:p w14:paraId="12737AE6" w14:textId="12FEF9E2" w:rsidR="00BC5DA8" w:rsidRPr="00A217D5" w:rsidRDefault="00BC5DA8" w:rsidP="003032A3">
            <w:pPr>
              <w:ind w:left="113" w:right="113"/>
              <w:rPr>
                <w:sz w:val="20"/>
              </w:rPr>
            </w:pPr>
            <w:r w:rsidRPr="00A217D5">
              <w:rPr>
                <w:sz w:val="20"/>
              </w:rPr>
              <w:t>PRC_7</w:t>
            </w:r>
          </w:p>
        </w:tc>
        <w:tc>
          <w:tcPr>
            <w:tcW w:w="396" w:type="dxa"/>
            <w:tcBorders>
              <w:tl2br w:val="nil"/>
            </w:tcBorders>
            <w:textDirection w:val="tbRl"/>
            <w:vAlign w:val="bottom"/>
          </w:tcPr>
          <w:p w14:paraId="0C4CFD90" w14:textId="577700F3" w:rsidR="00BC5DA8" w:rsidRPr="00A217D5" w:rsidRDefault="00BC5DA8" w:rsidP="003032A3">
            <w:pPr>
              <w:ind w:left="113" w:right="113"/>
              <w:rPr>
                <w:sz w:val="20"/>
              </w:rPr>
            </w:pPr>
            <w:r w:rsidRPr="00A217D5">
              <w:rPr>
                <w:sz w:val="20"/>
              </w:rPr>
              <w:t>PRC_8</w:t>
            </w:r>
          </w:p>
        </w:tc>
        <w:tc>
          <w:tcPr>
            <w:tcW w:w="397" w:type="dxa"/>
            <w:tcBorders>
              <w:tl2br w:val="nil"/>
            </w:tcBorders>
            <w:textDirection w:val="tbRl"/>
            <w:vAlign w:val="bottom"/>
          </w:tcPr>
          <w:p w14:paraId="52A6218D" w14:textId="25A5B7A0" w:rsidR="00BC5DA8" w:rsidRPr="00A217D5" w:rsidRDefault="00BC5DA8" w:rsidP="003032A3">
            <w:pPr>
              <w:ind w:left="113" w:right="113"/>
              <w:rPr>
                <w:sz w:val="20"/>
              </w:rPr>
            </w:pPr>
            <w:r w:rsidRPr="00A217D5">
              <w:rPr>
                <w:sz w:val="20"/>
              </w:rPr>
              <w:t>ROT_1</w:t>
            </w:r>
          </w:p>
        </w:tc>
        <w:tc>
          <w:tcPr>
            <w:tcW w:w="396" w:type="dxa"/>
            <w:tcBorders>
              <w:tl2br w:val="nil"/>
            </w:tcBorders>
            <w:textDirection w:val="tbRl"/>
            <w:vAlign w:val="bottom"/>
          </w:tcPr>
          <w:p w14:paraId="4A61F1C5" w14:textId="72C3196A" w:rsidR="00BC5DA8" w:rsidRPr="00A217D5" w:rsidRDefault="00BC5DA8" w:rsidP="003032A3">
            <w:pPr>
              <w:ind w:left="113" w:right="113"/>
              <w:rPr>
                <w:sz w:val="20"/>
              </w:rPr>
            </w:pPr>
            <w:r w:rsidRPr="00A217D5">
              <w:rPr>
                <w:sz w:val="20"/>
              </w:rPr>
              <w:t>ROT_2</w:t>
            </w:r>
          </w:p>
        </w:tc>
        <w:tc>
          <w:tcPr>
            <w:tcW w:w="396" w:type="dxa"/>
            <w:tcBorders>
              <w:tl2br w:val="nil"/>
            </w:tcBorders>
            <w:textDirection w:val="tbRl"/>
            <w:vAlign w:val="bottom"/>
          </w:tcPr>
          <w:p w14:paraId="5D2E95DB" w14:textId="0AE6E6A8" w:rsidR="00BC5DA8" w:rsidRPr="00A217D5" w:rsidRDefault="00BC5DA8" w:rsidP="003032A3">
            <w:pPr>
              <w:ind w:left="113" w:right="113"/>
              <w:rPr>
                <w:sz w:val="20"/>
              </w:rPr>
            </w:pPr>
            <w:r w:rsidRPr="00A217D5">
              <w:rPr>
                <w:sz w:val="20"/>
              </w:rPr>
              <w:t>ROT_3</w:t>
            </w:r>
          </w:p>
        </w:tc>
        <w:tc>
          <w:tcPr>
            <w:tcW w:w="397" w:type="dxa"/>
            <w:tcBorders>
              <w:tl2br w:val="nil"/>
            </w:tcBorders>
            <w:textDirection w:val="tbRl"/>
            <w:vAlign w:val="bottom"/>
          </w:tcPr>
          <w:p w14:paraId="5F37CF65" w14:textId="3912D933" w:rsidR="00BC5DA8" w:rsidRPr="00A217D5" w:rsidRDefault="00BC5DA8" w:rsidP="003032A3">
            <w:pPr>
              <w:ind w:left="113" w:right="113"/>
              <w:rPr>
                <w:sz w:val="20"/>
              </w:rPr>
            </w:pPr>
            <w:r w:rsidRPr="00A217D5">
              <w:rPr>
                <w:sz w:val="20"/>
              </w:rPr>
              <w:t>ROT_4</w:t>
            </w:r>
          </w:p>
        </w:tc>
        <w:tc>
          <w:tcPr>
            <w:tcW w:w="396" w:type="dxa"/>
            <w:tcBorders>
              <w:tl2br w:val="nil"/>
            </w:tcBorders>
            <w:textDirection w:val="tbRl"/>
            <w:vAlign w:val="bottom"/>
          </w:tcPr>
          <w:p w14:paraId="43CF9BC6" w14:textId="75D23B7D" w:rsidR="00BC5DA8" w:rsidRPr="00A217D5" w:rsidRDefault="00BC5DA8" w:rsidP="003032A3">
            <w:pPr>
              <w:ind w:left="113" w:right="113"/>
              <w:rPr>
                <w:sz w:val="20"/>
              </w:rPr>
            </w:pPr>
            <w:r w:rsidRPr="00A217D5">
              <w:rPr>
                <w:sz w:val="20"/>
              </w:rPr>
              <w:t>SUR_1</w:t>
            </w:r>
          </w:p>
        </w:tc>
        <w:tc>
          <w:tcPr>
            <w:tcW w:w="396" w:type="dxa"/>
            <w:tcBorders>
              <w:tl2br w:val="nil"/>
            </w:tcBorders>
            <w:textDirection w:val="tbRl"/>
            <w:vAlign w:val="bottom"/>
          </w:tcPr>
          <w:p w14:paraId="0E97E3E8" w14:textId="478A440C" w:rsidR="00BC5DA8" w:rsidRPr="00A217D5" w:rsidRDefault="00BC5DA8" w:rsidP="003032A3">
            <w:pPr>
              <w:ind w:left="113" w:right="113"/>
              <w:rPr>
                <w:sz w:val="20"/>
              </w:rPr>
            </w:pPr>
            <w:r w:rsidRPr="00A217D5">
              <w:rPr>
                <w:sz w:val="20"/>
              </w:rPr>
              <w:t>SUR_2</w:t>
            </w:r>
          </w:p>
        </w:tc>
        <w:tc>
          <w:tcPr>
            <w:tcW w:w="397" w:type="dxa"/>
            <w:tcBorders>
              <w:tl2br w:val="nil"/>
            </w:tcBorders>
            <w:textDirection w:val="tbRl"/>
            <w:vAlign w:val="bottom"/>
          </w:tcPr>
          <w:p w14:paraId="740F011D" w14:textId="1874E0B3" w:rsidR="00BC5DA8" w:rsidRPr="00A217D5" w:rsidRDefault="00BC5DA8" w:rsidP="003032A3">
            <w:pPr>
              <w:ind w:left="113" w:right="113"/>
              <w:rPr>
                <w:sz w:val="20"/>
              </w:rPr>
            </w:pPr>
            <w:r w:rsidRPr="00A217D5">
              <w:rPr>
                <w:sz w:val="20"/>
              </w:rPr>
              <w:t>SUR_3</w:t>
            </w:r>
          </w:p>
        </w:tc>
        <w:tc>
          <w:tcPr>
            <w:tcW w:w="396" w:type="dxa"/>
            <w:tcBorders>
              <w:tl2br w:val="nil"/>
            </w:tcBorders>
            <w:textDirection w:val="tbRl"/>
            <w:vAlign w:val="bottom"/>
          </w:tcPr>
          <w:p w14:paraId="7EAA9A76" w14:textId="77DF025B" w:rsidR="00BC5DA8" w:rsidRPr="00A217D5" w:rsidRDefault="00BC5DA8" w:rsidP="003032A3">
            <w:pPr>
              <w:ind w:left="113" w:right="113"/>
              <w:rPr>
                <w:sz w:val="20"/>
              </w:rPr>
            </w:pPr>
            <w:r w:rsidRPr="00A217D5">
              <w:rPr>
                <w:sz w:val="20"/>
              </w:rPr>
              <w:t>SUR_4</w:t>
            </w:r>
          </w:p>
        </w:tc>
        <w:tc>
          <w:tcPr>
            <w:tcW w:w="396" w:type="dxa"/>
            <w:tcBorders>
              <w:tl2br w:val="nil"/>
            </w:tcBorders>
            <w:textDirection w:val="tbRl"/>
            <w:vAlign w:val="bottom"/>
          </w:tcPr>
          <w:p w14:paraId="71F4947B" w14:textId="248F12DF" w:rsidR="00BC5DA8" w:rsidRPr="00A217D5" w:rsidRDefault="00BC5DA8" w:rsidP="003032A3">
            <w:pPr>
              <w:ind w:left="113" w:right="113"/>
              <w:rPr>
                <w:sz w:val="20"/>
              </w:rPr>
            </w:pPr>
            <w:r w:rsidRPr="00A217D5">
              <w:rPr>
                <w:sz w:val="20"/>
              </w:rPr>
              <w:t>SUR_5</w:t>
            </w:r>
          </w:p>
        </w:tc>
        <w:tc>
          <w:tcPr>
            <w:tcW w:w="397" w:type="dxa"/>
            <w:tcBorders>
              <w:tl2br w:val="nil"/>
            </w:tcBorders>
            <w:textDirection w:val="tbRl"/>
            <w:vAlign w:val="bottom"/>
          </w:tcPr>
          <w:p w14:paraId="4EF11703" w14:textId="1715E806" w:rsidR="00BC5DA8" w:rsidRPr="00A217D5" w:rsidRDefault="00BC5DA8" w:rsidP="003032A3">
            <w:pPr>
              <w:ind w:left="113" w:right="113"/>
              <w:rPr>
                <w:sz w:val="20"/>
              </w:rPr>
            </w:pPr>
            <w:r w:rsidRPr="00A217D5">
              <w:rPr>
                <w:sz w:val="20"/>
              </w:rPr>
              <w:t>SUR_6</w:t>
            </w:r>
          </w:p>
        </w:tc>
        <w:tc>
          <w:tcPr>
            <w:tcW w:w="396" w:type="dxa"/>
            <w:tcBorders>
              <w:tl2br w:val="nil"/>
            </w:tcBorders>
            <w:textDirection w:val="tbRl"/>
          </w:tcPr>
          <w:p w14:paraId="120CB053" w14:textId="4973E4AB" w:rsidR="00BC5DA8" w:rsidRPr="00A217D5" w:rsidRDefault="00BC5DA8" w:rsidP="003032A3">
            <w:pPr>
              <w:ind w:left="113" w:right="113"/>
              <w:rPr>
                <w:sz w:val="20"/>
              </w:rPr>
            </w:pPr>
            <w:r w:rsidRPr="00B40A97">
              <w:t>OUD_1</w:t>
            </w:r>
          </w:p>
        </w:tc>
        <w:tc>
          <w:tcPr>
            <w:tcW w:w="397" w:type="dxa"/>
            <w:tcBorders>
              <w:tl2br w:val="nil"/>
            </w:tcBorders>
            <w:textDirection w:val="tbRl"/>
          </w:tcPr>
          <w:p w14:paraId="0BD518A7" w14:textId="64824304" w:rsidR="00BC5DA8" w:rsidRPr="00A217D5" w:rsidRDefault="00BC5DA8" w:rsidP="003032A3">
            <w:pPr>
              <w:ind w:left="113" w:right="113"/>
              <w:rPr>
                <w:sz w:val="20"/>
              </w:rPr>
            </w:pPr>
            <w:r w:rsidRPr="00B40A97">
              <w:t>OUD_</w:t>
            </w:r>
            <w:r>
              <w:t>2</w:t>
            </w:r>
          </w:p>
        </w:tc>
        <w:tc>
          <w:tcPr>
            <w:tcW w:w="396" w:type="dxa"/>
            <w:tcBorders>
              <w:tl2br w:val="nil"/>
            </w:tcBorders>
            <w:textDirection w:val="tbRl"/>
          </w:tcPr>
          <w:p w14:paraId="091F7080" w14:textId="0174094B" w:rsidR="00BC5DA8" w:rsidRPr="00A217D5" w:rsidRDefault="00BC5DA8" w:rsidP="003032A3">
            <w:pPr>
              <w:ind w:left="113" w:right="113"/>
              <w:rPr>
                <w:sz w:val="20"/>
              </w:rPr>
            </w:pPr>
            <w:r w:rsidRPr="00B40A97">
              <w:t>OUD_</w:t>
            </w:r>
            <w:r>
              <w:t>3</w:t>
            </w:r>
          </w:p>
        </w:tc>
        <w:tc>
          <w:tcPr>
            <w:tcW w:w="396" w:type="dxa"/>
            <w:tcBorders>
              <w:tl2br w:val="nil"/>
            </w:tcBorders>
            <w:textDirection w:val="tbRl"/>
          </w:tcPr>
          <w:p w14:paraId="162B89F6" w14:textId="043B22E7" w:rsidR="00BC5DA8" w:rsidRPr="00A217D5" w:rsidRDefault="00BC5DA8" w:rsidP="003032A3">
            <w:pPr>
              <w:ind w:left="113" w:right="113"/>
              <w:rPr>
                <w:sz w:val="20"/>
              </w:rPr>
            </w:pPr>
            <w:r w:rsidRPr="00B40A97">
              <w:t>OUD_</w:t>
            </w:r>
            <w:r>
              <w:t>4</w:t>
            </w:r>
          </w:p>
        </w:tc>
        <w:tc>
          <w:tcPr>
            <w:tcW w:w="397" w:type="dxa"/>
            <w:tcBorders>
              <w:tl2br w:val="nil"/>
            </w:tcBorders>
            <w:textDirection w:val="tbRl"/>
          </w:tcPr>
          <w:p w14:paraId="773ADFC9" w14:textId="48614E91" w:rsidR="00BC5DA8" w:rsidRPr="00A217D5" w:rsidRDefault="00BC5DA8" w:rsidP="003032A3">
            <w:pPr>
              <w:ind w:left="113" w:right="113"/>
              <w:rPr>
                <w:sz w:val="20"/>
              </w:rPr>
            </w:pPr>
            <w:r w:rsidRPr="0058317F">
              <w:t>BIN_1</w:t>
            </w:r>
          </w:p>
        </w:tc>
        <w:tc>
          <w:tcPr>
            <w:tcW w:w="396" w:type="dxa"/>
            <w:tcBorders>
              <w:tl2br w:val="nil"/>
            </w:tcBorders>
            <w:textDirection w:val="tbRl"/>
          </w:tcPr>
          <w:p w14:paraId="28A80D52" w14:textId="4460DA42" w:rsidR="00BC5DA8" w:rsidRPr="00A217D5" w:rsidRDefault="00BC5DA8" w:rsidP="003032A3">
            <w:pPr>
              <w:ind w:left="113" w:right="113"/>
              <w:rPr>
                <w:sz w:val="20"/>
              </w:rPr>
            </w:pPr>
            <w:r w:rsidRPr="0058317F">
              <w:t>BIN_</w:t>
            </w:r>
            <w:r>
              <w:t>2</w:t>
            </w:r>
          </w:p>
        </w:tc>
        <w:tc>
          <w:tcPr>
            <w:tcW w:w="396" w:type="dxa"/>
            <w:tcBorders>
              <w:tl2br w:val="nil"/>
            </w:tcBorders>
            <w:textDirection w:val="tbRl"/>
          </w:tcPr>
          <w:p w14:paraId="5213BA76" w14:textId="290CBB84" w:rsidR="00BC5DA8" w:rsidRPr="00A217D5" w:rsidRDefault="00BC5DA8" w:rsidP="003032A3">
            <w:pPr>
              <w:ind w:left="113" w:right="113"/>
              <w:rPr>
                <w:sz w:val="20"/>
              </w:rPr>
            </w:pPr>
            <w:r w:rsidRPr="0058317F">
              <w:t>BIN_</w:t>
            </w:r>
            <w:r>
              <w:t>3</w:t>
            </w:r>
          </w:p>
        </w:tc>
        <w:tc>
          <w:tcPr>
            <w:tcW w:w="397" w:type="dxa"/>
            <w:tcBorders>
              <w:tl2br w:val="nil"/>
            </w:tcBorders>
            <w:textDirection w:val="tbRl"/>
          </w:tcPr>
          <w:p w14:paraId="59E51922" w14:textId="6EA14AF9" w:rsidR="00BC5DA8" w:rsidRPr="00A217D5" w:rsidRDefault="00BC5DA8" w:rsidP="003032A3">
            <w:pPr>
              <w:ind w:left="113" w:right="113"/>
              <w:rPr>
                <w:sz w:val="20"/>
              </w:rPr>
            </w:pPr>
            <w:r w:rsidRPr="0058317F">
              <w:t>BIN_</w:t>
            </w:r>
            <w:r>
              <w:t>4</w:t>
            </w:r>
          </w:p>
        </w:tc>
        <w:tc>
          <w:tcPr>
            <w:tcW w:w="396" w:type="dxa"/>
            <w:tcBorders>
              <w:tl2br w:val="nil"/>
            </w:tcBorders>
            <w:textDirection w:val="tbRl"/>
          </w:tcPr>
          <w:p w14:paraId="45020624" w14:textId="1B448720" w:rsidR="00BC5DA8" w:rsidRPr="00A217D5" w:rsidRDefault="00BC5DA8" w:rsidP="003032A3">
            <w:pPr>
              <w:ind w:left="113" w:right="113"/>
              <w:rPr>
                <w:sz w:val="20"/>
              </w:rPr>
            </w:pPr>
            <w:r w:rsidRPr="0058317F">
              <w:t>BIN_</w:t>
            </w:r>
            <w:r>
              <w:t>5</w:t>
            </w:r>
          </w:p>
        </w:tc>
        <w:tc>
          <w:tcPr>
            <w:tcW w:w="396" w:type="dxa"/>
            <w:tcBorders>
              <w:tl2br w:val="nil"/>
            </w:tcBorders>
            <w:textDirection w:val="tbRl"/>
          </w:tcPr>
          <w:p w14:paraId="79B27648" w14:textId="45AD175D" w:rsidR="00BC5DA8" w:rsidRPr="00A217D5" w:rsidRDefault="00BC5DA8" w:rsidP="003032A3">
            <w:pPr>
              <w:ind w:left="113" w:right="113"/>
              <w:rPr>
                <w:sz w:val="20"/>
              </w:rPr>
            </w:pPr>
            <w:r w:rsidRPr="0058317F">
              <w:t>BIN_</w:t>
            </w:r>
            <w:r>
              <w:t>6</w:t>
            </w:r>
          </w:p>
        </w:tc>
        <w:tc>
          <w:tcPr>
            <w:tcW w:w="397" w:type="dxa"/>
            <w:tcBorders>
              <w:tl2br w:val="nil"/>
            </w:tcBorders>
            <w:textDirection w:val="tbRl"/>
          </w:tcPr>
          <w:p w14:paraId="4E7094E0" w14:textId="15500308" w:rsidR="00BC5DA8" w:rsidRPr="00A217D5" w:rsidRDefault="00BC5DA8" w:rsidP="003032A3">
            <w:pPr>
              <w:ind w:left="113" w:right="113"/>
              <w:rPr>
                <w:sz w:val="20"/>
              </w:rPr>
            </w:pPr>
            <w:r w:rsidRPr="0058317F">
              <w:t>BIN_</w:t>
            </w:r>
            <w:r>
              <w:t>7</w:t>
            </w:r>
          </w:p>
        </w:tc>
        <w:tc>
          <w:tcPr>
            <w:tcW w:w="396" w:type="dxa"/>
            <w:tcBorders>
              <w:tl2br w:val="nil"/>
            </w:tcBorders>
            <w:textDirection w:val="tbRl"/>
          </w:tcPr>
          <w:p w14:paraId="500C44CB" w14:textId="56984B8D" w:rsidR="00BC5DA8" w:rsidRDefault="00BC5DA8" w:rsidP="003032A3">
            <w:pPr>
              <w:ind w:left="113" w:right="113"/>
            </w:pPr>
            <w:r w:rsidRPr="009B6A42">
              <w:t>PARS_P1</w:t>
            </w:r>
          </w:p>
        </w:tc>
        <w:tc>
          <w:tcPr>
            <w:tcW w:w="397" w:type="dxa"/>
            <w:tcBorders>
              <w:tl2br w:val="nil"/>
            </w:tcBorders>
            <w:textDirection w:val="tbRl"/>
          </w:tcPr>
          <w:p w14:paraId="044B2BFC" w14:textId="11BF07CE" w:rsidR="00BC5DA8" w:rsidRDefault="00BC5DA8" w:rsidP="003032A3">
            <w:pPr>
              <w:ind w:left="113" w:right="113"/>
            </w:pPr>
            <w:r w:rsidRPr="009B6A42">
              <w:t>PARS_P</w:t>
            </w:r>
            <w:r>
              <w:t>2</w:t>
            </w:r>
          </w:p>
        </w:tc>
        <w:tc>
          <w:tcPr>
            <w:tcW w:w="396" w:type="dxa"/>
            <w:tcBorders>
              <w:tl2br w:val="nil"/>
            </w:tcBorders>
            <w:textDirection w:val="tbRl"/>
          </w:tcPr>
          <w:p w14:paraId="52E30889" w14:textId="24D3F44D" w:rsidR="00BC5DA8" w:rsidRDefault="00BC5DA8" w:rsidP="003032A3">
            <w:pPr>
              <w:ind w:left="113" w:right="113"/>
            </w:pPr>
            <w:r w:rsidRPr="009B6A42">
              <w:t>PARS_P</w:t>
            </w:r>
            <w:r>
              <w:t>3</w:t>
            </w:r>
          </w:p>
        </w:tc>
        <w:tc>
          <w:tcPr>
            <w:tcW w:w="396" w:type="dxa"/>
            <w:tcBorders>
              <w:tl2br w:val="nil"/>
            </w:tcBorders>
            <w:textDirection w:val="tbRl"/>
          </w:tcPr>
          <w:p w14:paraId="6ACB4D21" w14:textId="00B925BA" w:rsidR="00BC5DA8" w:rsidRDefault="00BC5DA8" w:rsidP="003032A3">
            <w:pPr>
              <w:ind w:left="113" w:right="113"/>
            </w:pPr>
            <w:r w:rsidRPr="009B6A42">
              <w:t>PARS_P</w:t>
            </w:r>
            <w:r>
              <w:t>4</w:t>
            </w:r>
          </w:p>
        </w:tc>
        <w:tc>
          <w:tcPr>
            <w:tcW w:w="397" w:type="dxa"/>
            <w:tcBorders>
              <w:tl2br w:val="nil"/>
            </w:tcBorders>
            <w:textDirection w:val="tbRl"/>
          </w:tcPr>
          <w:p w14:paraId="145AD145" w14:textId="5856342C" w:rsidR="00BC5DA8" w:rsidRDefault="00BC5DA8" w:rsidP="003032A3">
            <w:pPr>
              <w:ind w:left="113" w:right="113"/>
            </w:pPr>
            <w:r w:rsidRPr="009B6A42">
              <w:t>PARS_P</w:t>
            </w:r>
            <w:r>
              <w:t>5</w:t>
            </w:r>
          </w:p>
        </w:tc>
        <w:tc>
          <w:tcPr>
            <w:tcW w:w="396" w:type="dxa"/>
            <w:tcBorders>
              <w:tl2br w:val="nil"/>
            </w:tcBorders>
            <w:textDirection w:val="tbRl"/>
          </w:tcPr>
          <w:p w14:paraId="7B1AF54B" w14:textId="23CCC685" w:rsidR="00BC5DA8" w:rsidRDefault="00BC5DA8" w:rsidP="003032A3">
            <w:pPr>
              <w:ind w:left="113" w:right="113"/>
            </w:pPr>
            <w:r w:rsidRPr="009B6A42">
              <w:t>PARS_P</w:t>
            </w:r>
            <w:r>
              <w:t>6</w:t>
            </w:r>
          </w:p>
        </w:tc>
        <w:tc>
          <w:tcPr>
            <w:tcW w:w="396" w:type="dxa"/>
            <w:tcBorders>
              <w:tl2br w:val="nil"/>
            </w:tcBorders>
            <w:textDirection w:val="tbRl"/>
          </w:tcPr>
          <w:p w14:paraId="5441250C" w14:textId="6624061A" w:rsidR="00BC5DA8" w:rsidRDefault="00BC5DA8" w:rsidP="003032A3">
            <w:pPr>
              <w:ind w:left="113" w:right="113"/>
            </w:pPr>
            <w:r w:rsidRPr="00D5488C">
              <w:t>PARS_R1</w:t>
            </w:r>
          </w:p>
        </w:tc>
        <w:tc>
          <w:tcPr>
            <w:tcW w:w="397" w:type="dxa"/>
            <w:tcBorders>
              <w:tl2br w:val="nil"/>
            </w:tcBorders>
            <w:textDirection w:val="tbRl"/>
          </w:tcPr>
          <w:p w14:paraId="62371F4A" w14:textId="465BA810" w:rsidR="00BC5DA8" w:rsidRDefault="00BC5DA8" w:rsidP="003032A3">
            <w:pPr>
              <w:ind w:left="113" w:right="113"/>
            </w:pPr>
            <w:r w:rsidRPr="00D5488C">
              <w:t>PARS_R</w:t>
            </w:r>
            <w:r>
              <w:t>2</w:t>
            </w:r>
          </w:p>
        </w:tc>
        <w:tc>
          <w:tcPr>
            <w:tcW w:w="396" w:type="dxa"/>
            <w:tcBorders>
              <w:tl2br w:val="nil"/>
            </w:tcBorders>
            <w:textDirection w:val="tbRl"/>
          </w:tcPr>
          <w:p w14:paraId="77B8433B" w14:textId="75FCCCD6" w:rsidR="00BC5DA8" w:rsidRDefault="00BC5DA8" w:rsidP="003032A3">
            <w:pPr>
              <w:ind w:left="113" w:right="113"/>
            </w:pPr>
            <w:r w:rsidRPr="00D5488C">
              <w:t>PARS_R</w:t>
            </w:r>
            <w:r>
              <w:t>3</w:t>
            </w:r>
          </w:p>
        </w:tc>
        <w:tc>
          <w:tcPr>
            <w:tcW w:w="397" w:type="dxa"/>
            <w:tcBorders>
              <w:tl2br w:val="nil"/>
            </w:tcBorders>
            <w:textDirection w:val="tbRl"/>
          </w:tcPr>
          <w:p w14:paraId="72F8171B" w14:textId="21239D38" w:rsidR="00BC5DA8" w:rsidRDefault="00BC5DA8" w:rsidP="003032A3">
            <w:pPr>
              <w:ind w:left="113" w:right="113"/>
            </w:pPr>
            <w:r w:rsidRPr="00D5488C">
              <w:t>PARS_R</w:t>
            </w:r>
            <w:r>
              <w:t>4</w:t>
            </w:r>
          </w:p>
        </w:tc>
        <w:tc>
          <w:tcPr>
            <w:tcW w:w="396" w:type="dxa"/>
            <w:tcBorders>
              <w:tl2br w:val="nil"/>
            </w:tcBorders>
            <w:textDirection w:val="tbRl"/>
          </w:tcPr>
          <w:p w14:paraId="329B5D92" w14:textId="65540709" w:rsidR="00BC5DA8" w:rsidRDefault="00BC5DA8" w:rsidP="003032A3">
            <w:pPr>
              <w:ind w:left="113" w:right="113"/>
            </w:pPr>
            <w:r w:rsidRPr="00D5488C">
              <w:t>PARS_R</w:t>
            </w:r>
            <w:r>
              <w:t>5</w:t>
            </w:r>
          </w:p>
        </w:tc>
        <w:tc>
          <w:tcPr>
            <w:tcW w:w="396" w:type="dxa"/>
            <w:tcBorders>
              <w:tl2br w:val="nil"/>
            </w:tcBorders>
            <w:textDirection w:val="tbRl"/>
          </w:tcPr>
          <w:p w14:paraId="0D618023" w14:textId="60512E68" w:rsidR="00BC5DA8" w:rsidRDefault="00BC5DA8" w:rsidP="003032A3">
            <w:pPr>
              <w:ind w:left="113" w:right="113"/>
            </w:pPr>
            <w:r w:rsidRPr="00D5488C">
              <w:t>PARS_R</w:t>
            </w:r>
            <w:r>
              <w:t>6</w:t>
            </w:r>
          </w:p>
        </w:tc>
        <w:tc>
          <w:tcPr>
            <w:tcW w:w="397" w:type="dxa"/>
            <w:tcBorders>
              <w:tl2br w:val="nil"/>
            </w:tcBorders>
            <w:textDirection w:val="tbRl"/>
          </w:tcPr>
          <w:p w14:paraId="707D66E0" w14:textId="5B3EC8C3" w:rsidR="00BC5DA8" w:rsidRDefault="00BC5DA8" w:rsidP="003032A3">
            <w:pPr>
              <w:ind w:left="113" w:right="113"/>
            </w:pPr>
            <w:r w:rsidRPr="006531CB">
              <w:t>PARS_S1</w:t>
            </w:r>
          </w:p>
        </w:tc>
        <w:tc>
          <w:tcPr>
            <w:tcW w:w="396" w:type="dxa"/>
            <w:tcBorders>
              <w:tl2br w:val="nil"/>
            </w:tcBorders>
            <w:textDirection w:val="tbRl"/>
          </w:tcPr>
          <w:p w14:paraId="15E08701" w14:textId="7633EA95" w:rsidR="00BC5DA8" w:rsidRDefault="00BC5DA8" w:rsidP="003032A3">
            <w:pPr>
              <w:ind w:left="113" w:right="113"/>
            </w:pPr>
            <w:r w:rsidRPr="006531CB">
              <w:t>PARS_S</w:t>
            </w:r>
            <w:r>
              <w:t>2</w:t>
            </w:r>
          </w:p>
        </w:tc>
        <w:tc>
          <w:tcPr>
            <w:tcW w:w="396" w:type="dxa"/>
            <w:tcBorders>
              <w:tl2br w:val="nil"/>
            </w:tcBorders>
            <w:textDirection w:val="tbRl"/>
          </w:tcPr>
          <w:p w14:paraId="61A7ECEE" w14:textId="6C705DB2" w:rsidR="00BC5DA8" w:rsidRDefault="00BC5DA8" w:rsidP="003032A3">
            <w:pPr>
              <w:ind w:left="113" w:right="113"/>
            </w:pPr>
            <w:r w:rsidRPr="006531CB">
              <w:t>PARS_S</w:t>
            </w:r>
            <w:r>
              <w:t>3</w:t>
            </w:r>
          </w:p>
        </w:tc>
        <w:tc>
          <w:tcPr>
            <w:tcW w:w="397" w:type="dxa"/>
            <w:tcBorders>
              <w:tl2br w:val="nil"/>
            </w:tcBorders>
            <w:textDirection w:val="tbRl"/>
          </w:tcPr>
          <w:p w14:paraId="02394FD0" w14:textId="54446289" w:rsidR="00BC5DA8" w:rsidRDefault="00BC5DA8" w:rsidP="003032A3">
            <w:pPr>
              <w:ind w:left="113" w:right="113"/>
            </w:pPr>
            <w:r w:rsidRPr="006531CB">
              <w:t>PARS_S</w:t>
            </w:r>
            <w:r>
              <w:t>4</w:t>
            </w:r>
          </w:p>
        </w:tc>
        <w:tc>
          <w:tcPr>
            <w:tcW w:w="396" w:type="dxa"/>
            <w:tcBorders>
              <w:tl2br w:val="nil"/>
            </w:tcBorders>
            <w:textDirection w:val="tbRl"/>
          </w:tcPr>
          <w:p w14:paraId="6BB7A0DF" w14:textId="2F6A7933" w:rsidR="00BC5DA8" w:rsidRDefault="00BC5DA8" w:rsidP="003032A3">
            <w:pPr>
              <w:ind w:left="113" w:right="113"/>
            </w:pPr>
            <w:r w:rsidRPr="006531CB">
              <w:t>PARS_S</w:t>
            </w:r>
            <w:r>
              <w:t>5</w:t>
            </w:r>
          </w:p>
        </w:tc>
        <w:tc>
          <w:tcPr>
            <w:tcW w:w="397" w:type="dxa"/>
            <w:tcBorders>
              <w:tl2br w:val="nil"/>
            </w:tcBorders>
            <w:textDirection w:val="tbRl"/>
          </w:tcPr>
          <w:p w14:paraId="7EA381B2" w14:textId="14B3C26D" w:rsidR="00BC5DA8" w:rsidRDefault="00BC5DA8" w:rsidP="003032A3">
            <w:pPr>
              <w:ind w:left="113" w:right="113"/>
            </w:pPr>
            <w:r w:rsidRPr="006531CB">
              <w:t>PARS_S</w:t>
            </w:r>
            <w:r>
              <w:t>6</w:t>
            </w:r>
          </w:p>
        </w:tc>
      </w:tr>
      <w:tr w:rsidR="00BC5DA8" w14:paraId="5D4D2D00" w14:textId="19A9842E" w:rsidTr="00BC5DA8">
        <w:tc>
          <w:tcPr>
            <w:tcW w:w="1271" w:type="dxa"/>
          </w:tcPr>
          <w:p w14:paraId="2DE92B37" w14:textId="17CC6FA9" w:rsidR="00BC5DA8" w:rsidRDefault="00BC5DA8" w:rsidP="0049513A">
            <w:r>
              <w:t>DB_T1</w:t>
            </w:r>
          </w:p>
        </w:tc>
        <w:tc>
          <w:tcPr>
            <w:tcW w:w="396" w:type="dxa"/>
          </w:tcPr>
          <w:p w14:paraId="652B98FF" w14:textId="2CC9FAF0" w:rsidR="00BC5DA8" w:rsidRPr="00A217D5" w:rsidRDefault="00BC5DA8" w:rsidP="0049513A">
            <w:pPr>
              <w:rPr>
                <w:sz w:val="20"/>
              </w:rPr>
            </w:pPr>
            <w:r>
              <w:rPr>
                <w:sz w:val="20"/>
              </w:rPr>
              <w:t xml:space="preserve">X </w:t>
            </w:r>
          </w:p>
        </w:tc>
        <w:tc>
          <w:tcPr>
            <w:tcW w:w="396" w:type="dxa"/>
          </w:tcPr>
          <w:p w14:paraId="54995B6F" w14:textId="77777777" w:rsidR="00BC5DA8" w:rsidRPr="00A217D5" w:rsidRDefault="00BC5DA8" w:rsidP="0049513A">
            <w:pPr>
              <w:rPr>
                <w:sz w:val="20"/>
              </w:rPr>
            </w:pPr>
          </w:p>
        </w:tc>
        <w:tc>
          <w:tcPr>
            <w:tcW w:w="397" w:type="dxa"/>
          </w:tcPr>
          <w:p w14:paraId="1A558146" w14:textId="77777777" w:rsidR="00BC5DA8" w:rsidRPr="00A217D5" w:rsidRDefault="00BC5DA8" w:rsidP="0049513A">
            <w:pPr>
              <w:rPr>
                <w:sz w:val="20"/>
              </w:rPr>
            </w:pPr>
          </w:p>
        </w:tc>
        <w:tc>
          <w:tcPr>
            <w:tcW w:w="396" w:type="dxa"/>
          </w:tcPr>
          <w:p w14:paraId="410B0580" w14:textId="77777777" w:rsidR="00BC5DA8" w:rsidRPr="00A217D5" w:rsidRDefault="00BC5DA8" w:rsidP="0049513A">
            <w:pPr>
              <w:rPr>
                <w:sz w:val="20"/>
              </w:rPr>
            </w:pPr>
          </w:p>
        </w:tc>
        <w:tc>
          <w:tcPr>
            <w:tcW w:w="397" w:type="dxa"/>
          </w:tcPr>
          <w:p w14:paraId="5EDEE686" w14:textId="77777777" w:rsidR="00BC5DA8" w:rsidRPr="00A217D5" w:rsidRDefault="00BC5DA8" w:rsidP="0049513A">
            <w:pPr>
              <w:rPr>
                <w:sz w:val="20"/>
              </w:rPr>
            </w:pPr>
          </w:p>
        </w:tc>
        <w:tc>
          <w:tcPr>
            <w:tcW w:w="396" w:type="dxa"/>
          </w:tcPr>
          <w:p w14:paraId="283E9985" w14:textId="77777777" w:rsidR="00BC5DA8" w:rsidRPr="00A217D5" w:rsidRDefault="00BC5DA8" w:rsidP="0049513A">
            <w:pPr>
              <w:rPr>
                <w:sz w:val="20"/>
              </w:rPr>
            </w:pPr>
          </w:p>
        </w:tc>
        <w:tc>
          <w:tcPr>
            <w:tcW w:w="396" w:type="dxa"/>
          </w:tcPr>
          <w:p w14:paraId="09308030" w14:textId="77777777" w:rsidR="00BC5DA8" w:rsidRPr="00A217D5" w:rsidRDefault="00BC5DA8" w:rsidP="0049513A">
            <w:pPr>
              <w:rPr>
                <w:sz w:val="20"/>
              </w:rPr>
            </w:pPr>
          </w:p>
        </w:tc>
        <w:tc>
          <w:tcPr>
            <w:tcW w:w="397" w:type="dxa"/>
          </w:tcPr>
          <w:p w14:paraId="24B2715A" w14:textId="77777777" w:rsidR="00BC5DA8" w:rsidRPr="00A217D5" w:rsidRDefault="00BC5DA8" w:rsidP="0049513A">
            <w:pPr>
              <w:rPr>
                <w:sz w:val="20"/>
              </w:rPr>
            </w:pPr>
          </w:p>
        </w:tc>
        <w:tc>
          <w:tcPr>
            <w:tcW w:w="396" w:type="dxa"/>
          </w:tcPr>
          <w:p w14:paraId="6CB36136" w14:textId="77777777" w:rsidR="00BC5DA8" w:rsidRPr="00A217D5" w:rsidRDefault="00BC5DA8" w:rsidP="0049513A">
            <w:pPr>
              <w:rPr>
                <w:sz w:val="20"/>
              </w:rPr>
            </w:pPr>
          </w:p>
        </w:tc>
        <w:tc>
          <w:tcPr>
            <w:tcW w:w="397" w:type="dxa"/>
          </w:tcPr>
          <w:p w14:paraId="38A53474" w14:textId="77777777" w:rsidR="00BC5DA8" w:rsidRPr="00A217D5" w:rsidRDefault="00BC5DA8" w:rsidP="0049513A">
            <w:pPr>
              <w:rPr>
                <w:sz w:val="20"/>
              </w:rPr>
            </w:pPr>
          </w:p>
        </w:tc>
        <w:tc>
          <w:tcPr>
            <w:tcW w:w="396" w:type="dxa"/>
          </w:tcPr>
          <w:p w14:paraId="1AF387CA" w14:textId="77777777" w:rsidR="00BC5DA8" w:rsidRPr="00A217D5" w:rsidRDefault="00BC5DA8" w:rsidP="0049513A">
            <w:pPr>
              <w:rPr>
                <w:sz w:val="20"/>
              </w:rPr>
            </w:pPr>
          </w:p>
        </w:tc>
        <w:tc>
          <w:tcPr>
            <w:tcW w:w="397" w:type="dxa"/>
          </w:tcPr>
          <w:p w14:paraId="0B903186" w14:textId="77777777" w:rsidR="00BC5DA8" w:rsidRPr="00A217D5" w:rsidRDefault="00BC5DA8" w:rsidP="0049513A">
            <w:pPr>
              <w:rPr>
                <w:sz w:val="20"/>
              </w:rPr>
            </w:pPr>
          </w:p>
        </w:tc>
        <w:tc>
          <w:tcPr>
            <w:tcW w:w="396" w:type="dxa"/>
          </w:tcPr>
          <w:p w14:paraId="35C890CF" w14:textId="77777777" w:rsidR="00BC5DA8" w:rsidRPr="00A217D5" w:rsidRDefault="00BC5DA8" w:rsidP="0049513A">
            <w:pPr>
              <w:rPr>
                <w:sz w:val="20"/>
              </w:rPr>
            </w:pPr>
          </w:p>
        </w:tc>
        <w:tc>
          <w:tcPr>
            <w:tcW w:w="396" w:type="dxa"/>
          </w:tcPr>
          <w:p w14:paraId="05E13497" w14:textId="77777777" w:rsidR="00BC5DA8" w:rsidRPr="00A217D5" w:rsidRDefault="00BC5DA8" w:rsidP="0049513A">
            <w:pPr>
              <w:rPr>
                <w:sz w:val="20"/>
              </w:rPr>
            </w:pPr>
          </w:p>
        </w:tc>
        <w:tc>
          <w:tcPr>
            <w:tcW w:w="397" w:type="dxa"/>
          </w:tcPr>
          <w:p w14:paraId="2BAB4811" w14:textId="77777777" w:rsidR="00BC5DA8" w:rsidRPr="00A217D5" w:rsidRDefault="00BC5DA8" w:rsidP="0049513A">
            <w:pPr>
              <w:rPr>
                <w:sz w:val="20"/>
              </w:rPr>
            </w:pPr>
          </w:p>
        </w:tc>
        <w:tc>
          <w:tcPr>
            <w:tcW w:w="396" w:type="dxa"/>
          </w:tcPr>
          <w:p w14:paraId="00985CDE" w14:textId="77777777" w:rsidR="00BC5DA8" w:rsidRPr="00A217D5" w:rsidRDefault="00BC5DA8" w:rsidP="0049513A">
            <w:pPr>
              <w:rPr>
                <w:sz w:val="20"/>
              </w:rPr>
            </w:pPr>
          </w:p>
        </w:tc>
        <w:tc>
          <w:tcPr>
            <w:tcW w:w="396" w:type="dxa"/>
          </w:tcPr>
          <w:p w14:paraId="702F704C" w14:textId="77777777" w:rsidR="00BC5DA8" w:rsidRPr="00A217D5" w:rsidRDefault="00BC5DA8" w:rsidP="0049513A">
            <w:pPr>
              <w:rPr>
                <w:sz w:val="20"/>
              </w:rPr>
            </w:pPr>
          </w:p>
        </w:tc>
        <w:tc>
          <w:tcPr>
            <w:tcW w:w="397" w:type="dxa"/>
          </w:tcPr>
          <w:p w14:paraId="66F40C48" w14:textId="77777777" w:rsidR="00BC5DA8" w:rsidRPr="00A217D5" w:rsidRDefault="00BC5DA8" w:rsidP="0049513A">
            <w:pPr>
              <w:rPr>
                <w:sz w:val="20"/>
              </w:rPr>
            </w:pPr>
          </w:p>
        </w:tc>
        <w:tc>
          <w:tcPr>
            <w:tcW w:w="396" w:type="dxa"/>
          </w:tcPr>
          <w:p w14:paraId="3B880CBC" w14:textId="77777777" w:rsidR="00BC5DA8" w:rsidRPr="00A217D5" w:rsidRDefault="00BC5DA8" w:rsidP="0049513A">
            <w:pPr>
              <w:rPr>
                <w:sz w:val="20"/>
              </w:rPr>
            </w:pPr>
          </w:p>
        </w:tc>
        <w:tc>
          <w:tcPr>
            <w:tcW w:w="396" w:type="dxa"/>
          </w:tcPr>
          <w:p w14:paraId="6D5D5552" w14:textId="77777777" w:rsidR="00BC5DA8" w:rsidRPr="00A217D5" w:rsidRDefault="00BC5DA8" w:rsidP="0049513A">
            <w:pPr>
              <w:rPr>
                <w:sz w:val="20"/>
              </w:rPr>
            </w:pPr>
          </w:p>
        </w:tc>
        <w:tc>
          <w:tcPr>
            <w:tcW w:w="397" w:type="dxa"/>
          </w:tcPr>
          <w:p w14:paraId="309F2081" w14:textId="77777777" w:rsidR="00BC5DA8" w:rsidRPr="00A217D5" w:rsidRDefault="00BC5DA8" w:rsidP="0049513A">
            <w:pPr>
              <w:rPr>
                <w:sz w:val="20"/>
              </w:rPr>
            </w:pPr>
          </w:p>
        </w:tc>
        <w:tc>
          <w:tcPr>
            <w:tcW w:w="396" w:type="dxa"/>
          </w:tcPr>
          <w:p w14:paraId="63AEB620" w14:textId="77777777" w:rsidR="00BC5DA8" w:rsidRPr="00A217D5" w:rsidRDefault="00BC5DA8" w:rsidP="0049513A">
            <w:pPr>
              <w:rPr>
                <w:sz w:val="20"/>
              </w:rPr>
            </w:pPr>
          </w:p>
        </w:tc>
        <w:tc>
          <w:tcPr>
            <w:tcW w:w="397" w:type="dxa"/>
          </w:tcPr>
          <w:p w14:paraId="408DCB7B" w14:textId="77777777" w:rsidR="00BC5DA8" w:rsidRPr="00A217D5" w:rsidRDefault="00BC5DA8" w:rsidP="0049513A">
            <w:pPr>
              <w:rPr>
                <w:sz w:val="20"/>
              </w:rPr>
            </w:pPr>
          </w:p>
        </w:tc>
        <w:tc>
          <w:tcPr>
            <w:tcW w:w="396" w:type="dxa"/>
          </w:tcPr>
          <w:p w14:paraId="1AC41011" w14:textId="77777777" w:rsidR="00BC5DA8" w:rsidRPr="00A217D5" w:rsidRDefault="00BC5DA8" w:rsidP="0049513A">
            <w:pPr>
              <w:rPr>
                <w:sz w:val="20"/>
              </w:rPr>
            </w:pPr>
          </w:p>
        </w:tc>
        <w:tc>
          <w:tcPr>
            <w:tcW w:w="396" w:type="dxa"/>
          </w:tcPr>
          <w:p w14:paraId="6EA9229B" w14:textId="77777777" w:rsidR="00BC5DA8" w:rsidRPr="00A217D5" w:rsidRDefault="00BC5DA8" w:rsidP="0049513A">
            <w:pPr>
              <w:rPr>
                <w:sz w:val="20"/>
              </w:rPr>
            </w:pPr>
          </w:p>
        </w:tc>
        <w:tc>
          <w:tcPr>
            <w:tcW w:w="397" w:type="dxa"/>
          </w:tcPr>
          <w:p w14:paraId="10C82509" w14:textId="77777777" w:rsidR="00BC5DA8" w:rsidRPr="00A217D5" w:rsidRDefault="00BC5DA8" w:rsidP="0049513A">
            <w:pPr>
              <w:rPr>
                <w:sz w:val="20"/>
              </w:rPr>
            </w:pPr>
          </w:p>
        </w:tc>
        <w:tc>
          <w:tcPr>
            <w:tcW w:w="396" w:type="dxa"/>
          </w:tcPr>
          <w:p w14:paraId="6941896F" w14:textId="77777777" w:rsidR="00BC5DA8" w:rsidRPr="00A217D5" w:rsidRDefault="00BC5DA8" w:rsidP="0049513A">
            <w:pPr>
              <w:rPr>
                <w:sz w:val="20"/>
              </w:rPr>
            </w:pPr>
          </w:p>
        </w:tc>
        <w:tc>
          <w:tcPr>
            <w:tcW w:w="396" w:type="dxa"/>
          </w:tcPr>
          <w:p w14:paraId="124245E3" w14:textId="77777777" w:rsidR="00BC5DA8" w:rsidRPr="00A217D5" w:rsidRDefault="00BC5DA8" w:rsidP="0049513A">
            <w:pPr>
              <w:rPr>
                <w:sz w:val="20"/>
              </w:rPr>
            </w:pPr>
          </w:p>
        </w:tc>
        <w:tc>
          <w:tcPr>
            <w:tcW w:w="397" w:type="dxa"/>
          </w:tcPr>
          <w:p w14:paraId="137FD1C9" w14:textId="77777777" w:rsidR="00BC5DA8" w:rsidRPr="00A217D5" w:rsidRDefault="00BC5DA8" w:rsidP="0049513A">
            <w:pPr>
              <w:rPr>
                <w:sz w:val="20"/>
              </w:rPr>
            </w:pPr>
          </w:p>
        </w:tc>
        <w:tc>
          <w:tcPr>
            <w:tcW w:w="396" w:type="dxa"/>
          </w:tcPr>
          <w:p w14:paraId="299FC7F7" w14:textId="77777777" w:rsidR="00BC5DA8" w:rsidRPr="00A217D5" w:rsidRDefault="00BC5DA8" w:rsidP="0049513A">
            <w:pPr>
              <w:rPr>
                <w:sz w:val="20"/>
              </w:rPr>
            </w:pPr>
          </w:p>
        </w:tc>
        <w:tc>
          <w:tcPr>
            <w:tcW w:w="396" w:type="dxa"/>
          </w:tcPr>
          <w:p w14:paraId="71C70E31" w14:textId="77777777" w:rsidR="00BC5DA8" w:rsidRPr="00A217D5" w:rsidRDefault="00BC5DA8" w:rsidP="0049513A">
            <w:pPr>
              <w:rPr>
                <w:sz w:val="20"/>
              </w:rPr>
            </w:pPr>
          </w:p>
        </w:tc>
        <w:tc>
          <w:tcPr>
            <w:tcW w:w="397" w:type="dxa"/>
          </w:tcPr>
          <w:p w14:paraId="7C78683B" w14:textId="77777777" w:rsidR="00BC5DA8" w:rsidRPr="00A217D5" w:rsidRDefault="00BC5DA8" w:rsidP="0049513A">
            <w:pPr>
              <w:rPr>
                <w:sz w:val="20"/>
              </w:rPr>
            </w:pPr>
          </w:p>
        </w:tc>
        <w:tc>
          <w:tcPr>
            <w:tcW w:w="396" w:type="dxa"/>
          </w:tcPr>
          <w:p w14:paraId="32439825" w14:textId="77777777" w:rsidR="00BC5DA8" w:rsidRDefault="00BC5DA8" w:rsidP="0049513A"/>
        </w:tc>
        <w:tc>
          <w:tcPr>
            <w:tcW w:w="397" w:type="dxa"/>
          </w:tcPr>
          <w:p w14:paraId="17409CC0" w14:textId="77777777" w:rsidR="00BC5DA8" w:rsidRDefault="00BC5DA8" w:rsidP="0049513A"/>
        </w:tc>
        <w:tc>
          <w:tcPr>
            <w:tcW w:w="396" w:type="dxa"/>
          </w:tcPr>
          <w:p w14:paraId="24CA2288" w14:textId="77777777" w:rsidR="00BC5DA8" w:rsidRDefault="00BC5DA8" w:rsidP="0049513A"/>
        </w:tc>
        <w:tc>
          <w:tcPr>
            <w:tcW w:w="396" w:type="dxa"/>
          </w:tcPr>
          <w:p w14:paraId="799B7865" w14:textId="77777777" w:rsidR="00BC5DA8" w:rsidRDefault="00BC5DA8" w:rsidP="0049513A"/>
        </w:tc>
        <w:tc>
          <w:tcPr>
            <w:tcW w:w="397" w:type="dxa"/>
          </w:tcPr>
          <w:p w14:paraId="5C66B559" w14:textId="77777777" w:rsidR="00BC5DA8" w:rsidRDefault="00BC5DA8" w:rsidP="0049513A"/>
        </w:tc>
        <w:tc>
          <w:tcPr>
            <w:tcW w:w="396" w:type="dxa"/>
          </w:tcPr>
          <w:p w14:paraId="6B47FE82" w14:textId="77777777" w:rsidR="00BC5DA8" w:rsidRDefault="00BC5DA8" w:rsidP="0049513A"/>
        </w:tc>
        <w:tc>
          <w:tcPr>
            <w:tcW w:w="396" w:type="dxa"/>
          </w:tcPr>
          <w:p w14:paraId="43FB9FA3" w14:textId="77777777" w:rsidR="00BC5DA8" w:rsidRDefault="00BC5DA8" w:rsidP="0049513A"/>
        </w:tc>
        <w:tc>
          <w:tcPr>
            <w:tcW w:w="397" w:type="dxa"/>
          </w:tcPr>
          <w:p w14:paraId="272804F6" w14:textId="77777777" w:rsidR="00BC5DA8" w:rsidRDefault="00BC5DA8" w:rsidP="0049513A"/>
        </w:tc>
        <w:tc>
          <w:tcPr>
            <w:tcW w:w="396" w:type="dxa"/>
          </w:tcPr>
          <w:p w14:paraId="4553158D" w14:textId="77777777" w:rsidR="00BC5DA8" w:rsidRDefault="00BC5DA8" w:rsidP="0049513A"/>
        </w:tc>
        <w:tc>
          <w:tcPr>
            <w:tcW w:w="397" w:type="dxa"/>
          </w:tcPr>
          <w:p w14:paraId="1F6EA74E" w14:textId="77777777" w:rsidR="00BC5DA8" w:rsidRDefault="00BC5DA8" w:rsidP="0049513A"/>
        </w:tc>
        <w:tc>
          <w:tcPr>
            <w:tcW w:w="396" w:type="dxa"/>
          </w:tcPr>
          <w:p w14:paraId="73151015" w14:textId="77777777" w:rsidR="00BC5DA8" w:rsidRDefault="00BC5DA8" w:rsidP="0049513A"/>
        </w:tc>
        <w:tc>
          <w:tcPr>
            <w:tcW w:w="396" w:type="dxa"/>
          </w:tcPr>
          <w:p w14:paraId="0A16F10A" w14:textId="77777777" w:rsidR="00BC5DA8" w:rsidRDefault="00BC5DA8" w:rsidP="0049513A"/>
        </w:tc>
        <w:tc>
          <w:tcPr>
            <w:tcW w:w="397" w:type="dxa"/>
          </w:tcPr>
          <w:p w14:paraId="2D29C667" w14:textId="77777777" w:rsidR="00BC5DA8" w:rsidRDefault="00BC5DA8" w:rsidP="0049513A"/>
        </w:tc>
        <w:tc>
          <w:tcPr>
            <w:tcW w:w="396" w:type="dxa"/>
          </w:tcPr>
          <w:p w14:paraId="36AD38FB" w14:textId="77777777" w:rsidR="00BC5DA8" w:rsidRDefault="00BC5DA8" w:rsidP="0049513A"/>
        </w:tc>
        <w:tc>
          <w:tcPr>
            <w:tcW w:w="396" w:type="dxa"/>
          </w:tcPr>
          <w:p w14:paraId="2E6FCDAD" w14:textId="77777777" w:rsidR="00BC5DA8" w:rsidRDefault="00BC5DA8" w:rsidP="0049513A"/>
        </w:tc>
        <w:tc>
          <w:tcPr>
            <w:tcW w:w="397" w:type="dxa"/>
          </w:tcPr>
          <w:p w14:paraId="12322D2F" w14:textId="77777777" w:rsidR="00BC5DA8" w:rsidRDefault="00BC5DA8" w:rsidP="0049513A"/>
        </w:tc>
        <w:tc>
          <w:tcPr>
            <w:tcW w:w="396" w:type="dxa"/>
          </w:tcPr>
          <w:p w14:paraId="29FC148E" w14:textId="77777777" w:rsidR="00BC5DA8" w:rsidRDefault="00BC5DA8" w:rsidP="0049513A"/>
        </w:tc>
        <w:tc>
          <w:tcPr>
            <w:tcW w:w="397" w:type="dxa"/>
          </w:tcPr>
          <w:p w14:paraId="46AD5311" w14:textId="77777777" w:rsidR="00BC5DA8" w:rsidRDefault="00BC5DA8" w:rsidP="0049513A"/>
        </w:tc>
      </w:tr>
      <w:tr w:rsidR="00BC5DA8" w14:paraId="0D5EAAF6" w14:textId="47016889" w:rsidTr="00BC5DA8">
        <w:tc>
          <w:tcPr>
            <w:tcW w:w="1271" w:type="dxa"/>
          </w:tcPr>
          <w:p w14:paraId="74C43948" w14:textId="1E20984A" w:rsidR="00BC5DA8" w:rsidRDefault="00BC5DA8" w:rsidP="0049513A">
            <w:r>
              <w:t>DB_T2</w:t>
            </w:r>
          </w:p>
        </w:tc>
        <w:tc>
          <w:tcPr>
            <w:tcW w:w="396" w:type="dxa"/>
          </w:tcPr>
          <w:p w14:paraId="26D668A8" w14:textId="77777777" w:rsidR="00BC5DA8" w:rsidRPr="00A217D5" w:rsidRDefault="00BC5DA8" w:rsidP="0049513A">
            <w:pPr>
              <w:rPr>
                <w:sz w:val="20"/>
              </w:rPr>
            </w:pPr>
          </w:p>
        </w:tc>
        <w:tc>
          <w:tcPr>
            <w:tcW w:w="396" w:type="dxa"/>
          </w:tcPr>
          <w:p w14:paraId="0A79C548" w14:textId="39646056" w:rsidR="00BC5DA8" w:rsidRPr="00A217D5" w:rsidRDefault="00BC5DA8" w:rsidP="0049513A">
            <w:pPr>
              <w:rPr>
                <w:sz w:val="20"/>
              </w:rPr>
            </w:pPr>
            <w:r>
              <w:rPr>
                <w:sz w:val="20"/>
              </w:rPr>
              <w:t xml:space="preserve">X </w:t>
            </w:r>
          </w:p>
        </w:tc>
        <w:tc>
          <w:tcPr>
            <w:tcW w:w="397" w:type="dxa"/>
          </w:tcPr>
          <w:p w14:paraId="7C92233C" w14:textId="77777777" w:rsidR="00BC5DA8" w:rsidRPr="00A217D5" w:rsidRDefault="00BC5DA8" w:rsidP="0049513A">
            <w:pPr>
              <w:rPr>
                <w:sz w:val="20"/>
              </w:rPr>
            </w:pPr>
          </w:p>
        </w:tc>
        <w:tc>
          <w:tcPr>
            <w:tcW w:w="396" w:type="dxa"/>
          </w:tcPr>
          <w:p w14:paraId="5CA40CED" w14:textId="77777777" w:rsidR="00BC5DA8" w:rsidRPr="00A217D5" w:rsidRDefault="00BC5DA8" w:rsidP="0049513A">
            <w:pPr>
              <w:rPr>
                <w:sz w:val="20"/>
              </w:rPr>
            </w:pPr>
          </w:p>
        </w:tc>
        <w:tc>
          <w:tcPr>
            <w:tcW w:w="397" w:type="dxa"/>
          </w:tcPr>
          <w:p w14:paraId="1C90BD16" w14:textId="77777777" w:rsidR="00BC5DA8" w:rsidRPr="00A217D5" w:rsidRDefault="00BC5DA8" w:rsidP="0049513A">
            <w:pPr>
              <w:rPr>
                <w:sz w:val="20"/>
              </w:rPr>
            </w:pPr>
          </w:p>
        </w:tc>
        <w:tc>
          <w:tcPr>
            <w:tcW w:w="396" w:type="dxa"/>
          </w:tcPr>
          <w:p w14:paraId="77B2B86D" w14:textId="77777777" w:rsidR="00BC5DA8" w:rsidRPr="00A217D5" w:rsidRDefault="00BC5DA8" w:rsidP="0049513A">
            <w:pPr>
              <w:rPr>
                <w:sz w:val="20"/>
              </w:rPr>
            </w:pPr>
          </w:p>
        </w:tc>
        <w:tc>
          <w:tcPr>
            <w:tcW w:w="396" w:type="dxa"/>
          </w:tcPr>
          <w:p w14:paraId="6B8FECF0" w14:textId="77777777" w:rsidR="00BC5DA8" w:rsidRPr="00A217D5" w:rsidRDefault="00BC5DA8" w:rsidP="0049513A">
            <w:pPr>
              <w:rPr>
                <w:sz w:val="20"/>
              </w:rPr>
            </w:pPr>
          </w:p>
        </w:tc>
        <w:tc>
          <w:tcPr>
            <w:tcW w:w="397" w:type="dxa"/>
          </w:tcPr>
          <w:p w14:paraId="0B81A335" w14:textId="77777777" w:rsidR="00BC5DA8" w:rsidRPr="00A217D5" w:rsidRDefault="00BC5DA8" w:rsidP="0049513A">
            <w:pPr>
              <w:rPr>
                <w:sz w:val="20"/>
              </w:rPr>
            </w:pPr>
          </w:p>
        </w:tc>
        <w:tc>
          <w:tcPr>
            <w:tcW w:w="396" w:type="dxa"/>
          </w:tcPr>
          <w:p w14:paraId="075EF103" w14:textId="77777777" w:rsidR="00BC5DA8" w:rsidRPr="00A217D5" w:rsidRDefault="00BC5DA8" w:rsidP="0049513A">
            <w:pPr>
              <w:rPr>
                <w:sz w:val="20"/>
              </w:rPr>
            </w:pPr>
          </w:p>
        </w:tc>
        <w:tc>
          <w:tcPr>
            <w:tcW w:w="397" w:type="dxa"/>
          </w:tcPr>
          <w:p w14:paraId="6050C1E0" w14:textId="77777777" w:rsidR="00BC5DA8" w:rsidRPr="00A217D5" w:rsidRDefault="00BC5DA8" w:rsidP="0049513A">
            <w:pPr>
              <w:rPr>
                <w:sz w:val="20"/>
              </w:rPr>
            </w:pPr>
          </w:p>
        </w:tc>
        <w:tc>
          <w:tcPr>
            <w:tcW w:w="396" w:type="dxa"/>
          </w:tcPr>
          <w:p w14:paraId="35A860F4" w14:textId="77777777" w:rsidR="00BC5DA8" w:rsidRPr="00A217D5" w:rsidRDefault="00BC5DA8" w:rsidP="0049513A">
            <w:pPr>
              <w:rPr>
                <w:sz w:val="20"/>
              </w:rPr>
            </w:pPr>
          </w:p>
        </w:tc>
        <w:tc>
          <w:tcPr>
            <w:tcW w:w="397" w:type="dxa"/>
          </w:tcPr>
          <w:p w14:paraId="60AE9031" w14:textId="77777777" w:rsidR="00BC5DA8" w:rsidRPr="00A217D5" w:rsidRDefault="00BC5DA8" w:rsidP="0049513A">
            <w:pPr>
              <w:rPr>
                <w:sz w:val="20"/>
              </w:rPr>
            </w:pPr>
          </w:p>
        </w:tc>
        <w:tc>
          <w:tcPr>
            <w:tcW w:w="396" w:type="dxa"/>
          </w:tcPr>
          <w:p w14:paraId="23DE9426" w14:textId="77777777" w:rsidR="00BC5DA8" w:rsidRPr="00A217D5" w:rsidRDefault="00BC5DA8" w:rsidP="0049513A">
            <w:pPr>
              <w:rPr>
                <w:sz w:val="20"/>
              </w:rPr>
            </w:pPr>
          </w:p>
        </w:tc>
        <w:tc>
          <w:tcPr>
            <w:tcW w:w="396" w:type="dxa"/>
          </w:tcPr>
          <w:p w14:paraId="047F38FC" w14:textId="77777777" w:rsidR="00BC5DA8" w:rsidRPr="00A217D5" w:rsidRDefault="00BC5DA8" w:rsidP="0049513A">
            <w:pPr>
              <w:rPr>
                <w:sz w:val="20"/>
              </w:rPr>
            </w:pPr>
          </w:p>
        </w:tc>
        <w:tc>
          <w:tcPr>
            <w:tcW w:w="397" w:type="dxa"/>
          </w:tcPr>
          <w:p w14:paraId="1FB9E13C" w14:textId="77777777" w:rsidR="00BC5DA8" w:rsidRPr="00A217D5" w:rsidRDefault="00BC5DA8" w:rsidP="0049513A">
            <w:pPr>
              <w:rPr>
                <w:sz w:val="20"/>
              </w:rPr>
            </w:pPr>
          </w:p>
        </w:tc>
        <w:tc>
          <w:tcPr>
            <w:tcW w:w="396" w:type="dxa"/>
          </w:tcPr>
          <w:p w14:paraId="591C6726" w14:textId="77777777" w:rsidR="00BC5DA8" w:rsidRPr="00A217D5" w:rsidRDefault="00BC5DA8" w:rsidP="0049513A">
            <w:pPr>
              <w:rPr>
                <w:sz w:val="20"/>
              </w:rPr>
            </w:pPr>
          </w:p>
        </w:tc>
        <w:tc>
          <w:tcPr>
            <w:tcW w:w="396" w:type="dxa"/>
          </w:tcPr>
          <w:p w14:paraId="31AE0782" w14:textId="77777777" w:rsidR="00BC5DA8" w:rsidRPr="00A217D5" w:rsidRDefault="00BC5DA8" w:rsidP="0049513A">
            <w:pPr>
              <w:rPr>
                <w:sz w:val="20"/>
              </w:rPr>
            </w:pPr>
          </w:p>
        </w:tc>
        <w:tc>
          <w:tcPr>
            <w:tcW w:w="397" w:type="dxa"/>
          </w:tcPr>
          <w:p w14:paraId="7C62C384" w14:textId="77777777" w:rsidR="00BC5DA8" w:rsidRPr="00A217D5" w:rsidRDefault="00BC5DA8" w:rsidP="0049513A">
            <w:pPr>
              <w:rPr>
                <w:sz w:val="20"/>
              </w:rPr>
            </w:pPr>
          </w:p>
        </w:tc>
        <w:tc>
          <w:tcPr>
            <w:tcW w:w="396" w:type="dxa"/>
          </w:tcPr>
          <w:p w14:paraId="73F38F1E" w14:textId="77777777" w:rsidR="00BC5DA8" w:rsidRPr="00A217D5" w:rsidRDefault="00BC5DA8" w:rsidP="0049513A">
            <w:pPr>
              <w:rPr>
                <w:sz w:val="20"/>
              </w:rPr>
            </w:pPr>
          </w:p>
        </w:tc>
        <w:tc>
          <w:tcPr>
            <w:tcW w:w="396" w:type="dxa"/>
          </w:tcPr>
          <w:p w14:paraId="61C66EF4" w14:textId="77777777" w:rsidR="00BC5DA8" w:rsidRPr="00A217D5" w:rsidRDefault="00BC5DA8" w:rsidP="0049513A">
            <w:pPr>
              <w:rPr>
                <w:sz w:val="20"/>
              </w:rPr>
            </w:pPr>
          </w:p>
        </w:tc>
        <w:tc>
          <w:tcPr>
            <w:tcW w:w="397" w:type="dxa"/>
          </w:tcPr>
          <w:p w14:paraId="149B66A0" w14:textId="77777777" w:rsidR="00BC5DA8" w:rsidRPr="00A217D5" w:rsidRDefault="00BC5DA8" w:rsidP="0049513A">
            <w:pPr>
              <w:rPr>
                <w:sz w:val="20"/>
              </w:rPr>
            </w:pPr>
          </w:p>
        </w:tc>
        <w:tc>
          <w:tcPr>
            <w:tcW w:w="396" w:type="dxa"/>
          </w:tcPr>
          <w:p w14:paraId="28BCD5C1" w14:textId="77777777" w:rsidR="00BC5DA8" w:rsidRPr="00A217D5" w:rsidRDefault="00BC5DA8" w:rsidP="0049513A">
            <w:pPr>
              <w:rPr>
                <w:sz w:val="20"/>
              </w:rPr>
            </w:pPr>
          </w:p>
        </w:tc>
        <w:tc>
          <w:tcPr>
            <w:tcW w:w="397" w:type="dxa"/>
          </w:tcPr>
          <w:p w14:paraId="6F61077B" w14:textId="77777777" w:rsidR="00BC5DA8" w:rsidRPr="00A217D5" w:rsidRDefault="00BC5DA8" w:rsidP="0049513A">
            <w:pPr>
              <w:rPr>
                <w:sz w:val="20"/>
              </w:rPr>
            </w:pPr>
          </w:p>
        </w:tc>
        <w:tc>
          <w:tcPr>
            <w:tcW w:w="396" w:type="dxa"/>
          </w:tcPr>
          <w:p w14:paraId="7868E6A0" w14:textId="77777777" w:rsidR="00BC5DA8" w:rsidRPr="00A217D5" w:rsidRDefault="00BC5DA8" w:rsidP="0049513A">
            <w:pPr>
              <w:rPr>
                <w:sz w:val="20"/>
              </w:rPr>
            </w:pPr>
          </w:p>
        </w:tc>
        <w:tc>
          <w:tcPr>
            <w:tcW w:w="396" w:type="dxa"/>
          </w:tcPr>
          <w:p w14:paraId="6B648C85" w14:textId="77777777" w:rsidR="00BC5DA8" w:rsidRPr="00A217D5" w:rsidRDefault="00BC5DA8" w:rsidP="0049513A">
            <w:pPr>
              <w:rPr>
                <w:sz w:val="20"/>
              </w:rPr>
            </w:pPr>
          </w:p>
        </w:tc>
        <w:tc>
          <w:tcPr>
            <w:tcW w:w="397" w:type="dxa"/>
          </w:tcPr>
          <w:p w14:paraId="6DDC5A5B" w14:textId="77777777" w:rsidR="00BC5DA8" w:rsidRPr="00A217D5" w:rsidRDefault="00BC5DA8" w:rsidP="0049513A">
            <w:pPr>
              <w:rPr>
                <w:sz w:val="20"/>
              </w:rPr>
            </w:pPr>
          </w:p>
        </w:tc>
        <w:tc>
          <w:tcPr>
            <w:tcW w:w="396" w:type="dxa"/>
          </w:tcPr>
          <w:p w14:paraId="39833E09" w14:textId="77777777" w:rsidR="00BC5DA8" w:rsidRPr="00A217D5" w:rsidRDefault="00BC5DA8" w:rsidP="0049513A">
            <w:pPr>
              <w:rPr>
                <w:sz w:val="20"/>
              </w:rPr>
            </w:pPr>
          </w:p>
        </w:tc>
        <w:tc>
          <w:tcPr>
            <w:tcW w:w="396" w:type="dxa"/>
          </w:tcPr>
          <w:p w14:paraId="7AEFA52D" w14:textId="77777777" w:rsidR="00BC5DA8" w:rsidRPr="00A217D5" w:rsidRDefault="00BC5DA8" w:rsidP="0049513A">
            <w:pPr>
              <w:rPr>
                <w:sz w:val="20"/>
              </w:rPr>
            </w:pPr>
          </w:p>
        </w:tc>
        <w:tc>
          <w:tcPr>
            <w:tcW w:w="397" w:type="dxa"/>
          </w:tcPr>
          <w:p w14:paraId="56A09B3E" w14:textId="77777777" w:rsidR="00BC5DA8" w:rsidRPr="00A217D5" w:rsidRDefault="00BC5DA8" w:rsidP="0049513A">
            <w:pPr>
              <w:rPr>
                <w:sz w:val="20"/>
              </w:rPr>
            </w:pPr>
          </w:p>
        </w:tc>
        <w:tc>
          <w:tcPr>
            <w:tcW w:w="396" w:type="dxa"/>
          </w:tcPr>
          <w:p w14:paraId="6A7088F1" w14:textId="77777777" w:rsidR="00BC5DA8" w:rsidRPr="00A217D5" w:rsidRDefault="00BC5DA8" w:rsidP="0049513A">
            <w:pPr>
              <w:rPr>
                <w:sz w:val="20"/>
              </w:rPr>
            </w:pPr>
          </w:p>
        </w:tc>
        <w:tc>
          <w:tcPr>
            <w:tcW w:w="396" w:type="dxa"/>
          </w:tcPr>
          <w:p w14:paraId="7A426335" w14:textId="77777777" w:rsidR="00BC5DA8" w:rsidRPr="00A217D5" w:rsidRDefault="00BC5DA8" w:rsidP="0049513A">
            <w:pPr>
              <w:rPr>
                <w:sz w:val="20"/>
              </w:rPr>
            </w:pPr>
          </w:p>
        </w:tc>
        <w:tc>
          <w:tcPr>
            <w:tcW w:w="397" w:type="dxa"/>
          </w:tcPr>
          <w:p w14:paraId="5FE4EA67" w14:textId="77777777" w:rsidR="00BC5DA8" w:rsidRPr="00A217D5" w:rsidRDefault="00BC5DA8" w:rsidP="0049513A">
            <w:pPr>
              <w:rPr>
                <w:sz w:val="20"/>
              </w:rPr>
            </w:pPr>
          </w:p>
        </w:tc>
        <w:tc>
          <w:tcPr>
            <w:tcW w:w="396" w:type="dxa"/>
          </w:tcPr>
          <w:p w14:paraId="6C015EE3" w14:textId="77777777" w:rsidR="00BC5DA8" w:rsidRDefault="00BC5DA8" w:rsidP="0049513A"/>
        </w:tc>
        <w:tc>
          <w:tcPr>
            <w:tcW w:w="397" w:type="dxa"/>
          </w:tcPr>
          <w:p w14:paraId="1C14366C" w14:textId="77777777" w:rsidR="00BC5DA8" w:rsidRDefault="00BC5DA8" w:rsidP="0049513A"/>
        </w:tc>
        <w:tc>
          <w:tcPr>
            <w:tcW w:w="396" w:type="dxa"/>
          </w:tcPr>
          <w:p w14:paraId="4E78A13A" w14:textId="77777777" w:rsidR="00BC5DA8" w:rsidRDefault="00BC5DA8" w:rsidP="0049513A"/>
        </w:tc>
        <w:tc>
          <w:tcPr>
            <w:tcW w:w="396" w:type="dxa"/>
          </w:tcPr>
          <w:p w14:paraId="04CE1FAA" w14:textId="77777777" w:rsidR="00BC5DA8" w:rsidRDefault="00BC5DA8" w:rsidP="0049513A"/>
        </w:tc>
        <w:tc>
          <w:tcPr>
            <w:tcW w:w="397" w:type="dxa"/>
          </w:tcPr>
          <w:p w14:paraId="72A17E51" w14:textId="77777777" w:rsidR="00BC5DA8" w:rsidRDefault="00BC5DA8" w:rsidP="0049513A"/>
        </w:tc>
        <w:tc>
          <w:tcPr>
            <w:tcW w:w="396" w:type="dxa"/>
          </w:tcPr>
          <w:p w14:paraId="3877E728" w14:textId="77777777" w:rsidR="00BC5DA8" w:rsidRDefault="00BC5DA8" w:rsidP="0049513A"/>
        </w:tc>
        <w:tc>
          <w:tcPr>
            <w:tcW w:w="396" w:type="dxa"/>
          </w:tcPr>
          <w:p w14:paraId="6AEBBB93" w14:textId="77777777" w:rsidR="00BC5DA8" w:rsidRDefault="00BC5DA8" w:rsidP="0049513A"/>
        </w:tc>
        <w:tc>
          <w:tcPr>
            <w:tcW w:w="397" w:type="dxa"/>
          </w:tcPr>
          <w:p w14:paraId="7087F2A1" w14:textId="77777777" w:rsidR="00BC5DA8" w:rsidRDefault="00BC5DA8" w:rsidP="0049513A"/>
        </w:tc>
        <w:tc>
          <w:tcPr>
            <w:tcW w:w="396" w:type="dxa"/>
          </w:tcPr>
          <w:p w14:paraId="2A7410FC" w14:textId="77777777" w:rsidR="00BC5DA8" w:rsidRDefault="00BC5DA8" w:rsidP="0049513A"/>
        </w:tc>
        <w:tc>
          <w:tcPr>
            <w:tcW w:w="397" w:type="dxa"/>
          </w:tcPr>
          <w:p w14:paraId="41BC6F2F" w14:textId="77777777" w:rsidR="00BC5DA8" w:rsidRDefault="00BC5DA8" w:rsidP="0049513A"/>
        </w:tc>
        <w:tc>
          <w:tcPr>
            <w:tcW w:w="396" w:type="dxa"/>
          </w:tcPr>
          <w:p w14:paraId="75023D88" w14:textId="77777777" w:rsidR="00BC5DA8" w:rsidRDefault="00BC5DA8" w:rsidP="0049513A"/>
        </w:tc>
        <w:tc>
          <w:tcPr>
            <w:tcW w:w="396" w:type="dxa"/>
          </w:tcPr>
          <w:p w14:paraId="71FF73FA" w14:textId="77777777" w:rsidR="00BC5DA8" w:rsidRDefault="00BC5DA8" w:rsidP="0049513A"/>
        </w:tc>
        <w:tc>
          <w:tcPr>
            <w:tcW w:w="397" w:type="dxa"/>
          </w:tcPr>
          <w:p w14:paraId="70113B79" w14:textId="77777777" w:rsidR="00BC5DA8" w:rsidRDefault="00BC5DA8" w:rsidP="0049513A"/>
        </w:tc>
        <w:tc>
          <w:tcPr>
            <w:tcW w:w="396" w:type="dxa"/>
          </w:tcPr>
          <w:p w14:paraId="60238252" w14:textId="77777777" w:rsidR="00BC5DA8" w:rsidRDefault="00BC5DA8" w:rsidP="0049513A"/>
        </w:tc>
        <w:tc>
          <w:tcPr>
            <w:tcW w:w="396" w:type="dxa"/>
          </w:tcPr>
          <w:p w14:paraId="4D4B7D3F" w14:textId="77777777" w:rsidR="00BC5DA8" w:rsidRDefault="00BC5DA8" w:rsidP="0049513A"/>
        </w:tc>
        <w:tc>
          <w:tcPr>
            <w:tcW w:w="397" w:type="dxa"/>
          </w:tcPr>
          <w:p w14:paraId="6410C495" w14:textId="77777777" w:rsidR="00BC5DA8" w:rsidRDefault="00BC5DA8" w:rsidP="0049513A"/>
        </w:tc>
        <w:tc>
          <w:tcPr>
            <w:tcW w:w="396" w:type="dxa"/>
          </w:tcPr>
          <w:p w14:paraId="72527B24" w14:textId="77777777" w:rsidR="00BC5DA8" w:rsidRDefault="00BC5DA8" w:rsidP="0049513A"/>
        </w:tc>
        <w:tc>
          <w:tcPr>
            <w:tcW w:w="397" w:type="dxa"/>
          </w:tcPr>
          <w:p w14:paraId="614B0D4F" w14:textId="77777777" w:rsidR="00BC5DA8" w:rsidRDefault="00BC5DA8" w:rsidP="0049513A"/>
        </w:tc>
      </w:tr>
      <w:tr w:rsidR="00BC5DA8" w14:paraId="720F580F" w14:textId="0ACD5F17" w:rsidTr="00BC5DA8">
        <w:tc>
          <w:tcPr>
            <w:tcW w:w="1271" w:type="dxa"/>
          </w:tcPr>
          <w:p w14:paraId="03D16415" w14:textId="251A4983" w:rsidR="00BC5DA8" w:rsidRDefault="00BC5DA8" w:rsidP="0049513A">
            <w:r>
              <w:t>DB_T3</w:t>
            </w:r>
          </w:p>
        </w:tc>
        <w:tc>
          <w:tcPr>
            <w:tcW w:w="396" w:type="dxa"/>
          </w:tcPr>
          <w:p w14:paraId="12F91C66" w14:textId="77777777" w:rsidR="00BC5DA8" w:rsidRPr="00A217D5" w:rsidRDefault="00BC5DA8" w:rsidP="0049513A">
            <w:pPr>
              <w:rPr>
                <w:sz w:val="20"/>
              </w:rPr>
            </w:pPr>
          </w:p>
        </w:tc>
        <w:tc>
          <w:tcPr>
            <w:tcW w:w="396" w:type="dxa"/>
          </w:tcPr>
          <w:p w14:paraId="79C33351" w14:textId="77777777" w:rsidR="00BC5DA8" w:rsidRPr="00A217D5" w:rsidRDefault="00BC5DA8" w:rsidP="0049513A">
            <w:pPr>
              <w:rPr>
                <w:sz w:val="20"/>
              </w:rPr>
            </w:pPr>
          </w:p>
        </w:tc>
        <w:tc>
          <w:tcPr>
            <w:tcW w:w="397" w:type="dxa"/>
          </w:tcPr>
          <w:p w14:paraId="5094A874" w14:textId="45D11F0F" w:rsidR="00BC5DA8" w:rsidRPr="00A217D5" w:rsidRDefault="00BC5DA8" w:rsidP="0049513A">
            <w:pPr>
              <w:rPr>
                <w:sz w:val="20"/>
              </w:rPr>
            </w:pPr>
            <w:r>
              <w:rPr>
                <w:sz w:val="20"/>
              </w:rPr>
              <w:t xml:space="preserve">X </w:t>
            </w:r>
          </w:p>
        </w:tc>
        <w:tc>
          <w:tcPr>
            <w:tcW w:w="396" w:type="dxa"/>
          </w:tcPr>
          <w:p w14:paraId="1B6C12FD" w14:textId="77777777" w:rsidR="00BC5DA8" w:rsidRPr="00A217D5" w:rsidRDefault="00BC5DA8" w:rsidP="0049513A">
            <w:pPr>
              <w:rPr>
                <w:sz w:val="20"/>
              </w:rPr>
            </w:pPr>
          </w:p>
        </w:tc>
        <w:tc>
          <w:tcPr>
            <w:tcW w:w="397" w:type="dxa"/>
          </w:tcPr>
          <w:p w14:paraId="1C214031" w14:textId="77777777" w:rsidR="00BC5DA8" w:rsidRPr="00A217D5" w:rsidRDefault="00BC5DA8" w:rsidP="0049513A">
            <w:pPr>
              <w:rPr>
                <w:sz w:val="20"/>
              </w:rPr>
            </w:pPr>
          </w:p>
        </w:tc>
        <w:tc>
          <w:tcPr>
            <w:tcW w:w="396" w:type="dxa"/>
          </w:tcPr>
          <w:p w14:paraId="42A847D4" w14:textId="77777777" w:rsidR="00BC5DA8" w:rsidRPr="00A217D5" w:rsidRDefault="00BC5DA8" w:rsidP="0049513A">
            <w:pPr>
              <w:rPr>
                <w:sz w:val="20"/>
              </w:rPr>
            </w:pPr>
          </w:p>
        </w:tc>
        <w:tc>
          <w:tcPr>
            <w:tcW w:w="396" w:type="dxa"/>
          </w:tcPr>
          <w:p w14:paraId="7F16EE8D" w14:textId="77777777" w:rsidR="00BC5DA8" w:rsidRPr="00A217D5" w:rsidRDefault="00BC5DA8" w:rsidP="0049513A">
            <w:pPr>
              <w:rPr>
                <w:sz w:val="20"/>
              </w:rPr>
            </w:pPr>
          </w:p>
        </w:tc>
        <w:tc>
          <w:tcPr>
            <w:tcW w:w="397" w:type="dxa"/>
          </w:tcPr>
          <w:p w14:paraId="2DCA9960" w14:textId="77777777" w:rsidR="00BC5DA8" w:rsidRPr="00A217D5" w:rsidRDefault="00BC5DA8" w:rsidP="0049513A">
            <w:pPr>
              <w:rPr>
                <w:sz w:val="20"/>
              </w:rPr>
            </w:pPr>
          </w:p>
        </w:tc>
        <w:tc>
          <w:tcPr>
            <w:tcW w:w="396" w:type="dxa"/>
          </w:tcPr>
          <w:p w14:paraId="506ABEFB" w14:textId="77777777" w:rsidR="00BC5DA8" w:rsidRPr="00A217D5" w:rsidRDefault="00BC5DA8" w:rsidP="0049513A">
            <w:pPr>
              <w:rPr>
                <w:sz w:val="20"/>
              </w:rPr>
            </w:pPr>
          </w:p>
        </w:tc>
        <w:tc>
          <w:tcPr>
            <w:tcW w:w="397" w:type="dxa"/>
          </w:tcPr>
          <w:p w14:paraId="2A2D8B7C" w14:textId="77777777" w:rsidR="00BC5DA8" w:rsidRPr="00A217D5" w:rsidRDefault="00BC5DA8" w:rsidP="0049513A">
            <w:pPr>
              <w:rPr>
                <w:sz w:val="20"/>
              </w:rPr>
            </w:pPr>
          </w:p>
        </w:tc>
        <w:tc>
          <w:tcPr>
            <w:tcW w:w="396" w:type="dxa"/>
          </w:tcPr>
          <w:p w14:paraId="3AD4EDBB" w14:textId="77777777" w:rsidR="00BC5DA8" w:rsidRPr="00A217D5" w:rsidRDefault="00BC5DA8" w:rsidP="0049513A">
            <w:pPr>
              <w:rPr>
                <w:sz w:val="20"/>
              </w:rPr>
            </w:pPr>
          </w:p>
        </w:tc>
        <w:tc>
          <w:tcPr>
            <w:tcW w:w="397" w:type="dxa"/>
          </w:tcPr>
          <w:p w14:paraId="411C576A" w14:textId="77777777" w:rsidR="00BC5DA8" w:rsidRPr="00A217D5" w:rsidRDefault="00BC5DA8" w:rsidP="0049513A">
            <w:pPr>
              <w:rPr>
                <w:sz w:val="20"/>
              </w:rPr>
            </w:pPr>
          </w:p>
        </w:tc>
        <w:tc>
          <w:tcPr>
            <w:tcW w:w="396" w:type="dxa"/>
          </w:tcPr>
          <w:p w14:paraId="775243DD" w14:textId="77777777" w:rsidR="00BC5DA8" w:rsidRPr="00A217D5" w:rsidRDefault="00BC5DA8" w:rsidP="0049513A">
            <w:pPr>
              <w:rPr>
                <w:sz w:val="20"/>
              </w:rPr>
            </w:pPr>
          </w:p>
        </w:tc>
        <w:tc>
          <w:tcPr>
            <w:tcW w:w="396" w:type="dxa"/>
          </w:tcPr>
          <w:p w14:paraId="67FD855D" w14:textId="77777777" w:rsidR="00BC5DA8" w:rsidRPr="00A217D5" w:rsidRDefault="00BC5DA8" w:rsidP="0049513A">
            <w:pPr>
              <w:rPr>
                <w:sz w:val="20"/>
              </w:rPr>
            </w:pPr>
          </w:p>
        </w:tc>
        <w:tc>
          <w:tcPr>
            <w:tcW w:w="397" w:type="dxa"/>
          </w:tcPr>
          <w:p w14:paraId="03F22737" w14:textId="77777777" w:rsidR="00BC5DA8" w:rsidRPr="00A217D5" w:rsidRDefault="00BC5DA8" w:rsidP="0049513A">
            <w:pPr>
              <w:rPr>
                <w:sz w:val="20"/>
              </w:rPr>
            </w:pPr>
          </w:p>
        </w:tc>
        <w:tc>
          <w:tcPr>
            <w:tcW w:w="396" w:type="dxa"/>
          </w:tcPr>
          <w:p w14:paraId="5486B842" w14:textId="77777777" w:rsidR="00BC5DA8" w:rsidRPr="00A217D5" w:rsidRDefault="00BC5DA8" w:rsidP="0049513A">
            <w:pPr>
              <w:rPr>
                <w:sz w:val="20"/>
              </w:rPr>
            </w:pPr>
          </w:p>
        </w:tc>
        <w:tc>
          <w:tcPr>
            <w:tcW w:w="396" w:type="dxa"/>
          </w:tcPr>
          <w:p w14:paraId="4F5792AB" w14:textId="77777777" w:rsidR="00BC5DA8" w:rsidRPr="00A217D5" w:rsidRDefault="00BC5DA8" w:rsidP="0049513A">
            <w:pPr>
              <w:rPr>
                <w:sz w:val="20"/>
              </w:rPr>
            </w:pPr>
          </w:p>
        </w:tc>
        <w:tc>
          <w:tcPr>
            <w:tcW w:w="397" w:type="dxa"/>
          </w:tcPr>
          <w:p w14:paraId="6DA28A07" w14:textId="77777777" w:rsidR="00BC5DA8" w:rsidRPr="00A217D5" w:rsidRDefault="00BC5DA8" w:rsidP="0049513A">
            <w:pPr>
              <w:rPr>
                <w:sz w:val="20"/>
              </w:rPr>
            </w:pPr>
          </w:p>
        </w:tc>
        <w:tc>
          <w:tcPr>
            <w:tcW w:w="396" w:type="dxa"/>
          </w:tcPr>
          <w:p w14:paraId="0F961B91" w14:textId="77777777" w:rsidR="00BC5DA8" w:rsidRPr="00A217D5" w:rsidRDefault="00BC5DA8" w:rsidP="0049513A">
            <w:pPr>
              <w:rPr>
                <w:sz w:val="20"/>
              </w:rPr>
            </w:pPr>
          </w:p>
        </w:tc>
        <w:tc>
          <w:tcPr>
            <w:tcW w:w="396" w:type="dxa"/>
          </w:tcPr>
          <w:p w14:paraId="0CAC483F" w14:textId="77777777" w:rsidR="00BC5DA8" w:rsidRPr="00A217D5" w:rsidRDefault="00BC5DA8" w:rsidP="0049513A">
            <w:pPr>
              <w:rPr>
                <w:sz w:val="20"/>
              </w:rPr>
            </w:pPr>
          </w:p>
        </w:tc>
        <w:tc>
          <w:tcPr>
            <w:tcW w:w="397" w:type="dxa"/>
          </w:tcPr>
          <w:p w14:paraId="485C3FB3" w14:textId="77777777" w:rsidR="00BC5DA8" w:rsidRPr="00A217D5" w:rsidRDefault="00BC5DA8" w:rsidP="0049513A">
            <w:pPr>
              <w:rPr>
                <w:sz w:val="20"/>
              </w:rPr>
            </w:pPr>
          </w:p>
        </w:tc>
        <w:tc>
          <w:tcPr>
            <w:tcW w:w="396" w:type="dxa"/>
          </w:tcPr>
          <w:p w14:paraId="16049351" w14:textId="77777777" w:rsidR="00BC5DA8" w:rsidRPr="00A217D5" w:rsidRDefault="00BC5DA8" w:rsidP="0049513A">
            <w:pPr>
              <w:rPr>
                <w:sz w:val="20"/>
              </w:rPr>
            </w:pPr>
          </w:p>
        </w:tc>
        <w:tc>
          <w:tcPr>
            <w:tcW w:w="397" w:type="dxa"/>
          </w:tcPr>
          <w:p w14:paraId="4894435F" w14:textId="77777777" w:rsidR="00BC5DA8" w:rsidRPr="00A217D5" w:rsidRDefault="00BC5DA8" w:rsidP="0049513A">
            <w:pPr>
              <w:rPr>
                <w:sz w:val="20"/>
              </w:rPr>
            </w:pPr>
          </w:p>
        </w:tc>
        <w:tc>
          <w:tcPr>
            <w:tcW w:w="396" w:type="dxa"/>
          </w:tcPr>
          <w:p w14:paraId="7AE96F25" w14:textId="77777777" w:rsidR="00BC5DA8" w:rsidRPr="00A217D5" w:rsidRDefault="00BC5DA8" w:rsidP="0049513A">
            <w:pPr>
              <w:rPr>
                <w:sz w:val="20"/>
              </w:rPr>
            </w:pPr>
          </w:p>
        </w:tc>
        <w:tc>
          <w:tcPr>
            <w:tcW w:w="396" w:type="dxa"/>
          </w:tcPr>
          <w:p w14:paraId="6859E443" w14:textId="77777777" w:rsidR="00BC5DA8" w:rsidRPr="00A217D5" w:rsidRDefault="00BC5DA8" w:rsidP="0049513A">
            <w:pPr>
              <w:rPr>
                <w:sz w:val="20"/>
              </w:rPr>
            </w:pPr>
          </w:p>
        </w:tc>
        <w:tc>
          <w:tcPr>
            <w:tcW w:w="397" w:type="dxa"/>
          </w:tcPr>
          <w:p w14:paraId="27C6CFD0" w14:textId="77777777" w:rsidR="00BC5DA8" w:rsidRPr="00A217D5" w:rsidRDefault="00BC5DA8" w:rsidP="0049513A">
            <w:pPr>
              <w:rPr>
                <w:sz w:val="20"/>
              </w:rPr>
            </w:pPr>
          </w:p>
        </w:tc>
        <w:tc>
          <w:tcPr>
            <w:tcW w:w="396" w:type="dxa"/>
          </w:tcPr>
          <w:p w14:paraId="111F2F7D" w14:textId="77777777" w:rsidR="00BC5DA8" w:rsidRPr="00A217D5" w:rsidRDefault="00BC5DA8" w:rsidP="0049513A">
            <w:pPr>
              <w:rPr>
                <w:sz w:val="20"/>
              </w:rPr>
            </w:pPr>
          </w:p>
        </w:tc>
        <w:tc>
          <w:tcPr>
            <w:tcW w:w="396" w:type="dxa"/>
          </w:tcPr>
          <w:p w14:paraId="746D887A" w14:textId="77777777" w:rsidR="00BC5DA8" w:rsidRPr="00A217D5" w:rsidRDefault="00BC5DA8" w:rsidP="0049513A">
            <w:pPr>
              <w:rPr>
                <w:sz w:val="20"/>
              </w:rPr>
            </w:pPr>
          </w:p>
        </w:tc>
        <w:tc>
          <w:tcPr>
            <w:tcW w:w="397" w:type="dxa"/>
          </w:tcPr>
          <w:p w14:paraId="2919A7C2" w14:textId="77777777" w:rsidR="00BC5DA8" w:rsidRPr="00A217D5" w:rsidRDefault="00BC5DA8" w:rsidP="0049513A">
            <w:pPr>
              <w:rPr>
                <w:sz w:val="20"/>
              </w:rPr>
            </w:pPr>
          </w:p>
        </w:tc>
        <w:tc>
          <w:tcPr>
            <w:tcW w:w="396" w:type="dxa"/>
          </w:tcPr>
          <w:p w14:paraId="584585A2" w14:textId="77777777" w:rsidR="00BC5DA8" w:rsidRPr="00A217D5" w:rsidRDefault="00BC5DA8" w:rsidP="0049513A">
            <w:pPr>
              <w:rPr>
                <w:sz w:val="20"/>
              </w:rPr>
            </w:pPr>
          </w:p>
        </w:tc>
        <w:tc>
          <w:tcPr>
            <w:tcW w:w="396" w:type="dxa"/>
          </w:tcPr>
          <w:p w14:paraId="7E246E9D" w14:textId="77777777" w:rsidR="00BC5DA8" w:rsidRPr="00A217D5" w:rsidRDefault="00BC5DA8" w:rsidP="0049513A">
            <w:pPr>
              <w:rPr>
                <w:sz w:val="20"/>
              </w:rPr>
            </w:pPr>
          </w:p>
        </w:tc>
        <w:tc>
          <w:tcPr>
            <w:tcW w:w="397" w:type="dxa"/>
          </w:tcPr>
          <w:p w14:paraId="56B48A46" w14:textId="77777777" w:rsidR="00BC5DA8" w:rsidRPr="00A217D5" w:rsidRDefault="00BC5DA8" w:rsidP="0049513A">
            <w:pPr>
              <w:rPr>
                <w:sz w:val="20"/>
              </w:rPr>
            </w:pPr>
          </w:p>
        </w:tc>
        <w:tc>
          <w:tcPr>
            <w:tcW w:w="396" w:type="dxa"/>
          </w:tcPr>
          <w:p w14:paraId="67298867" w14:textId="77777777" w:rsidR="00BC5DA8" w:rsidRDefault="00BC5DA8" w:rsidP="0049513A"/>
        </w:tc>
        <w:tc>
          <w:tcPr>
            <w:tcW w:w="397" w:type="dxa"/>
          </w:tcPr>
          <w:p w14:paraId="03C5A1A4" w14:textId="77777777" w:rsidR="00BC5DA8" w:rsidRDefault="00BC5DA8" w:rsidP="0049513A"/>
        </w:tc>
        <w:tc>
          <w:tcPr>
            <w:tcW w:w="396" w:type="dxa"/>
          </w:tcPr>
          <w:p w14:paraId="4FD6D177" w14:textId="77777777" w:rsidR="00BC5DA8" w:rsidRDefault="00BC5DA8" w:rsidP="0049513A"/>
        </w:tc>
        <w:tc>
          <w:tcPr>
            <w:tcW w:w="396" w:type="dxa"/>
          </w:tcPr>
          <w:p w14:paraId="7F2EA79B" w14:textId="77777777" w:rsidR="00BC5DA8" w:rsidRDefault="00BC5DA8" w:rsidP="0049513A"/>
        </w:tc>
        <w:tc>
          <w:tcPr>
            <w:tcW w:w="397" w:type="dxa"/>
          </w:tcPr>
          <w:p w14:paraId="3BE0DC4C" w14:textId="77777777" w:rsidR="00BC5DA8" w:rsidRDefault="00BC5DA8" w:rsidP="0049513A"/>
        </w:tc>
        <w:tc>
          <w:tcPr>
            <w:tcW w:w="396" w:type="dxa"/>
          </w:tcPr>
          <w:p w14:paraId="3C70142B" w14:textId="77777777" w:rsidR="00BC5DA8" w:rsidRDefault="00BC5DA8" w:rsidP="0049513A"/>
        </w:tc>
        <w:tc>
          <w:tcPr>
            <w:tcW w:w="396" w:type="dxa"/>
          </w:tcPr>
          <w:p w14:paraId="32C2972E" w14:textId="77777777" w:rsidR="00BC5DA8" w:rsidRDefault="00BC5DA8" w:rsidP="0049513A"/>
        </w:tc>
        <w:tc>
          <w:tcPr>
            <w:tcW w:w="397" w:type="dxa"/>
          </w:tcPr>
          <w:p w14:paraId="6E2E8637" w14:textId="77777777" w:rsidR="00BC5DA8" w:rsidRDefault="00BC5DA8" w:rsidP="0049513A"/>
        </w:tc>
        <w:tc>
          <w:tcPr>
            <w:tcW w:w="396" w:type="dxa"/>
          </w:tcPr>
          <w:p w14:paraId="09DFE944" w14:textId="77777777" w:rsidR="00BC5DA8" w:rsidRDefault="00BC5DA8" w:rsidP="0049513A"/>
        </w:tc>
        <w:tc>
          <w:tcPr>
            <w:tcW w:w="397" w:type="dxa"/>
          </w:tcPr>
          <w:p w14:paraId="6E047DCA" w14:textId="77777777" w:rsidR="00BC5DA8" w:rsidRDefault="00BC5DA8" w:rsidP="0049513A"/>
        </w:tc>
        <w:tc>
          <w:tcPr>
            <w:tcW w:w="396" w:type="dxa"/>
          </w:tcPr>
          <w:p w14:paraId="3D5A8F0A" w14:textId="77777777" w:rsidR="00BC5DA8" w:rsidRDefault="00BC5DA8" w:rsidP="0049513A"/>
        </w:tc>
        <w:tc>
          <w:tcPr>
            <w:tcW w:w="396" w:type="dxa"/>
          </w:tcPr>
          <w:p w14:paraId="562E58C2" w14:textId="77777777" w:rsidR="00BC5DA8" w:rsidRDefault="00BC5DA8" w:rsidP="0049513A"/>
        </w:tc>
        <w:tc>
          <w:tcPr>
            <w:tcW w:w="397" w:type="dxa"/>
          </w:tcPr>
          <w:p w14:paraId="4B0FFA6B" w14:textId="77777777" w:rsidR="00BC5DA8" w:rsidRDefault="00BC5DA8" w:rsidP="0049513A"/>
        </w:tc>
        <w:tc>
          <w:tcPr>
            <w:tcW w:w="396" w:type="dxa"/>
          </w:tcPr>
          <w:p w14:paraId="3F06C2F2" w14:textId="77777777" w:rsidR="00BC5DA8" w:rsidRDefault="00BC5DA8" w:rsidP="0049513A"/>
        </w:tc>
        <w:tc>
          <w:tcPr>
            <w:tcW w:w="396" w:type="dxa"/>
          </w:tcPr>
          <w:p w14:paraId="0171A339" w14:textId="77777777" w:rsidR="00BC5DA8" w:rsidRDefault="00BC5DA8" w:rsidP="0049513A"/>
        </w:tc>
        <w:tc>
          <w:tcPr>
            <w:tcW w:w="397" w:type="dxa"/>
          </w:tcPr>
          <w:p w14:paraId="7F8F64FF" w14:textId="77777777" w:rsidR="00BC5DA8" w:rsidRDefault="00BC5DA8" w:rsidP="0049513A"/>
        </w:tc>
        <w:tc>
          <w:tcPr>
            <w:tcW w:w="396" w:type="dxa"/>
          </w:tcPr>
          <w:p w14:paraId="3B2279AF" w14:textId="77777777" w:rsidR="00BC5DA8" w:rsidRDefault="00BC5DA8" w:rsidP="0049513A"/>
        </w:tc>
        <w:tc>
          <w:tcPr>
            <w:tcW w:w="397" w:type="dxa"/>
          </w:tcPr>
          <w:p w14:paraId="34A2F4EF" w14:textId="77777777" w:rsidR="00BC5DA8" w:rsidRDefault="00BC5DA8" w:rsidP="0049513A"/>
        </w:tc>
      </w:tr>
      <w:tr w:rsidR="00BC5DA8" w14:paraId="18832120" w14:textId="3A995E66" w:rsidTr="00BC5DA8">
        <w:tc>
          <w:tcPr>
            <w:tcW w:w="1271" w:type="dxa"/>
          </w:tcPr>
          <w:p w14:paraId="72EE73E3" w14:textId="5759613D" w:rsidR="00BC5DA8" w:rsidRDefault="00BC5DA8" w:rsidP="00462ED1">
            <w:r>
              <w:t>PRC_T1.1</w:t>
            </w:r>
          </w:p>
        </w:tc>
        <w:tc>
          <w:tcPr>
            <w:tcW w:w="396" w:type="dxa"/>
          </w:tcPr>
          <w:p w14:paraId="40E0C347" w14:textId="77777777" w:rsidR="00BC5DA8" w:rsidRPr="00A217D5" w:rsidRDefault="00BC5DA8" w:rsidP="00462ED1">
            <w:pPr>
              <w:rPr>
                <w:sz w:val="20"/>
              </w:rPr>
            </w:pPr>
          </w:p>
        </w:tc>
        <w:tc>
          <w:tcPr>
            <w:tcW w:w="396" w:type="dxa"/>
          </w:tcPr>
          <w:p w14:paraId="09B03F5B" w14:textId="77777777" w:rsidR="00BC5DA8" w:rsidRPr="00A217D5" w:rsidRDefault="00BC5DA8" w:rsidP="00462ED1">
            <w:pPr>
              <w:rPr>
                <w:sz w:val="20"/>
              </w:rPr>
            </w:pPr>
          </w:p>
        </w:tc>
        <w:tc>
          <w:tcPr>
            <w:tcW w:w="397" w:type="dxa"/>
          </w:tcPr>
          <w:p w14:paraId="497B4140" w14:textId="77777777" w:rsidR="00BC5DA8" w:rsidRPr="00A217D5" w:rsidRDefault="00BC5DA8" w:rsidP="00462ED1">
            <w:pPr>
              <w:rPr>
                <w:sz w:val="20"/>
              </w:rPr>
            </w:pPr>
          </w:p>
        </w:tc>
        <w:tc>
          <w:tcPr>
            <w:tcW w:w="396" w:type="dxa"/>
          </w:tcPr>
          <w:p w14:paraId="38CDD2DC" w14:textId="0D63939F" w:rsidR="00BC5DA8" w:rsidRPr="00A217D5" w:rsidRDefault="00BC5DA8" w:rsidP="00462ED1">
            <w:pPr>
              <w:rPr>
                <w:sz w:val="20"/>
              </w:rPr>
            </w:pPr>
            <w:r>
              <w:rPr>
                <w:sz w:val="20"/>
              </w:rPr>
              <w:t xml:space="preserve">X </w:t>
            </w:r>
          </w:p>
        </w:tc>
        <w:tc>
          <w:tcPr>
            <w:tcW w:w="397" w:type="dxa"/>
          </w:tcPr>
          <w:p w14:paraId="4B1F079B" w14:textId="77777777" w:rsidR="00BC5DA8" w:rsidRPr="00A217D5" w:rsidRDefault="00BC5DA8" w:rsidP="00462ED1">
            <w:pPr>
              <w:rPr>
                <w:sz w:val="20"/>
              </w:rPr>
            </w:pPr>
          </w:p>
        </w:tc>
        <w:tc>
          <w:tcPr>
            <w:tcW w:w="396" w:type="dxa"/>
          </w:tcPr>
          <w:p w14:paraId="00739C4E" w14:textId="77777777" w:rsidR="00BC5DA8" w:rsidRPr="00A217D5" w:rsidRDefault="00BC5DA8" w:rsidP="00462ED1">
            <w:pPr>
              <w:rPr>
                <w:sz w:val="20"/>
              </w:rPr>
            </w:pPr>
          </w:p>
        </w:tc>
        <w:tc>
          <w:tcPr>
            <w:tcW w:w="396" w:type="dxa"/>
          </w:tcPr>
          <w:p w14:paraId="36A42B9F" w14:textId="77777777" w:rsidR="00BC5DA8" w:rsidRPr="00A217D5" w:rsidRDefault="00BC5DA8" w:rsidP="00462ED1">
            <w:pPr>
              <w:rPr>
                <w:sz w:val="20"/>
              </w:rPr>
            </w:pPr>
          </w:p>
        </w:tc>
        <w:tc>
          <w:tcPr>
            <w:tcW w:w="397" w:type="dxa"/>
          </w:tcPr>
          <w:p w14:paraId="532A3466" w14:textId="77777777" w:rsidR="00BC5DA8" w:rsidRPr="00A217D5" w:rsidRDefault="00BC5DA8" w:rsidP="00462ED1">
            <w:pPr>
              <w:rPr>
                <w:sz w:val="20"/>
              </w:rPr>
            </w:pPr>
          </w:p>
        </w:tc>
        <w:tc>
          <w:tcPr>
            <w:tcW w:w="396" w:type="dxa"/>
          </w:tcPr>
          <w:p w14:paraId="15290B64" w14:textId="77777777" w:rsidR="00BC5DA8" w:rsidRPr="00A217D5" w:rsidRDefault="00BC5DA8" w:rsidP="00462ED1">
            <w:pPr>
              <w:rPr>
                <w:sz w:val="20"/>
              </w:rPr>
            </w:pPr>
          </w:p>
        </w:tc>
        <w:tc>
          <w:tcPr>
            <w:tcW w:w="397" w:type="dxa"/>
          </w:tcPr>
          <w:p w14:paraId="62A6C91A" w14:textId="77777777" w:rsidR="00BC5DA8" w:rsidRPr="00A217D5" w:rsidRDefault="00BC5DA8" w:rsidP="00462ED1">
            <w:pPr>
              <w:rPr>
                <w:sz w:val="20"/>
              </w:rPr>
            </w:pPr>
          </w:p>
        </w:tc>
        <w:tc>
          <w:tcPr>
            <w:tcW w:w="396" w:type="dxa"/>
          </w:tcPr>
          <w:p w14:paraId="5DF980AC" w14:textId="77777777" w:rsidR="00BC5DA8" w:rsidRPr="00A217D5" w:rsidRDefault="00BC5DA8" w:rsidP="00462ED1">
            <w:pPr>
              <w:rPr>
                <w:sz w:val="20"/>
              </w:rPr>
            </w:pPr>
          </w:p>
        </w:tc>
        <w:tc>
          <w:tcPr>
            <w:tcW w:w="397" w:type="dxa"/>
          </w:tcPr>
          <w:p w14:paraId="34E16CCD" w14:textId="77777777" w:rsidR="00BC5DA8" w:rsidRPr="00A217D5" w:rsidRDefault="00BC5DA8" w:rsidP="00462ED1">
            <w:pPr>
              <w:rPr>
                <w:sz w:val="20"/>
              </w:rPr>
            </w:pPr>
          </w:p>
        </w:tc>
        <w:tc>
          <w:tcPr>
            <w:tcW w:w="396" w:type="dxa"/>
          </w:tcPr>
          <w:p w14:paraId="4717CC37" w14:textId="77777777" w:rsidR="00BC5DA8" w:rsidRPr="00A217D5" w:rsidRDefault="00BC5DA8" w:rsidP="00462ED1">
            <w:pPr>
              <w:rPr>
                <w:sz w:val="20"/>
              </w:rPr>
            </w:pPr>
          </w:p>
        </w:tc>
        <w:tc>
          <w:tcPr>
            <w:tcW w:w="396" w:type="dxa"/>
          </w:tcPr>
          <w:p w14:paraId="357FBA2B" w14:textId="77777777" w:rsidR="00BC5DA8" w:rsidRPr="00A217D5" w:rsidRDefault="00BC5DA8" w:rsidP="00462ED1">
            <w:pPr>
              <w:rPr>
                <w:sz w:val="20"/>
              </w:rPr>
            </w:pPr>
          </w:p>
        </w:tc>
        <w:tc>
          <w:tcPr>
            <w:tcW w:w="397" w:type="dxa"/>
          </w:tcPr>
          <w:p w14:paraId="0015D60C" w14:textId="77777777" w:rsidR="00BC5DA8" w:rsidRPr="00A217D5" w:rsidRDefault="00BC5DA8" w:rsidP="00462ED1">
            <w:pPr>
              <w:rPr>
                <w:sz w:val="20"/>
              </w:rPr>
            </w:pPr>
          </w:p>
        </w:tc>
        <w:tc>
          <w:tcPr>
            <w:tcW w:w="396" w:type="dxa"/>
          </w:tcPr>
          <w:p w14:paraId="57F124B4" w14:textId="77777777" w:rsidR="00BC5DA8" w:rsidRPr="00A217D5" w:rsidRDefault="00BC5DA8" w:rsidP="00462ED1">
            <w:pPr>
              <w:rPr>
                <w:sz w:val="20"/>
              </w:rPr>
            </w:pPr>
          </w:p>
        </w:tc>
        <w:tc>
          <w:tcPr>
            <w:tcW w:w="396" w:type="dxa"/>
          </w:tcPr>
          <w:p w14:paraId="5919FD2F" w14:textId="77777777" w:rsidR="00BC5DA8" w:rsidRPr="00A217D5" w:rsidRDefault="00BC5DA8" w:rsidP="00462ED1">
            <w:pPr>
              <w:rPr>
                <w:sz w:val="20"/>
              </w:rPr>
            </w:pPr>
          </w:p>
        </w:tc>
        <w:tc>
          <w:tcPr>
            <w:tcW w:w="397" w:type="dxa"/>
          </w:tcPr>
          <w:p w14:paraId="5512CE36" w14:textId="77777777" w:rsidR="00BC5DA8" w:rsidRPr="00A217D5" w:rsidRDefault="00BC5DA8" w:rsidP="00462ED1">
            <w:pPr>
              <w:rPr>
                <w:sz w:val="20"/>
              </w:rPr>
            </w:pPr>
          </w:p>
        </w:tc>
        <w:tc>
          <w:tcPr>
            <w:tcW w:w="396" w:type="dxa"/>
          </w:tcPr>
          <w:p w14:paraId="4D7DDB29" w14:textId="77777777" w:rsidR="00BC5DA8" w:rsidRPr="00A217D5" w:rsidRDefault="00BC5DA8" w:rsidP="00462ED1">
            <w:pPr>
              <w:rPr>
                <w:sz w:val="20"/>
              </w:rPr>
            </w:pPr>
          </w:p>
        </w:tc>
        <w:tc>
          <w:tcPr>
            <w:tcW w:w="396" w:type="dxa"/>
          </w:tcPr>
          <w:p w14:paraId="704DA329" w14:textId="77777777" w:rsidR="00BC5DA8" w:rsidRPr="00A217D5" w:rsidRDefault="00BC5DA8" w:rsidP="00462ED1">
            <w:pPr>
              <w:rPr>
                <w:sz w:val="20"/>
              </w:rPr>
            </w:pPr>
          </w:p>
        </w:tc>
        <w:tc>
          <w:tcPr>
            <w:tcW w:w="397" w:type="dxa"/>
          </w:tcPr>
          <w:p w14:paraId="6D7951FB" w14:textId="77777777" w:rsidR="00BC5DA8" w:rsidRPr="00A217D5" w:rsidRDefault="00BC5DA8" w:rsidP="00462ED1">
            <w:pPr>
              <w:rPr>
                <w:sz w:val="20"/>
              </w:rPr>
            </w:pPr>
          </w:p>
        </w:tc>
        <w:tc>
          <w:tcPr>
            <w:tcW w:w="396" w:type="dxa"/>
          </w:tcPr>
          <w:p w14:paraId="624AEE36" w14:textId="77777777" w:rsidR="00BC5DA8" w:rsidRPr="00A217D5" w:rsidRDefault="00BC5DA8" w:rsidP="00462ED1">
            <w:pPr>
              <w:rPr>
                <w:sz w:val="20"/>
              </w:rPr>
            </w:pPr>
          </w:p>
        </w:tc>
        <w:tc>
          <w:tcPr>
            <w:tcW w:w="397" w:type="dxa"/>
          </w:tcPr>
          <w:p w14:paraId="6FA17A56" w14:textId="77777777" w:rsidR="00BC5DA8" w:rsidRPr="00A217D5" w:rsidRDefault="00BC5DA8" w:rsidP="00462ED1">
            <w:pPr>
              <w:rPr>
                <w:sz w:val="20"/>
              </w:rPr>
            </w:pPr>
          </w:p>
        </w:tc>
        <w:tc>
          <w:tcPr>
            <w:tcW w:w="396" w:type="dxa"/>
          </w:tcPr>
          <w:p w14:paraId="20DF2496" w14:textId="77777777" w:rsidR="00BC5DA8" w:rsidRPr="00A217D5" w:rsidRDefault="00BC5DA8" w:rsidP="00462ED1">
            <w:pPr>
              <w:rPr>
                <w:sz w:val="20"/>
              </w:rPr>
            </w:pPr>
          </w:p>
        </w:tc>
        <w:tc>
          <w:tcPr>
            <w:tcW w:w="396" w:type="dxa"/>
          </w:tcPr>
          <w:p w14:paraId="2B8B6556" w14:textId="77777777" w:rsidR="00BC5DA8" w:rsidRPr="00A217D5" w:rsidRDefault="00BC5DA8" w:rsidP="00462ED1">
            <w:pPr>
              <w:rPr>
                <w:sz w:val="20"/>
              </w:rPr>
            </w:pPr>
          </w:p>
        </w:tc>
        <w:tc>
          <w:tcPr>
            <w:tcW w:w="397" w:type="dxa"/>
          </w:tcPr>
          <w:p w14:paraId="0F8B2527" w14:textId="77777777" w:rsidR="00BC5DA8" w:rsidRPr="00A217D5" w:rsidRDefault="00BC5DA8" w:rsidP="00462ED1">
            <w:pPr>
              <w:rPr>
                <w:sz w:val="20"/>
              </w:rPr>
            </w:pPr>
          </w:p>
        </w:tc>
        <w:tc>
          <w:tcPr>
            <w:tcW w:w="396" w:type="dxa"/>
          </w:tcPr>
          <w:p w14:paraId="681D0855" w14:textId="77777777" w:rsidR="00BC5DA8" w:rsidRPr="00A217D5" w:rsidRDefault="00BC5DA8" w:rsidP="00462ED1">
            <w:pPr>
              <w:rPr>
                <w:sz w:val="20"/>
              </w:rPr>
            </w:pPr>
          </w:p>
        </w:tc>
        <w:tc>
          <w:tcPr>
            <w:tcW w:w="396" w:type="dxa"/>
          </w:tcPr>
          <w:p w14:paraId="3CD58370" w14:textId="77777777" w:rsidR="00BC5DA8" w:rsidRPr="00A217D5" w:rsidRDefault="00BC5DA8" w:rsidP="00462ED1">
            <w:pPr>
              <w:rPr>
                <w:sz w:val="20"/>
              </w:rPr>
            </w:pPr>
          </w:p>
        </w:tc>
        <w:tc>
          <w:tcPr>
            <w:tcW w:w="397" w:type="dxa"/>
          </w:tcPr>
          <w:p w14:paraId="6620425E" w14:textId="77777777" w:rsidR="00BC5DA8" w:rsidRPr="00A217D5" w:rsidRDefault="00BC5DA8" w:rsidP="00462ED1">
            <w:pPr>
              <w:rPr>
                <w:sz w:val="20"/>
              </w:rPr>
            </w:pPr>
          </w:p>
        </w:tc>
        <w:tc>
          <w:tcPr>
            <w:tcW w:w="396" w:type="dxa"/>
          </w:tcPr>
          <w:p w14:paraId="7E9EF273" w14:textId="77777777" w:rsidR="00BC5DA8" w:rsidRPr="00A217D5" w:rsidRDefault="00BC5DA8" w:rsidP="00462ED1">
            <w:pPr>
              <w:rPr>
                <w:sz w:val="20"/>
              </w:rPr>
            </w:pPr>
          </w:p>
        </w:tc>
        <w:tc>
          <w:tcPr>
            <w:tcW w:w="396" w:type="dxa"/>
          </w:tcPr>
          <w:p w14:paraId="32C831F8" w14:textId="77777777" w:rsidR="00BC5DA8" w:rsidRPr="00A217D5" w:rsidRDefault="00BC5DA8" w:rsidP="00462ED1">
            <w:pPr>
              <w:rPr>
                <w:sz w:val="20"/>
              </w:rPr>
            </w:pPr>
          </w:p>
        </w:tc>
        <w:tc>
          <w:tcPr>
            <w:tcW w:w="397" w:type="dxa"/>
          </w:tcPr>
          <w:p w14:paraId="4531CB3D" w14:textId="77777777" w:rsidR="00BC5DA8" w:rsidRPr="00A217D5" w:rsidRDefault="00BC5DA8" w:rsidP="00462ED1">
            <w:pPr>
              <w:rPr>
                <w:sz w:val="20"/>
              </w:rPr>
            </w:pPr>
          </w:p>
        </w:tc>
        <w:tc>
          <w:tcPr>
            <w:tcW w:w="396" w:type="dxa"/>
          </w:tcPr>
          <w:p w14:paraId="224EBC54" w14:textId="77777777" w:rsidR="00BC5DA8" w:rsidRDefault="00BC5DA8" w:rsidP="00462ED1"/>
        </w:tc>
        <w:tc>
          <w:tcPr>
            <w:tcW w:w="397" w:type="dxa"/>
          </w:tcPr>
          <w:p w14:paraId="28C73231" w14:textId="77777777" w:rsidR="00BC5DA8" w:rsidRDefault="00BC5DA8" w:rsidP="00462ED1"/>
        </w:tc>
        <w:tc>
          <w:tcPr>
            <w:tcW w:w="396" w:type="dxa"/>
          </w:tcPr>
          <w:p w14:paraId="7CDD520C" w14:textId="77777777" w:rsidR="00BC5DA8" w:rsidRDefault="00BC5DA8" w:rsidP="00462ED1"/>
        </w:tc>
        <w:tc>
          <w:tcPr>
            <w:tcW w:w="396" w:type="dxa"/>
          </w:tcPr>
          <w:p w14:paraId="51A184CE" w14:textId="77777777" w:rsidR="00BC5DA8" w:rsidRDefault="00BC5DA8" w:rsidP="00462ED1"/>
        </w:tc>
        <w:tc>
          <w:tcPr>
            <w:tcW w:w="397" w:type="dxa"/>
          </w:tcPr>
          <w:p w14:paraId="3C70A2C9" w14:textId="77777777" w:rsidR="00BC5DA8" w:rsidRDefault="00BC5DA8" w:rsidP="00462ED1"/>
        </w:tc>
        <w:tc>
          <w:tcPr>
            <w:tcW w:w="396" w:type="dxa"/>
          </w:tcPr>
          <w:p w14:paraId="4821CB97" w14:textId="77777777" w:rsidR="00BC5DA8" w:rsidRDefault="00BC5DA8" w:rsidP="00462ED1"/>
        </w:tc>
        <w:tc>
          <w:tcPr>
            <w:tcW w:w="396" w:type="dxa"/>
          </w:tcPr>
          <w:p w14:paraId="538C4023" w14:textId="77777777" w:rsidR="00BC5DA8" w:rsidRDefault="00BC5DA8" w:rsidP="00462ED1"/>
        </w:tc>
        <w:tc>
          <w:tcPr>
            <w:tcW w:w="397" w:type="dxa"/>
          </w:tcPr>
          <w:p w14:paraId="46856837" w14:textId="77777777" w:rsidR="00BC5DA8" w:rsidRDefault="00BC5DA8" w:rsidP="00462ED1"/>
        </w:tc>
        <w:tc>
          <w:tcPr>
            <w:tcW w:w="396" w:type="dxa"/>
          </w:tcPr>
          <w:p w14:paraId="06FBD63C" w14:textId="77777777" w:rsidR="00BC5DA8" w:rsidRDefault="00BC5DA8" w:rsidP="00462ED1"/>
        </w:tc>
        <w:tc>
          <w:tcPr>
            <w:tcW w:w="397" w:type="dxa"/>
          </w:tcPr>
          <w:p w14:paraId="06565D85" w14:textId="77777777" w:rsidR="00BC5DA8" w:rsidRDefault="00BC5DA8" w:rsidP="00462ED1"/>
        </w:tc>
        <w:tc>
          <w:tcPr>
            <w:tcW w:w="396" w:type="dxa"/>
          </w:tcPr>
          <w:p w14:paraId="3A4E60C1" w14:textId="77777777" w:rsidR="00BC5DA8" w:rsidRDefault="00BC5DA8" w:rsidP="00462ED1"/>
        </w:tc>
        <w:tc>
          <w:tcPr>
            <w:tcW w:w="396" w:type="dxa"/>
          </w:tcPr>
          <w:p w14:paraId="6BE290BF" w14:textId="77777777" w:rsidR="00BC5DA8" w:rsidRDefault="00BC5DA8" w:rsidP="00462ED1"/>
        </w:tc>
        <w:tc>
          <w:tcPr>
            <w:tcW w:w="397" w:type="dxa"/>
          </w:tcPr>
          <w:p w14:paraId="6DD7D7E9" w14:textId="77777777" w:rsidR="00BC5DA8" w:rsidRDefault="00BC5DA8" w:rsidP="00462ED1"/>
        </w:tc>
        <w:tc>
          <w:tcPr>
            <w:tcW w:w="396" w:type="dxa"/>
          </w:tcPr>
          <w:p w14:paraId="0C82EE79" w14:textId="77777777" w:rsidR="00BC5DA8" w:rsidRDefault="00BC5DA8" w:rsidP="00462ED1"/>
        </w:tc>
        <w:tc>
          <w:tcPr>
            <w:tcW w:w="396" w:type="dxa"/>
          </w:tcPr>
          <w:p w14:paraId="16034FEE" w14:textId="77777777" w:rsidR="00BC5DA8" w:rsidRDefault="00BC5DA8" w:rsidP="00462ED1"/>
        </w:tc>
        <w:tc>
          <w:tcPr>
            <w:tcW w:w="397" w:type="dxa"/>
          </w:tcPr>
          <w:p w14:paraId="181E2B3D" w14:textId="77777777" w:rsidR="00BC5DA8" w:rsidRDefault="00BC5DA8" w:rsidP="00462ED1"/>
        </w:tc>
        <w:tc>
          <w:tcPr>
            <w:tcW w:w="396" w:type="dxa"/>
          </w:tcPr>
          <w:p w14:paraId="586D8B77" w14:textId="77777777" w:rsidR="00BC5DA8" w:rsidRDefault="00BC5DA8" w:rsidP="00462ED1"/>
        </w:tc>
        <w:tc>
          <w:tcPr>
            <w:tcW w:w="397" w:type="dxa"/>
          </w:tcPr>
          <w:p w14:paraId="7D8C38EE" w14:textId="77777777" w:rsidR="00BC5DA8" w:rsidRDefault="00BC5DA8" w:rsidP="00462ED1"/>
        </w:tc>
      </w:tr>
      <w:tr w:rsidR="00BC5DA8" w14:paraId="7B67B06C" w14:textId="6260D8B1" w:rsidTr="00BC5DA8">
        <w:tc>
          <w:tcPr>
            <w:tcW w:w="1271" w:type="dxa"/>
          </w:tcPr>
          <w:p w14:paraId="799A792D" w14:textId="71670BFB" w:rsidR="00BC5DA8" w:rsidRDefault="00BC5DA8" w:rsidP="00462ED1">
            <w:r>
              <w:t>PRC_T1.2</w:t>
            </w:r>
          </w:p>
        </w:tc>
        <w:tc>
          <w:tcPr>
            <w:tcW w:w="396" w:type="dxa"/>
          </w:tcPr>
          <w:p w14:paraId="3627A829" w14:textId="77777777" w:rsidR="00BC5DA8" w:rsidRPr="00A217D5" w:rsidRDefault="00BC5DA8" w:rsidP="00462ED1">
            <w:pPr>
              <w:rPr>
                <w:sz w:val="20"/>
              </w:rPr>
            </w:pPr>
          </w:p>
        </w:tc>
        <w:tc>
          <w:tcPr>
            <w:tcW w:w="396" w:type="dxa"/>
          </w:tcPr>
          <w:p w14:paraId="2A6B0DA1" w14:textId="77777777" w:rsidR="00BC5DA8" w:rsidRPr="00A217D5" w:rsidRDefault="00BC5DA8" w:rsidP="00462ED1">
            <w:pPr>
              <w:rPr>
                <w:sz w:val="20"/>
              </w:rPr>
            </w:pPr>
          </w:p>
        </w:tc>
        <w:tc>
          <w:tcPr>
            <w:tcW w:w="397" w:type="dxa"/>
          </w:tcPr>
          <w:p w14:paraId="67F6A012" w14:textId="77777777" w:rsidR="00BC5DA8" w:rsidRPr="00A217D5" w:rsidRDefault="00BC5DA8" w:rsidP="00462ED1">
            <w:pPr>
              <w:rPr>
                <w:sz w:val="20"/>
              </w:rPr>
            </w:pPr>
          </w:p>
        </w:tc>
        <w:tc>
          <w:tcPr>
            <w:tcW w:w="396" w:type="dxa"/>
          </w:tcPr>
          <w:p w14:paraId="088E61CC" w14:textId="44169873" w:rsidR="00BC5DA8" w:rsidRPr="00A217D5" w:rsidRDefault="00BC5DA8" w:rsidP="00462ED1">
            <w:pPr>
              <w:rPr>
                <w:sz w:val="20"/>
              </w:rPr>
            </w:pPr>
            <w:r>
              <w:rPr>
                <w:sz w:val="20"/>
              </w:rPr>
              <w:t xml:space="preserve">X </w:t>
            </w:r>
          </w:p>
        </w:tc>
        <w:tc>
          <w:tcPr>
            <w:tcW w:w="397" w:type="dxa"/>
          </w:tcPr>
          <w:p w14:paraId="594A7C84" w14:textId="77777777" w:rsidR="00BC5DA8" w:rsidRPr="00A217D5" w:rsidRDefault="00BC5DA8" w:rsidP="00462ED1">
            <w:pPr>
              <w:rPr>
                <w:sz w:val="20"/>
              </w:rPr>
            </w:pPr>
          </w:p>
        </w:tc>
        <w:tc>
          <w:tcPr>
            <w:tcW w:w="396" w:type="dxa"/>
          </w:tcPr>
          <w:p w14:paraId="1997B0A4" w14:textId="77777777" w:rsidR="00BC5DA8" w:rsidRPr="00A217D5" w:rsidRDefault="00BC5DA8" w:rsidP="00462ED1">
            <w:pPr>
              <w:rPr>
                <w:sz w:val="20"/>
              </w:rPr>
            </w:pPr>
          </w:p>
        </w:tc>
        <w:tc>
          <w:tcPr>
            <w:tcW w:w="396" w:type="dxa"/>
          </w:tcPr>
          <w:p w14:paraId="62053178" w14:textId="77777777" w:rsidR="00BC5DA8" w:rsidRPr="00A217D5" w:rsidRDefault="00BC5DA8" w:rsidP="00462ED1">
            <w:pPr>
              <w:rPr>
                <w:sz w:val="20"/>
              </w:rPr>
            </w:pPr>
          </w:p>
        </w:tc>
        <w:tc>
          <w:tcPr>
            <w:tcW w:w="397" w:type="dxa"/>
          </w:tcPr>
          <w:p w14:paraId="7C47ADBE" w14:textId="77777777" w:rsidR="00BC5DA8" w:rsidRPr="00A217D5" w:rsidRDefault="00BC5DA8" w:rsidP="00462ED1">
            <w:pPr>
              <w:rPr>
                <w:sz w:val="20"/>
              </w:rPr>
            </w:pPr>
          </w:p>
        </w:tc>
        <w:tc>
          <w:tcPr>
            <w:tcW w:w="396" w:type="dxa"/>
          </w:tcPr>
          <w:p w14:paraId="64E15A77" w14:textId="77777777" w:rsidR="00BC5DA8" w:rsidRPr="00A217D5" w:rsidRDefault="00BC5DA8" w:rsidP="00462ED1">
            <w:pPr>
              <w:rPr>
                <w:sz w:val="20"/>
              </w:rPr>
            </w:pPr>
          </w:p>
        </w:tc>
        <w:tc>
          <w:tcPr>
            <w:tcW w:w="397" w:type="dxa"/>
          </w:tcPr>
          <w:p w14:paraId="34587E98" w14:textId="77777777" w:rsidR="00BC5DA8" w:rsidRPr="00A217D5" w:rsidRDefault="00BC5DA8" w:rsidP="00462ED1">
            <w:pPr>
              <w:rPr>
                <w:sz w:val="20"/>
              </w:rPr>
            </w:pPr>
          </w:p>
        </w:tc>
        <w:tc>
          <w:tcPr>
            <w:tcW w:w="396" w:type="dxa"/>
          </w:tcPr>
          <w:p w14:paraId="77313F8C" w14:textId="77777777" w:rsidR="00BC5DA8" w:rsidRPr="00A217D5" w:rsidRDefault="00BC5DA8" w:rsidP="00462ED1">
            <w:pPr>
              <w:rPr>
                <w:sz w:val="20"/>
              </w:rPr>
            </w:pPr>
          </w:p>
        </w:tc>
        <w:tc>
          <w:tcPr>
            <w:tcW w:w="397" w:type="dxa"/>
          </w:tcPr>
          <w:p w14:paraId="715E7A02" w14:textId="77777777" w:rsidR="00BC5DA8" w:rsidRPr="00A217D5" w:rsidRDefault="00BC5DA8" w:rsidP="00462ED1">
            <w:pPr>
              <w:rPr>
                <w:sz w:val="20"/>
              </w:rPr>
            </w:pPr>
          </w:p>
        </w:tc>
        <w:tc>
          <w:tcPr>
            <w:tcW w:w="396" w:type="dxa"/>
          </w:tcPr>
          <w:p w14:paraId="507B975C" w14:textId="77777777" w:rsidR="00BC5DA8" w:rsidRPr="00A217D5" w:rsidRDefault="00BC5DA8" w:rsidP="00462ED1">
            <w:pPr>
              <w:rPr>
                <w:sz w:val="20"/>
              </w:rPr>
            </w:pPr>
          </w:p>
        </w:tc>
        <w:tc>
          <w:tcPr>
            <w:tcW w:w="396" w:type="dxa"/>
          </w:tcPr>
          <w:p w14:paraId="35B4A846" w14:textId="77777777" w:rsidR="00BC5DA8" w:rsidRPr="00A217D5" w:rsidRDefault="00BC5DA8" w:rsidP="00462ED1">
            <w:pPr>
              <w:rPr>
                <w:sz w:val="20"/>
              </w:rPr>
            </w:pPr>
          </w:p>
        </w:tc>
        <w:tc>
          <w:tcPr>
            <w:tcW w:w="397" w:type="dxa"/>
          </w:tcPr>
          <w:p w14:paraId="6EA8500E" w14:textId="77777777" w:rsidR="00BC5DA8" w:rsidRPr="00A217D5" w:rsidRDefault="00BC5DA8" w:rsidP="00462ED1">
            <w:pPr>
              <w:rPr>
                <w:sz w:val="20"/>
              </w:rPr>
            </w:pPr>
          </w:p>
        </w:tc>
        <w:tc>
          <w:tcPr>
            <w:tcW w:w="396" w:type="dxa"/>
          </w:tcPr>
          <w:p w14:paraId="35000961" w14:textId="77777777" w:rsidR="00BC5DA8" w:rsidRPr="00A217D5" w:rsidRDefault="00BC5DA8" w:rsidP="00462ED1">
            <w:pPr>
              <w:rPr>
                <w:sz w:val="20"/>
              </w:rPr>
            </w:pPr>
          </w:p>
        </w:tc>
        <w:tc>
          <w:tcPr>
            <w:tcW w:w="396" w:type="dxa"/>
          </w:tcPr>
          <w:p w14:paraId="5D7493D8" w14:textId="77777777" w:rsidR="00BC5DA8" w:rsidRPr="00A217D5" w:rsidRDefault="00BC5DA8" w:rsidP="00462ED1">
            <w:pPr>
              <w:rPr>
                <w:sz w:val="20"/>
              </w:rPr>
            </w:pPr>
          </w:p>
        </w:tc>
        <w:tc>
          <w:tcPr>
            <w:tcW w:w="397" w:type="dxa"/>
          </w:tcPr>
          <w:p w14:paraId="5C58BBDB" w14:textId="77777777" w:rsidR="00BC5DA8" w:rsidRPr="00A217D5" w:rsidRDefault="00BC5DA8" w:rsidP="00462ED1">
            <w:pPr>
              <w:rPr>
                <w:sz w:val="20"/>
              </w:rPr>
            </w:pPr>
          </w:p>
        </w:tc>
        <w:tc>
          <w:tcPr>
            <w:tcW w:w="396" w:type="dxa"/>
          </w:tcPr>
          <w:p w14:paraId="532B9A19" w14:textId="77777777" w:rsidR="00BC5DA8" w:rsidRPr="00A217D5" w:rsidRDefault="00BC5DA8" w:rsidP="00462ED1">
            <w:pPr>
              <w:rPr>
                <w:sz w:val="20"/>
              </w:rPr>
            </w:pPr>
          </w:p>
        </w:tc>
        <w:tc>
          <w:tcPr>
            <w:tcW w:w="396" w:type="dxa"/>
          </w:tcPr>
          <w:p w14:paraId="4AC38D3E" w14:textId="77777777" w:rsidR="00BC5DA8" w:rsidRPr="00A217D5" w:rsidRDefault="00BC5DA8" w:rsidP="00462ED1">
            <w:pPr>
              <w:rPr>
                <w:sz w:val="20"/>
              </w:rPr>
            </w:pPr>
          </w:p>
        </w:tc>
        <w:tc>
          <w:tcPr>
            <w:tcW w:w="397" w:type="dxa"/>
          </w:tcPr>
          <w:p w14:paraId="4B0E6D66" w14:textId="77777777" w:rsidR="00BC5DA8" w:rsidRPr="00A217D5" w:rsidRDefault="00BC5DA8" w:rsidP="00462ED1">
            <w:pPr>
              <w:rPr>
                <w:sz w:val="20"/>
              </w:rPr>
            </w:pPr>
          </w:p>
        </w:tc>
        <w:tc>
          <w:tcPr>
            <w:tcW w:w="396" w:type="dxa"/>
          </w:tcPr>
          <w:p w14:paraId="0387AEC9" w14:textId="77777777" w:rsidR="00BC5DA8" w:rsidRPr="00A217D5" w:rsidRDefault="00BC5DA8" w:rsidP="00462ED1">
            <w:pPr>
              <w:rPr>
                <w:sz w:val="20"/>
              </w:rPr>
            </w:pPr>
          </w:p>
        </w:tc>
        <w:tc>
          <w:tcPr>
            <w:tcW w:w="397" w:type="dxa"/>
          </w:tcPr>
          <w:p w14:paraId="07490880" w14:textId="77777777" w:rsidR="00BC5DA8" w:rsidRPr="00A217D5" w:rsidRDefault="00BC5DA8" w:rsidP="00462ED1">
            <w:pPr>
              <w:rPr>
                <w:sz w:val="20"/>
              </w:rPr>
            </w:pPr>
          </w:p>
        </w:tc>
        <w:tc>
          <w:tcPr>
            <w:tcW w:w="396" w:type="dxa"/>
          </w:tcPr>
          <w:p w14:paraId="17D7C1D0" w14:textId="77777777" w:rsidR="00BC5DA8" w:rsidRPr="00A217D5" w:rsidRDefault="00BC5DA8" w:rsidP="00462ED1">
            <w:pPr>
              <w:rPr>
                <w:sz w:val="20"/>
              </w:rPr>
            </w:pPr>
          </w:p>
        </w:tc>
        <w:tc>
          <w:tcPr>
            <w:tcW w:w="396" w:type="dxa"/>
          </w:tcPr>
          <w:p w14:paraId="4B32FB97" w14:textId="77777777" w:rsidR="00BC5DA8" w:rsidRPr="00A217D5" w:rsidRDefault="00BC5DA8" w:rsidP="00462ED1">
            <w:pPr>
              <w:rPr>
                <w:sz w:val="20"/>
              </w:rPr>
            </w:pPr>
          </w:p>
        </w:tc>
        <w:tc>
          <w:tcPr>
            <w:tcW w:w="397" w:type="dxa"/>
          </w:tcPr>
          <w:p w14:paraId="438816A7" w14:textId="77777777" w:rsidR="00BC5DA8" w:rsidRPr="00A217D5" w:rsidRDefault="00BC5DA8" w:rsidP="00462ED1">
            <w:pPr>
              <w:rPr>
                <w:sz w:val="20"/>
              </w:rPr>
            </w:pPr>
          </w:p>
        </w:tc>
        <w:tc>
          <w:tcPr>
            <w:tcW w:w="396" w:type="dxa"/>
          </w:tcPr>
          <w:p w14:paraId="56D9EC84" w14:textId="77777777" w:rsidR="00BC5DA8" w:rsidRPr="00A217D5" w:rsidRDefault="00BC5DA8" w:rsidP="00462ED1">
            <w:pPr>
              <w:rPr>
                <w:sz w:val="20"/>
              </w:rPr>
            </w:pPr>
          </w:p>
        </w:tc>
        <w:tc>
          <w:tcPr>
            <w:tcW w:w="396" w:type="dxa"/>
          </w:tcPr>
          <w:p w14:paraId="01537AB8" w14:textId="77777777" w:rsidR="00BC5DA8" w:rsidRPr="00A217D5" w:rsidRDefault="00BC5DA8" w:rsidP="00462ED1">
            <w:pPr>
              <w:rPr>
                <w:sz w:val="20"/>
              </w:rPr>
            </w:pPr>
          </w:p>
        </w:tc>
        <w:tc>
          <w:tcPr>
            <w:tcW w:w="397" w:type="dxa"/>
          </w:tcPr>
          <w:p w14:paraId="7A97947F" w14:textId="77777777" w:rsidR="00BC5DA8" w:rsidRPr="00A217D5" w:rsidRDefault="00BC5DA8" w:rsidP="00462ED1">
            <w:pPr>
              <w:rPr>
                <w:sz w:val="20"/>
              </w:rPr>
            </w:pPr>
          </w:p>
        </w:tc>
        <w:tc>
          <w:tcPr>
            <w:tcW w:w="396" w:type="dxa"/>
          </w:tcPr>
          <w:p w14:paraId="2428BA0F" w14:textId="77777777" w:rsidR="00BC5DA8" w:rsidRPr="00A217D5" w:rsidRDefault="00BC5DA8" w:rsidP="00462ED1">
            <w:pPr>
              <w:rPr>
                <w:sz w:val="20"/>
              </w:rPr>
            </w:pPr>
          </w:p>
        </w:tc>
        <w:tc>
          <w:tcPr>
            <w:tcW w:w="396" w:type="dxa"/>
          </w:tcPr>
          <w:p w14:paraId="4976A272" w14:textId="77777777" w:rsidR="00BC5DA8" w:rsidRPr="00A217D5" w:rsidRDefault="00BC5DA8" w:rsidP="00462ED1">
            <w:pPr>
              <w:rPr>
                <w:sz w:val="20"/>
              </w:rPr>
            </w:pPr>
          </w:p>
        </w:tc>
        <w:tc>
          <w:tcPr>
            <w:tcW w:w="397" w:type="dxa"/>
          </w:tcPr>
          <w:p w14:paraId="6742D6D0" w14:textId="77777777" w:rsidR="00BC5DA8" w:rsidRPr="00A217D5" w:rsidRDefault="00BC5DA8" w:rsidP="00462ED1">
            <w:pPr>
              <w:rPr>
                <w:sz w:val="20"/>
              </w:rPr>
            </w:pPr>
          </w:p>
        </w:tc>
        <w:tc>
          <w:tcPr>
            <w:tcW w:w="396" w:type="dxa"/>
          </w:tcPr>
          <w:p w14:paraId="0A37DCE1" w14:textId="77777777" w:rsidR="00BC5DA8" w:rsidRDefault="00BC5DA8" w:rsidP="00462ED1"/>
        </w:tc>
        <w:tc>
          <w:tcPr>
            <w:tcW w:w="397" w:type="dxa"/>
          </w:tcPr>
          <w:p w14:paraId="3865D8D1" w14:textId="77777777" w:rsidR="00BC5DA8" w:rsidRDefault="00BC5DA8" w:rsidP="00462ED1"/>
        </w:tc>
        <w:tc>
          <w:tcPr>
            <w:tcW w:w="396" w:type="dxa"/>
          </w:tcPr>
          <w:p w14:paraId="363B8D96" w14:textId="77777777" w:rsidR="00BC5DA8" w:rsidRDefault="00BC5DA8" w:rsidP="00462ED1"/>
        </w:tc>
        <w:tc>
          <w:tcPr>
            <w:tcW w:w="396" w:type="dxa"/>
          </w:tcPr>
          <w:p w14:paraId="25B38E28" w14:textId="77777777" w:rsidR="00BC5DA8" w:rsidRDefault="00BC5DA8" w:rsidP="00462ED1"/>
        </w:tc>
        <w:tc>
          <w:tcPr>
            <w:tcW w:w="397" w:type="dxa"/>
          </w:tcPr>
          <w:p w14:paraId="74616620" w14:textId="77777777" w:rsidR="00BC5DA8" w:rsidRDefault="00BC5DA8" w:rsidP="00462ED1"/>
        </w:tc>
        <w:tc>
          <w:tcPr>
            <w:tcW w:w="396" w:type="dxa"/>
          </w:tcPr>
          <w:p w14:paraId="5797D269" w14:textId="77777777" w:rsidR="00BC5DA8" w:rsidRDefault="00BC5DA8" w:rsidP="00462ED1"/>
        </w:tc>
        <w:tc>
          <w:tcPr>
            <w:tcW w:w="396" w:type="dxa"/>
          </w:tcPr>
          <w:p w14:paraId="766FD87D" w14:textId="77777777" w:rsidR="00BC5DA8" w:rsidRDefault="00BC5DA8" w:rsidP="00462ED1"/>
        </w:tc>
        <w:tc>
          <w:tcPr>
            <w:tcW w:w="397" w:type="dxa"/>
          </w:tcPr>
          <w:p w14:paraId="3BD12527" w14:textId="77777777" w:rsidR="00BC5DA8" w:rsidRDefault="00BC5DA8" w:rsidP="00462ED1"/>
        </w:tc>
        <w:tc>
          <w:tcPr>
            <w:tcW w:w="396" w:type="dxa"/>
          </w:tcPr>
          <w:p w14:paraId="618B18D1" w14:textId="77777777" w:rsidR="00BC5DA8" w:rsidRDefault="00BC5DA8" w:rsidP="00462ED1"/>
        </w:tc>
        <w:tc>
          <w:tcPr>
            <w:tcW w:w="397" w:type="dxa"/>
          </w:tcPr>
          <w:p w14:paraId="3043E6FD" w14:textId="77777777" w:rsidR="00BC5DA8" w:rsidRDefault="00BC5DA8" w:rsidP="00462ED1"/>
        </w:tc>
        <w:tc>
          <w:tcPr>
            <w:tcW w:w="396" w:type="dxa"/>
          </w:tcPr>
          <w:p w14:paraId="38014251" w14:textId="77777777" w:rsidR="00BC5DA8" w:rsidRDefault="00BC5DA8" w:rsidP="00462ED1"/>
        </w:tc>
        <w:tc>
          <w:tcPr>
            <w:tcW w:w="396" w:type="dxa"/>
          </w:tcPr>
          <w:p w14:paraId="2359DF11" w14:textId="77777777" w:rsidR="00BC5DA8" w:rsidRDefault="00BC5DA8" w:rsidP="00462ED1"/>
        </w:tc>
        <w:tc>
          <w:tcPr>
            <w:tcW w:w="397" w:type="dxa"/>
          </w:tcPr>
          <w:p w14:paraId="49CF4726" w14:textId="77777777" w:rsidR="00BC5DA8" w:rsidRDefault="00BC5DA8" w:rsidP="00462ED1"/>
        </w:tc>
        <w:tc>
          <w:tcPr>
            <w:tcW w:w="396" w:type="dxa"/>
          </w:tcPr>
          <w:p w14:paraId="2FE94A95" w14:textId="77777777" w:rsidR="00BC5DA8" w:rsidRDefault="00BC5DA8" w:rsidP="00462ED1"/>
        </w:tc>
        <w:tc>
          <w:tcPr>
            <w:tcW w:w="396" w:type="dxa"/>
          </w:tcPr>
          <w:p w14:paraId="23DEFE70" w14:textId="77777777" w:rsidR="00BC5DA8" w:rsidRDefault="00BC5DA8" w:rsidP="00462ED1"/>
        </w:tc>
        <w:tc>
          <w:tcPr>
            <w:tcW w:w="397" w:type="dxa"/>
          </w:tcPr>
          <w:p w14:paraId="3CD3CD07" w14:textId="77777777" w:rsidR="00BC5DA8" w:rsidRDefault="00BC5DA8" w:rsidP="00462ED1"/>
        </w:tc>
        <w:tc>
          <w:tcPr>
            <w:tcW w:w="396" w:type="dxa"/>
          </w:tcPr>
          <w:p w14:paraId="246D642E" w14:textId="77777777" w:rsidR="00BC5DA8" w:rsidRDefault="00BC5DA8" w:rsidP="00462ED1"/>
        </w:tc>
        <w:tc>
          <w:tcPr>
            <w:tcW w:w="397" w:type="dxa"/>
          </w:tcPr>
          <w:p w14:paraId="13A8FC00" w14:textId="77777777" w:rsidR="00BC5DA8" w:rsidRDefault="00BC5DA8" w:rsidP="00462ED1"/>
        </w:tc>
      </w:tr>
      <w:tr w:rsidR="00BC5DA8" w14:paraId="05C5534E" w14:textId="1F8228B9" w:rsidTr="00BC5DA8">
        <w:tc>
          <w:tcPr>
            <w:tcW w:w="1271" w:type="dxa"/>
          </w:tcPr>
          <w:p w14:paraId="4AD042E6" w14:textId="2B1D3632" w:rsidR="00BC5DA8" w:rsidRDefault="00BC5DA8" w:rsidP="00462ED1">
            <w:bookmarkStart w:id="33" w:name="_Hlk514935671"/>
            <w:r>
              <w:t>PRC_T1.3</w:t>
            </w:r>
            <w:bookmarkEnd w:id="33"/>
          </w:p>
        </w:tc>
        <w:tc>
          <w:tcPr>
            <w:tcW w:w="396" w:type="dxa"/>
          </w:tcPr>
          <w:p w14:paraId="32A341CE" w14:textId="77777777" w:rsidR="00BC5DA8" w:rsidRPr="00A217D5" w:rsidRDefault="00BC5DA8" w:rsidP="00462ED1">
            <w:pPr>
              <w:rPr>
                <w:sz w:val="20"/>
              </w:rPr>
            </w:pPr>
          </w:p>
        </w:tc>
        <w:tc>
          <w:tcPr>
            <w:tcW w:w="396" w:type="dxa"/>
          </w:tcPr>
          <w:p w14:paraId="3C2043EB" w14:textId="77777777" w:rsidR="00BC5DA8" w:rsidRPr="00A217D5" w:rsidRDefault="00BC5DA8" w:rsidP="00462ED1">
            <w:pPr>
              <w:rPr>
                <w:sz w:val="20"/>
              </w:rPr>
            </w:pPr>
          </w:p>
        </w:tc>
        <w:tc>
          <w:tcPr>
            <w:tcW w:w="397" w:type="dxa"/>
          </w:tcPr>
          <w:p w14:paraId="3CDA5E2C" w14:textId="77777777" w:rsidR="00BC5DA8" w:rsidRPr="00A217D5" w:rsidRDefault="00BC5DA8" w:rsidP="00462ED1">
            <w:pPr>
              <w:rPr>
                <w:sz w:val="20"/>
              </w:rPr>
            </w:pPr>
          </w:p>
        </w:tc>
        <w:tc>
          <w:tcPr>
            <w:tcW w:w="396" w:type="dxa"/>
          </w:tcPr>
          <w:p w14:paraId="71AECFEC" w14:textId="1FC4257A" w:rsidR="00BC5DA8" w:rsidRPr="00A217D5" w:rsidRDefault="00BC5DA8" w:rsidP="00462ED1">
            <w:pPr>
              <w:rPr>
                <w:sz w:val="20"/>
              </w:rPr>
            </w:pPr>
            <w:r>
              <w:rPr>
                <w:sz w:val="20"/>
              </w:rPr>
              <w:t xml:space="preserve">X </w:t>
            </w:r>
          </w:p>
        </w:tc>
        <w:tc>
          <w:tcPr>
            <w:tcW w:w="397" w:type="dxa"/>
          </w:tcPr>
          <w:p w14:paraId="5A6B797C" w14:textId="77777777" w:rsidR="00BC5DA8" w:rsidRPr="00A217D5" w:rsidRDefault="00BC5DA8" w:rsidP="00462ED1">
            <w:pPr>
              <w:rPr>
                <w:sz w:val="20"/>
              </w:rPr>
            </w:pPr>
          </w:p>
        </w:tc>
        <w:tc>
          <w:tcPr>
            <w:tcW w:w="396" w:type="dxa"/>
          </w:tcPr>
          <w:p w14:paraId="6820617C" w14:textId="77777777" w:rsidR="00BC5DA8" w:rsidRPr="00A217D5" w:rsidRDefault="00BC5DA8" w:rsidP="00462ED1">
            <w:pPr>
              <w:rPr>
                <w:sz w:val="20"/>
              </w:rPr>
            </w:pPr>
          </w:p>
        </w:tc>
        <w:tc>
          <w:tcPr>
            <w:tcW w:w="396" w:type="dxa"/>
          </w:tcPr>
          <w:p w14:paraId="3D48D147" w14:textId="77777777" w:rsidR="00BC5DA8" w:rsidRPr="00A217D5" w:rsidRDefault="00BC5DA8" w:rsidP="00462ED1">
            <w:pPr>
              <w:rPr>
                <w:sz w:val="20"/>
              </w:rPr>
            </w:pPr>
          </w:p>
        </w:tc>
        <w:tc>
          <w:tcPr>
            <w:tcW w:w="397" w:type="dxa"/>
          </w:tcPr>
          <w:p w14:paraId="2D91549B" w14:textId="77777777" w:rsidR="00BC5DA8" w:rsidRPr="00A217D5" w:rsidRDefault="00BC5DA8" w:rsidP="00462ED1">
            <w:pPr>
              <w:rPr>
                <w:sz w:val="20"/>
              </w:rPr>
            </w:pPr>
          </w:p>
        </w:tc>
        <w:tc>
          <w:tcPr>
            <w:tcW w:w="396" w:type="dxa"/>
          </w:tcPr>
          <w:p w14:paraId="3B67808C" w14:textId="77777777" w:rsidR="00BC5DA8" w:rsidRPr="00A217D5" w:rsidRDefault="00BC5DA8" w:rsidP="00462ED1">
            <w:pPr>
              <w:rPr>
                <w:sz w:val="20"/>
              </w:rPr>
            </w:pPr>
          </w:p>
        </w:tc>
        <w:tc>
          <w:tcPr>
            <w:tcW w:w="397" w:type="dxa"/>
          </w:tcPr>
          <w:p w14:paraId="0CBB4438" w14:textId="77777777" w:rsidR="00BC5DA8" w:rsidRPr="00A217D5" w:rsidRDefault="00BC5DA8" w:rsidP="00462ED1">
            <w:pPr>
              <w:rPr>
                <w:sz w:val="20"/>
              </w:rPr>
            </w:pPr>
          </w:p>
        </w:tc>
        <w:tc>
          <w:tcPr>
            <w:tcW w:w="396" w:type="dxa"/>
          </w:tcPr>
          <w:p w14:paraId="0734C528" w14:textId="77777777" w:rsidR="00BC5DA8" w:rsidRPr="00A217D5" w:rsidRDefault="00BC5DA8" w:rsidP="00462ED1">
            <w:pPr>
              <w:rPr>
                <w:sz w:val="20"/>
              </w:rPr>
            </w:pPr>
          </w:p>
        </w:tc>
        <w:tc>
          <w:tcPr>
            <w:tcW w:w="397" w:type="dxa"/>
          </w:tcPr>
          <w:p w14:paraId="4DF5CE7D" w14:textId="77777777" w:rsidR="00BC5DA8" w:rsidRPr="00A217D5" w:rsidRDefault="00BC5DA8" w:rsidP="00462ED1">
            <w:pPr>
              <w:rPr>
                <w:sz w:val="20"/>
              </w:rPr>
            </w:pPr>
          </w:p>
        </w:tc>
        <w:tc>
          <w:tcPr>
            <w:tcW w:w="396" w:type="dxa"/>
          </w:tcPr>
          <w:p w14:paraId="69FF64A7" w14:textId="77777777" w:rsidR="00BC5DA8" w:rsidRPr="00A217D5" w:rsidRDefault="00BC5DA8" w:rsidP="00462ED1">
            <w:pPr>
              <w:rPr>
                <w:sz w:val="20"/>
              </w:rPr>
            </w:pPr>
          </w:p>
        </w:tc>
        <w:tc>
          <w:tcPr>
            <w:tcW w:w="396" w:type="dxa"/>
          </w:tcPr>
          <w:p w14:paraId="3324564C" w14:textId="77777777" w:rsidR="00BC5DA8" w:rsidRPr="00A217D5" w:rsidRDefault="00BC5DA8" w:rsidP="00462ED1">
            <w:pPr>
              <w:rPr>
                <w:sz w:val="20"/>
              </w:rPr>
            </w:pPr>
          </w:p>
        </w:tc>
        <w:tc>
          <w:tcPr>
            <w:tcW w:w="397" w:type="dxa"/>
          </w:tcPr>
          <w:p w14:paraId="140F6905" w14:textId="77777777" w:rsidR="00BC5DA8" w:rsidRPr="00A217D5" w:rsidRDefault="00BC5DA8" w:rsidP="00462ED1">
            <w:pPr>
              <w:rPr>
                <w:sz w:val="20"/>
              </w:rPr>
            </w:pPr>
          </w:p>
        </w:tc>
        <w:tc>
          <w:tcPr>
            <w:tcW w:w="396" w:type="dxa"/>
          </w:tcPr>
          <w:p w14:paraId="7D77503E" w14:textId="77777777" w:rsidR="00BC5DA8" w:rsidRPr="00A217D5" w:rsidRDefault="00BC5DA8" w:rsidP="00462ED1">
            <w:pPr>
              <w:rPr>
                <w:sz w:val="20"/>
              </w:rPr>
            </w:pPr>
          </w:p>
        </w:tc>
        <w:tc>
          <w:tcPr>
            <w:tcW w:w="396" w:type="dxa"/>
          </w:tcPr>
          <w:p w14:paraId="654E5B8C" w14:textId="77777777" w:rsidR="00BC5DA8" w:rsidRPr="00A217D5" w:rsidRDefault="00BC5DA8" w:rsidP="00462ED1">
            <w:pPr>
              <w:rPr>
                <w:sz w:val="20"/>
              </w:rPr>
            </w:pPr>
          </w:p>
        </w:tc>
        <w:tc>
          <w:tcPr>
            <w:tcW w:w="397" w:type="dxa"/>
          </w:tcPr>
          <w:p w14:paraId="0A1B01F9" w14:textId="77777777" w:rsidR="00BC5DA8" w:rsidRPr="00A217D5" w:rsidRDefault="00BC5DA8" w:rsidP="00462ED1">
            <w:pPr>
              <w:rPr>
                <w:sz w:val="20"/>
              </w:rPr>
            </w:pPr>
          </w:p>
        </w:tc>
        <w:tc>
          <w:tcPr>
            <w:tcW w:w="396" w:type="dxa"/>
          </w:tcPr>
          <w:p w14:paraId="49276774" w14:textId="77777777" w:rsidR="00BC5DA8" w:rsidRPr="00A217D5" w:rsidRDefault="00BC5DA8" w:rsidP="00462ED1">
            <w:pPr>
              <w:rPr>
                <w:sz w:val="20"/>
              </w:rPr>
            </w:pPr>
          </w:p>
        </w:tc>
        <w:tc>
          <w:tcPr>
            <w:tcW w:w="396" w:type="dxa"/>
          </w:tcPr>
          <w:p w14:paraId="07B89740" w14:textId="77777777" w:rsidR="00BC5DA8" w:rsidRPr="00A217D5" w:rsidRDefault="00BC5DA8" w:rsidP="00462ED1">
            <w:pPr>
              <w:rPr>
                <w:sz w:val="20"/>
              </w:rPr>
            </w:pPr>
          </w:p>
        </w:tc>
        <w:tc>
          <w:tcPr>
            <w:tcW w:w="397" w:type="dxa"/>
          </w:tcPr>
          <w:p w14:paraId="4F8F1803" w14:textId="77777777" w:rsidR="00BC5DA8" w:rsidRPr="00A217D5" w:rsidRDefault="00BC5DA8" w:rsidP="00462ED1">
            <w:pPr>
              <w:rPr>
                <w:sz w:val="20"/>
              </w:rPr>
            </w:pPr>
          </w:p>
        </w:tc>
        <w:tc>
          <w:tcPr>
            <w:tcW w:w="396" w:type="dxa"/>
          </w:tcPr>
          <w:p w14:paraId="3F9919E9" w14:textId="77777777" w:rsidR="00BC5DA8" w:rsidRPr="00A217D5" w:rsidRDefault="00BC5DA8" w:rsidP="00462ED1">
            <w:pPr>
              <w:rPr>
                <w:sz w:val="20"/>
              </w:rPr>
            </w:pPr>
          </w:p>
        </w:tc>
        <w:tc>
          <w:tcPr>
            <w:tcW w:w="397" w:type="dxa"/>
          </w:tcPr>
          <w:p w14:paraId="6F83CBEB" w14:textId="77777777" w:rsidR="00BC5DA8" w:rsidRPr="00A217D5" w:rsidRDefault="00BC5DA8" w:rsidP="00462ED1">
            <w:pPr>
              <w:rPr>
                <w:sz w:val="20"/>
              </w:rPr>
            </w:pPr>
          </w:p>
        </w:tc>
        <w:tc>
          <w:tcPr>
            <w:tcW w:w="396" w:type="dxa"/>
          </w:tcPr>
          <w:p w14:paraId="2E32F321" w14:textId="77777777" w:rsidR="00BC5DA8" w:rsidRPr="00A217D5" w:rsidRDefault="00BC5DA8" w:rsidP="00462ED1">
            <w:pPr>
              <w:rPr>
                <w:sz w:val="20"/>
              </w:rPr>
            </w:pPr>
          </w:p>
        </w:tc>
        <w:tc>
          <w:tcPr>
            <w:tcW w:w="396" w:type="dxa"/>
          </w:tcPr>
          <w:p w14:paraId="73A5FD18" w14:textId="77777777" w:rsidR="00BC5DA8" w:rsidRPr="00A217D5" w:rsidRDefault="00BC5DA8" w:rsidP="00462ED1">
            <w:pPr>
              <w:rPr>
                <w:sz w:val="20"/>
              </w:rPr>
            </w:pPr>
          </w:p>
        </w:tc>
        <w:tc>
          <w:tcPr>
            <w:tcW w:w="397" w:type="dxa"/>
          </w:tcPr>
          <w:p w14:paraId="0F6A5EF1" w14:textId="77777777" w:rsidR="00BC5DA8" w:rsidRPr="00A217D5" w:rsidRDefault="00BC5DA8" w:rsidP="00462ED1">
            <w:pPr>
              <w:rPr>
                <w:sz w:val="20"/>
              </w:rPr>
            </w:pPr>
          </w:p>
        </w:tc>
        <w:tc>
          <w:tcPr>
            <w:tcW w:w="396" w:type="dxa"/>
          </w:tcPr>
          <w:p w14:paraId="7EC900C4" w14:textId="77777777" w:rsidR="00BC5DA8" w:rsidRPr="00A217D5" w:rsidRDefault="00BC5DA8" w:rsidP="00462ED1">
            <w:pPr>
              <w:rPr>
                <w:sz w:val="20"/>
              </w:rPr>
            </w:pPr>
          </w:p>
        </w:tc>
        <w:tc>
          <w:tcPr>
            <w:tcW w:w="396" w:type="dxa"/>
          </w:tcPr>
          <w:p w14:paraId="002F4868" w14:textId="77777777" w:rsidR="00BC5DA8" w:rsidRPr="00A217D5" w:rsidRDefault="00BC5DA8" w:rsidP="00462ED1">
            <w:pPr>
              <w:rPr>
                <w:sz w:val="20"/>
              </w:rPr>
            </w:pPr>
          </w:p>
        </w:tc>
        <w:tc>
          <w:tcPr>
            <w:tcW w:w="397" w:type="dxa"/>
          </w:tcPr>
          <w:p w14:paraId="30F97228" w14:textId="77777777" w:rsidR="00BC5DA8" w:rsidRPr="00A217D5" w:rsidRDefault="00BC5DA8" w:rsidP="00462ED1">
            <w:pPr>
              <w:rPr>
                <w:sz w:val="20"/>
              </w:rPr>
            </w:pPr>
          </w:p>
        </w:tc>
        <w:tc>
          <w:tcPr>
            <w:tcW w:w="396" w:type="dxa"/>
          </w:tcPr>
          <w:p w14:paraId="6C9D4118" w14:textId="77777777" w:rsidR="00BC5DA8" w:rsidRPr="00A217D5" w:rsidRDefault="00BC5DA8" w:rsidP="00462ED1">
            <w:pPr>
              <w:rPr>
                <w:sz w:val="20"/>
              </w:rPr>
            </w:pPr>
          </w:p>
        </w:tc>
        <w:tc>
          <w:tcPr>
            <w:tcW w:w="396" w:type="dxa"/>
          </w:tcPr>
          <w:p w14:paraId="67D738C4" w14:textId="77777777" w:rsidR="00BC5DA8" w:rsidRPr="00A217D5" w:rsidRDefault="00BC5DA8" w:rsidP="00462ED1">
            <w:pPr>
              <w:rPr>
                <w:sz w:val="20"/>
              </w:rPr>
            </w:pPr>
          </w:p>
        </w:tc>
        <w:tc>
          <w:tcPr>
            <w:tcW w:w="397" w:type="dxa"/>
          </w:tcPr>
          <w:p w14:paraId="46A9AB91" w14:textId="77777777" w:rsidR="00BC5DA8" w:rsidRPr="00A217D5" w:rsidRDefault="00BC5DA8" w:rsidP="00462ED1">
            <w:pPr>
              <w:rPr>
                <w:sz w:val="20"/>
              </w:rPr>
            </w:pPr>
          </w:p>
        </w:tc>
        <w:tc>
          <w:tcPr>
            <w:tcW w:w="396" w:type="dxa"/>
          </w:tcPr>
          <w:p w14:paraId="7627B6E2" w14:textId="77777777" w:rsidR="00BC5DA8" w:rsidRDefault="00BC5DA8" w:rsidP="00462ED1"/>
        </w:tc>
        <w:tc>
          <w:tcPr>
            <w:tcW w:w="397" w:type="dxa"/>
          </w:tcPr>
          <w:p w14:paraId="5F611340" w14:textId="77777777" w:rsidR="00BC5DA8" w:rsidRDefault="00BC5DA8" w:rsidP="00462ED1"/>
        </w:tc>
        <w:tc>
          <w:tcPr>
            <w:tcW w:w="396" w:type="dxa"/>
          </w:tcPr>
          <w:p w14:paraId="2A2C7A7C" w14:textId="77777777" w:rsidR="00BC5DA8" w:rsidRDefault="00BC5DA8" w:rsidP="00462ED1"/>
        </w:tc>
        <w:tc>
          <w:tcPr>
            <w:tcW w:w="396" w:type="dxa"/>
          </w:tcPr>
          <w:p w14:paraId="0763A0AC" w14:textId="77777777" w:rsidR="00BC5DA8" w:rsidRDefault="00BC5DA8" w:rsidP="00462ED1"/>
        </w:tc>
        <w:tc>
          <w:tcPr>
            <w:tcW w:w="397" w:type="dxa"/>
          </w:tcPr>
          <w:p w14:paraId="14178DC0" w14:textId="77777777" w:rsidR="00BC5DA8" w:rsidRDefault="00BC5DA8" w:rsidP="00462ED1"/>
        </w:tc>
        <w:tc>
          <w:tcPr>
            <w:tcW w:w="396" w:type="dxa"/>
          </w:tcPr>
          <w:p w14:paraId="66A5B91E" w14:textId="77777777" w:rsidR="00BC5DA8" w:rsidRDefault="00BC5DA8" w:rsidP="00462ED1"/>
        </w:tc>
        <w:tc>
          <w:tcPr>
            <w:tcW w:w="396" w:type="dxa"/>
          </w:tcPr>
          <w:p w14:paraId="7EBBA0D7" w14:textId="77777777" w:rsidR="00BC5DA8" w:rsidRDefault="00BC5DA8" w:rsidP="00462ED1"/>
        </w:tc>
        <w:tc>
          <w:tcPr>
            <w:tcW w:w="397" w:type="dxa"/>
          </w:tcPr>
          <w:p w14:paraId="7F165C5A" w14:textId="77777777" w:rsidR="00BC5DA8" w:rsidRDefault="00BC5DA8" w:rsidP="00462ED1"/>
        </w:tc>
        <w:tc>
          <w:tcPr>
            <w:tcW w:w="396" w:type="dxa"/>
          </w:tcPr>
          <w:p w14:paraId="17E1D977" w14:textId="77777777" w:rsidR="00BC5DA8" w:rsidRDefault="00BC5DA8" w:rsidP="00462ED1"/>
        </w:tc>
        <w:tc>
          <w:tcPr>
            <w:tcW w:w="397" w:type="dxa"/>
          </w:tcPr>
          <w:p w14:paraId="4E606BF1" w14:textId="77777777" w:rsidR="00BC5DA8" w:rsidRDefault="00BC5DA8" w:rsidP="00462ED1"/>
        </w:tc>
        <w:tc>
          <w:tcPr>
            <w:tcW w:w="396" w:type="dxa"/>
          </w:tcPr>
          <w:p w14:paraId="6419E1DA" w14:textId="77777777" w:rsidR="00BC5DA8" w:rsidRDefault="00BC5DA8" w:rsidP="00462ED1"/>
        </w:tc>
        <w:tc>
          <w:tcPr>
            <w:tcW w:w="396" w:type="dxa"/>
          </w:tcPr>
          <w:p w14:paraId="4FFA5836" w14:textId="77777777" w:rsidR="00BC5DA8" w:rsidRDefault="00BC5DA8" w:rsidP="00462ED1"/>
        </w:tc>
        <w:tc>
          <w:tcPr>
            <w:tcW w:w="397" w:type="dxa"/>
          </w:tcPr>
          <w:p w14:paraId="5216FEA9" w14:textId="77777777" w:rsidR="00BC5DA8" w:rsidRDefault="00BC5DA8" w:rsidP="00462ED1"/>
        </w:tc>
        <w:tc>
          <w:tcPr>
            <w:tcW w:w="396" w:type="dxa"/>
          </w:tcPr>
          <w:p w14:paraId="57347A93" w14:textId="77777777" w:rsidR="00BC5DA8" w:rsidRDefault="00BC5DA8" w:rsidP="00462ED1"/>
        </w:tc>
        <w:tc>
          <w:tcPr>
            <w:tcW w:w="396" w:type="dxa"/>
          </w:tcPr>
          <w:p w14:paraId="134F49CC" w14:textId="77777777" w:rsidR="00BC5DA8" w:rsidRDefault="00BC5DA8" w:rsidP="00462ED1"/>
        </w:tc>
        <w:tc>
          <w:tcPr>
            <w:tcW w:w="397" w:type="dxa"/>
          </w:tcPr>
          <w:p w14:paraId="63CEDC44" w14:textId="77777777" w:rsidR="00BC5DA8" w:rsidRDefault="00BC5DA8" w:rsidP="00462ED1"/>
        </w:tc>
        <w:tc>
          <w:tcPr>
            <w:tcW w:w="396" w:type="dxa"/>
          </w:tcPr>
          <w:p w14:paraId="11E50FA5" w14:textId="77777777" w:rsidR="00BC5DA8" w:rsidRDefault="00BC5DA8" w:rsidP="00462ED1"/>
        </w:tc>
        <w:tc>
          <w:tcPr>
            <w:tcW w:w="397" w:type="dxa"/>
          </w:tcPr>
          <w:p w14:paraId="1B95F8D9" w14:textId="77777777" w:rsidR="00BC5DA8" w:rsidRDefault="00BC5DA8" w:rsidP="00462ED1"/>
        </w:tc>
      </w:tr>
      <w:tr w:rsidR="00BC5DA8" w14:paraId="4E0CB085" w14:textId="77777777" w:rsidTr="00BC5DA8">
        <w:tc>
          <w:tcPr>
            <w:tcW w:w="1271" w:type="dxa"/>
          </w:tcPr>
          <w:p w14:paraId="14253F78" w14:textId="698BA9E9" w:rsidR="00BC5DA8" w:rsidRDefault="00BC5DA8" w:rsidP="00462ED1">
            <w:r>
              <w:t>PRC_T1.4</w:t>
            </w:r>
          </w:p>
        </w:tc>
        <w:tc>
          <w:tcPr>
            <w:tcW w:w="396" w:type="dxa"/>
          </w:tcPr>
          <w:p w14:paraId="7400ABD8" w14:textId="77777777" w:rsidR="00BC5DA8" w:rsidRPr="00A217D5" w:rsidRDefault="00BC5DA8" w:rsidP="00462ED1">
            <w:pPr>
              <w:rPr>
                <w:sz w:val="20"/>
              </w:rPr>
            </w:pPr>
          </w:p>
        </w:tc>
        <w:tc>
          <w:tcPr>
            <w:tcW w:w="396" w:type="dxa"/>
          </w:tcPr>
          <w:p w14:paraId="58CD61B9" w14:textId="77777777" w:rsidR="00BC5DA8" w:rsidRPr="00A217D5" w:rsidRDefault="00BC5DA8" w:rsidP="00462ED1">
            <w:pPr>
              <w:rPr>
                <w:sz w:val="20"/>
              </w:rPr>
            </w:pPr>
          </w:p>
        </w:tc>
        <w:tc>
          <w:tcPr>
            <w:tcW w:w="397" w:type="dxa"/>
          </w:tcPr>
          <w:p w14:paraId="5A2AD18B" w14:textId="77777777" w:rsidR="00BC5DA8" w:rsidRPr="00A217D5" w:rsidRDefault="00BC5DA8" w:rsidP="00462ED1">
            <w:pPr>
              <w:rPr>
                <w:sz w:val="20"/>
              </w:rPr>
            </w:pPr>
          </w:p>
        </w:tc>
        <w:tc>
          <w:tcPr>
            <w:tcW w:w="396" w:type="dxa"/>
          </w:tcPr>
          <w:p w14:paraId="37B5AB72" w14:textId="1EC28206" w:rsidR="00BC5DA8" w:rsidRPr="00A217D5" w:rsidRDefault="00BC5DA8" w:rsidP="00462ED1">
            <w:pPr>
              <w:rPr>
                <w:sz w:val="20"/>
              </w:rPr>
            </w:pPr>
            <w:r>
              <w:rPr>
                <w:sz w:val="20"/>
              </w:rPr>
              <w:t xml:space="preserve">X </w:t>
            </w:r>
          </w:p>
        </w:tc>
        <w:tc>
          <w:tcPr>
            <w:tcW w:w="397" w:type="dxa"/>
          </w:tcPr>
          <w:p w14:paraId="4F7F081C" w14:textId="77777777" w:rsidR="00BC5DA8" w:rsidRPr="00A217D5" w:rsidRDefault="00BC5DA8" w:rsidP="00462ED1">
            <w:pPr>
              <w:rPr>
                <w:sz w:val="20"/>
              </w:rPr>
            </w:pPr>
          </w:p>
        </w:tc>
        <w:tc>
          <w:tcPr>
            <w:tcW w:w="396" w:type="dxa"/>
          </w:tcPr>
          <w:p w14:paraId="5766EFE4" w14:textId="77777777" w:rsidR="00BC5DA8" w:rsidRPr="00A217D5" w:rsidRDefault="00BC5DA8" w:rsidP="00462ED1">
            <w:pPr>
              <w:rPr>
                <w:sz w:val="20"/>
              </w:rPr>
            </w:pPr>
          </w:p>
        </w:tc>
        <w:tc>
          <w:tcPr>
            <w:tcW w:w="396" w:type="dxa"/>
          </w:tcPr>
          <w:p w14:paraId="230DCFE0" w14:textId="77777777" w:rsidR="00BC5DA8" w:rsidRPr="00A217D5" w:rsidRDefault="00BC5DA8" w:rsidP="00462ED1">
            <w:pPr>
              <w:rPr>
                <w:sz w:val="20"/>
              </w:rPr>
            </w:pPr>
          </w:p>
        </w:tc>
        <w:tc>
          <w:tcPr>
            <w:tcW w:w="397" w:type="dxa"/>
          </w:tcPr>
          <w:p w14:paraId="63EC9A3E" w14:textId="77777777" w:rsidR="00BC5DA8" w:rsidRPr="00A217D5" w:rsidRDefault="00BC5DA8" w:rsidP="00462ED1">
            <w:pPr>
              <w:rPr>
                <w:sz w:val="20"/>
              </w:rPr>
            </w:pPr>
          </w:p>
        </w:tc>
        <w:tc>
          <w:tcPr>
            <w:tcW w:w="396" w:type="dxa"/>
          </w:tcPr>
          <w:p w14:paraId="06E61C83" w14:textId="77777777" w:rsidR="00BC5DA8" w:rsidRPr="00A217D5" w:rsidRDefault="00BC5DA8" w:rsidP="00462ED1">
            <w:pPr>
              <w:rPr>
                <w:sz w:val="20"/>
              </w:rPr>
            </w:pPr>
          </w:p>
        </w:tc>
        <w:tc>
          <w:tcPr>
            <w:tcW w:w="397" w:type="dxa"/>
          </w:tcPr>
          <w:p w14:paraId="44E074DA" w14:textId="77777777" w:rsidR="00BC5DA8" w:rsidRPr="00A217D5" w:rsidRDefault="00BC5DA8" w:rsidP="00462ED1">
            <w:pPr>
              <w:rPr>
                <w:sz w:val="20"/>
              </w:rPr>
            </w:pPr>
          </w:p>
        </w:tc>
        <w:tc>
          <w:tcPr>
            <w:tcW w:w="396" w:type="dxa"/>
          </w:tcPr>
          <w:p w14:paraId="71EFAFED" w14:textId="77777777" w:rsidR="00BC5DA8" w:rsidRPr="00A217D5" w:rsidRDefault="00BC5DA8" w:rsidP="00462ED1">
            <w:pPr>
              <w:rPr>
                <w:sz w:val="20"/>
              </w:rPr>
            </w:pPr>
          </w:p>
        </w:tc>
        <w:tc>
          <w:tcPr>
            <w:tcW w:w="397" w:type="dxa"/>
          </w:tcPr>
          <w:p w14:paraId="133D040C" w14:textId="77777777" w:rsidR="00BC5DA8" w:rsidRPr="00A217D5" w:rsidRDefault="00BC5DA8" w:rsidP="00462ED1">
            <w:pPr>
              <w:rPr>
                <w:sz w:val="20"/>
              </w:rPr>
            </w:pPr>
          </w:p>
        </w:tc>
        <w:tc>
          <w:tcPr>
            <w:tcW w:w="396" w:type="dxa"/>
          </w:tcPr>
          <w:p w14:paraId="26D0F808" w14:textId="77777777" w:rsidR="00BC5DA8" w:rsidRPr="00A217D5" w:rsidRDefault="00BC5DA8" w:rsidP="00462ED1">
            <w:pPr>
              <w:rPr>
                <w:sz w:val="20"/>
              </w:rPr>
            </w:pPr>
          </w:p>
        </w:tc>
        <w:tc>
          <w:tcPr>
            <w:tcW w:w="396" w:type="dxa"/>
          </w:tcPr>
          <w:p w14:paraId="39C8232C" w14:textId="77777777" w:rsidR="00BC5DA8" w:rsidRPr="00A217D5" w:rsidRDefault="00BC5DA8" w:rsidP="00462ED1">
            <w:pPr>
              <w:rPr>
                <w:sz w:val="20"/>
              </w:rPr>
            </w:pPr>
          </w:p>
        </w:tc>
        <w:tc>
          <w:tcPr>
            <w:tcW w:w="397" w:type="dxa"/>
          </w:tcPr>
          <w:p w14:paraId="4DFA27C6" w14:textId="77777777" w:rsidR="00BC5DA8" w:rsidRPr="00A217D5" w:rsidRDefault="00BC5DA8" w:rsidP="00462ED1">
            <w:pPr>
              <w:rPr>
                <w:sz w:val="20"/>
              </w:rPr>
            </w:pPr>
          </w:p>
        </w:tc>
        <w:tc>
          <w:tcPr>
            <w:tcW w:w="396" w:type="dxa"/>
          </w:tcPr>
          <w:p w14:paraId="4BF59712" w14:textId="77777777" w:rsidR="00BC5DA8" w:rsidRPr="00A217D5" w:rsidRDefault="00BC5DA8" w:rsidP="00462ED1">
            <w:pPr>
              <w:rPr>
                <w:sz w:val="20"/>
              </w:rPr>
            </w:pPr>
          </w:p>
        </w:tc>
        <w:tc>
          <w:tcPr>
            <w:tcW w:w="396" w:type="dxa"/>
          </w:tcPr>
          <w:p w14:paraId="27B17CE2" w14:textId="77777777" w:rsidR="00BC5DA8" w:rsidRPr="00A217D5" w:rsidRDefault="00BC5DA8" w:rsidP="00462ED1">
            <w:pPr>
              <w:rPr>
                <w:sz w:val="20"/>
              </w:rPr>
            </w:pPr>
          </w:p>
        </w:tc>
        <w:tc>
          <w:tcPr>
            <w:tcW w:w="397" w:type="dxa"/>
          </w:tcPr>
          <w:p w14:paraId="5F10C0CB" w14:textId="77777777" w:rsidR="00BC5DA8" w:rsidRPr="00A217D5" w:rsidRDefault="00BC5DA8" w:rsidP="00462ED1">
            <w:pPr>
              <w:rPr>
                <w:sz w:val="20"/>
              </w:rPr>
            </w:pPr>
          </w:p>
        </w:tc>
        <w:tc>
          <w:tcPr>
            <w:tcW w:w="396" w:type="dxa"/>
          </w:tcPr>
          <w:p w14:paraId="20C10BA8" w14:textId="77777777" w:rsidR="00BC5DA8" w:rsidRPr="00A217D5" w:rsidRDefault="00BC5DA8" w:rsidP="00462ED1">
            <w:pPr>
              <w:rPr>
                <w:sz w:val="20"/>
              </w:rPr>
            </w:pPr>
          </w:p>
        </w:tc>
        <w:tc>
          <w:tcPr>
            <w:tcW w:w="396" w:type="dxa"/>
          </w:tcPr>
          <w:p w14:paraId="28E8F2B1" w14:textId="77777777" w:rsidR="00BC5DA8" w:rsidRPr="00A217D5" w:rsidRDefault="00BC5DA8" w:rsidP="00462ED1">
            <w:pPr>
              <w:rPr>
                <w:sz w:val="20"/>
              </w:rPr>
            </w:pPr>
          </w:p>
        </w:tc>
        <w:tc>
          <w:tcPr>
            <w:tcW w:w="397" w:type="dxa"/>
          </w:tcPr>
          <w:p w14:paraId="0BB32ECB" w14:textId="77777777" w:rsidR="00BC5DA8" w:rsidRPr="00A217D5" w:rsidRDefault="00BC5DA8" w:rsidP="00462ED1">
            <w:pPr>
              <w:rPr>
                <w:sz w:val="20"/>
              </w:rPr>
            </w:pPr>
          </w:p>
        </w:tc>
        <w:tc>
          <w:tcPr>
            <w:tcW w:w="396" w:type="dxa"/>
          </w:tcPr>
          <w:p w14:paraId="7416E7F3" w14:textId="77777777" w:rsidR="00BC5DA8" w:rsidRPr="00A217D5" w:rsidRDefault="00BC5DA8" w:rsidP="00462ED1">
            <w:pPr>
              <w:rPr>
                <w:sz w:val="20"/>
              </w:rPr>
            </w:pPr>
          </w:p>
        </w:tc>
        <w:tc>
          <w:tcPr>
            <w:tcW w:w="397" w:type="dxa"/>
          </w:tcPr>
          <w:p w14:paraId="2DCD5D0D" w14:textId="77777777" w:rsidR="00BC5DA8" w:rsidRPr="00A217D5" w:rsidRDefault="00BC5DA8" w:rsidP="00462ED1">
            <w:pPr>
              <w:rPr>
                <w:sz w:val="20"/>
              </w:rPr>
            </w:pPr>
          </w:p>
        </w:tc>
        <w:tc>
          <w:tcPr>
            <w:tcW w:w="396" w:type="dxa"/>
          </w:tcPr>
          <w:p w14:paraId="3A77744B" w14:textId="77777777" w:rsidR="00BC5DA8" w:rsidRPr="00A217D5" w:rsidRDefault="00BC5DA8" w:rsidP="00462ED1">
            <w:pPr>
              <w:rPr>
                <w:sz w:val="20"/>
              </w:rPr>
            </w:pPr>
          </w:p>
        </w:tc>
        <w:tc>
          <w:tcPr>
            <w:tcW w:w="396" w:type="dxa"/>
          </w:tcPr>
          <w:p w14:paraId="13B54068" w14:textId="77777777" w:rsidR="00BC5DA8" w:rsidRPr="00A217D5" w:rsidRDefault="00BC5DA8" w:rsidP="00462ED1">
            <w:pPr>
              <w:rPr>
                <w:sz w:val="20"/>
              </w:rPr>
            </w:pPr>
          </w:p>
        </w:tc>
        <w:tc>
          <w:tcPr>
            <w:tcW w:w="397" w:type="dxa"/>
          </w:tcPr>
          <w:p w14:paraId="2B74A37C" w14:textId="77777777" w:rsidR="00BC5DA8" w:rsidRPr="00A217D5" w:rsidRDefault="00BC5DA8" w:rsidP="00462ED1">
            <w:pPr>
              <w:rPr>
                <w:sz w:val="20"/>
              </w:rPr>
            </w:pPr>
          </w:p>
        </w:tc>
        <w:tc>
          <w:tcPr>
            <w:tcW w:w="396" w:type="dxa"/>
          </w:tcPr>
          <w:p w14:paraId="34B08D63" w14:textId="77777777" w:rsidR="00BC5DA8" w:rsidRPr="00A217D5" w:rsidRDefault="00BC5DA8" w:rsidP="00462ED1">
            <w:pPr>
              <w:rPr>
                <w:sz w:val="20"/>
              </w:rPr>
            </w:pPr>
          </w:p>
        </w:tc>
        <w:tc>
          <w:tcPr>
            <w:tcW w:w="396" w:type="dxa"/>
          </w:tcPr>
          <w:p w14:paraId="742CD16C" w14:textId="77777777" w:rsidR="00BC5DA8" w:rsidRPr="00A217D5" w:rsidRDefault="00BC5DA8" w:rsidP="00462ED1">
            <w:pPr>
              <w:rPr>
                <w:sz w:val="20"/>
              </w:rPr>
            </w:pPr>
          </w:p>
        </w:tc>
        <w:tc>
          <w:tcPr>
            <w:tcW w:w="397" w:type="dxa"/>
          </w:tcPr>
          <w:p w14:paraId="766B20DB" w14:textId="77777777" w:rsidR="00BC5DA8" w:rsidRPr="00A217D5" w:rsidRDefault="00BC5DA8" w:rsidP="00462ED1">
            <w:pPr>
              <w:rPr>
                <w:sz w:val="20"/>
              </w:rPr>
            </w:pPr>
          </w:p>
        </w:tc>
        <w:tc>
          <w:tcPr>
            <w:tcW w:w="396" w:type="dxa"/>
          </w:tcPr>
          <w:p w14:paraId="06D85EE2" w14:textId="77777777" w:rsidR="00BC5DA8" w:rsidRPr="00A217D5" w:rsidRDefault="00BC5DA8" w:rsidP="00462ED1">
            <w:pPr>
              <w:rPr>
                <w:sz w:val="20"/>
              </w:rPr>
            </w:pPr>
          </w:p>
        </w:tc>
        <w:tc>
          <w:tcPr>
            <w:tcW w:w="396" w:type="dxa"/>
          </w:tcPr>
          <w:p w14:paraId="35BCB82D" w14:textId="77777777" w:rsidR="00BC5DA8" w:rsidRPr="00A217D5" w:rsidRDefault="00BC5DA8" w:rsidP="00462ED1">
            <w:pPr>
              <w:rPr>
                <w:sz w:val="20"/>
              </w:rPr>
            </w:pPr>
          </w:p>
        </w:tc>
        <w:tc>
          <w:tcPr>
            <w:tcW w:w="397" w:type="dxa"/>
          </w:tcPr>
          <w:p w14:paraId="23F27968" w14:textId="77777777" w:rsidR="00BC5DA8" w:rsidRPr="00A217D5" w:rsidRDefault="00BC5DA8" w:rsidP="00462ED1">
            <w:pPr>
              <w:rPr>
                <w:sz w:val="20"/>
              </w:rPr>
            </w:pPr>
          </w:p>
        </w:tc>
        <w:tc>
          <w:tcPr>
            <w:tcW w:w="396" w:type="dxa"/>
          </w:tcPr>
          <w:p w14:paraId="28284334" w14:textId="77777777" w:rsidR="00BC5DA8" w:rsidRDefault="00BC5DA8" w:rsidP="00462ED1"/>
        </w:tc>
        <w:tc>
          <w:tcPr>
            <w:tcW w:w="397" w:type="dxa"/>
          </w:tcPr>
          <w:p w14:paraId="2BA6F31D" w14:textId="77777777" w:rsidR="00BC5DA8" w:rsidRDefault="00BC5DA8" w:rsidP="00462ED1"/>
        </w:tc>
        <w:tc>
          <w:tcPr>
            <w:tcW w:w="396" w:type="dxa"/>
          </w:tcPr>
          <w:p w14:paraId="3EC9757A" w14:textId="77777777" w:rsidR="00BC5DA8" w:rsidRDefault="00BC5DA8" w:rsidP="00462ED1"/>
        </w:tc>
        <w:tc>
          <w:tcPr>
            <w:tcW w:w="396" w:type="dxa"/>
          </w:tcPr>
          <w:p w14:paraId="51ACB045" w14:textId="77777777" w:rsidR="00BC5DA8" w:rsidRDefault="00BC5DA8" w:rsidP="00462ED1"/>
        </w:tc>
        <w:tc>
          <w:tcPr>
            <w:tcW w:w="397" w:type="dxa"/>
          </w:tcPr>
          <w:p w14:paraId="68F336EF" w14:textId="77777777" w:rsidR="00BC5DA8" w:rsidRDefault="00BC5DA8" w:rsidP="00462ED1"/>
        </w:tc>
        <w:tc>
          <w:tcPr>
            <w:tcW w:w="396" w:type="dxa"/>
          </w:tcPr>
          <w:p w14:paraId="558F4FEE" w14:textId="77777777" w:rsidR="00BC5DA8" w:rsidRDefault="00BC5DA8" w:rsidP="00462ED1"/>
        </w:tc>
        <w:tc>
          <w:tcPr>
            <w:tcW w:w="396" w:type="dxa"/>
          </w:tcPr>
          <w:p w14:paraId="75FA46E2" w14:textId="77777777" w:rsidR="00BC5DA8" w:rsidRDefault="00BC5DA8" w:rsidP="00462ED1"/>
        </w:tc>
        <w:tc>
          <w:tcPr>
            <w:tcW w:w="397" w:type="dxa"/>
          </w:tcPr>
          <w:p w14:paraId="1D7E3BBF" w14:textId="77777777" w:rsidR="00BC5DA8" w:rsidRDefault="00BC5DA8" w:rsidP="00462ED1"/>
        </w:tc>
        <w:tc>
          <w:tcPr>
            <w:tcW w:w="396" w:type="dxa"/>
          </w:tcPr>
          <w:p w14:paraId="0EC6DABE" w14:textId="77777777" w:rsidR="00BC5DA8" w:rsidRDefault="00BC5DA8" w:rsidP="00462ED1"/>
        </w:tc>
        <w:tc>
          <w:tcPr>
            <w:tcW w:w="397" w:type="dxa"/>
          </w:tcPr>
          <w:p w14:paraId="7DC26204" w14:textId="77777777" w:rsidR="00BC5DA8" w:rsidRDefault="00BC5DA8" w:rsidP="00462ED1"/>
        </w:tc>
        <w:tc>
          <w:tcPr>
            <w:tcW w:w="396" w:type="dxa"/>
          </w:tcPr>
          <w:p w14:paraId="25374018" w14:textId="77777777" w:rsidR="00BC5DA8" w:rsidRDefault="00BC5DA8" w:rsidP="00462ED1"/>
        </w:tc>
        <w:tc>
          <w:tcPr>
            <w:tcW w:w="396" w:type="dxa"/>
          </w:tcPr>
          <w:p w14:paraId="53A2B04F" w14:textId="77777777" w:rsidR="00BC5DA8" w:rsidRDefault="00BC5DA8" w:rsidP="00462ED1"/>
        </w:tc>
        <w:tc>
          <w:tcPr>
            <w:tcW w:w="397" w:type="dxa"/>
          </w:tcPr>
          <w:p w14:paraId="2352AD81" w14:textId="77777777" w:rsidR="00BC5DA8" w:rsidRDefault="00BC5DA8" w:rsidP="00462ED1"/>
        </w:tc>
        <w:tc>
          <w:tcPr>
            <w:tcW w:w="396" w:type="dxa"/>
          </w:tcPr>
          <w:p w14:paraId="35D6E96F" w14:textId="77777777" w:rsidR="00BC5DA8" w:rsidRDefault="00BC5DA8" w:rsidP="00462ED1"/>
        </w:tc>
        <w:tc>
          <w:tcPr>
            <w:tcW w:w="396" w:type="dxa"/>
          </w:tcPr>
          <w:p w14:paraId="10C60A50" w14:textId="77777777" w:rsidR="00BC5DA8" w:rsidRDefault="00BC5DA8" w:rsidP="00462ED1"/>
        </w:tc>
        <w:tc>
          <w:tcPr>
            <w:tcW w:w="397" w:type="dxa"/>
          </w:tcPr>
          <w:p w14:paraId="18866160" w14:textId="77777777" w:rsidR="00BC5DA8" w:rsidRDefault="00BC5DA8" w:rsidP="00462ED1"/>
        </w:tc>
        <w:tc>
          <w:tcPr>
            <w:tcW w:w="396" w:type="dxa"/>
          </w:tcPr>
          <w:p w14:paraId="76527032" w14:textId="77777777" w:rsidR="00BC5DA8" w:rsidRDefault="00BC5DA8" w:rsidP="00462ED1"/>
        </w:tc>
        <w:tc>
          <w:tcPr>
            <w:tcW w:w="397" w:type="dxa"/>
          </w:tcPr>
          <w:p w14:paraId="53A72393" w14:textId="77777777" w:rsidR="00BC5DA8" w:rsidRDefault="00BC5DA8" w:rsidP="00462ED1"/>
        </w:tc>
      </w:tr>
      <w:tr w:rsidR="00BC5DA8" w14:paraId="64A23C3D" w14:textId="2CB5AC30" w:rsidTr="00BC5DA8">
        <w:tc>
          <w:tcPr>
            <w:tcW w:w="1271" w:type="dxa"/>
          </w:tcPr>
          <w:p w14:paraId="7E199BBE" w14:textId="54A6BCD3" w:rsidR="00BC5DA8" w:rsidRDefault="00BC5DA8" w:rsidP="00050DD5">
            <w:r>
              <w:t>PRC_T2</w:t>
            </w:r>
          </w:p>
        </w:tc>
        <w:tc>
          <w:tcPr>
            <w:tcW w:w="396" w:type="dxa"/>
          </w:tcPr>
          <w:p w14:paraId="3778C202" w14:textId="77777777" w:rsidR="00BC5DA8" w:rsidRPr="00A217D5" w:rsidRDefault="00BC5DA8" w:rsidP="00050DD5">
            <w:pPr>
              <w:rPr>
                <w:sz w:val="20"/>
              </w:rPr>
            </w:pPr>
          </w:p>
        </w:tc>
        <w:tc>
          <w:tcPr>
            <w:tcW w:w="396" w:type="dxa"/>
          </w:tcPr>
          <w:p w14:paraId="2EB7957A" w14:textId="77777777" w:rsidR="00BC5DA8" w:rsidRPr="00A217D5" w:rsidRDefault="00BC5DA8" w:rsidP="00050DD5">
            <w:pPr>
              <w:rPr>
                <w:sz w:val="20"/>
              </w:rPr>
            </w:pPr>
          </w:p>
        </w:tc>
        <w:tc>
          <w:tcPr>
            <w:tcW w:w="397" w:type="dxa"/>
          </w:tcPr>
          <w:p w14:paraId="53EE3F7D" w14:textId="77777777" w:rsidR="00BC5DA8" w:rsidRPr="00A217D5" w:rsidRDefault="00BC5DA8" w:rsidP="00050DD5">
            <w:pPr>
              <w:rPr>
                <w:sz w:val="20"/>
              </w:rPr>
            </w:pPr>
          </w:p>
        </w:tc>
        <w:tc>
          <w:tcPr>
            <w:tcW w:w="396" w:type="dxa"/>
          </w:tcPr>
          <w:p w14:paraId="7099486C" w14:textId="77777777" w:rsidR="00BC5DA8" w:rsidRPr="00A217D5" w:rsidRDefault="00BC5DA8" w:rsidP="00050DD5">
            <w:pPr>
              <w:rPr>
                <w:sz w:val="20"/>
              </w:rPr>
            </w:pPr>
          </w:p>
        </w:tc>
        <w:tc>
          <w:tcPr>
            <w:tcW w:w="397" w:type="dxa"/>
          </w:tcPr>
          <w:p w14:paraId="437C3977" w14:textId="7016B96C" w:rsidR="00BC5DA8" w:rsidRPr="00A217D5" w:rsidRDefault="00BC5DA8" w:rsidP="00050DD5">
            <w:pPr>
              <w:rPr>
                <w:sz w:val="20"/>
              </w:rPr>
            </w:pPr>
            <w:r>
              <w:rPr>
                <w:sz w:val="20"/>
              </w:rPr>
              <w:t xml:space="preserve">X </w:t>
            </w:r>
          </w:p>
        </w:tc>
        <w:tc>
          <w:tcPr>
            <w:tcW w:w="396" w:type="dxa"/>
          </w:tcPr>
          <w:p w14:paraId="0FB5692B" w14:textId="77777777" w:rsidR="00BC5DA8" w:rsidRPr="00A217D5" w:rsidRDefault="00BC5DA8" w:rsidP="00050DD5">
            <w:pPr>
              <w:rPr>
                <w:sz w:val="20"/>
              </w:rPr>
            </w:pPr>
          </w:p>
        </w:tc>
        <w:tc>
          <w:tcPr>
            <w:tcW w:w="396" w:type="dxa"/>
          </w:tcPr>
          <w:p w14:paraId="3D904F6B" w14:textId="77777777" w:rsidR="00BC5DA8" w:rsidRPr="00A217D5" w:rsidRDefault="00BC5DA8" w:rsidP="00050DD5">
            <w:pPr>
              <w:rPr>
                <w:sz w:val="20"/>
              </w:rPr>
            </w:pPr>
          </w:p>
        </w:tc>
        <w:tc>
          <w:tcPr>
            <w:tcW w:w="397" w:type="dxa"/>
          </w:tcPr>
          <w:p w14:paraId="64438992" w14:textId="77777777" w:rsidR="00BC5DA8" w:rsidRPr="00A217D5" w:rsidRDefault="00BC5DA8" w:rsidP="00050DD5">
            <w:pPr>
              <w:rPr>
                <w:sz w:val="20"/>
              </w:rPr>
            </w:pPr>
          </w:p>
        </w:tc>
        <w:tc>
          <w:tcPr>
            <w:tcW w:w="396" w:type="dxa"/>
          </w:tcPr>
          <w:p w14:paraId="0E018DBE" w14:textId="77777777" w:rsidR="00BC5DA8" w:rsidRPr="00A217D5" w:rsidRDefault="00BC5DA8" w:rsidP="00050DD5">
            <w:pPr>
              <w:rPr>
                <w:sz w:val="20"/>
              </w:rPr>
            </w:pPr>
          </w:p>
        </w:tc>
        <w:tc>
          <w:tcPr>
            <w:tcW w:w="397" w:type="dxa"/>
          </w:tcPr>
          <w:p w14:paraId="6CA7747C" w14:textId="77777777" w:rsidR="00BC5DA8" w:rsidRPr="00A217D5" w:rsidRDefault="00BC5DA8" w:rsidP="00050DD5">
            <w:pPr>
              <w:rPr>
                <w:sz w:val="20"/>
              </w:rPr>
            </w:pPr>
          </w:p>
        </w:tc>
        <w:tc>
          <w:tcPr>
            <w:tcW w:w="396" w:type="dxa"/>
          </w:tcPr>
          <w:p w14:paraId="6F2C974E" w14:textId="77777777" w:rsidR="00BC5DA8" w:rsidRPr="00A217D5" w:rsidRDefault="00BC5DA8" w:rsidP="00050DD5">
            <w:pPr>
              <w:rPr>
                <w:sz w:val="20"/>
              </w:rPr>
            </w:pPr>
          </w:p>
        </w:tc>
        <w:tc>
          <w:tcPr>
            <w:tcW w:w="397" w:type="dxa"/>
          </w:tcPr>
          <w:p w14:paraId="78E29F77" w14:textId="77777777" w:rsidR="00BC5DA8" w:rsidRPr="00A217D5" w:rsidRDefault="00BC5DA8" w:rsidP="00050DD5">
            <w:pPr>
              <w:rPr>
                <w:sz w:val="20"/>
              </w:rPr>
            </w:pPr>
          </w:p>
        </w:tc>
        <w:tc>
          <w:tcPr>
            <w:tcW w:w="396" w:type="dxa"/>
          </w:tcPr>
          <w:p w14:paraId="290CA1A7" w14:textId="77777777" w:rsidR="00BC5DA8" w:rsidRPr="00A217D5" w:rsidRDefault="00BC5DA8" w:rsidP="00050DD5">
            <w:pPr>
              <w:rPr>
                <w:sz w:val="20"/>
              </w:rPr>
            </w:pPr>
          </w:p>
        </w:tc>
        <w:tc>
          <w:tcPr>
            <w:tcW w:w="396" w:type="dxa"/>
          </w:tcPr>
          <w:p w14:paraId="3671E07B" w14:textId="77777777" w:rsidR="00BC5DA8" w:rsidRPr="00A217D5" w:rsidRDefault="00BC5DA8" w:rsidP="00050DD5">
            <w:pPr>
              <w:rPr>
                <w:sz w:val="20"/>
              </w:rPr>
            </w:pPr>
          </w:p>
        </w:tc>
        <w:tc>
          <w:tcPr>
            <w:tcW w:w="397" w:type="dxa"/>
          </w:tcPr>
          <w:p w14:paraId="49BD9FC1" w14:textId="77777777" w:rsidR="00BC5DA8" w:rsidRPr="00A217D5" w:rsidRDefault="00BC5DA8" w:rsidP="00050DD5">
            <w:pPr>
              <w:rPr>
                <w:sz w:val="20"/>
              </w:rPr>
            </w:pPr>
          </w:p>
        </w:tc>
        <w:tc>
          <w:tcPr>
            <w:tcW w:w="396" w:type="dxa"/>
          </w:tcPr>
          <w:p w14:paraId="3B071ED5" w14:textId="77777777" w:rsidR="00BC5DA8" w:rsidRPr="00A217D5" w:rsidRDefault="00BC5DA8" w:rsidP="00050DD5">
            <w:pPr>
              <w:rPr>
                <w:sz w:val="20"/>
              </w:rPr>
            </w:pPr>
          </w:p>
        </w:tc>
        <w:tc>
          <w:tcPr>
            <w:tcW w:w="396" w:type="dxa"/>
          </w:tcPr>
          <w:p w14:paraId="1B369318" w14:textId="77777777" w:rsidR="00BC5DA8" w:rsidRPr="00A217D5" w:rsidRDefault="00BC5DA8" w:rsidP="00050DD5">
            <w:pPr>
              <w:rPr>
                <w:sz w:val="20"/>
              </w:rPr>
            </w:pPr>
          </w:p>
        </w:tc>
        <w:tc>
          <w:tcPr>
            <w:tcW w:w="397" w:type="dxa"/>
          </w:tcPr>
          <w:p w14:paraId="17B5BEA9" w14:textId="77777777" w:rsidR="00BC5DA8" w:rsidRPr="00A217D5" w:rsidRDefault="00BC5DA8" w:rsidP="00050DD5">
            <w:pPr>
              <w:rPr>
                <w:sz w:val="20"/>
              </w:rPr>
            </w:pPr>
          </w:p>
        </w:tc>
        <w:tc>
          <w:tcPr>
            <w:tcW w:w="396" w:type="dxa"/>
          </w:tcPr>
          <w:p w14:paraId="3260230D" w14:textId="77777777" w:rsidR="00BC5DA8" w:rsidRPr="00A217D5" w:rsidRDefault="00BC5DA8" w:rsidP="00050DD5">
            <w:pPr>
              <w:rPr>
                <w:sz w:val="20"/>
              </w:rPr>
            </w:pPr>
          </w:p>
        </w:tc>
        <w:tc>
          <w:tcPr>
            <w:tcW w:w="396" w:type="dxa"/>
          </w:tcPr>
          <w:p w14:paraId="2D2D7268" w14:textId="77777777" w:rsidR="00BC5DA8" w:rsidRPr="00A217D5" w:rsidRDefault="00BC5DA8" w:rsidP="00050DD5">
            <w:pPr>
              <w:rPr>
                <w:sz w:val="20"/>
              </w:rPr>
            </w:pPr>
          </w:p>
        </w:tc>
        <w:tc>
          <w:tcPr>
            <w:tcW w:w="397" w:type="dxa"/>
          </w:tcPr>
          <w:p w14:paraId="438ABA9A" w14:textId="77777777" w:rsidR="00BC5DA8" w:rsidRPr="00A217D5" w:rsidRDefault="00BC5DA8" w:rsidP="00050DD5">
            <w:pPr>
              <w:rPr>
                <w:sz w:val="20"/>
              </w:rPr>
            </w:pPr>
          </w:p>
        </w:tc>
        <w:tc>
          <w:tcPr>
            <w:tcW w:w="396" w:type="dxa"/>
          </w:tcPr>
          <w:p w14:paraId="3C256FFA" w14:textId="77777777" w:rsidR="00BC5DA8" w:rsidRPr="00A217D5" w:rsidRDefault="00BC5DA8" w:rsidP="00050DD5">
            <w:pPr>
              <w:rPr>
                <w:sz w:val="20"/>
              </w:rPr>
            </w:pPr>
          </w:p>
        </w:tc>
        <w:tc>
          <w:tcPr>
            <w:tcW w:w="397" w:type="dxa"/>
          </w:tcPr>
          <w:p w14:paraId="03458EFC" w14:textId="77777777" w:rsidR="00BC5DA8" w:rsidRPr="00A217D5" w:rsidRDefault="00BC5DA8" w:rsidP="00050DD5">
            <w:pPr>
              <w:rPr>
                <w:sz w:val="20"/>
              </w:rPr>
            </w:pPr>
          </w:p>
        </w:tc>
        <w:tc>
          <w:tcPr>
            <w:tcW w:w="396" w:type="dxa"/>
          </w:tcPr>
          <w:p w14:paraId="1E8AFFC3" w14:textId="77777777" w:rsidR="00BC5DA8" w:rsidRPr="00A217D5" w:rsidRDefault="00BC5DA8" w:rsidP="00050DD5">
            <w:pPr>
              <w:rPr>
                <w:sz w:val="20"/>
              </w:rPr>
            </w:pPr>
          </w:p>
        </w:tc>
        <w:tc>
          <w:tcPr>
            <w:tcW w:w="396" w:type="dxa"/>
          </w:tcPr>
          <w:p w14:paraId="5582A7BE" w14:textId="77777777" w:rsidR="00BC5DA8" w:rsidRPr="00A217D5" w:rsidRDefault="00BC5DA8" w:rsidP="00050DD5">
            <w:pPr>
              <w:rPr>
                <w:sz w:val="20"/>
              </w:rPr>
            </w:pPr>
          </w:p>
        </w:tc>
        <w:tc>
          <w:tcPr>
            <w:tcW w:w="397" w:type="dxa"/>
          </w:tcPr>
          <w:p w14:paraId="5F136EB7" w14:textId="77777777" w:rsidR="00BC5DA8" w:rsidRPr="00A217D5" w:rsidRDefault="00BC5DA8" w:rsidP="00050DD5">
            <w:pPr>
              <w:rPr>
                <w:sz w:val="20"/>
              </w:rPr>
            </w:pPr>
          </w:p>
        </w:tc>
        <w:tc>
          <w:tcPr>
            <w:tcW w:w="396" w:type="dxa"/>
          </w:tcPr>
          <w:p w14:paraId="078B575F" w14:textId="77777777" w:rsidR="00BC5DA8" w:rsidRPr="00A217D5" w:rsidRDefault="00BC5DA8" w:rsidP="00050DD5">
            <w:pPr>
              <w:rPr>
                <w:sz w:val="20"/>
              </w:rPr>
            </w:pPr>
          </w:p>
        </w:tc>
        <w:tc>
          <w:tcPr>
            <w:tcW w:w="396" w:type="dxa"/>
          </w:tcPr>
          <w:p w14:paraId="07A398C7" w14:textId="77777777" w:rsidR="00BC5DA8" w:rsidRPr="00A217D5" w:rsidRDefault="00BC5DA8" w:rsidP="00050DD5">
            <w:pPr>
              <w:rPr>
                <w:sz w:val="20"/>
              </w:rPr>
            </w:pPr>
          </w:p>
        </w:tc>
        <w:tc>
          <w:tcPr>
            <w:tcW w:w="397" w:type="dxa"/>
          </w:tcPr>
          <w:p w14:paraId="2A28C5CA" w14:textId="77777777" w:rsidR="00BC5DA8" w:rsidRPr="00A217D5" w:rsidRDefault="00BC5DA8" w:rsidP="00050DD5">
            <w:pPr>
              <w:rPr>
                <w:sz w:val="20"/>
              </w:rPr>
            </w:pPr>
          </w:p>
        </w:tc>
        <w:tc>
          <w:tcPr>
            <w:tcW w:w="396" w:type="dxa"/>
          </w:tcPr>
          <w:p w14:paraId="79389266" w14:textId="77777777" w:rsidR="00BC5DA8" w:rsidRPr="00A217D5" w:rsidRDefault="00BC5DA8" w:rsidP="00050DD5">
            <w:pPr>
              <w:rPr>
                <w:sz w:val="20"/>
              </w:rPr>
            </w:pPr>
          </w:p>
        </w:tc>
        <w:tc>
          <w:tcPr>
            <w:tcW w:w="396" w:type="dxa"/>
          </w:tcPr>
          <w:p w14:paraId="0A553FDB" w14:textId="77777777" w:rsidR="00BC5DA8" w:rsidRPr="00A217D5" w:rsidRDefault="00BC5DA8" w:rsidP="00050DD5">
            <w:pPr>
              <w:rPr>
                <w:sz w:val="20"/>
              </w:rPr>
            </w:pPr>
          </w:p>
        </w:tc>
        <w:tc>
          <w:tcPr>
            <w:tcW w:w="397" w:type="dxa"/>
          </w:tcPr>
          <w:p w14:paraId="037F5E26" w14:textId="77777777" w:rsidR="00BC5DA8" w:rsidRPr="00A217D5" w:rsidRDefault="00BC5DA8" w:rsidP="00050DD5">
            <w:pPr>
              <w:rPr>
                <w:sz w:val="20"/>
              </w:rPr>
            </w:pPr>
          </w:p>
        </w:tc>
        <w:tc>
          <w:tcPr>
            <w:tcW w:w="396" w:type="dxa"/>
          </w:tcPr>
          <w:p w14:paraId="484B8403" w14:textId="77777777" w:rsidR="00BC5DA8" w:rsidRDefault="00BC5DA8" w:rsidP="00050DD5"/>
        </w:tc>
        <w:tc>
          <w:tcPr>
            <w:tcW w:w="397" w:type="dxa"/>
          </w:tcPr>
          <w:p w14:paraId="509B7E6F" w14:textId="77777777" w:rsidR="00BC5DA8" w:rsidRDefault="00BC5DA8" w:rsidP="00050DD5"/>
        </w:tc>
        <w:tc>
          <w:tcPr>
            <w:tcW w:w="396" w:type="dxa"/>
          </w:tcPr>
          <w:p w14:paraId="784E4FB9" w14:textId="77777777" w:rsidR="00BC5DA8" w:rsidRDefault="00BC5DA8" w:rsidP="00050DD5"/>
        </w:tc>
        <w:tc>
          <w:tcPr>
            <w:tcW w:w="396" w:type="dxa"/>
          </w:tcPr>
          <w:p w14:paraId="6F555F85" w14:textId="77777777" w:rsidR="00BC5DA8" w:rsidRDefault="00BC5DA8" w:rsidP="00050DD5"/>
        </w:tc>
        <w:tc>
          <w:tcPr>
            <w:tcW w:w="397" w:type="dxa"/>
          </w:tcPr>
          <w:p w14:paraId="393E6023" w14:textId="77777777" w:rsidR="00BC5DA8" w:rsidRDefault="00BC5DA8" w:rsidP="00050DD5"/>
        </w:tc>
        <w:tc>
          <w:tcPr>
            <w:tcW w:w="396" w:type="dxa"/>
          </w:tcPr>
          <w:p w14:paraId="28FAEB12" w14:textId="77777777" w:rsidR="00BC5DA8" w:rsidRDefault="00BC5DA8" w:rsidP="00050DD5"/>
        </w:tc>
        <w:tc>
          <w:tcPr>
            <w:tcW w:w="396" w:type="dxa"/>
          </w:tcPr>
          <w:p w14:paraId="3D18C889" w14:textId="77777777" w:rsidR="00BC5DA8" w:rsidRDefault="00BC5DA8" w:rsidP="00050DD5"/>
        </w:tc>
        <w:tc>
          <w:tcPr>
            <w:tcW w:w="397" w:type="dxa"/>
          </w:tcPr>
          <w:p w14:paraId="7AD2160B" w14:textId="77777777" w:rsidR="00BC5DA8" w:rsidRDefault="00BC5DA8" w:rsidP="00050DD5"/>
        </w:tc>
        <w:tc>
          <w:tcPr>
            <w:tcW w:w="396" w:type="dxa"/>
          </w:tcPr>
          <w:p w14:paraId="68A4A1E0" w14:textId="77777777" w:rsidR="00BC5DA8" w:rsidRDefault="00BC5DA8" w:rsidP="00050DD5"/>
        </w:tc>
        <w:tc>
          <w:tcPr>
            <w:tcW w:w="397" w:type="dxa"/>
          </w:tcPr>
          <w:p w14:paraId="0EE2EE36" w14:textId="77777777" w:rsidR="00BC5DA8" w:rsidRDefault="00BC5DA8" w:rsidP="00050DD5"/>
        </w:tc>
        <w:tc>
          <w:tcPr>
            <w:tcW w:w="396" w:type="dxa"/>
          </w:tcPr>
          <w:p w14:paraId="32D94D4F" w14:textId="77777777" w:rsidR="00BC5DA8" w:rsidRDefault="00BC5DA8" w:rsidP="00050DD5"/>
        </w:tc>
        <w:tc>
          <w:tcPr>
            <w:tcW w:w="396" w:type="dxa"/>
          </w:tcPr>
          <w:p w14:paraId="5577924F" w14:textId="77777777" w:rsidR="00BC5DA8" w:rsidRDefault="00BC5DA8" w:rsidP="00050DD5"/>
        </w:tc>
        <w:tc>
          <w:tcPr>
            <w:tcW w:w="397" w:type="dxa"/>
          </w:tcPr>
          <w:p w14:paraId="6734CCE5" w14:textId="77777777" w:rsidR="00BC5DA8" w:rsidRDefault="00BC5DA8" w:rsidP="00050DD5"/>
        </w:tc>
        <w:tc>
          <w:tcPr>
            <w:tcW w:w="396" w:type="dxa"/>
          </w:tcPr>
          <w:p w14:paraId="6FA5521E" w14:textId="77777777" w:rsidR="00BC5DA8" w:rsidRDefault="00BC5DA8" w:rsidP="00050DD5"/>
        </w:tc>
        <w:tc>
          <w:tcPr>
            <w:tcW w:w="396" w:type="dxa"/>
          </w:tcPr>
          <w:p w14:paraId="344C3C70" w14:textId="77777777" w:rsidR="00BC5DA8" w:rsidRDefault="00BC5DA8" w:rsidP="00050DD5"/>
        </w:tc>
        <w:tc>
          <w:tcPr>
            <w:tcW w:w="397" w:type="dxa"/>
          </w:tcPr>
          <w:p w14:paraId="6BB7721F" w14:textId="77777777" w:rsidR="00BC5DA8" w:rsidRDefault="00BC5DA8" w:rsidP="00050DD5"/>
        </w:tc>
        <w:tc>
          <w:tcPr>
            <w:tcW w:w="396" w:type="dxa"/>
          </w:tcPr>
          <w:p w14:paraId="77A1FC81" w14:textId="77777777" w:rsidR="00BC5DA8" w:rsidRDefault="00BC5DA8" w:rsidP="00050DD5"/>
        </w:tc>
        <w:tc>
          <w:tcPr>
            <w:tcW w:w="397" w:type="dxa"/>
          </w:tcPr>
          <w:p w14:paraId="1C60DAC6" w14:textId="77777777" w:rsidR="00BC5DA8" w:rsidRDefault="00BC5DA8" w:rsidP="00050DD5"/>
        </w:tc>
      </w:tr>
      <w:tr w:rsidR="00BC5DA8" w14:paraId="5541DA5C" w14:textId="24C71FD8" w:rsidTr="00BC5DA8">
        <w:tc>
          <w:tcPr>
            <w:tcW w:w="1271" w:type="dxa"/>
          </w:tcPr>
          <w:p w14:paraId="3EEDCF52" w14:textId="3C134C88" w:rsidR="00BC5DA8" w:rsidRDefault="00BC5DA8" w:rsidP="0049513A">
            <w:r w:rsidRPr="00F9411B">
              <w:t>PRC_</w:t>
            </w:r>
            <w:r>
              <w:t>T3.1</w:t>
            </w:r>
          </w:p>
        </w:tc>
        <w:tc>
          <w:tcPr>
            <w:tcW w:w="396" w:type="dxa"/>
          </w:tcPr>
          <w:p w14:paraId="44374A7D" w14:textId="77777777" w:rsidR="00BC5DA8" w:rsidRPr="00A217D5" w:rsidRDefault="00BC5DA8" w:rsidP="0049513A">
            <w:pPr>
              <w:rPr>
                <w:sz w:val="20"/>
              </w:rPr>
            </w:pPr>
          </w:p>
        </w:tc>
        <w:tc>
          <w:tcPr>
            <w:tcW w:w="396" w:type="dxa"/>
          </w:tcPr>
          <w:p w14:paraId="1831851D" w14:textId="77777777" w:rsidR="00BC5DA8" w:rsidRPr="00A217D5" w:rsidRDefault="00BC5DA8" w:rsidP="0049513A">
            <w:pPr>
              <w:rPr>
                <w:sz w:val="20"/>
              </w:rPr>
            </w:pPr>
          </w:p>
        </w:tc>
        <w:tc>
          <w:tcPr>
            <w:tcW w:w="397" w:type="dxa"/>
          </w:tcPr>
          <w:p w14:paraId="3ECC6BFF" w14:textId="77777777" w:rsidR="00BC5DA8" w:rsidRPr="00A217D5" w:rsidRDefault="00BC5DA8" w:rsidP="0049513A">
            <w:pPr>
              <w:rPr>
                <w:sz w:val="20"/>
              </w:rPr>
            </w:pPr>
          </w:p>
        </w:tc>
        <w:tc>
          <w:tcPr>
            <w:tcW w:w="396" w:type="dxa"/>
          </w:tcPr>
          <w:p w14:paraId="2034855D" w14:textId="77777777" w:rsidR="00BC5DA8" w:rsidRPr="00A217D5" w:rsidRDefault="00BC5DA8" w:rsidP="0049513A">
            <w:pPr>
              <w:rPr>
                <w:sz w:val="20"/>
              </w:rPr>
            </w:pPr>
          </w:p>
        </w:tc>
        <w:tc>
          <w:tcPr>
            <w:tcW w:w="397" w:type="dxa"/>
          </w:tcPr>
          <w:p w14:paraId="19ED0D37" w14:textId="77777777" w:rsidR="00BC5DA8" w:rsidRPr="00A217D5" w:rsidRDefault="00BC5DA8" w:rsidP="0049513A">
            <w:pPr>
              <w:rPr>
                <w:sz w:val="20"/>
              </w:rPr>
            </w:pPr>
          </w:p>
        </w:tc>
        <w:tc>
          <w:tcPr>
            <w:tcW w:w="396" w:type="dxa"/>
          </w:tcPr>
          <w:p w14:paraId="3620B4F2" w14:textId="490C2993" w:rsidR="00BC5DA8" w:rsidRPr="00A217D5" w:rsidRDefault="00BC5DA8" w:rsidP="0049513A">
            <w:pPr>
              <w:rPr>
                <w:sz w:val="20"/>
              </w:rPr>
            </w:pPr>
            <w:r>
              <w:rPr>
                <w:sz w:val="20"/>
              </w:rPr>
              <w:t>X</w:t>
            </w:r>
          </w:p>
        </w:tc>
        <w:tc>
          <w:tcPr>
            <w:tcW w:w="396" w:type="dxa"/>
          </w:tcPr>
          <w:p w14:paraId="1FCA8A13" w14:textId="77777777" w:rsidR="00BC5DA8" w:rsidRPr="00A217D5" w:rsidRDefault="00BC5DA8" w:rsidP="0049513A">
            <w:pPr>
              <w:rPr>
                <w:sz w:val="20"/>
              </w:rPr>
            </w:pPr>
          </w:p>
        </w:tc>
        <w:tc>
          <w:tcPr>
            <w:tcW w:w="397" w:type="dxa"/>
          </w:tcPr>
          <w:p w14:paraId="381FAC6E" w14:textId="77777777" w:rsidR="00BC5DA8" w:rsidRPr="00A217D5" w:rsidRDefault="00BC5DA8" w:rsidP="0049513A">
            <w:pPr>
              <w:rPr>
                <w:sz w:val="20"/>
              </w:rPr>
            </w:pPr>
          </w:p>
        </w:tc>
        <w:tc>
          <w:tcPr>
            <w:tcW w:w="396" w:type="dxa"/>
          </w:tcPr>
          <w:p w14:paraId="3226D446" w14:textId="77777777" w:rsidR="00BC5DA8" w:rsidRPr="00A217D5" w:rsidRDefault="00BC5DA8" w:rsidP="0049513A">
            <w:pPr>
              <w:rPr>
                <w:sz w:val="20"/>
              </w:rPr>
            </w:pPr>
          </w:p>
        </w:tc>
        <w:tc>
          <w:tcPr>
            <w:tcW w:w="397" w:type="dxa"/>
          </w:tcPr>
          <w:p w14:paraId="16AA52E1" w14:textId="77777777" w:rsidR="00BC5DA8" w:rsidRPr="00A217D5" w:rsidRDefault="00BC5DA8" w:rsidP="0049513A">
            <w:pPr>
              <w:rPr>
                <w:sz w:val="20"/>
              </w:rPr>
            </w:pPr>
          </w:p>
        </w:tc>
        <w:tc>
          <w:tcPr>
            <w:tcW w:w="396" w:type="dxa"/>
          </w:tcPr>
          <w:p w14:paraId="1F3A463A" w14:textId="77777777" w:rsidR="00BC5DA8" w:rsidRPr="00A217D5" w:rsidRDefault="00BC5DA8" w:rsidP="0049513A">
            <w:pPr>
              <w:rPr>
                <w:sz w:val="20"/>
              </w:rPr>
            </w:pPr>
          </w:p>
        </w:tc>
        <w:tc>
          <w:tcPr>
            <w:tcW w:w="397" w:type="dxa"/>
          </w:tcPr>
          <w:p w14:paraId="634AD53C" w14:textId="77777777" w:rsidR="00BC5DA8" w:rsidRPr="00A217D5" w:rsidRDefault="00BC5DA8" w:rsidP="0049513A">
            <w:pPr>
              <w:rPr>
                <w:sz w:val="20"/>
              </w:rPr>
            </w:pPr>
          </w:p>
        </w:tc>
        <w:tc>
          <w:tcPr>
            <w:tcW w:w="396" w:type="dxa"/>
          </w:tcPr>
          <w:p w14:paraId="48E35BB4" w14:textId="77777777" w:rsidR="00BC5DA8" w:rsidRPr="00A217D5" w:rsidRDefault="00BC5DA8" w:rsidP="0049513A">
            <w:pPr>
              <w:rPr>
                <w:sz w:val="20"/>
              </w:rPr>
            </w:pPr>
          </w:p>
        </w:tc>
        <w:tc>
          <w:tcPr>
            <w:tcW w:w="396" w:type="dxa"/>
          </w:tcPr>
          <w:p w14:paraId="0D678B57" w14:textId="77777777" w:rsidR="00BC5DA8" w:rsidRPr="00A217D5" w:rsidRDefault="00BC5DA8" w:rsidP="0049513A">
            <w:pPr>
              <w:rPr>
                <w:sz w:val="20"/>
              </w:rPr>
            </w:pPr>
          </w:p>
        </w:tc>
        <w:tc>
          <w:tcPr>
            <w:tcW w:w="397" w:type="dxa"/>
          </w:tcPr>
          <w:p w14:paraId="58593244" w14:textId="77777777" w:rsidR="00BC5DA8" w:rsidRPr="00A217D5" w:rsidRDefault="00BC5DA8" w:rsidP="0049513A">
            <w:pPr>
              <w:rPr>
                <w:sz w:val="20"/>
              </w:rPr>
            </w:pPr>
          </w:p>
        </w:tc>
        <w:tc>
          <w:tcPr>
            <w:tcW w:w="396" w:type="dxa"/>
          </w:tcPr>
          <w:p w14:paraId="47329835" w14:textId="77777777" w:rsidR="00BC5DA8" w:rsidRPr="00A217D5" w:rsidRDefault="00BC5DA8" w:rsidP="0049513A">
            <w:pPr>
              <w:rPr>
                <w:sz w:val="20"/>
              </w:rPr>
            </w:pPr>
          </w:p>
        </w:tc>
        <w:tc>
          <w:tcPr>
            <w:tcW w:w="396" w:type="dxa"/>
          </w:tcPr>
          <w:p w14:paraId="7B05FE42" w14:textId="77777777" w:rsidR="00BC5DA8" w:rsidRPr="00A217D5" w:rsidRDefault="00BC5DA8" w:rsidP="0049513A">
            <w:pPr>
              <w:rPr>
                <w:sz w:val="20"/>
              </w:rPr>
            </w:pPr>
          </w:p>
        </w:tc>
        <w:tc>
          <w:tcPr>
            <w:tcW w:w="397" w:type="dxa"/>
          </w:tcPr>
          <w:p w14:paraId="2FF819C5" w14:textId="77777777" w:rsidR="00BC5DA8" w:rsidRPr="00A217D5" w:rsidRDefault="00BC5DA8" w:rsidP="0049513A">
            <w:pPr>
              <w:rPr>
                <w:sz w:val="20"/>
              </w:rPr>
            </w:pPr>
          </w:p>
        </w:tc>
        <w:tc>
          <w:tcPr>
            <w:tcW w:w="396" w:type="dxa"/>
          </w:tcPr>
          <w:p w14:paraId="5C0174B4" w14:textId="77777777" w:rsidR="00BC5DA8" w:rsidRPr="00A217D5" w:rsidRDefault="00BC5DA8" w:rsidP="0049513A">
            <w:pPr>
              <w:rPr>
                <w:sz w:val="20"/>
              </w:rPr>
            </w:pPr>
          </w:p>
        </w:tc>
        <w:tc>
          <w:tcPr>
            <w:tcW w:w="396" w:type="dxa"/>
          </w:tcPr>
          <w:p w14:paraId="3EE70AF0" w14:textId="77777777" w:rsidR="00BC5DA8" w:rsidRPr="00A217D5" w:rsidRDefault="00BC5DA8" w:rsidP="0049513A">
            <w:pPr>
              <w:rPr>
                <w:sz w:val="20"/>
              </w:rPr>
            </w:pPr>
          </w:p>
        </w:tc>
        <w:tc>
          <w:tcPr>
            <w:tcW w:w="397" w:type="dxa"/>
          </w:tcPr>
          <w:p w14:paraId="409B6218" w14:textId="77777777" w:rsidR="00BC5DA8" w:rsidRPr="00A217D5" w:rsidRDefault="00BC5DA8" w:rsidP="0049513A">
            <w:pPr>
              <w:rPr>
                <w:sz w:val="20"/>
              </w:rPr>
            </w:pPr>
          </w:p>
        </w:tc>
        <w:tc>
          <w:tcPr>
            <w:tcW w:w="396" w:type="dxa"/>
          </w:tcPr>
          <w:p w14:paraId="240F0272" w14:textId="77777777" w:rsidR="00BC5DA8" w:rsidRPr="00A217D5" w:rsidRDefault="00BC5DA8" w:rsidP="0049513A">
            <w:pPr>
              <w:rPr>
                <w:sz w:val="20"/>
              </w:rPr>
            </w:pPr>
          </w:p>
        </w:tc>
        <w:tc>
          <w:tcPr>
            <w:tcW w:w="397" w:type="dxa"/>
          </w:tcPr>
          <w:p w14:paraId="6EDD8D14" w14:textId="77777777" w:rsidR="00BC5DA8" w:rsidRPr="00A217D5" w:rsidRDefault="00BC5DA8" w:rsidP="0049513A">
            <w:pPr>
              <w:rPr>
                <w:sz w:val="20"/>
              </w:rPr>
            </w:pPr>
          </w:p>
        </w:tc>
        <w:tc>
          <w:tcPr>
            <w:tcW w:w="396" w:type="dxa"/>
          </w:tcPr>
          <w:p w14:paraId="447A24E9" w14:textId="77777777" w:rsidR="00BC5DA8" w:rsidRPr="00A217D5" w:rsidRDefault="00BC5DA8" w:rsidP="0049513A">
            <w:pPr>
              <w:rPr>
                <w:sz w:val="20"/>
              </w:rPr>
            </w:pPr>
          </w:p>
        </w:tc>
        <w:tc>
          <w:tcPr>
            <w:tcW w:w="396" w:type="dxa"/>
          </w:tcPr>
          <w:p w14:paraId="1CE6E72C" w14:textId="77777777" w:rsidR="00BC5DA8" w:rsidRPr="00A217D5" w:rsidRDefault="00BC5DA8" w:rsidP="0049513A">
            <w:pPr>
              <w:rPr>
                <w:sz w:val="20"/>
              </w:rPr>
            </w:pPr>
          </w:p>
        </w:tc>
        <w:tc>
          <w:tcPr>
            <w:tcW w:w="397" w:type="dxa"/>
          </w:tcPr>
          <w:p w14:paraId="0471BDC5" w14:textId="77777777" w:rsidR="00BC5DA8" w:rsidRPr="00A217D5" w:rsidRDefault="00BC5DA8" w:rsidP="0049513A">
            <w:pPr>
              <w:rPr>
                <w:sz w:val="20"/>
              </w:rPr>
            </w:pPr>
          </w:p>
        </w:tc>
        <w:tc>
          <w:tcPr>
            <w:tcW w:w="396" w:type="dxa"/>
          </w:tcPr>
          <w:p w14:paraId="1A89D442" w14:textId="77777777" w:rsidR="00BC5DA8" w:rsidRPr="00A217D5" w:rsidRDefault="00BC5DA8" w:rsidP="0049513A">
            <w:pPr>
              <w:rPr>
                <w:sz w:val="20"/>
              </w:rPr>
            </w:pPr>
          </w:p>
        </w:tc>
        <w:tc>
          <w:tcPr>
            <w:tcW w:w="396" w:type="dxa"/>
          </w:tcPr>
          <w:p w14:paraId="34A0A977" w14:textId="77777777" w:rsidR="00BC5DA8" w:rsidRPr="00A217D5" w:rsidRDefault="00BC5DA8" w:rsidP="0049513A">
            <w:pPr>
              <w:rPr>
                <w:sz w:val="20"/>
              </w:rPr>
            </w:pPr>
          </w:p>
        </w:tc>
        <w:tc>
          <w:tcPr>
            <w:tcW w:w="397" w:type="dxa"/>
          </w:tcPr>
          <w:p w14:paraId="12920AA2" w14:textId="77777777" w:rsidR="00BC5DA8" w:rsidRPr="00A217D5" w:rsidRDefault="00BC5DA8" w:rsidP="0049513A">
            <w:pPr>
              <w:rPr>
                <w:sz w:val="20"/>
              </w:rPr>
            </w:pPr>
          </w:p>
        </w:tc>
        <w:tc>
          <w:tcPr>
            <w:tcW w:w="396" w:type="dxa"/>
          </w:tcPr>
          <w:p w14:paraId="07AE9882" w14:textId="77777777" w:rsidR="00BC5DA8" w:rsidRPr="00A217D5" w:rsidRDefault="00BC5DA8" w:rsidP="0049513A">
            <w:pPr>
              <w:rPr>
                <w:sz w:val="20"/>
              </w:rPr>
            </w:pPr>
          </w:p>
        </w:tc>
        <w:tc>
          <w:tcPr>
            <w:tcW w:w="396" w:type="dxa"/>
          </w:tcPr>
          <w:p w14:paraId="501D7AC8" w14:textId="77777777" w:rsidR="00BC5DA8" w:rsidRPr="00A217D5" w:rsidRDefault="00BC5DA8" w:rsidP="0049513A">
            <w:pPr>
              <w:rPr>
                <w:sz w:val="20"/>
              </w:rPr>
            </w:pPr>
          </w:p>
        </w:tc>
        <w:tc>
          <w:tcPr>
            <w:tcW w:w="397" w:type="dxa"/>
          </w:tcPr>
          <w:p w14:paraId="15FC3668" w14:textId="77777777" w:rsidR="00BC5DA8" w:rsidRPr="00A217D5" w:rsidRDefault="00BC5DA8" w:rsidP="0049513A">
            <w:pPr>
              <w:rPr>
                <w:sz w:val="20"/>
              </w:rPr>
            </w:pPr>
          </w:p>
        </w:tc>
        <w:tc>
          <w:tcPr>
            <w:tcW w:w="396" w:type="dxa"/>
          </w:tcPr>
          <w:p w14:paraId="07BFEEE7" w14:textId="77777777" w:rsidR="00BC5DA8" w:rsidRDefault="00BC5DA8" w:rsidP="0049513A"/>
        </w:tc>
        <w:tc>
          <w:tcPr>
            <w:tcW w:w="397" w:type="dxa"/>
          </w:tcPr>
          <w:p w14:paraId="061D55C6" w14:textId="77777777" w:rsidR="00BC5DA8" w:rsidRDefault="00BC5DA8" w:rsidP="0049513A"/>
        </w:tc>
        <w:tc>
          <w:tcPr>
            <w:tcW w:w="396" w:type="dxa"/>
          </w:tcPr>
          <w:p w14:paraId="2E70382A" w14:textId="77777777" w:rsidR="00BC5DA8" w:rsidRDefault="00BC5DA8" w:rsidP="0049513A"/>
        </w:tc>
        <w:tc>
          <w:tcPr>
            <w:tcW w:w="396" w:type="dxa"/>
          </w:tcPr>
          <w:p w14:paraId="222775AE" w14:textId="77777777" w:rsidR="00BC5DA8" w:rsidRDefault="00BC5DA8" w:rsidP="0049513A"/>
        </w:tc>
        <w:tc>
          <w:tcPr>
            <w:tcW w:w="397" w:type="dxa"/>
          </w:tcPr>
          <w:p w14:paraId="5EDA668E" w14:textId="77777777" w:rsidR="00BC5DA8" w:rsidRDefault="00BC5DA8" w:rsidP="0049513A"/>
        </w:tc>
        <w:tc>
          <w:tcPr>
            <w:tcW w:w="396" w:type="dxa"/>
          </w:tcPr>
          <w:p w14:paraId="7B9D4753" w14:textId="77777777" w:rsidR="00BC5DA8" w:rsidRDefault="00BC5DA8" w:rsidP="0049513A"/>
        </w:tc>
        <w:tc>
          <w:tcPr>
            <w:tcW w:w="396" w:type="dxa"/>
          </w:tcPr>
          <w:p w14:paraId="5BC63103" w14:textId="77777777" w:rsidR="00BC5DA8" w:rsidRDefault="00BC5DA8" w:rsidP="0049513A"/>
        </w:tc>
        <w:tc>
          <w:tcPr>
            <w:tcW w:w="397" w:type="dxa"/>
          </w:tcPr>
          <w:p w14:paraId="5D5335A7" w14:textId="77777777" w:rsidR="00BC5DA8" w:rsidRDefault="00BC5DA8" w:rsidP="0049513A"/>
        </w:tc>
        <w:tc>
          <w:tcPr>
            <w:tcW w:w="396" w:type="dxa"/>
          </w:tcPr>
          <w:p w14:paraId="5C3E2148" w14:textId="77777777" w:rsidR="00BC5DA8" w:rsidRDefault="00BC5DA8" w:rsidP="0049513A"/>
        </w:tc>
        <w:tc>
          <w:tcPr>
            <w:tcW w:w="397" w:type="dxa"/>
          </w:tcPr>
          <w:p w14:paraId="568FAA49" w14:textId="77777777" w:rsidR="00BC5DA8" w:rsidRDefault="00BC5DA8" w:rsidP="0049513A"/>
        </w:tc>
        <w:tc>
          <w:tcPr>
            <w:tcW w:w="396" w:type="dxa"/>
          </w:tcPr>
          <w:p w14:paraId="60849845" w14:textId="77777777" w:rsidR="00BC5DA8" w:rsidRDefault="00BC5DA8" w:rsidP="0049513A"/>
        </w:tc>
        <w:tc>
          <w:tcPr>
            <w:tcW w:w="396" w:type="dxa"/>
          </w:tcPr>
          <w:p w14:paraId="59D28288" w14:textId="77777777" w:rsidR="00BC5DA8" w:rsidRDefault="00BC5DA8" w:rsidP="0049513A"/>
        </w:tc>
        <w:tc>
          <w:tcPr>
            <w:tcW w:w="397" w:type="dxa"/>
          </w:tcPr>
          <w:p w14:paraId="7BE671B8" w14:textId="77777777" w:rsidR="00BC5DA8" w:rsidRDefault="00BC5DA8" w:rsidP="0049513A"/>
        </w:tc>
        <w:tc>
          <w:tcPr>
            <w:tcW w:w="396" w:type="dxa"/>
          </w:tcPr>
          <w:p w14:paraId="52A5A9A3" w14:textId="77777777" w:rsidR="00BC5DA8" w:rsidRDefault="00BC5DA8" w:rsidP="0049513A"/>
        </w:tc>
        <w:tc>
          <w:tcPr>
            <w:tcW w:w="396" w:type="dxa"/>
          </w:tcPr>
          <w:p w14:paraId="3869AD8E" w14:textId="77777777" w:rsidR="00BC5DA8" w:rsidRDefault="00BC5DA8" w:rsidP="0049513A"/>
        </w:tc>
        <w:tc>
          <w:tcPr>
            <w:tcW w:w="397" w:type="dxa"/>
          </w:tcPr>
          <w:p w14:paraId="4933E42C" w14:textId="77777777" w:rsidR="00BC5DA8" w:rsidRDefault="00BC5DA8" w:rsidP="0049513A"/>
        </w:tc>
        <w:tc>
          <w:tcPr>
            <w:tcW w:w="396" w:type="dxa"/>
          </w:tcPr>
          <w:p w14:paraId="66C53FAD" w14:textId="77777777" w:rsidR="00BC5DA8" w:rsidRDefault="00BC5DA8" w:rsidP="0049513A"/>
        </w:tc>
        <w:tc>
          <w:tcPr>
            <w:tcW w:w="397" w:type="dxa"/>
          </w:tcPr>
          <w:p w14:paraId="3828CBEE" w14:textId="77777777" w:rsidR="00BC5DA8" w:rsidRDefault="00BC5DA8" w:rsidP="0049513A"/>
        </w:tc>
      </w:tr>
      <w:tr w:rsidR="00BC5DA8" w14:paraId="6EF94B00" w14:textId="5D3688A8" w:rsidTr="00BC5DA8">
        <w:tc>
          <w:tcPr>
            <w:tcW w:w="1271" w:type="dxa"/>
          </w:tcPr>
          <w:p w14:paraId="5A62F0AF" w14:textId="6CD09755" w:rsidR="00BC5DA8" w:rsidRDefault="00BC5DA8" w:rsidP="0049513A">
            <w:r w:rsidRPr="00F9411B">
              <w:t>PRC_</w:t>
            </w:r>
            <w:r>
              <w:t>T3.2</w:t>
            </w:r>
          </w:p>
        </w:tc>
        <w:tc>
          <w:tcPr>
            <w:tcW w:w="396" w:type="dxa"/>
          </w:tcPr>
          <w:p w14:paraId="20B84DAE" w14:textId="77777777" w:rsidR="00BC5DA8" w:rsidRPr="00A217D5" w:rsidRDefault="00BC5DA8" w:rsidP="0049513A">
            <w:pPr>
              <w:rPr>
                <w:sz w:val="20"/>
              </w:rPr>
            </w:pPr>
          </w:p>
        </w:tc>
        <w:tc>
          <w:tcPr>
            <w:tcW w:w="396" w:type="dxa"/>
          </w:tcPr>
          <w:p w14:paraId="5988D976" w14:textId="77777777" w:rsidR="00BC5DA8" w:rsidRPr="00A217D5" w:rsidRDefault="00BC5DA8" w:rsidP="0049513A">
            <w:pPr>
              <w:rPr>
                <w:sz w:val="20"/>
              </w:rPr>
            </w:pPr>
          </w:p>
        </w:tc>
        <w:tc>
          <w:tcPr>
            <w:tcW w:w="397" w:type="dxa"/>
          </w:tcPr>
          <w:p w14:paraId="720B681E" w14:textId="77777777" w:rsidR="00BC5DA8" w:rsidRPr="00A217D5" w:rsidRDefault="00BC5DA8" w:rsidP="0049513A">
            <w:pPr>
              <w:rPr>
                <w:sz w:val="20"/>
              </w:rPr>
            </w:pPr>
          </w:p>
        </w:tc>
        <w:tc>
          <w:tcPr>
            <w:tcW w:w="396" w:type="dxa"/>
          </w:tcPr>
          <w:p w14:paraId="18363FDE" w14:textId="77777777" w:rsidR="00BC5DA8" w:rsidRPr="00A217D5" w:rsidRDefault="00BC5DA8" w:rsidP="0049513A">
            <w:pPr>
              <w:rPr>
                <w:sz w:val="20"/>
              </w:rPr>
            </w:pPr>
          </w:p>
        </w:tc>
        <w:tc>
          <w:tcPr>
            <w:tcW w:w="397" w:type="dxa"/>
          </w:tcPr>
          <w:p w14:paraId="743CE430" w14:textId="77777777" w:rsidR="00BC5DA8" w:rsidRPr="00A217D5" w:rsidRDefault="00BC5DA8" w:rsidP="0049513A">
            <w:pPr>
              <w:rPr>
                <w:sz w:val="20"/>
              </w:rPr>
            </w:pPr>
          </w:p>
        </w:tc>
        <w:tc>
          <w:tcPr>
            <w:tcW w:w="396" w:type="dxa"/>
          </w:tcPr>
          <w:p w14:paraId="5F0AFCA6" w14:textId="7BF2E676" w:rsidR="00BC5DA8" w:rsidRPr="00A217D5" w:rsidRDefault="00BC5DA8" w:rsidP="0049513A">
            <w:pPr>
              <w:rPr>
                <w:sz w:val="20"/>
              </w:rPr>
            </w:pPr>
            <w:r>
              <w:rPr>
                <w:sz w:val="20"/>
              </w:rPr>
              <w:t xml:space="preserve">X </w:t>
            </w:r>
          </w:p>
        </w:tc>
        <w:tc>
          <w:tcPr>
            <w:tcW w:w="396" w:type="dxa"/>
          </w:tcPr>
          <w:p w14:paraId="438B45D8" w14:textId="77777777" w:rsidR="00BC5DA8" w:rsidRPr="00A217D5" w:rsidRDefault="00BC5DA8" w:rsidP="0049513A">
            <w:pPr>
              <w:rPr>
                <w:sz w:val="20"/>
              </w:rPr>
            </w:pPr>
          </w:p>
        </w:tc>
        <w:tc>
          <w:tcPr>
            <w:tcW w:w="397" w:type="dxa"/>
          </w:tcPr>
          <w:p w14:paraId="51034BA1" w14:textId="77777777" w:rsidR="00BC5DA8" w:rsidRPr="00A217D5" w:rsidRDefault="00BC5DA8" w:rsidP="0049513A">
            <w:pPr>
              <w:rPr>
                <w:sz w:val="20"/>
              </w:rPr>
            </w:pPr>
          </w:p>
        </w:tc>
        <w:tc>
          <w:tcPr>
            <w:tcW w:w="396" w:type="dxa"/>
          </w:tcPr>
          <w:p w14:paraId="0679495E" w14:textId="77777777" w:rsidR="00BC5DA8" w:rsidRPr="00A217D5" w:rsidRDefault="00BC5DA8" w:rsidP="0049513A">
            <w:pPr>
              <w:rPr>
                <w:sz w:val="20"/>
              </w:rPr>
            </w:pPr>
          </w:p>
        </w:tc>
        <w:tc>
          <w:tcPr>
            <w:tcW w:w="397" w:type="dxa"/>
          </w:tcPr>
          <w:p w14:paraId="76004182" w14:textId="77777777" w:rsidR="00BC5DA8" w:rsidRPr="00A217D5" w:rsidRDefault="00BC5DA8" w:rsidP="0049513A">
            <w:pPr>
              <w:rPr>
                <w:sz w:val="20"/>
              </w:rPr>
            </w:pPr>
          </w:p>
        </w:tc>
        <w:tc>
          <w:tcPr>
            <w:tcW w:w="396" w:type="dxa"/>
          </w:tcPr>
          <w:p w14:paraId="02DE186F" w14:textId="77777777" w:rsidR="00BC5DA8" w:rsidRPr="00A217D5" w:rsidRDefault="00BC5DA8" w:rsidP="0049513A">
            <w:pPr>
              <w:rPr>
                <w:sz w:val="20"/>
              </w:rPr>
            </w:pPr>
          </w:p>
        </w:tc>
        <w:tc>
          <w:tcPr>
            <w:tcW w:w="397" w:type="dxa"/>
          </w:tcPr>
          <w:p w14:paraId="6E53D11D" w14:textId="77777777" w:rsidR="00BC5DA8" w:rsidRPr="00A217D5" w:rsidRDefault="00BC5DA8" w:rsidP="0049513A">
            <w:pPr>
              <w:rPr>
                <w:sz w:val="20"/>
              </w:rPr>
            </w:pPr>
          </w:p>
        </w:tc>
        <w:tc>
          <w:tcPr>
            <w:tcW w:w="396" w:type="dxa"/>
          </w:tcPr>
          <w:p w14:paraId="208A26A5" w14:textId="77777777" w:rsidR="00BC5DA8" w:rsidRPr="00A217D5" w:rsidRDefault="00BC5DA8" w:rsidP="0049513A">
            <w:pPr>
              <w:rPr>
                <w:sz w:val="20"/>
              </w:rPr>
            </w:pPr>
          </w:p>
        </w:tc>
        <w:tc>
          <w:tcPr>
            <w:tcW w:w="396" w:type="dxa"/>
          </w:tcPr>
          <w:p w14:paraId="4B3E4278" w14:textId="77777777" w:rsidR="00BC5DA8" w:rsidRPr="00A217D5" w:rsidRDefault="00BC5DA8" w:rsidP="0049513A">
            <w:pPr>
              <w:rPr>
                <w:sz w:val="20"/>
              </w:rPr>
            </w:pPr>
          </w:p>
        </w:tc>
        <w:tc>
          <w:tcPr>
            <w:tcW w:w="397" w:type="dxa"/>
          </w:tcPr>
          <w:p w14:paraId="2E88C7F1" w14:textId="77777777" w:rsidR="00BC5DA8" w:rsidRPr="00A217D5" w:rsidRDefault="00BC5DA8" w:rsidP="0049513A">
            <w:pPr>
              <w:rPr>
                <w:sz w:val="20"/>
              </w:rPr>
            </w:pPr>
          </w:p>
        </w:tc>
        <w:tc>
          <w:tcPr>
            <w:tcW w:w="396" w:type="dxa"/>
          </w:tcPr>
          <w:p w14:paraId="07617939" w14:textId="77777777" w:rsidR="00BC5DA8" w:rsidRPr="00A217D5" w:rsidRDefault="00BC5DA8" w:rsidP="0049513A">
            <w:pPr>
              <w:rPr>
                <w:sz w:val="20"/>
              </w:rPr>
            </w:pPr>
          </w:p>
        </w:tc>
        <w:tc>
          <w:tcPr>
            <w:tcW w:w="396" w:type="dxa"/>
          </w:tcPr>
          <w:p w14:paraId="41742DA3" w14:textId="77777777" w:rsidR="00BC5DA8" w:rsidRPr="00A217D5" w:rsidRDefault="00BC5DA8" w:rsidP="0049513A">
            <w:pPr>
              <w:rPr>
                <w:sz w:val="20"/>
              </w:rPr>
            </w:pPr>
          </w:p>
        </w:tc>
        <w:tc>
          <w:tcPr>
            <w:tcW w:w="397" w:type="dxa"/>
          </w:tcPr>
          <w:p w14:paraId="2107AD52" w14:textId="77777777" w:rsidR="00BC5DA8" w:rsidRPr="00A217D5" w:rsidRDefault="00BC5DA8" w:rsidP="0049513A">
            <w:pPr>
              <w:rPr>
                <w:sz w:val="20"/>
              </w:rPr>
            </w:pPr>
          </w:p>
        </w:tc>
        <w:tc>
          <w:tcPr>
            <w:tcW w:w="396" w:type="dxa"/>
          </w:tcPr>
          <w:p w14:paraId="3E90D3DE" w14:textId="77777777" w:rsidR="00BC5DA8" w:rsidRPr="00A217D5" w:rsidRDefault="00BC5DA8" w:rsidP="0049513A">
            <w:pPr>
              <w:rPr>
                <w:sz w:val="20"/>
              </w:rPr>
            </w:pPr>
          </w:p>
        </w:tc>
        <w:tc>
          <w:tcPr>
            <w:tcW w:w="396" w:type="dxa"/>
          </w:tcPr>
          <w:p w14:paraId="551CC483" w14:textId="77777777" w:rsidR="00BC5DA8" w:rsidRPr="00A217D5" w:rsidRDefault="00BC5DA8" w:rsidP="0049513A">
            <w:pPr>
              <w:rPr>
                <w:sz w:val="20"/>
              </w:rPr>
            </w:pPr>
          </w:p>
        </w:tc>
        <w:tc>
          <w:tcPr>
            <w:tcW w:w="397" w:type="dxa"/>
          </w:tcPr>
          <w:p w14:paraId="4BABBFC3" w14:textId="77777777" w:rsidR="00BC5DA8" w:rsidRPr="00A217D5" w:rsidRDefault="00BC5DA8" w:rsidP="0049513A">
            <w:pPr>
              <w:rPr>
                <w:sz w:val="20"/>
              </w:rPr>
            </w:pPr>
          </w:p>
        </w:tc>
        <w:tc>
          <w:tcPr>
            <w:tcW w:w="396" w:type="dxa"/>
          </w:tcPr>
          <w:p w14:paraId="16E88471" w14:textId="77777777" w:rsidR="00BC5DA8" w:rsidRPr="00A217D5" w:rsidRDefault="00BC5DA8" w:rsidP="0049513A">
            <w:pPr>
              <w:rPr>
                <w:sz w:val="20"/>
              </w:rPr>
            </w:pPr>
          </w:p>
        </w:tc>
        <w:tc>
          <w:tcPr>
            <w:tcW w:w="397" w:type="dxa"/>
          </w:tcPr>
          <w:p w14:paraId="712DAC67" w14:textId="77777777" w:rsidR="00BC5DA8" w:rsidRPr="00A217D5" w:rsidRDefault="00BC5DA8" w:rsidP="0049513A">
            <w:pPr>
              <w:rPr>
                <w:sz w:val="20"/>
              </w:rPr>
            </w:pPr>
          </w:p>
        </w:tc>
        <w:tc>
          <w:tcPr>
            <w:tcW w:w="396" w:type="dxa"/>
          </w:tcPr>
          <w:p w14:paraId="003BE4F5" w14:textId="77777777" w:rsidR="00BC5DA8" w:rsidRPr="00A217D5" w:rsidRDefault="00BC5DA8" w:rsidP="0049513A">
            <w:pPr>
              <w:rPr>
                <w:sz w:val="20"/>
              </w:rPr>
            </w:pPr>
          </w:p>
        </w:tc>
        <w:tc>
          <w:tcPr>
            <w:tcW w:w="396" w:type="dxa"/>
          </w:tcPr>
          <w:p w14:paraId="14CB3019" w14:textId="77777777" w:rsidR="00BC5DA8" w:rsidRPr="00A217D5" w:rsidRDefault="00BC5DA8" w:rsidP="0049513A">
            <w:pPr>
              <w:rPr>
                <w:sz w:val="20"/>
              </w:rPr>
            </w:pPr>
          </w:p>
        </w:tc>
        <w:tc>
          <w:tcPr>
            <w:tcW w:w="397" w:type="dxa"/>
          </w:tcPr>
          <w:p w14:paraId="5341944A" w14:textId="77777777" w:rsidR="00BC5DA8" w:rsidRPr="00A217D5" w:rsidRDefault="00BC5DA8" w:rsidP="0049513A">
            <w:pPr>
              <w:rPr>
                <w:sz w:val="20"/>
              </w:rPr>
            </w:pPr>
          </w:p>
        </w:tc>
        <w:tc>
          <w:tcPr>
            <w:tcW w:w="396" w:type="dxa"/>
          </w:tcPr>
          <w:p w14:paraId="15E2CFC6" w14:textId="77777777" w:rsidR="00BC5DA8" w:rsidRPr="00A217D5" w:rsidRDefault="00BC5DA8" w:rsidP="0049513A">
            <w:pPr>
              <w:rPr>
                <w:sz w:val="20"/>
              </w:rPr>
            </w:pPr>
          </w:p>
        </w:tc>
        <w:tc>
          <w:tcPr>
            <w:tcW w:w="396" w:type="dxa"/>
          </w:tcPr>
          <w:p w14:paraId="3949A031" w14:textId="77777777" w:rsidR="00BC5DA8" w:rsidRPr="00A217D5" w:rsidRDefault="00BC5DA8" w:rsidP="0049513A">
            <w:pPr>
              <w:rPr>
                <w:sz w:val="20"/>
              </w:rPr>
            </w:pPr>
          </w:p>
        </w:tc>
        <w:tc>
          <w:tcPr>
            <w:tcW w:w="397" w:type="dxa"/>
          </w:tcPr>
          <w:p w14:paraId="589359A8" w14:textId="77777777" w:rsidR="00BC5DA8" w:rsidRPr="00A217D5" w:rsidRDefault="00BC5DA8" w:rsidP="0049513A">
            <w:pPr>
              <w:rPr>
                <w:sz w:val="20"/>
              </w:rPr>
            </w:pPr>
          </w:p>
        </w:tc>
        <w:tc>
          <w:tcPr>
            <w:tcW w:w="396" w:type="dxa"/>
          </w:tcPr>
          <w:p w14:paraId="27E3646A" w14:textId="77777777" w:rsidR="00BC5DA8" w:rsidRPr="00A217D5" w:rsidRDefault="00BC5DA8" w:rsidP="0049513A">
            <w:pPr>
              <w:rPr>
                <w:sz w:val="20"/>
              </w:rPr>
            </w:pPr>
          </w:p>
        </w:tc>
        <w:tc>
          <w:tcPr>
            <w:tcW w:w="396" w:type="dxa"/>
          </w:tcPr>
          <w:p w14:paraId="598FFCF0" w14:textId="77777777" w:rsidR="00BC5DA8" w:rsidRPr="00A217D5" w:rsidRDefault="00BC5DA8" w:rsidP="0049513A">
            <w:pPr>
              <w:rPr>
                <w:sz w:val="20"/>
              </w:rPr>
            </w:pPr>
          </w:p>
        </w:tc>
        <w:tc>
          <w:tcPr>
            <w:tcW w:w="397" w:type="dxa"/>
          </w:tcPr>
          <w:p w14:paraId="03E77981" w14:textId="77777777" w:rsidR="00BC5DA8" w:rsidRPr="00A217D5" w:rsidRDefault="00BC5DA8" w:rsidP="0049513A">
            <w:pPr>
              <w:rPr>
                <w:sz w:val="20"/>
              </w:rPr>
            </w:pPr>
          </w:p>
        </w:tc>
        <w:tc>
          <w:tcPr>
            <w:tcW w:w="396" w:type="dxa"/>
          </w:tcPr>
          <w:p w14:paraId="622CF612" w14:textId="77777777" w:rsidR="00BC5DA8" w:rsidRDefault="00BC5DA8" w:rsidP="0049513A"/>
        </w:tc>
        <w:tc>
          <w:tcPr>
            <w:tcW w:w="397" w:type="dxa"/>
          </w:tcPr>
          <w:p w14:paraId="1025783D" w14:textId="77777777" w:rsidR="00BC5DA8" w:rsidRDefault="00BC5DA8" w:rsidP="0049513A"/>
        </w:tc>
        <w:tc>
          <w:tcPr>
            <w:tcW w:w="396" w:type="dxa"/>
          </w:tcPr>
          <w:p w14:paraId="08828286" w14:textId="77777777" w:rsidR="00BC5DA8" w:rsidRDefault="00BC5DA8" w:rsidP="0049513A"/>
        </w:tc>
        <w:tc>
          <w:tcPr>
            <w:tcW w:w="396" w:type="dxa"/>
          </w:tcPr>
          <w:p w14:paraId="11D5F14D" w14:textId="77777777" w:rsidR="00BC5DA8" w:rsidRDefault="00BC5DA8" w:rsidP="0049513A"/>
        </w:tc>
        <w:tc>
          <w:tcPr>
            <w:tcW w:w="397" w:type="dxa"/>
          </w:tcPr>
          <w:p w14:paraId="5796C74D" w14:textId="77777777" w:rsidR="00BC5DA8" w:rsidRDefault="00BC5DA8" w:rsidP="0049513A"/>
        </w:tc>
        <w:tc>
          <w:tcPr>
            <w:tcW w:w="396" w:type="dxa"/>
          </w:tcPr>
          <w:p w14:paraId="4E68B4E1" w14:textId="77777777" w:rsidR="00BC5DA8" w:rsidRDefault="00BC5DA8" w:rsidP="0049513A"/>
        </w:tc>
        <w:tc>
          <w:tcPr>
            <w:tcW w:w="396" w:type="dxa"/>
          </w:tcPr>
          <w:p w14:paraId="21F008C3" w14:textId="77777777" w:rsidR="00BC5DA8" w:rsidRDefault="00BC5DA8" w:rsidP="0049513A"/>
        </w:tc>
        <w:tc>
          <w:tcPr>
            <w:tcW w:w="397" w:type="dxa"/>
          </w:tcPr>
          <w:p w14:paraId="108CDF55" w14:textId="77777777" w:rsidR="00BC5DA8" w:rsidRDefault="00BC5DA8" w:rsidP="0049513A"/>
        </w:tc>
        <w:tc>
          <w:tcPr>
            <w:tcW w:w="396" w:type="dxa"/>
          </w:tcPr>
          <w:p w14:paraId="07608617" w14:textId="77777777" w:rsidR="00BC5DA8" w:rsidRDefault="00BC5DA8" w:rsidP="0049513A"/>
        </w:tc>
        <w:tc>
          <w:tcPr>
            <w:tcW w:w="397" w:type="dxa"/>
          </w:tcPr>
          <w:p w14:paraId="1D04DB67" w14:textId="77777777" w:rsidR="00BC5DA8" w:rsidRDefault="00BC5DA8" w:rsidP="0049513A"/>
        </w:tc>
        <w:tc>
          <w:tcPr>
            <w:tcW w:w="396" w:type="dxa"/>
          </w:tcPr>
          <w:p w14:paraId="5E61B6FD" w14:textId="77777777" w:rsidR="00BC5DA8" w:rsidRDefault="00BC5DA8" w:rsidP="0049513A"/>
        </w:tc>
        <w:tc>
          <w:tcPr>
            <w:tcW w:w="396" w:type="dxa"/>
          </w:tcPr>
          <w:p w14:paraId="65B5E711" w14:textId="77777777" w:rsidR="00BC5DA8" w:rsidRDefault="00BC5DA8" w:rsidP="0049513A"/>
        </w:tc>
        <w:tc>
          <w:tcPr>
            <w:tcW w:w="397" w:type="dxa"/>
          </w:tcPr>
          <w:p w14:paraId="0E6E6B3E" w14:textId="77777777" w:rsidR="00BC5DA8" w:rsidRDefault="00BC5DA8" w:rsidP="0049513A"/>
        </w:tc>
        <w:tc>
          <w:tcPr>
            <w:tcW w:w="396" w:type="dxa"/>
          </w:tcPr>
          <w:p w14:paraId="3D14EADD" w14:textId="77777777" w:rsidR="00BC5DA8" w:rsidRDefault="00BC5DA8" w:rsidP="0049513A"/>
        </w:tc>
        <w:tc>
          <w:tcPr>
            <w:tcW w:w="396" w:type="dxa"/>
          </w:tcPr>
          <w:p w14:paraId="6682E2BF" w14:textId="77777777" w:rsidR="00BC5DA8" w:rsidRDefault="00BC5DA8" w:rsidP="0049513A"/>
        </w:tc>
        <w:tc>
          <w:tcPr>
            <w:tcW w:w="397" w:type="dxa"/>
          </w:tcPr>
          <w:p w14:paraId="464197A5" w14:textId="77777777" w:rsidR="00BC5DA8" w:rsidRDefault="00BC5DA8" w:rsidP="0049513A"/>
        </w:tc>
        <w:tc>
          <w:tcPr>
            <w:tcW w:w="396" w:type="dxa"/>
          </w:tcPr>
          <w:p w14:paraId="5D63821C" w14:textId="77777777" w:rsidR="00BC5DA8" w:rsidRDefault="00BC5DA8" w:rsidP="0049513A"/>
        </w:tc>
        <w:tc>
          <w:tcPr>
            <w:tcW w:w="397" w:type="dxa"/>
          </w:tcPr>
          <w:p w14:paraId="4D835EF6" w14:textId="77777777" w:rsidR="00BC5DA8" w:rsidRDefault="00BC5DA8" w:rsidP="0049513A"/>
        </w:tc>
      </w:tr>
      <w:tr w:rsidR="00BC5DA8" w14:paraId="43DD577D" w14:textId="70B6015D" w:rsidTr="00BC5DA8">
        <w:tc>
          <w:tcPr>
            <w:tcW w:w="1271" w:type="dxa"/>
          </w:tcPr>
          <w:p w14:paraId="78672CA1" w14:textId="2B398EB3" w:rsidR="00BC5DA8" w:rsidRDefault="00BC5DA8" w:rsidP="0049513A">
            <w:r>
              <w:t>PRC_T4.1</w:t>
            </w:r>
          </w:p>
        </w:tc>
        <w:tc>
          <w:tcPr>
            <w:tcW w:w="396" w:type="dxa"/>
          </w:tcPr>
          <w:p w14:paraId="2928131A" w14:textId="77777777" w:rsidR="00BC5DA8" w:rsidRPr="00A217D5" w:rsidRDefault="00BC5DA8" w:rsidP="0049513A">
            <w:pPr>
              <w:rPr>
                <w:sz w:val="20"/>
              </w:rPr>
            </w:pPr>
          </w:p>
        </w:tc>
        <w:tc>
          <w:tcPr>
            <w:tcW w:w="396" w:type="dxa"/>
          </w:tcPr>
          <w:p w14:paraId="0171949B" w14:textId="77777777" w:rsidR="00BC5DA8" w:rsidRPr="00A217D5" w:rsidRDefault="00BC5DA8" w:rsidP="0049513A">
            <w:pPr>
              <w:rPr>
                <w:sz w:val="20"/>
              </w:rPr>
            </w:pPr>
          </w:p>
        </w:tc>
        <w:tc>
          <w:tcPr>
            <w:tcW w:w="397" w:type="dxa"/>
          </w:tcPr>
          <w:p w14:paraId="7D5EAEB5" w14:textId="77777777" w:rsidR="00BC5DA8" w:rsidRPr="00A217D5" w:rsidRDefault="00BC5DA8" w:rsidP="0049513A">
            <w:pPr>
              <w:rPr>
                <w:sz w:val="20"/>
              </w:rPr>
            </w:pPr>
          </w:p>
        </w:tc>
        <w:tc>
          <w:tcPr>
            <w:tcW w:w="396" w:type="dxa"/>
          </w:tcPr>
          <w:p w14:paraId="171F9ECA" w14:textId="77777777" w:rsidR="00BC5DA8" w:rsidRPr="00A217D5" w:rsidRDefault="00BC5DA8" w:rsidP="0049513A">
            <w:pPr>
              <w:rPr>
                <w:sz w:val="20"/>
              </w:rPr>
            </w:pPr>
          </w:p>
        </w:tc>
        <w:tc>
          <w:tcPr>
            <w:tcW w:w="397" w:type="dxa"/>
          </w:tcPr>
          <w:p w14:paraId="331B702B" w14:textId="77777777" w:rsidR="00BC5DA8" w:rsidRPr="00A217D5" w:rsidRDefault="00BC5DA8" w:rsidP="0049513A">
            <w:pPr>
              <w:rPr>
                <w:sz w:val="20"/>
              </w:rPr>
            </w:pPr>
          </w:p>
        </w:tc>
        <w:tc>
          <w:tcPr>
            <w:tcW w:w="396" w:type="dxa"/>
          </w:tcPr>
          <w:p w14:paraId="3EAAF1B8" w14:textId="77777777" w:rsidR="00BC5DA8" w:rsidRPr="00A217D5" w:rsidRDefault="00BC5DA8" w:rsidP="0049513A">
            <w:pPr>
              <w:rPr>
                <w:sz w:val="20"/>
              </w:rPr>
            </w:pPr>
          </w:p>
        </w:tc>
        <w:tc>
          <w:tcPr>
            <w:tcW w:w="396" w:type="dxa"/>
          </w:tcPr>
          <w:p w14:paraId="3F08005A" w14:textId="31B62D00" w:rsidR="00BC5DA8" w:rsidRPr="00A217D5" w:rsidRDefault="00BC5DA8" w:rsidP="0049513A">
            <w:pPr>
              <w:rPr>
                <w:sz w:val="20"/>
              </w:rPr>
            </w:pPr>
            <w:r>
              <w:rPr>
                <w:sz w:val="20"/>
              </w:rPr>
              <w:t>X</w:t>
            </w:r>
          </w:p>
        </w:tc>
        <w:tc>
          <w:tcPr>
            <w:tcW w:w="397" w:type="dxa"/>
          </w:tcPr>
          <w:p w14:paraId="310254BD" w14:textId="22E3356F" w:rsidR="00BC5DA8" w:rsidRPr="00A217D5" w:rsidRDefault="00BC5DA8" w:rsidP="0049513A">
            <w:pPr>
              <w:rPr>
                <w:sz w:val="20"/>
              </w:rPr>
            </w:pPr>
          </w:p>
        </w:tc>
        <w:tc>
          <w:tcPr>
            <w:tcW w:w="396" w:type="dxa"/>
          </w:tcPr>
          <w:p w14:paraId="41799A8C" w14:textId="77777777" w:rsidR="00BC5DA8" w:rsidRPr="00A217D5" w:rsidRDefault="00BC5DA8" w:rsidP="0049513A">
            <w:pPr>
              <w:rPr>
                <w:sz w:val="20"/>
              </w:rPr>
            </w:pPr>
          </w:p>
        </w:tc>
        <w:tc>
          <w:tcPr>
            <w:tcW w:w="397" w:type="dxa"/>
          </w:tcPr>
          <w:p w14:paraId="712AB610" w14:textId="77777777" w:rsidR="00BC5DA8" w:rsidRPr="00A217D5" w:rsidRDefault="00BC5DA8" w:rsidP="0049513A">
            <w:pPr>
              <w:rPr>
                <w:sz w:val="20"/>
              </w:rPr>
            </w:pPr>
          </w:p>
        </w:tc>
        <w:tc>
          <w:tcPr>
            <w:tcW w:w="396" w:type="dxa"/>
          </w:tcPr>
          <w:p w14:paraId="0E976F6A" w14:textId="77777777" w:rsidR="00BC5DA8" w:rsidRPr="00A217D5" w:rsidRDefault="00BC5DA8" w:rsidP="0049513A">
            <w:pPr>
              <w:rPr>
                <w:sz w:val="20"/>
              </w:rPr>
            </w:pPr>
          </w:p>
        </w:tc>
        <w:tc>
          <w:tcPr>
            <w:tcW w:w="397" w:type="dxa"/>
          </w:tcPr>
          <w:p w14:paraId="449A6815" w14:textId="77777777" w:rsidR="00BC5DA8" w:rsidRPr="00A217D5" w:rsidRDefault="00BC5DA8" w:rsidP="0049513A">
            <w:pPr>
              <w:rPr>
                <w:sz w:val="20"/>
              </w:rPr>
            </w:pPr>
          </w:p>
        </w:tc>
        <w:tc>
          <w:tcPr>
            <w:tcW w:w="396" w:type="dxa"/>
          </w:tcPr>
          <w:p w14:paraId="7297C7EA" w14:textId="77777777" w:rsidR="00BC5DA8" w:rsidRPr="00A217D5" w:rsidRDefault="00BC5DA8" w:rsidP="0049513A">
            <w:pPr>
              <w:rPr>
                <w:sz w:val="20"/>
              </w:rPr>
            </w:pPr>
          </w:p>
        </w:tc>
        <w:tc>
          <w:tcPr>
            <w:tcW w:w="396" w:type="dxa"/>
          </w:tcPr>
          <w:p w14:paraId="36BC1DB2" w14:textId="77777777" w:rsidR="00BC5DA8" w:rsidRPr="00A217D5" w:rsidRDefault="00BC5DA8" w:rsidP="0049513A">
            <w:pPr>
              <w:rPr>
                <w:sz w:val="20"/>
              </w:rPr>
            </w:pPr>
          </w:p>
        </w:tc>
        <w:tc>
          <w:tcPr>
            <w:tcW w:w="397" w:type="dxa"/>
          </w:tcPr>
          <w:p w14:paraId="69CC0AEE" w14:textId="77777777" w:rsidR="00BC5DA8" w:rsidRPr="00A217D5" w:rsidRDefault="00BC5DA8" w:rsidP="0049513A">
            <w:pPr>
              <w:rPr>
                <w:sz w:val="20"/>
              </w:rPr>
            </w:pPr>
          </w:p>
        </w:tc>
        <w:tc>
          <w:tcPr>
            <w:tcW w:w="396" w:type="dxa"/>
          </w:tcPr>
          <w:p w14:paraId="2123218B" w14:textId="77777777" w:rsidR="00BC5DA8" w:rsidRPr="00A217D5" w:rsidRDefault="00BC5DA8" w:rsidP="0049513A">
            <w:pPr>
              <w:rPr>
                <w:sz w:val="20"/>
              </w:rPr>
            </w:pPr>
          </w:p>
        </w:tc>
        <w:tc>
          <w:tcPr>
            <w:tcW w:w="396" w:type="dxa"/>
          </w:tcPr>
          <w:p w14:paraId="5BCA9BE6" w14:textId="77777777" w:rsidR="00BC5DA8" w:rsidRPr="00A217D5" w:rsidRDefault="00BC5DA8" w:rsidP="0049513A">
            <w:pPr>
              <w:rPr>
                <w:sz w:val="20"/>
              </w:rPr>
            </w:pPr>
          </w:p>
        </w:tc>
        <w:tc>
          <w:tcPr>
            <w:tcW w:w="397" w:type="dxa"/>
          </w:tcPr>
          <w:p w14:paraId="06CBAE8F" w14:textId="77777777" w:rsidR="00BC5DA8" w:rsidRPr="00A217D5" w:rsidRDefault="00BC5DA8" w:rsidP="0049513A">
            <w:pPr>
              <w:rPr>
                <w:sz w:val="20"/>
              </w:rPr>
            </w:pPr>
          </w:p>
        </w:tc>
        <w:tc>
          <w:tcPr>
            <w:tcW w:w="396" w:type="dxa"/>
          </w:tcPr>
          <w:p w14:paraId="4EF45BEC" w14:textId="77777777" w:rsidR="00BC5DA8" w:rsidRPr="00A217D5" w:rsidRDefault="00BC5DA8" w:rsidP="0049513A">
            <w:pPr>
              <w:rPr>
                <w:sz w:val="20"/>
              </w:rPr>
            </w:pPr>
          </w:p>
        </w:tc>
        <w:tc>
          <w:tcPr>
            <w:tcW w:w="396" w:type="dxa"/>
          </w:tcPr>
          <w:p w14:paraId="0F773A83" w14:textId="77777777" w:rsidR="00BC5DA8" w:rsidRPr="00A217D5" w:rsidRDefault="00BC5DA8" w:rsidP="0049513A">
            <w:pPr>
              <w:rPr>
                <w:sz w:val="20"/>
              </w:rPr>
            </w:pPr>
          </w:p>
        </w:tc>
        <w:tc>
          <w:tcPr>
            <w:tcW w:w="397" w:type="dxa"/>
          </w:tcPr>
          <w:p w14:paraId="6C0C7BE5" w14:textId="77777777" w:rsidR="00BC5DA8" w:rsidRPr="00A217D5" w:rsidRDefault="00BC5DA8" w:rsidP="0049513A">
            <w:pPr>
              <w:rPr>
                <w:sz w:val="20"/>
              </w:rPr>
            </w:pPr>
          </w:p>
        </w:tc>
        <w:tc>
          <w:tcPr>
            <w:tcW w:w="396" w:type="dxa"/>
          </w:tcPr>
          <w:p w14:paraId="35F9E4E5" w14:textId="77777777" w:rsidR="00BC5DA8" w:rsidRPr="00A217D5" w:rsidRDefault="00BC5DA8" w:rsidP="0049513A">
            <w:pPr>
              <w:rPr>
                <w:sz w:val="20"/>
              </w:rPr>
            </w:pPr>
          </w:p>
        </w:tc>
        <w:tc>
          <w:tcPr>
            <w:tcW w:w="397" w:type="dxa"/>
          </w:tcPr>
          <w:p w14:paraId="4ECF03D3" w14:textId="77777777" w:rsidR="00BC5DA8" w:rsidRPr="00A217D5" w:rsidRDefault="00BC5DA8" w:rsidP="0049513A">
            <w:pPr>
              <w:rPr>
                <w:sz w:val="20"/>
              </w:rPr>
            </w:pPr>
          </w:p>
        </w:tc>
        <w:tc>
          <w:tcPr>
            <w:tcW w:w="396" w:type="dxa"/>
          </w:tcPr>
          <w:p w14:paraId="76D29F4C" w14:textId="77777777" w:rsidR="00BC5DA8" w:rsidRPr="00A217D5" w:rsidRDefault="00BC5DA8" w:rsidP="0049513A">
            <w:pPr>
              <w:rPr>
                <w:sz w:val="20"/>
              </w:rPr>
            </w:pPr>
          </w:p>
        </w:tc>
        <w:tc>
          <w:tcPr>
            <w:tcW w:w="396" w:type="dxa"/>
          </w:tcPr>
          <w:p w14:paraId="09362B29" w14:textId="77777777" w:rsidR="00BC5DA8" w:rsidRPr="00A217D5" w:rsidRDefault="00BC5DA8" w:rsidP="0049513A">
            <w:pPr>
              <w:rPr>
                <w:sz w:val="20"/>
              </w:rPr>
            </w:pPr>
          </w:p>
        </w:tc>
        <w:tc>
          <w:tcPr>
            <w:tcW w:w="397" w:type="dxa"/>
          </w:tcPr>
          <w:p w14:paraId="3D8F1350" w14:textId="77777777" w:rsidR="00BC5DA8" w:rsidRPr="00A217D5" w:rsidRDefault="00BC5DA8" w:rsidP="0049513A">
            <w:pPr>
              <w:rPr>
                <w:sz w:val="20"/>
              </w:rPr>
            </w:pPr>
          </w:p>
        </w:tc>
        <w:tc>
          <w:tcPr>
            <w:tcW w:w="396" w:type="dxa"/>
          </w:tcPr>
          <w:p w14:paraId="34E4CA1E" w14:textId="77777777" w:rsidR="00BC5DA8" w:rsidRPr="00A217D5" w:rsidRDefault="00BC5DA8" w:rsidP="0049513A">
            <w:pPr>
              <w:rPr>
                <w:sz w:val="20"/>
              </w:rPr>
            </w:pPr>
          </w:p>
        </w:tc>
        <w:tc>
          <w:tcPr>
            <w:tcW w:w="396" w:type="dxa"/>
          </w:tcPr>
          <w:p w14:paraId="482AA382" w14:textId="77777777" w:rsidR="00BC5DA8" w:rsidRPr="00A217D5" w:rsidRDefault="00BC5DA8" w:rsidP="0049513A">
            <w:pPr>
              <w:rPr>
                <w:sz w:val="20"/>
              </w:rPr>
            </w:pPr>
          </w:p>
        </w:tc>
        <w:tc>
          <w:tcPr>
            <w:tcW w:w="397" w:type="dxa"/>
          </w:tcPr>
          <w:p w14:paraId="26CF9E6D" w14:textId="77777777" w:rsidR="00BC5DA8" w:rsidRPr="00A217D5" w:rsidRDefault="00BC5DA8" w:rsidP="0049513A">
            <w:pPr>
              <w:rPr>
                <w:sz w:val="20"/>
              </w:rPr>
            </w:pPr>
          </w:p>
        </w:tc>
        <w:tc>
          <w:tcPr>
            <w:tcW w:w="396" w:type="dxa"/>
          </w:tcPr>
          <w:p w14:paraId="05FD7A2B" w14:textId="77777777" w:rsidR="00BC5DA8" w:rsidRPr="00A217D5" w:rsidRDefault="00BC5DA8" w:rsidP="0049513A">
            <w:pPr>
              <w:rPr>
                <w:sz w:val="20"/>
              </w:rPr>
            </w:pPr>
          </w:p>
        </w:tc>
        <w:tc>
          <w:tcPr>
            <w:tcW w:w="396" w:type="dxa"/>
          </w:tcPr>
          <w:p w14:paraId="68446A6F" w14:textId="77777777" w:rsidR="00BC5DA8" w:rsidRPr="00A217D5" w:rsidRDefault="00BC5DA8" w:rsidP="0049513A">
            <w:pPr>
              <w:rPr>
                <w:sz w:val="20"/>
              </w:rPr>
            </w:pPr>
          </w:p>
        </w:tc>
        <w:tc>
          <w:tcPr>
            <w:tcW w:w="397" w:type="dxa"/>
          </w:tcPr>
          <w:p w14:paraId="23B4019D" w14:textId="77777777" w:rsidR="00BC5DA8" w:rsidRPr="00A217D5" w:rsidRDefault="00BC5DA8" w:rsidP="0049513A">
            <w:pPr>
              <w:rPr>
                <w:sz w:val="20"/>
              </w:rPr>
            </w:pPr>
          </w:p>
        </w:tc>
        <w:tc>
          <w:tcPr>
            <w:tcW w:w="396" w:type="dxa"/>
          </w:tcPr>
          <w:p w14:paraId="4BAE9CFB" w14:textId="77777777" w:rsidR="00BC5DA8" w:rsidRDefault="00BC5DA8" w:rsidP="0049513A"/>
        </w:tc>
        <w:tc>
          <w:tcPr>
            <w:tcW w:w="397" w:type="dxa"/>
          </w:tcPr>
          <w:p w14:paraId="115F42EA" w14:textId="77777777" w:rsidR="00BC5DA8" w:rsidRDefault="00BC5DA8" w:rsidP="0049513A"/>
        </w:tc>
        <w:tc>
          <w:tcPr>
            <w:tcW w:w="396" w:type="dxa"/>
          </w:tcPr>
          <w:p w14:paraId="0E96B918" w14:textId="77777777" w:rsidR="00BC5DA8" w:rsidRDefault="00BC5DA8" w:rsidP="0049513A"/>
        </w:tc>
        <w:tc>
          <w:tcPr>
            <w:tcW w:w="396" w:type="dxa"/>
          </w:tcPr>
          <w:p w14:paraId="47477608" w14:textId="77777777" w:rsidR="00BC5DA8" w:rsidRDefault="00BC5DA8" w:rsidP="0049513A"/>
        </w:tc>
        <w:tc>
          <w:tcPr>
            <w:tcW w:w="397" w:type="dxa"/>
          </w:tcPr>
          <w:p w14:paraId="1B87E01C" w14:textId="77777777" w:rsidR="00BC5DA8" w:rsidRDefault="00BC5DA8" w:rsidP="0049513A"/>
        </w:tc>
        <w:tc>
          <w:tcPr>
            <w:tcW w:w="396" w:type="dxa"/>
          </w:tcPr>
          <w:p w14:paraId="46AD456C" w14:textId="77777777" w:rsidR="00BC5DA8" w:rsidRDefault="00BC5DA8" w:rsidP="0049513A"/>
        </w:tc>
        <w:tc>
          <w:tcPr>
            <w:tcW w:w="396" w:type="dxa"/>
          </w:tcPr>
          <w:p w14:paraId="004D235E" w14:textId="77777777" w:rsidR="00BC5DA8" w:rsidRDefault="00BC5DA8" w:rsidP="0049513A"/>
        </w:tc>
        <w:tc>
          <w:tcPr>
            <w:tcW w:w="397" w:type="dxa"/>
          </w:tcPr>
          <w:p w14:paraId="2A528C8A" w14:textId="77777777" w:rsidR="00BC5DA8" w:rsidRDefault="00BC5DA8" w:rsidP="0049513A"/>
        </w:tc>
        <w:tc>
          <w:tcPr>
            <w:tcW w:w="396" w:type="dxa"/>
          </w:tcPr>
          <w:p w14:paraId="3BE6573C" w14:textId="77777777" w:rsidR="00BC5DA8" w:rsidRDefault="00BC5DA8" w:rsidP="0049513A"/>
        </w:tc>
        <w:tc>
          <w:tcPr>
            <w:tcW w:w="397" w:type="dxa"/>
          </w:tcPr>
          <w:p w14:paraId="0EAD7D81" w14:textId="77777777" w:rsidR="00BC5DA8" w:rsidRDefault="00BC5DA8" w:rsidP="0049513A"/>
        </w:tc>
        <w:tc>
          <w:tcPr>
            <w:tcW w:w="396" w:type="dxa"/>
          </w:tcPr>
          <w:p w14:paraId="30B47623" w14:textId="77777777" w:rsidR="00BC5DA8" w:rsidRDefault="00BC5DA8" w:rsidP="0049513A"/>
        </w:tc>
        <w:tc>
          <w:tcPr>
            <w:tcW w:w="396" w:type="dxa"/>
          </w:tcPr>
          <w:p w14:paraId="1624E001" w14:textId="77777777" w:rsidR="00BC5DA8" w:rsidRDefault="00BC5DA8" w:rsidP="0049513A"/>
        </w:tc>
        <w:tc>
          <w:tcPr>
            <w:tcW w:w="397" w:type="dxa"/>
          </w:tcPr>
          <w:p w14:paraId="1FB23E30" w14:textId="77777777" w:rsidR="00BC5DA8" w:rsidRDefault="00BC5DA8" w:rsidP="0049513A"/>
        </w:tc>
        <w:tc>
          <w:tcPr>
            <w:tcW w:w="396" w:type="dxa"/>
          </w:tcPr>
          <w:p w14:paraId="14087748" w14:textId="77777777" w:rsidR="00BC5DA8" w:rsidRDefault="00BC5DA8" w:rsidP="0049513A"/>
        </w:tc>
        <w:tc>
          <w:tcPr>
            <w:tcW w:w="396" w:type="dxa"/>
          </w:tcPr>
          <w:p w14:paraId="23D4AF58" w14:textId="77777777" w:rsidR="00BC5DA8" w:rsidRDefault="00BC5DA8" w:rsidP="0049513A"/>
        </w:tc>
        <w:tc>
          <w:tcPr>
            <w:tcW w:w="397" w:type="dxa"/>
          </w:tcPr>
          <w:p w14:paraId="31578090" w14:textId="77777777" w:rsidR="00BC5DA8" w:rsidRDefault="00BC5DA8" w:rsidP="0049513A"/>
        </w:tc>
        <w:tc>
          <w:tcPr>
            <w:tcW w:w="396" w:type="dxa"/>
          </w:tcPr>
          <w:p w14:paraId="04EBD3A1" w14:textId="77777777" w:rsidR="00BC5DA8" w:rsidRDefault="00BC5DA8" w:rsidP="0049513A"/>
        </w:tc>
        <w:tc>
          <w:tcPr>
            <w:tcW w:w="397" w:type="dxa"/>
          </w:tcPr>
          <w:p w14:paraId="66228D9F" w14:textId="77777777" w:rsidR="00BC5DA8" w:rsidRDefault="00BC5DA8" w:rsidP="0049513A"/>
        </w:tc>
      </w:tr>
      <w:tr w:rsidR="00BC5DA8" w14:paraId="4144FEEE" w14:textId="442ABD97" w:rsidTr="00BC5DA8">
        <w:tc>
          <w:tcPr>
            <w:tcW w:w="1271" w:type="dxa"/>
          </w:tcPr>
          <w:p w14:paraId="25F35E38" w14:textId="37776640" w:rsidR="00BC5DA8" w:rsidRDefault="00BC5DA8" w:rsidP="0049513A">
            <w:r>
              <w:t>PRC_T4.2</w:t>
            </w:r>
          </w:p>
        </w:tc>
        <w:tc>
          <w:tcPr>
            <w:tcW w:w="396" w:type="dxa"/>
          </w:tcPr>
          <w:p w14:paraId="047253ED" w14:textId="77777777" w:rsidR="00BC5DA8" w:rsidRPr="00A217D5" w:rsidRDefault="00BC5DA8" w:rsidP="0049513A">
            <w:pPr>
              <w:rPr>
                <w:sz w:val="20"/>
              </w:rPr>
            </w:pPr>
          </w:p>
        </w:tc>
        <w:tc>
          <w:tcPr>
            <w:tcW w:w="396" w:type="dxa"/>
          </w:tcPr>
          <w:p w14:paraId="310A6CD0" w14:textId="77777777" w:rsidR="00BC5DA8" w:rsidRPr="00A217D5" w:rsidRDefault="00BC5DA8" w:rsidP="0049513A">
            <w:pPr>
              <w:rPr>
                <w:sz w:val="20"/>
              </w:rPr>
            </w:pPr>
          </w:p>
        </w:tc>
        <w:tc>
          <w:tcPr>
            <w:tcW w:w="397" w:type="dxa"/>
          </w:tcPr>
          <w:p w14:paraId="77FD2680" w14:textId="77777777" w:rsidR="00BC5DA8" w:rsidRPr="00A217D5" w:rsidRDefault="00BC5DA8" w:rsidP="0049513A">
            <w:pPr>
              <w:rPr>
                <w:sz w:val="20"/>
              </w:rPr>
            </w:pPr>
          </w:p>
        </w:tc>
        <w:tc>
          <w:tcPr>
            <w:tcW w:w="396" w:type="dxa"/>
          </w:tcPr>
          <w:p w14:paraId="2F107313" w14:textId="77777777" w:rsidR="00BC5DA8" w:rsidRPr="00A217D5" w:rsidRDefault="00BC5DA8" w:rsidP="0049513A">
            <w:pPr>
              <w:rPr>
                <w:sz w:val="20"/>
              </w:rPr>
            </w:pPr>
          </w:p>
        </w:tc>
        <w:tc>
          <w:tcPr>
            <w:tcW w:w="397" w:type="dxa"/>
          </w:tcPr>
          <w:p w14:paraId="251B61B1" w14:textId="77777777" w:rsidR="00BC5DA8" w:rsidRPr="00A217D5" w:rsidRDefault="00BC5DA8" w:rsidP="0049513A">
            <w:pPr>
              <w:rPr>
                <w:sz w:val="20"/>
              </w:rPr>
            </w:pPr>
          </w:p>
        </w:tc>
        <w:tc>
          <w:tcPr>
            <w:tcW w:w="396" w:type="dxa"/>
          </w:tcPr>
          <w:p w14:paraId="267F8936" w14:textId="77777777" w:rsidR="00BC5DA8" w:rsidRPr="00A217D5" w:rsidRDefault="00BC5DA8" w:rsidP="0049513A">
            <w:pPr>
              <w:rPr>
                <w:sz w:val="20"/>
              </w:rPr>
            </w:pPr>
          </w:p>
        </w:tc>
        <w:tc>
          <w:tcPr>
            <w:tcW w:w="396" w:type="dxa"/>
          </w:tcPr>
          <w:p w14:paraId="05BFA228" w14:textId="1F2BE62B" w:rsidR="00BC5DA8" w:rsidRPr="00A217D5" w:rsidRDefault="00BC5DA8" w:rsidP="0049513A">
            <w:pPr>
              <w:rPr>
                <w:sz w:val="20"/>
              </w:rPr>
            </w:pPr>
            <w:r>
              <w:rPr>
                <w:sz w:val="20"/>
              </w:rPr>
              <w:t xml:space="preserve">X </w:t>
            </w:r>
          </w:p>
        </w:tc>
        <w:tc>
          <w:tcPr>
            <w:tcW w:w="397" w:type="dxa"/>
          </w:tcPr>
          <w:p w14:paraId="23BC7B3A" w14:textId="0185A56A" w:rsidR="00BC5DA8" w:rsidRPr="00A217D5" w:rsidRDefault="00BC5DA8" w:rsidP="0049513A">
            <w:pPr>
              <w:rPr>
                <w:sz w:val="20"/>
              </w:rPr>
            </w:pPr>
          </w:p>
        </w:tc>
        <w:tc>
          <w:tcPr>
            <w:tcW w:w="396" w:type="dxa"/>
          </w:tcPr>
          <w:p w14:paraId="10D0175F" w14:textId="77777777" w:rsidR="00BC5DA8" w:rsidRPr="00A217D5" w:rsidRDefault="00BC5DA8" w:rsidP="0049513A">
            <w:pPr>
              <w:rPr>
                <w:sz w:val="20"/>
              </w:rPr>
            </w:pPr>
          </w:p>
        </w:tc>
        <w:tc>
          <w:tcPr>
            <w:tcW w:w="397" w:type="dxa"/>
          </w:tcPr>
          <w:p w14:paraId="1A1D4CF0" w14:textId="77777777" w:rsidR="00BC5DA8" w:rsidRPr="00A217D5" w:rsidRDefault="00BC5DA8" w:rsidP="0049513A">
            <w:pPr>
              <w:rPr>
                <w:sz w:val="20"/>
              </w:rPr>
            </w:pPr>
          </w:p>
        </w:tc>
        <w:tc>
          <w:tcPr>
            <w:tcW w:w="396" w:type="dxa"/>
          </w:tcPr>
          <w:p w14:paraId="711D5A38" w14:textId="77777777" w:rsidR="00BC5DA8" w:rsidRPr="00A217D5" w:rsidRDefault="00BC5DA8" w:rsidP="0049513A">
            <w:pPr>
              <w:rPr>
                <w:sz w:val="20"/>
              </w:rPr>
            </w:pPr>
          </w:p>
        </w:tc>
        <w:tc>
          <w:tcPr>
            <w:tcW w:w="397" w:type="dxa"/>
          </w:tcPr>
          <w:p w14:paraId="3B9C7FE4" w14:textId="77777777" w:rsidR="00BC5DA8" w:rsidRPr="00A217D5" w:rsidRDefault="00BC5DA8" w:rsidP="0049513A">
            <w:pPr>
              <w:rPr>
                <w:sz w:val="20"/>
              </w:rPr>
            </w:pPr>
          </w:p>
        </w:tc>
        <w:tc>
          <w:tcPr>
            <w:tcW w:w="396" w:type="dxa"/>
          </w:tcPr>
          <w:p w14:paraId="7DE311B6" w14:textId="77777777" w:rsidR="00BC5DA8" w:rsidRPr="00A217D5" w:rsidRDefault="00BC5DA8" w:rsidP="0049513A">
            <w:pPr>
              <w:rPr>
                <w:sz w:val="20"/>
              </w:rPr>
            </w:pPr>
          </w:p>
        </w:tc>
        <w:tc>
          <w:tcPr>
            <w:tcW w:w="396" w:type="dxa"/>
          </w:tcPr>
          <w:p w14:paraId="0B2B62B0" w14:textId="77777777" w:rsidR="00BC5DA8" w:rsidRPr="00A217D5" w:rsidRDefault="00BC5DA8" w:rsidP="0049513A">
            <w:pPr>
              <w:rPr>
                <w:sz w:val="20"/>
              </w:rPr>
            </w:pPr>
          </w:p>
        </w:tc>
        <w:tc>
          <w:tcPr>
            <w:tcW w:w="397" w:type="dxa"/>
          </w:tcPr>
          <w:p w14:paraId="1A75BF40" w14:textId="77777777" w:rsidR="00BC5DA8" w:rsidRPr="00A217D5" w:rsidRDefault="00BC5DA8" w:rsidP="0049513A">
            <w:pPr>
              <w:rPr>
                <w:sz w:val="20"/>
              </w:rPr>
            </w:pPr>
          </w:p>
        </w:tc>
        <w:tc>
          <w:tcPr>
            <w:tcW w:w="396" w:type="dxa"/>
          </w:tcPr>
          <w:p w14:paraId="06911F96" w14:textId="77777777" w:rsidR="00BC5DA8" w:rsidRPr="00A217D5" w:rsidRDefault="00BC5DA8" w:rsidP="0049513A">
            <w:pPr>
              <w:rPr>
                <w:sz w:val="20"/>
              </w:rPr>
            </w:pPr>
          </w:p>
        </w:tc>
        <w:tc>
          <w:tcPr>
            <w:tcW w:w="396" w:type="dxa"/>
          </w:tcPr>
          <w:p w14:paraId="08758175" w14:textId="77777777" w:rsidR="00BC5DA8" w:rsidRPr="00A217D5" w:rsidRDefault="00BC5DA8" w:rsidP="0049513A">
            <w:pPr>
              <w:rPr>
                <w:sz w:val="20"/>
              </w:rPr>
            </w:pPr>
          </w:p>
        </w:tc>
        <w:tc>
          <w:tcPr>
            <w:tcW w:w="397" w:type="dxa"/>
          </w:tcPr>
          <w:p w14:paraId="1EF40F51" w14:textId="77777777" w:rsidR="00BC5DA8" w:rsidRPr="00A217D5" w:rsidRDefault="00BC5DA8" w:rsidP="0049513A">
            <w:pPr>
              <w:rPr>
                <w:sz w:val="20"/>
              </w:rPr>
            </w:pPr>
          </w:p>
        </w:tc>
        <w:tc>
          <w:tcPr>
            <w:tcW w:w="396" w:type="dxa"/>
          </w:tcPr>
          <w:p w14:paraId="13FC578B" w14:textId="77777777" w:rsidR="00BC5DA8" w:rsidRPr="00A217D5" w:rsidRDefault="00BC5DA8" w:rsidP="0049513A">
            <w:pPr>
              <w:rPr>
                <w:sz w:val="20"/>
              </w:rPr>
            </w:pPr>
          </w:p>
        </w:tc>
        <w:tc>
          <w:tcPr>
            <w:tcW w:w="396" w:type="dxa"/>
          </w:tcPr>
          <w:p w14:paraId="52B71D0D" w14:textId="77777777" w:rsidR="00BC5DA8" w:rsidRPr="00A217D5" w:rsidRDefault="00BC5DA8" w:rsidP="0049513A">
            <w:pPr>
              <w:rPr>
                <w:sz w:val="20"/>
              </w:rPr>
            </w:pPr>
          </w:p>
        </w:tc>
        <w:tc>
          <w:tcPr>
            <w:tcW w:w="397" w:type="dxa"/>
          </w:tcPr>
          <w:p w14:paraId="55E26658" w14:textId="77777777" w:rsidR="00BC5DA8" w:rsidRPr="00A217D5" w:rsidRDefault="00BC5DA8" w:rsidP="0049513A">
            <w:pPr>
              <w:rPr>
                <w:sz w:val="20"/>
              </w:rPr>
            </w:pPr>
          </w:p>
        </w:tc>
        <w:tc>
          <w:tcPr>
            <w:tcW w:w="396" w:type="dxa"/>
          </w:tcPr>
          <w:p w14:paraId="697D2A03" w14:textId="77777777" w:rsidR="00BC5DA8" w:rsidRPr="00A217D5" w:rsidRDefault="00BC5DA8" w:rsidP="0049513A">
            <w:pPr>
              <w:rPr>
                <w:sz w:val="20"/>
              </w:rPr>
            </w:pPr>
          </w:p>
        </w:tc>
        <w:tc>
          <w:tcPr>
            <w:tcW w:w="397" w:type="dxa"/>
          </w:tcPr>
          <w:p w14:paraId="01C1B273" w14:textId="77777777" w:rsidR="00BC5DA8" w:rsidRPr="00A217D5" w:rsidRDefault="00BC5DA8" w:rsidP="0049513A">
            <w:pPr>
              <w:rPr>
                <w:sz w:val="20"/>
              </w:rPr>
            </w:pPr>
          </w:p>
        </w:tc>
        <w:tc>
          <w:tcPr>
            <w:tcW w:w="396" w:type="dxa"/>
          </w:tcPr>
          <w:p w14:paraId="7EE794D4" w14:textId="77777777" w:rsidR="00BC5DA8" w:rsidRPr="00A217D5" w:rsidRDefault="00BC5DA8" w:rsidP="0049513A">
            <w:pPr>
              <w:rPr>
                <w:sz w:val="20"/>
              </w:rPr>
            </w:pPr>
          </w:p>
        </w:tc>
        <w:tc>
          <w:tcPr>
            <w:tcW w:w="396" w:type="dxa"/>
          </w:tcPr>
          <w:p w14:paraId="15458BEC" w14:textId="77777777" w:rsidR="00BC5DA8" w:rsidRPr="00A217D5" w:rsidRDefault="00BC5DA8" w:rsidP="0049513A">
            <w:pPr>
              <w:rPr>
                <w:sz w:val="20"/>
              </w:rPr>
            </w:pPr>
          </w:p>
        </w:tc>
        <w:tc>
          <w:tcPr>
            <w:tcW w:w="397" w:type="dxa"/>
          </w:tcPr>
          <w:p w14:paraId="0210ED6E" w14:textId="77777777" w:rsidR="00BC5DA8" w:rsidRPr="00A217D5" w:rsidRDefault="00BC5DA8" w:rsidP="0049513A">
            <w:pPr>
              <w:rPr>
                <w:sz w:val="20"/>
              </w:rPr>
            </w:pPr>
          </w:p>
        </w:tc>
        <w:tc>
          <w:tcPr>
            <w:tcW w:w="396" w:type="dxa"/>
          </w:tcPr>
          <w:p w14:paraId="5E7154F3" w14:textId="77777777" w:rsidR="00BC5DA8" w:rsidRPr="00A217D5" w:rsidRDefault="00BC5DA8" w:rsidP="0049513A">
            <w:pPr>
              <w:rPr>
                <w:sz w:val="20"/>
              </w:rPr>
            </w:pPr>
          </w:p>
        </w:tc>
        <w:tc>
          <w:tcPr>
            <w:tcW w:w="396" w:type="dxa"/>
          </w:tcPr>
          <w:p w14:paraId="3CD4CCC4" w14:textId="77777777" w:rsidR="00BC5DA8" w:rsidRPr="00A217D5" w:rsidRDefault="00BC5DA8" w:rsidP="0049513A">
            <w:pPr>
              <w:rPr>
                <w:sz w:val="20"/>
              </w:rPr>
            </w:pPr>
          </w:p>
        </w:tc>
        <w:tc>
          <w:tcPr>
            <w:tcW w:w="397" w:type="dxa"/>
          </w:tcPr>
          <w:p w14:paraId="4AC0478E" w14:textId="77777777" w:rsidR="00BC5DA8" w:rsidRPr="00A217D5" w:rsidRDefault="00BC5DA8" w:rsidP="0049513A">
            <w:pPr>
              <w:rPr>
                <w:sz w:val="20"/>
              </w:rPr>
            </w:pPr>
          </w:p>
        </w:tc>
        <w:tc>
          <w:tcPr>
            <w:tcW w:w="396" w:type="dxa"/>
          </w:tcPr>
          <w:p w14:paraId="4D85EFF2" w14:textId="77777777" w:rsidR="00BC5DA8" w:rsidRPr="00A217D5" w:rsidRDefault="00BC5DA8" w:rsidP="0049513A">
            <w:pPr>
              <w:rPr>
                <w:sz w:val="20"/>
              </w:rPr>
            </w:pPr>
          </w:p>
        </w:tc>
        <w:tc>
          <w:tcPr>
            <w:tcW w:w="396" w:type="dxa"/>
          </w:tcPr>
          <w:p w14:paraId="2652FD31" w14:textId="77777777" w:rsidR="00BC5DA8" w:rsidRPr="00A217D5" w:rsidRDefault="00BC5DA8" w:rsidP="0049513A">
            <w:pPr>
              <w:rPr>
                <w:sz w:val="20"/>
              </w:rPr>
            </w:pPr>
          </w:p>
        </w:tc>
        <w:tc>
          <w:tcPr>
            <w:tcW w:w="397" w:type="dxa"/>
          </w:tcPr>
          <w:p w14:paraId="58C81851" w14:textId="77777777" w:rsidR="00BC5DA8" w:rsidRPr="00A217D5" w:rsidRDefault="00BC5DA8" w:rsidP="0049513A">
            <w:pPr>
              <w:rPr>
                <w:sz w:val="20"/>
              </w:rPr>
            </w:pPr>
          </w:p>
        </w:tc>
        <w:tc>
          <w:tcPr>
            <w:tcW w:w="396" w:type="dxa"/>
          </w:tcPr>
          <w:p w14:paraId="0F59BB43" w14:textId="77777777" w:rsidR="00BC5DA8" w:rsidRDefault="00BC5DA8" w:rsidP="0049513A"/>
        </w:tc>
        <w:tc>
          <w:tcPr>
            <w:tcW w:w="397" w:type="dxa"/>
          </w:tcPr>
          <w:p w14:paraId="36B821D2" w14:textId="77777777" w:rsidR="00BC5DA8" w:rsidRDefault="00BC5DA8" w:rsidP="0049513A"/>
        </w:tc>
        <w:tc>
          <w:tcPr>
            <w:tcW w:w="396" w:type="dxa"/>
          </w:tcPr>
          <w:p w14:paraId="50F65891" w14:textId="77777777" w:rsidR="00BC5DA8" w:rsidRDefault="00BC5DA8" w:rsidP="0049513A"/>
        </w:tc>
        <w:tc>
          <w:tcPr>
            <w:tcW w:w="396" w:type="dxa"/>
          </w:tcPr>
          <w:p w14:paraId="15B0A65E" w14:textId="77777777" w:rsidR="00BC5DA8" w:rsidRDefault="00BC5DA8" w:rsidP="0049513A"/>
        </w:tc>
        <w:tc>
          <w:tcPr>
            <w:tcW w:w="397" w:type="dxa"/>
          </w:tcPr>
          <w:p w14:paraId="34EB2902" w14:textId="77777777" w:rsidR="00BC5DA8" w:rsidRDefault="00BC5DA8" w:rsidP="0049513A"/>
        </w:tc>
        <w:tc>
          <w:tcPr>
            <w:tcW w:w="396" w:type="dxa"/>
          </w:tcPr>
          <w:p w14:paraId="3C9108CB" w14:textId="77777777" w:rsidR="00BC5DA8" w:rsidRDefault="00BC5DA8" w:rsidP="0049513A"/>
        </w:tc>
        <w:tc>
          <w:tcPr>
            <w:tcW w:w="396" w:type="dxa"/>
          </w:tcPr>
          <w:p w14:paraId="230B3023" w14:textId="77777777" w:rsidR="00BC5DA8" w:rsidRDefault="00BC5DA8" w:rsidP="0049513A"/>
        </w:tc>
        <w:tc>
          <w:tcPr>
            <w:tcW w:w="397" w:type="dxa"/>
          </w:tcPr>
          <w:p w14:paraId="7F4260C3" w14:textId="77777777" w:rsidR="00BC5DA8" w:rsidRDefault="00BC5DA8" w:rsidP="0049513A"/>
        </w:tc>
        <w:tc>
          <w:tcPr>
            <w:tcW w:w="396" w:type="dxa"/>
          </w:tcPr>
          <w:p w14:paraId="308725EE" w14:textId="77777777" w:rsidR="00BC5DA8" w:rsidRDefault="00BC5DA8" w:rsidP="0049513A"/>
        </w:tc>
        <w:tc>
          <w:tcPr>
            <w:tcW w:w="397" w:type="dxa"/>
          </w:tcPr>
          <w:p w14:paraId="4BC6F680" w14:textId="77777777" w:rsidR="00BC5DA8" w:rsidRDefault="00BC5DA8" w:rsidP="0049513A"/>
        </w:tc>
        <w:tc>
          <w:tcPr>
            <w:tcW w:w="396" w:type="dxa"/>
          </w:tcPr>
          <w:p w14:paraId="2AEB5A94" w14:textId="77777777" w:rsidR="00BC5DA8" w:rsidRDefault="00BC5DA8" w:rsidP="0049513A"/>
        </w:tc>
        <w:tc>
          <w:tcPr>
            <w:tcW w:w="396" w:type="dxa"/>
          </w:tcPr>
          <w:p w14:paraId="21FE9D95" w14:textId="77777777" w:rsidR="00BC5DA8" w:rsidRDefault="00BC5DA8" w:rsidP="0049513A"/>
        </w:tc>
        <w:tc>
          <w:tcPr>
            <w:tcW w:w="397" w:type="dxa"/>
          </w:tcPr>
          <w:p w14:paraId="3FF03159" w14:textId="77777777" w:rsidR="00BC5DA8" w:rsidRDefault="00BC5DA8" w:rsidP="0049513A"/>
        </w:tc>
        <w:tc>
          <w:tcPr>
            <w:tcW w:w="396" w:type="dxa"/>
          </w:tcPr>
          <w:p w14:paraId="7CA20376" w14:textId="77777777" w:rsidR="00BC5DA8" w:rsidRDefault="00BC5DA8" w:rsidP="0049513A"/>
        </w:tc>
        <w:tc>
          <w:tcPr>
            <w:tcW w:w="396" w:type="dxa"/>
          </w:tcPr>
          <w:p w14:paraId="6E6BC7CA" w14:textId="77777777" w:rsidR="00BC5DA8" w:rsidRDefault="00BC5DA8" w:rsidP="0049513A"/>
        </w:tc>
        <w:tc>
          <w:tcPr>
            <w:tcW w:w="397" w:type="dxa"/>
          </w:tcPr>
          <w:p w14:paraId="37DC8F63" w14:textId="77777777" w:rsidR="00BC5DA8" w:rsidRDefault="00BC5DA8" w:rsidP="0049513A"/>
        </w:tc>
        <w:tc>
          <w:tcPr>
            <w:tcW w:w="396" w:type="dxa"/>
          </w:tcPr>
          <w:p w14:paraId="23759E4F" w14:textId="77777777" w:rsidR="00BC5DA8" w:rsidRDefault="00BC5DA8" w:rsidP="0049513A"/>
        </w:tc>
        <w:tc>
          <w:tcPr>
            <w:tcW w:w="397" w:type="dxa"/>
          </w:tcPr>
          <w:p w14:paraId="72471244" w14:textId="77777777" w:rsidR="00BC5DA8" w:rsidRDefault="00BC5DA8" w:rsidP="0049513A"/>
        </w:tc>
      </w:tr>
      <w:tr w:rsidR="00BC5DA8" w14:paraId="066757C0" w14:textId="3B5FC03B" w:rsidTr="00BC5DA8">
        <w:tc>
          <w:tcPr>
            <w:tcW w:w="1271" w:type="dxa"/>
          </w:tcPr>
          <w:p w14:paraId="0EF4C236" w14:textId="12CB5563" w:rsidR="00BC5DA8" w:rsidRDefault="00BC5DA8" w:rsidP="0049513A">
            <w:r w:rsidRPr="00F9411B">
              <w:t>PRC_</w:t>
            </w:r>
            <w:r>
              <w:t>T5.1</w:t>
            </w:r>
          </w:p>
        </w:tc>
        <w:tc>
          <w:tcPr>
            <w:tcW w:w="396" w:type="dxa"/>
          </w:tcPr>
          <w:p w14:paraId="5ECB4B9C" w14:textId="77777777" w:rsidR="00BC5DA8" w:rsidRPr="00A217D5" w:rsidRDefault="00BC5DA8" w:rsidP="0049513A">
            <w:pPr>
              <w:rPr>
                <w:sz w:val="20"/>
              </w:rPr>
            </w:pPr>
          </w:p>
        </w:tc>
        <w:tc>
          <w:tcPr>
            <w:tcW w:w="396" w:type="dxa"/>
          </w:tcPr>
          <w:p w14:paraId="38209024" w14:textId="77777777" w:rsidR="00BC5DA8" w:rsidRPr="00A217D5" w:rsidRDefault="00BC5DA8" w:rsidP="0049513A">
            <w:pPr>
              <w:rPr>
                <w:sz w:val="20"/>
              </w:rPr>
            </w:pPr>
          </w:p>
        </w:tc>
        <w:tc>
          <w:tcPr>
            <w:tcW w:w="397" w:type="dxa"/>
          </w:tcPr>
          <w:p w14:paraId="54468134" w14:textId="77777777" w:rsidR="00BC5DA8" w:rsidRPr="00A217D5" w:rsidRDefault="00BC5DA8" w:rsidP="0049513A">
            <w:pPr>
              <w:rPr>
                <w:sz w:val="20"/>
              </w:rPr>
            </w:pPr>
          </w:p>
        </w:tc>
        <w:tc>
          <w:tcPr>
            <w:tcW w:w="396" w:type="dxa"/>
          </w:tcPr>
          <w:p w14:paraId="7CBD9064" w14:textId="77777777" w:rsidR="00BC5DA8" w:rsidRPr="00A217D5" w:rsidRDefault="00BC5DA8" w:rsidP="0049513A">
            <w:pPr>
              <w:rPr>
                <w:sz w:val="20"/>
              </w:rPr>
            </w:pPr>
          </w:p>
        </w:tc>
        <w:tc>
          <w:tcPr>
            <w:tcW w:w="397" w:type="dxa"/>
          </w:tcPr>
          <w:p w14:paraId="0F594916" w14:textId="77777777" w:rsidR="00BC5DA8" w:rsidRPr="00A217D5" w:rsidRDefault="00BC5DA8" w:rsidP="0049513A">
            <w:pPr>
              <w:rPr>
                <w:sz w:val="20"/>
              </w:rPr>
            </w:pPr>
          </w:p>
        </w:tc>
        <w:tc>
          <w:tcPr>
            <w:tcW w:w="396" w:type="dxa"/>
          </w:tcPr>
          <w:p w14:paraId="6F559519" w14:textId="77777777" w:rsidR="00BC5DA8" w:rsidRPr="00A217D5" w:rsidRDefault="00BC5DA8" w:rsidP="0049513A">
            <w:pPr>
              <w:rPr>
                <w:sz w:val="20"/>
              </w:rPr>
            </w:pPr>
          </w:p>
        </w:tc>
        <w:tc>
          <w:tcPr>
            <w:tcW w:w="396" w:type="dxa"/>
          </w:tcPr>
          <w:p w14:paraId="4145E48E" w14:textId="77777777" w:rsidR="00BC5DA8" w:rsidRPr="00A217D5" w:rsidRDefault="00BC5DA8" w:rsidP="0049513A">
            <w:pPr>
              <w:rPr>
                <w:sz w:val="20"/>
              </w:rPr>
            </w:pPr>
          </w:p>
        </w:tc>
        <w:tc>
          <w:tcPr>
            <w:tcW w:w="397" w:type="dxa"/>
          </w:tcPr>
          <w:p w14:paraId="315DFAD2" w14:textId="4711B5FC" w:rsidR="00BC5DA8" w:rsidRPr="00A217D5" w:rsidRDefault="00BC5DA8" w:rsidP="0049513A">
            <w:pPr>
              <w:rPr>
                <w:sz w:val="20"/>
              </w:rPr>
            </w:pPr>
            <w:r>
              <w:rPr>
                <w:sz w:val="20"/>
              </w:rPr>
              <w:t>X</w:t>
            </w:r>
          </w:p>
        </w:tc>
        <w:tc>
          <w:tcPr>
            <w:tcW w:w="396" w:type="dxa"/>
          </w:tcPr>
          <w:p w14:paraId="7D6C1EF4" w14:textId="7F278EEC" w:rsidR="00BC5DA8" w:rsidRPr="00A217D5" w:rsidRDefault="00BC5DA8" w:rsidP="0049513A">
            <w:pPr>
              <w:rPr>
                <w:sz w:val="20"/>
              </w:rPr>
            </w:pPr>
          </w:p>
        </w:tc>
        <w:tc>
          <w:tcPr>
            <w:tcW w:w="397" w:type="dxa"/>
          </w:tcPr>
          <w:p w14:paraId="37EC8096" w14:textId="77777777" w:rsidR="00BC5DA8" w:rsidRPr="00A217D5" w:rsidRDefault="00BC5DA8" w:rsidP="0049513A">
            <w:pPr>
              <w:rPr>
                <w:sz w:val="20"/>
              </w:rPr>
            </w:pPr>
          </w:p>
        </w:tc>
        <w:tc>
          <w:tcPr>
            <w:tcW w:w="396" w:type="dxa"/>
          </w:tcPr>
          <w:p w14:paraId="070DBD68" w14:textId="77777777" w:rsidR="00BC5DA8" w:rsidRPr="00A217D5" w:rsidRDefault="00BC5DA8" w:rsidP="0049513A">
            <w:pPr>
              <w:rPr>
                <w:sz w:val="20"/>
              </w:rPr>
            </w:pPr>
          </w:p>
        </w:tc>
        <w:tc>
          <w:tcPr>
            <w:tcW w:w="397" w:type="dxa"/>
          </w:tcPr>
          <w:p w14:paraId="59B37211" w14:textId="77777777" w:rsidR="00BC5DA8" w:rsidRPr="00A217D5" w:rsidRDefault="00BC5DA8" w:rsidP="0049513A">
            <w:pPr>
              <w:rPr>
                <w:sz w:val="20"/>
              </w:rPr>
            </w:pPr>
          </w:p>
        </w:tc>
        <w:tc>
          <w:tcPr>
            <w:tcW w:w="396" w:type="dxa"/>
          </w:tcPr>
          <w:p w14:paraId="542BEB36" w14:textId="77777777" w:rsidR="00BC5DA8" w:rsidRPr="00A217D5" w:rsidRDefault="00BC5DA8" w:rsidP="0049513A">
            <w:pPr>
              <w:rPr>
                <w:sz w:val="20"/>
              </w:rPr>
            </w:pPr>
          </w:p>
        </w:tc>
        <w:tc>
          <w:tcPr>
            <w:tcW w:w="396" w:type="dxa"/>
          </w:tcPr>
          <w:p w14:paraId="33EB6C2E" w14:textId="77777777" w:rsidR="00BC5DA8" w:rsidRPr="00A217D5" w:rsidRDefault="00BC5DA8" w:rsidP="0049513A">
            <w:pPr>
              <w:rPr>
                <w:sz w:val="20"/>
              </w:rPr>
            </w:pPr>
          </w:p>
        </w:tc>
        <w:tc>
          <w:tcPr>
            <w:tcW w:w="397" w:type="dxa"/>
          </w:tcPr>
          <w:p w14:paraId="69A1FA53" w14:textId="77777777" w:rsidR="00BC5DA8" w:rsidRPr="00A217D5" w:rsidRDefault="00BC5DA8" w:rsidP="0049513A">
            <w:pPr>
              <w:rPr>
                <w:sz w:val="20"/>
              </w:rPr>
            </w:pPr>
          </w:p>
        </w:tc>
        <w:tc>
          <w:tcPr>
            <w:tcW w:w="396" w:type="dxa"/>
          </w:tcPr>
          <w:p w14:paraId="7D43003B" w14:textId="77777777" w:rsidR="00BC5DA8" w:rsidRPr="00A217D5" w:rsidRDefault="00BC5DA8" w:rsidP="0049513A">
            <w:pPr>
              <w:rPr>
                <w:sz w:val="20"/>
              </w:rPr>
            </w:pPr>
          </w:p>
        </w:tc>
        <w:tc>
          <w:tcPr>
            <w:tcW w:w="396" w:type="dxa"/>
          </w:tcPr>
          <w:p w14:paraId="0E6CD9AA" w14:textId="77777777" w:rsidR="00BC5DA8" w:rsidRPr="00A217D5" w:rsidRDefault="00BC5DA8" w:rsidP="0049513A">
            <w:pPr>
              <w:rPr>
                <w:sz w:val="20"/>
              </w:rPr>
            </w:pPr>
          </w:p>
        </w:tc>
        <w:tc>
          <w:tcPr>
            <w:tcW w:w="397" w:type="dxa"/>
          </w:tcPr>
          <w:p w14:paraId="00E6F68D" w14:textId="77777777" w:rsidR="00BC5DA8" w:rsidRPr="00A217D5" w:rsidRDefault="00BC5DA8" w:rsidP="0049513A">
            <w:pPr>
              <w:rPr>
                <w:sz w:val="20"/>
              </w:rPr>
            </w:pPr>
          </w:p>
        </w:tc>
        <w:tc>
          <w:tcPr>
            <w:tcW w:w="396" w:type="dxa"/>
          </w:tcPr>
          <w:p w14:paraId="378D1DA5" w14:textId="77777777" w:rsidR="00BC5DA8" w:rsidRPr="00A217D5" w:rsidRDefault="00BC5DA8" w:rsidP="0049513A">
            <w:pPr>
              <w:rPr>
                <w:sz w:val="20"/>
              </w:rPr>
            </w:pPr>
          </w:p>
        </w:tc>
        <w:tc>
          <w:tcPr>
            <w:tcW w:w="396" w:type="dxa"/>
          </w:tcPr>
          <w:p w14:paraId="3BB7130B" w14:textId="77777777" w:rsidR="00BC5DA8" w:rsidRPr="00A217D5" w:rsidRDefault="00BC5DA8" w:rsidP="0049513A">
            <w:pPr>
              <w:rPr>
                <w:sz w:val="20"/>
              </w:rPr>
            </w:pPr>
          </w:p>
        </w:tc>
        <w:tc>
          <w:tcPr>
            <w:tcW w:w="397" w:type="dxa"/>
          </w:tcPr>
          <w:p w14:paraId="7962529A" w14:textId="77777777" w:rsidR="00BC5DA8" w:rsidRPr="00A217D5" w:rsidRDefault="00BC5DA8" w:rsidP="0049513A">
            <w:pPr>
              <w:rPr>
                <w:sz w:val="20"/>
              </w:rPr>
            </w:pPr>
          </w:p>
        </w:tc>
        <w:tc>
          <w:tcPr>
            <w:tcW w:w="396" w:type="dxa"/>
          </w:tcPr>
          <w:p w14:paraId="4C07D455" w14:textId="77777777" w:rsidR="00BC5DA8" w:rsidRPr="00A217D5" w:rsidRDefault="00BC5DA8" w:rsidP="0049513A">
            <w:pPr>
              <w:rPr>
                <w:sz w:val="20"/>
              </w:rPr>
            </w:pPr>
          </w:p>
        </w:tc>
        <w:tc>
          <w:tcPr>
            <w:tcW w:w="397" w:type="dxa"/>
          </w:tcPr>
          <w:p w14:paraId="63699A6B" w14:textId="77777777" w:rsidR="00BC5DA8" w:rsidRPr="00A217D5" w:rsidRDefault="00BC5DA8" w:rsidP="0049513A">
            <w:pPr>
              <w:rPr>
                <w:sz w:val="20"/>
              </w:rPr>
            </w:pPr>
          </w:p>
        </w:tc>
        <w:tc>
          <w:tcPr>
            <w:tcW w:w="396" w:type="dxa"/>
          </w:tcPr>
          <w:p w14:paraId="6555D708" w14:textId="77777777" w:rsidR="00BC5DA8" w:rsidRPr="00A217D5" w:rsidRDefault="00BC5DA8" w:rsidP="0049513A">
            <w:pPr>
              <w:rPr>
                <w:sz w:val="20"/>
              </w:rPr>
            </w:pPr>
          </w:p>
        </w:tc>
        <w:tc>
          <w:tcPr>
            <w:tcW w:w="396" w:type="dxa"/>
          </w:tcPr>
          <w:p w14:paraId="292737C8" w14:textId="77777777" w:rsidR="00BC5DA8" w:rsidRPr="00A217D5" w:rsidRDefault="00BC5DA8" w:rsidP="0049513A">
            <w:pPr>
              <w:rPr>
                <w:sz w:val="20"/>
              </w:rPr>
            </w:pPr>
          </w:p>
        </w:tc>
        <w:tc>
          <w:tcPr>
            <w:tcW w:w="397" w:type="dxa"/>
          </w:tcPr>
          <w:p w14:paraId="333645B9" w14:textId="77777777" w:rsidR="00BC5DA8" w:rsidRPr="00A217D5" w:rsidRDefault="00BC5DA8" w:rsidP="0049513A">
            <w:pPr>
              <w:rPr>
                <w:sz w:val="20"/>
              </w:rPr>
            </w:pPr>
          </w:p>
        </w:tc>
        <w:tc>
          <w:tcPr>
            <w:tcW w:w="396" w:type="dxa"/>
          </w:tcPr>
          <w:p w14:paraId="441DA399" w14:textId="77777777" w:rsidR="00BC5DA8" w:rsidRPr="00A217D5" w:rsidRDefault="00BC5DA8" w:rsidP="0049513A">
            <w:pPr>
              <w:rPr>
                <w:sz w:val="20"/>
              </w:rPr>
            </w:pPr>
          </w:p>
        </w:tc>
        <w:tc>
          <w:tcPr>
            <w:tcW w:w="396" w:type="dxa"/>
          </w:tcPr>
          <w:p w14:paraId="4019F2CF" w14:textId="77777777" w:rsidR="00BC5DA8" w:rsidRPr="00A217D5" w:rsidRDefault="00BC5DA8" w:rsidP="0049513A">
            <w:pPr>
              <w:rPr>
                <w:sz w:val="20"/>
              </w:rPr>
            </w:pPr>
          </w:p>
        </w:tc>
        <w:tc>
          <w:tcPr>
            <w:tcW w:w="397" w:type="dxa"/>
          </w:tcPr>
          <w:p w14:paraId="3E84BAF4" w14:textId="77777777" w:rsidR="00BC5DA8" w:rsidRPr="00A217D5" w:rsidRDefault="00BC5DA8" w:rsidP="0049513A">
            <w:pPr>
              <w:rPr>
                <w:sz w:val="20"/>
              </w:rPr>
            </w:pPr>
          </w:p>
        </w:tc>
        <w:tc>
          <w:tcPr>
            <w:tcW w:w="396" w:type="dxa"/>
          </w:tcPr>
          <w:p w14:paraId="0504EE9F" w14:textId="77777777" w:rsidR="00BC5DA8" w:rsidRPr="00A217D5" w:rsidRDefault="00BC5DA8" w:rsidP="0049513A">
            <w:pPr>
              <w:rPr>
                <w:sz w:val="20"/>
              </w:rPr>
            </w:pPr>
          </w:p>
        </w:tc>
        <w:tc>
          <w:tcPr>
            <w:tcW w:w="396" w:type="dxa"/>
          </w:tcPr>
          <w:p w14:paraId="29430448" w14:textId="77777777" w:rsidR="00BC5DA8" w:rsidRPr="00A217D5" w:rsidRDefault="00BC5DA8" w:rsidP="0049513A">
            <w:pPr>
              <w:rPr>
                <w:sz w:val="20"/>
              </w:rPr>
            </w:pPr>
          </w:p>
        </w:tc>
        <w:tc>
          <w:tcPr>
            <w:tcW w:w="397" w:type="dxa"/>
          </w:tcPr>
          <w:p w14:paraId="0B0812AE" w14:textId="77777777" w:rsidR="00BC5DA8" w:rsidRPr="00A217D5" w:rsidRDefault="00BC5DA8" w:rsidP="0049513A">
            <w:pPr>
              <w:rPr>
                <w:sz w:val="20"/>
              </w:rPr>
            </w:pPr>
          </w:p>
        </w:tc>
        <w:tc>
          <w:tcPr>
            <w:tcW w:w="396" w:type="dxa"/>
          </w:tcPr>
          <w:p w14:paraId="4FC14C7D" w14:textId="77777777" w:rsidR="00BC5DA8" w:rsidRDefault="00BC5DA8" w:rsidP="0049513A"/>
        </w:tc>
        <w:tc>
          <w:tcPr>
            <w:tcW w:w="397" w:type="dxa"/>
          </w:tcPr>
          <w:p w14:paraId="635E6A74" w14:textId="77777777" w:rsidR="00BC5DA8" w:rsidRDefault="00BC5DA8" w:rsidP="0049513A"/>
        </w:tc>
        <w:tc>
          <w:tcPr>
            <w:tcW w:w="396" w:type="dxa"/>
          </w:tcPr>
          <w:p w14:paraId="3826C7DF" w14:textId="77777777" w:rsidR="00BC5DA8" w:rsidRDefault="00BC5DA8" w:rsidP="0049513A"/>
        </w:tc>
        <w:tc>
          <w:tcPr>
            <w:tcW w:w="396" w:type="dxa"/>
          </w:tcPr>
          <w:p w14:paraId="42CE86C9" w14:textId="77777777" w:rsidR="00BC5DA8" w:rsidRDefault="00BC5DA8" w:rsidP="0049513A"/>
        </w:tc>
        <w:tc>
          <w:tcPr>
            <w:tcW w:w="397" w:type="dxa"/>
          </w:tcPr>
          <w:p w14:paraId="08159F85" w14:textId="77777777" w:rsidR="00BC5DA8" w:rsidRDefault="00BC5DA8" w:rsidP="0049513A"/>
        </w:tc>
        <w:tc>
          <w:tcPr>
            <w:tcW w:w="396" w:type="dxa"/>
          </w:tcPr>
          <w:p w14:paraId="40956445" w14:textId="77777777" w:rsidR="00BC5DA8" w:rsidRDefault="00BC5DA8" w:rsidP="0049513A"/>
        </w:tc>
        <w:tc>
          <w:tcPr>
            <w:tcW w:w="396" w:type="dxa"/>
          </w:tcPr>
          <w:p w14:paraId="3E347253" w14:textId="77777777" w:rsidR="00BC5DA8" w:rsidRDefault="00BC5DA8" w:rsidP="0049513A"/>
        </w:tc>
        <w:tc>
          <w:tcPr>
            <w:tcW w:w="397" w:type="dxa"/>
          </w:tcPr>
          <w:p w14:paraId="7D12AA06" w14:textId="77777777" w:rsidR="00BC5DA8" w:rsidRDefault="00BC5DA8" w:rsidP="0049513A"/>
        </w:tc>
        <w:tc>
          <w:tcPr>
            <w:tcW w:w="396" w:type="dxa"/>
          </w:tcPr>
          <w:p w14:paraId="50119A25" w14:textId="77777777" w:rsidR="00BC5DA8" w:rsidRDefault="00BC5DA8" w:rsidP="0049513A"/>
        </w:tc>
        <w:tc>
          <w:tcPr>
            <w:tcW w:w="397" w:type="dxa"/>
          </w:tcPr>
          <w:p w14:paraId="4E5361EB" w14:textId="77777777" w:rsidR="00BC5DA8" w:rsidRDefault="00BC5DA8" w:rsidP="0049513A"/>
        </w:tc>
        <w:tc>
          <w:tcPr>
            <w:tcW w:w="396" w:type="dxa"/>
          </w:tcPr>
          <w:p w14:paraId="6FE06476" w14:textId="77777777" w:rsidR="00BC5DA8" w:rsidRDefault="00BC5DA8" w:rsidP="0049513A"/>
        </w:tc>
        <w:tc>
          <w:tcPr>
            <w:tcW w:w="396" w:type="dxa"/>
          </w:tcPr>
          <w:p w14:paraId="0E7AF8E2" w14:textId="77777777" w:rsidR="00BC5DA8" w:rsidRDefault="00BC5DA8" w:rsidP="0049513A"/>
        </w:tc>
        <w:tc>
          <w:tcPr>
            <w:tcW w:w="397" w:type="dxa"/>
          </w:tcPr>
          <w:p w14:paraId="1EAAACE0" w14:textId="77777777" w:rsidR="00BC5DA8" w:rsidRDefault="00BC5DA8" w:rsidP="0049513A"/>
        </w:tc>
        <w:tc>
          <w:tcPr>
            <w:tcW w:w="396" w:type="dxa"/>
          </w:tcPr>
          <w:p w14:paraId="14B6DEC0" w14:textId="77777777" w:rsidR="00BC5DA8" w:rsidRDefault="00BC5DA8" w:rsidP="0049513A"/>
        </w:tc>
        <w:tc>
          <w:tcPr>
            <w:tcW w:w="396" w:type="dxa"/>
          </w:tcPr>
          <w:p w14:paraId="468C2944" w14:textId="77777777" w:rsidR="00BC5DA8" w:rsidRDefault="00BC5DA8" w:rsidP="0049513A"/>
        </w:tc>
        <w:tc>
          <w:tcPr>
            <w:tcW w:w="397" w:type="dxa"/>
          </w:tcPr>
          <w:p w14:paraId="0A17F46B" w14:textId="77777777" w:rsidR="00BC5DA8" w:rsidRDefault="00BC5DA8" w:rsidP="0049513A"/>
        </w:tc>
        <w:tc>
          <w:tcPr>
            <w:tcW w:w="396" w:type="dxa"/>
          </w:tcPr>
          <w:p w14:paraId="540850C3" w14:textId="77777777" w:rsidR="00BC5DA8" w:rsidRDefault="00BC5DA8" w:rsidP="0049513A"/>
        </w:tc>
        <w:tc>
          <w:tcPr>
            <w:tcW w:w="397" w:type="dxa"/>
          </w:tcPr>
          <w:p w14:paraId="5E0F22E7" w14:textId="77777777" w:rsidR="00BC5DA8" w:rsidRDefault="00BC5DA8" w:rsidP="0049513A"/>
        </w:tc>
      </w:tr>
      <w:tr w:rsidR="00BC5DA8" w14:paraId="7B5F98AE" w14:textId="0A0D3BF9" w:rsidTr="00BC5DA8">
        <w:tc>
          <w:tcPr>
            <w:tcW w:w="1271" w:type="dxa"/>
          </w:tcPr>
          <w:p w14:paraId="459E10B4" w14:textId="545CC869" w:rsidR="00BC5DA8" w:rsidRDefault="00BC5DA8" w:rsidP="00050DD5">
            <w:r w:rsidRPr="00F9411B">
              <w:t>PRC_</w:t>
            </w:r>
            <w:r>
              <w:t>T5.2</w:t>
            </w:r>
          </w:p>
        </w:tc>
        <w:tc>
          <w:tcPr>
            <w:tcW w:w="396" w:type="dxa"/>
          </w:tcPr>
          <w:p w14:paraId="5BF3ACD2" w14:textId="77777777" w:rsidR="00BC5DA8" w:rsidRPr="00A217D5" w:rsidRDefault="00BC5DA8" w:rsidP="00050DD5">
            <w:pPr>
              <w:rPr>
                <w:sz w:val="20"/>
              </w:rPr>
            </w:pPr>
          </w:p>
        </w:tc>
        <w:tc>
          <w:tcPr>
            <w:tcW w:w="396" w:type="dxa"/>
          </w:tcPr>
          <w:p w14:paraId="2E39CF8E" w14:textId="77777777" w:rsidR="00BC5DA8" w:rsidRPr="00A217D5" w:rsidRDefault="00BC5DA8" w:rsidP="00050DD5">
            <w:pPr>
              <w:rPr>
                <w:sz w:val="20"/>
              </w:rPr>
            </w:pPr>
          </w:p>
        </w:tc>
        <w:tc>
          <w:tcPr>
            <w:tcW w:w="397" w:type="dxa"/>
          </w:tcPr>
          <w:p w14:paraId="7ADC3733" w14:textId="77777777" w:rsidR="00BC5DA8" w:rsidRPr="00A217D5" w:rsidRDefault="00BC5DA8" w:rsidP="00050DD5">
            <w:pPr>
              <w:rPr>
                <w:sz w:val="20"/>
              </w:rPr>
            </w:pPr>
          </w:p>
        </w:tc>
        <w:tc>
          <w:tcPr>
            <w:tcW w:w="396" w:type="dxa"/>
          </w:tcPr>
          <w:p w14:paraId="1634FE1A" w14:textId="77777777" w:rsidR="00BC5DA8" w:rsidRPr="00A217D5" w:rsidRDefault="00BC5DA8" w:rsidP="00050DD5">
            <w:pPr>
              <w:rPr>
                <w:sz w:val="20"/>
              </w:rPr>
            </w:pPr>
          </w:p>
        </w:tc>
        <w:tc>
          <w:tcPr>
            <w:tcW w:w="397" w:type="dxa"/>
          </w:tcPr>
          <w:p w14:paraId="0A04DABB" w14:textId="77777777" w:rsidR="00BC5DA8" w:rsidRPr="00A217D5" w:rsidRDefault="00BC5DA8" w:rsidP="00050DD5">
            <w:pPr>
              <w:rPr>
                <w:sz w:val="20"/>
              </w:rPr>
            </w:pPr>
          </w:p>
        </w:tc>
        <w:tc>
          <w:tcPr>
            <w:tcW w:w="396" w:type="dxa"/>
          </w:tcPr>
          <w:p w14:paraId="7747DCA5" w14:textId="77777777" w:rsidR="00BC5DA8" w:rsidRPr="00A217D5" w:rsidRDefault="00BC5DA8" w:rsidP="00050DD5">
            <w:pPr>
              <w:rPr>
                <w:sz w:val="20"/>
              </w:rPr>
            </w:pPr>
          </w:p>
        </w:tc>
        <w:tc>
          <w:tcPr>
            <w:tcW w:w="396" w:type="dxa"/>
          </w:tcPr>
          <w:p w14:paraId="1AE8A64C" w14:textId="77777777" w:rsidR="00BC5DA8" w:rsidRPr="00A217D5" w:rsidRDefault="00BC5DA8" w:rsidP="00050DD5">
            <w:pPr>
              <w:rPr>
                <w:sz w:val="20"/>
              </w:rPr>
            </w:pPr>
          </w:p>
        </w:tc>
        <w:tc>
          <w:tcPr>
            <w:tcW w:w="397" w:type="dxa"/>
          </w:tcPr>
          <w:p w14:paraId="6A406AED" w14:textId="52B34B7E" w:rsidR="00BC5DA8" w:rsidRPr="00A217D5" w:rsidRDefault="00BC5DA8" w:rsidP="00050DD5">
            <w:pPr>
              <w:rPr>
                <w:sz w:val="20"/>
              </w:rPr>
            </w:pPr>
            <w:r>
              <w:rPr>
                <w:sz w:val="20"/>
              </w:rPr>
              <w:t xml:space="preserve">X </w:t>
            </w:r>
          </w:p>
        </w:tc>
        <w:tc>
          <w:tcPr>
            <w:tcW w:w="396" w:type="dxa"/>
          </w:tcPr>
          <w:p w14:paraId="44530494" w14:textId="2BA2F583" w:rsidR="00BC5DA8" w:rsidRPr="00A217D5" w:rsidRDefault="00BC5DA8" w:rsidP="00050DD5">
            <w:pPr>
              <w:rPr>
                <w:sz w:val="20"/>
              </w:rPr>
            </w:pPr>
          </w:p>
        </w:tc>
        <w:tc>
          <w:tcPr>
            <w:tcW w:w="397" w:type="dxa"/>
          </w:tcPr>
          <w:p w14:paraId="3FE36C9F" w14:textId="77777777" w:rsidR="00BC5DA8" w:rsidRPr="00A217D5" w:rsidRDefault="00BC5DA8" w:rsidP="00050DD5">
            <w:pPr>
              <w:rPr>
                <w:sz w:val="20"/>
              </w:rPr>
            </w:pPr>
          </w:p>
        </w:tc>
        <w:tc>
          <w:tcPr>
            <w:tcW w:w="396" w:type="dxa"/>
          </w:tcPr>
          <w:p w14:paraId="12CAD4D9" w14:textId="77777777" w:rsidR="00BC5DA8" w:rsidRPr="00A217D5" w:rsidRDefault="00BC5DA8" w:rsidP="00050DD5">
            <w:pPr>
              <w:rPr>
                <w:sz w:val="20"/>
              </w:rPr>
            </w:pPr>
          </w:p>
        </w:tc>
        <w:tc>
          <w:tcPr>
            <w:tcW w:w="397" w:type="dxa"/>
          </w:tcPr>
          <w:p w14:paraId="5F521513" w14:textId="77777777" w:rsidR="00BC5DA8" w:rsidRPr="00A217D5" w:rsidRDefault="00BC5DA8" w:rsidP="00050DD5">
            <w:pPr>
              <w:rPr>
                <w:sz w:val="20"/>
              </w:rPr>
            </w:pPr>
          </w:p>
        </w:tc>
        <w:tc>
          <w:tcPr>
            <w:tcW w:w="396" w:type="dxa"/>
          </w:tcPr>
          <w:p w14:paraId="6AFF5370" w14:textId="77777777" w:rsidR="00BC5DA8" w:rsidRPr="00A217D5" w:rsidRDefault="00BC5DA8" w:rsidP="00050DD5">
            <w:pPr>
              <w:rPr>
                <w:sz w:val="20"/>
              </w:rPr>
            </w:pPr>
          </w:p>
        </w:tc>
        <w:tc>
          <w:tcPr>
            <w:tcW w:w="396" w:type="dxa"/>
          </w:tcPr>
          <w:p w14:paraId="6030F236" w14:textId="77777777" w:rsidR="00BC5DA8" w:rsidRPr="00A217D5" w:rsidRDefault="00BC5DA8" w:rsidP="00050DD5">
            <w:pPr>
              <w:rPr>
                <w:sz w:val="20"/>
              </w:rPr>
            </w:pPr>
          </w:p>
        </w:tc>
        <w:tc>
          <w:tcPr>
            <w:tcW w:w="397" w:type="dxa"/>
          </w:tcPr>
          <w:p w14:paraId="50C8EBA4" w14:textId="77777777" w:rsidR="00BC5DA8" w:rsidRPr="00A217D5" w:rsidRDefault="00BC5DA8" w:rsidP="00050DD5">
            <w:pPr>
              <w:rPr>
                <w:sz w:val="20"/>
              </w:rPr>
            </w:pPr>
          </w:p>
        </w:tc>
        <w:tc>
          <w:tcPr>
            <w:tcW w:w="396" w:type="dxa"/>
          </w:tcPr>
          <w:p w14:paraId="7F6EE1B8" w14:textId="77777777" w:rsidR="00BC5DA8" w:rsidRPr="00A217D5" w:rsidRDefault="00BC5DA8" w:rsidP="00050DD5">
            <w:pPr>
              <w:rPr>
                <w:sz w:val="20"/>
              </w:rPr>
            </w:pPr>
          </w:p>
        </w:tc>
        <w:tc>
          <w:tcPr>
            <w:tcW w:w="396" w:type="dxa"/>
          </w:tcPr>
          <w:p w14:paraId="5BD64541" w14:textId="77777777" w:rsidR="00BC5DA8" w:rsidRPr="00A217D5" w:rsidRDefault="00BC5DA8" w:rsidP="00050DD5">
            <w:pPr>
              <w:rPr>
                <w:sz w:val="20"/>
              </w:rPr>
            </w:pPr>
          </w:p>
        </w:tc>
        <w:tc>
          <w:tcPr>
            <w:tcW w:w="397" w:type="dxa"/>
          </w:tcPr>
          <w:p w14:paraId="462BC0BB" w14:textId="77777777" w:rsidR="00BC5DA8" w:rsidRPr="00A217D5" w:rsidRDefault="00BC5DA8" w:rsidP="00050DD5">
            <w:pPr>
              <w:rPr>
                <w:sz w:val="20"/>
              </w:rPr>
            </w:pPr>
          </w:p>
        </w:tc>
        <w:tc>
          <w:tcPr>
            <w:tcW w:w="396" w:type="dxa"/>
          </w:tcPr>
          <w:p w14:paraId="178D91EA" w14:textId="77777777" w:rsidR="00BC5DA8" w:rsidRPr="00A217D5" w:rsidRDefault="00BC5DA8" w:rsidP="00050DD5">
            <w:pPr>
              <w:rPr>
                <w:sz w:val="20"/>
              </w:rPr>
            </w:pPr>
          </w:p>
        </w:tc>
        <w:tc>
          <w:tcPr>
            <w:tcW w:w="396" w:type="dxa"/>
          </w:tcPr>
          <w:p w14:paraId="2D237887" w14:textId="77777777" w:rsidR="00BC5DA8" w:rsidRPr="00A217D5" w:rsidRDefault="00BC5DA8" w:rsidP="00050DD5">
            <w:pPr>
              <w:rPr>
                <w:sz w:val="20"/>
              </w:rPr>
            </w:pPr>
          </w:p>
        </w:tc>
        <w:tc>
          <w:tcPr>
            <w:tcW w:w="397" w:type="dxa"/>
          </w:tcPr>
          <w:p w14:paraId="44D3A790" w14:textId="77777777" w:rsidR="00BC5DA8" w:rsidRPr="00A217D5" w:rsidRDefault="00BC5DA8" w:rsidP="00050DD5">
            <w:pPr>
              <w:rPr>
                <w:sz w:val="20"/>
              </w:rPr>
            </w:pPr>
          </w:p>
        </w:tc>
        <w:tc>
          <w:tcPr>
            <w:tcW w:w="396" w:type="dxa"/>
          </w:tcPr>
          <w:p w14:paraId="06D014F6" w14:textId="77777777" w:rsidR="00BC5DA8" w:rsidRPr="00A217D5" w:rsidRDefault="00BC5DA8" w:rsidP="00050DD5">
            <w:pPr>
              <w:rPr>
                <w:sz w:val="20"/>
              </w:rPr>
            </w:pPr>
          </w:p>
        </w:tc>
        <w:tc>
          <w:tcPr>
            <w:tcW w:w="397" w:type="dxa"/>
          </w:tcPr>
          <w:p w14:paraId="77C0C614" w14:textId="77777777" w:rsidR="00BC5DA8" w:rsidRPr="00A217D5" w:rsidRDefault="00BC5DA8" w:rsidP="00050DD5">
            <w:pPr>
              <w:rPr>
                <w:sz w:val="20"/>
              </w:rPr>
            </w:pPr>
          </w:p>
        </w:tc>
        <w:tc>
          <w:tcPr>
            <w:tcW w:w="396" w:type="dxa"/>
          </w:tcPr>
          <w:p w14:paraId="397BED9E" w14:textId="77777777" w:rsidR="00BC5DA8" w:rsidRPr="00A217D5" w:rsidRDefault="00BC5DA8" w:rsidP="00050DD5">
            <w:pPr>
              <w:rPr>
                <w:sz w:val="20"/>
              </w:rPr>
            </w:pPr>
          </w:p>
        </w:tc>
        <w:tc>
          <w:tcPr>
            <w:tcW w:w="396" w:type="dxa"/>
          </w:tcPr>
          <w:p w14:paraId="6257A615" w14:textId="77777777" w:rsidR="00BC5DA8" w:rsidRPr="00A217D5" w:rsidRDefault="00BC5DA8" w:rsidP="00050DD5">
            <w:pPr>
              <w:rPr>
                <w:sz w:val="20"/>
              </w:rPr>
            </w:pPr>
          </w:p>
        </w:tc>
        <w:tc>
          <w:tcPr>
            <w:tcW w:w="397" w:type="dxa"/>
          </w:tcPr>
          <w:p w14:paraId="269A749C" w14:textId="77777777" w:rsidR="00BC5DA8" w:rsidRPr="00A217D5" w:rsidRDefault="00BC5DA8" w:rsidP="00050DD5">
            <w:pPr>
              <w:rPr>
                <w:sz w:val="20"/>
              </w:rPr>
            </w:pPr>
          </w:p>
        </w:tc>
        <w:tc>
          <w:tcPr>
            <w:tcW w:w="396" w:type="dxa"/>
          </w:tcPr>
          <w:p w14:paraId="0E784A49" w14:textId="77777777" w:rsidR="00BC5DA8" w:rsidRPr="00A217D5" w:rsidRDefault="00BC5DA8" w:rsidP="00050DD5">
            <w:pPr>
              <w:rPr>
                <w:sz w:val="20"/>
              </w:rPr>
            </w:pPr>
          </w:p>
        </w:tc>
        <w:tc>
          <w:tcPr>
            <w:tcW w:w="396" w:type="dxa"/>
          </w:tcPr>
          <w:p w14:paraId="37C67C2E" w14:textId="77777777" w:rsidR="00BC5DA8" w:rsidRPr="00A217D5" w:rsidRDefault="00BC5DA8" w:rsidP="00050DD5">
            <w:pPr>
              <w:rPr>
                <w:sz w:val="20"/>
              </w:rPr>
            </w:pPr>
          </w:p>
        </w:tc>
        <w:tc>
          <w:tcPr>
            <w:tcW w:w="397" w:type="dxa"/>
          </w:tcPr>
          <w:p w14:paraId="5496CA40" w14:textId="77777777" w:rsidR="00BC5DA8" w:rsidRPr="00A217D5" w:rsidRDefault="00BC5DA8" w:rsidP="00050DD5">
            <w:pPr>
              <w:rPr>
                <w:sz w:val="20"/>
              </w:rPr>
            </w:pPr>
          </w:p>
        </w:tc>
        <w:tc>
          <w:tcPr>
            <w:tcW w:w="396" w:type="dxa"/>
          </w:tcPr>
          <w:p w14:paraId="37D9D56A" w14:textId="77777777" w:rsidR="00BC5DA8" w:rsidRPr="00A217D5" w:rsidRDefault="00BC5DA8" w:rsidP="00050DD5">
            <w:pPr>
              <w:rPr>
                <w:sz w:val="20"/>
              </w:rPr>
            </w:pPr>
          </w:p>
        </w:tc>
        <w:tc>
          <w:tcPr>
            <w:tcW w:w="396" w:type="dxa"/>
          </w:tcPr>
          <w:p w14:paraId="3ADD0705" w14:textId="77777777" w:rsidR="00BC5DA8" w:rsidRPr="00A217D5" w:rsidRDefault="00BC5DA8" w:rsidP="00050DD5">
            <w:pPr>
              <w:rPr>
                <w:sz w:val="20"/>
              </w:rPr>
            </w:pPr>
          </w:p>
        </w:tc>
        <w:tc>
          <w:tcPr>
            <w:tcW w:w="397" w:type="dxa"/>
          </w:tcPr>
          <w:p w14:paraId="4C63178B" w14:textId="77777777" w:rsidR="00BC5DA8" w:rsidRPr="00A217D5" w:rsidRDefault="00BC5DA8" w:rsidP="00050DD5">
            <w:pPr>
              <w:rPr>
                <w:sz w:val="20"/>
              </w:rPr>
            </w:pPr>
          </w:p>
        </w:tc>
        <w:tc>
          <w:tcPr>
            <w:tcW w:w="396" w:type="dxa"/>
          </w:tcPr>
          <w:p w14:paraId="108B0957" w14:textId="77777777" w:rsidR="00BC5DA8" w:rsidRDefault="00BC5DA8" w:rsidP="00050DD5"/>
        </w:tc>
        <w:tc>
          <w:tcPr>
            <w:tcW w:w="397" w:type="dxa"/>
          </w:tcPr>
          <w:p w14:paraId="38C27961" w14:textId="77777777" w:rsidR="00BC5DA8" w:rsidRDefault="00BC5DA8" w:rsidP="00050DD5"/>
        </w:tc>
        <w:tc>
          <w:tcPr>
            <w:tcW w:w="396" w:type="dxa"/>
          </w:tcPr>
          <w:p w14:paraId="17B74160" w14:textId="77777777" w:rsidR="00BC5DA8" w:rsidRDefault="00BC5DA8" w:rsidP="00050DD5"/>
        </w:tc>
        <w:tc>
          <w:tcPr>
            <w:tcW w:w="396" w:type="dxa"/>
          </w:tcPr>
          <w:p w14:paraId="6C53D01F" w14:textId="77777777" w:rsidR="00BC5DA8" w:rsidRDefault="00BC5DA8" w:rsidP="00050DD5"/>
        </w:tc>
        <w:tc>
          <w:tcPr>
            <w:tcW w:w="397" w:type="dxa"/>
          </w:tcPr>
          <w:p w14:paraId="666423B4" w14:textId="77777777" w:rsidR="00BC5DA8" w:rsidRDefault="00BC5DA8" w:rsidP="00050DD5"/>
        </w:tc>
        <w:tc>
          <w:tcPr>
            <w:tcW w:w="396" w:type="dxa"/>
          </w:tcPr>
          <w:p w14:paraId="2ABAA6B4" w14:textId="77777777" w:rsidR="00BC5DA8" w:rsidRDefault="00BC5DA8" w:rsidP="00050DD5"/>
        </w:tc>
        <w:tc>
          <w:tcPr>
            <w:tcW w:w="396" w:type="dxa"/>
          </w:tcPr>
          <w:p w14:paraId="559A19F6" w14:textId="77777777" w:rsidR="00BC5DA8" w:rsidRDefault="00BC5DA8" w:rsidP="00050DD5"/>
        </w:tc>
        <w:tc>
          <w:tcPr>
            <w:tcW w:w="397" w:type="dxa"/>
          </w:tcPr>
          <w:p w14:paraId="13E2D2A7" w14:textId="77777777" w:rsidR="00BC5DA8" w:rsidRDefault="00BC5DA8" w:rsidP="00050DD5"/>
        </w:tc>
        <w:tc>
          <w:tcPr>
            <w:tcW w:w="396" w:type="dxa"/>
          </w:tcPr>
          <w:p w14:paraId="7FB813CD" w14:textId="77777777" w:rsidR="00BC5DA8" w:rsidRDefault="00BC5DA8" w:rsidP="00050DD5"/>
        </w:tc>
        <w:tc>
          <w:tcPr>
            <w:tcW w:w="397" w:type="dxa"/>
          </w:tcPr>
          <w:p w14:paraId="53DC9615" w14:textId="77777777" w:rsidR="00BC5DA8" w:rsidRDefault="00BC5DA8" w:rsidP="00050DD5"/>
        </w:tc>
        <w:tc>
          <w:tcPr>
            <w:tcW w:w="396" w:type="dxa"/>
          </w:tcPr>
          <w:p w14:paraId="50769226" w14:textId="77777777" w:rsidR="00BC5DA8" w:rsidRDefault="00BC5DA8" w:rsidP="00050DD5"/>
        </w:tc>
        <w:tc>
          <w:tcPr>
            <w:tcW w:w="396" w:type="dxa"/>
          </w:tcPr>
          <w:p w14:paraId="6FD19292" w14:textId="77777777" w:rsidR="00BC5DA8" w:rsidRDefault="00BC5DA8" w:rsidP="00050DD5"/>
        </w:tc>
        <w:tc>
          <w:tcPr>
            <w:tcW w:w="397" w:type="dxa"/>
          </w:tcPr>
          <w:p w14:paraId="55F0D1EA" w14:textId="77777777" w:rsidR="00BC5DA8" w:rsidRDefault="00BC5DA8" w:rsidP="00050DD5"/>
        </w:tc>
        <w:tc>
          <w:tcPr>
            <w:tcW w:w="396" w:type="dxa"/>
          </w:tcPr>
          <w:p w14:paraId="12B1E6FC" w14:textId="77777777" w:rsidR="00BC5DA8" w:rsidRDefault="00BC5DA8" w:rsidP="00050DD5"/>
        </w:tc>
        <w:tc>
          <w:tcPr>
            <w:tcW w:w="396" w:type="dxa"/>
          </w:tcPr>
          <w:p w14:paraId="4DF71761" w14:textId="77777777" w:rsidR="00BC5DA8" w:rsidRDefault="00BC5DA8" w:rsidP="00050DD5"/>
        </w:tc>
        <w:tc>
          <w:tcPr>
            <w:tcW w:w="397" w:type="dxa"/>
          </w:tcPr>
          <w:p w14:paraId="1B48C92B" w14:textId="77777777" w:rsidR="00BC5DA8" w:rsidRDefault="00BC5DA8" w:rsidP="00050DD5"/>
        </w:tc>
        <w:tc>
          <w:tcPr>
            <w:tcW w:w="396" w:type="dxa"/>
          </w:tcPr>
          <w:p w14:paraId="525A43CC" w14:textId="77777777" w:rsidR="00BC5DA8" w:rsidRDefault="00BC5DA8" w:rsidP="00050DD5"/>
        </w:tc>
        <w:tc>
          <w:tcPr>
            <w:tcW w:w="397" w:type="dxa"/>
          </w:tcPr>
          <w:p w14:paraId="6BE7C665" w14:textId="77777777" w:rsidR="00BC5DA8" w:rsidRDefault="00BC5DA8" w:rsidP="00050DD5"/>
        </w:tc>
      </w:tr>
      <w:tr w:rsidR="00BC5DA8" w14:paraId="5B38AE1C" w14:textId="1D388B33" w:rsidTr="00BC5DA8">
        <w:tc>
          <w:tcPr>
            <w:tcW w:w="1271" w:type="dxa"/>
          </w:tcPr>
          <w:p w14:paraId="1D7143EC" w14:textId="2B4FCEE3" w:rsidR="00BC5DA8" w:rsidRDefault="00BC5DA8" w:rsidP="00050DD5">
            <w:r>
              <w:t>PRC_T6</w:t>
            </w:r>
          </w:p>
        </w:tc>
        <w:tc>
          <w:tcPr>
            <w:tcW w:w="396" w:type="dxa"/>
          </w:tcPr>
          <w:p w14:paraId="1D478031" w14:textId="77777777" w:rsidR="00BC5DA8" w:rsidRPr="00A217D5" w:rsidRDefault="00BC5DA8" w:rsidP="00050DD5">
            <w:pPr>
              <w:rPr>
                <w:sz w:val="20"/>
              </w:rPr>
            </w:pPr>
          </w:p>
        </w:tc>
        <w:tc>
          <w:tcPr>
            <w:tcW w:w="396" w:type="dxa"/>
          </w:tcPr>
          <w:p w14:paraId="5B0D87E7" w14:textId="77777777" w:rsidR="00BC5DA8" w:rsidRPr="00A217D5" w:rsidRDefault="00BC5DA8" w:rsidP="00050DD5">
            <w:pPr>
              <w:rPr>
                <w:sz w:val="20"/>
              </w:rPr>
            </w:pPr>
          </w:p>
        </w:tc>
        <w:tc>
          <w:tcPr>
            <w:tcW w:w="397" w:type="dxa"/>
          </w:tcPr>
          <w:p w14:paraId="31239A49" w14:textId="77777777" w:rsidR="00BC5DA8" w:rsidRPr="00A217D5" w:rsidRDefault="00BC5DA8" w:rsidP="00050DD5">
            <w:pPr>
              <w:rPr>
                <w:sz w:val="20"/>
              </w:rPr>
            </w:pPr>
          </w:p>
        </w:tc>
        <w:tc>
          <w:tcPr>
            <w:tcW w:w="396" w:type="dxa"/>
          </w:tcPr>
          <w:p w14:paraId="3D5B52DD" w14:textId="77777777" w:rsidR="00BC5DA8" w:rsidRPr="00A217D5" w:rsidRDefault="00BC5DA8" w:rsidP="00050DD5">
            <w:pPr>
              <w:rPr>
                <w:sz w:val="20"/>
              </w:rPr>
            </w:pPr>
          </w:p>
        </w:tc>
        <w:tc>
          <w:tcPr>
            <w:tcW w:w="397" w:type="dxa"/>
          </w:tcPr>
          <w:p w14:paraId="7386B90E" w14:textId="77777777" w:rsidR="00BC5DA8" w:rsidRPr="00A217D5" w:rsidRDefault="00BC5DA8" w:rsidP="00050DD5">
            <w:pPr>
              <w:rPr>
                <w:sz w:val="20"/>
              </w:rPr>
            </w:pPr>
          </w:p>
        </w:tc>
        <w:tc>
          <w:tcPr>
            <w:tcW w:w="396" w:type="dxa"/>
          </w:tcPr>
          <w:p w14:paraId="127646F3" w14:textId="77777777" w:rsidR="00BC5DA8" w:rsidRPr="00A217D5" w:rsidRDefault="00BC5DA8" w:rsidP="00050DD5">
            <w:pPr>
              <w:rPr>
                <w:sz w:val="20"/>
              </w:rPr>
            </w:pPr>
          </w:p>
        </w:tc>
        <w:tc>
          <w:tcPr>
            <w:tcW w:w="396" w:type="dxa"/>
          </w:tcPr>
          <w:p w14:paraId="5E8C8B4D" w14:textId="77777777" w:rsidR="00BC5DA8" w:rsidRPr="00A217D5" w:rsidRDefault="00BC5DA8" w:rsidP="00050DD5">
            <w:pPr>
              <w:rPr>
                <w:sz w:val="20"/>
              </w:rPr>
            </w:pPr>
          </w:p>
        </w:tc>
        <w:tc>
          <w:tcPr>
            <w:tcW w:w="397" w:type="dxa"/>
          </w:tcPr>
          <w:p w14:paraId="50C8FD8F" w14:textId="77777777" w:rsidR="00BC5DA8" w:rsidRPr="00A217D5" w:rsidRDefault="00BC5DA8" w:rsidP="00050DD5">
            <w:pPr>
              <w:rPr>
                <w:sz w:val="20"/>
              </w:rPr>
            </w:pPr>
          </w:p>
        </w:tc>
        <w:tc>
          <w:tcPr>
            <w:tcW w:w="396" w:type="dxa"/>
          </w:tcPr>
          <w:p w14:paraId="49B44911" w14:textId="33B90900" w:rsidR="00BC5DA8" w:rsidRPr="00A217D5" w:rsidRDefault="00BC5DA8" w:rsidP="00050DD5">
            <w:pPr>
              <w:rPr>
                <w:sz w:val="20"/>
              </w:rPr>
            </w:pPr>
            <w:r>
              <w:rPr>
                <w:sz w:val="20"/>
              </w:rPr>
              <w:t xml:space="preserve">X </w:t>
            </w:r>
          </w:p>
        </w:tc>
        <w:tc>
          <w:tcPr>
            <w:tcW w:w="397" w:type="dxa"/>
          </w:tcPr>
          <w:p w14:paraId="2463DD28" w14:textId="25B178AF" w:rsidR="00BC5DA8" w:rsidRPr="00A217D5" w:rsidRDefault="00BC5DA8" w:rsidP="00050DD5">
            <w:pPr>
              <w:rPr>
                <w:sz w:val="20"/>
              </w:rPr>
            </w:pPr>
          </w:p>
        </w:tc>
        <w:tc>
          <w:tcPr>
            <w:tcW w:w="396" w:type="dxa"/>
          </w:tcPr>
          <w:p w14:paraId="2628020D" w14:textId="77777777" w:rsidR="00BC5DA8" w:rsidRPr="00A217D5" w:rsidRDefault="00BC5DA8" w:rsidP="00050DD5">
            <w:pPr>
              <w:rPr>
                <w:sz w:val="20"/>
              </w:rPr>
            </w:pPr>
          </w:p>
        </w:tc>
        <w:tc>
          <w:tcPr>
            <w:tcW w:w="397" w:type="dxa"/>
          </w:tcPr>
          <w:p w14:paraId="1DE1FD2B" w14:textId="77777777" w:rsidR="00BC5DA8" w:rsidRPr="00A217D5" w:rsidRDefault="00BC5DA8" w:rsidP="00050DD5">
            <w:pPr>
              <w:rPr>
                <w:sz w:val="20"/>
              </w:rPr>
            </w:pPr>
          </w:p>
        </w:tc>
        <w:tc>
          <w:tcPr>
            <w:tcW w:w="396" w:type="dxa"/>
          </w:tcPr>
          <w:p w14:paraId="01BA25B4" w14:textId="77777777" w:rsidR="00BC5DA8" w:rsidRPr="00A217D5" w:rsidRDefault="00BC5DA8" w:rsidP="00050DD5">
            <w:pPr>
              <w:rPr>
                <w:sz w:val="20"/>
              </w:rPr>
            </w:pPr>
          </w:p>
        </w:tc>
        <w:tc>
          <w:tcPr>
            <w:tcW w:w="396" w:type="dxa"/>
          </w:tcPr>
          <w:p w14:paraId="5D451E04" w14:textId="77777777" w:rsidR="00BC5DA8" w:rsidRPr="00A217D5" w:rsidRDefault="00BC5DA8" w:rsidP="00050DD5">
            <w:pPr>
              <w:rPr>
                <w:sz w:val="20"/>
              </w:rPr>
            </w:pPr>
          </w:p>
        </w:tc>
        <w:tc>
          <w:tcPr>
            <w:tcW w:w="397" w:type="dxa"/>
          </w:tcPr>
          <w:p w14:paraId="3F9D5F10" w14:textId="77777777" w:rsidR="00BC5DA8" w:rsidRPr="00A217D5" w:rsidRDefault="00BC5DA8" w:rsidP="00050DD5">
            <w:pPr>
              <w:rPr>
                <w:sz w:val="20"/>
              </w:rPr>
            </w:pPr>
          </w:p>
        </w:tc>
        <w:tc>
          <w:tcPr>
            <w:tcW w:w="396" w:type="dxa"/>
          </w:tcPr>
          <w:p w14:paraId="785887E8" w14:textId="77777777" w:rsidR="00BC5DA8" w:rsidRPr="00A217D5" w:rsidRDefault="00BC5DA8" w:rsidP="00050DD5">
            <w:pPr>
              <w:rPr>
                <w:sz w:val="20"/>
              </w:rPr>
            </w:pPr>
          </w:p>
        </w:tc>
        <w:tc>
          <w:tcPr>
            <w:tcW w:w="396" w:type="dxa"/>
          </w:tcPr>
          <w:p w14:paraId="7762C19F" w14:textId="77777777" w:rsidR="00BC5DA8" w:rsidRPr="00A217D5" w:rsidRDefault="00BC5DA8" w:rsidP="00050DD5">
            <w:pPr>
              <w:rPr>
                <w:sz w:val="20"/>
              </w:rPr>
            </w:pPr>
          </w:p>
        </w:tc>
        <w:tc>
          <w:tcPr>
            <w:tcW w:w="397" w:type="dxa"/>
          </w:tcPr>
          <w:p w14:paraId="22AAE8B9" w14:textId="77777777" w:rsidR="00BC5DA8" w:rsidRPr="00A217D5" w:rsidRDefault="00BC5DA8" w:rsidP="00050DD5">
            <w:pPr>
              <w:rPr>
                <w:sz w:val="20"/>
              </w:rPr>
            </w:pPr>
          </w:p>
        </w:tc>
        <w:tc>
          <w:tcPr>
            <w:tcW w:w="396" w:type="dxa"/>
          </w:tcPr>
          <w:p w14:paraId="11AED3B5" w14:textId="77777777" w:rsidR="00BC5DA8" w:rsidRPr="00A217D5" w:rsidRDefault="00BC5DA8" w:rsidP="00050DD5">
            <w:pPr>
              <w:rPr>
                <w:sz w:val="20"/>
              </w:rPr>
            </w:pPr>
          </w:p>
        </w:tc>
        <w:tc>
          <w:tcPr>
            <w:tcW w:w="396" w:type="dxa"/>
          </w:tcPr>
          <w:p w14:paraId="7AFC79B4" w14:textId="77777777" w:rsidR="00BC5DA8" w:rsidRPr="00A217D5" w:rsidRDefault="00BC5DA8" w:rsidP="00050DD5">
            <w:pPr>
              <w:rPr>
                <w:sz w:val="20"/>
              </w:rPr>
            </w:pPr>
          </w:p>
        </w:tc>
        <w:tc>
          <w:tcPr>
            <w:tcW w:w="397" w:type="dxa"/>
          </w:tcPr>
          <w:p w14:paraId="42D5DC03" w14:textId="77777777" w:rsidR="00BC5DA8" w:rsidRPr="00A217D5" w:rsidRDefault="00BC5DA8" w:rsidP="00050DD5">
            <w:pPr>
              <w:rPr>
                <w:sz w:val="20"/>
              </w:rPr>
            </w:pPr>
          </w:p>
        </w:tc>
        <w:tc>
          <w:tcPr>
            <w:tcW w:w="396" w:type="dxa"/>
          </w:tcPr>
          <w:p w14:paraId="21662F0A" w14:textId="77777777" w:rsidR="00BC5DA8" w:rsidRPr="00A217D5" w:rsidRDefault="00BC5DA8" w:rsidP="00050DD5">
            <w:pPr>
              <w:rPr>
                <w:sz w:val="20"/>
              </w:rPr>
            </w:pPr>
          </w:p>
        </w:tc>
        <w:tc>
          <w:tcPr>
            <w:tcW w:w="397" w:type="dxa"/>
          </w:tcPr>
          <w:p w14:paraId="68276534" w14:textId="77777777" w:rsidR="00BC5DA8" w:rsidRPr="00A217D5" w:rsidRDefault="00BC5DA8" w:rsidP="00050DD5">
            <w:pPr>
              <w:rPr>
                <w:sz w:val="20"/>
              </w:rPr>
            </w:pPr>
          </w:p>
        </w:tc>
        <w:tc>
          <w:tcPr>
            <w:tcW w:w="396" w:type="dxa"/>
          </w:tcPr>
          <w:p w14:paraId="4A625C2C" w14:textId="77777777" w:rsidR="00BC5DA8" w:rsidRPr="00A217D5" w:rsidRDefault="00BC5DA8" w:rsidP="00050DD5">
            <w:pPr>
              <w:rPr>
                <w:sz w:val="20"/>
              </w:rPr>
            </w:pPr>
          </w:p>
        </w:tc>
        <w:tc>
          <w:tcPr>
            <w:tcW w:w="396" w:type="dxa"/>
          </w:tcPr>
          <w:p w14:paraId="3A76ED7C" w14:textId="77777777" w:rsidR="00BC5DA8" w:rsidRPr="00A217D5" w:rsidRDefault="00BC5DA8" w:rsidP="00050DD5">
            <w:pPr>
              <w:rPr>
                <w:sz w:val="20"/>
              </w:rPr>
            </w:pPr>
          </w:p>
        </w:tc>
        <w:tc>
          <w:tcPr>
            <w:tcW w:w="397" w:type="dxa"/>
          </w:tcPr>
          <w:p w14:paraId="4202E340" w14:textId="77777777" w:rsidR="00BC5DA8" w:rsidRPr="00A217D5" w:rsidRDefault="00BC5DA8" w:rsidP="00050DD5">
            <w:pPr>
              <w:rPr>
                <w:sz w:val="20"/>
              </w:rPr>
            </w:pPr>
          </w:p>
        </w:tc>
        <w:tc>
          <w:tcPr>
            <w:tcW w:w="396" w:type="dxa"/>
          </w:tcPr>
          <w:p w14:paraId="03D4E0D3" w14:textId="77777777" w:rsidR="00BC5DA8" w:rsidRPr="00A217D5" w:rsidRDefault="00BC5DA8" w:rsidP="00050DD5">
            <w:pPr>
              <w:rPr>
                <w:sz w:val="20"/>
              </w:rPr>
            </w:pPr>
          </w:p>
        </w:tc>
        <w:tc>
          <w:tcPr>
            <w:tcW w:w="396" w:type="dxa"/>
          </w:tcPr>
          <w:p w14:paraId="18C1B893" w14:textId="77777777" w:rsidR="00BC5DA8" w:rsidRPr="00A217D5" w:rsidRDefault="00BC5DA8" w:rsidP="00050DD5">
            <w:pPr>
              <w:rPr>
                <w:sz w:val="20"/>
              </w:rPr>
            </w:pPr>
          </w:p>
        </w:tc>
        <w:tc>
          <w:tcPr>
            <w:tcW w:w="397" w:type="dxa"/>
          </w:tcPr>
          <w:p w14:paraId="5AD2A289" w14:textId="77777777" w:rsidR="00BC5DA8" w:rsidRPr="00A217D5" w:rsidRDefault="00BC5DA8" w:rsidP="00050DD5">
            <w:pPr>
              <w:rPr>
                <w:sz w:val="20"/>
              </w:rPr>
            </w:pPr>
          </w:p>
        </w:tc>
        <w:tc>
          <w:tcPr>
            <w:tcW w:w="396" w:type="dxa"/>
          </w:tcPr>
          <w:p w14:paraId="5DB25861" w14:textId="77777777" w:rsidR="00BC5DA8" w:rsidRPr="00A217D5" w:rsidRDefault="00BC5DA8" w:rsidP="00050DD5">
            <w:pPr>
              <w:rPr>
                <w:sz w:val="20"/>
              </w:rPr>
            </w:pPr>
          </w:p>
        </w:tc>
        <w:tc>
          <w:tcPr>
            <w:tcW w:w="396" w:type="dxa"/>
          </w:tcPr>
          <w:p w14:paraId="1DF56FAF" w14:textId="77777777" w:rsidR="00BC5DA8" w:rsidRPr="00A217D5" w:rsidRDefault="00BC5DA8" w:rsidP="00050DD5">
            <w:pPr>
              <w:rPr>
                <w:sz w:val="20"/>
              </w:rPr>
            </w:pPr>
          </w:p>
        </w:tc>
        <w:tc>
          <w:tcPr>
            <w:tcW w:w="397" w:type="dxa"/>
          </w:tcPr>
          <w:p w14:paraId="6BCA5C5F" w14:textId="77777777" w:rsidR="00BC5DA8" w:rsidRPr="00A217D5" w:rsidRDefault="00BC5DA8" w:rsidP="00050DD5">
            <w:pPr>
              <w:rPr>
                <w:sz w:val="20"/>
              </w:rPr>
            </w:pPr>
          </w:p>
        </w:tc>
        <w:tc>
          <w:tcPr>
            <w:tcW w:w="396" w:type="dxa"/>
          </w:tcPr>
          <w:p w14:paraId="4D469382" w14:textId="77777777" w:rsidR="00BC5DA8" w:rsidRDefault="00BC5DA8" w:rsidP="00050DD5"/>
        </w:tc>
        <w:tc>
          <w:tcPr>
            <w:tcW w:w="397" w:type="dxa"/>
          </w:tcPr>
          <w:p w14:paraId="1D40E7CA" w14:textId="77777777" w:rsidR="00BC5DA8" w:rsidRDefault="00BC5DA8" w:rsidP="00050DD5"/>
        </w:tc>
        <w:tc>
          <w:tcPr>
            <w:tcW w:w="396" w:type="dxa"/>
          </w:tcPr>
          <w:p w14:paraId="5E08F611" w14:textId="77777777" w:rsidR="00BC5DA8" w:rsidRDefault="00BC5DA8" w:rsidP="00050DD5"/>
        </w:tc>
        <w:tc>
          <w:tcPr>
            <w:tcW w:w="396" w:type="dxa"/>
          </w:tcPr>
          <w:p w14:paraId="18D4C12C" w14:textId="77777777" w:rsidR="00BC5DA8" w:rsidRDefault="00BC5DA8" w:rsidP="00050DD5"/>
        </w:tc>
        <w:tc>
          <w:tcPr>
            <w:tcW w:w="397" w:type="dxa"/>
          </w:tcPr>
          <w:p w14:paraId="3503640A" w14:textId="77777777" w:rsidR="00BC5DA8" w:rsidRDefault="00BC5DA8" w:rsidP="00050DD5"/>
        </w:tc>
        <w:tc>
          <w:tcPr>
            <w:tcW w:w="396" w:type="dxa"/>
          </w:tcPr>
          <w:p w14:paraId="5E21B02B" w14:textId="77777777" w:rsidR="00BC5DA8" w:rsidRDefault="00BC5DA8" w:rsidP="00050DD5"/>
        </w:tc>
        <w:tc>
          <w:tcPr>
            <w:tcW w:w="396" w:type="dxa"/>
          </w:tcPr>
          <w:p w14:paraId="4D7047F9" w14:textId="77777777" w:rsidR="00BC5DA8" w:rsidRDefault="00BC5DA8" w:rsidP="00050DD5"/>
        </w:tc>
        <w:tc>
          <w:tcPr>
            <w:tcW w:w="397" w:type="dxa"/>
          </w:tcPr>
          <w:p w14:paraId="6785F9F1" w14:textId="77777777" w:rsidR="00BC5DA8" w:rsidRDefault="00BC5DA8" w:rsidP="00050DD5"/>
        </w:tc>
        <w:tc>
          <w:tcPr>
            <w:tcW w:w="396" w:type="dxa"/>
          </w:tcPr>
          <w:p w14:paraId="19D26E44" w14:textId="77777777" w:rsidR="00BC5DA8" w:rsidRDefault="00BC5DA8" w:rsidP="00050DD5"/>
        </w:tc>
        <w:tc>
          <w:tcPr>
            <w:tcW w:w="397" w:type="dxa"/>
          </w:tcPr>
          <w:p w14:paraId="38DCE6C5" w14:textId="77777777" w:rsidR="00BC5DA8" w:rsidRDefault="00BC5DA8" w:rsidP="00050DD5"/>
        </w:tc>
        <w:tc>
          <w:tcPr>
            <w:tcW w:w="396" w:type="dxa"/>
          </w:tcPr>
          <w:p w14:paraId="0D8DD2A9" w14:textId="77777777" w:rsidR="00BC5DA8" w:rsidRDefault="00BC5DA8" w:rsidP="00050DD5"/>
        </w:tc>
        <w:tc>
          <w:tcPr>
            <w:tcW w:w="396" w:type="dxa"/>
          </w:tcPr>
          <w:p w14:paraId="14D74EA0" w14:textId="77777777" w:rsidR="00BC5DA8" w:rsidRDefault="00BC5DA8" w:rsidP="00050DD5"/>
        </w:tc>
        <w:tc>
          <w:tcPr>
            <w:tcW w:w="397" w:type="dxa"/>
          </w:tcPr>
          <w:p w14:paraId="22F01091" w14:textId="77777777" w:rsidR="00BC5DA8" w:rsidRDefault="00BC5DA8" w:rsidP="00050DD5"/>
        </w:tc>
        <w:tc>
          <w:tcPr>
            <w:tcW w:w="396" w:type="dxa"/>
          </w:tcPr>
          <w:p w14:paraId="6EB8463E" w14:textId="77777777" w:rsidR="00BC5DA8" w:rsidRDefault="00BC5DA8" w:rsidP="00050DD5"/>
        </w:tc>
        <w:tc>
          <w:tcPr>
            <w:tcW w:w="396" w:type="dxa"/>
          </w:tcPr>
          <w:p w14:paraId="2E6BA1E0" w14:textId="77777777" w:rsidR="00BC5DA8" w:rsidRDefault="00BC5DA8" w:rsidP="00050DD5"/>
        </w:tc>
        <w:tc>
          <w:tcPr>
            <w:tcW w:w="397" w:type="dxa"/>
          </w:tcPr>
          <w:p w14:paraId="722DD0D5" w14:textId="77777777" w:rsidR="00BC5DA8" w:rsidRDefault="00BC5DA8" w:rsidP="00050DD5"/>
        </w:tc>
        <w:tc>
          <w:tcPr>
            <w:tcW w:w="396" w:type="dxa"/>
          </w:tcPr>
          <w:p w14:paraId="62B18000" w14:textId="77777777" w:rsidR="00BC5DA8" w:rsidRDefault="00BC5DA8" w:rsidP="00050DD5"/>
        </w:tc>
        <w:tc>
          <w:tcPr>
            <w:tcW w:w="397" w:type="dxa"/>
          </w:tcPr>
          <w:p w14:paraId="4E886D52" w14:textId="77777777" w:rsidR="00BC5DA8" w:rsidRDefault="00BC5DA8" w:rsidP="00050DD5"/>
        </w:tc>
      </w:tr>
      <w:tr w:rsidR="00BC5DA8" w14:paraId="3E35B972" w14:textId="03C28658" w:rsidTr="00BC5DA8">
        <w:tc>
          <w:tcPr>
            <w:tcW w:w="1271" w:type="dxa"/>
          </w:tcPr>
          <w:p w14:paraId="287C5798" w14:textId="0CEEFBBD" w:rsidR="00BC5DA8" w:rsidRDefault="00BC5DA8" w:rsidP="00FF2EF4">
            <w:r w:rsidRPr="007E2E81">
              <w:t>PRC_T</w:t>
            </w:r>
            <w:r>
              <w:t>7.1</w:t>
            </w:r>
          </w:p>
        </w:tc>
        <w:tc>
          <w:tcPr>
            <w:tcW w:w="396" w:type="dxa"/>
          </w:tcPr>
          <w:p w14:paraId="45391984" w14:textId="77777777" w:rsidR="00BC5DA8" w:rsidRPr="00A217D5" w:rsidRDefault="00BC5DA8" w:rsidP="00FF2EF4">
            <w:pPr>
              <w:rPr>
                <w:sz w:val="20"/>
              </w:rPr>
            </w:pPr>
          </w:p>
        </w:tc>
        <w:tc>
          <w:tcPr>
            <w:tcW w:w="396" w:type="dxa"/>
          </w:tcPr>
          <w:p w14:paraId="3A94B8BE" w14:textId="77777777" w:rsidR="00BC5DA8" w:rsidRPr="00A217D5" w:rsidRDefault="00BC5DA8" w:rsidP="00FF2EF4">
            <w:pPr>
              <w:rPr>
                <w:sz w:val="20"/>
              </w:rPr>
            </w:pPr>
          </w:p>
        </w:tc>
        <w:tc>
          <w:tcPr>
            <w:tcW w:w="397" w:type="dxa"/>
          </w:tcPr>
          <w:p w14:paraId="7680180D" w14:textId="77777777" w:rsidR="00BC5DA8" w:rsidRPr="00A217D5" w:rsidRDefault="00BC5DA8" w:rsidP="00FF2EF4">
            <w:pPr>
              <w:rPr>
                <w:sz w:val="20"/>
              </w:rPr>
            </w:pPr>
          </w:p>
        </w:tc>
        <w:tc>
          <w:tcPr>
            <w:tcW w:w="396" w:type="dxa"/>
          </w:tcPr>
          <w:p w14:paraId="2CF48AEA" w14:textId="77777777" w:rsidR="00BC5DA8" w:rsidRPr="00A217D5" w:rsidRDefault="00BC5DA8" w:rsidP="00FF2EF4">
            <w:pPr>
              <w:rPr>
                <w:sz w:val="20"/>
              </w:rPr>
            </w:pPr>
          </w:p>
        </w:tc>
        <w:tc>
          <w:tcPr>
            <w:tcW w:w="397" w:type="dxa"/>
          </w:tcPr>
          <w:p w14:paraId="3C81F6E5" w14:textId="77777777" w:rsidR="00BC5DA8" w:rsidRPr="00A217D5" w:rsidRDefault="00BC5DA8" w:rsidP="00FF2EF4">
            <w:pPr>
              <w:rPr>
                <w:sz w:val="20"/>
              </w:rPr>
            </w:pPr>
          </w:p>
        </w:tc>
        <w:tc>
          <w:tcPr>
            <w:tcW w:w="396" w:type="dxa"/>
          </w:tcPr>
          <w:p w14:paraId="60E97865" w14:textId="77777777" w:rsidR="00BC5DA8" w:rsidRPr="00A217D5" w:rsidRDefault="00BC5DA8" w:rsidP="00FF2EF4">
            <w:pPr>
              <w:rPr>
                <w:sz w:val="20"/>
              </w:rPr>
            </w:pPr>
          </w:p>
        </w:tc>
        <w:tc>
          <w:tcPr>
            <w:tcW w:w="396" w:type="dxa"/>
          </w:tcPr>
          <w:p w14:paraId="77BCA649" w14:textId="77777777" w:rsidR="00BC5DA8" w:rsidRPr="00A217D5" w:rsidRDefault="00BC5DA8" w:rsidP="00FF2EF4">
            <w:pPr>
              <w:rPr>
                <w:sz w:val="20"/>
              </w:rPr>
            </w:pPr>
          </w:p>
        </w:tc>
        <w:tc>
          <w:tcPr>
            <w:tcW w:w="397" w:type="dxa"/>
          </w:tcPr>
          <w:p w14:paraId="1B44386E" w14:textId="77777777" w:rsidR="00BC5DA8" w:rsidRPr="00A217D5" w:rsidRDefault="00BC5DA8" w:rsidP="00FF2EF4">
            <w:pPr>
              <w:rPr>
                <w:sz w:val="20"/>
              </w:rPr>
            </w:pPr>
          </w:p>
        </w:tc>
        <w:tc>
          <w:tcPr>
            <w:tcW w:w="396" w:type="dxa"/>
          </w:tcPr>
          <w:p w14:paraId="23359BD2" w14:textId="77777777" w:rsidR="00BC5DA8" w:rsidRPr="00A217D5" w:rsidRDefault="00BC5DA8" w:rsidP="00FF2EF4">
            <w:pPr>
              <w:rPr>
                <w:sz w:val="20"/>
              </w:rPr>
            </w:pPr>
          </w:p>
        </w:tc>
        <w:tc>
          <w:tcPr>
            <w:tcW w:w="397" w:type="dxa"/>
          </w:tcPr>
          <w:p w14:paraId="5AA7822E" w14:textId="20BBB562" w:rsidR="00BC5DA8" w:rsidRPr="00A217D5" w:rsidRDefault="00BC5DA8" w:rsidP="00FF2EF4">
            <w:pPr>
              <w:rPr>
                <w:sz w:val="20"/>
              </w:rPr>
            </w:pPr>
            <w:r>
              <w:rPr>
                <w:sz w:val="20"/>
              </w:rPr>
              <w:t>X</w:t>
            </w:r>
          </w:p>
        </w:tc>
        <w:tc>
          <w:tcPr>
            <w:tcW w:w="396" w:type="dxa"/>
          </w:tcPr>
          <w:p w14:paraId="673A1612" w14:textId="246FA01A" w:rsidR="00BC5DA8" w:rsidRPr="00A217D5" w:rsidRDefault="00BC5DA8" w:rsidP="00FF2EF4">
            <w:pPr>
              <w:rPr>
                <w:sz w:val="20"/>
              </w:rPr>
            </w:pPr>
          </w:p>
        </w:tc>
        <w:tc>
          <w:tcPr>
            <w:tcW w:w="397" w:type="dxa"/>
          </w:tcPr>
          <w:p w14:paraId="196AC581" w14:textId="77777777" w:rsidR="00BC5DA8" w:rsidRPr="00A217D5" w:rsidRDefault="00BC5DA8" w:rsidP="00FF2EF4">
            <w:pPr>
              <w:rPr>
                <w:sz w:val="20"/>
              </w:rPr>
            </w:pPr>
          </w:p>
        </w:tc>
        <w:tc>
          <w:tcPr>
            <w:tcW w:w="396" w:type="dxa"/>
          </w:tcPr>
          <w:p w14:paraId="3027AE3F" w14:textId="77777777" w:rsidR="00BC5DA8" w:rsidRPr="00A217D5" w:rsidRDefault="00BC5DA8" w:rsidP="00FF2EF4">
            <w:pPr>
              <w:rPr>
                <w:sz w:val="20"/>
              </w:rPr>
            </w:pPr>
          </w:p>
        </w:tc>
        <w:tc>
          <w:tcPr>
            <w:tcW w:w="396" w:type="dxa"/>
          </w:tcPr>
          <w:p w14:paraId="7D546C31" w14:textId="77777777" w:rsidR="00BC5DA8" w:rsidRPr="00A217D5" w:rsidRDefault="00BC5DA8" w:rsidP="00FF2EF4">
            <w:pPr>
              <w:rPr>
                <w:sz w:val="20"/>
              </w:rPr>
            </w:pPr>
          </w:p>
        </w:tc>
        <w:tc>
          <w:tcPr>
            <w:tcW w:w="397" w:type="dxa"/>
          </w:tcPr>
          <w:p w14:paraId="2AC794AE" w14:textId="77777777" w:rsidR="00BC5DA8" w:rsidRPr="00A217D5" w:rsidRDefault="00BC5DA8" w:rsidP="00FF2EF4">
            <w:pPr>
              <w:rPr>
                <w:sz w:val="20"/>
              </w:rPr>
            </w:pPr>
          </w:p>
        </w:tc>
        <w:tc>
          <w:tcPr>
            <w:tcW w:w="396" w:type="dxa"/>
          </w:tcPr>
          <w:p w14:paraId="6B7797AC" w14:textId="77777777" w:rsidR="00BC5DA8" w:rsidRPr="00A217D5" w:rsidRDefault="00BC5DA8" w:rsidP="00FF2EF4">
            <w:pPr>
              <w:rPr>
                <w:sz w:val="20"/>
              </w:rPr>
            </w:pPr>
          </w:p>
        </w:tc>
        <w:tc>
          <w:tcPr>
            <w:tcW w:w="396" w:type="dxa"/>
          </w:tcPr>
          <w:p w14:paraId="660293E6" w14:textId="77777777" w:rsidR="00BC5DA8" w:rsidRPr="00A217D5" w:rsidRDefault="00BC5DA8" w:rsidP="00FF2EF4">
            <w:pPr>
              <w:rPr>
                <w:sz w:val="20"/>
              </w:rPr>
            </w:pPr>
          </w:p>
        </w:tc>
        <w:tc>
          <w:tcPr>
            <w:tcW w:w="397" w:type="dxa"/>
          </w:tcPr>
          <w:p w14:paraId="0BF0C67C" w14:textId="77777777" w:rsidR="00BC5DA8" w:rsidRPr="00A217D5" w:rsidRDefault="00BC5DA8" w:rsidP="00FF2EF4">
            <w:pPr>
              <w:rPr>
                <w:sz w:val="20"/>
              </w:rPr>
            </w:pPr>
          </w:p>
        </w:tc>
        <w:tc>
          <w:tcPr>
            <w:tcW w:w="396" w:type="dxa"/>
          </w:tcPr>
          <w:p w14:paraId="2EFB340D" w14:textId="77777777" w:rsidR="00BC5DA8" w:rsidRPr="00A217D5" w:rsidRDefault="00BC5DA8" w:rsidP="00FF2EF4">
            <w:pPr>
              <w:rPr>
                <w:sz w:val="20"/>
              </w:rPr>
            </w:pPr>
          </w:p>
        </w:tc>
        <w:tc>
          <w:tcPr>
            <w:tcW w:w="396" w:type="dxa"/>
          </w:tcPr>
          <w:p w14:paraId="7608A89E" w14:textId="77777777" w:rsidR="00BC5DA8" w:rsidRPr="00A217D5" w:rsidRDefault="00BC5DA8" w:rsidP="00FF2EF4">
            <w:pPr>
              <w:rPr>
                <w:sz w:val="20"/>
              </w:rPr>
            </w:pPr>
          </w:p>
        </w:tc>
        <w:tc>
          <w:tcPr>
            <w:tcW w:w="397" w:type="dxa"/>
          </w:tcPr>
          <w:p w14:paraId="4539A3B1" w14:textId="77777777" w:rsidR="00BC5DA8" w:rsidRPr="00A217D5" w:rsidRDefault="00BC5DA8" w:rsidP="00FF2EF4">
            <w:pPr>
              <w:rPr>
                <w:sz w:val="20"/>
              </w:rPr>
            </w:pPr>
          </w:p>
        </w:tc>
        <w:tc>
          <w:tcPr>
            <w:tcW w:w="396" w:type="dxa"/>
          </w:tcPr>
          <w:p w14:paraId="4F49A587" w14:textId="77777777" w:rsidR="00BC5DA8" w:rsidRPr="00A217D5" w:rsidRDefault="00BC5DA8" w:rsidP="00FF2EF4">
            <w:pPr>
              <w:rPr>
                <w:sz w:val="20"/>
              </w:rPr>
            </w:pPr>
          </w:p>
        </w:tc>
        <w:tc>
          <w:tcPr>
            <w:tcW w:w="397" w:type="dxa"/>
          </w:tcPr>
          <w:p w14:paraId="575FF8EB" w14:textId="77777777" w:rsidR="00BC5DA8" w:rsidRPr="00A217D5" w:rsidRDefault="00BC5DA8" w:rsidP="00FF2EF4">
            <w:pPr>
              <w:rPr>
                <w:sz w:val="20"/>
              </w:rPr>
            </w:pPr>
          </w:p>
        </w:tc>
        <w:tc>
          <w:tcPr>
            <w:tcW w:w="396" w:type="dxa"/>
          </w:tcPr>
          <w:p w14:paraId="17DD3726" w14:textId="77777777" w:rsidR="00BC5DA8" w:rsidRPr="00A217D5" w:rsidRDefault="00BC5DA8" w:rsidP="00FF2EF4">
            <w:pPr>
              <w:rPr>
                <w:sz w:val="20"/>
              </w:rPr>
            </w:pPr>
          </w:p>
        </w:tc>
        <w:tc>
          <w:tcPr>
            <w:tcW w:w="396" w:type="dxa"/>
          </w:tcPr>
          <w:p w14:paraId="1C99763D" w14:textId="77777777" w:rsidR="00BC5DA8" w:rsidRPr="00A217D5" w:rsidRDefault="00BC5DA8" w:rsidP="00FF2EF4">
            <w:pPr>
              <w:rPr>
                <w:sz w:val="20"/>
              </w:rPr>
            </w:pPr>
          </w:p>
        </w:tc>
        <w:tc>
          <w:tcPr>
            <w:tcW w:w="397" w:type="dxa"/>
          </w:tcPr>
          <w:p w14:paraId="3A14286B" w14:textId="77777777" w:rsidR="00BC5DA8" w:rsidRPr="00A217D5" w:rsidRDefault="00BC5DA8" w:rsidP="00FF2EF4">
            <w:pPr>
              <w:rPr>
                <w:sz w:val="20"/>
              </w:rPr>
            </w:pPr>
          </w:p>
        </w:tc>
        <w:tc>
          <w:tcPr>
            <w:tcW w:w="396" w:type="dxa"/>
          </w:tcPr>
          <w:p w14:paraId="325F60AC" w14:textId="77777777" w:rsidR="00BC5DA8" w:rsidRPr="00A217D5" w:rsidRDefault="00BC5DA8" w:rsidP="00FF2EF4">
            <w:pPr>
              <w:rPr>
                <w:sz w:val="20"/>
              </w:rPr>
            </w:pPr>
          </w:p>
        </w:tc>
        <w:tc>
          <w:tcPr>
            <w:tcW w:w="396" w:type="dxa"/>
          </w:tcPr>
          <w:p w14:paraId="100C6B1F" w14:textId="77777777" w:rsidR="00BC5DA8" w:rsidRPr="00A217D5" w:rsidRDefault="00BC5DA8" w:rsidP="00FF2EF4">
            <w:pPr>
              <w:rPr>
                <w:sz w:val="20"/>
              </w:rPr>
            </w:pPr>
          </w:p>
        </w:tc>
        <w:tc>
          <w:tcPr>
            <w:tcW w:w="397" w:type="dxa"/>
          </w:tcPr>
          <w:p w14:paraId="4776466C" w14:textId="77777777" w:rsidR="00BC5DA8" w:rsidRPr="00A217D5" w:rsidRDefault="00BC5DA8" w:rsidP="00FF2EF4">
            <w:pPr>
              <w:rPr>
                <w:sz w:val="20"/>
              </w:rPr>
            </w:pPr>
          </w:p>
        </w:tc>
        <w:tc>
          <w:tcPr>
            <w:tcW w:w="396" w:type="dxa"/>
          </w:tcPr>
          <w:p w14:paraId="1F7885FD" w14:textId="77777777" w:rsidR="00BC5DA8" w:rsidRPr="00A217D5" w:rsidRDefault="00BC5DA8" w:rsidP="00FF2EF4">
            <w:pPr>
              <w:rPr>
                <w:sz w:val="20"/>
              </w:rPr>
            </w:pPr>
          </w:p>
        </w:tc>
        <w:tc>
          <w:tcPr>
            <w:tcW w:w="396" w:type="dxa"/>
          </w:tcPr>
          <w:p w14:paraId="6DB8EBD6" w14:textId="77777777" w:rsidR="00BC5DA8" w:rsidRPr="00A217D5" w:rsidRDefault="00BC5DA8" w:rsidP="00FF2EF4">
            <w:pPr>
              <w:rPr>
                <w:sz w:val="20"/>
              </w:rPr>
            </w:pPr>
          </w:p>
        </w:tc>
        <w:tc>
          <w:tcPr>
            <w:tcW w:w="397" w:type="dxa"/>
          </w:tcPr>
          <w:p w14:paraId="6A3C6208" w14:textId="77777777" w:rsidR="00BC5DA8" w:rsidRPr="00A217D5" w:rsidRDefault="00BC5DA8" w:rsidP="00FF2EF4">
            <w:pPr>
              <w:rPr>
                <w:sz w:val="20"/>
              </w:rPr>
            </w:pPr>
          </w:p>
        </w:tc>
        <w:tc>
          <w:tcPr>
            <w:tcW w:w="396" w:type="dxa"/>
          </w:tcPr>
          <w:p w14:paraId="2989BF53" w14:textId="77777777" w:rsidR="00BC5DA8" w:rsidRDefault="00BC5DA8" w:rsidP="00FF2EF4"/>
        </w:tc>
        <w:tc>
          <w:tcPr>
            <w:tcW w:w="397" w:type="dxa"/>
          </w:tcPr>
          <w:p w14:paraId="58A87E7D" w14:textId="77777777" w:rsidR="00BC5DA8" w:rsidRDefault="00BC5DA8" w:rsidP="00FF2EF4"/>
        </w:tc>
        <w:tc>
          <w:tcPr>
            <w:tcW w:w="396" w:type="dxa"/>
          </w:tcPr>
          <w:p w14:paraId="530954CE" w14:textId="77777777" w:rsidR="00BC5DA8" w:rsidRDefault="00BC5DA8" w:rsidP="00FF2EF4"/>
        </w:tc>
        <w:tc>
          <w:tcPr>
            <w:tcW w:w="396" w:type="dxa"/>
          </w:tcPr>
          <w:p w14:paraId="2807430C" w14:textId="77777777" w:rsidR="00BC5DA8" w:rsidRDefault="00BC5DA8" w:rsidP="00FF2EF4"/>
        </w:tc>
        <w:tc>
          <w:tcPr>
            <w:tcW w:w="397" w:type="dxa"/>
          </w:tcPr>
          <w:p w14:paraId="39A3DF87" w14:textId="77777777" w:rsidR="00BC5DA8" w:rsidRDefault="00BC5DA8" w:rsidP="00FF2EF4"/>
        </w:tc>
        <w:tc>
          <w:tcPr>
            <w:tcW w:w="396" w:type="dxa"/>
          </w:tcPr>
          <w:p w14:paraId="5EC31269" w14:textId="77777777" w:rsidR="00BC5DA8" w:rsidRDefault="00BC5DA8" w:rsidP="00FF2EF4"/>
        </w:tc>
        <w:tc>
          <w:tcPr>
            <w:tcW w:w="396" w:type="dxa"/>
          </w:tcPr>
          <w:p w14:paraId="7CA63436" w14:textId="77777777" w:rsidR="00BC5DA8" w:rsidRDefault="00BC5DA8" w:rsidP="00FF2EF4"/>
        </w:tc>
        <w:tc>
          <w:tcPr>
            <w:tcW w:w="397" w:type="dxa"/>
          </w:tcPr>
          <w:p w14:paraId="0F2DF54E" w14:textId="77777777" w:rsidR="00BC5DA8" w:rsidRDefault="00BC5DA8" w:rsidP="00FF2EF4"/>
        </w:tc>
        <w:tc>
          <w:tcPr>
            <w:tcW w:w="396" w:type="dxa"/>
          </w:tcPr>
          <w:p w14:paraId="71286436" w14:textId="77777777" w:rsidR="00BC5DA8" w:rsidRDefault="00BC5DA8" w:rsidP="00FF2EF4"/>
        </w:tc>
        <w:tc>
          <w:tcPr>
            <w:tcW w:w="397" w:type="dxa"/>
          </w:tcPr>
          <w:p w14:paraId="35995245" w14:textId="77777777" w:rsidR="00BC5DA8" w:rsidRDefault="00BC5DA8" w:rsidP="00FF2EF4"/>
        </w:tc>
        <w:tc>
          <w:tcPr>
            <w:tcW w:w="396" w:type="dxa"/>
          </w:tcPr>
          <w:p w14:paraId="55F5F536" w14:textId="77777777" w:rsidR="00BC5DA8" w:rsidRDefault="00BC5DA8" w:rsidP="00FF2EF4"/>
        </w:tc>
        <w:tc>
          <w:tcPr>
            <w:tcW w:w="396" w:type="dxa"/>
          </w:tcPr>
          <w:p w14:paraId="57CCF1C8" w14:textId="77777777" w:rsidR="00BC5DA8" w:rsidRDefault="00BC5DA8" w:rsidP="00FF2EF4"/>
        </w:tc>
        <w:tc>
          <w:tcPr>
            <w:tcW w:w="397" w:type="dxa"/>
          </w:tcPr>
          <w:p w14:paraId="6C646556" w14:textId="77777777" w:rsidR="00BC5DA8" w:rsidRDefault="00BC5DA8" w:rsidP="00FF2EF4"/>
        </w:tc>
        <w:tc>
          <w:tcPr>
            <w:tcW w:w="396" w:type="dxa"/>
          </w:tcPr>
          <w:p w14:paraId="629092B8" w14:textId="77777777" w:rsidR="00BC5DA8" w:rsidRDefault="00BC5DA8" w:rsidP="00FF2EF4"/>
        </w:tc>
        <w:tc>
          <w:tcPr>
            <w:tcW w:w="396" w:type="dxa"/>
          </w:tcPr>
          <w:p w14:paraId="5F598E0F" w14:textId="77777777" w:rsidR="00BC5DA8" w:rsidRDefault="00BC5DA8" w:rsidP="00FF2EF4"/>
        </w:tc>
        <w:tc>
          <w:tcPr>
            <w:tcW w:w="397" w:type="dxa"/>
          </w:tcPr>
          <w:p w14:paraId="09ABC0E6" w14:textId="77777777" w:rsidR="00BC5DA8" w:rsidRDefault="00BC5DA8" w:rsidP="00FF2EF4"/>
        </w:tc>
        <w:tc>
          <w:tcPr>
            <w:tcW w:w="396" w:type="dxa"/>
          </w:tcPr>
          <w:p w14:paraId="1D13FD2A" w14:textId="77777777" w:rsidR="00BC5DA8" w:rsidRDefault="00BC5DA8" w:rsidP="00FF2EF4"/>
        </w:tc>
        <w:tc>
          <w:tcPr>
            <w:tcW w:w="397" w:type="dxa"/>
          </w:tcPr>
          <w:p w14:paraId="22E40449" w14:textId="77777777" w:rsidR="00BC5DA8" w:rsidRDefault="00BC5DA8" w:rsidP="00FF2EF4"/>
        </w:tc>
      </w:tr>
      <w:tr w:rsidR="00BC5DA8" w14:paraId="2A8BD459" w14:textId="05316C9C" w:rsidTr="00BC5DA8">
        <w:tc>
          <w:tcPr>
            <w:tcW w:w="1271" w:type="dxa"/>
          </w:tcPr>
          <w:p w14:paraId="2E181CD6" w14:textId="6C030F0E" w:rsidR="00BC5DA8" w:rsidRDefault="00BC5DA8" w:rsidP="00FF2EF4">
            <w:r w:rsidRPr="007E2E81">
              <w:t>PRC_T</w:t>
            </w:r>
            <w:r>
              <w:t>7.2</w:t>
            </w:r>
          </w:p>
        </w:tc>
        <w:tc>
          <w:tcPr>
            <w:tcW w:w="396" w:type="dxa"/>
          </w:tcPr>
          <w:p w14:paraId="6E171016" w14:textId="77777777" w:rsidR="00BC5DA8" w:rsidRPr="00A217D5" w:rsidRDefault="00BC5DA8" w:rsidP="00FF2EF4">
            <w:pPr>
              <w:rPr>
                <w:sz w:val="20"/>
              </w:rPr>
            </w:pPr>
          </w:p>
        </w:tc>
        <w:tc>
          <w:tcPr>
            <w:tcW w:w="396" w:type="dxa"/>
          </w:tcPr>
          <w:p w14:paraId="05D10DBD" w14:textId="77777777" w:rsidR="00BC5DA8" w:rsidRPr="00A217D5" w:rsidRDefault="00BC5DA8" w:rsidP="00FF2EF4">
            <w:pPr>
              <w:rPr>
                <w:sz w:val="20"/>
              </w:rPr>
            </w:pPr>
          </w:p>
        </w:tc>
        <w:tc>
          <w:tcPr>
            <w:tcW w:w="397" w:type="dxa"/>
          </w:tcPr>
          <w:p w14:paraId="4008B4F2" w14:textId="77777777" w:rsidR="00BC5DA8" w:rsidRPr="00A217D5" w:rsidRDefault="00BC5DA8" w:rsidP="00FF2EF4">
            <w:pPr>
              <w:rPr>
                <w:sz w:val="20"/>
              </w:rPr>
            </w:pPr>
          </w:p>
        </w:tc>
        <w:tc>
          <w:tcPr>
            <w:tcW w:w="396" w:type="dxa"/>
          </w:tcPr>
          <w:p w14:paraId="46843539" w14:textId="77777777" w:rsidR="00BC5DA8" w:rsidRPr="00A217D5" w:rsidRDefault="00BC5DA8" w:rsidP="00FF2EF4">
            <w:pPr>
              <w:rPr>
                <w:sz w:val="20"/>
              </w:rPr>
            </w:pPr>
          </w:p>
        </w:tc>
        <w:tc>
          <w:tcPr>
            <w:tcW w:w="397" w:type="dxa"/>
          </w:tcPr>
          <w:p w14:paraId="58FAB3B5" w14:textId="77777777" w:rsidR="00BC5DA8" w:rsidRPr="00A217D5" w:rsidRDefault="00BC5DA8" w:rsidP="00FF2EF4">
            <w:pPr>
              <w:rPr>
                <w:sz w:val="20"/>
              </w:rPr>
            </w:pPr>
          </w:p>
        </w:tc>
        <w:tc>
          <w:tcPr>
            <w:tcW w:w="396" w:type="dxa"/>
          </w:tcPr>
          <w:p w14:paraId="24CD0517" w14:textId="77777777" w:rsidR="00BC5DA8" w:rsidRPr="00A217D5" w:rsidRDefault="00BC5DA8" w:rsidP="00FF2EF4">
            <w:pPr>
              <w:rPr>
                <w:sz w:val="20"/>
              </w:rPr>
            </w:pPr>
          </w:p>
        </w:tc>
        <w:tc>
          <w:tcPr>
            <w:tcW w:w="396" w:type="dxa"/>
          </w:tcPr>
          <w:p w14:paraId="68491121" w14:textId="77777777" w:rsidR="00BC5DA8" w:rsidRPr="00A217D5" w:rsidRDefault="00BC5DA8" w:rsidP="00FF2EF4">
            <w:pPr>
              <w:rPr>
                <w:sz w:val="20"/>
              </w:rPr>
            </w:pPr>
          </w:p>
        </w:tc>
        <w:tc>
          <w:tcPr>
            <w:tcW w:w="397" w:type="dxa"/>
          </w:tcPr>
          <w:p w14:paraId="56230DA8" w14:textId="77777777" w:rsidR="00BC5DA8" w:rsidRPr="00A217D5" w:rsidRDefault="00BC5DA8" w:rsidP="00FF2EF4">
            <w:pPr>
              <w:rPr>
                <w:sz w:val="20"/>
              </w:rPr>
            </w:pPr>
          </w:p>
        </w:tc>
        <w:tc>
          <w:tcPr>
            <w:tcW w:w="396" w:type="dxa"/>
          </w:tcPr>
          <w:p w14:paraId="19CFCABD" w14:textId="77777777" w:rsidR="00BC5DA8" w:rsidRPr="00A217D5" w:rsidRDefault="00BC5DA8" w:rsidP="00FF2EF4">
            <w:pPr>
              <w:rPr>
                <w:sz w:val="20"/>
              </w:rPr>
            </w:pPr>
          </w:p>
        </w:tc>
        <w:tc>
          <w:tcPr>
            <w:tcW w:w="397" w:type="dxa"/>
          </w:tcPr>
          <w:p w14:paraId="53A16CEE" w14:textId="170E1208" w:rsidR="00BC5DA8" w:rsidRPr="00A217D5" w:rsidRDefault="00BC5DA8" w:rsidP="00FF2EF4">
            <w:pPr>
              <w:rPr>
                <w:sz w:val="20"/>
              </w:rPr>
            </w:pPr>
            <w:r>
              <w:rPr>
                <w:sz w:val="20"/>
              </w:rPr>
              <w:t xml:space="preserve">X </w:t>
            </w:r>
          </w:p>
        </w:tc>
        <w:tc>
          <w:tcPr>
            <w:tcW w:w="396" w:type="dxa"/>
          </w:tcPr>
          <w:p w14:paraId="72DCD01B" w14:textId="695DC6B5" w:rsidR="00BC5DA8" w:rsidRPr="00A217D5" w:rsidRDefault="00BC5DA8" w:rsidP="00FF2EF4">
            <w:pPr>
              <w:rPr>
                <w:sz w:val="20"/>
              </w:rPr>
            </w:pPr>
          </w:p>
        </w:tc>
        <w:tc>
          <w:tcPr>
            <w:tcW w:w="397" w:type="dxa"/>
          </w:tcPr>
          <w:p w14:paraId="5D9CA956" w14:textId="77777777" w:rsidR="00BC5DA8" w:rsidRPr="00A217D5" w:rsidRDefault="00BC5DA8" w:rsidP="00FF2EF4">
            <w:pPr>
              <w:rPr>
                <w:sz w:val="20"/>
              </w:rPr>
            </w:pPr>
          </w:p>
        </w:tc>
        <w:tc>
          <w:tcPr>
            <w:tcW w:w="396" w:type="dxa"/>
          </w:tcPr>
          <w:p w14:paraId="5E191FC2" w14:textId="77777777" w:rsidR="00BC5DA8" w:rsidRPr="00A217D5" w:rsidRDefault="00BC5DA8" w:rsidP="00FF2EF4">
            <w:pPr>
              <w:rPr>
                <w:sz w:val="20"/>
              </w:rPr>
            </w:pPr>
          </w:p>
        </w:tc>
        <w:tc>
          <w:tcPr>
            <w:tcW w:w="396" w:type="dxa"/>
          </w:tcPr>
          <w:p w14:paraId="04E43550" w14:textId="77777777" w:rsidR="00BC5DA8" w:rsidRPr="00A217D5" w:rsidRDefault="00BC5DA8" w:rsidP="00FF2EF4">
            <w:pPr>
              <w:rPr>
                <w:sz w:val="20"/>
              </w:rPr>
            </w:pPr>
          </w:p>
        </w:tc>
        <w:tc>
          <w:tcPr>
            <w:tcW w:w="397" w:type="dxa"/>
          </w:tcPr>
          <w:p w14:paraId="41DDFDC0" w14:textId="77777777" w:rsidR="00BC5DA8" w:rsidRPr="00A217D5" w:rsidRDefault="00BC5DA8" w:rsidP="00FF2EF4">
            <w:pPr>
              <w:rPr>
                <w:sz w:val="20"/>
              </w:rPr>
            </w:pPr>
          </w:p>
        </w:tc>
        <w:tc>
          <w:tcPr>
            <w:tcW w:w="396" w:type="dxa"/>
          </w:tcPr>
          <w:p w14:paraId="09403AAB" w14:textId="77777777" w:rsidR="00BC5DA8" w:rsidRPr="00A217D5" w:rsidRDefault="00BC5DA8" w:rsidP="00FF2EF4">
            <w:pPr>
              <w:rPr>
                <w:sz w:val="20"/>
              </w:rPr>
            </w:pPr>
          </w:p>
        </w:tc>
        <w:tc>
          <w:tcPr>
            <w:tcW w:w="396" w:type="dxa"/>
          </w:tcPr>
          <w:p w14:paraId="00175C9C" w14:textId="77777777" w:rsidR="00BC5DA8" w:rsidRPr="00A217D5" w:rsidRDefault="00BC5DA8" w:rsidP="00FF2EF4">
            <w:pPr>
              <w:rPr>
                <w:sz w:val="20"/>
              </w:rPr>
            </w:pPr>
          </w:p>
        </w:tc>
        <w:tc>
          <w:tcPr>
            <w:tcW w:w="397" w:type="dxa"/>
          </w:tcPr>
          <w:p w14:paraId="1B487FC7" w14:textId="77777777" w:rsidR="00BC5DA8" w:rsidRPr="00A217D5" w:rsidRDefault="00BC5DA8" w:rsidP="00FF2EF4">
            <w:pPr>
              <w:rPr>
                <w:sz w:val="20"/>
              </w:rPr>
            </w:pPr>
          </w:p>
        </w:tc>
        <w:tc>
          <w:tcPr>
            <w:tcW w:w="396" w:type="dxa"/>
          </w:tcPr>
          <w:p w14:paraId="475AA420" w14:textId="77777777" w:rsidR="00BC5DA8" w:rsidRPr="00A217D5" w:rsidRDefault="00BC5DA8" w:rsidP="00FF2EF4">
            <w:pPr>
              <w:rPr>
                <w:sz w:val="20"/>
              </w:rPr>
            </w:pPr>
          </w:p>
        </w:tc>
        <w:tc>
          <w:tcPr>
            <w:tcW w:w="396" w:type="dxa"/>
          </w:tcPr>
          <w:p w14:paraId="7B5734E4" w14:textId="77777777" w:rsidR="00BC5DA8" w:rsidRPr="00A217D5" w:rsidRDefault="00BC5DA8" w:rsidP="00FF2EF4">
            <w:pPr>
              <w:rPr>
                <w:sz w:val="20"/>
              </w:rPr>
            </w:pPr>
          </w:p>
        </w:tc>
        <w:tc>
          <w:tcPr>
            <w:tcW w:w="397" w:type="dxa"/>
          </w:tcPr>
          <w:p w14:paraId="5B9503CA" w14:textId="77777777" w:rsidR="00BC5DA8" w:rsidRPr="00A217D5" w:rsidRDefault="00BC5DA8" w:rsidP="00FF2EF4">
            <w:pPr>
              <w:rPr>
                <w:sz w:val="20"/>
              </w:rPr>
            </w:pPr>
          </w:p>
        </w:tc>
        <w:tc>
          <w:tcPr>
            <w:tcW w:w="396" w:type="dxa"/>
          </w:tcPr>
          <w:p w14:paraId="7EBF4B0C" w14:textId="77777777" w:rsidR="00BC5DA8" w:rsidRPr="00A217D5" w:rsidRDefault="00BC5DA8" w:rsidP="00FF2EF4">
            <w:pPr>
              <w:rPr>
                <w:sz w:val="20"/>
              </w:rPr>
            </w:pPr>
          </w:p>
        </w:tc>
        <w:tc>
          <w:tcPr>
            <w:tcW w:w="397" w:type="dxa"/>
          </w:tcPr>
          <w:p w14:paraId="0BAF166E" w14:textId="77777777" w:rsidR="00BC5DA8" w:rsidRPr="00A217D5" w:rsidRDefault="00BC5DA8" w:rsidP="00FF2EF4">
            <w:pPr>
              <w:rPr>
                <w:sz w:val="20"/>
              </w:rPr>
            </w:pPr>
          </w:p>
        </w:tc>
        <w:tc>
          <w:tcPr>
            <w:tcW w:w="396" w:type="dxa"/>
          </w:tcPr>
          <w:p w14:paraId="56FC323B" w14:textId="77777777" w:rsidR="00BC5DA8" w:rsidRPr="00A217D5" w:rsidRDefault="00BC5DA8" w:rsidP="00FF2EF4">
            <w:pPr>
              <w:rPr>
                <w:sz w:val="20"/>
              </w:rPr>
            </w:pPr>
          </w:p>
        </w:tc>
        <w:tc>
          <w:tcPr>
            <w:tcW w:w="396" w:type="dxa"/>
          </w:tcPr>
          <w:p w14:paraId="241FEB16" w14:textId="77777777" w:rsidR="00BC5DA8" w:rsidRPr="00A217D5" w:rsidRDefault="00BC5DA8" w:rsidP="00FF2EF4">
            <w:pPr>
              <w:rPr>
                <w:sz w:val="20"/>
              </w:rPr>
            </w:pPr>
          </w:p>
        </w:tc>
        <w:tc>
          <w:tcPr>
            <w:tcW w:w="397" w:type="dxa"/>
          </w:tcPr>
          <w:p w14:paraId="28B34EC1" w14:textId="77777777" w:rsidR="00BC5DA8" w:rsidRPr="00A217D5" w:rsidRDefault="00BC5DA8" w:rsidP="00FF2EF4">
            <w:pPr>
              <w:rPr>
                <w:sz w:val="20"/>
              </w:rPr>
            </w:pPr>
          </w:p>
        </w:tc>
        <w:tc>
          <w:tcPr>
            <w:tcW w:w="396" w:type="dxa"/>
          </w:tcPr>
          <w:p w14:paraId="01E0FFB5" w14:textId="77777777" w:rsidR="00BC5DA8" w:rsidRPr="00A217D5" w:rsidRDefault="00BC5DA8" w:rsidP="00FF2EF4">
            <w:pPr>
              <w:rPr>
                <w:sz w:val="20"/>
              </w:rPr>
            </w:pPr>
          </w:p>
        </w:tc>
        <w:tc>
          <w:tcPr>
            <w:tcW w:w="396" w:type="dxa"/>
          </w:tcPr>
          <w:p w14:paraId="2FBE8212" w14:textId="77777777" w:rsidR="00BC5DA8" w:rsidRPr="00A217D5" w:rsidRDefault="00BC5DA8" w:rsidP="00FF2EF4">
            <w:pPr>
              <w:rPr>
                <w:sz w:val="20"/>
              </w:rPr>
            </w:pPr>
          </w:p>
        </w:tc>
        <w:tc>
          <w:tcPr>
            <w:tcW w:w="397" w:type="dxa"/>
          </w:tcPr>
          <w:p w14:paraId="3A90B2AD" w14:textId="77777777" w:rsidR="00BC5DA8" w:rsidRPr="00A217D5" w:rsidRDefault="00BC5DA8" w:rsidP="00FF2EF4">
            <w:pPr>
              <w:rPr>
                <w:sz w:val="20"/>
              </w:rPr>
            </w:pPr>
          </w:p>
        </w:tc>
        <w:tc>
          <w:tcPr>
            <w:tcW w:w="396" w:type="dxa"/>
          </w:tcPr>
          <w:p w14:paraId="5C2361ED" w14:textId="77777777" w:rsidR="00BC5DA8" w:rsidRPr="00A217D5" w:rsidRDefault="00BC5DA8" w:rsidP="00FF2EF4">
            <w:pPr>
              <w:rPr>
                <w:sz w:val="20"/>
              </w:rPr>
            </w:pPr>
          </w:p>
        </w:tc>
        <w:tc>
          <w:tcPr>
            <w:tcW w:w="396" w:type="dxa"/>
          </w:tcPr>
          <w:p w14:paraId="54709B16" w14:textId="77777777" w:rsidR="00BC5DA8" w:rsidRPr="00A217D5" w:rsidRDefault="00BC5DA8" w:rsidP="00FF2EF4">
            <w:pPr>
              <w:rPr>
                <w:sz w:val="20"/>
              </w:rPr>
            </w:pPr>
          </w:p>
        </w:tc>
        <w:tc>
          <w:tcPr>
            <w:tcW w:w="397" w:type="dxa"/>
          </w:tcPr>
          <w:p w14:paraId="7EFA7A99" w14:textId="77777777" w:rsidR="00BC5DA8" w:rsidRPr="00A217D5" w:rsidRDefault="00BC5DA8" w:rsidP="00FF2EF4">
            <w:pPr>
              <w:rPr>
                <w:sz w:val="20"/>
              </w:rPr>
            </w:pPr>
          </w:p>
        </w:tc>
        <w:tc>
          <w:tcPr>
            <w:tcW w:w="396" w:type="dxa"/>
          </w:tcPr>
          <w:p w14:paraId="6A3E3717" w14:textId="77777777" w:rsidR="00BC5DA8" w:rsidRDefault="00BC5DA8" w:rsidP="00FF2EF4"/>
        </w:tc>
        <w:tc>
          <w:tcPr>
            <w:tcW w:w="397" w:type="dxa"/>
          </w:tcPr>
          <w:p w14:paraId="54204249" w14:textId="77777777" w:rsidR="00BC5DA8" w:rsidRDefault="00BC5DA8" w:rsidP="00FF2EF4"/>
        </w:tc>
        <w:tc>
          <w:tcPr>
            <w:tcW w:w="396" w:type="dxa"/>
          </w:tcPr>
          <w:p w14:paraId="749BCB66" w14:textId="77777777" w:rsidR="00BC5DA8" w:rsidRDefault="00BC5DA8" w:rsidP="00FF2EF4"/>
        </w:tc>
        <w:tc>
          <w:tcPr>
            <w:tcW w:w="396" w:type="dxa"/>
          </w:tcPr>
          <w:p w14:paraId="17D702F1" w14:textId="77777777" w:rsidR="00BC5DA8" w:rsidRDefault="00BC5DA8" w:rsidP="00FF2EF4"/>
        </w:tc>
        <w:tc>
          <w:tcPr>
            <w:tcW w:w="397" w:type="dxa"/>
          </w:tcPr>
          <w:p w14:paraId="2E9886D5" w14:textId="77777777" w:rsidR="00BC5DA8" w:rsidRDefault="00BC5DA8" w:rsidP="00FF2EF4"/>
        </w:tc>
        <w:tc>
          <w:tcPr>
            <w:tcW w:w="396" w:type="dxa"/>
          </w:tcPr>
          <w:p w14:paraId="2C796475" w14:textId="77777777" w:rsidR="00BC5DA8" w:rsidRDefault="00BC5DA8" w:rsidP="00FF2EF4"/>
        </w:tc>
        <w:tc>
          <w:tcPr>
            <w:tcW w:w="396" w:type="dxa"/>
          </w:tcPr>
          <w:p w14:paraId="480FB67E" w14:textId="77777777" w:rsidR="00BC5DA8" w:rsidRDefault="00BC5DA8" w:rsidP="00FF2EF4"/>
        </w:tc>
        <w:tc>
          <w:tcPr>
            <w:tcW w:w="397" w:type="dxa"/>
          </w:tcPr>
          <w:p w14:paraId="1DD8DF62" w14:textId="77777777" w:rsidR="00BC5DA8" w:rsidRDefault="00BC5DA8" w:rsidP="00FF2EF4"/>
        </w:tc>
        <w:tc>
          <w:tcPr>
            <w:tcW w:w="396" w:type="dxa"/>
          </w:tcPr>
          <w:p w14:paraId="23FE83C0" w14:textId="77777777" w:rsidR="00BC5DA8" w:rsidRDefault="00BC5DA8" w:rsidP="00FF2EF4"/>
        </w:tc>
        <w:tc>
          <w:tcPr>
            <w:tcW w:w="397" w:type="dxa"/>
          </w:tcPr>
          <w:p w14:paraId="76112BB9" w14:textId="77777777" w:rsidR="00BC5DA8" w:rsidRDefault="00BC5DA8" w:rsidP="00FF2EF4"/>
        </w:tc>
        <w:tc>
          <w:tcPr>
            <w:tcW w:w="396" w:type="dxa"/>
          </w:tcPr>
          <w:p w14:paraId="0BC74348" w14:textId="77777777" w:rsidR="00BC5DA8" w:rsidRDefault="00BC5DA8" w:rsidP="00FF2EF4"/>
        </w:tc>
        <w:tc>
          <w:tcPr>
            <w:tcW w:w="396" w:type="dxa"/>
          </w:tcPr>
          <w:p w14:paraId="766CEA5C" w14:textId="77777777" w:rsidR="00BC5DA8" w:rsidRDefault="00BC5DA8" w:rsidP="00FF2EF4"/>
        </w:tc>
        <w:tc>
          <w:tcPr>
            <w:tcW w:w="397" w:type="dxa"/>
          </w:tcPr>
          <w:p w14:paraId="4B67B705" w14:textId="77777777" w:rsidR="00BC5DA8" w:rsidRDefault="00BC5DA8" w:rsidP="00FF2EF4"/>
        </w:tc>
        <w:tc>
          <w:tcPr>
            <w:tcW w:w="396" w:type="dxa"/>
          </w:tcPr>
          <w:p w14:paraId="64E50E5C" w14:textId="77777777" w:rsidR="00BC5DA8" w:rsidRDefault="00BC5DA8" w:rsidP="00FF2EF4"/>
        </w:tc>
        <w:tc>
          <w:tcPr>
            <w:tcW w:w="396" w:type="dxa"/>
          </w:tcPr>
          <w:p w14:paraId="4264CD91" w14:textId="77777777" w:rsidR="00BC5DA8" w:rsidRDefault="00BC5DA8" w:rsidP="00FF2EF4"/>
        </w:tc>
        <w:tc>
          <w:tcPr>
            <w:tcW w:w="397" w:type="dxa"/>
          </w:tcPr>
          <w:p w14:paraId="302F0DF7" w14:textId="77777777" w:rsidR="00BC5DA8" w:rsidRDefault="00BC5DA8" w:rsidP="00FF2EF4"/>
        </w:tc>
        <w:tc>
          <w:tcPr>
            <w:tcW w:w="396" w:type="dxa"/>
          </w:tcPr>
          <w:p w14:paraId="183791DA" w14:textId="77777777" w:rsidR="00BC5DA8" w:rsidRDefault="00BC5DA8" w:rsidP="00FF2EF4"/>
        </w:tc>
        <w:tc>
          <w:tcPr>
            <w:tcW w:w="397" w:type="dxa"/>
          </w:tcPr>
          <w:p w14:paraId="26E318DC" w14:textId="77777777" w:rsidR="00BC5DA8" w:rsidRDefault="00BC5DA8" w:rsidP="00FF2EF4"/>
        </w:tc>
      </w:tr>
      <w:tr w:rsidR="00BC5DA8" w14:paraId="3782A05A" w14:textId="297E7B7D" w:rsidTr="00BC5DA8">
        <w:tc>
          <w:tcPr>
            <w:tcW w:w="1271" w:type="dxa"/>
          </w:tcPr>
          <w:p w14:paraId="515E2782" w14:textId="6F144102" w:rsidR="00BC5DA8" w:rsidRDefault="00BC5DA8" w:rsidP="00050DD5">
            <w:r>
              <w:t>PRC_T8.1</w:t>
            </w:r>
          </w:p>
        </w:tc>
        <w:tc>
          <w:tcPr>
            <w:tcW w:w="396" w:type="dxa"/>
          </w:tcPr>
          <w:p w14:paraId="241E8384" w14:textId="77777777" w:rsidR="00BC5DA8" w:rsidRPr="00A217D5" w:rsidRDefault="00BC5DA8" w:rsidP="00050DD5">
            <w:pPr>
              <w:rPr>
                <w:sz w:val="20"/>
              </w:rPr>
            </w:pPr>
          </w:p>
        </w:tc>
        <w:tc>
          <w:tcPr>
            <w:tcW w:w="396" w:type="dxa"/>
          </w:tcPr>
          <w:p w14:paraId="41A817E6" w14:textId="77777777" w:rsidR="00BC5DA8" w:rsidRPr="00A217D5" w:rsidRDefault="00BC5DA8" w:rsidP="00050DD5">
            <w:pPr>
              <w:rPr>
                <w:sz w:val="20"/>
              </w:rPr>
            </w:pPr>
          </w:p>
        </w:tc>
        <w:tc>
          <w:tcPr>
            <w:tcW w:w="397" w:type="dxa"/>
          </w:tcPr>
          <w:p w14:paraId="68A9AE31" w14:textId="77777777" w:rsidR="00BC5DA8" w:rsidRPr="00A217D5" w:rsidRDefault="00BC5DA8" w:rsidP="00050DD5">
            <w:pPr>
              <w:rPr>
                <w:sz w:val="20"/>
              </w:rPr>
            </w:pPr>
          </w:p>
        </w:tc>
        <w:tc>
          <w:tcPr>
            <w:tcW w:w="396" w:type="dxa"/>
          </w:tcPr>
          <w:p w14:paraId="3648668D" w14:textId="77777777" w:rsidR="00BC5DA8" w:rsidRPr="00A217D5" w:rsidRDefault="00BC5DA8" w:rsidP="00050DD5">
            <w:pPr>
              <w:rPr>
                <w:sz w:val="20"/>
              </w:rPr>
            </w:pPr>
          </w:p>
        </w:tc>
        <w:tc>
          <w:tcPr>
            <w:tcW w:w="397" w:type="dxa"/>
          </w:tcPr>
          <w:p w14:paraId="12930671" w14:textId="77777777" w:rsidR="00BC5DA8" w:rsidRPr="00A217D5" w:rsidRDefault="00BC5DA8" w:rsidP="00050DD5">
            <w:pPr>
              <w:rPr>
                <w:sz w:val="20"/>
              </w:rPr>
            </w:pPr>
          </w:p>
        </w:tc>
        <w:tc>
          <w:tcPr>
            <w:tcW w:w="396" w:type="dxa"/>
          </w:tcPr>
          <w:p w14:paraId="2D6AE103" w14:textId="77777777" w:rsidR="00BC5DA8" w:rsidRPr="00A217D5" w:rsidRDefault="00BC5DA8" w:rsidP="00050DD5">
            <w:pPr>
              <w:rPr>
                <w:sz w:val="20"/>
              </w:rPr>
            </w:pPr>
          </w:p>
        </w:tc>
        <w:tc>
          <w:tcPr>
            <w:tcW w:w="396" w:type="dxa"/>
          </w:tcPr>
          <w:p w14:paraId="78470043" w14:textId="77777777" w:rsidR="00BC5DA8" w:rsidRPr="00A217D5" w:rsidRDefault="00BC5DA8" w:rsidP="00050DD5">
            <w:pPr>
              <w:rPr>
                <w:sz w:val="20"/>
              </w:rPr>
            </w:pPr>
          </w:p>
        </w:tc>
        <w:tc>
          <w:tcPr>
            <w:tcW w:w="397" w:type="dxa"/>
          </w:tcPr>
          <w:p w14:paraId="56E1F1D1" w14:textId="77777777" w:rsidR="00BC5DA8" w:rsidRPr="00A217D5" w:rsidRDefault="00BC5DA8" w:rsidP="00050DD5">
            <w:pPr>
              <w:rPr>
                <w:sz w:val="20"/>
              </w:rPr>
            </w:pPr>
          </w:p>
        </w:tc>
        <w:tc>
          <w:tcPr>
            <w:tcW w:w="396" w:type="dxa"/>
          </w:tcPr>
          <w:p w14:paraId="3506B2EC" w14:textId="77777777" w:rsidR="00BC5DA8" w:rsidRPr="00A217D5" w:rsidRDefault="00BC5DA8" w:rsidP="00050DD5">
            <w:pPr>
              <w:rPr>
                <w:sz w:val="20"/>
              </w:rPr>
            </w:pPr>
          </w:p>
        </w:tc>
        <w:tc>
          <w:tcPr>
            <w:tcW w:w="397" w:type="dxa"/>
          </w:tcPr>
          <w:p w14:paraId="5D0AD2F6" w14:textId="77777777" w:rsidR="00BC5DA8" w:rsidRPr="00A217D5" w:rsidRDefault="00BC5DA8" w:rsidP="00050DD5">
            <w:pPr>
              <w:rPr>
                <w:sz w:val="20"/>
              </w:rPr>
            </w:pPr>
          </w:p>
        </w:tc>
        <w:tc>
          <w:tcPr>
            <w:tcW w:w="396" w:type="dxa"/>
          </w:tcPr>
          <w:p w14:paraId="034C0F4C" w14:textId="44C51007" w:rsidR="00BC5DA8" w:rsidRPr="00A217D5" w:rsidRDefault="00BC5DA8" w:rsidP="00050DD5">
            <w:pPr>
              <w:rPr>
                <w:sz w:val="20"/>
              </w:rPr>
            </w:pPr>
            <w:r>
              <w:rPr>
                <w:sz w:val="20"/>
              </w:rPr>
              <w:t>X</w:t>
            </w:r>
          </w:p>
        </w:tc>
        <w:tc>
          <w:tcPr>
            <w:tcW w:w="397" w:type="dxa"/>
          </w:tcPr>
          <w:p w14:paraId="74A663EE" w14:textId="77777777" w:rsidR="00BC5DA8" w:rsidRPr="00A217D5" w:rsidRDefault="00BC5DA8" w:rsidP="00050DD5">
            <w:pPr>
              <w:rPr>
                <w:sz w:val="20"/>
              </w:rPr>
            </w:pPr>
          </w:p>
        </w:tc>
        <w:tc>
          <w:tcPr>
            <w:tcW w:w="396" w:type="dxa"/>
          </w:tcPr>
          <w:p w14:paraId="2E54A6C3" w14:textId="77777777" w:rsidR="00BC5DA8" w:rsidRPr="00A217D5" w:rsidRDefault="00BC5DA8" w:rsidP="00050DD5">
            <w:pPr>
              <w:rPr>
                <w:sz w:val="20"/>
              </w:rPr>
            </w:pPr>
          </w:p>
        </w:tc>
        <w:tc>
          <w:tcPr>
            <w:tcW w:w="396" w:type="dxa"/>
          </w:tcPr>
          <w:p w14:paraId="008E3FB7" w14:textId="77777777" w:rsidR="00BC5DA8" w:rsidRPr="00A217D5" w:rsidRDefault="00BC5DA8" w:rsidP="00050DD5">
            <w:pPr>
              <w:rPr>
                <w:sz w:val="20"/>
              </w:rPr>
            </w:pPr>
          </w:p>
        </w:tc>
        <w:tc>
          <w:tcPr>
            <w:tcW w:w="397" w:type="dxa"/>
          </w:tcPr>
          <w:p w14:paraId="6C2EFDC9" w14:textId="77777777" w:rsidR="00BC5DA8" w:rsidRPr="00A217D5" w:rsidRDefault="00BC5DA8" w:rsidP="00050DD5">
            <w:pPr>
              <w:rPr>
                <w:sz w:val="20"/>
              </w:rPr>
            </w:pPr>
          </w:p>
        </w:tc>
        <w:tc>
          <w:tcPr>
            <w:tcW w:w="396" w:type="dxa"/>
          </w:tcPr>
          <w:p w14:paraId="20E0B9F0" w14:textId="77777777" w:rsidR="00BC5DA8" w:rsidRPr="00A217D5" w:rsidRDefault="00BC5DA8" w:rsidP="00050DD5">
            <w:pPr>
              <w:rPr>
                <w:sz w:val="20"/>
              </w:rPr>
            </w:pPr>
          </w:p>
        </w:tc>
        <w:tc>
          <w:tcPr>
            <w:tcW w:w="396" w:type="dxa"/>
          </w:tcPr>
          <w:p w14:paraId="6849F83D" w14:textId="77777777" w:rsidR="00BC5DA8" w:rsidRPr="00A217D5" w:rsidRDefault="00BC5DA8" w:rsidP="00050DD5">
            <w:pPr>
              <w:rPr>
                <w:sz w:val="20"/>
              </w:rPr>
            </w:pPr>
          </w:p>
        </w:tc>
        <w:tc>
          <w:tcPr>
            <w:tcW w:w="397" w:type="dxa"/>
          </w:tcPr>
          <w:p w14:paraId="78C52402" w14:textId="77777777" w:rsidR="00BC5DA8" w:rsidRPr="00A217D5" w:rsidRDefault="00BC5DA8" w:rsidP="00050DD5">
            <w:pPr>
              <w:rPr>
                <w:sz w:val="20"/>
              </w:rPr>
            </w:pPr>
          </w:p>
        </w:tc>
        <w:tc>
          <w:tcPr>
            <w:tcW w:w="396" w:type="dxa"/>
          </w:tcPr>
          <w:p w14:paraId="3E03577D" w14:textId="77777777" w:rsidR="00BC5DA8" w:rsidRPr="00A217D5" w:rsidRDefault="00BC5DA8" w:rsidP="00050DD5">
            <w:pPr>
              <w:rPr>
                <w:sz w:val="20"/>
              </w:rPr>
            </w:pPr>
          </w:p>
        </w:tc>
        <w:tc>
          <w:tcPr>
            <w:tcW w:w="396" w:type="dxa"/>
          </w:tcPr>
          <w:p w14:paraId="21402C81" w14:textId="77777777" w:rsidR="00BC5DA8" w:rsidRPr="00A217D5" w:rsidRDefault="00BC5DA8" w:rsidP="00050DD5">
            <w:pPr>
              <w:rPr>
                <w:sz w:val="20"/>
              </w:rPr>
            </w:pPr>
          </w:p>
        </w:tc>
        <w:tc>
          <w:tcPr>
            <w:tcW w:w="397" w:type="dxa"/>
          </w:tcPr>
          <w:p w14:paraId="35F81F64" w14:textId="77777777" w:rsidR="00BC5DA8" w:rsidRPr="00A217D5" w:rsidRDefault="00BC5DA8" w:rsidP="00050DD5">
            <w:pPr>
              <w:rPr>
                <w:sz w:val="20"/>
              </w:rPr>
            </w:pPr>
          </w:p>
        </w:tc>
        <w:tc>
          <w:tcPr>
            <w:tcW w:w="396" w:type="dxa"/>
          </w:tcPr>
          <w:p w14:paraId="0AD90098" w14:textId="77777777" w:rsidR="00BC5DA8" w:rsidRPr="00A217D5" w:rsidRDefault="00BC5DA8" w:rsidP="00050DD5">
            <w:pPr>
              <w:rPr>
                <w:sz w:val="20"/>
              </w:rPr>
            </w:pPr>
          </w:p>
        </w:tc>
        <w:tc>
          <w:tcPr>
            <w:tcW w:w="397" w:type="dxa"/>
          </w:tcPr>
          <w:p w14:paraId="41F882B6" w14:textId="77777777" w:rsidR="00BC5DA8" w:rsidRPr="00A217D5" w:rsidRDefault="00BC5DA8" w:rsidP="00050DD5">
            <w:pPr>
              <w:rPr>
                <w:sz w:val="20"/>
              </w:rPr>
            </w:pPr>
          </w:p>
        </w:tc>
        <w:tc>
          <w:tcPr>
            <w:tcW w:w="396" w:type="dxa"/>
          </w:tcPr>
          <w:p w14:paraId="75BB627F" w14:textId="77777777" w:rsidR="00BC5DA8" w:rsidRPr="00A217D5" w:rsidRDefault="00BC5DA8" w:rsidP="00050DD5">
            <w:pPr>
              <w:rPr>
                <w:sz w:val="20"/>
              </w:rPr>
            </w:pPr>
          </w:p>
        </w:tc>
        <w:tc>
          <w:tcPr>
            <w:tcW w:w="396" w:type="dxa"/>
          </w:tcPr>
          <w:p w14:paraId="30BE8EEF" w14:textId="77777777" w:rsidR="00BC5DA8" w:rsidRPr="00A217D5" w:rsidRDefault="00BC5DA8" w:rsidP="00050DD5">
            <w:pPr>
              <w:rPr>
                <w:sz w:val="20"/>
              </w:rPr>
            </w:pPr>
          </w:p>
        </w:tc>
        <w:tc>
          <w:tcPr>
            <w:tcW w:w="397" w:type="dxa"/>
          </w:tcPr>
          <w:p w14:paraId="443A3AC8" w14:textId="77777777" w:rsidR="00BC5DA8" w:rsidRPr="00A217D5" w:rsidRDefault="00BC5DA8" w:rsidP="00050DD5">
            <w:pPr>
              <w:rPr>
                <w:sz w:val="20"/>
              </w:rPr>
            </w:pPr>
          </w:p>
        </w:tc>
        <w:tc>
          <w:tcPr>
            <w:tcW w:w="396" w:type="dxa"/>
          </w:tcPr>
          <w:p w14:paraId="08EDF429" w14:textId="77777777" w:rsidR="00BC5DA8" w:rsidRPr="00A217D5" w:rsidRDefault="00BC5DA8" w:rsidP="00050DD5">
            <w:pPr>
              <w:rPr>
                <w:sz w:val="20"/>
              </w:rPr>
            </w:pPr>
          </w:p>
        </w:tc>
        <w:tc>
          <w:tcPr>
            <w:tcW w:w="396" w:type="dxa"/>
          </w:tcPr>
          <w:p w14:paraId="2BBC72C8" w14:textId="77777777" w:rsidR="00BC5DA8" w:rsidRPr="00A217D5" w:rsidRDefault="00BC5DA8" w:rsidP="00050DD5">
            <w:pPr>
              <w:rPr>
                <w:sz w:val="20"/>
              </w:rPr>
            </w:pPr>
          </w:p>
        </w:tc>
        <w:tc>
          <w:tcPr>
            <w:tcW w:w="397" w:type="dxa"/>
          </w:tcPr>
          <w:p w14:paraId="778C2ABC" w14:textId="77777777" w:rsidR="00BC5DA8" w:rsidRPr="00A217D5" w:rsidRDefault="00BC5DA8" w:rsidP="00050DD5">
            <w:pPr>
              <w:rPr>
                <w:sz w:val="20"/>
              </w:rPr>
            </w:pPr>
          </w:p>
        </w:tc>
        <w:tc>
          <w:tcPr>
            <w:tcW w:w="396" w:type="dxa"/>
          </w:tcPr>
          <w:p w14:paraId="57506475" w14:textId="77777777" w:rsidR="00BC5DA8" w:rsidRPr="00A217D5" w:rsidRDefault="00BC5DA8" w:rsidP="00050DD5">
            <w:pPr>
              <w:rPr>
                <w:sz w:val="20"/>
              </w:rPr>
            </w:pPr>
          </w:p>
        </w:tc>
        <w:tc>
          <w:tcPr>
            <w:tcW w:w="396" w:type="dxa"/>
          </w:tcPr>
          <w:p w14:paraId="422AC794" w14:textId="77777777" w:rsidR="00BC5DA8" w:rsidRPr="00A217D5" w:rsidRDefault="00BC5DA8" w:rsidP="00050DD5">
            <w:pPr>
              <w:rPr>
                <w:sz w:val="20"/>
              </w:rPr>
            </w:pPr>
          </w:p>
        </w:tc>
        <w:tc>
          <w:tcPr>
            <w:tcW w:w="397" w:type="dxa"/>
          </w:tcPr>
          <w:p w14:paraId="7E3741E4" w14:textId="77777777" w:rsidR="00BC5DA8" w:rsidRPr="00A217D5" w:rsidRDefault="00BC5DA8" w:rsidP="00050DD5">
            <w:pPr>
              <w:rPr>
                <w:sz w:val="20"/>
              </w:rPr>
            </w:pPr>
          </w:p>
        </w:tc>
        <w:tc>
          <w:tcPr>
            <w:tcW w:w="396" w:type="dxa"/>
          </w:tcPr>
          <w:p w14:paraId="28E7D2D2" w14:textId="77777777" w:rsidR="00BC5DA8" w:rsidRDefault="00BC5DA8" w:rsidP="00050DD5"/>
        </w:tc>
        <w:tc>
          <w:tcPr>
            <w:tcW w:w="397" w:type="dxa"/>
          </w:tcPr>
          <w:p w14:paraId="74543662" w14:textId="77777777" w:rsidR="00BC5DA8" w:rsidRDefault="00BC5DA8" w:rsidP="00050DD5"/>
        </w:tc>
        <w:tc>
          <w:tcPr>
            <w:tcW w:w="396" w:type="dxa"/>
          </w:tcPr>
          <w:p w14:paraId="5DB754D8" w14:textId="77777777" w:rsidR="00BC5DA8" w:rsidRDefault="00BC5DA8" w:rsidP="00050DD5"/>
        </w:tc>
        <w:tc>
          <w:tcPr>
            <w:tcW w:w="396" w:type="dxa"/>
          </w:tcPr>
          <w:p w14:paraId="5D3EDD6D" w14:textId="77777777" w:rsidR="00BC5DA8" w:rsidRDefault="00BC5DA8" w:rsidP="00050DD5"/>
        </w:tc>
        <w:tc>
          <w:tcPr>
            <w:tcW w:w="397" w:type="dxa"/>
          </w:tcPr>
          <w:p w14:paraId="4FC17B35" w14:textId="77777777" w:rsidR="00BC5DA8" w:rsidRDefault="00BC5DA8" w:rsidP="00050DD5"/>
        </w:tc>
        <w:tc>
          <w:tcPr>
            <w:tcW w:w="396" w:type="dxa"/>
          </w:tcPr>
          <w:p w14:paraId="4CA08D93" w14:textId="77777777" w:rsidR="00BC5DA8" w:rsidRDefault="00BC5DA8" w:rsidP="00050DD5"/>
        </w:tc>
        <w:tc>
          <w:tcPr>
            <w:tcW w:w="396" w:type="dxa"/>
          </w:tcPr>
          <w:p w14:paraId="46641AC4" w14:textId="77777777" w:rsidR="00BC5DA8" w:rsidRDefault="00BC5DA8" w:rsidP="00050DD5"/>
        </w:tc>
        <w:tc>
          <w:tcPr>
            <w:tcW w:w="397" w:type="dxa"/>
          </w:tcPr>
          <w:p w14:paraId="0963AD4B" w14:textId="77777777" w:rsidR="00BC5DA8" w:rsidRDefault="00BC5DA8" w:rsidP="00050DD5"/>
        </w:tc>
        <w:tc>
          <w:tcPr>
            <w:tcW w:w="396" w:type="dxa"/>
          </w:tcPr>
          <w:p w14:paraId="4FFBD2CA" w14:textId="77777777" w:rsidR="00BC5DA8" w:rsidRDefault="00BC5DA8" w:rsidP="00050DD5"/>
        </w:tc>
        <w:tc>
          <w:tcPr>
            <w:tcW w:w="397" w:type="dxa"/>
          </w:tcPr>
          <w:p w14:paraId="0AD2603C" w14:textId="77777777" w:rsidR="00BC5DA8" w:rsidRDefault="00BC5DA8" w:rsidP="00050DD5"/>
        </w:tc>
        <w:tc>
          <w:tcPr>
            <w:tcW w:w="396" w:type="dxa"/>
          </w:tcPr>
          <w:p w14:paraId="43C290E6" w14:textId="77777777" w:rsidR="00BC5DA8" w:rsidRDefault="00BC5DA8" w:rsidP="00050DD5"/>
        </w:tc>
        <w:tc>
          <w:tcPr>
            <w:tcW w:w="396" w:type="dxa"/>
          </w:tcPr>
          <w:p w14:paraId="1A3D9CC0" w14:textId="77777777" w:rsidR="00BC5DA8" w:rsidRDefault="00BC5DA8" w:rsidP="00050DD5"/>
        </w:tc>
        <w:tc>
          <w:tcPr>
            <w:tcW w:w="397" w:type="dxa"/>
          </w:tcPr>
          <w:p w14:paraId="48B33962" w14:textId="77777777" w:rsidR="00BC5DA8" w:rsidRDefault="00BC5DA8" w:rsidP="00050DD5"/>
        </w:tc>
        <w:tc>
          <w:tcPr>
            <w:tcW w:w="396" w:type="dxa"/>
          </w:tcPr>
          <w:p w14:paraId="1EAD30F5" w14:textId="77777777" w:rsidR="00BC5DA8" w:rsidRDefault="00BC5DA8" w:rsidP="00050DD5"/>
        </w:tc>
        <w:tc>
          <w:tcPr>
            <w:tcW w:w="396" w:type="dxa"/>
          </w:tcPr>
          <w:p w14:paraId="753BDE00" w14:textId="77777777" w:rsidR="00BC5DA8" w:rsidRDefault="00BC5DA8" w:rsidP="00050DD5"/>
        </w:tc>
        <w:tc>
          <w:tcPr>
            <w:tcW w:w="397" w:type="dxa"/>
          </w:tcPr>
          <w:p w14:paraId="14C08C48" w14:textId="77777777" w:rsidR="00BC5DA8" w:rsidRDefault="00BC5DA8" w:rsidP="00050DD5"/>
        </w:tc>
        <w:tc>
          <w:tcPr>
            <w:tcW w:w="396" w:type="dxa"/>
          </w:tcPr>
          <w:p w14:paraId="39D25763" w14:textId="77777777" w:rsidR="00BC5DA8" w:rsidRDefault="00BC5DA8" w:rsidP="00050DD5"/>
        </w:tc>
        <w:tc>
          <w:tcPr>
            <w:tcW w:w="397" w:type="dxa"/>
          </w:tcPr>
          <w:p w14:paraId="556F3167" w14:textId="77777777" w:rsidR="00BC5DA8" w:rsidRDefault="00BC5DA8" w:rsidP="00050DD5"/>
        </w:tc>
      </w:tr>
      <w:tr w:rsidR="00BC5DA8" w14:paraId="6A6D96F1" w14:textId="1EC00010" w:rsidTr="00BC5DA8">
        <w:tc>
          <w:tcPr>
            <w:tcW w:w="1271" w:type="dxa"/>
          </w:tcPr>
          <w:p w14:paraId="294E5C50" w14:textId="0D5FF8C4" w:rsidR="00BC5DA8" w:rsidRDefault="00BC5DA8" w:rsidP="00050DD5">
            <w:r>
              <w:t>PRC_T8.2</w:t>
            </w:r>
          </w:p>
        </w:tc>
        <w:tc>
          <w:tcPr>
            <w:tcW w:w="396" w:type="dxa"/>
          </w:tcPr>
          <w:p w14:paraId="3E3824B5" w14:textId="77777777" w:rsidR="00BC5DA8" w:rsidRPr="00A217D5" w:rsidRDefault="00BC5DA8" w:rsidP="00050DD5">
            <w:pPr>
              <w:rPr>
                <w:sz w:val="20"/>
              </w:rPr>
            </w:pPr>
          </w:p>
        </w:tc>
        <w:tc>
          <w:tcPr>
            <w:tcW w:w="396" w:type="dxa"/>
          </w:tcPr>
          <w:p w14:paraId="0AE4FDB6" w14:textId="77777777" w:rsidR="00BC5DA8" w:rsidRPr="00A217D5" w:rsidRDefault="00BC5DA8" w:rsidP="00050DD5">
            <w:pPr>
              <w:rPr>
                <w:sz w:val="20"/>
              </w:rPr>
            </w:pPr>
          </w:p>
        </w:tc>
        <w:tc>
          <w:tcPr>
            <w:tcW w:w="397" w:type="dxa"/>
          </w:tcPr>
          <w:p w14:paraId="0DE5ED50" w14:textId="77777777" w:rsidR="00BC5DA8" w:rsidRPr="00A217D5" w:rsidRDefault="00BC5DA8" w:rsidP="00050DD5">
            <w:pPr>
              <w:rPr>
                <w:sz w:val="20"/>
              </w:rPr>
            </w:pPr>
          </w:p>
        </w:tc>
        <w:tc>
          <w:tcPr>
            <w:tcW w:w="396" w:type="dxa"/>
          </w:tcPr>
          <w:p w14:paraId="185AD496" w14:textId="77777777" w:rsidR="00BC5DA8" w:rsidRPr="00A217D5" w:rsidRDefault="00BC5DA8" w:rsidP="00050DD5">
            <w:pPr>
              <w:rPr>
                <w:sz w:val="20"/>
              </w:rPr>
            </w:pPr>
          </w:p>
        </w:tc>
        <w:tc>
          <w:tcPr>
            <w:tcW w:w="397" w:type="dxa"/>
          </w:tcPr>
          <w:p w14:paraId="6F9A3590" w14:textId="77777777" w:rsidR="00BC5DA8" w:rsidRPr="00A217D5" w:rsidRDefault="00BC5DA8" w:rsidP="00050DD5">
            <w:pPr>
              <w:rPr>
                <w:sz w:val="20"/>
              </w:rPr>
            </w:pPr>
          </w:p>
        </w:tc>
        <w:tc>
          <w:tcPr>
            <w:tcW w:w="396" w:type="dxa"/>
          </w:tcPr>
          <w:p w14:paraId="0A05C290" w14:textId="77777777" w:rsidR="00BC5DA8" w:rsidRPr="00A217D5" w:rsidRDefault="00BC5DA8" w:rsidP="00050DD5">
            <w:pPr>
              <w:rPr>
                <w:sz w:val="20"/>
              </w:rPr>
            </w:pPr>
          </w:p>
        </w:tc>
        <w:tc>
          <w:tcPr>
            <w:tcW w:w="396" w:type="dxa"/>
          </w:tcPr>
          <w:p w14:paraId="1A05BB7F" w14:textId="77777777" w:rsidR="00BC5DA8" w:rsidRPr="00A217D5" w:rsidRDefault="00BC5DA8" w:rsidP="00050DD5">
            <w:pPr>
              <w:rPr>
                <w:sz w:val="20"/>
              </w:rPr>
            </w:pPr>
          </w:p>
        </w:tc>
        <w:tc>
          <w:tcPr>
            <w:tcW w:w="397" w:type="dxa"/>
          </w:tcPr>
          <w:p w14:paraId="68F6BEEA" w14:textId="77777777" w:rsidR="00BC5DA8" w:rsidRPr="00A217D5" w:rsidRDefault="00BC5DA8" w:rsidP="00050DD5">
            <w:pPr>
              <w:rPr>
                <w:sz w:val="20"/>
              </w:rPr>
            </w:pPr>
          </w:p>
        </w:tc>
        <w:tc>
          <w:tcPr>
            <w:tcW w:w="396" w:type="dxa"/>
          </w:tcPr>
          <w:p w14:paraId="5D0717A9" w14:textId="77777777" w:rsidR="00BC5DA8" w:rsidRPr="00A217D5" w:rsidRDefault="00BC5DA8" w:rsidP="00050DD5">
            <w:pPr>
              <w:rPr>
                <w:sz w:val="20"/>
              </w:rPr>
            </w:pPr>
          </w:p>
        </w:tc>
        <w:tc>
          <w:tcPr>
            <w:tcW w:w="397" w:type="dxa"/>
          </w:tcPr>
          <w:p w14:paraId="74238383" w14:textId="77777777" w:rsidR="00BC5DA8" w:rsidRPr="00A217D5" w:rsidRDefault="00BC5DA8" w:rsidP="00050DD5">
            <w:pPr>
              <w:rPr>
                <w:sz w:val="20"/>
              </w:rPr>
            </w:pPr>
          </w:p>
        </w:tc>
        <w:tc>
          <w:tcPr>
            <w:tcW w:w="396" w:type="dxa"/>
          </w:tcPr>
          <w:p w14:paraId="11791F9F" w14:textId="7C3408F8" w:rsidR="00BC5DA8" w:rsidRPr="00A217D5" w:rsidRDefault="00BC5DA8" w:rsidP="00050DD5">
            <w:pPr>
              <w:rPr>
                <w:sz w:val="20"/>
              </w:rPr>
            </w:pPr>
            <w:r>
              <w:rPr>
                <w:sz w:val="20"/>
              </w:rPr>
              <w:t xml:space="preserve">X </w:t>
            </w:r>
          </w:p>
        </w:tc>
        <w:tc>
          <w:tcPr>
            <w:tcW w:w="397" w:type="dxa"/>
          </w:tcPr>
          <w:p w14:paraId="26FCE7DF" w14:textId="77777777" w:rsidR="00BC5DA8" w:rsidRPr="00A217D5" w:rsidRDefault="00BC5DA8" w:rsidP="00050DD5">
            <w:pPr>
              <w:rPr>
                <w:sz w:val="20"/>
              </w:rPr>
            </w:pPr>
          </w:p>
        </w:tc>
        <w:tc>
          <w:tcPr>
            <w:tcW w:w="396" w:type="dxa"/>
          </w:tcPr>
          <w:p w14:paraId="4F58157A" w14:textId="77777777" w:rsidR="00BC5DA8" w:rsidRPr="00A217D5" w:rsidRDefault="00BC5DA8" w:rsidP="00050DD5">
            <w:pPr>
              <w:rPr>
                <w:sz w:val="20"/>
              </w:rPr>
            </w:pPr>
          </w:p>
        </w:tc>
        <w:tc>
          <w:tcPr>
            <w:tcW w:w="396" w:type="dxa"/>
          </w:tcPr>
          <w:p w14:paraId="013CBD65" w14:textId="77777777" w:rsidR="00BC5DA8" w:rsidRPr="00A217D5" w:rsidRDefault="00BC5DA8" w:rsidP="00050DD5">
            <w:pPr>
              <w:rPr>
                <w:sz w:val="20"/>
              </w:rPr>
            </w:pPr>
          </w:p>
        </w:tc>
        <w:tc>
          <w:tcPr>
            <w:tcW w:w="397" w:type="dxa"/>
          </w:tcPr>
          <w:p w14:paraId="123A7787" w14:textId="77777777" w:rsidR="00BC5DA8" w:rsidRPr="00A217D5" w:rsidRDefault="00BC5DA8" w:rsidP="00050DD5">
            <w:pPr>
              <w:rPr>
                <w:sz w:val="20"/>
              </w:rPr>
            </w:pPr>
          </w:p>
        </w:tc>
        <w:tc>
          <w:tcPr>
            <w:tcW w:w="396" w:type="dxa"/>
          </w:tcPr>
          <w:p w14:paraId="49CF4A91" w14:textId="77777777" w:rsidR="00BC5DA8" w:rsidRPr="00A217D5" w:rsidRDefault="00BC5DA8" w:rsidP="00050DD5">
            <w:pPr>
              <w:rPr>
                <w:sz w:val="20"/>
              </w:rPr>
            </w:pPr>
          </w:p>
        </w:tc>
        <w:tc>
          <w:tcPr>
            <w:tcW w:w="396" w:type="dxa"/>
          </w:tcPr>
          <w:p w14:paraId="306C8BF2" w14:textId="77777777" w:rsidR="00BC5DA8" w:rsidRPr="00A217D5" w:rsidRDefault="00BC5DA8" w:rsidP="00050DD5">
            <w:pPr>
              <w:rPr>
                <w:sz w:val="20"/>
              </w:rPr>
            </w:pPr>
          </w:p>
        </w:tc>
        <w:tc>
          <w:tcPr>
            <w:tcW w:w="397" w:type="dxa"/>
          </w:tcPr>
          <w:p w14:paraId="4F4192A3" w14:textId="77777777" w:rsidR="00BC5DA8" w:rsidRPr="00A217D5" w:rsidRDefault="00BC5DA8" w:rsidP="00050DD5">
            <w:pPr>
              <w:rPr>
                <w:sz w:val="20"/>
              </w:rPr>
            </w:pPr>
          </w:p>
        </w:tc>
        <w:tc>
          <w:tcPr>
            <w:tcW w:w="396" w:type="dxa"/>
          </w:tcPr>
          <w:p w14:paraId="21A35B3F" w14:textId="77777777" w:rsidR="00BC5DA8" w:rsidRPr="00A217D5" w:rsidRDefault="00BC5DA8" w:rsidP="00050DD5">
            <w:pPr>
              <w:rPr>
                <w:sz w:val="20"/>
              </w:rPr>
            </w:pPr>
          </w:p>
        </w:tc>
        <w:tc>
          <w:tcPr>
            <w:tcW w:w="396" w:type="dxa"/>
          </w:tcPr>
          <w:p w14:paraId="12F0462C" w14:textId="77777777" w:rsidR="00BC5DA8" w:rsidRPr="00A217D5" w:rsidRDefault="00BC5DA8" w:rsidP="00050DD5">
            <w:pPr>
              <w:rPr>
                <w:sz w:val="20"/>
              </w:rPr>
            </w:pPr>
          </w:p>
        </w:tc>
        <w:tc>
          <w:tcPr>
            <w:tcW w:w="397" w:type="dxa"/>
          </w:tcPr>
          <w:p w14:paraId="26C0C800" w14:textId="77777777" w:rsidR="00BC5DA8" w:rsidRPr="00A217D5" w:rsidRDefault="00BC5DA8" w:rsidP="00050DD5">
            <w:pPr>
              <w:rPr>
                <w:sz w:val="20"/>
              </w:rPr>
            </w:pPr>
          </w:p>
        </w:tc>
        <w:tc>
          <w:tcPr>
            <w:tcW w:w="396" w:type="dxa"/>
          </w:tcPr>
          <w:p w14:paraId="4CC55C73" w14:textId="77777777" w:rsidR="00BC5DA8" w:rsidRPr="00A217D5" w:rsidRDefault="00BC5DA8" w:rsidP="00050DD5">
            <w:pPr>
              <w:rPr>
                <w:sz w:val="20"/>
              </w:rPr>
            </w:pPr>
          </w:p>
        </w:tc>
        <w:tc>
          <w:tcPr>
            <w:tcW w:w="397" w:type="dxa"/>
          </w:tcPr>
          <w:p w14:paraId="4A788750" w14:textId="77777777" w:rsidR="00BC5DA8" w:rsidRPr="00A217D5" w:rsidRDefault="00BC5DA8" w:rsidP="00050DD5">
            <w:pPr>
              <w:rPr>
                <w:sz w:val="20"/>
              </w:rPr>
            </w:pPr>
          </w:p>
        </w:tc>
        <w:tc>
          <w:tcPr>
            <w:tcW w:w="396" w:type="dxa"/>
          </w:tcPr>
          <w:p w14:paraId="0CEBD23F" w14:textId="77777777" w:rsidR="00BC5DA8" w:rsidRPr="00A217D5" w:rsidRDefault="00BC5DA8" w:rsidP="00050DD5">
            <w:pPr>
              <w:rPr>
                <w:sz w:val="20"/>
              </w:rPr>
            </w:pPr>
          </w:p>
        </w:tc>
        <w:tc>
          <w:tcPr>
            <w:tcW w:w="396" w:type="dxa"/>
          </w:tcPr>
          <w:p w14:paraId="4DED679E" w14:textId="77777777" w:rsidR="00BC5DA8" w:rsidRPr="00A217D5" w:rsidRDefault="00BC5DA8" w:rsidP="00050DD5">
            <w:pPr>
              <w:rPr>
                <w:sz w:val="20"/>
              </w:rPr>
            </w:pPr>
          </w:p>
        </w:tc>
        <w:tc>
          <w:tcPr>
            <w:tcW w:w="397" w:type="dxa"/>
          </w:tcPr>
          <w:p w14:paraId="03DBD92C" w14:textId="77777777" w:rsidR="00BC5DA8" w:rsidRPr="00A217D5" w:rsidRDefault="00BC5DA8" w:rsidP="00050DD5">
            <w:pPr>
              <w:rPr>
                <w:sz w:val="20"/>
              </w:rPr>
            </w:pPr>
          </w:p>
        </w:tc>
        <w:tc>
          <w:tcPr>
            <w:tcW w:w="396" w:type="dxa"/>
          </w:tcPr>
          <w:p w14:paraId="24271C6A" w14:textId="77777777" w:rsidR="00BC5DA8" w:rsidRPr="00A217D5" w:rsidRDefault="00BC5DA8" w:rsidP="00050DD5">
            <w:pPr>
              <w:rPr>
                <w:sz w:val="20"/>
              </w:rPr>
            </w:pPr>
          </w:p>
        </w:tc>
        <w:tc>
          <w:tcPr>
            <w:tcW w:w="396" w:type="dxa"/>
          </w:tcPr>
          <w:p w14:paraId="0B79E787" w14:textId="77777777" w:rsidR="00BC5DA8" w:rsidRPr="00A217D5" w:rsidRDefault="00BC5DA8" w:rsidP="00050DD5">
            <w:pPr>
              <w:rPr>
                <w:sz w:val="20"/>
              </w:rPr>
            </w:pPr>
          </w:p>
        </w:tc>
        <w:tc>
          <w:tcPr>
            <w:tcW w:w="397" w:type="dxa"/>
          </w:tcPr>
          <w:p w14:paraId="5EB3D16D" w14:textId="77777777" w:rsidR="00BC5DA8" w:rsidRPr="00A217D5" w:rsidRDefault="00BC5DA8" w:rsidP="00050DD5">
            <w:pPr>
              <w:rPr>
                <w:sz w:val="20"/>
              </w:rPr>
            </w:pPr>
          </w:p>
        </w:tc>
        <w:tc>
          <w:tcPr>
            <w:tcW w:w="396" w:type="dxa"/>
          </w:tcPr>
          <w:p w14:paraId="337622F5" w14:textId="77777777" w:rsidR="00BC5DA8" w:rsidRPr="00A217D5" w:rsidRDefault="00BC5DA8" w:rsidP="00050DD5">
            <w:pPr>
              <w:rPr>
                <w:sz w:val="20"/>
              </w:rPr>
            </w:pPr>
          </w:p>
        </w:tc>
        <w:tc>
          <w:tcPr>
            <w:tcW w:w="396" w:type="dxa"/>
          </w:tcPr>
          <w:p w14:paraId="5627DB1B" w14:textId="77777777" w:rsidR="00BC5DA8" w:rsidRPr="00A217D5" w:rsidRDefault="00BC5DA8" w:rsidP="00050DD5">
            <w:pPr>
              <w:rPr>
                <w:sz w:val="20"/>
              </w:rPr>
            </w:pPr>
          </w:p>
        </w:tc>
        <w:tc>
          <w:tcPr>
            <w:tcW w:w="397" w:type="dxa"/>
          </w:tcPr>
          <w:p w14:paraId="520D8D4C" w14:textId="77777777" w:rsidR="00BC5DA8" w:rsidRPr="00A217D5" w:rsidRDefault="00BC5DA8" w:rsidP="00050DD5">
            <w:pPr>
              <w:rPr>
                <w:sz w:val="20"/>
              </w:rPr>
            </w:pPr>
          </w:p>
        </w:tc>
        <w:tc>
          <w:tcPr>
            <w:tcW w:w="396" w:type="dxa"/>
          </w:tcPr>
          <w:p w14:paraId="6CF28B6D" w14:textId="77777777" w:rsidR="00BC5DA8" w:rsidRDefault="00BC5DA8" w:rsidP="00050DD5"/>
        </w:tc>
        <w:tc>
          <w:tcPr>
            <w:tcW w:w="397" w:type="dxa"/>
          </w:tcPr>
          <w:p w14:paraId="46CF37B6" w14:textId="77777777" w:rsidR="00BC5DA8" w:rsidRDefault="00BC5DA8" w:rsidP="00050DD5"/>
        </w:tc>
        <w:tc>
          <w:tcPr>
            <w:tcW w:w="396" w:type="dxa"/>
          </w:tcPr>
          <w:p w14:paraId="1699090D" w14:textId="77777777" w:rsidR="00BC5DA8" w:rsidRDefault="00BC5DA8" w:rsidP="00050DD5"/>
        </w:tc>
        <w:tc>
          <w:tcPr>
            <w:tcW w:w="396" w:type="dxa"/>
          </w:tcPr>
          <w:p w14:paraId="07FCF997" w14:textId="77777777" w:rsidR="00BC5DA8" w:rsidRDefault="00BC5DA8" w:rsidP="00050DD5"/>
        </w:tc>
        <w:tc>
          <w:tcPr>
            <w:tcW w:w="397" w:type="dxa"/>
          </w:tcPr>
          <w:p w14:paraId="0EFFBC5F" w14:textId="77777777" w:rsidR="00BC5DA8" w:rsidRDefault="00BC5DA8" w:rsidP="00050DD5"/>
        </w:tc>
        <w:tc>
          <w:tcPr>
            <w:tcW w:w="396" w:type="dxa"/>
          </w:tcPr>
          <w:p w14:paraId="03EA49EE" w14:textId="77777777" w:rsidR="00BC5DA8" w:rsidRDefault="00BC5DA8" w:rsidP="00050DD5"/>
        </w:tc>
        <w:tc>
          <w:tcPr>
            <w:tcW w:w="396" w:type="dxa"/>
          </w:tcPr>
          <w:p w14:paraId="4E22D287" w14:textId="77777777" w:rsidR="00BC5DA8" w:rsidRDefault="00BC5DA8" w:rsidP="00050DD5"/>
        </w:tc>
        <w:tc>
          <w:tcPr>
            <w:tcW w:w="397" w:type="dxa"/>
          </w:tcPr>
          <w:p w14:paraId="28F35F2F" w14:textId="77777777" w:rsidR="00BC5DA8" w:rsidRDefault="00BC5DA8" w:rsidP="00050DD5"/>
        </w:tc>
        <w:tc>
          <w:tcPr>
            <w:tcW w:w="396" w:type="dxa"/>
          </w:tcPr>
          <w:p w14:paraId="1B975542" w14:textId="77777777" w:rsidR="00BC5DA8" w:rsidRDefault="00BC5DA8" w:rsidP="00050DD5"/>
        </w:tc>
        <w:tc>
          <w:tcPr>
            <w:tcW w:w="397" w:type="dxa"/>
          </w:tcPr>
          <w:p w14:paraId="17AE8DE2" w14:textId="77777777" w:rsidR="00BC5DA8" w:rsidRDefault="00BC5DA8" w:rsidP="00050DD5"/>
        </w:tc>
        <w:tc>
          <w:tcPr>
            <w:tcW w:w="396" w:type="dxa"/>
          </w:tcPr>
          <w:p w14:paraId="1E85E6D4" w14:textId="77777777" w:rsidR="00BC5DA8" w:rsidRDefault="00BC5DA8" w:rsidP="00050DD5"/>
        </w:tc>
        <w:tc>
          <w:tcPr>
            <w:tcW w:w="396" w:type="dxa"/>
          </w:tcPr>
          <w:p w14:paraId="11F510AF" w14:textId="77777777" w:rsidR="00BC5DA8" w:rsidRDefault="00BC5DA8" w:rsidP="00050DD5"/>
        </w:tc>
        <w:tc>
          <w:tcPr>
            <w:tcW w:w="397" w:type="dxa"/>
          </w:tcPr>
          <w:p w14:paraId="018DCFDC" w14:textId="77777777" w:rsidR="00BC5DA8" w:rsidRDefault="00BC5DA8" w:rsidP="00050DD5"/>
        </w:tc>
        <w:tc>
          <w:tcPr>
            <w:tcW w:w="396" w:type="dxa"/>
          </w:tcPr>
          <w:p w14:paraId="386BECEF" w14:textId="77777777" w:rsidR="00BC5DA8" w:rsidRDefault="00BC5DA8" w:rsidP="00050DD5"/>
        </w:tc>
        <w:tc>
          <w:tcPr>
            <w:tcW w:w="396" w:type="dxa"/>
          </w:tcPr>
          <w:p w14:paraId="1F6D67A4" w14:textId="77777777" w:rsidR="00BC5DA8" w:rsidRDefault="00BC5DA8" w:rsidP="00050DD5"/>
        </w:tc>
        <w:tc>
          <w:tcPr>
            <w:tcW w:w="397" w:type="dxa"/>
          </w:tcPr>
          <w:p w14:paraId="432DC336" w14:textId="77777777" w:rsidR="00BC5DA8" w:rsidRDefault="00BC5DA8" w:rsidP="00050DD5"/>
        </w:tc>
        <w:tc>
          <w:tcPr>
            <w:tcW w:w="396" w:type="dxa"/>
          </w:tcPr>
          <w:p w14:paraId="4DA6D724" w14:textId="77777777" w:rsidR="00BC5DA8" w:rsidRDefault="00BC5DA8" w:rsidP="00050DD5"/>
        </w:tc>
        <w:tc>
          <w:tcPr>
            <w:tcW w:w="397" w:type="dxa"/>
          </w:tcPr>
          <w:p w14:paraId="149868D5" w14:textId="77777777" w:rsidR="00BC5DA8" w:rsidRDefault="00BC5DA8" w:rsidP="00050DD5"/>
        </w:tc>
      </w:tr>
      <w:tr w:rsidR="00BC5DA8" w14:paraId="4CAB1E20" w14:textId="3F5C65C4" w:rsidTr="00BC5DA8">
        <w:tc>
          <w:tcPr>
            <w:tcW w:w="1271" w:type="dxa"/>
          </w:tcPr>
          <w:p w14:paraId="09448C52" w14:textId="56AE9E35" w:rsidR="00BC5DA8" w:rsidRDefault="00BC5DA8" w:rsidP="00050DD5">
            <w:r>
              <w:t>ROT_T1.1</w:t>
            </w:r>
          </w:p>
        </w:tc>
        <w:tc>
          <w:tcPr>
            <w:tcW w:w="396" w:type="dxa"/>
          </w:tcPr>
          <w:p w14:paraId="25C7E76E" w14:textId="77777777" w:rsidR="00BC5DA8" w:rsidRPr="00A217D5" w:rsidRDefault="00BC5DA8" w:rsidP="00050DD5">
            <w:pPr>
              <w:rPr>
                <w:sz w:val="20"/>
              </w:rPr>
            </w:pPr>
          </w:p>
        </w:tc>
        <w:tc>
          <w:tcPr>
            <w:tcW w:w="396" w:type="dxa"/>
          </w:tcPr>
          <w:p w14:paraId="01061EF0" w14:textId="77777777" w:rsidR="00BC5DA8" w:rsidRPr="00A217D5" w:rsidRDefault="00BC5DA8" w:rsidP="00050DD5">
            <w:pPr>
              <w:rPr>
                <w:sz w:val="20"/>
              </w:rPr>
            </w:pPr>
          </w:p>
        </w:tc>
        <w:tc>
          <w:tcPr>
            <w:tcW w:w="397" w:type="dxa"/>
          </w:tcPr>
          <w:p w14:paraId="62DD8499" w14:textId="77777777" w:rsidR="00BC5DA8" w:rsidRPr="00A217D5" w:rsidRDefault="00BC5DA8" w:rsidP="00050DD5">
            <w:pPr>
              <w:rPr>
                <w:sz w:val="20"/>
              </w:rPr>
            </w:pPr>
          </w:p>
        </w:tc>
        <w:tc>
          <w:tcPr>
            <w:tcW w:w="396" w:type="dxa"/>
          </w:tcPr>
          <w:p w14:paraId="7026176A" w14:textId="77777777" w:rsidR="00BC5DA8" w:rsidRPr="00A217D5" w:rsidRDefault="00BC5DA8" w:rsidP="00050DD5">
            <w:pPr>
              <w:rPr>
                <w:sz w:val="20"/>
              </w:rPr>
            </w:pPr>
          </w:p>
        </w:tc>
        <w:tc>
          <w:tcPr>
            <w:tcW w:w="397" w:type="dxa"/>
          </w:tcPr>
          <w:p w14:paraId="005D3A7E" w14:textId="77777777" w:rsidR="00BC5DA8" w:rsidRPr="00A217D5" w:rsidRDefault="00BC5DA8" w:rsidP="00050DD5">
            <w:pPr>
              <w:rPr>
                <w:sz w:val="20"/>
              </w:rPr>
            </w:pPr>
          </w:p>
        </w:tc>
        <w:tc>
          <w:tcPr>
            <w:tcW w:w="396" w:type="dxa"/>
          </w:tcPr>
          <w:p w14:paraId="1399A65A" w14:textId="77777777" w:rsidR="00BC5DA8" w:rsidRPr="00A217D5" w:rsidRDefault="00BC5DA8" w:rsidP="00050DD5">
            <w:pPr>
              <w:rPr>
                <w:sz w:val="20"/>
              </w:rPr>
            </w:pPr>
          </w:p>
        </w:tc>
        <w:tc>
          <w:tcPr>
            <w:tcW w:w="396" w:type="dxa"/>
          </w:tcPr>
          <w:p w14:paraId="088F957B" w14:textId="77777777" w:rsidR="00BC5DA8" w:rsidRPr="00A217D5" w:rsidRDefault="00BC5DA8" w:rsidP="00050DD5">
            <w:pPr>
              <w:rPr>
                <w:sz w:val="20"/>
              </w:rPr>
            </w:pPr>
          </w:p>
        </w:tc>
        <w:tc>
          <w:tcPr>
            <w:tcW w:w="397" w:type="dxa"/>
          </w:tcPr>
          <w:p w14:paraId="076635CF" w14:textId="77777777" w:rsidR="00BC5DA8" w:rsidRPr="00A217D5" w:rsidRDefault="00BC5DA8" w:rsidP="00050DD5">
            <w:pPr>
              <w:rPr>
                <w:sz w:val="20"/>
              </w:rPr>
            </w:pPr>
          </w:p>
        </w:tc>
        <w:tc>
          <w:tcPr>
            <w:tcW w:w="396" w:type="dxa"/>
          </w:tcPr>
          <w:p w14:paraId="772AEC9E" w14:textId="77777777" w:rsidR="00BC5DA8" w:rsidRPr="00A217D5" w:rsidRDefault="00BC5DA8" w:rsidP="00050DD5">
            <w:pPr>
              <w:rPr>
                <w:sz w:val="20"/>
              </w:rPr>
            </w:pPr>
          </w:p>
        </w:tc>
        <w:tc>
          <w:tcPr>
            <w:tcW w:w="397" w:type="dxa"/>
          </w:tcPr>
          <w:p w14:paraId="44C4520E" w14:textId="77777777" w:rsidR="00BC5DA8" w:rsidRPr="00A217D5" w:rsidRDefault="00BC5DA8" w:rsidP="00050DD5">
            <w:pPr>
              <w:rPr>
                <w:sz w:val="20"/>
              </w:rPr>
            </w:pPr>
          </w:p>
        </w:tc>
        <w:tc>
          <w:tcPr>
            <w:tcW w:w="396" w:type="dxa"/>
          </w:tcPr>
          <w:p w14:paraId="3A8CBB47" w14:textId="77777777" w:rsidR="00BC5DA8" w:rsidRPr="00A217D5" w:rsidRDefault="00BC5DA8" w:rsidP="00050DD5">
            <w:pPr>
              <w:rPr>
                <w:sz w:val="20"/>
              </w:rPr>
            </w:pPr>
          </w:p>
        </w:tc>
        <w:tc>
          <w:tcPr>
            <w:tcW w:w="397" w:type="dxa"/>
          </w:tcPr>
          <w:p w14:paraId="5195C25C" w14:textId="3A01340F" w:rsidR="00BC5DA8" w:rsidRPr="00A217D5" w:rsidRDefault="00BC5DA8" w:rsidP="00050DD5">
            <w:pPr>
              <w:rPr>
                <w:sz w:val="20"/>
              </w:rPr>
            </w:pPr>
            <w:r>
              <w:rPr>
                <w:sz w:val="20"/>
              </w:rPr>
              <w:t xml:space="preserve">X </w:t>
            </w:r>
          </w:p>
        </w:tc>
        <w:tc>
          <w:tcPr>
            <w:tcW w:w="396" w:type="dxa"/>
          </w:tcPr>
          <w:p w14:paraId="794E2FC4" w14:textId="77777777" w:rsidR="00BC5DA8" w:rsidRPr="00A217D5" w:rsidRDefault="00BC5DA8" w:rsidP="00050DD5">
            <w:pPr>
              <w:rPr>
                <w:sz w:val="20"/>
              </w:rPr>
            </w:pPr>
          </w:p>
        </w:tc>
        <w:tc>
          <w:tcPr>
            <w:tcW w:w="396" w:type="dxa"/>
          </w:tcPr>
          <w:p w14:paraId="478B6511" w14:textId="77777777" w:rsidR="00BC5DA8" w:rsidRPr="00A217D5" w:rsidRDefault="00BC5DA8" w:rsidP="00050DD5">
            <w:pPr>
              <w:rPr>
                <w:sz w:val="20"/>
              </w:rPr>
            </w:pPr>
          </w:p>
        </w:tc>
        <w:tc>
          <w:tcPr>
            <w:tcW w:w="397" w:type="dxa"/>
          </w:tcPr>
          <w:p w14:paraId="49B1288C" w14:textId="77777777" w:rsidR="00BC5DA8" w:rsidRPr="00A217D5" w:rsidRDefault="00BC5DA8" w:rsidP="00050DD5">
            <w:pPr>
              <w:rPr>
                <w:sz w:val="20"/>
              </w:rPr>
            </w:pPr>
          </w:p>
        </w:tc>
        <w:tc>
          <w:tcPr>
            <w:tcW w:w="396" w:type="dxa"/>
          </w:tcPr>
          <w:p w14:paraId="0C47AAB0" w14:textId="77777777" w:rsidR="00BC5DA8" w:rsidRPr="00A217D5" w:rsidRDefault="00BC5DA8" w:rsidP="00050DD5">
            <w:pPr>
              <w:rPr>
                <w:sz w:val="20"/>
              </w:rPr>
            </w:pPr>
          </w:p>
        </w:tc>
        <w:tc>
          <w:tcPr>
            <w:tcW w:w="396" w:type="dxa"/>
          </w:tcPr>
          <w:p w14:paraId="346BDFAE" w14:textId="77777777" w:rsidR="00BC5DA8" w:rsidRPr="00A217D5" w:rsidRDefault="00BC5DA8" w:rsidP="00050DD5">
            <w:pPr>
              <w:rPr>
                <w:sz w:val="20"/>
              </w:rPr>
            </w:pPr>
          </w:p>
        </w:tc>
        <w:tc>
          <w:tcPr>
            <w:tcW w:w="397" w:type="dxa"/>
          </w:tcPr>
          <w:p w14:paraId="2970E377" w14:textId="77777777" w:rsidR="00BC5DA8" w:rsidRPr="00A217D5" w:rsidRDefault="00BC5DA8" w:rsidP="00050DD5">
            <w:pPr>
              <w:rPr>
                <w:sz w:val="20"/>
              </w:rPr>
            </w:pPr>
          </w:p>
        </w:tc>
        <w:tc>
          <w:tcPr>
            <w:tcW w:w="396" w:type="dxa"/>
          </w:tcPr>
          <w:p w14:paraId="6AD30A1E" w14:textId="77777777" w:rsidR="00BC5DA8" w:rsidRPr="00A217D5" w:rsidRDefault="00BC5DA8" w:rsidP="00050DD5">
            <w:pPr>
              <w:rPr>
                <w:sz w:val="20"/>
              </w:rPr>
            </w:pPr>
          </w:p>
        </w:tc>
        <w:tc>
          <w:tcPr>
            <w:tcW w:w="396" w:type="dxa"/>
          </w:tcPr>
          <w:p w14:paraId="3D382273" w14:textId="77777777" w:rsidR="00BC5DA8" w:rsidRPr="00A217D5" w:rsidRDefault="00BC5DA8" w:rsidP="00050DD5">
            <w:pPr>
              <w:rPr>
                <w:sz w:val="20"/>
              </w:rPr>
            </w:pPr>
          </w:p>
        </w:tc>
        <w:tc>
          <w:tcPr>
            <w:tcW w:w="397" w:type="dxa"/>
          </w:tcPr>
          <w:p w14:paraId="2D8E71DE" w14:textId="77777777" w:rsidR="00BC5DA8" w:rsidRPr="00A217D5" w:rsidRDefault="00BC5DA8" w:rsidP="00050DD5">
            <w:pPr>
              <w:rPr>
                <w:sz w:val="20"/>
              </w:rPr>
            </w:pPr>
          </w:p>
        </w:tc>
        <w:tc>
          <w:tcPr>
            <w:tcW w:w="396" w:type="dxa"/>
          </w:tcPr>
          <w:p w14:paraId="4CB30E31" w14:textId="77777777" w:rsidR="00BC5DA8" w:rsidRPr="00A217D5" w:rsidRDefault="00BC5DA8" w:rsidP="00050DD5">
            <w:pPr>
              <w:rPr>
                <w:sz w:val="20"/>
              </w:rPr>
            </w:pPr>
          </w:p>
        </w:tc>
        <w:tc>
          <w:tcPr>
            <w:tcW w:w="397" w:type="dxa"/>
          </w:tcPr>
          <w:p w14:paraId="0C343EA7" w14:textId="77777777" w:rsidR="00BC5DA8" w:rsidRPr="00A217D5" w:rsidRDefault="00BC5DA8" w:rsidP="00050DD5">
            <w:pPr>
              <w:rPr>
                <w:sz w:val="20"/>
              </w:rPr>
            </w:pPr>
          </w:p>
        </w:tc>
        <w:tc>
          <w:tcPr>
            <w:tcW w:w="396" w:type="dxa"/>
          </w:tcPr>
          <w:p w14:paraId="4B543FC5" w14:textId="77777777" w:rsidR="00BC5DA8" w:rsidRPr="00A217D5" w:rsidRDefault="00BC5DA8" w:rsidP="00050DD5">
            <w:pPr>
              <w:rPr>
                <w:sz w:val="20"/>
              </w:rPr>
            </w:pPr>
          </w:p>
        </w:tc>
        <w:tc>
          <w:tcPr>
            <w:tcW w:w="396" w:type="dxa"/>
          </w:tcPr>
          <w:p w14:paraId="7A1F3DC2" w14:textId="77777777" w:rsidR="00BC5DA8" w:rsidRPr="00A217D5" w:rsidRDefault="00BC5DA8" w:rsidP="00050DD5">
            <w:pPr>
              <w:rPr>
                <w:sz w:val="20"/>
              </w:rPr>
            </w:pPr>
          </w:p>
        </w:tc>
        <w:tc>
          <w:tcPr>
            <w:tcW w:w="397" w:type="dxa"/>
          </w:tcPr>
          <w:p w14:paraId="73E75B0F" w14:textId="77777777" w:rsidR="00BC5DA8" w:rsidRPr="00A217D5" w:rsidRDefault="00BC5DA8" w:rsidP="00050DD5">
            <w:pPr>
              <w:rPr>
                <w:sz w:val="20"/>
              </w:rPr>
            </w:pPr>
          </w:p>
        </w:tc>
        <w:tc>
          <w:tcPr>
            <w:tcW w:w="396" w:type="dxa"/>
          </w:tcPr>
          <w:p w14:paraId="0D9D34BB" w14:textId="77777777" w:rsidR="00BC5DA8" w:rsidRPr="00A217D5" w:rsidRDefault="00BC5DA8" w:rsidP="00050DD5">
            <w:pPr>
              <w:rPr>
                <w:sz w:val="20"/>
              </w:rPr>
            </w:pPr>
          </w:p>
        </w:tc>
        <w:tc>
          <w:tcPr>
            <w:tcW w:w="396" w:type="dxa"/>
          </w:tcPr>
          <w:p w14:paraId="62FC9B29" w14:textId="77777777" w:rsidR="00BC5DA8" w:rsidRPr="00A217D5" w:rsidRDefault="00BC5DA8" w:rsidP="00050DD5">
            <w:pPr>
              <w:rPr>
                <w:sz w:val="20"/>
              </w:rPr>
            </w:pPr>
          </w:p>
        </w:tc>
        <w:tc>
          <w:tcPr>
            <w:tcW w:w="397" w:type="dxa"/>
          </w:tcPr>
          <w:p w14:paraId="0FD95AB3" w14:textId="77777777" w:rsidR="00BC5DA8" w:rsidRPr="00A217D5" w:rsidRDefault="00BC5DA8" w:rsidP="00050DD5">
            <w:pPr>
              <w:rPr>
                <w:sz w:val="20"/>
              </w:rPr>
            </w:pPr>
          </w:p>
        </w:tc>
        <w:tc>
          <w:tcPr>
            <w:tcW w:w="396" w:type="dxa"/>
          </w:tcPr>
          <w:p w14:paraId="20794099" w14:textId="77777777" w:rsidR="00BC5DA8" w:rsidRPr="00A217D5" w:rsidRDefault="00BC5DA8" w:rsidP="00050DD5">
            <w:pPr>
              <w:rPr>
                <w:sz w:val="20"/>
              </w:rPr>
            </w:pPr>
          </w:p>
        </w:tc>
        <w:tc>
          <w:tcPr>
            <w:tcW w:w="396" w:type="dxa"/>
          </w:tcPr>
          <w:p w14:paraId="66AFF091" w14:textId="77777777" w:rsidR="00BC5DA8" w:rsidRPr="00A217D5" w:rsidRDefault="00BC5DA8" w:rsidP="00050DD5">
            <w:pPr>
              <w:rPr>
                <w:sz w:val="20"/>
              </w:rPr>
            </w:pPr>
          </w:p>
        </w:tc>
        <w:tc>
          <w:tcPr>
            <w:tcW w:w="397" w:type="dxa"/>
          </w:tcPr>
          <w:p w14:paraId="06ACD35B" w14:textId="77777777" w:rsidR="00BC5DA8" w:rsidRPr="00A217D5" w:rsidRDefault="00BC5DA8" w:rsidP="00050DD5">
            <w:pPr>
              <w:rPr>
                <w:sz w:val="20"/>
              </w:rPr>
            </w:pPr>
          </w:p>
        </w:tc>
        <w:tc>
          <w:tcPr>
            <w:tcW w:w="396" w:type="dxa"/>
          </w:tcPr>
          <w:p w14:paraId="2F34F405" w14:textId="77777777" w:rsidR="00BC5DA8" w:rsidRDefault="00BC5DA8" w:rsidP="00050DD5"/>
        </w:tc>
        <w:tc>
          <w:tcPr>
            <w:tcW w:w="397" w:type="dxa"/>
          </w:tcPr>
          <w:p w14:paraId="56B8F342" w14:textId="77777777" w:rsidR="00BC5DA8" w:rsidRDefault="00BC5DA8" w:rsidP="00050DD5"/>
        </w:tc>
        <w:tc>
          <w:tcPr>
            <w:tcW w:w="396" w:type="dxa"/>
          </w:tcPr>
          <w:p w14:paraId="105909C4" w14:textId="77777777" w:rsidR="00BC5DA8" w:rsidRDefault="00BC5DA8" w:rsidP="00050DD5"/>
        </w:tc>
        <w:tc>
          <w:tcPr>
            <w:tcW w:w="396" w:type="dxa"/>
          </w:tcPr>
          <w:p w14:paraId="42D84F10" w14:textId="77777777" w:rsidR="00BC5DA8" w:rsidRDefault="00BC5DA8" w:rsidP="00050DD5"/>
        </w:tc>
        <w:tc>
          <w:tcPr>
            <w:tcW w:w="397" w:type="dxa"/>
          </w:tcPr>
          <w:p w14:paraId="7F5DEEC0" w14:textId="77777777" w:rsidR="00BC5DA8" w:rsidRDefault="00BC5DA8" w:rsidP="00050DD5"/>
        </w:tc>
        <w:tc>
          <w:tcPr>
            <w:tcW w:w="396" w:type="dxa"/>
          </w:tcPr>
          <w:p w14:paraId="519D4910" w14:textId="77777777" w:rsidR="00BC5DA8" w:rsidRDefault="00BC5DA8" w:rsidP="00050DD5"/>
        </w:tc>
        <w:tc>
          <w:tcPr>
            <w:tcW w:w="396" w:type="dxa"/>
          </w:tcPr>
          <w:p w14:paraId="1A08DAD5" w14:textId="77777777" w:rsidR="00BC5DA8" w:rsidRDefault="00BC5DA8" w:rsidP="00050DD5"/>
        </w:tc>
        <w:tc>
          <w:tcPr>
            <w:tcW w:w="397" w:type="dxa"/>
          </w:tcPr>
          <w:p w14:paraId="60BFE60F" w14:textId="77777777" w:rsidR="00BC5DA8" w:rsidRDefault="00BC5DA8" w:rsidP="00050DD5"/>
        </w:tc>
        <w:tc>
          <w:tcPr>
            <w:tcW w:w="396" w:type="dxa"/>
          </w:tcPr>
          <w:p w14:paraId="3CE9AEA2" w14:textId="77777777" w:rsidR="00BC5DA8" w:rsidRDefault="00BC5DA8" w:rsidP="00050DD5"/>
        </w:tc>
        <w:tc>
          <w:tcPr>
            <w:tcW w:w="397" w:type="dxa"/>
          </w:tcPr>
          <w:p w14:paraId="6BDD46E1" w14:textId="77777777" w:rsidR="00BC5DA8" w:rsidRDefault="00BC5DA8" w:rsidP="00050DD5"/>
        </w:tc>
        <w:tc>
          <w:tcPr>
            <w:tcW w:w="396" w:type="dxa"/>
          </w:tcPr>
          <w:p w14:paraId="22F51143" w14:textId="77777777" w:rsidR="00BC5DA8" w:rsidRDefault="00BC5DA8" w:rsidP="00050DD5"/>
        </w:tc>
        <w:tc>
          <w:tcPr>
            <w:tcW w:w="396" w:type="dxa"/>
          </w:tcPr>
          <w:p w14:paraId="2EA403FE" w14:textId="77777777" w:rsidR="00BC5DA8" w:rsidRDefault="00BC5DA8" w:rsidP="00050DD5"/>
        </w:tc>
        <w:tc>
          <w:tcPr>
            <w:tcW w:w="397" w:type="dxa"/>
          </w:tcPr>
          <w:p w14:paraId="6539FA24" w14:textId="77777777" w:rsidR="00BC5DA8" w:rsidRDefault="00BC5DA8" w:rsidP="00050DD5"/>
        </w:tc>
        <w:tc>
          <w:tcPr>
            <w:tcW w:w="396" w:type="dxa"/>
          </w:tcPr>
          <w:p w14:paraId="7C3E333B" w14:textId="77777777" w:rsidR="00BC5DA8" w:rsidRDefault="00BC5DA8" w:rsidP="00050DD5"/>
        </w:tc>
        <w:tc>
          <w:tcPr>
            <w:tcW w:w="396" w:type="dxa"/>
          </w:tcPr>
          <w:p w14:paraId="79405DCF" w14:textId="77777777" w:rsidR="00BC5DA8" w:rsidRDefault="00BC5DA8" w:rsidP="00050DD5"/>
        </w:tc>
        <w:tc>
          <w:tcPr>
            <w:tcW w:w="397" w:type="dxa"/>
          </w:tcPr>
          <w:p w14:paraId="355BC64F" w14:textId="77777777" w:rsidR="00BC5DA8" w:rsidRDefault="00BC5DA8" w:rsidP="00050DD5"/>
        </w:tc>
        <w:tc>
          <w:tcPr>
            <w:tcW w:w="396" w:type="dxa"/>
          </w:tcPr>
          <w:p w14:paraId="1CD3A522" w14:textId="77777777" w:rsidR="00BC5DA8" w:rsidRDefault="00BC5DA8" w:rsidP="00050DD5"/>
        </w:tc>
        <w:tc>
          <w:tcPr>
            <w:tcW w:w="397" w:type="dxa"/>
          </w:tcPr>
          <w:p w14:paraId="7E72DA6C" w14:textId="77777777" w:rsidR="00BC5DA8" w:rsidRDefault="00BC5DA8" w:rsidP="00050DD5"/>
        </w:tc>
      </w:tr>
      <w:tr w:rsidR="00BC5DA8" w14:paraId="58BF0D62" w14:textId="05837FB1" w:rsidTr="00BC5DA8">
        <w:tc>
          <w:tcPr>
            <w:tcW w:w="1271" w:type="dxa"/>
          </w:tcPr>
          <w:p w14:paraId="4742F836" w14:textId="35835816" w:rsidR="00BC5DA8" w:rsidRDefault="00BC5DA8" w:rsidP="00050DD5">
            <w:r>
              <w:t>ROT_T2.1</w:t>
            </w:r>
          </w:p>
        </w:tc>
        <w:tc>
          <w:tcPr>
            <w:tcW w:w="396" w:type="dxa"/>
          </w:tcPr>
          <w:p w14:paraId="6F391691" w14:textId="77777777" w:rsidR="00BC5DA8" w:rsidRPr="00A217D5" w:rsidRDefault="00BC5DA8" w:rsidP="00050DD5">
            <w:pPr>
              <w:rPr>
                <w:sz w:val="20"/>
              </w:rPr>
            </w:pPr>
          </w:p>
        </w:tc>
        <w:tc>
          <w:tcPr>
            <w:tcW w:w="396" w:type="dxa"/>
          </w:tcPr>
          <w:p w14:paraId="7C23A88A" w14:textId="77777777" w:rsidR="00BC5DA8" w:rsidRPr="00A217D5" w:rsidRDefault="00BC5DA8" w:rsidP="00050DD5">
            <w:pPr>
              <w:rPr>
                <w:sz w:val="20"/>
              </w:rPr>
            </w:pPr>
          </w:p>
        </w:tc>
        <w:tc>
          <w:tcPr>
            <w:tcW w:w="397" w:type="dxa"/>
          </w:tcPr>
          <w:p w14:paraId="7F05BDAD" w14:textId="77777777" w:rsidR="00BC5DA8" w:rsidRPr="00A217D5" w:rsidRDefault="00BC5DA8" w:rsidP="00050DD5">
            <w:pPr>
              <w:rPr>
                <w:sz w:val="20"/>
              </w:rPr>
            </w:pPr>
          </w:p>
        </w:tc>
        <w:tc>
          <w:tcPr>
            <w:tcW w:w="396" w:type="dxa"/>
          </w:tcPr>
          <w:p w14:paraId="380F9DA1" w14:textId="77777777" w:rsidR="00BC5DA8" w:rsidRPr="00A217D5" w:rsidRDefault="00BC5DA8" w:rsidP="00050DD5">
            <w:pPr>
              <w:rPr>
                <w:sz w:val="20"/>
              </w:rPr>
            </w:pPr>
          </w:p>
        </w:tc>
        <w:tc>
          <w:tcPr>
            <w:tcW w:w="397" w:type="dxa"/>
          </w:tcPr>
          <w:p w14:paraId="4A1EF8E9" w14:textId="77777777" w:rsidR="00BC5DA8" w:rsidRPr="00A217D5" w:rsidRDefault="00BC5DA8" w:rsidP="00050DD5">
            <w:pPr>
              <w:rPr>
                <w:sz w:val="20"/>
              </w:rPr>
            </w:pPr>
          </w:p>
        </w:tc>
        <w:tc>
          <w:tcPr>
            <w:tcW w:w="396" w:type="dxa"/>
          </w:tcPr>
          <w:p w14:paraId="213FF12A" w14:textId="77777777" w:rsidR="00BC5DA8" w:rsidRPr="00A217D5" w:rsidRDefault="00BC5DA8" w:rsidP="00050DD5">
            <w:pPr>
              <w:rPr>
                <w:sz w:val="20"/>
              </w:rPr>
            </w:pPr>
          </w:p>
        </w:tc>
        <w:tc>
          <w:tcPr>
            <w:tcW w:w="396" w:type="dxa"/>
          </w:tcPr>
          <w:p w14:paraId="2D13AF07" w14:textId="77777777" w:rsidR="00BC5DA8" w:rsidRPr="00A217D5" w:rsidRDefault="00BC5DA8" w:rsidP="00050DD5">
            <w:pPr>
              <w:rPr>
                <w:sz w:val="20"/>
              </w:rPr>
            </w:pPr>
          </w:p>
        </w:tc>
        <w:tc>
          <w:tcPr>
            <w:tcW w:w="397" w:type="dxa"/>
          </w:tcPr>
          <w:p w14:paraId="672E600E" w14:textId="77777777" w:rsidR="00BC5DA8" w:rsidRPr="00A217D5" w:rsidRDefault="00BC5DA8" w:rsidP="00050DD5">
            <w:pPr>
              <w:rPr>
                <w:sz w:val="20"/>
              </w:rPr>
            </w:pPr>
          </w:p>
        </w:tc>
        <w:tc>
          <w:tcPr>
            <w:tcW w:w="396" w:type="dxa"/>
          </w:tcPr>
          <w:p w14:paraId="7927E1FB" w14:textId="77777777" w:rsidR="00BC5DA8" w:rsidRPr="00A217D5" w:rsidRDefault="00BC5DA8" w:rsidP="00050DD5">
            <w:pPr>
              <w:rPr>
                <w:sz w:val="20"/>
              </w:rPr>
            </w:pPr>
          </w:p>
        </w:tc>
        <w:tc>
          <w:tcPr>
            <w:tcW w:w="397" w:type="dxa"/>
          </w:tcPr>
          <w:p w14:paraId="0A1565C7" w14:textId="77777777" w:rsidR="00BC5DA8" w:rsidRPr="00A217D5" w:rsidRDefault="00BC5DA8" w:rsidP="00050DD5">
            <w:pPr>
              <w:rPr>
                <w:sz w:val="20"/>
              </w:rPr>
            </w:pPr>
          </w:p>
        </w:tc>
        <w:tc>
          <w:tcPr>
            <w:tcW w:w="396" w:type="dxa"/>
          </w:tcPr>
          <w:p w14:paraId="71EE460D" w14:textId="77777777" w:rsidR="00BC5DA8" w:rsidRPr="00A217D5" w:rsidRDefault="00BC5DA8" w:rsidP="00050DD5">
            <w:pPr>
              <w:rPr>
                <w:sz w:val="20"/>
              </w:rPr>
            </w:pPr>
          </w:p>
        </w:tc>
        <w:tc>
          <w:tcPr>
            <w:tcW w:w="397" w:type="dxa"/>
          </w:tcPr>
          <w:p w14:paraId="3E646065" w14:textId="77777777" w:rsidR="00BC5DA8" w:rsidRPr="00A217D5" w:rsidRDefault="00BC5DA8" w:rsidP="00050DD5">
            <w:pPr>
              <w:rPr>
                <w:sz w:val="20"/>
              </w:rPr>
            </w:pPr>
          </w:p>
        </w:tc>
        <w:tc>
          <w:tcPr>
            <w:tcW w:w="396" w:type="dxa"/>
          </w:tcPr>
          <w:p w14:paraId="2BD2DE8E" w14:textId="437CB18A" w:rsidR="00BC5DA8" w:rsidRPr="00A217D5" w:rsidRDefault="00BC5DA8" w:rsidP="00050DD5">
            <w:pPr>
              <w:rPr>
                <w:sz w:val="20"/>
              </w:rPr>
            </w:pPr>
            <w:r>
              <w:rPr>
                <w:sz w:val="20"/>
              </w:rPr>
              <w:t xml:space="preserve">X </w:t>
            </w:r>
          </w:p>
        </w:tc>
        <w:tc>
          <w:tcPr>
            <w:tcW w:w="396" w:type="dxa"/>
          </w:tcPr>
          <w:p w14:paraId="53B0BB96" w14:textId="525A0744" w:rsidR="00BC5DA8" w:rsidRPr="00A217D5" w:rsidRDefault="00BC5DA8" w:rsidP="00050DD5">
            <w:pPr>
              <w:rPr>
                <w:sz w:val="20"/>
              </w:rPr>
            </w:pPr>
          </w:p>
        </w:tc>
        <w:tc>
          <w:tcPr>
            <w:tcW w:w="397" w:type="dxa"/>
          </w:tcPr>
          <w:p w14:paraId="3E1946B4" w14:textId="77777777" w:rsidR="00BC5DA8" w:rsidRPr="00A217D5" w:rsidRDefault="00BC5DA8" w:rsidP="00050DD5">
            <w:pPr>
              <w:rPr>
                <w:sz w:val="20"/>
              </w:rPr>
            </w:pPr>
          </w:p>
        </w:tc>
        <w:tc>
          <w:tcPr>
            <w:tcW w:w="396" w:type="dxa"/>
          </w:tcPr>
          <w:p w14:paraId="509E9165" w14:textId="77777777" w:rsidR="00BC5DA8" w:rsidRPr="00A217D5" w:rsidRDefault="00BC5DA8" w:rsidP="00050DD5">
            <w:pPr>
              <w:rPr>
                <w:sz w:val="20"/>
              </w:rPr>
            </w:pPr>
          </w:p>
        </w:tc>
        <w:tc>
          <w:tcPr>
            <w:tcW w:w="396" w:type="dxa"/>
          </w:tcPr>
          <w:p w14:paraId="6E3CBF1B" w14:textId="77777777" w:rsidR="00BC5DA8" w:rsidRPr="00A217D5" w:rsidRDefault="00BC5DA8" w:rsidP="00050DD5">
            <w:pPr>
              <w:rPr>
                <w:sz w:val="20"/>
              </w:rPr>
            </w:pPr>
          </w:p>
        </w:tc>
        <w:tc>
          <w:tcPr>
            <w:tcW w:w="397" w:type="dxa"/>
          </w:tcPr>
          <w:p w14:paraId="2B7C72D5" w14:textId="77777777" w:rsidR="00BC5DA8" w:rsidRPr="00A217D5" w:rsidRDefault="00BC5DA8" w:rsidP="00050DD5">
            <w:pPr>
              <w:rPr>
                <w:sz w:val="20"/>
              </w:rPr>
            </w:pPr>
          </w:p>
        </w:tc>
        <w:tc>
          <w:tcPr>
            <w:tcW w:w="396" w:type="dxa"/>
          </w:tcPr>
          <w:p w14:paraId="604E3150" w14:textId="77777777" w:rsidR="00BC5DA8" w:rsidRPr="00A217D5" w:rsidRDefault="00BC5DA8" w:rsidP="00050DD5">
            <w:pPr>
              <w:rPr>
                <w:sz w:val="20"/>
              </w:rPr>
            </w:pPr>
          </w:p>
        </w:tc>
        <w:tc>
          <w:tcPr>
            <w:tcW w:w="396" w:type="dxa"/>
          </w:tcPr>
          <w:p w14:paraId="32C6C565" w14:textId="77777777" w:rsidR="00BC5DA8" w:rsidRPr="00A217D5" w:rsidRDefault="00BC5DA8" w:rsidP="00050DD5">
            <w:pPr>
              <w:rPr>
                <w:sz w:val="20"/>
              </w:rPr>
            </w:pPr>
          </w:p>
        </w:tc>
        <w:tc>
          <w:tcPr>
            <w:tcW w:w="397" w:type="dxa"/>
          </w:tcPr>
          <w:p w14:paraId="0E8F8CC9" w14:textId="77777777" w:rsidR="00BC5DA8" w:rsidRPr="00A217D5" w:rsidRDefault="00BC5DA8" w:rsidP="00050DD5">
            <w:pPr>
              <w:rPr>
                <w:sz w:val="20"/>
              </w:rPr>
            </w:pPr>
          </w:p>
        </w:tc>
        <w:tc>
          <w:tcPr>
            <w:tcW w:w="396" w:type="dxa"/>
          </w:tcPr>
          <w:p w14:paraId="3418AD5F" w14:textId="77777777" w:rsidR="00BC5DA8" w:rsidRPr="00A217D5" w:rsidRDefault="00BC5DA8" w:rsidP="00050DD5">
            <w:pPr>
              <w:rPr>
                <w:sz w:val="20"/>
              </w:rPr>
            </w:pPr>
          </w:p>
        </w:tc>
        <w:tc>
          <w:tcPr>
            <w:tcW w:w="397" w:type="dxa"/>
          </w:tcPr>
          <w:p w14:paraId="31BFF1C0" w14:textId="77777777" w:rsidR="00BC5DA8" w:rsidRPr="00A217D5" w:rsidRDefault="00BC5DA8" w:rsidP="00050DD5">
            <w:pPr>
              <w:rPr>
                <w:sz w:val="20"/>
              </w:rPr>
            </w:pPr>
          </w:p>
        </w:tc>
        <w:tc>
          <w:tcPr>
            <w:tcW w:w="396" w:type="dxa"/>
          </w:tcPr>
          <w:p w14:paraId="2BAA1D3B" w14:textId="77777777" w:rsidR="00BC5DA8" w:rsidRPr="00A217D5" w:rsidRDefault="00BC5DA8" w:rsidP="00050DD5">
            <w:pPr>
              <w:rPr>
                <w:sz w:val="20"/>
              </w:rPr>
            </w:pPr>
          </w:p>
        </w:tc>
        <w:tc>
          <w:tcPr>
            <w:tcW w:w="396" w:type="dxa"/>
          </w:tcPr>
          <w:p w14:paraId="3830290A" w14:textId="77777777" w:rsidR="00BC5DA8" w:rsidRPr="00A217D5" w:rsidRDefault="00BC5DA8" w:rsidP="00050DD5">
            <w:pPr>
              <w:rPr>
                <w:sz w:val="20"/>
              </w:rPr>
            </w:pPr>
          </w:p>
        </w:tc>
        <w:tc>
          <w:tcPr>
            <w:tcW w:w="397" w:type="dxa"/>
          </w:tcPr>
          <w:p w14:paraId="75C70054" w14:textId="77777777" w:rsidR="00BC5DA8" w:rsidRPr="00A217D5" w:rsidRDefault="00BC5DA8" w:rsidP="00050DD5">
            <w:pPr>
              <w:rPr>
                <w:sz w:val="20"/>
              </w:rPr>
            </w:pPr>
          </w:p>
        </w:tc>
        <w:tc>
          <w:tcPr>
            <w:tcW w:w="396" w:type="dxa"/>
          </w:tcPr>
          <w:p w14:paraId="6E648CFA" w14:textId="77777777" w:rsidR="00BC5DA8" w:rsidRPr="00A217D5" w:rsidRDefault="00BC5DA8" w:rsidP="00050DD5">
            <w:pPr>
              <w:rPr>
                <w:sz w:val="20"/>
              </w:rPr>
            </w:pPr>
          </w:p>
        </w:tc>
        <w:tc>
          <w:tcPr>
            <w:tcW w:w="396" w:type="dxa"/>
          </w:tcPr>
          <w:p w14:paraId="22813368" w14:textId="77777777" w:rsidR="00BC5DA8" w:rsidRPr="00A217D5" w:rsidRDefault="00BC5DA8" w:rsidP="00050DD5">
            <w:pPr>
              <w:rPr>
                <w:sz w:val="20"/>
              </w:rPr>
            </w:pPr>
          </w:p>
        </w:tc>
        <w:tc>
          <w:tcPr>
            <w:tcW w:w="397" w:type="dxa"/>
          </w:tcPr>
          <w:p w14:paraId="519DD580" w14:textId="77777777" w:rsidR="00BC5DA8" w:rsidRPr="00A217D5" w:rsidRDefault="00BC5DA8" w:rsidP="00050DD5">
            <w:pPr>
              <w:rPr>
                <w:sz w:val="20"/>
              </w:rPr>
            </w:pPr>
          </w:p>
        </w:tc>
        <w:tc>
          <w:tcPr>
            <w:tcW w:w="396" w:type="dxa"/>
          </w:tcPr>
          <w:p w14:paraId="2F147C99" w14:textId="77777777" w:rsidR="00BC5DA8" w:rsidRPr="00A217D5" w:rsidRDefault="00BC5DA8" w:rsidP="00050DD5">
            <w:pPr>
              <w:rPr>
                <w:sz w:val="20"/>
              </w:rPr>
            </w:pPr>
          </w:p>
        </w:tc>
        <w:tc>
          <w:tcPr>
            <w:tcW w:w="396" w:type="dxa"/>
          </w:tcPr>
          <w:p w14:paraId="3FFCBF0A" w14:textId="77777777" w:rsidR="00BC5DA8" w:rsidRPr="00A217D5" w:rsidRDefault="00BC5DA8" w:rsidP="00050DD5">
            <w:pPr>
              <w:rPr>
                <w:sz w:val="20"/>
              </w:rPr>
            </w:pPr>
          </w:p>
        </w:tc>
        <w:tc>
          <w:tcPr>
            <w:tcW w:w="397" w:type="dxa"/>
          </w:tcPr>
          <w:p w14:paraId="5E39CB15" w14:textId="77777777" w:rsidR="00BC5DA8" w:rsidRPr="00A217D5" w:rsidRDefault="00BC5DA8" w:rsidP="00050DD5">
            <w:pPr>
              <w:rPr>
                <w:sz w:val="20"/>
              </w:rPr>
            </w:pPr>
          </w:p>
        </w:tc>
        <w:tc>
          <w:tcPr>
            <w:tcW w:w="396" w:type="dxa"/>
          </w:tcPr>
          <w:p w14:paraId="6A30C668" w14:textId="77777777" w:rsidR="00BC5DA8" w:rsidRDefault="00BC5DA8" w:rsidP="00050DD5"/>
        </w:tc>
        <w:tc>
          <w:tcPr>
            <w:tcW w:w="397" w:type="dxa"/>
          </w:tcPr>
          <w:p w14:paraId="20C64DF1" w14:textId="77777777" w:rsidR="00BC5DA8" w:rsidRDefault="00BC5DA8" w:rsidP="00050DD5"/>
        </w:tc>
        <w:tc>
          <w:tcPr>
            <w:tcW w:w="396" w:type="dxa"/>
          </w:tcPr>
          <w:p w14:paraId="72A8E992" w14:textId="77777777" w:rsidR="00BC5DA8" w:rsidRDefault="00BC5DA8" w:rsidP="00050DD5"/>
        </w:tc>
        <w:tc>
          <w:tcPr>
            <w:tcW w:w="396" w:type="dxa"/>
          </w:tcPr>
          <w:p w14:paraId="551569C5" w14:textId="77777777" w:rsidR="00BC5DA8" w:rsidRDefault="00BC5DA8" w:rsidP="00050DD5"/>
        </w:tc>
        <w:tc>
          <w:tcPr>
            <w:tcW w:w="397" w:type="dxa"/>
          </w:tcPr>
          <w:p w14:paraId="31877B6A" w14:textId="77777777" w:rsidR="00BC5DA8" w:rsidRDefault="00BC5DA8" w:rsidP="00050DD5"/>
        </w:tc>
        <w:tc>
          <w:tcPr>
            <w:tcW w:w="396" w:type="dxa"/>
          </w:tcPr>
          <w:p w14:paraId="35966AF9" w14:textId="77777777" w:rsidR="00BC5DA8" w:rsidRDefault="00BC5DA8" w:rsidP="00050DD5"/>
        </w:tc>
        <w:tc>
          <w:tcPr>
            <w:tcW w:w="396" w:type="dxa"/>
          </w:tcPr>
          <w:p w14:paraId="6692A7A6" w14:textId="77777777" w:rsidR="00BC5DA8" w:rsidRDefault="00BC5DA8" w:rsidP="00050DD5"/>
        </w:tc>
        <w:tc>
          <w:tcPr>
            <w:tcW w:w="397" w:type="dxa"/>
          </w:tcPr>
          <w:p w14:paraId="2336794D" w14:textId="77777777" w:rsidR="00BC5DA8" w:rsidRDefault="00BC5DA8" w:rsidP="00050DD5"/>
        </w:tc>
        <w:tc>
          <w:tcPr>
            <w:tcW w:w="396" w:type="dxa"/>
          </w:tcPr>
          <w:p w14:paraId="7BD84B52" w14:textId="77777777" w:rsidR="00BC5DA8" w:rsidRDefault="00BC5DA8" w:rsidP="00050DD5"/>
        </w:tc>
        <w:tc>
          <w:tcPr>
            <w:tcW w:w="397" w:type="dxa"/>
          </w:tcPr>
          <w:p w14:paraId="33CE8C84" w14:textId="77777777" w:rsidR="00BC5DA8" w:rsidRDefault="00BC5DA8" w:rsidP="00050DD5"/>
        </w:tc>
        <w:tc>
          <w:tcPr>
            <w:tcW w:w="396" w:type="dxa"/>
          </w:tcPr>
          <w:p w14:paraId="15F16405" w14:textId="77777777" w:rsidR="00BC5DA8" w:rsidRDefault="00BC5DA8" w:rsidP="00050DD5"/>
        </w:tc>
        <w:tc>
          <w:tcPr>
            <w:tcW w:w="396" w:type="dxa"/>
          </w:tcPr>
          <w:p w14:paraId="6896D2E7" w14:textId="77777777" w:rsidR="00BC5DA8" w:rsidRDefault="00BC5DA8" w:rsidP="00050DD5"/>
        </w:tc>
        <w:tc>
          <w:tcPr>
            <w:tcW w:w="397" w:type="dxa"/>
          </w:tcPr>
          <w:p w14:paraId="7D25E5DE" w14:textId="77777777" w:rsidR="00BC5DA8" w:rsidRDefault="00BC5DA8" w:rsidP="00050DD5"/>
        </w:tc>
        <w:tc>
          <w:tcPr>
            <w:tcW w:w="396" w:type="dxa"/>
          </w:tcPr>
          <w:p w14:paraId="31F082D1" w14:textId="77777777" w:rsidR="00BC5DA8" w:rsidRDefault="00BC5DA8" w:rsidP="00050DD5"/>
        </w:tc>
        <w:tc>
          <w:tcPr>
            <w:tcW w:w="396" w:type="dxa"/>
          </w:tcPr>
          <w:p w14:paraId="72D7477E" w14:textId="77777777" w:rsidR="00BC5DA8" w:rsidRDefault="00BC5DA8" w:rsidP="00050DD5"/>
        </w:tc>
        <w:tc>
          <w:tcPr>
            <w:tcW w:w="397" w:type="dxa"/>
          </w:tcPr>
          <w:p w14:paraId="47DE961F" w14:textId="77777777" w:rsidR="00BC5DA8" w:rsidRDefault="00BC5DA8" w:rsidP="00050DD5"/>
        </w:tc>
        <w:tc>
          <w:tcPr>
            <w:tcW w:w="396" w:type="dxa"/>
          </w:tcPr>
          <w:p w14:paraId="41320C16" w14:textId="77777777" w:rsidR="00BC5DA8" w:rsidRDefault="00BC5DA8" w:rsidP="00050DD5"/>
        </w:tc>
        <w:tc>
          <w:tcPr>
            <w:tcW w:w="397" w:type="dxa"/>
          </w:tcPr>
          <w:p w14:paraId="38068641" w14:textId="77777777" w:rsidR="00BC5DA8" w:rsidRDefault="00BC5DA8" w:rsidP="00050DD5"/>
        </w:tc>
      </w:tr>
      <w:tr w:rsidR="00BC5DA8" w14:paraId="29A338EB" w14:textId="0AF4319A" w:rsidTr="00BC5DA8">
        <w:tc>
          <w:tcPr>
            <w:tcW w:w="1271" w:type="dxa"/>
          </w:tcPr>
          <w:p w14:paraId="10A42568" w14:textId="784FF52E" w:rsidR="00BC5DA8" w:rsidRDefault="00BC5DA8" w:rsidP="00050DD5">
            <w:r>
              <w:t>ROT_T2.2</w:t>
            </w:r>
          </w:p>
        </w:tc>
        <w:tc>
          <w:tcPr>
            <w:tcW w:w="396" w:type="dxa"/>
          </w:tcPr>
          <w:p w14:paraId="043BB817" w14:textId="77777777" w:rsidR="00BC5DA8" w:rsidRPr="00A217D5" w:rsidRDefault="00BC5DA8" w:rsidP="00050DD5">
            <w:pPr>
              <w:rPr>
                <w:sz w:val="20"/>
              </w:rPr>
            </w:pPr>
          </w:p>
        </w:tc>
        <w:tc>
          <w:tcPr>
            <w:tcW w:w="396" w:type="dxa"/>
          </w:tcPr>
          <w:p w14:paraId="0211EB67" w14:textId="77777777" w:rsidR="00BC5DA8" w:rsidRPr="00A217D5" w:rsidRDefault="00BC5DA8" w:rsidP="00050DD5">
            <w:pPr>
              <w:rPr>
                <w:sz w:val="20"/>
              </w:rPr>
            </w:pPr>
          </w:p>
        </w:tc>
        <w:tc>
          <w:tcPr>
            <w:tcW w:w="397" w:type="dxa"/>
          </w:tcPr>
          <w:p w14:paraId="048085DE" w14:textId="77777777" w:rsidR="00BC5DA8" w:rsidRPr="00A217D5" w:rsidRDefault="00BC5DA8" w:rsidP="00050DD5">
            <w:pPr>
              <w:rPr>
                <w:sz w:val="20"/>
              </w:rPr>
            </w:pPr>
          </w:p>
        </w:tc>
        <w:tc>
          <w:tcPr>
            <w:tcW w:w="396" w:type="dxa"/>
          </w:tcPr>
          <w:p w14:paraId="760F9DDF" w14:textId="77777777" w:rsidR="00BC5DA8" w:rsidRPr="00A217D5" w:rsidRDefault="00BC5DA8" w:rsidP="00050DD5">
            <w:pPr>
              <w:rPr>
                <w:sz w:val="20"/>
              </w:rPr>
            </w:pPr>
          </w:p>
        </w:tc>
        <w:tc>
          <w:tcPr>
            <w:tcW w:w="397" w:type="dxa"/>
          </w:tcPr>
          <w:p w14:paraId="5028641B" w14:textId="77777777" w:rsidR="00BC5DA8" w:rsidRPr="00A217D5" w:rsidRDefault="00BC5DA8" w:rsidP="00050DD5">
            <w:pPr>
              <w:rPr>
                <w:sz w:val="20"/>
              </w:rPr>
            </w:pPr>
          </w:p>
        </w:tc>
        <w:tc>
          <w:tcPr>
            <w:tcW w:w="396" w:type="dxa"/>
          </w:tcPr>
          <w:p w14:paraId="38952F75" w14:textId="77777777" w:rsidR="00BC5DA8" w:rsidRPr="00A217D5" w:rsidRDefault="00BC5DA8" w:rsidP="00050DD5">
            <w:pPr>
              <w:rPr>
                <w:sz w:val="20"/>
              </w:rPr>
            </w:pPr>
          </w:p>
        </w:tc>
        <w:tc>
          <w:tcPr>
            <w:tcW w:w="396" w:type="dxa"/>
          </w:tcPr>
          <w:p w14:paraId="4E4A7890" w14:textId="77777777" w:rsidR="00BC5DA8" w:rsidRPr="00A217D5" w:rsidRDefault="00BC5DA8" w:rsidP="00050DD5">
            <w:pPr>
              <w:rPr>
                <w:sz w:val="20"/>
              </w:rPr>
            </w:pPr>
          </w:p>
        </w:tc>
        <w:tc>
          <w:tcPr>
            <w:tcW w:w="397" w:type="dxa"/>
          </w:tcPr>
          <w:p w14:paraId="1A001D15" w14:textId="77777777" w:rsidR="00BC5DA8" w:rsidRPr="00A217D5" w:rsidRDefault="00BC5DA8" w:rsidP="00050DD5">
            <w:pPr>
              <w:rPr>
                <w:sz w:val="20"/>
              </w:rPr>
            </w:pPr>
          </w:p>
        </w:tc>
        <w:tc>
          <w:tcPr>
            <w:tcW w:w="396" w:type="dxa"/>
          </w:tcPr>
          <w:p w14:paraId="11687045" w14:textId="77777777" w:rsidR="00BC5DA8" w:rsidRPr="00A217D5" w:rsidRDefault="00BC5DA8" w:rsidP="00050DD5">
            <w:pPr>
              <w:rPr>
                <w:sz w:val="20"/>
              </w:rPr>
            </w:pPr>
          </w:p>
        </w:tc>
        <w:tc>
          <w:tcPr>
            <w:tcW w:w="397" w:type="dxa"/>
          </w:tcPr>
          <w:p w14:paraId="6EA7BF09" w14:textId="77777777" w:rsidR="00BC5DA8" w:rsidRPr="00A217D5" w:rsidRDefault="00BC5DA8" w:rsidP="00050DD5">
            <w:pPr>
              <w:rPr>
                <w:sz w:val="20"/>
              </w:rPr>
            </w:pPr>
          </w:p>
        </w:tc>
        <w:tc>
          <w:tcPr>
            <w:tcW w:w="396" w:type="dxa"/>
          </w:tcPr>
          <w:p w14:paraId="3458B069" w14:textId="77777777" w:rsidR="00BC5DA8" w:rsidRPr="00A217D5" w:rsidRDefault="00BC5DA8" w:rsidP="00050DD5">
            <w:pPr>
              <w:rPr>
                <w:sz w:val="20"/>
              </w:rPr>
            </w:pPr>
          </w:p>
        </w:tc>
        <w:tc>
          <w:tcPr>
            <w:tcW w:w="397" w:type="dxa"/>
          </w:tcPr>
          <w:p w14:paraId="13AA043A" w14:textId="77777777" w:rsidR="00BC5DA8" w:rsidRPr="00A217D5" w:rsidRDefault="00BC5DA8" w:rsidP="00050DD5">
            <w:pPr>
              <w:rPr>
                <w:sz w:val="20"/>
              </w:rPr>
            </w:pPr>
          </w:p>
        </w:tc>
        <w:tc>
          <w:tcPr>
            <w:tcW w:w="396" w:type="dxa"/>
          </w:tcPr>
          <w:p w14:paraId="7C70D519" w14:textId="34C10D57" w:rsidR="00BC5DA8" w:rsidRPr="00A217D5" w:rsidRDefault="00BC5DA8" w:rsidP="00050DD5">
            <w:pPr>
              <w:rPr>
                <w:sz w:val="20"/>
              </w:rPr>
            </w:pPr>
            <w:r>
              <w:rPr>
                <w:sz w:val="20"/>
              </w:rPr>
              <w:t xml:space="preserve">X </w:t>
            </w:r>
          </w:p>
        </w:tc>
        <w:tc>
          <w:tcPr>
            <w:tcW w:w="396" w:type="dxa"/>
          </w:tcPr>
          <w:p w14:paraId="0FAC0A7C" w14:textId="62D58E59" w:rsidR="00BC5DA8" w:rsidRPr="00A217D5" w:rsidRDefault="00BC5DA8" w:rsidP="00050DD5">
            <w:pPr>
              <w:rPr>
                <w:sz w:val="20"/>
              </w:rPr>
            </w:pPr>
          </w:p>
        </w:tc>
        <w:tc>
          <w:tcPr>
            <w:tcW w:w="397" w:type="dxa"/>
          </w:tcPr>
          <w:p w14:paraId="561AE7D3" w14:textId="77777777" w:rsidR="00BC5DA8" w:rsidRPr="00A217D5" w:rsidRDefault="00BC5DA8" w:rsidP="00050DD5">
            <w:pPr>
              <w:rPr>
                <w:sz w:val="20"/>
              </w:rPr>
            </w:pPr>
          </w:p>
        </w:tc>
        <w:tc>
          <w:tcPr>
            <w:tcW w:w="396" w:type="dxa"/>
          </w:tcPr>
          <w:p w14:paraId="785E23A6" w14:textId="77777777" w:rsidR="00BC5DA8" w:rsidRPr="00A217D5" w:rsidRDefault="00BC5DA8" w:rsidP="00050DD5">
            <w:pPr>
              <w:rPr>
                <w:sz w:val="20"/>
              </w:rPr>
            </w:pPr>
          </w:p>
        </w:tc>
        <w:tc>
          <w:tcPr>
            <w:tcW w:w="396" w:type="dxa"/>
          </w:tcPr>
          <w:p w14:paraId="4E8A8839" w14:textId="77777777" w:rsidR="00BC5DA8" w:rsidRPr="00A217D5" w:rsidRDefault="00BC5DA8" w:rsidP="00050DD5">
            <w:pPr>
              <w:rPr>
                <w:sz w:val="20"/>
              </w:rPr>
            </w:pPr>
          </w:p>
        </w:tc>
        <w:tc>
          <w:tcPr>
            <w:tcW w:w="397" w:type="dxa"/>
          </w:tcPr>
          <w:p w14:paraId="3398C25B" w14:textId="77777777" w:rsidR="00BC5DA8" w:rsidRPr="00A217D5" w:rsidRDefault="00BC5DA8" w:rsidP="00050DD5">
            <w:pPr>
              <w:rPr>
                <w:sz w:val="20"/>
              </w:rPr>
            </w:pPr>
          </w:p>
        </w:tc>
        <w:tc>
          <w:tcPr>
            <w:tcW w:w="396" w:type="dxa"/>
          </w:tcPr>
          <w:p w14:paraId="0664FA20" w14:textId="77777777" w:rsidR="00BC5DA8" w:rsidRPr="00A217D5" w:rsidRDefault="00BC5DA8" w:rsidP="00050DD5">
            <w:pPr>
              <w:rPr>
                <w:sz w:val="20"/>
              </w:rPr>
            </w:pPr>
          </w:p>
        </w:tc>
        <w:tc>
          <w:tcPr>
            <w:tcW w:w="396" w:type="dxa"/>
          </w:tcPr>
          <w:p w14:paraId="6ADC41AA" w14:textId="77777777" w:rsidR="00BC5DA8" w:rsidRPr="00A217D5" w:rsidRDefault="00BC5DA8" w:rsidP="00050DD5">
            <w:pPr>
              <w:rPr>
                <w:sz w:val="20"/>
              </w:rPr>
            </w:pPr>
          </w:p>
        </w:tc>
        <w:tc>
          <w:tcPr>
            <w:tcW w:w="397" w:type="dxa"/>
          </w:tcPr>
          <w:p w14:paraId="1ECFFEC3" w14:textId="77777777" w:rsidR="00BC5DA8" w:rsidRPr="00A217D5" w:rsidRDefault="00BC5DA8" w:rsidP="00050DD5">
            <w:pPr>
              <w:rPr>
                <w:sz w:val="20"/>
              </w:rPr>
            </w:pPr>
          </w:p>
        </w:tc>
        <w:tc>
          <w:tcPr>
            <w:tcW w:w="396" w:type="dxa"/>
          </w:tcPr>
          <w:p w14:paraId="2C6D36D0" w14:textId="77777777" w:rsidR="00BC5DA8" w:rsidRPr="00A217D5" w:rsidRDefault="00BC5DA8" w:rsidP="00050DD5">
            <w:pPr>
              <w:rPr>
                <w:sz w:val="20"/>
              </w:rPr>
            </w:pPr>
          </w:p>
        </w:tc>
        <w:tc>
          <w:tcPr>
            <w:tcW w:w="397" w:type="dxa"/>
          </w:tcPr>
          <w:p w14:paraId="74DC9756" w14:textId="77777777" w:rsidR="00BC5DA8" w:rsidRPr="00A217D5" w:rsidRDefault="00BC5DA8" w:rsidP="00050DD5">
            <w:pPr>
              <w:rPr>
                <w:sz w:val="20"/>
              </w:rPr>
            </w:pPr>
          </w:p>
        </w:tc>
        <w:tc>
          <w:tcPr>
            <w:tcW w:w="396" w:type="dxa"/>
          </w:tcPr>
          <w:p w14:paraId="4DA6ACE9" w14:textId="77777777" w:rsidR="00BC5DA8" w:rsidRPr="00A217D5" w:rsidRDefault="00BC5DA8" w:rsidP="00050DD5">
            <w:pPr>
              <w:rPr>
                <w:sz w:val="20"/>
              </w:rPr>
            </w:pPr>
          </w:p>
        </w:tc>
        <w:tc>
          <w:tcPr>
            <w:tcW w:w="396" w:type="dxa"/>
          </w:tcPr>
          <w:p w14:paraId="0E444B6D" w14:textId="77777777" w:rsidR="00BC5DA8" w:rsidRPr="00A217D5" w:rsidRDefault="00BC5DA8" w:rsidP="00050DD5">
            <w:pPr>
              <w:rPr>
                <w:sz w:val="20"/>
              </w:rPr>
            </w:pPr>
          </w:p>
        </w:tc>
        <w:tc>
          <w:tcPr>
            <w:tcW w:w="397" w:type="dxa"/>
          </w:tcPr>
          <w:p w14:paraId="479D1BB3" w14:textId="77777777" w:rsidR="00BC5DA8" w:rsidRPr="00A217D5" w:rsidRDefault="00BC5DA8" w:rsidP="00050DD5">
            <w:pPr>
              <w:rPr>
                <w:sz w:val="20"/>
              </w:rPr>
            </w:pPr>
          </w:p>
        </w:tc>
        <w:tc>
          <w:tcPr>
            <w:tcW w:w="396" w:type="dxa"/>
          </w:tcPr>
          <w:p w14:paraId="713C8BAC" w14:textId="77777777" w:rsidR="00BC5DA8" w:rsidRPr="00A217D5" w:rsidRDefault="00BC5DA8" w:rsidP="00050DD5">
            <w:pPr>
              <w:rPr>
                <w:sz w:val="20"/>
              </w:rPr>
            </w:pPr>
          </w:p>
        </w:tc>
        <w:tc>
          <w:tcPr>
            <w:tcW w:w="396" w:type="dxa"/>
          </w:tcPr>
          <w:p w14:paraId="3AC74A08" w14:textId="77777777" w:rsidR="00BC5DA8" w:rsidRPr="00A217D5" w:rsidRDefault="00BC5DA8" w:rsidP="00050DD5">
            <w:pPr>
              <w:rPr>
                <w:sz w:val="20"/>
              </w:rPr>
            </w:pPr>
          </w:p>
        </w:tc>
        <w:tc>
          <w:tcPr>
            <w:tcW w:w="397" w:type="dxa"/>
          </w:tcPr>
          <w:p w14:paraId="0A6FFB30" w14:textId="77777777" w:rsidR="00BC5DA8" w:rsidRPr="00A217D5" w:rsidRDefault="00BC5DA8" w:rsidP="00050DD5">
            <w:pPr>
              <w:rPr>
                <w:sz w:val="20"/>
              </w:rPr>
            </w:pPr>
          </w:p>
        </w:tc>
        <w:tc>
          <w:tcPr>
            <w:tcW w:w="396" w:type="dxa"/>
          </w:tcPr>
          <w:p w14:paraId="05041198" w14:textId="77777777" w:rsidR="00BC5DA8" w:rsidRPr="00A217D5" w:rsidRDefault="00BC5DA8" w:rsidP="00050DD5">
            <w:pPr>
              <w:rPr>
                <w:sz w:val="20"/>
              </w:rPr>
            </w:pPr>
          </w:p>
        </w:tc>
        <w:tc>
          <w:tcPr>
            <w:tcW w:w="396" w:type="dxa"/>
          </w:tcPr>
          <w:p w14:paraId="0823ADB1" w14:textId="77777777" w:rsidR="00BC5DA8" w:rsidRPr="00A217D5" w:rsidRDefault="00BC5DA8" w:rsidP="00050DD5">
            <w:pPr>
              <w:rPr>
                <w:sz w:val="20"/>
              </w:rPr>
            </w:pPr>
          </w:p>
        </w:tc>
        <w:tc>
          <w:tcPr>
            <w:tcW w:w="397" w:type="dxa"/>
          </w:tcPr>
          <w:p w14:paraId="5BCB1EFD" w14:textId="77777777" w:rsidR="00BC5DA8" w:rsidRPr="00A217D5" w:rsidRDefault="00BC5DA8" w:rsidP="00050DD5">
            <w:pPr>
              <w:rPr>
                <w:sz w:val="20"/>
              </w:rPr>
            </w:pPr>
          </w:p>
        </w:tc>
        <w:tc>
          <w:tcPr>
            <w:tcW w:w="396" w:type="dxa"/>
          </w:tcPr>
          <w:p w14:paraId="1A70B8E3" w14:textId="77777777" w:rsidR="00BC5DA8" w:rsidRDefault="00BC5DA8" w:rsidP="00050DD5"/>
        </w:tc>
        <w:tc>
          <w:tcPr>
            <w:tcW w:w="397" w:type="dxa"/>
          </w:tcPr>
          <w:p w14:paraId="551FA774" w14:textId="77777777" w:rsidR="00BC5DA8" w:rsidRDefault="00BC5DA8" w:rsidP="00050DD5"/>
        </w:tc>
        <w:tc>
          <w:tcPr>
            <w:tcW w:w="396" w:type="dxa"/>
          </w:tcPr>
          <w:p w14:paraId="3A67E40F" w14:textId="77777777" w:rsidR="00BC5DA8" w:rsidRDefault="00BC5DA8" w:rsidP="00050DD5"/>
        </w:tc>
        <w:tc>
          <w:tcPr>
            <w:tcW w:w="396" w:type="dxa"/>
          </w:tcPr>
          <w:p w14:paraId="3EA4E1E6" w14:textId="77777777" w:rsidR="00BC5DA8" w:rsidRDefault="00BC5DA8" w:rsidP="00050DD5"/>
        </w:tc>
        <w:tc>
          <w:tcPr>
            <w:tcW w:w="397" w:type="dxa"/>
          </w:tcPr>
          <w:p w14:paraId="567B1536" w14:textId="77777777" w:rsidR="00BC5DA8" w:rsidRDefault="00BC5DA8" w:rsidP="00050DD5"/>
        </w:tc>
        <w:tc>
          <w:tcPr>
            <w:tcW w:w="396" w:type="dxa"/>
          </w:tcPr>
          <w:p w14:paraId="4AE99E98" w14:textId="77777777" w:rsidR="00BC5DA8" w:rsidRDefault="00BC5DA8" w:rsidP="00050DD5"/>
        </w:tc>
        <w:tc>
          <w:tcPr>
            <w:tcW w:w="396" w:type="dxa"/>
          </w:tcPr>
          <w:p w14:paraId="7F760F39" w14:textId="77777777" w:rsidR="00BC5DA8" w:rsidRDefault="00BC5DA8" w:rsidP="00050DD5"/>
        </w:tc>
        <w:tc>
          <w:tcPr>
            <w:tcW w:w="397" w:type="dxa"/>
          </w:tcPr>
          <w:p w14:paraId="6F32EE06" w14:textId="77777777" w:rsidR="00BC5DA8" w:rsidRDefault="00BC5DA8" w:rsidP="00050DD5"/>
        </w:tc>
        <w:tc>
          <w:tcPr>
            <w:tcW w:w="396" w:type="dxa"/>
          </w:tcPr>
          <w:p w14:paraId="0FE240D0" w14:textId="77777777" w:rsidR="00BC5DA8" w:rsidRDefault="00BC5DA8" w:rsidP="00050DD5"/>
        </w:tc>
        <w:tc>
          <w:tcPr>
            <w:tcW w:w="397" w:type="dxa"/>
          </w:tcPr>
          <w:p w14:paraId="75DD1CF0" w14:textId="77777777" w:rsidR="00BC5DA8" w:rsidRDefault="00BC5DA8" w:rsidP="00050DD5"/>
        </w:tc>
        <w:tc>
          <w:tcPr>
            <w:tcW w:w="396" w:type="dxa"/>
          </w:tcPr>
          <w:p w14:paraId="3EAC17ED" w14:textId="77777777" w:rsidR="00BC5DA8" w:rsidRDefault="00BC5DA8" w:rsidP="00050DD5"/>
        </w:tc>
        <w:tc>
          <w:tcPr>
            <w:tcW w:w="396" w:type="dxa"/>
          </w:tcPr>
          <w:p w14:paraId="6B1EB8EF" w14:textId="77777777" w:rsidR="00BC5DA8" w:rsidRDefault="00BC5DA8" w:rsidP="00050DD5"/>
        </w:tc>
        <w:tc>
          <w:tcPr>
            <w:tcW w:w="397" w:type="dxa"/>
          </w:tcPr>
          <w:p w14:paraId="14A9A0DD" w14:textId="77777777" w:rsidR="00BC5DA8" w:rsidRDefault="00BC5DA8" w:rsidP="00050DD5"/>
        </w:tc>
        <w:tc>
          <w:tcPr>
            <w:tcW w:w="396" w:type="dxa"/>
          </w:tcPr>
          <w:p w14:paraId="4A8CF176" w14:textId="77777777" w:rsidR="00BC5DA8" w:rsidRDefault="00BC5DA8" w:rsidP="00050DD5"/>
        </w:tc>
        <w:tc>
          <w:tcPr>
            <w:tcW w:w="396" w:type="dxa"/>
          </w:tcPr>
          <w:p w14:paraId="1C181808" w14:textId="77777777" w:rsidR="00BC5DA8" w:rsidRDefault="00BC5DA8" w:rsidP="00050DD5"/>
        </w:tc>
        <w:tc>
          <w:tcPr>
            <w:tcW w:w="397" w:type="dxa"/>
          </w:tcPr>
          <w:p w14:paraId="635EAE6A" w14:textId="77777777" w:rsidR="00BC5DA8" w:rsidRDefault="00BC5DA8" w:rsidP="00050DD5"/>
        </w:tc>
        <w:tc>
          <w:tcPr>
            <w:tcW w:w="396" w:type="dxa"/>
          </w:tcPr>
          <w:p w14:paraId="42560B99" w14:textId="77777777" w:rsidR="00BC5DA8" w:rsidRDefault="00BC5DA8" w:rsidP="00050DD5"/>
        </w:tc>
        <w:tc>
          <w:tcPr>
            <w:tcW w:w="397" w:type="dxa"/>
          </w:tcPr>
          <w:p w14:paraId="7A07C66B" w14:textId="77777777" w:rsidR="00BC5DA8" w:rsidRDefault="00BC5DA8" w:rsidP="00050DD5"/>
        </w:tc>
      </w:tr>
      <w:tr w:rsidR="00BC5DA8" w14:paraId="0F073AB6" w14:textId="5B7DB141" w:rsidTr="00BC5DA8">
        <w:tc>
          <w:tcPr>
            <w:tcW w:w="1271" w:type="dxa"/>
          </w:tcPr>
          <w:p w14:paraId="75CB66CF" w14:textId="10A3B3DE" w:rsidR="00BC5DA8" w:rsidRDefault="00BC5DA8" w:rsidP="00050DD5">
            <w:r>
              <w:t>ROT_T3</w:t>
            </w:r>
          </w:p>
        </w:tc>
        <w:tc>
          <w:tcPr>
            <w:tcW w:w="396" w:type="dxa"/>
          </w:tcPr>
          <w:p w14:paraId="1734126E" w14:textId="77777777" w:rsidR="00BC5DA8" w:rsidRPr="00A217D5" w:rsidRDefault="00BC5DA8" w:rsidP="00050DD5">
            <w:pPr>
              <w:rPr>
                <w:sz w:val="20"/>
              </w:rPr>
            </w:pPr>
          </w:p>
        </w:tc>
        <w:tc>
          <w:tcPr>
            <w:tcW w:w="396" w:type="dxa"/>
          </w:tcPr>
          <w:p w14:paraId="43B3C9EC" w14:textId="77777777" w:rsidR="00BC5DA8" w:rsidRPr="00A217D5" w:rsidRDefault="00BC5DA8" w:rsidP="00050DD5">
            <w:pPr>
              <w:rPr>
                <w:sz w:val="20"/>
              </w:rPr>
            </w:pPr>
          </w:p>
        </w:tc>
        <w:tc>
          <w:tcPr>
            <w:tcW w:w="397" w:type="dxa"/>
          </w:tcPr>
          <w:p w14:paraId="635632E8" w14:textId="77777777" w:rsidR="00BC5DA8" w:rsidRPr="00A217D5" w:rsidRDefault="00BC5DA8" w:rsidP="00050DD5">
            <w:pPr>
              <w:rPr>
                <w:sz w:val="20"/>
              </w:rPr>
            </w:pPr>
          </w:p>
        </w:tc>
        <w:tc>
          <w:tcPr>
            <w:tcW w:w="396" w:type="dxa"/>
          </w:tcPr>
          <w:p w14:paraId="7E744765" w14:textId="77777777" w:rsidR="00BC5DA8" w:rsidRPr="00A217D5" w:rsidRDefault="00BC5DA8" w:rsidP="00050DD5">
            <w:pPr>
              <w:rPr>
                <w:sz w:val="20"/>
              </w:rPr>
            </w:pPr>
          </w:p>
        </w:tc>
        <w:tc>
          <w:tcPr>
            <w:tcW w:w="397" w:type="dxa"/>
          </w:tcPr>
          <w:p w14:paraId="4DE3D850" w14:textId="77777777" w:rsidR="00BC5DA8" w:rsidRPr="00A217D5" w:rsidRDefault="00BC5DA8" w:rsidP="00050DD5">
            <w:pPr>
              <w:rPr>
                <w:sz w:val="20"/>
              </w:rPr>
            </w:pPr>
          </w:p>
        </w:tc>
        <w:tc>
          <w:tcPr>
            <w:tcW w:w="396" w:type="dxa"/>
          </w:tcPr>
          <w:p w14:paraId="38EE612F" w14:textId="77777777" w:rsidR="00BC5DA8" w:rsidRPr="00A217D5" w:rsidRDefault="00BC5DA8" w:rsidP="00050DD5">
            <w:pPr>
              <w:rPr>
                <w:sz w:val="20"/>
              </w:rPr>
            </w:pPr>
          </w:p>
        </w:tc>
        <w:tc>
          <w:tcPr>
            <w:tcW w:w="396" w:type="dxa"/>
          </w:tcPr>
          <w:p w14:paraId="2C132609" w14:textId="77777777" w:rsidR="00BC5DA8" w:rsidRPr="00A217D5" w:rsidRDefault="00BC5DA8" w:rsidP="00050DD5">
            <w:pPr>
              <w:rPr>
                <w:sz w:val="20"/>
              </w:rPr>
            </w:pPr>
          </w:p>
        </w:tc>
        <w:tc>
          <w:tcPr>
            <w:tcW w:w="397" w:type="dxa"/>
          </w:tcPr>
          <w:p w14:paraId="75A6F890" w14:textId="77777777" w:rsidR="00BC5DA8" w:rsidRPr="00A217D5" w:rsidRDefault="00BC5DA8" w:rsidP="00050DD5">
            <w:pPr>
              <w:rPr>
                <w:sz w:val="20"/>
              </w:rPr>
            </w:pPr>
          </w:p>
        </w:tc>
        <w:tc>
          <w:tcPr>
            <w:tcW w:w="396" w:type="dxa"/>
          </w:tcPr>
          <w:p w14:paraId="219AAF97" w14:textId="77777777" w:rsidR="00BC5DA8" w:rsidRPr="00A217D5" w:rsidRDefault="00BC5DA8" w:rsidP="00050DD5">
            <w:pPr>
              <w:rPr>
                <w:sz w:val="20"/>
              </w:rPr>
            </w:pPr>
          </w:p>
        </w:tc>
        <w:tc>
          <w:tcPr>
            <w:tcW w:w="397" w:type="dxa"/>
          </w:tcPr>
          <w:p w14:paraId="464EF053" w14:textId="77777777" w:rsidR="00BC5DA8" w:rsidRPr="00A217D5" w:rsidRDefault="00BC5DA8" w:rsidP="00050DD5">
            <w:pPr>
              <w:rPr>
                <w:sz w:val="20"/>
              </w:rPr>
            </w:pPr>
          </w:p>
        </w:tc>
        <w:tc>
          <w:tcPr>
            <w:tcW w:w="396" w:type="dxa"/>
          </w:tcPr>
          <w:p w14:paraId="5D666A08" w14:textId="77777777" w:rsidR="00BC5DA8" w:rsidRPr="00A217D5" w:rsidRDefault="00BC5DA8" w:rsidP="00050DD5">
            <w:pPr>
              <w:rPr>
                <w:sz w:val="20"/>
              </w:rPr>
            </w:pPr>
          </w:p>
        </w:tc>
        <w:tc>
          <w:tcPr>
            <w:tcW w:w="397" w:type="dxa"/>
          </w:tcPr>
          <w:p w14:paraId="0D46C098" w14:textId="77777777" w:rsidR="00BC5DA8" w:rsidRPr="00A217D5" w:rsidRDefault="00BC5DA8" w:rsidP="00050DD5">
            <w:pPr>
              <w:rPr>
                <w:sz w:val="20"/>
              </w:rPr>
            </w:pPr>
          </w:p>
        </w:tc>
        <w:tc>
          <w:tcPr>
            <w:tcW w:w="396" w:type="dxa"/>
          </w:tcPr>
          <w:p w14:paraId="6E57525F" w14:textId="77777777" w:rsidR="00BC5DA8" w:rsidRPr="00A217D5" w:rsidRDefault="00BC5DA8" w:rsidP="00050DD5">
            <w:pPr>
              <w:rPr>
                <w:sz w:val="20"/>
              </w:rPr>
            </w:pPr>
          </w:p>
        </w:tc>
        <w:tc>
          <w:tcPr>
            <w:tcW w:w="396" w:type="dxa"/>
          </w:tcPr>
          <w:p w14:paraId="26FFE779" w14:textId="5D4E6BB5" w:rsidR="00BC5DA8" w:rsidRPr="00A217D5" w:rsidRDefault="00BC5DA8" w:rsidP="00050DD5">
            <w:pPr>
              <w:rPr>
                <w:sz w:val="20"/>
              </w:rPr>
            </w:pPr>
            <w:r>
              <w:rPr>
                <w:sz w:val="20"/>
              </w:rPr>
              <w:t xml:space="preserve">X </w:t>
            </w:r>
          </w:p>
        </w:tc>
        <w:tc>
          <w:tcPr>
            <w:tcW w:w="397" w:type="dxa"/>
          </w:tcPr>
          <w:p w14:paraId="425FC23B" w14:textId="35C2D396" w:rsidR="00BC5DA8" w:rsidRPr="00A217D5" w:rsidRDefault="00BC5DA8" w:rsidP="00050DD5">
            <w:pPr>
              <w:rPr>
                <w:sz w:val="20"/>
              </w:rPr>
            </w:pPr>
          </w:p>
        </w:tc>
        <w:tc>
          <w:tcPr>
            <w:tcW w:w="396" w:type="dxa"/>
          </w:tcPr>
          <w:p w14:paraId="5D87F4DB" w14:textId="77777777" w:rsidR="00BC5DA8" w:rsidRPr="00A217D5" w:rsidRDefault="00BC5DA8" w:rsidP="00050DD5">
            <w:pPr>
              <w:rPr>
                <w:sz w:val="20"/>
              </w:rPr>
            </w:pPr>
          </w:p>
        </w:tc>
        <w:tc>
          <w:tcPr>
            <w:tcW w:w="396" w:type="dxa"/>
          </w:tcPr>
          <w:p w14:paraId="43C950BF" w14:textId="77777777" w:rsidR="00BC5DA8" w:rsidRPr="00A217D5" w:rsidRDefault="00BC5DA8" w:rsidP="00050DD5">
            <w:pPr>
              <w:rPr>
                <w:sz w:val="20"/>
              </w:rPr>
            </w:pPr>
          </w:p>
        </w:tc>
        <w:tc>
          <w:tcPr>
            <w:tcW w:w="397" w:type="dxa"/>
          </w:tcPr>
          <w:p w14:paraId="1D2B8B67" w14:textId="77777777" w:rsidR="00BC5DA8" w:rsidRPr="00A217D5" w:rsidRDefault="00BC5DA8" w:rsidP="00050DD5">
            <w:pPr>
              <w:rPr>
                <w:sz w:val="20"/>
              </w:rPr>
            </w:pPr>
          </w:p>
        </w:tc>
        <w:tc>
          <w:tcPr>
            <w:tcW w:w="396" w:type="dxa"/>
          </w:tcPr>
          <w:p w14:paraId="2A8FA3FE" w14:textId="77777777" w:rsidR="00BC5DA8" w:rsidRPr="00A217D5" w:rsidRDefault="00BC5DA8" w:rsidP="00050DD5">
            <w:pPr>
              <w:rPr>
                <w:sz w:val="20"/>
              </w:rPr>
            </w:pPr>
          </w:p>
        </w:tc>
        <w:tc>
          <w:tcPr>
            <w:tcW w:w="396" w:type="dxa"/>
          </w:tcPr>
          <w:p w14:paraId="63931C3E" w14:textId="77777777" w:rsidR="00BC5DA8" w:rsidRPr="00A217D5" w:rsidRDefault="00BC5DA8" w:rsidP="00050DD5">
            <w:pPr>
              <w:rPr>
                <w:sz w:val="20"/>
              </w:rPr>
            </w:pPr>
          </w:p>
        </w:tc>
        <w:tc>
          <w:tcPr>
            <w:tcW w:w="397" w:type="dxa"/>
          </w:tcPr>
          <w:p w14:paraId="1DAF4F9E" w14:textId="77777777" w:rsidR="00BC5DA8" w:rsidRPr="00A217D5" w:rsidRDefault="00BC5DA8" w:rsidP="00050DD5">
            <w:pPr>
              <w:rPr>
                <w:sz w:val="20"/>
              </w:rPr>
            </w:pPr>
          </w:p>
        </w:tc>
        <w:tc>
          <w:tcPr>
            <w:tcW w:w="396" w:type="dxa"/>
          </w:tcPr>
          <w:p w14:paraId="698E12BF" w14:textId="77777777" w:rsidR="00BC5DA8" w:rsidRPr="00A217D5" w:rsidRDefault="00BC5DA8" w:rsidP="00050DD5">
            <w:pPr>
              <w:rPr>
                <w:sz w:val="20"/>
              </w:rPr>
            </w:pPr>
          </w:p>
        </w:tc>
        <w:tc>
          <w:tcPr>
            <w:tcW w:w="397" w:type="dxa"/>
          </w:tcPr>
          <w:p w14:paraId="0A722BFE" w14:textId="77777777" w:rsidR="00BC5DA8" w:rsidRPr="00A217D5" w:rsidRDefault="00BC5DA8" w:rsidP="00050DD5">
            <w:pPr>
              <w:rPr>
                <w:sz w:val="20"/>
              </w:rPr>
            </w:pPr>
          </w:p>
        </w:tc>
        <w:tc>
          <w:tcPr>
            <w:tcW w:w="396" w:type="dxa"/>
          </w:tcPr>
          <w:p w14:paraId="590E5363" w14:textId="77777777" w:rsidR="00BC5DA8" w:rsidRPr="00A217D5" w:rsidRDefault="00BC5DA8" w:rsidP="00050DD5">
            <w:pPr>
              <w:rPr>
                <w:sz w:val="20"/>
              </w:rPr>
            </w:pPr>
          </w:p>
        </w:tc>
        <w:tc>
          <w:tcPr>
            <w:tcW w:w="396" w:type="dxa"/>
          </w:tcPr>
          <w:p w14:paraId="15A1EBF0" w14:textId="77777777" w:rsidR="00BC5DA8" w:rsidRPr="00A217D5" w:rsidRDefault="00BC5DA8" w:rsidP="00050DD5">
            <w:pPr>
              <w:rPr>
                <w:sz w:val="20"/>
              </w:rPr>
            </w:pPr>
          </w:p>
        </w:tc>
        <w:tc>
          <w:tcPr>
            <w:tcW w:w="397" w:type="dxa"/>
          </w:tcPr>
          <w:p w14:paraId="0801B6E2" w14:textId="77777777" w:rsidR="00BC5DA8" w:rsidRPr="00A217D5" w:rsidRDefault="00BC5DA8" w:rsidP="00050DD5">
            <w:pPr>
              <w:rPr>
                <w:sz w:val="20"/>
              </w:rPr>
            </w:pPr>
          </w:p>
        </w:tc>
        <w:tc>
          <w:tcPr>
            <w:tcW w:w="396" w:type="dxa"/>
          </w:tcPr>
          <w:p w14:paraId="44D1ACCE" w14:textId="77777777" w:rsidR="00BC5DA8" w:rsidRPr="00A217D5" w:rsidRDefault="00BC5DA8" w:rsidP="00050DD5">
            <w:pPr>
              <w:rPr>
                <w:sz w:val="20"/>
              </w:rPr>
            </w:pPr>
          </w:p>
        </w:tc>
        <w:tc>
          <w:tcPr>
            <w:tcW w:w="396" w:type="dxa"/>
          </w:tcPr>
          <w:p w14:paraId="3ADF3739" w14:textId="77777777" w:rsidR="00BC5DA8" w:rsidRPr="00A217D5" w:rsidRDefault="00BC5DA8" w:rsidP="00050DD5">
            <w:pPr>
              <w:rPr>
                <w:sz w:val="20"/>
              </w:rPr>
            </w:pPr>
          </w:p>
        </w:tc>
        <w:tc>
          <w:tcPr>
            <w:tcW w:w="397" w:type="dxa"/>
          </w:tcPr>
          <w:p w14:paraId="20565E20" w14:textId="77777777" w:rsidR="00BC5DA8" w:rsidRPr="00A217D5" w:rsidRDefault="00BC5DA8" w:rsidP="00050DD5">
            <w:pPr>
              <w:rPr>
                <w:sz w:val="20"/>
              </w:rPr>
            </w:pPr>
          </w:p>
        </w:tc>
        <w:tc>
          <w:tcPr>
            <w:tcW w:w="396" w:type="dxa"/>
          </w:tcPr>
          <w:p w14:paraId="2C65B1FD" w14:textId="77777777" w:rsidR="00BC5DA8" w:rsidRPr="00A217D5" w:rsidRDefault="00BC5DA8" w:rsidP="00050DD5">
            <w:pPr>
              <w:rPr>
                <w:sz w:val="20"/>
              </w:rPr>
            </w:pPr>
          </w:p>
        </w:tc>
        <w:tc>
          <w:tcPr>
            <w:tcW w:w="396" w:type="dxa"/>
          </w:tcPr>
          <w:p w14:paraId="546A11DF" w14:textId="77777777" w:rsidR="00BC5DA8" w:rsidRPr="00A217D5" w:rsidRDefault="00BC5DA8" w:rsidP="00050DD5">
            <w:pPr>
              <w:rPr>
                <w:sz w:val="20"/>
              </w:rPr>
            </w:pPr>
          </w:p>
        </w:tc>
        <w:tc>
          <w:tcPr>
            <w:tcW w:w="397" w:type="dxa"/>
          </w:tcPr>
          <w:p w14:paraId="043C857C" w14:textId="77777777" w:rsidR="00BC5DA8" w:rsidRPr="00A217D5" w:rsidRDefault="00BC5DA8" w:rsidP="00050DD5">
            <w:pPr>
              <w:rPr>
                <w:sz w:val="20"/>
              </w:rPr>
            </w:pPr>
          </w:p>
        </w:tc>
        <w:tc>
          <w:tcPr>
            <w:tcW w:w="396" w:type="dxa"/>
          </w:tcPr>
          <w:p w14:paraId="20D9A7FC" w14:textId="77777777" w:rsidR="00BC5DA8" w:rsidRDefault="00BC5DA8" w:rsidP="00050DD5"/>
        </w:tc>
        <w:tc>
          <w:tcPr>
            <w:tcW w:w="397" w:type="dxa"/>
          </w:tcPr>
          <w:p w14:paraId="0005FCBC" w14:textId="77777777" w:rsidR="00BC5DA8" w:rsidRDefault="00BC5DA8" w:rsidP="00050DD5"/>
        </w:tc>
        <w:tc>
          <w:tcPr>
            <w:tcW w:w="396" w:type="dxa"/>
          </w:tcPr>
          <w:p w14:paraId="00BD5DEA" w14:textId="77777777" w:rsidR="00BC5DA8" w:rsidRDefault="00BC5DA8" w:rsidP="00050DD5"/>
        </w:tc>
        <w:tc>
          <w:tcPr>
            <w:tcW w:w="396" w:type="dxa"/>
          </w:tcPr>
          <w:p w14:paraId="7BC89486" w14:textId="77777777" w:rsidR="00BC5DA8" w:rsidRDefault="00BC5DA8" w:rsidP="00050DD5"/>
        </w:tc>
        <w:tc>
          <w:tcPr>
            <w:tcW w:w="397" w:type="dxa"/>
          </w:tcPr>
          <w:p w14:paraId="58F6E137" w14:textId="77777777" w:rsidR="00BC5DA8" w:rsidRDefault="00BC5DA8" w:rsidP="00050DD5"/>
        </w:tc>
        <w:tc>
          <w:tcPr>
            <w:tcW w:w="396" w:type="dxa"/>
          </w:tcPr>
          <w:p w14:paraId="122AEBC0" w14:textId="77777777" w:rsidR="00BC5DA8" w:rsidRDefault="00BC5DA8" w:rsidP="00050DD5"/>
        </w:tc>
        <w:tc>
          <w:tcPr>
            <w:tcW w:w="396" w:type="dxa"/>
          </w:tcPr>
          <w:p w14:paraId="13A2E664" w14:textId="77777777" w:rsidR="00BC5DA8" w:rsidRDefault="00BC5DA8" w:rsidP="00050DD5"/>
        </w:tc>
        <w:tc>
          <w:tcPr>
            <w:tcW w:w="397" w:type="dxa"/>
          </w:tcPr>
          <w:p w14:paraId="6B6D424C" w14:textId="77777777" w:rsidR="00BC5DA8" w:rsidRDefault="00BC5DA8" w:rsidP="00050DD5"/>
        </w:tc>
        <w:tc>
          <w:tcPr>
            <w:tcW w:w="396" w:type="dxa"/>
          </w:tcPr>
          <w:p w14:paraId="599551BF" w14:textId="77777777" w:rsidR="00BC5DA8" w:rsidRDefault="00BC5DA8" w:rsidP="00050DD5"/>
        </w:tc>
        <w:tc>
          <w:tcPr>
            <w:tcW w:w="397" w:type="dxa"/>
          </w:tcPr>
          <w:p w14:paraId="506DFB34" w14:textId="77777777" w:rsidR="00BC5DA8" w:rsidRDefault="00BC5DA8" w:rsidP="00050DD5"/>
        </w:tc>
        <w:tc>
          <w:tcPr>
            <w:tcW w:w="396" w:type="dxa"/>
          </w:tcPr>
          <w:p w14:paraId="264AEC88" w14:textId="77777777" w:rsidR="00BC5DA8" w:rsidRDefault="00BC5DA8" w:rsidP="00050DD5"/>
        </w:tc>
        <w:tc>
          <w:tcPr>
            <w:tcW w:w="396" w:type="dxa"/>
          </w:tcPr>
          <w:p w14:paraId="2360F3CD" w14:textId="77777777" w:rsidR="00BC5DA8" w:rsidRDefault="00BC5DA8" w:rsidP="00050DD5"/>
        </w:tc>
        <w:tc>
          <w:tcPr>
            <w:tcW w:w="397" w:type="dxa"/>
          </w:tcPr>
          <w:p w14:paraId="5975C382" w14:textId="77777777" w:rsidR="00BC5DA8" w:rsidRDefault="00BC5DA8" w:rsidP="00050DD5"/>
        </w:tc>
        <w:tc>
          <w:tcPr>
            <w:tcW w:w="396" w:type="dxa"/>
          </w:tcPr>
          <w:p w14:paraId="15DA295F" w14:textId="77777777" w:rsidR="00BC5DA8" w:rsidRDefault="00BC5DA8" w:rsidP="00050DD5"/>
        </w:tc>
        <w:tc>
          <w:tcPr>
            <w:tcW w:w="396" w:type="dxa"/>
          </w:tcPr>
          <w:p w14:paraId="6D71DE80" w14:textId="77777777" w:rsidR="00BC5DA8" w:rsidRDefault="00BC5DA8" w:rsidP="00050DD5"/>
        </w:tc>
        <w:tc>
          <w:tcPr>
            <w:tcW w:w="397" w:type="dxa"/>
          </w:tcPr>
          <w:p w14:paraId="4471CF28" w14:textId="77777777" w:rsidR="00BC5DA8" w:rsidRDefault="00BC5DA8" w:rsidP="00050DD5"/>
        </w:tc>
        <w:tc>
          <w:tcPr>
            <w:tcW w:w="396" w:type="dxa"/>
          </w:tcPr>
          <w:p w14:paraId="5D2518B5" w14:textId="77777777" w:rsidR="00BC5DA8" w:rsidRDefault="00BC5DA8" w:rsidP="00050DD5"/>
        </w:tc>
        <w:tc>
          <w:tcPr>
            <w:tcW w:w="397" w:type="dxa"/>
          </w:tcPr>
          <w:p w14:paraId="7331B629" w14:textId="77777777" w:rsidR="00BC5DA8" w:rsidRDefault="00BC5DA8" w:rsidP="00050DD5"/>
        </w:tc>
      </w:tr>
      <w:tr w:rsidR="00BC5DA8" w14:paraId="5A23D59C" w14:textId="70CBB1E4" w:rsidTr="00BC5DA8">
        <w:tc>
          <w:tcPr>
            <w:tcW w:w="1271" w:type="dxa"/>
          </w:tcPr>
          <w:p w14:paraId="2364230C" w14:textId="0A728592" w:rsidR="00BC5DA8" w:rsidRDefault="00BC5DA8" w:rsidP="00050DD5">
            <w:r>
              <w:t>ROT_T</w:t>
            </w:r>
            <w:r w:rsidR="006C63E2">
              <w:t>4</w:t>
            </w:r>
          </w:p>
        </w:tc>
        <w:tc>
          <w:tcPr>
            <w:tcW w:w="396" w:type="dxa"/>
          </w:tcPr>
          <w:p w14:paraId="53A14F69" w14:textId="77777777" w:rsidR="00BC5DA8" w:rsidRPr="00A217D5" w:rsidRDefault="00BC5DA8" w:rsidP="00050DD5">
            <w:pPr>
              <w:rPr>
                <w:sz w:val="20"/>
              </w:rPr>
            </w:pPr>
          </w:p>
        </w:tc>
        <w:tc>
          <w:tcPr>
            <w:tcW w:w="396" w:type="dxa"/>
          </w:tcPr>
          <w:p w14:paraId="6E7056FE" w14:textId="77777777" w:rsidR="00BC5DA8" w:rsidRPr="00A217D5" w:rsidRDefault="00BC5DA8" w:rsidP="00050DD5">
            <w:pPr>
              <w:rPr>
                <w:sz w:val="20"/>
              </w:rPr>
            </w:pPr>
          </w:p>
        </w:tc>
        <w:tc>
          <w:tcPr>
            <w:tcW w:w="397" w:type="dxa"/>
          </w:tcPr>
          <w:p w14:paraId="66C64508" w14:textId="77777777" w:rsidR="00BC5DA8" w:rsidRPr="00A217D5" w:rsidRDefault="00BC5DA8" w:rsidP="00050DD5">
            <w:pPr>
              <w:rPr>
                <w:sz w:val="20"/>
              </w:rPr>
            </w:pPr>
          </w:p>
        </w:tc>
        <w:tc>
          <w:tcPr>
            <w:tcW w:w="396" w:type="dxa"/>
          </w:tcPr>
          <w:p w14:paraId="17D8FE50" w14:textId="77777777" w:rsidR="00BC5DA8" w:rsidRPr="00A217D5" w:rsidRDefault="00BC5DA8" w:rsidP="00050DD5">
            <w:pPr>
              <w:rPr>
                <w:sz w:val="20"/>
              </w:rPr>
            </w:pPr>
          </w:p>
        </w:tc>
        <w:tc>
          <w:tcPr>
            <w:tcW w:w="397" w:type="dxa"/>
          </w:tcPr>
          <w:p w14:paraId="7AA10452" w14:textId="77777777" w:rsidR="00BC5DA8" w:rsidRPr="00A217D5" w:rsidRDefault="00BC5DA8" w:rsidP="00050DD5">
            <w:pPr>
              <w:rPr>
                <w:sz w:val="20"/>
              </w:rPr>
            </w:pPr>
          </w:p>
        </w:tc>
        <w:tc>
          <w:tcPr>
            <w:tcW w:w="396" w:type="dxa"/>
          </w:tcPr>
          <w:p w14:paraId="0E2FC603" w14:textId="77777777" w:rsidR="00BC5DA8" w:rsidRPr="00A217D5" w:rsidRDefault="00BC5DA8" w:rsidP="00050DD5">
            <w:pPr>
              <w:rPr>
                <w:sz w:val="20"/>
              </w:rPr>
            </w:pPr>
          </w:p>
        </w:tc>
        <w:tc>
          <w:tcPr>
            <w:tcW w:w="396" w:type="dxa"/>
          </w:tcPr>
          <w:p w14:paraId="59CC1D42" w14:textId="77777777" w:rsidR="00BC5DA8" w:rsidRPr="00A217D5" w:rsidRDefault="00BC5DA8" w:rsidP="00050DD5">
            <w:pPr>
              <w:rPr>
                <w:sz w:val="20"/>
              </w:rPr>
            </w:pPr>
          </w:p>
        </w:tc>
        <w:tc>
          <w:tcPr>
            <w:tcW w:w="397" w:type="dxa"/>
          </w:tcPr>
          <w:p w14:paraId="068B415A" w14:textId="77777777" w:rsidR="00BC5DA8" w:rsidRPr="00A217D5" w:rsidRDefault="00BC5DA8" w:rsidP="00050DD5">
            <w:pPr>
              <w:rPr>
                <w:sz w:val="20"/>
              </w:rPr>
            </w:pPr>
          </w:p>
        </w:tc>
        <w:tc>
          <w:tcPr>
            <w:tcW w:w="396" w:type="dxa"/>
          </w:tcPr>
          <w:p w14:paraId="2756BB0A" w14:textId="77777777" w:rsidR="00BC5DA8" w:rsidRPr="00A217D5" w:rsidRDefault="00BC5DA8" w:rsidP="00050DD5">
            <w:pPr>
              <w:rPr>
                <w:sz w:val="20"/>
              </w:rPr>
            </w:pPr>
          </w:p>
        </w:tc>
        <w:tc>
          <w:tcPr>
            <w:tcW w:w="397" w:type="dxa"/>
          </w:tcPr>
          <w:p w14:paraId="455241F4" w14:textId="77777777" w:rsidR="00BC5DA8" w:rsidRPr="00A217D5" w:rsidRDefault="00BC5DA8" w:rsidP="00050DD5">
            <w:pPr>
              <w:rPr>
                <w:sz w:val="20"/>
              </w:rPr>
            </w:pPr>
          </w:p>
        </w:tc>
        <w:tc>
          <w:tcPr>
            <w:tcW w:w="396" w:type="dxa"/>
          </w:tcPr>
          <w:p w14:paraId="7FB906E0" w14:textId="77777777" w:rsidR="00BC5DA8" w:rsidRPr="00A217D5" w:rsidRDefault="00BC5DA8" w:rsidP="00050DD5">
            <w:pPr>
              <w:rPr>
                <w:sz w:val="20"/>
              </w:rPr>
            </w:pPr>
          </w:p>
        </w:tc>
        <w:tc>
          <w:tcPr>
            <w:tcW w:w="397" w:type="dxa"/>
          </w:tcPr>
          <w:p w14:paraId="4232EC79" w14:textId="77777777" w:rsidR="00BC5DA8" w:rsidRPr="00A217D5" w:rsidRDefault="00BC5DA8" w:rsidP="00050DD5">
            <w:pPr>
              <w:rPr>
                <w:sz w:val="20"/>
              </w:rPr>
            </w:pPr>
          </w:p>
        </w:tc>
        <w:tc>
          <w:tcPr>
            <w:tcW w:w="396" w:type="dxa"/>
          </w:tcPr>
          <w:p w14:paraId="36A6B733" w14:textId="77777777" w:rsidR="00BC5DA8" w:rsidRPr="00A217D5" w:rsidRDefault="00BC5DA8" w:rsidP="00050DD5">
            <w:pPr>
              <w:rPr>
                <w:sz w:val="20"/>
              </w:rPr>
            </w:pPr>
          </w:p>
        </w:tc>
        <w:tc>
          <w:tcPr>
            <w:tcW w:w="396" w:type="dxa"/>
          </w:tcPr>
          <w:p w14:paraId="34CEDFD1" w14:textId="4A41C374" w:rsidR="00BC5DA8" w:rsidRPr="00A217D5" w:rsidRDefault="00BC5DA8" w:rsidP="00050DD5">
            <w:pPr>
              <w:rPr>
                <w:sz w:val="20"/>
              </w:rPr>
            </w:pPr>
          </w:p>
        </w:tc>
        <w:tc>
          <w:tcPr>
            <w:tcW w:w="397" w:type="dxa"/>
          </w:tcPr>
          <w:p w14:paraId="7F6D28EB" w14:textId="05EF594E" w:rsidR="00BC5DA8" w:rsidRPr="00A217D5" w:rsidRDefault="006C63E2" w:rsidP="00050DD5">
            <w:pPr>
              <w:rPr>
                <w:sz w:val="20"/>
              </w:rPr>
            </w:pPr>
            <w:r>
              <w:rPr>
                <w:sz w:val="20"/>
              </w:rPr>
              <w:t xml:space="preserve">X </w:t>
            </w:r>
          </w:p>
        </w:tc>
        <w:tc>
          <w:tcPr>
            <w:tcW w:w="396" w:type="dxa"/>
          </w:tcPr>
          <w:p w14:paraId="01C1ED51" w14:textId="77777777" w:rsidR="00BC5DA8" w:rsidRPr="00A217D5" w:rsidRDefault="00BC5DA8" w:rsidP="00050DD5">
            <w:pPr>
              <w:rPr>
                <w:sz w:val="20"/>
              </w:rPr>
            </w:pPr>
          </w:p>
        </w:tc>
        <w:tc>
          <w:tcPr>
            <w:tcW w:w="396" w:type="dxa"/>
          </w:tcPr>
          <w:p w14:paraId="07B9EF02" w14:textId="77777777" w:rsidR="00BC5DA8" w:rsidRPr="00A217D5" w:rsidRDefault="00BC5DA8" w:rsidP="00050DD5">
            <w:pPr>
              <w:rPr>
                <w:sz w:val="20"/>
              </w:rPr>
            </w:pPr>
          </w:p>
        </w:tc>
        <w:tc>
          <w:tcPr>
            <w:tcW w:w="397" w:type="dxa"/>
          </w:tcPr>
          <w:p w14:paraId="0312C426" w14:textId="77777777" w:rsidR="00BC5DA8" w:rsidRPr="00A217D5" w:rsidRDefault="00BC5DA8" w:rsidP="00050DD5">
            <w:pPr>
              <w:rPr>
                <w:sz w:val="20"/>
              </w:rPr>
            </w:pPr>
          </w:p>
        </w:tc>
        <w:tc>
          <w:tcPr>
            <w:tcW w:w="396" w:type="dxa"/>
          </w:tcPr>
          <w:p w14:paraId="01FB948E" w14:textId="77777777" w:rsidR="00BC5DA8" w:rsidRPr="00A217D5" w:rsidRDefault="00BC5DA8" w:rsidP="00050DD5">
            <w:pPr>
              <w:rPr>
                <w:sz w:val="20"/>
              </w:rPr>
            </w:pPr>
          </w:p>
        </w:tc>
        <w:tc>
          <w:tcPr>
            <w:tcW w:w="396" w:type="dxa"/>
          </w:tcPr>
          <w:p w14:paraId="2B7EBCFF" w14:textId="77777777" w:rsidR="00BC5DA8" w:rsidRPr="00A217D5" w:rsidRDefault="00BC5DA8" w:rsidP="00050DD5">
            <w:pPr>
              <w:rPr>
                <w:sz w:val="20"/>
              </w:rPr>
            </w:pPr>
          </w:p>
        </w:tc>
        <w:tc>
          <w:tcPr>
            <w:tcW w:w="397" w:type="dxa"/>
          </w:tcPr>
          <w:p w14:paraId="3825490E" w14:textId="77777777" w:rsidR="00BC5DA8" w:rsidRPr="00A217D5" w:rsidRDefault="00BC5DA8" w:rsidP="00050DD5">
            <w:pPr>
              <w:rPr>
                <w:sz w:val="20"/>
              </w:rPr>
            </w:pPr>
          </w:p>
        </w:tc>
        <w:tc>
          <w:tcPr>
            <w:tcW w:w="396" w:type="dxa"/>
          </w:tcPr>
          <w:p w14:paraId="09707D83" w14:textId="77777777" w:rsidR="00BC5DA8" w:rsidRPr="00A217D5" w:rsidRDefault="00BC5DA8" w:rsidP="00050DD5">
            <w:pPr>
              <w:rPr>
                <w:sz w:val="20"/>
              </w:rPr>
            </w:pPr>
          </w:p>
        </w:tc>
        <w:tc>
          <w:tcPr>
            <w:tcW w:w="397" w:type="dxa"/>
          </w:tcPr>
          <w:p w14:paraId="3B8BB719" w14:textId="77777777" w:rsidR="00BC5DA8" w:rsidRPr="00A217D5" w:rsidRDefault="00BC5DA8" w:rsidP="00050DD5">
            <w:pPr>
              <w:rPr>
                <w:sz w:val="20"/>
              </w:rPr>
            </w:pPr>
          </w:p>
        </w:tc>
        <w:tc>
          <w:tcPr>
            <w:tcW w:w="396" w:type="dxa"/>
          </w:tcPr>
          <w:p w14:paraId="79FC0FDF" w14:textId="77777777" w:rsidR="00BC5DA8" w:rsidRPr="00A217D5" w:rsidRDefault="00BC5DA8" w:rsidP="00050DD5">
            <w:pPr>
              <w:rPr>
                <w:sz w:val="20"/>
              </w:rPr>
            </w:pPr>
          </w:p>
        </w:tc>
        <w:tc>
          <w:tcPr>
            <w:tcW w:w="396" w:type="dxa"/>
          </w:tcPr>
          <w:p w14:paraId="55F9DD64" w14:textId="77777777" w:rsidR="00BC5DA8" w:rsidRPr="00A217D5" w:rsidRDefault="00BC5DA8" w:rsidP="00050DD5">
            <w:pPr>
              <w:rPr>
                <w:sz w:val="20"/>
              </w:rPr>
            </w:pPr>
          </w:p>
        </w:tc>
        <w:tc>
          <w:tcPr>
            <w:tcW w:w="397" w:type="dxa"/>
          </w:tcPr>
          <w:p w14:paraId="50B71898" w14:textId="77777777" w:rsidR="00BC5DA8" w:rsidRPr="00A217D5" w:rsidRDefault="00BC5DA8" w:rsidP="00050DD5">
            <w:pPr>
              <w:rPr>
                <w:sz w:val="20"/>
              </w:rPr>
            </w:pPr>
          </w:p>
        </w:tc>
        <w:tc>
          <w:tcPr>
            <w:tcW w:w="396" w:type="dxa"/>
          </w:tcPr>
          <w:p w14:paraId="1B37595C" w14:textId="77777777" w:rsidR="00BC5DA8" w:rsidRPr="00A217D5" w:rsidRDefault="00BC5DA8" w:rsidP="00050DD5">
            <w:pPr>
              <w:rPr>
                <w:sz w:val="20"/>
              </w:rPr>
            </w:pPr>
          </w:p>
        </w:tc>
        <w:tc>
          <w:tcPr>
            <w:tcW w:w="396" w:type="dxa"/>
          </w:tcPr>
          <w:p w14:paraId="356BE59B" w14:textId="77777777" w:rsidR="00BC5DA8" w:rsidRPr="00A217D5" w:rsidRDefault="00BC5DA8" w:rsidP="00050DD5">
            <w:pPr>
              <w:rPr>
                <w:sz w:val="20"/>
              </w:rPr>
            </w:pPr>
          </w:p>
        </w:tc>
        <w:tc>
          <w:tcPr>
            <w:tcW w:w="397" w:type="dxa"/>
          </w:tcPr>
          <w:p w14:paraId="07543438" w14:textId="77777777" w:rsidR="00BC5DA8" w:rsidRPr="00A217D5" w:rsidRDefault="00BC5DA8" w:rsidP="00050DD5">
            <w:pPr>
              <w:rPr>
                <w:sz w:val="20"/>
              </w:rPr>
            </w:pPr>
          </w:p>
        </w:tc>
        <w:tc>
          <w:tcPr>
            <w:tcW w:w="396" w:type="dxa"/>
          </w:tcPr>
          <w:p w14:paraId="4463F1B4" w14:textId="77777777" w:rsidR="00BC5DA8" w:rsidRPr="00A217D5" w:rsidRDefault="00BC5DA8" w:rsidP="00050DD5">
            <w:pPr>
              <w:rPr>
                <w:sz w:val="20"/>
              </w:rPr>
            </w:pPr>
          </w:p>
        </w:tc>
        <w:tc>
          <w:tcPr>
            <w:tcW w:w="396" w:type="dxa"/>
          </w:tcPr>
          <w:p w14:paraId="493C6A6B" w14:textId="77777777" w:rsidR="00BC5DA8" w:rsidRPr="00A217D5" w:rsidRDefault="00BC5DA8" w:rsidP="00050DD5">
            <w:pPr>
              <w:rPr>
                <w:sz w:val="20"/>
              </w:rPr>
            </w:pPr>
          </w:p>
        </w:tc>
        <w:tc>
          <w:tcPr>
            <w:tcW w:w="397" w:type="dxa"/>
          </w:tcPr>
          <w:p w14:paraId="2DCB7785" w14:textId="77777777" w:rsidR="00BC5DA8" w:rsidRPr="00A217D5" w:rsidRDefault="00BC5DA8" w:rsidP="00050DD5">
            <w:pPr>
              <w:rPr>
                <w:sz w:val="20"/>
              </w:rPr>
            </w:pPr>
          </w:p>
        </w:tc>
        <w:tc>
          <w:tcPr>
            <w:tcW w:w="396" w:type="dxa"/>
          </w:tcPr>
          <w:p w14:paraId="71B4EB53" w14:textId="77777777" w:rsidR="00BC5DA8" w:rsidRDefault="00BC5DA8" w:rsidP="00050DD5"/>
        </w:tc>
        <w:tc>
          <w:tcPr>
            <w:tcW w:w="397" w:type="dxa"/>
          </w:tcPr>
          <w:p w14:paraId="51746539" w14:textId="77777777" w:rsidR="00BC5DA8" w:rsidRDefault="00BC5DA8" w:rsidP="00050DD5"/>
        </w:tc>
        <w:tc>
          <w:tcPr>
            <w:tcW w:w="396" w:type="dxa"/>
          </w:tcPr>
          <w:p w14:paraId="795C1D09" w14:textId="77777777" w:rsidR="00BC5DA8" w:rsidRDefault="00BC5DA8" w:rsidP="00050DD5"/>
        </w:tc>
        <w:tc>
          <w:tcPr>
            <w:tcW w:w="396" w:type="dxa"/>
          </w:tcPr>
          <w:p w14:paraId="5DD2E099" w14:textId="77777777" w:rsidR="00BC5DA8" w:rsidRDefault="00BC5DA8" w:rsidP="00050DD5"/>
        </w:tc>
        <w:tc>
          <w:tcPr>
            <w:tcW w:w="397" w:type="dxa"/>
          </w:tcPr>
          <w:p w14:paraId="7DFF3102" w14:textId="77777777" w:rsidR="00BC5DA8" w:rsidRDefault="00BC5DA8" w:rsidP="00050DD5"/>
        </w:tc>
        <w:tc>
          <w:tcPr>
            <w:tcW w:w="396" w:type="dxa"/>
          </w:tcPr>
          <w:p w14:paraId="42081B5A" w14:textId="77777777" w:rsidR="00BC5DA8" w:rsidRDefault="00BC5DA8" w:rsidP="00050DD5"/>
        </w:tc>
        <w:tc>
          <w:tcPr>
            <w:tcW w:w="396" w:type="dxa"/>
          </w:tcPr>
          <w:p w14:paraId="4C0E2ED3" w14:textId="77777777" w:rsidR="00BC5DA8" w:rsidRDefault="00BC5DA8" w:rsidP="00050DD5"/>
        </w:tc>
        <w:tc>
          <w:tcPr>
            <w:tcW w:w="397" w:type="dxa"/>
          </w:tcPr>
          <w:p w14:paraId="57273A67" w14:textId="77777777" w:rsidR="00BC5DA8" w:rsidRDefault="00BC5DA8" w:rsidP="00050DD5"/>
        </w:tc>
        <w:tc>
          <w:tcPr>
            <w:tcW w:w="396" w:type="dxa"/>
          </w:tcPr>
          <w:p w14:paraId="16F874E3" w14:textId="77777777" w:rsidR="00BC5DA8" w:rsidRDefault="00BC5DA8" w:rsidP="00050DD5"/>
        </w:tc>
        <w:tc>
          <w:tcPr>
            <w:tcW w:w="397" w:type="dxa"/>
          </w:tcPr>
          <w:p w14:paraId="54A8D86B" w14:textId="77777777" w:rsidR="00BC5DA8" w:rsidRDefault="00BC5DA8" w:rsidP="00050DD5"/>
        </w:tc>
        <w:tc>
          <w:tcPr>
            <w:tcW w:w="396" w:type="dxa"/>
          </w:tcPr>
          <w:p w14:paraId="6C83644C" w14:textId="77777777" w:rsidR="00BC5DA8" w:rsidRDefault="00BC5DA8" w:rsidP="00050DD5"/>
        </w:tc>
        <w:tc>
          <w:tcPr>
            <w:tcW w:w="396" w:type="dxa"/>
          </w:tcPr>
          <w:p w14:paraId="07ABB93D" w14:textId="77777777" w:rsidR="00BC5DA8" w:rsidRDefault="00BC5DA8" w:rsidP="00050DD5"/>
        </w:tc>
        <w:tc>
          <w:tcPr>
            <w:tcW w:w="397" w:type="dxa"/>
          </w:tcPr>
          <w:p w14:paraId="61EE15ED" w14:textId="77777777" w:rsidR="00BC5DA8" w:rsidRDefault="00BC5DA8" w:rsidP="00050DD5"/>
        </w:tc>
        <w:tc>
          <w:tcPr>
            <w:tcW w:w="396" w:type="dxa"/>
          </w:tcPr>
          <w:p w14:paraId="05CC0ADB" w14:textId="77777777" w:rsidR="00BC5DA8" w:rsidRDefault="00BC5DA8" w:rsidP="00050DD5"/>
        </w:tc>
        <w:tc>
          <w:tcPr>
            <w:tcW w:w="396" w:type="dxa"/>
          </w:tcPr>
          <w:p w14:paraId="7FC91A4B" w14:textId="77777777" w:rsidR="00BC5DA8" w:rsidRDefault="00BC5DA8" w:rsidP="00050DD5"/>
        </w:tc>
        <w:tc>
          <w:tcPr>
            <w:tcW w:w="397" w:type="dxa"/>
          </w:tcPr>
          <w:p w14:paraId="6102ABED" w14:textId="77777777" w:rsidR="00BC5DA8" w:rsidRDefault="00BC5DA8" w:rsidP="00050DD5"/>
        </w:tc>
        <w:tc>
          <w:tcPr>
            <w:tcW w:w="396" w:type="dxa"/>
          </w:tcPr>
          <w:p w14:paraId="3E8A8687" w14:textId="77777777" w:rsidR="00BC5DA8" w:rsidRDefault="00BC5DA8" w:rsidP="00050DD5"/>
        </w:tc>
        <w:tc>
          <w:tcPr>
            <w:tcW w:w="397" w:type="dxa"/>
          </w:tcPr>
          <w:p w14:paraId="6357C44E" w14:textId="77777777" w:rsidR="00BC5DA8" w:rsidRDefault="00BC5DA8" w:rsidP="00050DD5"/>
        </w:tc>
      </w:tr>
      <w:tr w:rsidR="00BC5DA8" w14:paraId="2CC1F483" w14:textId="6C22C465" w:rsidTr="00BC5DA8">
        <w:tc>
          <w:tcPr>
            <w:tcW w:w="1271" w:type="dxa"/>
          </w:tcPr>
          <w:p w14:paraId="3813C81C" w14:textId="0A44AEA4" w:rsidR="00BC5DA8" w:rsidRDefault="00BC5DA8" w:rsidP="00050DD5">
            <w:r>
              <w:t>SUR_T1.1</w:t>
            </w:r>
          </w:p>
        </w:tc>
        <w:tc>
          <w:tcPr>
            <w:tcW w:w="396" w:type="dxa"/>
          </w:tcPr>
          <w:p w14:paraId="69F0A6F9" w14:textId="77777777" w:rsidR="00BC5DA8" w:rsidRPr="00A217D5" w:rsidRDefault="00BC5DA8" w:rsidP="00050DD5">
            <w:pPr>
              <w:rPr>
                <w:sz w:val="20"/>
              </w:rPr>
            </w:pPr>
          </w:p>
        </w:tc>
        <w:tc>
          <w:tcPr>
            <w:tcW w:w="396" w:type="dxa"/>
          </w:tcPr>
          <w:p w14:paraId="50427F44" w14:textId="77777777" w:rsidR="00BC5DA8" w:rsidRPr="00A217D5" w:rsidRDefault="00BC5DA8" w:rsidP="00050DD5">
            <w:pPr>
              <w:rPr>
                <w:sz w:val="20"/>
              </w:rPr>
            </w:pPr>
          </w:p>
        </w:tc>
        <w:tc>
          <w:tcPr>
            <w:tcW w:w="397" w:type="dxa"/>
          </w:tcPr>
          <w:p w14:paraId="22192142" w14:textId="77777777" w:rsidR="00BC5DA8" w:rsidRPr="00A217D5" w:rsidRDefault="00BC5DA8" w:rsidP="00050DD5">
            <w:pPr>
              <w:rPr>
                <w:sz w:val="20"/>
              </w:rPr>
            </w:pPr>
          </w:p>
        </w:tc>
        <w:tc>
          <w:tcPr>
            <w:tcW w:w="396" w:type="dxa"/>
          </w:tcPr>
          <w:p w14:paraId="3ED217F1" w14:textId="77777777" w:rsidR="00BC5DA8" w:rsidRPr="00A217D5" w:rsidRDefault="00BC5DA8" w:rsidP="00050DD5">
            <w:pPr>
              <w:rPr>
                <w:sz w:val="20"/>
              </w:rPr>
            </w:pPr>
          </w:p>
        </w:tc>
        <w:tc>
          <w:tcPr>
            <w:tcW w:w="397" w:type="dxa"/>
          </w:tcPr>
          <w:p w14:paraId="1CED5610" w14:textId="77777777" w:rsidR="00BC5DA8" w:rsidRPr="00A217D5" w:rsidRDefault="00BC5DA8" w:rsidP="00050DD5">
            <w:pPr>
              <w:rPr>
                <w:sz w:val="20"/>
              </w:rPr>
            </w:pPr>
          </w:p>
        </w:tc>
        <w:tc>
          <w:tcPr>
            <w:tcW w:w="396" w:type="dxa"/>
          </w:tcPr>
          <w:p w14:paraId="580B71A9" w14:textId="77777777" w:rsidR="00BC5DA8" w:rsidRPr="00A217D5" w:rsidRDefault="00BC5DA8" w:rsidP="00050DD5">
            <w:pPr>
              <w:rPr>
                <w:sz w:val="20"/>
              </w:rPr>
            </w:pPr>
          </w:p>
        </w:tc>
        <w:tc>
          <w:tcPr>
            <w:tcW w:w="396" w:type="dxa"/>
          </w:tcPr>
          <w:p w14:paraId="4A145608" w14:textId="77777777" w:rsidR="00BC5DA8" w:rsidRPr="00A217D5" w:rsidRDefault="00BC5DA8" w:rsidP="00050DD5">
            <w:pPr>
              <w:rPr>
                <w:sz w:val="20"/>
              </w:rPr>
            </w:pPr>
          </w:p>
        </w:tc>
        <w:tc>
          <w:tcPr>
            <w:tcW w:w="397" w:type="dxa"/>
          </w:tcPr>
          <w:p w14:paraId="0935517E" w14:textId="77777777" w:rsidR="00BC5DA8" w:rsidRPr="00A217D5" w:rsidRDefault="00BC5DA8" w:rsidP="00050DD5">
            <w:pPr>
              <w:rPr>
                <w:sz w:val="20"/>
              </w:rPr>
            </w:pPr>
          </w:p>
        </w:tc>
        <w:tc>
          <w:tcPr>
            <w:tcW w:w="396" w:type="dxa"/>
          </w:tcPr>
          <w:p w14:paraId="5D84076B" w14:textId="77777777" w:rsidR="00BC5DA8" w:rsidRPr="00A217D5" w:rsidRDefault="00BC5DA8" w:rsidP="00050DD5">
            <w:pPr>
              <w:rPr>
                <w:sz w:val="20"/>
              </w:rPr>
            </w:pPr>
          </w:p>
        </w:tc>
        <w:tc>
          <w:tcPr>
            <w:tcW w:w="397" w:type="dxa"/>
          </w:tcPr>
          <w:p w14:paraId="2D1D7A00" w14:textId="77777777" w:rsidR="00BC5DA8" w:rsidRPr="00A217D5" w:rsidRDefault="00BC5DA8" w:rsidP="00050DD5">
            <w:pPr>
              <w:rPr>
                <w:sz w:val="20"/>
              </w:rPr>
            </w:pPr>
          </w:p>
        </w:tc>
        <w:tc>
          <w:tcPr>
            <w:tcW w:w="396" w:type="dxa"/>
          </w:tcPr>
          <w:p w14:paraId="5EDE1B94" w14:textId="77777777" w:rsidR="00BC5DA8" w:rsidRPr="00A217D5" w:rsidRDefault="00BC5DA8" w:rsidP="00050DD5">
            <w:pPr>
              <w:rPr>
                <w:sz w:val="20"/>
              </w:rPr>
            </w:pPr>
          </w:p>
        </w:tc>
        <w:tc>
          <w:tcPr>
            <w:tcW w:w="397" w:type="dxa"/>
          </w:tcPr>
          <w:p w14:paraId="475BF169" w14:textId="77777777" w:rsidR="00BC5DA8" w:rsidRPr="00A217D5" w:rsidRDefault="00BC5DA8" w:rsidP="00050DD5">
            <w:pPr>
              <w:rPr>
                <w:sz w:val="20"/>
              </w:rPr>
            </w:pPr>
          </w:p>
        </w:tc>
        <w:tc>
          <w:tcPr>
            <w:tcW w:w="396" w:type="dxa"/>
          </w:tcPr>
          <w:p w14:paraId="2D4912CD" w14:textId="77777777" w:rsidR="00BC5DA8" w:rsidRPr="00A217D5" w:rsidRDefault="00BC5DA8" w:rsidP="00050DD5">
            <w:pPr>
              <w:rPr>
                <w:sz w:val="20"/>
              </w:rPr>
            </w:pPr>
          </w:p>
        </w:tc>
        <w:tc>
          <w:tcPr>
            <w:tcW w:w="396" w:type="dxa"/>
          </w:tcPr>
          <w:p w14:paraId="67630B27" w14:textId="77777777" w:rsidR="00BC5DA8" w:rsidRPr="00A217D5" w:rsidRDefault="00BC5DA8" w:rsidP="00050DD5">
            <w:pPr>
              <w:rPr>
                <w:sz w:val="20"/>
              </w:rPr>
            </w:pPr>
          </w:p>
        </w:tc>
        <w:tc>
          <w:tcPr>
            <w:tcW w:w="397" w:type="dxa"/>
          </w:tcPr>
          <w:p w14:paraId="5DAFB859" w14:textId="77777777" w:rsidR="00BC5DA8" w:rsidRPr="00A217D5" w:rsidRDefault="00BC5DA8" w:rsidP="00050DD5">
            <w:pPr>
              <w:rPr>
                <w:sz w:val="20"/>
              </w:rPr>
            </w:pPr>
          </w:p>
        </w:tc>
        <w:tc>
          <w:tcPr>
            <w:tcW w:w="396" w:type="dxa"/>
          </w:tcPr>
          <w:p w14:paraId="58116800" w14:textId="5AD86206" w:rsidR="00BC5DA8" w:rsidRPr="00A217D5" w:rsidRDefault="00BC5DA8" w:rsidP="00050DD5">
            <w:pPr>
              <w:rPr>
                <w:sz w:val="20"/>
              </w:rPr>
            </w:pPr>
            <w:r>
              <w:rPr>
                <w:sz w:val="20"/>
              </w:rPr>
              <w:t xml:space="preserve">X </w:t>
            </w:r>
          </w:p>
        </w:tc>
        <w:tc>
          <w:tcPr>
            <w:tcW w:w="396" w:type="dxa"/>
          </w:tcPr>
          <w:p w14:paraId="2ECFA331" w14:textId="77777777" w:rsidR="00BC5DA8" w:rsidRPr="00A217D5" w:rsidRDefault="00BC5DA8" w:rsidP="00050DD5">
            <w:pPr>
              <w:rPr>
                <w:sz w:val="20"/>
              </w:rPr>
            </w:pPr>
          </w:p>
        </w:tc>
        <w:tc>
          <w:tcPr>
            <w:tcW w:w="397" w:type="dxa"/>
          </w:tcPr>
          <w:p w14:paraId="6EB45B73" w14:textId="77777777" w:rsidR="00BC5DA8" w:rsidRPr="00A217D5" w:rsidRDefault="00BC5DA8" w:rsidP="00050DD5">
            <w:pPr>
              <w:rPr>
                <w:sz w:val="20"/>
              </w:rPr>
            </w:pPr>
          </w:p>
        </w:tc>
        <w:tc>
          <w:tcPr>
            <w:tcW w:w="396" w:type="dxa"/>
          </w:tcPr>
          <w:p w14:paraId="18254404" w14:textId="77777777" w:rsidR="00BC5DA8" w:rsidRPr="00A217D5" w:rsidRDefault="00BC5DA8" w:rsidP="00050DD5">
            <w:pPr>
              <w:rPr>
                <w:sz w:val="20"/>
              </w:rPr>
            </w:pPr>
          </w:p>
        </w:tc>
        <w:tc>
          <w:tcPr>
            <w:tcW w:w="396" w:type="dxa"/>
          </w:tcPr>
          <w:p w14:paraId="68AEFD08" w14:textId="77777777" w:rsidR="00BC5DA8" w:rsidRPr="00A217D5" w:rsidRDefault="00BC5DA8" w:rsidP="00050DD5">
            <w:pPr>
              <w:rPr>
                <w:sz w:val="20"/>
              </w:rPr>
            </w:pPr>
          </w:p>
        </w:tc>
        <w:tc>
          <w:tcPr>
            <w:tcW w:w="397" w:type="dxa"/>
          </w:tcPr>
          <w:p w14:paraId="1C2E02DC" w14:textId="77777777" w:rsidR="00BC5DA8" w:rsidRPr="00A217D5" w:rsidRDefault="00BC5DA8" w:rsidP="00050DD5">
            <w:pPr>
              <w:rPr>
                <w:sz w:val="20"/>
              </w:rPr>
            </w:pPr>
          </w:p>
        </w:tc>
        <w:tc>
          <w:tcPr>
            <w:tcW w:w="396" w:type="dxa"/>
          </w:tcPr>
          <w:p w14:paraId="2C307B6E" w14:textId="77777777" w:rsidR="00BC5DA8" w:rsidRPr="00A217D5" w:rsidRDefault="00BC5DA8" w:rsidP="00050DD5">
            <w:pPr>
              <w:rPr>
                <w:sz w:val="20"/>
              </w:rPr>
            </w:pPr>
          </w:p>
        </w:tc>
        <w:tc>
          <w:tcPr>
            <w:tcW w:w="397" w:type="dxa"/>
          </w:tcPr>
          <w:p w14:paraId="5AFBE5B4" w14:textId="77777777" w:rsidR="00BC5DA8" w:rsidRPr="00A217D5" w:rsidRDefault="00BC5DA8" w:rsidP="00050DD5">
            <w:pPr>
              <w:rPr>
                <w:sz w:val="20"/>
              </w:rPr>
            </w:pPr>
          </w:p>
        </w:tc>
        <w:tc>
          <w:tcPr>
            <w:tcW w:w="396" w:type="dxa"/>
          </w:tcPr>
          <w:p w14:paraId="0CA813D1" w14:textId="77777777" w:rsidR="00BC5DA8" w:rsidRPr="00A217D5" w:rsidRDefault="00BC5DA8" w:rsidP="00050DD5">
            <w:pPr>
              <w:rPr>
                <w:sz w:val="20"/>
              </w:rPr>
            </w:pPr>
          </w:p>
        </w:tc>
        <w:tc>
          <w:tcPr>
            <w:tcW w:w="396" w:type="dxa"/>
          </w:tcPr>
          <w:p w14:paraId="270D0235" w14:textId="77777777" w:rsidR="00BC5DA8" w:rsidRPr="00A217D5" w:rsidRDefault="00BC5DA8" w:rsidP="00050DD5">
            <w:pPr>
              <w:rPr>
                <w:sz w:val="20"/>
              </w:rPr>
            </w:pPr>
          </w:p>
        </w:tc>
        <w:tc>
          <w:tcPr>
            <w:tcW w:w="397" w:type="dxa"/>
          </w:tcPr>
          <w:p w14:paraId="1EC27C9F" w14:textId="77777777" w:rsidR="00BC5DA8" w:rsidRPr="00A217D5" w:rsidRDefault="00BC5DA8" w:rsidP="00050DD5">
            <w:pPr>
              <w:rPr>
                <w:sz w:val="20"/>
              </w:rPr>
            </w:pPr>
          </w:p>
        </w:tc>
        <w:tc>
          <w:tcPr>
            <w:tcW w:w="396" w:type="dxa"/>
          </w:tcPr>
          <w:p w14:paraId="2633902B" w14:textId="77777777" w:rsidR="00BC5DA8" w:rsidRPr="00A217D5" w:rsidRDefault="00BC5DA8" w:rsidP="00050DD5">
            <w:pPr>
              <w:rPr>
                <w:sz w:val="20"/>
              </w:rPr>
            </w:pPr>
          </w:p>
        </w:tc>
        <w:tc>
          <w:tcPr>
            <w:tcW w:w="396" w:type="dxa"/>
          </w:tcPr>
          <w:p w14:paraId="232E8223" w14:textId="77777777" w:rsidR="00BC5DA8" w:rsidRPr="00A217D5" w:rsidRDefault="00BC5DA8" w:rsidP="00050DD5">
            <w:pPr>
              <w:rPr>
                <w:sz w:val="20"/>
              </w:rPr>
            </w:pPr>
          </w:p>
        </w:tc>
        <w:tc>
          <w:tcPr>
            <w:tcW w:w="397" w:type="dxa"/>
          </w:tcPr>
          <w:p w14:paraId="4A433B40" w14:textId="77777777" w:rsidR="00BC5DA8" w:rsidRPr="00A217D5" w:rsidRDefault="00BC5DA8" w:rsidP="00050DD5">
            <w:pPr>
              <w:rPr>
                <w:sz w:val="20"/>
              </w:rPr>
            </w:pPr>
          </w:p>
        </w:tc>
        <w:tc>
          <w:tcPr>
            <w:tcW w:w="396" w:type="dxa"/>
          </w:tcPr>
          <w:p w14:paraId="1044EB7B" w14:textId="77777777" w:rsidR="00BC5DA8" w:rsidRPr="00A217D5" w:rsidRDefault="00BC5DA8" w:rsidP="00050DD5">
            <w:pPr>
              <w:rPr>
                <w:sz w:val="20"/>
              </w:rPr>
            </w:pPr>
          </w:p>
        </w:tc>
        <w:tc>
          <w:tcPr>
            <w:tcW w:w="396" w:type="dxa"/>
          </w:tcPr>
          <w:p w14:paraId="3F0A905F" w14:textId="77777777" w:rsidR="00BC5DA8" w:rsidRPr="00A217D5" w:rsidRDefault="00BC5DA8" w:rsidP="00050DD5">
            <w:pPr>
              <w:rPr>
                <w:sz w:val="20"/>
              </w:rPr>
            </w:pPr>
          </w:p>
        </w:tc>
        <w:tc>
          <w:tcPr>
            <w:tcW w:w="397" w:type="dxa"/>
          </w:tcPr>
          <w:p w14:paraId="13515951" w14:textId="77777777" w:rsidR="00BC5DA8" w:rsidRPr="00A217D5" w:rsidRDefault="00BC5DA8" w:rsidP="00050DD5">
            <w:pPr>
              <w:rPr>
                <w:sz w:val="20"/>
              </w:rPr>
            </w:pPr>
          </w:p>
        </w:tc>
        <w:tc>
          <w:tcPr>
            <w:tcW w:w="396" w:type="dxa"/>
          </w:tcPr>
          <w:p w14:paraId="32DC32DF" w14:textId="77777777" w:rsidR="00BC5DA8" w:rsidRDefault="00BC5DA8" w:rsidP="00050DD5"/>
        </w:tc>
        <w:tc>
          <w:tcPr>
            <w:tcW w:w="397" w:type="dxa"/>
          </w:tcPr>
          <w:p w14:paraId="0CD53DA5" w14:textId="77777777" w:rsidR="00BC5DA8" w:rsidRDefault="00BC5DA8" w:rsidP="00050DD5"/>
        </w:tc>
        <w:tc>
          <w:tcPr>
            <w:tcW w:w="396" w:type="dxa"/>
          </w:tcPr>
          <w:p w14:paraId="6BAAAC98" w14:textId="77777777" w:rsidR="00BC5DA8" w:rsidRDefault="00BC5DA8" w:rsidP="00050DD5"/>
        </w:tc>
        <w:tc>
          <w:tcPr>
            <w:tcW w:w="396" w:type="dxa"/>
          </w:tcPr>
          <w:p w14:paraId="0DAC3244" w14:textId="77777777" w:rsidR="00BC5DA8" w:rsidRDefault="00BC5DA8" w:rsidP="00050DD5"/>
        </w:tc>
        <w:tc>
          <w:tcPr>
            <w:tcW w:w="397" w:type="dxa"/>
          </w:tcPr>
          <w:p w14:paraId="221115AD" w14:textId="77777777" w:rsidR="00BC5DA8" w:rsidRDefault="00BC5DA8" w:rsidP="00050DD5"/>
        </w:tc>
        <w:tc>
          <w:tcPr>
            <w:tcW w:w="396" w:type="dxa"/>
          </w:tcPr>
          <w:p w14:paraId="04793F74" w14:textId="77777777" w:rsidR="00BC5DA8" w:rsidRDefault="00BC5DA8" w:rsidP="00050DD5"/>
        </w:tc>
        <w:tc>
          <w:tcPr>
            <w:tcW w:w="396" w:type="dxa"/>
          </w:tcPr>
          <w:p w14:paraId="3A84020F" w14:textId="77777777" w:rsidR="00BC5DA8" w:rsidRDefault="00BC5DA8" w:rsidP="00050DD5"/>
        </w:tc>
        <w:tc>
          <w:tcPr>
            <w:tcW w:w="397" w:type="dxa"/>
          </w:tcPr>
          <w:p w14:paraId="754FC6C6" w14:textId="77777777" w:rsidR="00BC5DA8" w:rsidRDefault="00BC5DA8" w:rsidP="00050DD5"/>
        </w:tc>
        <w:tc>
          <w:tcPr>
            <w:tcW w:w="396" w:type="dxa"/>
          </w:tcPr>
          <w:p w14:paraId="10898528" w14:textId="77777777" w:rsidR="00BC5DA8" w:rsidRDefault="00BC5DA8" w:rsidP="00050DD5"/>
        </w:tc>
        <w:tc>
          <w:tcPr>
            <w:tcW w:w="397" w:type="dxa"/>
          </w:tcPr>
          <w:p w14:paraId="06C60050" w14:textId="77777777" w:rsidR="00BC5DA8" w:rsidRDefault="00BC5DA8" w:rsidP="00050DD5"/>
        </w:tc>
        <w:tc>
          <w:tcPr>
            <w:tcW w:w="396" w:type="dxa"/>
          </w:tcPr>
          <w:p w14:paraId="7506BA0D" w14:textId="77777777" w:rsidR="00BC5DA8" w:rsidRDefault="00BC5DA8" w:rsidP="00050DD5"/>
        </w:tc>
        <w:tc>
          <w:tcPr>
            <w:tcW w:w="396" w:type="dxa"/>
          </w:tcPr>
          <w:p w14:paraId="1E1C7F62" w14:textId="77777777" w:rsidR="00BC5DA8" w:rsidRDefault="00BC5DA8" w:rsidP="00050DD5"/>
        </w:tc>
        <w:tc>
          <w:tcPr>
            <w:tcW w:w="397" w:type="dxa"/>
          </w:tcPr>
          <w:p w14:paraId="464F936A" w14:textId="77777777" w:rsidR="00BC5DA8" w:rsidRDefault="00BC5DA8" w:rsidP="00050DD5"/>
        </w:tc>
        <w:tc>
          <w:tcPr>
            <w:tcW w:w="396" w:type="dxa"/>
          </w:tcPr>
          <w:p w14:paraId="75D727EA" w14:textId="77777777" w:rsidR="00BC5DA8" w:rsidRDefault="00BC5DA8" w:rsidP="00050DD5"/>
        </w:tc>
        <w:tc>
          <w:tcPr>
            <w:tcW w:w="396" w:type="dxa"/>
          </w:tcPr>
          <w:p w14:paraId="5A23371D" w14:textId="77777777" w:rsidR="00BC5DA8" w:rsidRDefault="00BC5DA8" w:rsidP="00050DD5"/>
        </w:tc>
        <w:tc>
          <w:tcPr>
            <w:tcW w:w="397" w:type="dxa"/>
          </w:tcPr>
          <w:p w14:paraId="14063E29" w14:textId="77777777" w:rsidR="00BC5DA8" w:rsidRDefault="00BC5DA8" w:rsidP="00050DD5"/>
        </w:tc>
        <w:tc>
          <w:tcPr>
            <w:tcW w:w="396" w:type="dxa"/>
          </w:tcPr>
          <w:p w14:paraId="4E8B7094" w14:textId="77777777" w:rsidR="00BC5DA8" w:rsidRDefault="00BC5DA8" w:rsidP="00050DD5"/>
        </w:tc>
        <w:tc>
          <w:tcPr>
            <w:tcW w:w="397" w:type="dxa"/>
          </w:tcPr>
          <w:p w14:paraId="566AB4C2" w14:textId="77777777" w:rsidR="00BC5DA8" w:rsidRDefault="00BC5DA8" w:rsidP="00050DD5"/>
        </w:tc>
      </w:tr>
      <w:tr w:rsidR="00BC5DA8" w14:paraId="4BA2F657" w14:textId="7E25782F" w:rsidTr="00BC5DA8">
        <w:tc>
          <w:tcPr>
            <w:tcW w:w="1271" w:type="dxa"/>
          </w:tcPr>
          <w:p w14:paraId="27CE11A5" w14:textId="07EC92DD" w:rsidR="00BC5DA8" w:rsidRDefault="00BC5DA8" w:rsidP="00050DD5">
            <w:r>
              <w:t>SUR_T1.2</w:t>
            </w:r>
          </w:p>
        </w:tc>
        <w:tc>
          <w:tcPr>
            <w:tcW w:w="396" w:type="dxa"/>
          </w:tcPr>
          <w:p w14:paraId="2787A86E" w14:textId="77777777" w:rsidR="00BC5DA8" w:rsidRPr="00A217D5" w:rsidRDefault="00BC5DA8" w:rsidP="00050DD5">
            <w:pPr>
              <w:rPr>
                <w:sz w:val="20"/>
              </w:rPr>
            </w:pPr>
          </w:p>
        </w:tc>
        <w:tc>
          <w:tcPr>
            <w:tcW w:w="396" w:type="dxa"/>
          </w:tcPr>
          <w:p w14:paraId="1A55545D" w14:textId="77777777" w:rsidR="00BC5DA8" w:rsidRPr="00A217D5" w:rsidRDefault="00BC5DA8" w:rsidP="00050DD5">
            <w:pPr>
              <w:rPr>
                <w:sz w:val="20"/>
              </w:rPr>
            </w:pPr>
          </w:p>
        </w:tc>
        <w:tc>
          <w:tcPr>
            <w:tcW w:w="397" w:type="dxa"/>
          </w:tcPr>
          <w:p w14:paraId="56922370" w14:textId="77777777" w:rsidR="00BC5DA8" w:rsidRPr="00A217D5" w:rsidRDefault="00BC5DA8" w:rsidP="00050DD5">
            <w:pPr>
              <w:rPr>
                <w:sz w:val="20"/>
              </w:rPr>
            </w:pPr>
          </w:p>
        </w:tc>
        <w:tc>
          <w:tcPr>
            <w:tcW w:w="396" w:type="dxa"/>
          </w:tcPr>
          <w:p w14:paraId="5787BF0E" w14:textId="77777777" w:rsidR="00BC5DA8" w:rsidRPr="00A217D5" w:rsidRDefault="00BC5DA8" w:rsidP="00050DD5">
            <w:pPr>
              <w:rPr>
                <w:sz w:val="20"/>
              </w:rPr>
            </w:pPr>
          </w:p>
        </w:tc>
        <w:tc>
          <w:tcPr>
            <w:tcW w:w="397" w:type="dxa"/>
          </w:tcPr>
          <w:p w14:paraId="0DB95D92" w14:textId="77777777" w:rsidR="00BC5DA8" w:rsidRPr="00A217D5" w:rsidRDefault="00BC5DA8" w:rsidP="00050DD5">
            <w:pPr>
              <w:rPr>
                <w:sz w:val="20"/>
              </w:rPr>
            </w:pPr>
          </w:p>
        </w:tc>
        <w:tc>
          <w:tcPr>
            <w:tcW w:w="396" w:type="dxa"/>
          </w:tcPr>
          <w:p w14:paraId="1B476995" w14:textId="77777777" w:rsidR="00BC5DA8" w:rsidRPr="00A217D5" w:rsidRDefault="00BC5DA8" w:rsidP="00050DD5">
            <w:pPr>
              <w:rPr>
                <w:sz w:val="20"/>
              </w:rPr>
            </w:pPr>
          </w:p>
        </w:tc>
        <w:tc>
          <w:tcPr>
            <w:tcW w:w="396" w:type="dxa"/>
          </w:tcPr>
          <w:p w14:paraId="1DAA2DCE" w14:textId="77777777" w:rsidR="00BC5DA8" w:rsidRPr="00A217D5" w:rsidRDefault="00BC5DA8" w:rsidP="00050DD5">
            <w:pPr>
              <w:rPr>
                <w:sz w:val="20"/>
              </w:rPr>
            </w:pPr>
          </w:p>
        </w:tc>
        <w:tc>
          <w:tcPr>
            <w:tcW w:w="397" w:type="dxa"/>
          </w:tcPr>
          <w:p w14:paraId="24AC05EA" w14:textId="77777777" w:rsidR="00BC5DA8" w:rsidRPr="00A217D5" w:rsidRDefault="00BC5DA8" w:rsidP="00050DD5">
            <w:pPr>
              <w:rPr>
                <w:sz w:val="20"/>
              </w:rPr>
            </w:pPr>
          </w:p>
        </w:tc>
        <w:tc>
          <w:tcPr>
            <w:tcW w:w="396" w:type="dxa"/>
          </w:tcPr>
          <w:p w14:paraId="766B9FD2" w14:textId="77777777" w:rsidR="00BC5DA8" w:rsidRPr="00A217D5" w:rsidRDefault="00BC5DA8" w:rsidP="00050DD5">
            <w:pPr>
              <w:rPr>
                <w:sz w:val="20"/>
              </w:rPr>
            </w:pPr>
          </w:p>
        </w:tc>
        <w:tc>
          <w:tcPr>
            <w:tcW w:w="397" w:type="dxa"/>
          </w:tcPr>
          <w:p w14:paraId="19DF35E0" w14:textId="77777777" w:rsidR="00BC5DA8" w:rsidRPr="00A217D5" w:rsidRDefault="00BC5DA8" w:rsidP="00050DD5">
            <w:pPr>
              <w:rPr>
                <w:sz w:val="20"/>
              </w:rPr>
            </w:pPr>
          </w:p>
        </w:tc>
        <w:tc>
          <w:tcPr>
            <w:tcW w:w="396" w:type="dxa"/>
          </w:tcPr>
          <w:p w14:paraId="23228C26" w14:textId="77777777" w:rsidR="00BC5DA8" w:rsidRPr="00A217D5" w:rsidRDefault="00BC5DA8" w:rsidP="00050DD5">
            <w:pPr>
              <w:rPr>
                <w:sz w:val="20"/>
              </w:rPr>
            </w:pPr>
          </w:p>
        </w:tc>
        <w:tc>
          <w:tcPr>
            <w:tcW w:w="397" w:type="dxa"/>
          </w:tcPr>
          <w:p w14:paraId="378255DB" w14:textId="77777777" w:rsidR="00BC5DA8" w:rsidRPr="00A217D5" w:rsidRDefault="00BC5DA8" w:rsidP="00050DD5">
            <w:pPr>
              <w:rPr>
                <w:sz w:val="20"/>
              </w:rPr>
            </w:pPr>
          </w:p>
        </w:tc>
        <w:tc>
          <w:tcPr>
            <w:tcW w:w="396" w:type="dxa"/>
          </w:tcPr>
          <w:p w14:paraId="1E2479F8" w14:textId="77777777" w:rsidR="00BC5DA8" w:rsidRPr="00A217D5" w:rsidRDefault="00BC5DA8" w:rsidP="00050DD5">
            <w:pPr>
              <w:rPr>
                <w:sz w:val="20"/>
              </w:rPr>
            </w:pPr>
          </w:p>
        </w:tc>
        <w:tc>
          <w:tcPr>
            <w:tcW w:w="396" w:type="dxa"/>
          </w:tcPr>
          <w:p w14:paraId="7867D68A" w14:textId="77777777" w:rsidR="00BC5DA8" w:rsidRPr="00A217D5" w:rsidRDefault="00BC5DA8" w:rsidP="00050DD5">
            <w:pPr>
              <w:rPr>
                <w:sz w:val="20"/>
              </w:rPr>
            </w:pPr>
          </w:p>
        </w:tc>
        <w:tc>
          <w:tcPr>
            <w:tcW w:w="397" w:type="dxa"/>
          </w:tcPr>
          <w:p w14:paraId="429E55DB" w14:textId="77777777" w:rsidR="00BC5DA8" w:rsidRPr="00A217D5" w:rsidRDefault="00BC5DA8" w:rsidP="00050DD5">
            <w:pPr>
              <w:rPr>
                <w:sz w:val="20"/>
              </w:rPr>
            </w:pPr>
          </w:p>
        </w:tc>
        <w:tc>
          <w:tcPr>
            <w:tcW w:w="396" w:type="dxa"/>
          </w:tcPr>
          <w:p w14:paraId="3C8C549B" w14:textId="16E92028" w:rsidR="00BC5DA8" w:rsidRPr="00A217D5" w:rsidRDefault="00BC5DA8" w:rsidP="00050DD5">
            <w:pPr>
              <w:rPr>
                <w:sz w:val="20"/>
              </w:rPr>
            </w:pPr>
            <w:r>
              <w:rPr>
                <w:sz w:val="20"/>
              </w:rPr>
              <w:t xml:space="preserve">X </w:t>
            </w:r>
          </w:p>
        </w:tc>
        <w:tc>
          <w:tcPr>
            <w:tcW w:w="396" w:type="dxa"/>
          </w:tcPr>
          <w:p w14:paraId="6E968C28" w14:textId="77777777" w:rsidR="00BC5DA8" w:rsidRPr="00A217D5" w:rsidRDefault="00BC5DA8" w:rsidP="00050DD5">
            <w:pPr>
              <w:rPr>
                <w:sz w:val="20"/>
              </w:rPr>
            </w:pPr>
          </w:p>
        </w:tc>
        <w:tc>
          <w:tcPr>
            <w:tcW w:w="397" w:type="dxa"/>
          </w:tcPr>
          <w:p w14:paraId="208BD02C" w14:textId="77777777" w:rsidR="00BC5DA8" w:rsidRPr="00A217D5" w:rsidRDefault="00BC5DA8" w:rsidP="00050DD5">
            <w:pPr>
              <w:rPr>
                <w:sz w:val="20"/>
              </w:rPr>
            </w:pPr>
          </w:p>
        </w:tc>
        <w:tc>
          <w:tcPr>
            <w:tcW w:w="396" w:type="dxa"/>
          </w:tcPr>
          <w:p w14:paraId="2EBDE25B" w14:textId="77777777" w:rsidR="00BC5DA8" w:rsidRPr="00A217D5" w:rsidRDefault="00BC5DA8" w:rsidP="00050DD5">
            <w:pPr>
              <w:rPr>
                <w:sz w:val="20"/>
              </w:rPr>
            </w:pPr>
          </w:p>
        </w:tc>
        <w:tc>
          <w:tcPr>
            <w:tcW w:w="396" w:type="dxa"/>
          </w:tcPr>
          <w:p w14:paraId="45A183A4" w14:textId="77777777" w:rsidR="00BC5DA8" w:rsidRPr="00A217D5" w:rsidRDefault="00BC5DA8" w:rsidP="00050DD5">
            <w:pPr>
              <w:rPr>
                <w:sz w:val="20"/>
              </w:rPr>
            </w:pPr>
          </w:p>
        </w:tc>
        <w:tc>
          <w:tcPr>
            <w:tcW w:w="397" w:type="dxa"/>
          </w:tcPr>
          <w:p w14:paraId="60440876" w14:textId="77777777" w:rsidR="00BC5DA8" w:rsidRPr="00A217D5" w:rsidRDefault="00BC5DA8" w:rsidP="00050DD5">
            <w:pPr>
              <w:rPr>
                <w:sz w:val="20"/>
              </w:rPr>
            </w:pPr>
          </w:p>
        </w:tc>
        <w:tc>
          <w:tcPr>
            <w:tcW w:w="396" w:type="dxa"/>
          </w:tcPr>
          <w:p w14:paraId="2D058790" w14:textId="77777777" w:rsidR="00BC5DA8" w:rsidRPr="00A217D5" w:rsidRDefault="00BC5DA8" w:rsidP="00050DD5">
            <w:pPr>
              <w:rPr>
                <w:sz w:val="20"/>
              </w:rPr>
            </w:pPr>
          </w:p>
        </w:tc>
        <w:tc>
          <w:tcPr>
            <w:tcW w:w="397" w:type="dxa"/>
          </w:tcPr>
          <w:p w14:paraId="482E59FB" w14:textId="77777777" w:rsidR="00BC5DA8" w:rsidRPr="00A217D5" w:rsidRDefault="00BC5DA8" w:rsidP="00050DD5">
            <w:pPr>
              <w:rPr>
                <w:sz w:val="20"/>
              </w:rPr>
            </w:pPr>
          </w:p>
        </w:tc>
        <w:tc>
          <w:tcPr>
            <w:tcW w:w="396" w:type="dxa"/>
          </w:tcPr>
          <w:p w14:paraId="353ED4A4" w14:textId="77777777" w:rsidR="00BC5DA8" w:rsidRPr="00A217D5" w:rsidRDefault="00BC5DA8" w:rsidP="00050DD5">
            <w:pPr>
              <w:rPr>
                <w:sz w:val="20"/>
              </w:rPr>
            </w:pPr>
          </w:p>
        </w:tc>
        <w:tc>
          <w:tcPr>
            <w:tcW w:w="396" w:type="dxa"/>
          </w:tcPr>
          <w:p w14:paraId="467064FB" w14:textId="77777777" w:rsidR="00BC5DA8" w:rsidRPr="00A217D5" w:rsidRDefault="00BC5DA8" w:rsidP="00050DD5">
            <w:pPr>
              <w:rPr>
                <w:sz w:val="20"/>
              </w:rPr>
            </w:pPr>
          </w:p>
        </w:tc>
        <w:tc>
          <w:tcPr>
            <w:tcW w:w="397" w:type="dxa"/>
          </w:tcPr>
          <w:p w14:paraId="6AB00907" w14:textId="77777777" w:rsidR="00BC5DA8" w:rsidRPr="00A217D5" w:rsidRDefault="00BC5DA8" w:rsidP="00050DD5">
            <w:pPr>
              <w:rPr>
                <w:sz w:val="20"/>
              </w:rPr>
            </w:pPr>
          </w:p>
        </w:tc>
        <w:tc>
          <w:tcPr>
            <w:tcW w:w="396" w:type="dxa"/>
          </w:tcPr>
          <w:p w14:paraId="7E574CCC" w14:textId="77777777" w:rsidR="00BC5DA8" w:rsidRPr="00A217D5" w:rsidRDefault="00BC5DA8" w:rsidP="00050DD5">
            <w:pPr>
              <w:rPr>
                <w:sz w:val="20"/>
              </w:rPr>
            </w:pPr>
          </w:p>
        </w:tc>
        <w:tc>
          <w:tcPr>
            <w:tcW w:w="396" w:type="dxa"/>
          </w:tcPr>
          <w:p w14:paraId="762A2697" w14:textId="77777777" w:rsidR="00BC5DA8" w:rsidRPr="00A217D5" w:rsidRDefault="00BC5DA8" w:rsidP="00050DD5">
            <w:pPr>
              <w:rPr>
                <w:sz w:val="20"/>
              </w:rPr>
            </w:pPr>
          </w:p>
        </w:tc>
        <w:tc>
          <w:tcPr>
            <w:tcW w:w="397" w:type="dxa"/>
          </w:tcPr>
          <w:p w14:paraId="4A17720E" w14:textId="77777777" w:rsidR="00BC5DA8" w:rsidRPr="00A217D5" w:rsidRDefault="00BC5DA8" w:rsidP="00050DD5">
            <w:pPr>
              <w:rPr>
                <w:sz w:val="20"/>
              </w:rPr>
            </w:pPr>
          </w:p>
        </w:tc>
        <w:tc>
          <w:tcPr>
            <w:tcW w:w="396" w:type="dxa"/>
          </w:tcPr>
          <w:p w14:paraId="007F5F07" w14:textId="77777777" w:rsidR="00BC5DA8" w:rsidRPr="00A217D5" w:rsidRDefault="00BC5DA8" w:rsidP="00050DD5">
            <w:pPr>
              <w:rPr>
                <w:sz w:val="20"/>
              </w:rPr>
            </w:pPr>
          </w:p>
        </w:tc>
        <w:tc>
          <w:tcPr>
            <w:tcW w:w="396" w:type="dxa"/>
          </w:tcPr>
          <w:p w14:paraId="316D3E26" w14:textId="77777777" w:rsidR="00BC5DA8" w:rsidRPr="00A217D5" w:rsidRDefault="00BC5DA8" w:rsidP="00050DD5">
            <w:pPr>
              <w:rPr>
                <w:sz w:val="20"/>
              </w:rPr>
            </w:pPr>
          </w:p>
        </w:tc>
        <w:tc>
          <w:tcPr>
            <w:tcW w:w="397" w:type="dxa"/>
          </w:tcPr>
          <w:p w14:paraId="46F610E5" w14:textId="77777777" w:rsidR="00BC5DA8" w:rsidRPr="00A217D5" w:rsidRDefault="00BC5DA8" w:rsidP="00050DD5">
            <w:pPr>
              <w:rPr>
                <w:sz w:val="20"/>
              </w:rPr>
            </w:pPr>
          </w:p>
        </w:tc>
        <w:tc>
          <w:tcPr>
            <w:tcW w:w="396" w:type="dxa"/>
          </w:tcPr>
          <w:p w14:paraId="68F30568" w14:textId="77777777" w:rsidR="00BC5DA8" w:rsidRDefault="00BC5DA8" w:rsidP="00050DD5"/>
        </w:tc>
        <w:tc>
          <w:tcPr>
            <w:tcW w:w="397" w:type="dxa"/>
          </w:tcPr>
          <w:p w14:paraId="7E80A585" w14:textId="77777777" w:rsidR="00BC5DA8" w:rsidRDefault="00BC5DA8" w:rsidP="00050DD5"/>
        </w:tc>
        <w:tc>
          <w:tcPr>
            <w:tcW w:w="396" w:type="dxa"/>
          </w:tcPr>
          <w:p w14:paraId="285AE8A9" w14:textId="77777777" w:rsidR="00BC5DA8" w:rsidRDefault="00BC5DA8" w:rsidP="00050DD5"/>
        </w:tc>
        <w:tc>
          <w:tcPr>
            <w:tcW w:w="396" w:type="dxa"/>
          </w:tcPr>
          <w:p w14:paraId="429C7349" w14:textId="77777777" w:rsidR="00BC5DA8" w:rsidRDefault="00BC5DA8" w:rsidP="00050DD5"/>
        </w:tc>
        <w:tc>
          <w:tcPr>
            <w:tcW w:w="397" w:type="dxa"/>
          </w:tcPr>
          <w:p w14:paraId="06FF93D6" w14:textId="77777777" w:rsidR="00BC5DA8" w:rsidRDefault="00BC5DA8" w:rsidP="00050DD5"/>
        </w:tc>
        <w:tc>
          <w:tcPr>
            <w:tcW w:w="396" w:type="dxa"/>
          </w:tcPr>
          <w:p w14:paraId="15D723D4" w14:textId="77777777" w:rsidR="00BC5DA8" w:rsidRDefault="00BC5DA8" w:rsidP="00050DD5"/>
        </w:tc>
        <w:tc>
          <w:tcPr>
            <w:tcW w:w="396" w:type="dxa"/>
          </w:tcPr>
          <w:p w14:paraId="7986407F" w14:textId="77777777" w:rsidR="00BC5DA8" w:rsidRDefault="00BC5DA8" w:rsidP="00050DD5"/>
        </w:tc>
        <w:tc>
          <w:tcPr>
            <w:tcW w:w="397" w:type="dxa"/>
          </w:tcPr>
          <w:p w14:paraId="2E654917" w14:textId="77777777" w:rsidR="00BC5DA8" w:rsidRDefault="00BC5DA8" w:rsidP="00050DD5"/>
        </w:tc>
        <w:tc>
          <w:tcPr>
            <w:tcW w:w="396" w:type="dxa"/>
          </w:tcPr>
          <w:p w14:paraId="7EB1C20E" w14:textId="77777777" w:rsidR="00BC5DA8" w:rsidRDefault="00BC5DA8" w:rsidP="00050DD5"/>
        </w:tc>
        <w:tc>
          <w:tcPr>
            <w:tcW w:w="397" w:type="dxa"/>
          </w:tcPr>
          <w:p w14:paraId="046E96F7" w14:textId="77777777" w:rsidR="00BC5DA8" w:rsidRDefault="00BC5DA8" w:rsidP="00050DD5"/>
        </w:tc>
        <w:tc>
          <w:tcPr>
            <w:tcW w:w="396" w:type="dxa"/>
          </w:tcPr>
          <w:p w14:paraId="21A22938" w14:textId="77777777" w:rsidR="00BC5DA8" w:rsidRDefault="00BC5DA8" w:rsidP="00050DD5"/>
        </w:tc>
        <w:tc>
          <w:tcPr>
            <w:tcW w:w="396" w:type="dxa"/>
          </w:tcPr>
          <w:p w14:paraId="6514189E" w14:textId="77777777" w:rsidR="00BC5DA8" w:rsidRDefault="00BC5DA8" w:rsidP="00050DD5"/>
        </w:tc>
        <w:tc>
          <w:tcPr>
            <w:tcW w:w="397" w:type="dxa"/>
          </w:tcPr>
          <w:p w14:paraId="4F0145FB" w14:textId="77777777" w:rsidR="00BC5DA8" w:rsidRDefault="00BC5DA8" w:rsidP="00050DD5"/>
        </w:tc>
        <w:tc>
          <w:tcPr>
            <w:tcW w:w="396" w:type="dxa"/>
          </w:tcPr>
          <w:p w14:paraId="7EE68D30" w14:textId="77777777" w:rsidR="00BC5DA8" w:rsidRDefault="00BC5DA8" w:rsidP="00050DD5"/>
        </w:tc>
        <w:tc>
          <w:tcPr>
            <w:tcW w:w="396" w:type="dxa"/>
          </w:tcPr>
          <w:p w14:paraId="6DC376ED" w14:textId="77777777" w:rsidR="00BC5DA8" w:rsidRDefault="00BC5DA8" w:rsidP="00050DD5"/>
        </w:tc>
        <w:tc>
          <w:tcPr>
            <w:tcW w:w="397" w:type="dxa"/>
          </w:tcPr>
          <w:p w14:paraId="7EB6521D" w14:textId="77777777" w:rsidR="00BC5DA8" w:rsidRDefault="00BC5DA8" w:rsidP="00050DD5"/>
        </w:tc>
        <w:tc>
          <w:tcPr>
            <w:tcW w:w="396" w:type="dxa"/>
          </w:tcPr>
          <w:p w14:paraId="337911A8" w14:textId="77777777" w:rsidR="00BC5DA8" w:rsidRDefault="00BC5DA8" w:rsidP="00050DD5"/>
        </w:tc>
        <w:tc>
          <w:tcPr>
            <w:tcW w:w="397" w:type="dxa"/>
          </w:tcPr>
          <w:p w14:paraId="46A71BE5" w14:textId="77777777" w:rsidR="00BC5DA8" w:rsidRDefault="00BC5DA8" w:rsidP="00050DD5"/>
        </w:tc>
      </w:tr>
      <w:tr w:rsidR="00BC5DA8" w14:paraId="042D0DC2" w14:textId="4DD223BB" w:rsidTr="00BC5DA8">
        <w:tc>
          <w:tcPr>
            <w:tcW w:w="1271" w:type="dxa"/>
          </w:tcPr>
          <w:p w14:paraId="45D1486A" w14:textId="38E410BE" w:rsidR="00BC5DA8" w:rsidRDefault="00BC5DA8" w:rsidP="00050DD5">
            <w:r>
              <w:t>SUR_T2</w:t>
            </w:r>
          </w:p>
        </w:tc>
        <w:tc>
          <w:tcPr>
            <w:tcW w:w="396" w:type="dxa"/>
          </w:tcPr>
          <w:p w14:paraId="08D3D810" w14:textId="77777777" w:rsidR="00BC5DA8" w:rsidRPr="00A217D5" w:rsidRDefault="00BC5DA8" w:rsidP="00050DD5">
            <w:pPr>
              <w:rPr>
                <w:sz w:val="20"/>
              </w:rPr>
            </w:pPr>
          </w:p>
        </w:tc>
        <w:tc>
          <w:tcPr>
            <w:tcW w:w="396" w:type="dxa"/>
          </w:tcPr>
          <w:p w14:paraId="42149137" w14:textId="77777777" w:rsidR="00BC5DA8" w:rsidRPr="00A217D5" w:rsidRDefault="00BC5DA8" w:rsidP="00050DD5">
            <w:pPr>
              <w:rPr>
                <w:sz w:val="20"/>
              </w:rPr>
            </w:pPr>
          </w:p>
        </w:tc>
        <w:tc>
          <w:tcPr>
            <w:tcW w:w="397" w:type="dxa"/>
          </w:tcPr>
          <w:p w14:paraId="2A13B5B0" w14:textId="77777777" w:rsidR="00BC5DA8" w:rsidRPr="00A217D5" w:rsidRDefault="00BC5DA8" w:rsidP="00050DD5">
            <w:pPr>
              <w:rPr>
                <w:sz w:val="20"/>
              </w:rPr>
            </w:pPr>
          </w:p>
        </w:tc>
        <w:tc>
          <w:tcPr>
            <w:tcW w:w="396" w:type="dxa"/>
          </w:tcPr>
          <w:p w14:paraId="66C791D7" w14:textId="77777777" w:rsidR="00BC5DA8" w:rsidRPr="00A217D5" w:rsidRDefault="00BC5DA8" w:rsidP="00050DD5">
            <w:pPr>
              <w:rPr>
                <w:sz w:val="20"/>
              </w:rPr>
            </w:pPr>
          </w:p>
        </w:tc>
        <w:tc>
          <w:tcPr>
            <w:tcW w:w="397" w:type="dxa"/>
          </w:tcPr>
          <w:p w14:paraId="1132DABF" w14:textId="77777777" w:rsidR="00BC5DA8" w:rsidRPr="00A217D5" w:rsidRDefault="00BC5DA8" w:rsidP="00050DD5">
            <w:pPr>
              <w:rPr>
                <w:sz w:val="20"/>
              </w:rPr>
            </w:pPr>
          </w:p>
        </w:tc>
        <w:tc>
          <w:tcPr>
            <w:tcW w:w="396" w:type="dxa"/>
          </w:tcPr>
          <w:p w14:paraId="66FE8B9B" w14:textId="77777777" w:rsidR="00BC5DA8" w:rsidRPr="00A217D5" w:rsidRDefault="00BC5DA8" w:rsidP="00050DD5">
            <w:pPr>
              <w:rPr>
                <w:sz w:val="20"/>
              </w:rPr>
            </w:pPr>
          </w:p>
        </w:tc>
        <w:tc>
          <w:tcPr>
            <w:tcW w:w="396" w:type="dxa"/>
          </w:tcPr>
          <w:p w14:paraId="4E3E9851" w14:textId="77777777" w:rsidR="00BC5DA8" w:rsidRPr="00A217D5" w:rsidRDefault="00BC5DA8" w:rsidP="00050DD5">
            <w:pPr>
              <w:rPr>
                <w:sz w:val="20"/>
              </w:rPr>
            </w:pPr>
          </w:p>
        </w:tc>
        <w:tc>
          <w:tcPr>
            <w:tcW w:w="397" w:type="dxa"/>
          </w:tcPr>
          <w:p w14:paraId="5266418D" w14:textId="77777777" w:rsidR="00BC5DA8" w:rsidRPr="00A217D5" w:rsidRDefault="00BC5DA8" w:rsidP="00050DD5">
            <w:pPr>
              <w:rPr>
                <w:sz w:val="20"/>
              </w:rPr>
            </w:pPr>
          </w:p>
        </w:tc>
        <w:tc>
          <w:tcPr>
            <w:tcW w:w="396" w:type="dxa"/>
          </w:tcPr>
          <w:p w14:paraId="37EDAE2B" w14:textId="77777777" w:rsidR="00BC5DA8" w:rsidRPr="00A217D5" w:rsidRDefault="00BC5DA8" w:rsidP="00050DD5">
            <w:pPr>
              <w:rPr>
                <w:sz w:val="20"/>
              </w:rPr>
            </w:pPr>
          </w:p>
        </w:tc>
        <w:tc>
          <w:tcPr>
            <w:tcW w:w="397" w:type="dxa"/>
          </w:tcPr>
          <w:p w14:paraId="343F6956" w14:textId="77777777" w:rsidR="00BC5DA8" w:rsidRPr="00A217D5" w:rsidRDefault="00BC5DA8" w:rsidP="00050DD5">
            <w:pPr>
              <w:rPr>
                <w:sz w:val="20"/>
              </w:rPr>
            </w:pPr>
          </w:p>
        </w:tc>
        <w:tc>
          <w:tcPr>
            <w:tcW w:w="396" w:type="dxa"/>
          </w:tcPr>
          <w:p w14:paraId="7FB8C72E" w14:textId="77777777" w:rsidR="00BC5DA8" w:rsidRPr="00A217D5" w:rsidRDefault="00BC5DA8" w:rsidP="00050DD5">
            <w:pPr>
              <w:rPr>
                <w:sz w:val="20"/>
              </w:rPr>
            </w:pPr>
          </w:p>
        </w:tc>
        <w:tc>
          <w:tcPr>
            <w:tcW w:w="397" w:type="dxa"/>
          </w:tcPr>
          <w:p w14:paraId="0ED411B1" w14:textId="77777777" w:rsidR="00BC5DA8" w:rsidRPr="00A217D5" w:rsidRDefault="00BC5DA8" w:rsidP="00050DD5">
            <w:pPr>
              <w:rPr>
                <w:sz w:val="20"/>
              </w:rPr>
            </w:pPr>
          </w:p>
        </w:tc>
        <w:tc>
          <w:tcPr>
            <w:tcW w:w="396" w:type="dxa"/>
          </w:tcPr>
          <w:p w14:paraId="78B77529" w14:textId="77777777" w:rsidR="00BC5DA8" w:rsidRPr="00A217D5" w:rsidRDefault="00BC5DA8" w:rsidP="00050DD5">
            <w:pPr>
              <w:rPr>
                <w:sz w:val="20"/>
              </w:rPr>
            </w:pPr>
          </w:p>
        </w:tc>
        <w:tc>
          <w:tcPr>
            <w:tcW w:w="396" w:type="dxa"/>
          </w:tcPr>
          <w:p w14:paraId="31169923" w14:textId="77777777" w:rsidR="00BC5DA8" w:rsidRPr="00A217D5" w:rsidRDefault="00BC5DA8" w:rsidP="00050DD5">
            <w:pPr>
              <w:rPr>
                <w:sz w:val="20"/>
              </w:rPr>
            </w:pPr>
          </w:p>
        </w:tc>
        <w:tc>
          <w:tcPr>
            <w:tcW w:w="397" w:type="dxa"/>
          </w:tcPr>
          <w:p w14:paraId="4AFD9547" w14:textId="77777777" w:rsidR="00BC5DA8" w:rsidRPr="00A217D5" w:rsidRDefault="00BC5DA8" w:rsidP="00050DD5">
            <w:pPr>
              <w:rPr>
                <w:sz w:val="20"/>
              </w:rPr>
            </w:pPr>
          </w:p>
        </w:tc>
        <w:tc>
          <w:tcPr>
            <w:tcW w:w="396" w:type="dxa"/>
          </w:tcPr>
          <w:p w14:paraId="0B11D4BD" w14:textId="77777777" w:rsidR="00BC5DA8" w:rsidRPr="00A217D5" w:rsidRDefault="00BC5DA8" w:rsidP="00050DD5">
            <w:pPr>
              <w:rPr>
                <w:sz w:val="20"/>
              </w:rPr>
            </w:pPr>
          </w:p>
        </w:tc>
        <w:tc>
          <w:tcPr>
            <w:tcW w:w="396" w:type="dxa"/>
          </w:tcPr>
          <w:p w14:paraId="461B0245" w14:textId="1CC9E26F" w:rsidR="00BC5DA8" w:rsidRPr="00A217D5" w:rsidRDefault="00BC5DA8" w:rsidP="00050DD5">
            <w:pPr>
              <w:rPr>
                <w:sz w:val="20"/>
              </w:rPr>
            </w:pPr>
            <w:r>
              <w:rPr>
                <w:sz w:val="20"/>
              </w:rPr>
              <w:t xml:space="preserve">X </w:t>
            </w:r>
          </w:p>
        </w:tc>
        <w:tc>
          <w:tcPr>
            <w:tcW w:w="397" w:type="dxa"/>
          </w:tcPr>
          <w:p w14:paraId="1532DFF8" w14:textId="77777777" w:rsidR="00BC5DA8" w:rsidRPr="00A217D5" w:rsidRDefault="00BC5DA8" w:rsidP="00050DD5">
            <w:pPr>
              <w:rPr>
                <w:sz w:val="20"/>
              </w:rPr>
            </w:pPr>
          </w:p>
        </w:tc>
        <w:tc>
          <w:tcPr>
            <w:tcW w:w="396" w:type="dxa"/>
          </w:tcPr>
          <w:p w14:paraId="5BC6EAD5" w14:textId="77777777" w:rsidR="00BC5DA8" w:rsidRPr="00A217D5" w:rsidRDefault="00BC5DA8" w:rsidP="00050DD5">
            <w:pPr>
              <w:rPr>
                <w:sz w:val="20"/>
              </w:rPr>
            </w:pPr>
          </w:p>
        </w:tc>
        <w:tc>
          <w:tcPr>
            <w:tcW w:w="396" w:type="dxa"/>
          </w:tcPr>
          <w:p w14:paraId="792BE0FD" w14:textId="77777777" w:rsidR="00BC5DA8" w:rsidRPr="00A217D5" w:rsidRDefault="00BC5DA8" w:rsidP="00050DD5">
            <w:pPr>
              <w:rPr>
                <w:sz w:val="20"/>
              </w:rPr>
            </w:pPr>
          </w:p>
        </w:tc>
        <w:tc>
          <w:tcPr>
            <w:tcW w:w="397" w:type="dxa"/>
          </w:tcPr>
          <w:p w14:paraId="23635488" w14:textId="77777777" w:rsidR="00BC5DA8" w:rsidRPr="00A217D5" w:rsidRDefault="00BC5DA8" w:rsidP="00050DD5">
            <w:pPr>
              <w:rPr>
                <w:sz w:val="20"/>
              </w:rPr>
            </w:pPr>
          </w:p>
        </w:tc>
        <w:tc>
          <w:tcPr>
            <w:tcW w:w="396" w:type="dxa"/>
          </w:tcPr>
          <w:p w14:paraId="34AE9A62" w14:textId="77777777" w:rsidR="00BC5DA8" w:rsidRPr="00A217D5" w:rsidRDefault="00BC5DA8" w:rsidP="00050DD5">
            <w:pPr>
              <w:rPr>
                <w:sz w:val="20"/>
              </w:rPr>
            </w:pPr>
          </w:p>
        </w:tc>
        <w:tc>
          <w:tcPr>
            <w:tcW w:w="397" w:type="dxa"/>
          </w:tcPr>
          <w:p w14:paraId="29656530" w14:textId="77777777" w:rsidR="00BC5DA8" w:rsidRPr="00A217D5" w:rsidRDefault="00BC5DA8" w:rsidP="00050DD5">
            <w:pPr>
              <w:rPr>
                <w:sz w:val="20"/>
              </w:rPr>
            </w:pPr>
          </w:p>
        </w:tc>
        <w:tc>
          <w:tcPr>
            <w:tcW w:w="396" w:type="dxa"/>
          </w:tcPr>
          <w:p w14:paraId="31E7B622" w14:textId="77777777" w:rsidR="00BC5DA8" w:rsidRPr="00A217D5" w:rsidRDefault="00BC5DA8" w:rsidP="00050DD5">
            <w:pPr>
              <w:rPr>
                <w:sz w:val="20"/>
              </w:rPr>
            </w:pPr>
          </w:p>
        </w:tc>
        <w:tc>
          <w:tcPr>
            <w:tcW w:w="396" w:type="dxa"/>
          </w:tcPr>
          <w:p w14:paraId="21430C12" w14:textId="77777777" w:rsidR="00BC5DA8" w:rsidRPr="00A217D5" w:rsidRDefault="00BC5DA8" w:rsidP="00050DD5">
            <w:pPr>
              <w:rPr>
                <w:sz w:val="20"/>
              </w:rPr>
            </w:pPr>
          </w:p>
        </w:tc>
        <w:tc>
          <w:tcPr>
            <w:tcW w:w="397" w:type="dxa"/>
          </w:tcPr>
          <w:p w14:paraId="50209968" w14:textId="77777777" w:rsidR="00BC5DA8" w:rsidRPr="00A217D5" w:rsidRDefault="00BC5DA8" w:rsidP="00050DD5">
            <w:pPr>
              <w:rPr>
                <w:sz w:val="20"/>
              </w:rPr>
            </w:pPr>
          </w:p>
        </w:tc>
        <w:tc>
          <w:tcPr>
            <w:tcW w:w="396" w:type="dxa"/>
          </w:tcPr>
          <w:p w14:paraId="0DA9F869" w14:textId="77777777" w:rsidR="00BC5DA8" w:rsidRPr="00A217D5" w:rsidRDefault="00BC5DA8" w:rsidP="00050DD5">
            <w:pPr>
              <w:rPr>
                <w:sz w:val="20"/>
              </w:rPr>
            </w:pPr>
          </w:p>
        </w:tc>
        <w:tc>
          <w:tcPr>
            <w:tcW w:w="396" w:type="dxa"/>
          </w:tcPr>
          <w:p w14:paraId="4CAB8E83" w14:textId="77777777" w:rsidR="00BC5DA8" w:rsidRPr="00A217D5" w:rsidRDefault="00BC5DA8" w:rsidP="00050DD5">
            <w:pPr>
              <w:rPr>
                <w:sz w:val="20"/>
              </w:rPr>
            </w:pPr>
          </w:p>
        </w:tc>
        <w:tc>
          <w:tcPr>
            <w:tcW w:w="397" w:type="dxa"/>
          </w:tcPr>
          <w:p w14:paraId="6C872488" w14:textId="77777777" w:rsidR="00BC5DA8" w:rsidRPr="00A217D5" w:rsidRDefault="00BC5DA8" w:rsidP="00050DD5">
            <w:pPr>
              <w:rPr>
                <w:sz w:val="20"/>
              </w:rPr>
            </w:pPr>
          </w:p>
        </w:tc>
        <w:tc>
          <w:tcPr>
            <w:tcW w:w="396" w:type="dxa"/>
          </w:tcPr>
          <w:p w14:paraId="179179A8" w14:textId="77777777" w:rsidR="00BC5DA8" w:rsidRPr="00A217D5" w:rsidRDefault="00BC5DA8" w:rsidP="00050DD5">
            <w:pPr>
              <w:rPr>
                <w:sz w:val="20"/>
              </w:rPr>
            </w:pPr>
          </w:p>
        </w:tc>
        <w:tc>
          <w:tcPr>
            <w:tcW w:w="396" w:type="dxa"/>
          </w:tcPr>
          <w:p w14:paraId="42F4EC6F" w14:textId="77777777" w:rsidR="00BC5DA8" w:rsidRPr="00A217D5" w:rsidRDefault="00BC5DA8" w:rsidP="00050DD5">
            <w:pPr>
              <w:rPr>
                <w:sz w:val="20"/>
              </w:rPr>
            </w:pPr>
          </w:p>
        </w:tc>
        <w:tc>
          <w:tcPr>
            <w:tcW w:w="397" w:type="dxa"/>
          </w:tcPr>
          <w:p w14:paraId="491F4653" w14:textId="77777777" w:rsidR="00BC5DA8" w:rsidRPr="00A217D5" w:rsidRDefault="00BC5DA8" w:rsidP="00050DD5">
            <w:pPr>
              <w:rPr>
                <w:sz w:val="20"/>
              </w:rPr>
            </w:pPr>
          </w:p>
        </w:tc>
        <w:tc>
          <w:tcPr>
            <w:tcW w:w="396" w:type="dxa"/>
          </w:tcPr>
          <w:p w14:paraId="4FD9BC7D" w14:textId="77777777" w:rsidR="00BC5DA8" w:rsidRDefault="00BC5DA8" w:rsidP="00050DD5"/>
        </w:tc>
        <w:tc>
          <w:tcPr>
            <w:tcW w:w="397" w:type="dxa"/>
          </w:tcPr>
          <w:p w14:paraId="11B19F64" w14:textId="77777777" w:rsidR="00BC5DA8" w:rsidRDefault="00BC5DA8" w:rsidP="00050DD5"/>
        </w:tc>
        <w:tc>
          <w:tcPr>
            <w:tcW w:w="396" w:type="dxa"/>
          </w:tcPr>
          <w:p w14:paraId="663C8CBA" w14:textId="77777777" w:rsidR="00BC5DA8" w:rsidRDefault="00BC5DA8" w:rsidP="00050DD5"/>
        </w:tc>
        <w:tc>
          <w:tcPr>
            <w:tcW w:w="396" w:type="dxa"/>
          </w:tcPr>
          <w:p w14:paraId="3BEFADC3" w14:textId="77777777" w:rsidR="00BC5DA8" w:rsidRDefault="00BC5DA8" w:rsidP="00050DD5"/>
        </w:tc>
        <w:tc>
          <w:tcPr>
            <w:tcW w:w="397" w:type="dxa"/>
          </w:tcPr>
          <w:p w14:paraId="74E9E4C8" w14:textId="77777777" w:rsidR="00BC5DA8" w:rsidRDefault="00BC5DA8" w:rsidP="00050DD5"/>
        </w:tc>
        <w:tc>
          <w:tcPr>
            <w:tcW w:w="396" w:type="dxa"/>
          </w:tcPr>
          <w:p w14:paraId="4BFACFC8" w14:textId="77777777" w:rsidR="00BC5DA8" w:rsidRDefault="00BC5DA8" w:rsidP="00050DD5"/>
        </w:tc>
        <w:tc>
          <w:tcPr>
            <w:tcW w:w="396" w:type="dxa"/>
          </w:tcPr>
          <w:p w14:paraId="700200B2" w14:textId="77777777" w:rsidR="00BC5DA8" w:rsidRDefault="00BC5DA8" w:rsidP="00050DD5"/>
        </w:tc>
        <w:tc>
          <w:tcPr>
            <w:tcW w:w="397" w:type="dxa"/>
          </w:tcPr>
          <w:p w14:paraId="17E1B317" w14:textId="77777777" w:rsidR="00BC5DA8" w:rsidRDefault="00BC5DA8" w:rsidP="00050DD5"/>
        </w:tc>
        <w:tc>
          <w:tcPr>
            <w:tcW w:w="396" w:type="dxa"/>
          </w:tcPr>
          <w:p w14:paraId="48A027BC" w14:textId="77777777" w:rsidR="00BC5DA8" w:rsidRDefault="00BC5DA8" w:rsidP="00050DD5"/>
        </w:tc>
        <w:tc>
          <w:tcPr>
            <w:tcW w:w="397" w:type="dxa"/>
          </w:tcPr>
          <w:p w14:paraId="432141D8" w14:textId="77777777" w:rsidR="00BC5DA8" w:rsidRDefault="00BC5DA8" w:rsidP="00050DD5"/>
        </w:tc>
        <w:tc>
          <w:tcPr>
            <w:tcW w:w="396" w:type="dxa"/>
          </w:tcPr>
          <w:p w14:paraId="6DE7E08B" w14:textId="77777777" w:rsidR="00BC5DA8" w:rsidRDefault="00BC5DA8" w:rsidP="00050DD5"/>
        </w:tc>
        <w:tc>
          <w:tcPr>
            <w:tcW w:w="396" w:type="dxa"/>
          </w:tcPr>
          <w:p w14:paraId="739E35F8" w14:textId="77777777" w:rsidR="00BC5DA8" w:rsidRDefault="00BC5DA8" w:rsidP="00050DD5"/>
        </w:tc>
        <w:tc>
          <w:tcPr>
            <w:tcW w:w="397" w:type="dxa"/>
          </w:tcPr>
          <w:p w14:paraId="17896681" w14:textId="77777777" w:rsidR="00BC5DA8" w:rsidRDefault="00BC5DA8" w:rsidP="00050DD5"/>
        </w:tc>
        <w:tc>
          <w:tcPr>
            <w:tcW w:w="396" w:type="dxa"/>
          </w:tcPr>
          <w:p w14:paraId="0D2E1CA3" w14:textId="77777777" w:rsidR="00BC5DA8" w:rsidRDefault="00BC5DA8" w:rsidP="00050DD5"/>
        </w:tc>
        <w:tc>
          <w:tcPr>
            <w:tcW w:w="396" w:type="dxa"/>
          </w:tcPr>
          <w:p w14:paraId="3D0D4E6A" w14:textId="77777777" w:rsidR="00BC5DA8" w:rsidRDefault="00BC5DA8" w:rsidP="00050DD5"/>
        </w:tc>
        <w:tc>
          <w:tcPr>
            <w:tcW w:w="397" w:type="dxa"/>
          </w:tcPr>
          <w:p w14:paraId="42861100" w14:textId="77777777" w:rsidR="00BC5DA8" w:rsidRDefault="00BC5DA8" w:rsidP="00050DD5"/>
        </w:tc>
        <w:tc>
          <w:tcPr>
            <w:tcW w:w="396" w:type="dxa"/>
          </w:tcPr>
          <w:p w14:paraId="2C46F455" w14:textId="77777777" w:rsidR="00BC5DA8" w:rsidRDefault="00BC5DA8" w:rsidP="00050DD5"/>
        </w:tc>
        <w:tc>
          <w:tcPr>
            <w:tcW w:w="397" w:type="dxa"/>
          </w:tcPr>
          <w:p w14:paraId="391837B9" w14:textId="77777777" w:rsidR="00BC5DA8" w:rsidRDefault="00BC5DA8" w:rsidP="00050DD5"/>
        </w:tc>
      </w:tr>
      <w:tr w:rsidR="00BC5DA8" w14:paraId="2AC3DC28" w14:textId="5A750DA8" w:rsidTr="00BC5DA8">
        <w:tc>
          <w:tcPr>
            <w:tcW w:w="1271" w:type="dxa"/>
          </w:tcPr>
          <w:p w14:paraId="4F756DF1" w14:textId="1470A6CC" w:rsidR="00BC5DA8" w:rsidRDefault="00BC5DA8" w:rsidP="00050DD5">
            <w:r>
              <w:t>SUR_T3.1</w:t>
            </w:r>
          </w:p>
        </w:tc>
        <w:tc>
          <w:tcPr>
            <w:tcW w:w="396" w:type="dxa"/>
          </w:tcPr>
          <w:p w14:paraId="6707A5AB" w14:textId="77777777" w:rsidR="00BC5DA8" w:rsidRPr="00A217D5" w:rsidRDefault="00BC5DA8" w:rsidP="00050DD5">
            <w:pPr>
              <w:rPr>
                <w:sz w:val="20"/>
              </w:rPr>
            </w:pPr>
          </w:p>
        </w:tc>
        <w:tc>
          <w:tcPr>
            <w:tcW w:w="396" w:type="dxa"/>
          </w:tcPr>
          <w:p w14:paraId="2B6B7946" w14:textId="77777777" w:rsidR="00BC5DA8" w:rsidRPr="00A217D5" w:rsidRDefault="00BC5DA8" w:rsidP="00050DD5">
            <w:pPr>
              <w:rPr>
                <w:sz w:val="20"/>
              </w:rPr>
            </w:pPr>
          </w:p>
        </w:tc>
        <w:tc>
          <w:tcPr>
            <w:tcW w:w="397" w:type="dxa"/>
          </w:tcPr>
          <w:p w14:paraId="55183856" w14:textId="77777777" w:rsidR="00BC5DA8" w:rsidRPr="00A217D5" w:rsidRDefault="00BC5DA8" w:rsidP="00050DD5">
            <w:pPr>
              <w:rPr>
                <w:sz w:val="20"/>
              </w:rPr>
            </w:pPr>
          </w:p>
        </w:tc>
        <w:tc>
          <w:tcPr>
            <w:tcW w:w="396" w:type="dxa"/>
          </w:tcPr>
          <w:p w14:paraId="41885922" w14:textId="77777777" w:rsidR="00BC5DA8" w:rsidRPr="00A217D5" w:rsidRDefault="00BC5DA8" w:rsidP="00050DD5">
            <w:pPr>
              <w:rPr>
                <w:sz w:val="20"/>
              </w:rPr>
            </w:pPr>
          </w:p>
        </w:tc>
        <w:tc>
          <w:tcPr>
            <w:tcW w:w="397" w:type="dxa"/>
          </w:tcPr>
          <w:p w14:paraId="26D04B04" w14:textId="77777777" w:rsidR="00BC5DA8" w:rsidRPr="00A217D5" w:rsidRDefault="00BC5DA8" w:rsidP="00050DD5">
            <w:pPr>
              <w:rPr>
                <w:sz w:val="20"/>
              </w:rPr>
            </w:pPr>
          </w:p>
        </w:tc>
        <w:tc>
          <w:tcPr>
            <w:tcW w:w="396" w:type="dxa"/>
          </w:tcPr>
          <w:p w14:paraId="1FDA8DE1" w14:textId="77777777" w:rsidR="00BC5DA8" w:rsidRPr="00A217D5" w:rsidRDefault="00BC5DA8" w:rsidP="00050DD5">
            <w:pPr>
              <w:rPr>
                <w:sz w:val="20"/>
              </w:rPr>
            </w:pPr>
          </w:p>
        </w:tc>
        <w:tc>
          <w:tcPr>
            <w:tcW w:w="396" w:type="dxa"/>
          </w:tcPr>
          <w:p w14:paraId="1E81B7C6" w14:textId="77777777" w:rsidR="00BC5DA8" w:rsidRPr="00A217D5" w:rsidRDefault="00BC5DA8" w:rsidP="00050DD5">
            <w:pPr>
              <w:rPr>
                <w:sz w:val="20"/>
              </w:rPr>
            </w:pPr>
          </w:p>
        </w:tc>
        <w:tc>
          <w:tcPr>
            <w:tcW w:w="397" w:type="dxa"/>
          </w:tcPr>
          <w:p w14:paraId="7173E1E5" w14:textId="77777777" w:rsidR="00BC5DA8" w:rsidRPr="00A217D5" w:rsidRDefault="00BC5DA8" w:rsidP="00050DD5">
            <w:pPr>
              <w:rPr>
                <w:sz w:val="20"/>
              </w:rPr>
            </w:pPr>
          </w:p>
        </w:tc>
        <w:tc>
          <w:tcPr>
            <w:tcW w:w="396" w:type="dxa"/>
          </w:tcPr>
          <w:p w14:paraId="05AE0C86" w14:textId="77777777" w:rsidR="00BC5DA8" w:rsidRPr="00A217D5" w:rsidRDefault="00BC5DA8" w:rsidP="00050DD5">
            <w:pPr>
              <w:rPr>
                <w:sz w:val="20"/>
              </w:rPr>
            </w:pPr>
          </w:p>
        </w:tc>
        <w:tc>
          <w:tcPr>
            <w:tcW w:w="397" w:type="dxa"/>
          </w:tcPr>
          <w:p w14:paraId="01232DC0" w14:textId="77777777" w:rsidR="00BC5DA8" w:rsidRPr="00A217D5" w:rsidRDefault="00BC5DA8" w:rsidP="00050DD5">
            <w:pPr>
              <w:rPr>
                <w:sz w:val="20"/>
              </w:rPr>
            </w:pPr>
          </w:p>
        </w:tc>
        <w:tc>
          <w:tcPr>
            <w:tcW w:w="396" w:type="dxa"/>
          </w:tcPr>
          <w:p w14:paraId="3D9ED3A6" w14:textId="77777777" w:rsidR="00BC5DA8" w:rsidRPr="00A217D5" w:rsidRDefault="00BC5DA8" w:rsidP="00050DD5">
            <w:pPr>
              <w:rPr>
                <w:sz w:val="20"/>
              </w:rPr>
            </w:pPr>
          </w:p>
        </w:tc>
        <w:tc>
          <w:tcPr>
            <w:tcW w:w="397" w:type="dxa"/>
          </w:tcPr>
          <w:p w14:paraId="233C55CD" w14:textId="77777777" w:rsidR="00BC5DA8" w:rsidRPr="00A217D5" w:rsidRDefault="00BC5DA8" w:rsidP="00050DD5">
            <w:pPr>
              <w:rPr>
                <w:sz w:val="20"/>
              </w:rPr>
            </w:pPr>
          </w:p>
        </w:tc>
        <w:tc>
          <w:tcPr>
            <w:tcW w:w="396" w:type="dxa"/>
          </w:tcPr>
          <w:p w14:paraId="5CB466CC" w14:textId="77777777" w:rsidR="00BC5DA8" w:rsidRPr="00A217D5" w:rsidRDefault="00BC5DA8" w:rsidP="00050DD5">
            <w:pPr>
              <w:rPr>
                <w:sz w:val="20"/>
              </w:rPr>
            </w:pPr>
          </w:p>
        </w:tc>
        <w:tc>
          <w:tcPr>
            <w:tcW w:w="396" w:type="dxa"/>
          </w:tcPr>
          <w:p w14:paraId="0FD88B56" w14:textId="77777777" w:rsidR="00BC5DA8" w:rsidRPr="00A217D5" w:rsidRDefault="00BC5DA8" w:rsidP="00050DD5">
            <w:pPr>
              <w:rPr>
                <w:sz w:val="20"/>
              </w:rPr>
            </w:pPr>
          </w:p>
        </w:tc>
        <w:tc>
          <w:tcPr>
            <w:tcW w:w="397" w:type="dxa"/>
          </w:tcPr>
          <w:p w14:paraId="016612F3" w14:textId="77777777" w:rsidR="00BC5DA8" w:rsidRPr="00A217D5" w:rsidRDefault="00BC5DA8" w:rsidP="00050DD5">
            <w:pPr>
              <w:rPr>
                <w:sz w:val="20"/>
              </w:rPr>
            </w:pPr>
          </w:p>
        </w:tc>
        <w:tc>
          <w:tcPr>
            <w:tcW w:w="396" w:type="dxa"/>
          </w:tcPr>
          <w:p w14:paraId="46901113" w14:textId="77777777" w:rsidR="00BC5DA8" w:rsidRPr="00A217D5" w:rsidRDefault="00BC5DA8" w:rsidP="00050DD5">
            <w:pPr>
              <w:rPr>
                <w:sz w:val="20"/>
              </w:rPr>
            </w:pPr>
          </w:p>
        </w:tc>
        <w:tc>
          <w:tcPr>
            <w:tcW w:w="396" w:type="dxa"/>
          </w:tcPr>
          <w:p w14:paraId="1FEBEB6F" w14:textId="77777777" w:rsidR="00BC5DA8" w:rsidRPr="00A217D5" w:rsidRDefault="00BC5DA8" w:rsidP="00050DD5">
            <w:pPr>
              <w:rPr>
                <w:sz w:val="20"/>
              </w:rPr>
            </w:pPr>
          </w:p>
        </w:tc>
        <w:tc>
          <w:tcPr>
            <w:tcW w:w="397" w:type="dxa"/>
          </w:tcPr>
          <w:p w14:paraId="38B3B985" w14:textId="2BD44060" w:rsidR="00BC5DA8" w:rsidRPr="00A217D5" w:rsidRDefault="00BC5DA8" w:rsidP="00050DD5">
            <w:pPr>
              <w:rPr>
                <w:sz w:val="20"/>
              </w:rPr>
            </w:pPr>
            <w:r>
              <w:rPr>
                <w:sz w:val="20"/>
              </w:rPr>
              <w:t>X</w:t>
            </w:r>
          </w:p>
        </w:tc>
        <w:tc>
          <w:tcPr>
            <w:tcW w:w="396" w:type="dxa"/>
          </w:tcPr>
          <w:p w14:paraId="61E105FF" w14:textId="77777777" w:rsidR="00BC5DA8" w:rsidRPr="00A217D5" w:rsidRDefault="00BC5DA8" w:rsidP="00050DD5">
            <w:pPr>
              <w:rPr>
                <w:sz w:val="20"/>
              </w:rPr>
            </w:pPr>
          </w:p>
        </w:tc>
        <w:tc>
          <w:tcPr>
            <w:tcW w:w="396" w:type="dxa"/>
          </w:tcPr>
          <w:p w14:paraId="10AFE9F2" w14:textId="77777777" w:rsidR="00BC5DA8" w:rsidRPr="00A217D5" w:rsidRDefault="00BC5DA8" w:rsidP="00050DD5">
            <w:pPr>
              <w:rPr>
                <w:sz w:val="20"/>
              </w:rPr>
            </w:pPr>
          </w:p>
        </w:tc>
        <w:tc>
          <w:tcPr>
            <w:tcW w:w="397" w:type="dxa"/>
          </w:tcPr>
          <w:p w14:paraId="47AEA861" w14:textId="77777777" w:rsidR="00BC5DA8" w:rsidRPr="00A217D5" w:rsidRDefault="00BC5DA8" w:rsidP="00050DD5">
            <w:pPr>
              <w:rPr>
                <w:sz w:val="20"/>
              </w:rPr>
            </w:pPr>
          </w:p>
        </w:tc>
        <w:tc>
          <w:tcPr>
            <w:tcW w:w="396" w:type="dxa"/>
          </w:tcPr>
          <w:p w14:paraId="127E6550" w14:textId="77777777" w:rsidR="00BC5DA8" w:rsidRPr="00A217D5" w:rsidRDefault="00BC5DA8" w:rsidP="00050DD5">
            <w:pPr>
              <w:rPr>
                <w:sz w:val="20"/>
              </w:rPr>
            </w:pPr>
          </w:p>
        </w:tc>
        <w:tc>
          <w:tcPr>
            <w:tcW w:w="397" w:type="dxa"/>
          </w:tcPr>
          <w:p w14:paraId="160159E6" w14:textId="77777777" w:rsidR="00BC5DA8" w:rsidRPr="00A217D5" w:rsidRDefault="00BC5DA8" w:rsidP="00050DD5">
            <w:pPr>
              <w:rPr>
                <w:sz w:val="20"/>
              </w:rPr>
            </w:pPr>
          </w:p>
        </w:tc>
        <w:tc>
          <w:tcPr>
            <w:tcW w:w="396" w:type="dxa"/>
          </w:tcPr>
          <w:p w14:paraId="4CE289FF" w14:textId="77777777" w:rsidR="00BC5DA8" w:rsidRPr="00A217D5" w:rsidRDefault="00BC5DA8" w:rsidP="00050DD5">
            <w:pPr>
              <w:rPr>
                <w:sz w:val="20"/>
              </w:rPr>
            </w:pPr>
          </w:p>
        </w:tc>
        <w:tc>
          <w:tcPr>
            <w:tcW w:w="396" w:type="dxa"/>
          </w:tcPr>
          <w:p w14:paraId="29D4D361" w14:textId="77777777" w:rsidR="00BC5DA8" w:rsidRPr="00A217D5" w:rsidRDefault="00BC5DA8" w:rsidP="00050DD5">
            <w:pPr>
              <w:rPr>
                <w:sz w:val="20"/>
              </w:rPr>
            </w:pPr>
          </w:p>
        </w:tc>
        <w:tc>
          <w:tcPr>
            <w:tcW w:w="397" w:type="dxa"/>
          </w:tcPr>
          <w:p w14:paraId="3D51F14E" w14:textId="77777777" w:rsidR="00BC5DA8" w:rsidRPr="00A217D5" w:rsidRDefault="00BC5DA8" w:rsidP="00050DD5">
            <w:pPr>
              <w:rPr>
                <w:sz w:val="20"/>
              </w:rPr>
            </w:pPr>
          </w:p>
        </w:tc>
        <w:tc>
          <w:tcPr>
            <w:tcW w:w="396" w:type="dxa"/>
          </w:tcPr>
          <w:p w14:paraId="0BA31EF9" w14:textId="77777777" w:rsidR="00BC5DA8" w:rsidRPr="00A217D5" w:rsidRDefault="00BC5DA8" w:rsidP="00050DD5">
            <w:pPr>
              <w:rPr>
                <w:sz w:val="20"/>
              </w:rPr>
            </w:pPr>
          </w:p>
        </w:tc>
        <w:tc>
          <w:tcPr>
            <w:tcW w:w="396" w:type="dxa"/>
          </w:tcPr>
          <w:p w14:paraId="0BE7DD93" w14:textId="77777777" w:rsidR="00BC5DA8" w:rsidRPr="00A217D5" w:rsidRDefault="00BC5DA8" w:rsidP="00050DD5">
            <w:pPr>
              <w:rPr>
                <w:sz w:val="20"/>
              </w:rPr>
            </w:pPr>
          </w:p>
        </w:tc>
        <w:tc>
          <w:tcPr>
            <w:tcW w:w="397" w:type="dxa"/>
          </w:tcPr>
          <w:p w14:paraId="592BFCD5" w14:textId="77777777" w:rsidR="00BC5DA8" w:rsidRPr="00A217D5" w:rsidRDefault="00BC5DA8" w:rsidP="00050DD5">
            <w:pPr>
              <w:rPr>
                <w:sz w:val="20"/>
              </w:rPr>
            </w:pPr>
          </w:p>
        </w:tc>
        <w:tc>
          <w:tcPr>
            <w:tcW w:w="396" w:type="dxa"/>
          </w:tcPr>
          <w:p w14:paraId="078F6C92" w14:textId="77777777" w:rsidR="00BC5DA8" w:rsidRPr="00A217D5" w:rsidRDefault="00BC5DA8" w:rsidP="00050DD5">
            <w:pPr>
              <w:rPr>
                <w:sz w:val="20"/>
              </w:rPr>
            </w:pPr>
          </w:p>
        </w:tc>
        <w:tc>
          <w:tcPr>
            <w:tcW w:w="396" w:type="dxa"/>
          </w:tcPr>
          <w:p w14:paraId="2444D3D0" w14:textId="77777777" w:rsidR="00BC5DA8" w:rsidRPr="00A217D5" w:rsidRDefault="00BC5DA8" w:rsidP="00050DD5">
            <w:pPr>
              <w:rPr>
                <w:sz w:val="20"/>
              </w:rPr>
            </w:pPr>
          </w:p>
        </w:tc>
        <w:tc>
          <w:tcPr>
            <w:tcW w:w="397" w:type="dxa"/>
          </w:tcPr>
          <w:p w14:paraId="7F7EA3EE" w14:textId="77777777" w:rsidR="00BC5DA8" w:rsidRPr="00A217D5" w:rsidRDefault="00BC5DA8" w:rsidP="00050DD5">
            <w:pPr>
              <w:rPr>
                <w:sz w:val="20"/>
              </w:rPr>
            </w:pPr>
          </w:p>
        </w:tc>
        <w:tc>
          <w:tcPr>
            <w:tcW w:w="396" w:type="dxa"/>
          </w:tcPr>
          <w:p w14:paraId="3863EBB4" w14:textId="77777777" w:rsidR="00BC5DA8" w:rsidRDefault="00BC5DA8" w:rsidP="00050DD5"/>
        </w:tc>
        <w:tc>
          <w:tcPr>
            <w:tcW w:w="397" w:type="dxa"/>
          </w:tcPr>
          <w:p w14:paraId="5799CD0E" w14:textId="77777777" w:rsidR="00BC5DA8" w:rsidRDefault="00BC5DA8" w:rsidP="00050DD5"/>
        </w:tc>
        <w:tc>
          <w:tcPr>
            <w:tcW w:w="396" w:type="dxa"/>
          </w:tcPr>
          <w:p w14:paraId="425C88EC" w14:textId="77777777" w:rsidR="00BC5DA8" w:rsidRDefault="00BC5DA8" w:rsidP="00050DD5"/>
        </w:tc>
        <w:tc>
          <w:tcPr>
            <w:tcW w:w="396" w:type="dxa"/>
          </w:tcPr>
          <w:p w14:paraId="72FDA2B8" w14:textId="77777777" w:rsidR="00BC5DA8" w:rsidRDefault="00BC5DA8" w:rsidP="00050DD5"/>
        </w:tc>
        <w:tc>
          <w:tcPr>
            <w:tcW w:w="397" w:type="dxa"/>
          </w:tcPr>
          <w:p w14:paraId="075856A5" w14:textId="77777777" w:rsidR="00BC5DA8" w:rsidRDefault="00BC5DA8" w:rsidP="00050DD5"/>
        </w:tc>
        <w:tc>
          <w:tcPr>
            <w:tcW w:w="396" w:type="dxa"/>
          </w:tcPr>
          <w:p w14:paraId="6300BDB3" w14:textId="77777777" w:rsidR="00BC5DA8" w:rsidRDefault="00BC5DA8" w:rsidP="00050DD5"/>
        </w:tc>
        <w:tc>
          <w:tcPr>
            <w:tcW w:w="396" w:type="dxa"/>
          </w:tcPr>
          <w:p w14:paraId="2E7A59FD" w14:textId="77777777" w:rsidR="00BC5DA8" w:rsidRDefault="00BC5DA8" w:rsidP="00050DD5"/>
        </w:tc>
        <w:tc>
          <w:tcPr>
            <w:tcW w:w="397" w:type="dxa"/>
          </w:tcPr>
          <w:p w14:paraId="26DB1036" w14:textId="77777777" w:rsidR="00BC5DA8" w:rsidRDefault="00BC5DA8" w:rsidP="00050DD5"/>
        </w:tc>
        <w:tc>
          <w:tcPr>
            <w:tcW w:w="396" w:type="dxa"/>
          </w:tcPr>
          <w:p w14:paraId="3D099E2A" w14:textId="77777777" w:rsidR="00BC5DA8" w:rsidRDefault="00BC5DA8" w:rsidP="00050DD5"/>
        </w:tc>
        <w:tc>
          <w:tcPr>
            <w:tcW w:w="397" w:type="dxa"/>
          </w:tcPr>
          <w:p w14:paraId="35059417" w14:textId="77777777" w:rsidR="00BC5DA8" w:rsidRDefault="00BC5DA8" w:rsidP="00050DD5"/>
        </w:tc>
        <w:tc>
          <w:tcPr>
            <w:tcW w:w="396" w:type="dxa"/>
          </w:tcPr>
          <w:p w14:paraId="320F003C" w14:textId="77777777" w:rsidR="00BC5DA8" w:rsidRDefault="00BC5DA8" w:rsidP="00050DD5"/>
        </w:tc>
        <w:tc>
          <w:tcPr>
            <w:tcW w:w="396" w:type="dxa"/>
          </w:tcPr>
          <w:p w14:paraId="0488DB63" w14:textId="77777777" w:rsidR="00BC5DA8" w:rsidRDefault="00BC5DA8" w:rsidP="00050DD5"/>
        </w:tc>
        <w:tc>
          <w:tcPr>
            <w:tcW w:w="397" w:type="dxa"/>
          </w:tcPr>
          <w:p w14:paraId="1155136C" w14:textId="77777777" w:rsidR="00BC5DA8" w:rsidRDefault="00BC5DA8" w:rsidP="00050DD5"/>
        </w:tc>
        <w:tc>
          <w:tcPr>
            <w:tcW w:w="396" w:type="dxa"/>
          </w:tcPr>
          <w:p w14:paraId="07D6E164" w14:textId="77777777" w:rsidR="00BC5DA8" w:rsidRDefault="00BC5DA8" w:rsidP="00050DD5"/>
        </w:tc>
        <w:tc>
          <w:tcPr>
            <w:tcW w:w="396" w:type="dxa"/>
          </w:tcPr>
          <w:p w14:paraId="599173EC" w14:textId="77777777" w:rsidR="00BC5DA8" w:rsidRDefault="00BC5DA8" w:rsidP="00050DD5"/>
        </w:tc>
        <w:tc>
          <w:tcPr>
            <w:tcW w:w="397" w:type="dxa"/>
          </w:tcPr>
          <w:p w14:paraId="3C190039" w14:textId="77777777" w:rsidR="00BC5DA8" w:rsidRDefault="00BC5DA8" w:rsidP="00050DD5"/>
        </w:tc>
        <w:tc>
          <w:tcPr>
            <w:tcW w:w="396" w:type="dxa"/>
          </w:tcPr>
          <w:p w14:paraId="262A5C3B" w14:textId="77777777" w:rsidR="00BC5DA8" w:rsidRDefault="00BC5DA8" w:rsidP="00050DD5"/>
        </w:tc>
        <w:tc>
          <w:tcPr>
            <w:tcW w:w="397" w:type="dxa"/>
          </w:tcPr>
          <w:p w14:paraId="42210EE3" w14:textId="77777777" w:rsidR="00BC5DA8" w:rsidRDefault="00BC5DA8" w:rsidP="00050DD5"/>
        </w:tc>
      </w:tr>
      <w:tr w:rsidR="00BC5DA8" w14:paraId="6FD0D2AA" w14:textId="0FF4ABF3" w:rsidTr="00BC5DA8">
        <w:tc>
          <w:tcPr>
            <w:tcW w:w="1271" w:type="dxa"/>
          </w:tcPr>
          <w:p w14:paraId="36E1BD7A" w14:textId="18DF3506" w:rsidR="00BC5DA8" w:rsidRDefault="00BC5DA8" w:rsidP="00050DD5">
            <w:r>
              <w:t>SUR_T3.2</w:t>
            </w:r>
          </w:p>
        </w:tc>
        <w:tc>
          <w:tcPr>
            <w:tcW w:w="396" w:type="dxa"/>
          </w:tcPr>
          <w:p w14:paraId="0D2ECE16" w14:textId="77777777" w:rsidR="00BC5DA8" w:rsidRPr="00A217D5" w:rsidRDefault="00BC5DA8" w:rsidP="00050DD5">
            <w:pPr>
              <w:rPr>
                <w:sz w:val="20"/>
              </w:rPr>
            </w:pPr>
          </w:p>
        </w:tc>
        <w:tc>
          <w:tcPr>
            <w:tcW w:w="396" w:type="dxa"/>
          </w:tcPr>
          <w:p w14:paraId="57A4D086" w14:textId="77777777" w:rsidR="00BC5DA8" w:rsidRPr="00A217D5" w:rsidRDefault="00BC5DA8" w:rsidP="00050DD5">
            <w:pPr>
              <w:rPr>
                <w:sz w:val="20"/>
              </w:rPr>
            </w:pPr>
          </w:p>
        </w:tc>
        <w:tc>
          <w:tcPr>
            <w:tcW w:w="397" w:type="dxa"/>
          </w:tcPr>
          <w:p w14:paraId="68E076CD" w14:textId="77777777" w:rsidR="00BC5DA8" w:rsidRPr="00A217D5" w:rsidRDefault="00BC5DA8" w:rsidP="00050DD5">
            <w:pPr>
              <w:rPr>
                <w:sz w:val="20"/>
              </w:rPr>
            </w:pPr>
          </w:p>
        </w:tc>
        <w:tc>
          <w:tcPr>
            <w:tcW w:w="396" w:type="dxa"/>
          </w:tcPr>
          <w:p w14:paraId="0B667991" w14:textId="77777777" w:rsidR="00BC5DA8" w:rsidRPr="00A217D5" w:rsidRDefault="00BC5DA8" w:rsidP="00050DD5">
            <w:pPr>
              <w:rPr>
                <w:sz w:val="20"/>
              </w:rPr>
            </w:pPr>
          </w:p>
        </w:tc>
        <w:tc>
          <w:tcPr>
            <w:tcW w:w="397" w:type="dxa"/>
          </w:tcPr>
          <w:p w14:paraId="7552574F" w14:textId="77777777" w:rsidR="00BC5DA8" w:rsidRPr="00A217D5" w:rsidRDefault="00BC5DA8" w:rsidP="00050DD5">
            <w:pPr>
              <w:rPr>
                <w:sz w:val="20"/>
              </w:rPr>
            </w:pPr>
          </w:p>
        </w:tc>
        <w:tc>
          <w:tcPr>
            <w:tcW w:w="396" w:type="dxa"/>
          </w:tcPr>
          <w:p w14:paraId="72EC7545" w14:textId="77777777" w:rsidR="00BC5DA8" w:rsidRPr="00A217D5" w:rsidRDefault="00BC5DA8" w:rsidP="00050DD5">
            <w:pPr>
              <w:rPr>
                <w:sz w:val="20"/>
              </w:rPr>
            </w:pPr>
          </w:p>
        </w:tc>
        <w:tc>
          <w:tcPr>
            <w:tcW w:w="396" w:type="dxa"/>
          </w:tcPr>
          <w:p w14:paraId="745BD6C4" w14:textId="77777777" w:rsidR="00BC5DA8" w:rsidRPr="00A217D5" w:rsidRDefault="00BC5DA8" w:rsidP="00050DD5">
            <w:pPr>
              <w:rPr>
                <w:sz w:val="20"/>
              </w:rPr>
            </w:pPr>
          </w:p>
        </w:tc>
        <w:tc>
          <w:tcPr>
            <w:tcW w:w="397" w:type="dxa"/>
          </w:tcPr>
          <w:p w14:paraId="024B2367" w14:textId="77777777" w:rsidR="00BC5DA8" w:rsidRPr="00A217D5" w:rsidRDefault="00BC5DA8" w:rsidP="00050DD5">
            <w:pPr>
              <w:rPr>
                <w:sz w:val="20"/>
              </w:rPr>
            </w:pPr>
          </w:p>
        </w:tc>
        <w:tc>
          <w:tcPr>
            <w:tcW w:w="396" w:type="dxa"/>
          </w:tcPr>
          <w:p w14:paraId="1799E62F" w14:textId="77777777" w:rsidR="00BC5DA8" w:rsidRPr="00A217D5" w:rsidRDefault="00BC5DA8" w:rsidP="00050DD5">
            <w:pPr>
              <w:rPr>
                <w:sz w:val="20"/>
              </w:rPr>
            </w:pPr>
          </w:p>
        </w:tc>
        <w:tc>
          <w:tcPr>
            <w:tcW w:w="397" w:type="dxa"/>
          </w:tcPr>
          <w:p w14:paraId="062062A9" w14:textId="77777777" w:rsidR="00BC5DA8" w:rsidRPr="00A217D5" w:rsidRDefault="00BC5DA8" w:rsidP="00050DD5">
            <w:pPr>
              <w:rPr>
                <w:sz w:val="20"/>
              </w:rPr>
            </w:pPr>
          </w:p>
        </w:tc>
        <w:tc>
          <w:tcPr>
            <w:tcW w:w="396" w:type="dxa"/>
          </w:tcPr>
          <w:p w14:paraId="23759FC0" w14:textId="77777777" w:rsidR="00BC5DA8" w:rsidRPr="00A217D5" w:rsidRDefault="00BC5DA8" w:rsidP="00050DD5">
            <w:pPr>
              <w:rPr>
                <w:sz w:val="20"/>
              </w:rPr>
            </w:pPr>
          </w:p>
        </w:tc>
        <w:tc>
          <w:tcPr>
            <w:tcW w:w="397" w:type="dxa"/>
          </w:tcPr>
          <w:p w14:paraId="70354A9A" w14:textId="77777777" w:rsidR="00BC5DA8" w:rsidRPr="00A217D5" w:rsidRDefault="00BC5DA8" w:rsidP="00050DD5">
            <w:pPr>
              <w:rPr>
                <w:sz w:val="20"/>
              </w:rPr>
            </w:pPr>
          </w:p>
        </w:tc>
        <w:tc>
          <w:tcPr>
            <w:tcW w:w="396" w:type="dxa"/>
          </w:tcPr>
          <w:p w14:paraId="477BE510" w14:textId="77777777" w:rsidR="00BC5DA8" w:rsidRPr="00A217D5" w:rsidRDefault="00BC5DA8" w:rsidP="00050DD5">
            <w:pPr>
              <w:rPr>
                <w:sz w:val="20"/>
              </w:rPr>
            </w:pPr>
          </w:p>
        </w:tc>
        <w:tc>
          <w:tcPr>
            <w:tcW w:w="396" w:type="dxa"/>
          </w:tcPr>
          <w:p w14:paraId="770F7F09" w14:textId="77777777" w:rsidR="00BC5DA8" w:rsidRPr="00A217D5" w:rsidRDefault="00BC5DA8" w:rsidP="00050DD5">
            <w:pPr>
              <w:rPr>
                <w:sz w:val="20"/>
              </w:rPr>
            </w:pPr>
          </w:p>
        </w:tc>
        <w:tc>
          <w:tcPr>
            <w:tcW w:w="397" w:type="dxa"/>
          </w:tcPr>
          <w:p w14:paraId="28896F83" w14:textId="77777777" w:rsidR="00BC5DA8" w:rsidRPr="00A217D5" w:rsidRDefault="00BC5DA8" w:rsidP="00050DD5">
            <w:pPr>
              <w:rPr>
                <w:sz w:val="20"/>
              </w:rPr>
            </w:pPr>
          </w:p>
        </w:tc>
        <w:tc>
          <w:tcPr>
            <w:tcW w:w="396" w:type="dxa"/>
          </w:tcPr>
          <w:p w14:paraId="4F67FC22" w14:textId="77777777" w:rsidR="00BC5DA8" w:rsidRPr="00A217D5" w:rsidRDefault="00BC5DA8" w:rsidP="00050DD5">
            <w:pPr>
              <w:rPr>
                <w:sz w:val="20"/>
              </w:rPr>
            </w:pPr>
          </w:p>
        </w:tc>
        <w:tc>
          <w:tcPr>
            <w:tcW w:w="396" w:type="dxa"/>
          </w:tcPr>
          <w:p w14:paraId="63409438" w14:textId="77777777" w:rsidR="00BC5DA8" w:rsidRPr="00A217D5" w:rsidRDefault="00BC5DA8" w:rsidP="00050DD5">
            <w:pPr>
              <w:rPr>
                <w:sz w:val="20"/>
              </w:rPr>
            </w:pPr>
          </w:p>
        </w:tc>
        <w:tc>
          <w:tcPr>
            <w:tcW w:w="397" w:type="dxa"/>
          </w:tcPr>
          <w:p w14:paraId="3F830973" w14:textId="18B64EB2" w:rsidR="00BC5DA8" w:rsidRPr="00A217D5" w:rsidRDefault="00BC5DA8" w:rsidP="00050DD5">
            <w:pPr>
              <w:rPr>
                <w:sz w:val="20"/>
              </w:rPr>
            </w:pPr>
            <w:r>
              <w:rPr>
                <w:sz w:val="20"/>
              </w:rPr>
              <w:t xml:space="preserve">X  </w:t>
            </w:r>
          </w:p>
        </w:tc>
        <w:tc>
          <w:tcPr>
            <w:tcW w:w="396" w:type="dxa"/>
          </w:tcPr>
          <w:p w14:paraId="210E6A34" w14:textId="77777777" w:rsidR="00BC5DA8" w:rsidRPr="00A217D5" w:rsidRDefault="00BC5DA8" w:rsidP="00050DD5">
            <w:pPr>
              <w:rPr>
                <w:sz w:val="20"/>
              </w:rPr>
            </w:pPr>
          </w:p>
        </w:tc>
        <w:tc>
          <w:tcPr>
            <w:tcW w:w="396" w:type="dxa"/>
          </w:tcPr>
          <w:p w14:paraId="410D162C" w14:textId="77777777" w:rsidR="00BC5DA8" w:rsidRPr="00A217D5" w:rsidRDefault="00BC5DA8" w:rsidP="00050DD5">
            <w:pPr>
              <w:rPr>
                <w:sz w:val="20"/>
              </w:rPr>
            </w:pPr>
          </w:p>
        </w:tc>
        <w:tc>
          <w:tcPr>
            <w:tcW w:w="397" w:type="dxa"/>
          </w:tcPr>
          <w:p w14:paraId="2E186230" w14:textId="77777777" w:rsidR="00BC5DA8" w:rsidRPr="00A217D5" w:rsidRDefault="00BC5DA8" w:rsidP="00050DD5">
            <w:pPr>
              <w:rPr>
                <w:sz w:val="20"/>
              </w:rPr>
            </w:pPr>
          </w:p>
        </w:tc>
        <w:tc>
          <w:tcPr>
            <w:tcW w:w="396" w:type="dxa"/>
          </w:tcPr>
          <w:p w14:paraId="787B9ADC" w14:textId="77777777" w:rsidR="00BC5DA8" w:rsidRPr="00A217D5" w:rsidRDefault="00BC5DA8" w:rsidP="00050DD5">
            <w:pPr>
              <w:rPr>
                <w:sz w:val="20"/>
              </w:rPr>
            </w:pPr>
          </w:p>
        </w:tc>
        <w:tc>
          <w:tcPr>
            <w:tcW w:w="397" w:type="dxa"/>
          </w:tcPr>
          <w:p w14:paraId="38F0D871" w14:textId="77777777" w:rsidR="00BC5DA8" w:rsidRPr="00A217D5" w:rsidRDefault="00BC5DA8" w:rsidP="00050DD5">
            <w:pPr>
              <w:rPr>
                <w:sz w:val="20"/>
              </w:rPr>
            </w:pPr>
          </w:p>
        </w:tc>
        <w:tc>
          <w:tcPr>
            <w:tcW w:w="396" w:type="dxa"/>
          </w:tcPr>
          <w:p w14:paraId="0AAC3DE5" w14:textId="77777777" w:rsidR="00BC5DA8" w:rsidRPr="00A217D5" w:rsidRDefault="00BC5DA8" w:rsidP="00050DD5">
            <w:pPr>
              <w:rPr>
                <w:sz w:val="20"/>
              </w:rPr>
            </w:pPr>
          </w:p>
        </w:tc>
        <w:tc>
          <w:tcPr>
            <w:tcW w:w="396" w:type="dxa"/>
          </w:tcPr>
          <w:p w14:paraId="0CCF41AD" w14:textId="77777777" w:rsidR="00BC5DA8" w:rsidRPr="00A217D5" w:rsidRDefault="00BC5DA8" w:rsidP="00050DD5">
            <w:pPr>
              <w:rPr>
                <w:sz w:val="20"/>
              </w:rPr>
            </w:pPr>
          </w:p>
        </w:tc>
        <w:tc>
          <w:tcPr>
            <w:tcW w:w="397" w:type="dxa"/>
          </w:tcPr>
          <w:p w14:paraId="0A6F5E15" w14:textId="77777777" w:rsidR="00BC5DA8" w:rsidRPr="00A217D5" w:rsidRDefault="00BC5DA8" w:rsidP="00050DD5">
            <w:pPr>
              <w:rPr>
                <w:sz w:val="20"/>
              </w:rPr>
            </w:pPr>
          </w:p>
        </w:tc>
        <w:tc>
          <w:tcPr>
            <w:tcW w:w="396" w:type="dxa"/>
          </w:tcPr>
          <w:p w14:paraId="6D7903D3" w14:textId="77777777" w:rsidR="00BC5DA8" w:rsidRPr="00A217D5" w:rsidRDefault="00BC5DA8" w:rsidP="00050DD5">
            <w:pPr>
              <w:rPr>
                <w:sz w:val="20"/>
              </w:rPr>
            </w:pPr>
          </w:p>
        </w:tc>
        <w:tc>
          <w:tcPr>
            <w:tcW w:w="396" w:type="dxa"/>
          </w:tcPr>
          <w:p w14:paraId="56949855" w14:textId="77777777" w:rsidR="00BC5DA8" w:rsidRPr="00A217D5" w:rsidRDefault="00BC5DA8" w:rsidP="00050DD5">
            <w:pPr>
              <w:rPr>
                <w:sz w:val="20"/>
              </w:rPr>
            </w:pPr>
          </w:p>
        </w:tc>
        <w:tc>
          <w:tcPr>
            <w:tcW w:w="397" w:type="dxa"/>
          </w:tcPr>
          <w:p w14:paraId="1DA4D743" w14:textId="77777777" w:rsidR="00BC5DA8" w:rsidRPr="00A217D5" w:rsidRDefault="00BC5DA8" w:rsidP="00050DD5">
            <w:pPr>
              <w:rPr>
                <w:sz w:val="20"/>
              </w:rPr>
            </w:pPr>
          </w:p>
        </w:tc>
        <w:tc>
          <w:tcPr>
            <w:tcW w:w="396" w:type="dxa"/>
          </w:tcPr>
          <w:p w14:paraId="57E2EBC5" w14:textId="77777777" w:rsidR="00BC5DA8" w:rsidRPr="00A217D5" w:rsidRDefault="00BC5DA8" w:rsidP="00050DD5">
            <w:pPr>
              <w:rPr>
                <w:sz w:val="20"/>
              </w:rPr>
            </w:pPr>
          </w:p>
        </w:tc>
        <w:tc>
          <w:tcPr>
            <w:tcW w:w="396" w:type="dxa"/>
          </w:tcPr>
          <w:p w14:paraId="377BDAE1" w14:textId="77777777" w:rsidR="00BC5DA8" w:rsidRPr="00A217D5" w:rsidRDefault="00BC5DA8" w:rsidP="00050DD5">
            <w:pPr>
              <w:rPr>
                <w:sz w:val="20"/>
              </w:rPr>
            </w:pPr>
          </w:p>
        </w:tc>
        <w:tc>
          <w:tcPr>
            <w:tcW w:w="397" w:type="dxa"/>
          </w:tcPr>
          <w:p w14:paraId="2588BC50" w14:textId="77777777" w:rsidR="00BC5DA8" w:rsidRPr="00A217D5" w:rsidRDefault="00BC5DA8" w:rsidP="00050DD5">
            <w:pPr>
              <w:rPr>
                <w:sz w:val="20"/>
              </w:rPr>
            </w:pPr>
          </w:p>
        </w:tc>
        <w:tc>
          <w:tcPr>
            <w:tcW w:w="396" w:type="dxa"/>
          </w:tcPr>
          <w:p w14:paraId="09AD02FC" w14:textId="77777777" w:rsidR="00BC5DA8" w:rsidRDefault="00BC5DA8" w:rsidP="00050DD5"/>
        </w:tc>
        <w:tc>
          <w:tcPr>
            <w:tcW w:w="397" w:type="dxa"/>
          </w:tcPr>
          <w:p w14:paraId="38754047" w14:textId="77777777" w:rsidR="00BC5DA8" w:rsidRDefault="00BC5DA8" w:rsidP="00050DD5"/>
        </w:tc>
        <w:tc>
          <w:tcPr>
            <w:tcW w:w="396" w:type="dxa"/>
          </w:tcPr>
          <w:p w14:paraId="052FA3B6" w14:textId="77777777" w:rsidR="00BC5DA8" w:rsidRDefault="00BC5DA8" w:rsidP="00050DD5"/>
        </w:tc>
        <w:tc>
          <w:tcPr>
            <w:tcW w:w="396" w:type="dxa"/>
          </w:tcPr>
          <w:p w14:paraId="0FA82E46" w14:textId="77777777" w:rsidR="00BC5DA8" w:rsidRDefault="00BC5DA8" w:rsidP="00050DD5"/>
        </w:tc>
        <w:tc>
          <w:tcPr>
            <w:tcW w:w="397" w:type="dxa"/>
          </w:tcPr>
          <w:p w14:paraId="4203ECE6" w14:textId="77777777" w:rsidR="00BC5DA8" w:rsidRDefault="00BC5DA8" w:rsidP="00050DD5"/>
        </w:tc>
        <w:tc>
          <w:tcPr>
            <w:tcW w:w="396" w:type="dxa"/>
          </w:tcPr>
          <w:p w14:paraId="2BA4199C" w14:textId="77777777" w:rsidR="00BC5DA8" w:rsidRDefault="00BC5DA8" w:rsidP="00050DD5"/>
        </w:tc>
        <w:tc>
          <w:tcPr>
            <w:tcW w:w="396" w:type="dxa"/>
          </w:tcPr>
          <w:p w14:paraId="51773848" w14:textId="77777777" w:rsidR="00BC5DA8" w:rsidRDefault="00BC5DA8" w:rsidP="00050DD5"/>
        </w:tc>
        <w:tc>
          <w:tcPr>
            <w:tcW w:w="397" w:type="dxa"/>
          </w:tcPr>
          <w:p w14:paraId="65B70E5A" w14:textId="77777777" w:rsidR="00BC5DA8" w:rsidRDefault="00BC5DA8" w:rsidP="00050DD5"/>
        </w:tc>
        <w:tc>
          <w:tcPr>
            <w:tcW w:w="396" w:type="dxa"/>
          </w:tcPr>
          <w:p w14:paraId="3AAE77A0" w14:textId="77777777" w:rsidR="00BC5DA8" w:rsidRDefault="00BC5DA8" w:rsidP="00050DD5"/>
        </w:tc>
        <w:tc>
          <w:tcPr>
            <w:tcW w:w="397" w:type="dxa"/>
          </w:tcPr>
          <w:p w14:paraId="5230024D" w14:textId="77777777" w:rsidR="00BC5DA8" w:rsidRDefault="00BC5DA8" w:rsidP="00050DD5"/>
        </w:tc>
        <w:tc>
          <w:tcPr>
            <w:tcW w:w="396" w:type="dxa"/>
          </w:tcPr>
          <w:p w14:paraId="16D52143" w14:textId="77777777" w:rsidR="00BC5DA8" w:rsidRDefault="00BC5DA8" w:rsidP="00050DD5"/>
        </w:tc>
        <w:tc>
          <w:tcPr>
            <w:tcW w:w="396" w:type="dxa"/>
          </w:tcPr>
          <w:p w14:paraId="0969C04A" w14:textId="77777777" w:rsidR="00BC5DA8" w:rsidRDefault="00BC5DA8" w:rsidP="00050DD5"/>
        </w:tc>
        <w:tc>
          <w:tcPr>
            <w:tcW w:w="397" w:type="dxa"/>
          </w:tcPr>
          <w:p w14:paraId="39028C28" w14:textId="77777777" w:rsidR="00BC5DA8" w:rsidRDefault="00BC5DA8" w:rsidP="00050DD5"/>
        </w:tc>
        <w:tc>
          <w:tcPr>
            <w:tcW w:w="396" w:type="dxa"/>
          </w:tcPr>
          <w:p w14:paraId="31C7B9FE" w14:textId="77777777" w:rsidR="00BC5DA8" w:rsidRDefault="00BC5DA8" w:rsidP="00050DD5"/>
        </w:tc>
        <w:tc>
          <w:tcPr>
            <w:tcW w:w="396" w:type="dxa"/>
          </w:tcPr>
          <w:p w14:paraId="5637087C" w14:textId="77777777" w:rsidR="00BC5DA8" w:rsidRDefault="00BC5DA8" w:rsidP="00050DD5"/>
        </w:tc>
        <w:tc>
          <w:tcPr>
            <w:tcW w:w="397" w:type="dxa"/>
          </w:tcPr>
          <w:p w14:paraId="184D5444" w14:textId="77777777" w:rsidR="00BC5DA8" w:rsidRDefault="00BC5DA8" w:rsidP="00050DD5"/>
        </w:tc>
        <w:tc>
          <w:tcPr>
            <w:tcW w:w="396" w:type="dxa"/>
          </w:tcPr>
          <w:p w14:paraId="69A678A9" w14:textId="77777777" w:rsidR="00BC5DA8" w:rsidRDefault="00BC5DA8" w:rsidP="00050DD5"/>
        </w:tc>
        <w:tc>
          <w:tcPr>
            <w:tcW w:w="397" w:type="dxa"/>
          </w:tcPr>
          <w:p w14:paraId="326FE1EF" w14:textId="77777777" w:rsidR="00BC5DA8" w:rsidRDefault="00BC5DA8" w:rsidP="00050DD5"/>
        </w:tc>
      </w:tr>
      <w:tr w:rsidR="00BC5DA8" w14:paraId="15360702" w14:textId="2179DBCC" w:rsidTr="00BC5DA8">
        <w:tc>
          <w:tcPr>
            <w:tcW w:w="1271" w:type="dxa"/>
          </w:tcPr>
          <w:p w14:paraId="392EB20E" w14:textId="67F483F6" w:rsidR="00BC5DA8" w:rsidRDefault="00BC5DA8" w:rsidP="00050DD5">
            <w:r>
              <w:t>SUR_T4</w:t>
            </w:r>
          </w:p>
        </w:tc>
        <w:tc>
          <w:tcPr>
            <w:tcW w:w="396" w:type="dxa"/>
          </w:tcPr>
          <w:p w14:paraId="4F7184F3" w14:textId="77777777" w:rsidR="00BC5DA8" w:rsidRPr="00A217D5" w:rsidRDefault="00BC5DA8" w:rsidP="00050DD5">
            <w:pPr>
              <w:rPr>
                <w:sz w:val="20"/>
              </w:rPr>
            </w:pPr>
          </w:p>
        </w:tc>
        <w:tc>
          <w:tcPr>
            <w:tcW w:w="396" w:type="dxa"/>
          </w:tcPr>
          <w:p w14:paraId="51062B27" w14:textId="77777777" w:rsidR="00BC5DA8" w:rsidRPr="00A217D5" w:rsidRDefault="00BC5DA8" w:rsidP="00050DD5">
            <w:pPr>
              <w:rPr>
                <w:sz w:val="20"/>
              </w:rPr>
            </w:pPr>
          </w:p>
        </w:tc>
        <w:tc>
          <w:tcPr>
            <w:tcW w:w="397" w:type="dxa"/>
          </w:tcPr>
          <w:p w14:paraId="74B25EF1" w14:textId="77777777" w:rsidR="00BC5DA8" w:rsidRPr="00A217D5" w:rsidRDefault="00BC5DA8" w:rsidP="00050DD5">
            <w:pPr>
              <w:rPr>
                <w:sz w:val="20"/>
              </w:rPr>
            </w:pPr>
          </w:p>
        </w:tc>
        <w:tc>
          <w:tcPr>
            <w:tcW w:w="396" w:type="dxa"/>
          </w:tcPr>
          <w:p w14:paraId="354B911C" w14:textId="77777777" w:rsidR="00BC5DA8" w:rsidRPr="00A217D5" w:rsidRDefault="00BC5DA8" w:rsidP="00050DD5">
            <w:pPr>
              <w:rPr>
                <w:sz w:val="20"/>
              </w:rPr>
            </w:pPr>
          </w:p>
        </w:tc>
        <w:tc>
          <w:tcPr>
            <w:tcW w:w="397" w:type="dxa"/>
          </w:tcPr>
          <w:p w14:paraId="2F0AA66E" w14:textId="77777777" w:rsidR="00BC5DA8" w:rsidRPr="00A217D5" w:rsidRDefault="00BC5DA8" w:rsidP="00050DD5">
            <w:pPr>
              <w:rPr>
                <w:sz w:val="20"/>
              </w:rPr>
            </w:pPr>
          </w:p>
        </w:tc>
        <w:tc>
          <w:tcPr>
            <w:tcW w:w="396" w:type="dxa"/>
          </w:tcPr>
          <w:p w14:paraId="469F99D6" w14:textId="77777777" w:rsidR="00BC5DA8" w:rsidRPr="00A217D5" w:rsidRDefault="00BC5DA8" w:rsidP="00050DD5">
            <w:pPr>
              <w:rPr>
                <w:sz w:val="20"/>
              </w:rPr>
            </w:pPr>
          </w:p>
        </w:tc>
        <w:tc>
          <w:tcPr>
            <w:tcW w:w="396" w:type="dxa"/>
          </w:tcPr>
          <w:p w14:paraId="73DD7258" w14:textId="77777777" w:rsidR="00BC5DA8" w:rsidRPr="00A217D5" w:rsidRDefault="00BC5DA8" w:rsidP="00050DD5">
            <w:pPr>
              <w:rPr>
                <w:sz w:val="20"/>
              </w:rPr>
            </w:pPr>
          </w:p>
        </w:tc>
        <w:tc>
          <w:tcPr>
            <w:tcW w:w="397" w:type="dxa"/>
          </w:tcPr>
          <w:p w14:paraId="11787E60" w14:textId="77777777" w:rsidR="00BC5DA8" w:rsidRPr="00A217D5" w:rsidRDefault="00BC5DA8" w:rsidP="00050DD5">
            <w:pPr>
              <w:rPr>
                <w:sz w:val="20"/>
              </w:rPr>
            </w:pPr>
          </w:p>
        </w:tc>
        <w:tc>
          <w:tcPr>
            <w:tcW w:w="396" w:type="dxa"/>
          </w:tcPr>
          <w:p w14:paraId="5694EBA3" w14:textId="77777777" w:rsidR="00BC5DA8" w:rsidRPr="00A217D5" w:rsidRDefault="00BC5DA8" w:rsidP="00050DD5">
            <w:pPr>
              <w:rPr>
                <w:sz w:val="20"/>
              </w:rPr>
            </w:pPr>
          </w:p>
        </w:tc>
        <w:tc>
          <w:tcPr>
            <w:tcW w:w="397" w:type="dxa"/>
          </w:tcPr>
          <w:p w14:paraId="2A209FFD" w14:textId="77777777" w:rsidR="00BC5DA8" w:rsidRPr="00A217D5" w:rsidRDefault="00BC5DA8" w:rsidP="00050DD5">
            <w:pPr>
              <w:rPr>
                <w:sz w:val="20"/>
              </w:rPr>
            </w:pPr>
          </w:p>
        </w:tc>
        <w:tc>
          <w:tcPr>
            <w:tcW w:w="396" w:type="dxa"/>
          </w:tcPr>
          <w:p w14:paraId="40A6633C" w14:textId="77777777" w:rsidR="00BC5DA8" w:rsidRPr="00A217D5" w:rsidRDefault="00BC5DA8" w:rsidP="00050DD5">
            <w:pPr>
              <w:rPr>
                <w:sz w:val="20"/>
              </w:rPr>
            </w:pPr>
          </w:p>
        </w:tc>
        <w:tc>
          <w:tcPr>
            <w:tcW w:w="397" w:type="dxa"/>
          </w:tcPr>
          <w:p w14:paraId="24F00974" w14:textId="77777777" w:rsidR="00BC5DA8" w:rsidRPr="00A217D5" w:rsidRDefault="00BC5DA8" w:rsidP="00050DD5">
            <w:pPr>
              <w:rPr>
                <w:sz w:val="20"/>
              </w:rPr>
            </w:pPr>
          </w:p>
        </w:tc>
        <w:tc>
          <w:tcPr>
            <w:tcW w:w="396" w:type="dxa"/>
          </w:tcPr>
          <w:p w14:paraId="27A75D3E" w14:textId="77777777" w:rsidR="00BC5DA8" w:rsidRPr="00A217D5" w:rsidRDefault="00BC5DA8" w:rsidP="00050DD5">
            <w:pPr>
              <w:rPr>
                <w:sz w:val="20"/>
              </w:rPr>
            </w:pPr>
          </w:p>
        </w:tc>
        <w:tc>
          <w:tcPr>
            <w:tcW w:w="396" w:type="dxa"/>
          </w:tcPr>
          <w:p w14:paraId="5AB0CC8B" w14:textId="77777777" w:rsidR="00BC5DA8" w:rsidRPr="00A217D5" w:rsidRDefault="00BC5DA8" w:rsidP="00050DD5">
            <w:pPr>
              <w:rPr>
                <w:sz w:val="20"/>
              </w:rPr>
            </w:pPr>
          </w:p>
        </w:tc>
        <w:tc>
          <w:tcPr>
            <w:tcW w:w="397" w:type="dxa"/>
          </w:tcPr>
          <w:p w14:paraId="4BA3D31A" w14:textId="77777777" w:rsidR="00BC5DA8" w:rsidRPr="00A217D5" w:rsidRDefault="00BC5DA8" w:rsidP="00050DD5">
            <w:pPr>
              <w:rPr>
                <w:sz w:val="20"/>
              </w:rPr>
            </w:pPr>
          </w:p>
        </w:tc>
        <w:tc>
          <w:tcPr>
            <w:tcW w:w="396" w:type="dxa"/>
          </w:tcPr>
          <w:p w14:paraId="20725B19" w14:textId="77777777" w:rsidR="00BC5DA8" w:rsidRPr="00A217D5" w:rsidRDefault="00BC5DA8" w:rsidP="00050DD5">
            <w:pPr>
              <w:rPr>
                <w:sz w:val="20"/>
              </w:rPr>
            </w:pPr>
          </w:p>
        </w:tc>
        <w:tc>
          <w:tcPr>
            <w:tcW w:w="396" w:type="dxa"/>
          </w:tcPr>
          <w:p w14:paraId="5E1D92B7" w14:textId="77777777" w:rsidR="00BC5DA8" w:rsidRPr="00A217D5" w:rsidRDefault="00BC5DA8" w:rsidP="00050DD5">
            <w:pPr>
              <w:rPr>
                <w:sz w:val="20"/>
              </w:rPr>
            </w:pPr>
          </w:p>
        </w:tc>
        <w:tc>
          <w:tcPr>
            <w:tcW w:w="397" w:type="dxa"/>
          </w:tcPr>
          <w:p w14:paraId="2F925F02" w14:textId="77777777" w:rsidR="00BC5DA8" w:rsidRPr="00A217D5" w:rsidRDefault="00BC5DA8" w:rsidP="00050DD5">
            <w:pPr>
              <w:rPr>
                <w:sz w:val="20"/>
              </w:rPr>
            </w:pPr>
          </w:p>
        </w:tc>
        <w:tc>
          <w:tcPr>
            <w:tcW w:w="396" w:type="dxa"/>
          </w:tcPr>
          <w:p w14:paraId="1D53921E" w14:textId="143C1612" w:rsidR="00BC5DA8" w:rsidRPr="00A217D5" w:rsidRDefault="00BC5DA8" w:rsidP="00050DD5">
            <w:pPr>
              <w:rPr>
                <w:sz w:val="20"/>
              </w:rPr>
            </w:pPr>
            <w:r>
              <w:rPr>
                <w:sz w:val="20"/>
              </w:rPr>
              <w:t xml:space="preserve">X </w:t>
            </w:r>
          </w:p>
        </w:tc>
        <w:tc>
          <w:tcPr>
            <w:tcW w:w="396" w:type="dxa"/>
          </w:tcPr>
          <w:p w14:paraId="2A1939D4" w14:textId="77777777" w:rsidR="00BC5DA8" w:rsidRPr="00A217D5" w:rsidRDefault="00BC5DA8" w:rsidP="00050DD5">
            <w:pPr>
              <w:rPr>
                <w:sz w:val="20"/>
              </w:rPr>
            </w:pPr>
          </w:p>
        </w:tc>
        <w:tc>
          <w:tcPr>
            <w:tcW w:w="397" w:type="dxa"/>
          </w:tcPr>
          <w:p w14:paraId="24CC44F2" w14:textId="77777777" w:rsidR="00BC5DA8" w:rsidRPr="00A217D5" w:rsidRDefault="00BC5DA8" w:rsidP="00050DD5">
            <w:pPr>
              <w:rPr>
                <w:sz w:val="20"/>
              </w:rPr>
            </w:pPr>
          </w:p>
        </w:tc>
        <w:tc>
          <w:tcPr>
            <w:tcW w:w="396" w:type="dxa"/>
          </w:tcPr>
          <w:p w14:paraId="4B7DC3F7" w14:textId="77777777" w:rsidR="00BC5DA8" w:rsidRPr="00A217D5" w:rsidRDefault="00BC5DA8" w:rsidP="00050DD5">
            <w:pPr>
              <w:rPr>
                <w:sz w:val="20"/>
              </w:rPr>
            </w:pPr>
          </w:p>
        </w:tc>
        <w:tc>
          <w:tcPr>
            <w:tcW w:w="397" w:type="dxa"/>
          </w:tcPr>
          <w:p w14:paraId="32D3C295" w14:textId="77777777" w:rsidR="00BC5DA8" w:rsidRPr="00A217D5" w:rsidRDefault="00BC5DA8" w:rsidP="00050DD5">
            <w:pPr>
              <w:rPr>
                <w:sz w:val="20"/>
              </w:rPr>
            </w:pPr>
          </w:p>
        </w:tc>
        <w:tc>
          <w:tcPr>
            <w:tcW w:w="396" w:type="dxa"/>
          </w:tcPr>
          <w:p w14:paraId="00DC9E88" w14:textId="77777777" w:rsidR="00BC5DA8" w:rsidRPr="00A217D5" w:rsidRDefault="00BC5DA8" w:rsidP="00050DD5">
            <w:pPr>
              <w:rPr>
                <w:sz w:val="20"/>
              </w:rPr>
            </w:pPr>
          </w:p>
        </w:tc>
        <w:tc>
          <w:tcPr>
            <w:tcW w:w="396" w:type="dxa"/>
          </w:tcPr>
          <w:p w14:paraId="2ABA7710" w14:textId="77777777" w:rsidR="00BC5DA8" w:rsidRPr="00A217D5" w:rsidRDefault="00BC5DA8" w:rsidP="00050DD5">
            <w:pPr>
              <w:rPr>
                <w:sz w:val="20"/>
              </w:rPr>
            </w:pPr>
          </w:p>
        </w:tc>
        <w:tc>
          <w:tcPr>
            <w:tcW w:w="397" w:type="dxa"/>
          </w:tcPr>
          <w:p w14:paraId="159D73C9" w14:textId="77777777" w:rsidR="00BC5DA8" w:rsidRPr="00A217D5" w:rsidRDefault="00BC5DA8" w:rsidP="00050DD5">
            <w:pPr>
              <w:rPr>
                <w:sz w:val="20"/>
              </w:rPr>
            </w:pPr>
          </w:p>
        </w:tc>
        <w:tc>
          <w:tcPr>
            <w:tcW w:w="396" w:type="dxa"/>
          </w:tcPr>
          <w:p w14:paraId="546FB5AB" w14:textId="77777777" w:rsidR="00BC5DA8" w:rsidRPr="00A217D5" w:rsidRDefault="00BC5DA8" w:rsidP="00050DD5">
            <w:pPr>
              <w:rPr>
                <w:sz w:val="20"/>
              </w:rPr>
            </w:pPr>
          </w:p>
        </w:tc>
        <w:tc>
          <w:tcPr>
            <w:tcW w:w="396" w:type="dxa"/>
          </w:tcPr>
          <w:p w14:paraId="5C993E2E" w14:textId="77777777" w:rsidR="00BC5DA8" w:rsidRPr="00A217D5" w:rsidRDefault="00BC5DA8" w:rsidP="00050DD5">
            <w:pPr>
              <w:rPr>
                <w:sz w:val="20"/>
              </w:rPr>
            </w:pPr>
          </w:p>
        </w:tc>
        <w:tc>
          <w:tcPr>
            <w:tcW w:w="397" w:type="dxa"/>
          </w:tcPr>
          <w:p w14:paraId="7DF35B79" w14:textId="77777777" w:rsidR="00BC5DA8" w:rsidRPr="00A217D5" w:rsidRDefault="00BC5DA8" w:rsidP="00050DD5">
            <w:pPr>
              <w:rPr>
                <w:sz w:val="20"/>
              </w:rPr>
            </w:pPr>
          </w:p>
        </w:tc>
        <w:tc>
          <w:tcPr>
            <w:tcW w:w="396" w:type="dxa"/>
          </w:tcPr>
          <w:p w14:paraId="7C093F51" w14:textId="77777777" w:rsidR="00BC5DA8" w:rsidRPr="00A217D5" w:rsidRDefault="00BC5DA8" w:rsidP="00050DD5">
            <w:pPr>
              <w:rPr>
                <w:sz w:val="20"/>
              </w:rPr>
            </w:pPr>
          </w:p>
        </w:tc>
        <w:tc>
          <w:tcPr>
            <w:tcW w:w="396" w:type="dxa"/>
          </w:tcPr>
          <w:p w14:paraId="09CF0B21" w14:textId="77777777" w:rsidR="00BC5DA8" w:rsidRPr="00A217D5" w:rsidRDefault="00BC5DA8" w:rsidP="00050DD5">
            <w:pPr>
              <w:rPr>
                <w:sz w:val="20"/>
              </w:rPr>
            </w:pPr>
          </w:p>
        </w:tc>
        <w:tc>
          <w:tcPr>
            <w:tcW w:w="397" w:type="dxa"/>
          </w:tcPr>
          <w:p w14:paraId="66EA9879" w14:textId="77777777" w:rsidR="00BC5DA8" w:rsidRPr="00A217D5" w:rsidRDefault="00BC5DA8" w:rsidP="00050DD5">
            <w:pPr>
              <w:rPr>
                <w:sz w:val="20"/>
              </w:rPr>
            </w:pPr>
          </w:p>
        </w:tc>
        <w:tc>
          <w:tcPr>
            <w:tcW w:w="396" w:type="dxa"/>
          </w:tcPr>
          <w:p w14:paraId="50E84F98" w14:textId="77777777" w:rsidR="00BC5DA8" w:rsidRDefault="00BC5DA8" w:rsidP="00050DD5"/>
        </w:tc>
        <w:tc>
          <w:tcPr>
            <w:tcW w:w="397" w:type="dxa"/>
          </w:tcPr>
          <w:p w14:paraId="5AF1D39C" w14:textId="77777777" w:rsidR="00BC5DA8" w:rsidRDefault="00BC5DA8" w:rsidP="00050DD5"/>
        </w:tc>
        <w:tc>
          <w:tcPr>
            <w:tcW w:w="396" w:type="dxa"/>
          </w:tcPr>
          <w:p w14:paraId="0A4FF1D9" w14:textId="77777777" w:rsidR="00BC5DA8" w:rsidRDefault="00BC5DA8" w:rsidP="00050DD5"/>
        </w:tc>
        <w:tc>
          <w:tcPr>
            <w:tcW w:w="396" w:type="dxa"/>
          </w:tcPr>
          <w:p w14:paraId="37FDD412" w14:textId="77777777" w:rsidR="00BC5DA8" w:rsidRDefault="00BC5DA8" w:rsidP="00050DD5"/>
        </w:tc>
        <w:tc>
          <w:tcPr>
            <w:tcW w:w="397" w:type="dxa"/>
          </w:tcPr>
          <w:p w14:paraId="1FBD7FE5" w14:textId="77777777" w:rsidR="00BC5DA8" w:rsidRDefault="00BC5DA8" w:rsidP="00050DD5"/>
        </w:tc>
        <w:tc>
          <w:tcPr>
            <w:tcW w:w="396" w:type="dxa"/>
          </w:tcPr>
          <w:p w14:paraId="43E0475D" w14:textId="77777777" w:rsidR="00BC5DA8" w:rsidRDefault="00BC5DA8" w:rsidP="00050DD5"/>
        </w:tc>
        <w:tc>
          <w:tcPr>
            <w:tcW w:w="396" w:type="dxa"/>
          </w:tcPr>
          <w:p w14:paraId="0E1E8617" w14:textId="77777777" w:rsidR="00BC5DA8" w:rsidRDefault="00BC5DA8" w:rsidP="00050DD5"/>
        </w:tc>
        <w:tc>
          <w:tcPr>
            <w:tcW w:w="397" w:type="dxa"/>
          </w:tcPr>
          <w:p w14:paraId="440AE8E3" w14:textId="77777777" w:rsidR="00BC5DA8" w:rsidRDefault="00BC5DA8" w:rsidP="00050DD5"/>
        </w:tc>
        <w:tc>
          <w:tcPr>
            <w:tcW w:w="396" w:type="dxa"/>
          </w:tcPr>
          <w:p w14:paraId="71951FB5" w14:textId="77777777" w:rsidR="00BC5DA8" w:rsidRDefault="00BC5DA8" w:rsidP="00050DD5"/>
        </w:tc>
        <w:tc>
          <w:tcPr>
            <w:tcW w:w="397" w:type="dxa"/>
          </w:tcPr>
          <w:p w14:paraId="00EE5B65" w14:textId="77777777" w:rsidR="00BC5DA8" w:rsidRDefault="00BC5DA8" w:rsidP="00050DD5"/>
        </w:tc>
        <w:tc>
          <w:tcPr>
            <w:tcW w:w="396" w:type="dxa"/>
          </w:tcPr>
          <w:p w14:paraId="5334CFE3" w14:textId="77777777" w:rsidR="00BC5DA8" w:rsidRDefault="00BC5DA8" w:rsidP="00050DD5"/>
        </w:tc>
        <w:tc>
          <w:tcPr>
            <w:tcW w:w="396" w:type="dxa"/>
          </w:tcPr>
          <w:p w14:paraId="2C181906" w14:textId="77777777" w:rsidR="00BC5DA8" w:rsidRDefault="00BC5DA8" w:rsidP="00050DD5"/>
        </w:tc>
        <w:tc>
          <w:tcPr>
            <w:tcW w:w="397" w:type="dxa"/>
          </w:tcPr>
          <w:p w14:paraId="3384CD27" w14:textId="77777777" w:rsidR="00BC5DA8" w:rsidRDefault="00BC5DA8" w:rsidP="00050DD5"/>
        </w:tc>
        <w:tc>
          <w:tcPr>
            <w:tcW w:w="396" w:type="dxa"/>
          </w:tcPr>
          <w:p w14:paraId="08BF2012" w14:textId="77777777" w:rsidR="00BC5DA8" w:rsidRDefault="00BC5DA8" w:rsidP="00050DD5"/>
        </w:tc>
        <w:tc>
          <w:tcPr>
            <w:tcW w:w="396" w:type="dxa"/>
          </w:tcPr>
          <w:p w14:paraId="273E1048" w14:textId="77777777" w:rsidR="00BC5DA8" w:rsidRDefault="00BC5DA8" w:rsidP="00050DD5"/>
        </w:tc>
        <w:tc>
          <w:tcPr>
            <w:tcW w:w="397" w:type="dxa"/>
          </w:tcPr>
          <w:p w14:paraId="13036769" w14:textId="77777777" w:rsidR="00BC5DA8" w:rsidRDefault="00BC5DA8" w:rsidP="00050DD5"/>
        </w:tc>
        <w:tc>
          <w:tcPr>
            <w:tcW w:w="396" w:type="dxa"/>
          </w:tcPr>
          <w:p w14:paraId="04A2E50A" w14:textId="77777777" w:rsidR="00BC5DA8" w:rsidRDefault="00BC5DA8" w:rsidP="00050DD5"/>
        </w:tc>
        <w:tc>
          <w:tcPr>
            <w:tcW w:w="397" w:type="dxa"/>
          </w:tcPr>
          <w:p w14:paraId="78396574" w14:textId="77777777" w:rsidR="00BC5DA8" w:rsidRDefault="00BC5DA8" w:rsidP="00050DD5"/>
        </w:tc>
      </w:tr>
      <w:tr w:rsidR="00BC5DA8" w14:paraId="52AB1F27" w14:textId="193D36E8" w:rsidTr="00BC5DA8">
        <w:tc>
          <w:tcPr>
            <w:tcW w:w="1271" w:type="dxa"/>
          </w:tcPr>
          <w:p w14:paraId="54B78715" w14:textId="0E48CE66" w:rsidR="00BC5DA8" w:rsidRDefault="00BC5DA8" w:rsidP="00050DD5">
            <w:r>
              <w:t>SUR_T5</w:t>
            </w:r>
          </w:p>
        </w:tc>
        <w:tc>
          <w:tcPr>
            <w:tcW w:w="396" w:type="dxa"/>
          </w:tcPr>
          <w:p w14:paraId="1FC602AD" w14:textId="77777777" w:rsidR="00BC5DA8" w:rsidRPr="00A217D5" w:rsidRDefault="00BC5DA8" w:rsidP="00050DD5">
            <w:pPr>
              <w:rPr>
                <w:sz w:val="20"/>
              </w:rPr>
            </w:pPr>
          </w:p>
        </w:tc>
        <w:tc>
          <w:tcPr>
            <w:tcW w:w="396" w:type="dxa"/>
          </w:tcPr>
          <w:p w14:paraId="0A617CB8" w14:textId="77777777" w:rsidR="00BC5DA8" w:rsidRPr="00A217D5" w:rsidRDefault="00BC5DA8" w:rsidP="00050DD5">
            <w:pPr>
              <w:rPr>
                <w:sz w:val="20"/>
              </w:rPr>
            </w:pPr>
          </w:p>
        </w:tc>
        <w:tc>
          <w:tcPr>
            <w:tcW w:w="397" w:type="dxa"/>
          </w:tcPr>
          <w:p w14:paraId="58FA5876" w14:textId="77777777" w:rsidR="00BC5DA8" w:rsidRPr="00A217D5" w:rsidRDefault="00BC5DA8" w:rsidP="00050DD5">
            <w:pPr>
              <w:rPr>
                <w:sz w:val="20"/>
              </w:rPr>
            </w:pPr>
          </w:p>
        </w:tc>
        <w:tc>
          <w:tcPr>
            <w:tcW w:w="396" w:type="dxa"/>
          </w:tcPr>
          <w:p w14:paraId="58E1A44A" w14:textId="77777777" w:rsidR="00BC5DA8" w:rsidRPr="00A217D5" w:rsidRDefault="00BC5DA8" w:rsidP="00050DD5">
            <w:pPr>
              <w:rPr>
                <w:sz w:val="20"/>
              </w:rPr>
            </w:pPr>
          </w:p>
        </w:tc>
        <w:tc>
          <w:tcPr>
            <w:tcW w:w="397" w:type="dxa"/>
          </w:tcPr>
          <w:p w14:paraId="636897D4" w14:textId="77777777" w:rsidR="00BC5DA8" w:rsidRPr="00A217D5" w:rsidRDefault="00BC5DA8" w:rsidP="00050DD5">
            <w:pPr>
              <w:rPr>
                <w:sz w:val="20"/>
              </w:rPr>
            </w:pPr>
          </w:p>
        </w:tc>
        <w:tc>
          <w:tcPr>
            <w:tcW w:w="396" w:type="dxa"/>
          </w:tcPr>
          <w:p w14:paraId="3E957DE7" w14:textId="77777777" w:rsidR="00BC5DA8" w:rsidRPr="00A217D5" w:rsidRDefault="00BC5DA8" w:rsidP="00050DD5">
            <w:pPr>
              <w:rPr>
                <w:sz w:val="20"/>
              </w:rPr>
            </w:pPr>
          </w:p>
        </w:tc>
        <w:tc>
          <w:tcPr>
            <w:tcW w:w="396" w:type="dxa"/>
          </w:tcPr>
          <w:p w14:paraId="080BD140" w14:textId="77777777" w:rsidR="00BC5DA8" w:rsidRPr="00A217D5" w:rsidRDefault="00BC5DA8" w:rsidP="00050DD5">
            <w:pPr>
              <w:rPr>
                <w:sz w:val="20"/>
              </w:rPr>
            </w:pPr>
          </w:p>
        </w:tc>
        <w:tc>
          <w:tcPr>
            <w:tcW w:w="397" w:type="dxa"/>
          </w:tcPr>
          <w:p w14:paraId="48673EEB" w14:textId="77777777" w:rsidR="00BC5DA8" w:rsidRPr="00A217D5" w:rsidRDefault="00BC5DA8" w:rsidP="00050DD5">
            <w:pPr>
              <w:rPr>
                <w:sz w:val="20"/>
              </w:rPr>
            </w:pPr>
          </w:p>
        </w:tc>
        <w:tc>
          <w:tcPr>
            <w:tcW w:w="396" w:type="dxa"/>
          </w:tcPr>
          <w:p w14:paraId="3BE59FD4" w14:textId="77777777" w:rsidR="00BC5DA8" w:rsidRPr="00A217D5" w:rsidRDefault="00BC5DA8" w:rsidP="00050DD5">
            <w:pPr>
              <w:rPr>
                <w:sz w:val="20"/>
              </w:rPr>
            </w:pPr>
          </w:p>
        </w:tc>
        <w:tc>
          <w:tcPr>
            <w:tcW w:w="397" w:type="dxa"/>
          </w:tcPr>
          <w:p w14:paraId="7331556A" w14:textId="77777777" w:rsidR="00BC5DA8" w:rsidRPr="00A217D5" w:rsidRDefault="00BC5DA8" w:rsidP="00050DD5">
            <w:pPr>
              <w:rPr>
                <w:sz w:val="20"/>
              </w:rPr>
            </w:pPr>
          </w:p>
        </w:tc>
        <w:tc>
          <w:tcPr>
            <w:tcW w:w="396" w:type="dxa"/>
          </w:tcPr>
          <w:p w14:paraId="46A6B5B3" w14:textId="77777777" w:rsidR="00BC5DA8" w:rsidRPr="00A217D5" w:rsidRDefault="00BC5DA8" w:rsidP="00050DD5">
            <w:pPr>
              <w:rPr>
                <w:sz w:val="20"/>
              </w:rPr>
            </w:pPr>
          </w:p>
        </w:tc>
        <w:tc>
          <w:tcPr>
            <w:tcW w:w="397" w:type="dxa"/>
          </w:tcPr>
          <w:p w14:paraId="729C3B37" w14:textId="77777777" w:rsidR="00BC5DA8" w:rsidRPr="00A217D5" w:rsidRDefault="00BC5DA8" w:rsidP="00050DD5">
            <w:pPr>
              <w:rPr>
                <w:sz w:val="20"/>
              </w:rPr>
            </w:pPr>
          </w:p>
        </w:tc>
        <w:tc>
          <w:tcPr>
            <w:tcW w:w="396" w:type="dxa"/>
          </w:tcPr>
          <w:p w14:paraId="6E98A83C" w14:textId="77777777" w:rsidR="00BC5DA8" w:rsidRPr="00A217D5" w:rsidRDefault="00BC5DA8" w:rsidP="00050DD5">
            <w:pPr>
              <w:rPr>
                <w:sz w:val="20"/>
              </w:rPr>
            </w:pPr>
          </w:p>
        </w:tc>
        <w:tc>
          <w:tcPr>
            <w:tcW w:w="396" w:type="dxa"/>
          </w:tcPr>
          <w:p w14:paraId="717AFE5B" w14:textId="77777777" w:rsidR="00BC5DA8" w:rsidRPr="00A217D5" w:rsidRDefault="00BC5DA8" w:rsidP="00050DD5">
            <w:pPr>
              <w:rPr>
                <w:sz w:val="20"/>
              </w:rPr>
            </w:pPr>
          </w:p>
        </w:tc>
        <w:tc>
          <w:tcPr>
            <w:tcW w:w="397" w:type="dxa"/>
          </w:tcPr>
          <w:p w14:paraId="167CCCF1" w14:textId="77777777" w:rsidR="00BC5DA8" w:rsidRPr="00A217D5" w:rsidRDefault="00BC5DA8" w:rsidP="00050DD5">
            <w:pPr>
              <w:rPr>
                <w:sz w:val="20"/>
              </w:rPr>
            </w:pPr>
          </w:p>
        </w:tc>
        <w:tc>
          <w:tcPr>
            <w:tcW w:w="396" w:type="dxa"/>
          </w:tcPr>
          <w:p w14:paraId="3555CA25" w14:textId="77777777" w:rsidR="00BC5DA8" w:rsidRPr="00A217D5" w:rsidRDefault="00BC5DA8" w:rsidP="00050DD5">
            <w:pPr>
              <w:rPr>
                <w:sz w:val="20"/>
              </w:rPr>
            </w:pPr>
          </w:p>
        </w:tc>
        <w:tc>
          <w:tcPr>
            <w:tcW w:w="396" w:type="dxa"/>
          </w:tcPr>
          <w:p w14:paraId="3738AF28" w14:textId="77777777" w:rsidR="00BC5DA8" w:rsidRPr="00A217D5" w:rsidRDefault="00BC5DA8" w:rsidP="00050DD5">
            <w:pPr>
              <w:rPr>
                <w:sz w:val="20"/>
              </w:rPr>
            </w:pPr>
          </w:p>
        </w:tc>
        <w:tc>
          <w:tcPr>
            <w:tcW w:w="397" w:type="dxa"/>
          </w:tcPr>
          <w:p w14:paraId="14A45079" w14:textId="77777777" w:rsidR="00BC5DA8" w:rsidRPr="00A217D5" w:rsidRDefault="00BC5DA8" w:rsidP="00050DD5">
            <w:pPr>
              <w:rPr>
                <w:sz w:val="20"/>
              </w:rPr>
            </w:pPr>
          </w:p>
        </w:tc>
        <w:tc>
          <w:tcPr>
            <w:tcW w:w="396" w:type="dxa"/>
          </w:tcPr>
          <w:p w14:paraId="7EAFFB9C" w14:textId="77777777" w:rsidR="00BC5DA8" w:rsidRPr="00A217D5" w:rsidRDefault="00BC5DA8" w:rsidP="00050DD5">
            <w:pPr>
              <w:rPr>
                <w:sz w:val="20"/>
              </w:rPr>
            </w:pPr>
          </w:p>
        </w:tc>
        <w:tc>
          <w:tcPr>
            <w:tcW w:w="396" w:type="dxa"/>
          </w:tcPr>
          <w:p w14:paraId="40547EB7" w14:textId="015E9627" w:rsidR="00BC5DA8" w:rsidRPr="00A217D5" w:rsidRDefault="00BC5DA8" w:rsidP="00050DD5">
            <w:pPr>
              <w:rPr>
                <w:sz w:val="20"/>
              </w:rPr>
            </w:pPr>
            <w:r>
              <w:rPr>
                <w:sz w:val="20"/>
              </w:rPr>
              <w:t xml:space="preserve">X </w:t>
            </w:r>
          </w:p>
        </w:tc>
        <w:tc>
          <w:tcPr>
            <w:tcW w:w="397" w:type="dxa"/>
          </w:tcPr>
          <w:p w14:paraId="048E13D1" w14:textId="77777777" w:rsidR="00BC5DA8" w:rsidRPr="00A217D5" w:rsidRDefault="00BC5DA8" w:rsidP="00050DD5">
            <w:pPr>
              <w:rPr>
                <w:sz w:val="20"/>
              </w:rPr>
            </w:pPr>
          </w:p>
        </w:tc>
        <w:tc>
          <w:tcPr>
            <w:tcW w:w="396" w:type="dxa"/>
          </w:tcPr>
          <w:p w14:paraId="599AEA87" w14:textId="77777777" w:rsidR="00BC5DA8" w:rsidRPr="00A217D5" w:rsidRDefault="00BC5DA8" w:rsidP="00050DD5">
            <w:pPr>
              <w:rPr>
                <w:sz w:val="20"/>
              </w:rPr>
            </w:pPr>
          </w:p>
        </w:tc>
        <w:tc>
          <w:tcPr>
            <w:tcW w:w="397" w:type="dxa"/>
          </w:tcPr>
          <w:p w14:paraId="27242053" w14:textId="77777777" w:rsidR="00BC5DA8" w:rsidRPr="00A217D5" w:rsidRDefault="00BC5DA8" w:rsidP="00050DD5">
            <w:pPr>
              <w:rPr>
                <w:sz w:val="20"/>
              </w:rPr>
            </w:pPr>
          </w:p>
        </w:tc>
        <w:tc>
          <w:tcPr>
            <w:tcW w:w="396" w:type="dxa"/>
          </w:tcPr>
          <w:p w14:paraId="2FF8DD7B" w14:textId="77777777" w:rsidR="00BC5DA8" w:rsidRPr="00A217D5" w:rsidRDefault="00BC5DA8" w:rsidP="00050DD5">
            <w:pPr>
              <w:rPr>
                <w:sz w:val="20"/>
              </w:rPr>
            </w:pPr>
          </w:p>
        </w:tc>
        <w:tc>
          <w:tcPr>
            <w:tcW w:w="396" w:type="dxa"/>
          </w:tcPr>
          <w:p w14:paraId="79557C8A" w14:textId="77777777" w:rsidR="00BC5DA8" w:rsidRPr="00A217D5" w:rsidRDefault="00BC5DA8" w:rsidP="00050DD5">
            <w:pPr>
              <w:rPr>
                <w:sz w:val="20"/>
              </w:rPr>
            </w:pPr>
          </w:p>
        </w:tc>
        <w:tc>
          <w:tcPr>
            <w:tcW w:w="397" w:type="dxa"/>
          </w:tcPr>
          <w:p w14:paraId="2C89CA30" w14:textId="77777777" w:rsidR="00BC5DA8" w:rsidRPr="00A217D5" w:rsidRDefault="00BC5DA8" w:rsidP="00050DD5">
            <w:pPr>
              <w:rPr>
                <w:sz w:val="20"/>
              </w:rPr>
            </w:pPr>
          </w:p>
        </w:tc>
        <w:tc>
          <w:tcPr>
            <w:tcW w:w="396" w:type="dxa"/>
          </w:tcPr>
          <w:p w14:paraId="3D1E4B8F" w14:textId="77777777" w:rsidR="00BC5DA8" w:rsidRPr="00A217D5" w:rsidRDefault="00BC5DA8" w:rsidP="00050DD5">
            <w:pPr>
              <w:rPr>
                <w:sz w:val="20"/>
              </w:rPr>
            </w:pPr>
          </w:p>
        </w:tc>
        <w:tc>
          <w:tcPr>
            <w:tcW w:w="396" w:type="dxa"/>
          </w:tcPr>
          <w:p w14:paraId="4E4588A9" w14:textId="77777777" w:rsidR="00BC5DA8" w:rsidRPr="00A217D5" w:rsidRDefault="00BC5DA8" w:rsidP="00050DD5">
            <w:pPr>
              <w:rPr>
                <w:sz w:val="20"/>
              </w:rPr>
            </w:pPr>
          </w:p>
        </w:tc>
        <w:tc>
          <w:tcPr>
            <w:tcW w:w="397" w:type="dxa"/>
          </w:tcPr>
          <w:p w14:paraId="5C98A1D2" w14:textId="77777777" w:rsidR="00BC5DA8" w:rsidRPr="00A217D5" w:rsidRDefault="00BC5DA8" w:rsidP="00050DD5">
            <w:pPr>
              <w:rPr>
                <w:sz w:val="20"/>
              </w:rPr>
            </w:pPr>
          </w:p>
        </w:tc>
        <w:tc>
          <w:tcPr>
            <w:tcW w:w="396" w:type="dxa"/>
          </w:tcPr>
          <w:p w14:paraId="6684DABD" w14:textId="77777777" w:rsidR="00BC5DA8" w:rsidRPr="00A217D5" w:rsidRDefault="00BC5DA8" w:rsidP="00050DD5">
            <w:pPr>
              <w:rPr>
                <w:sz w:val="20"/>
              </w:rPr>
            </w:pPr>
          </w:p>
        </w:tc>
        <w:tc>
          <w:tcPr>
            <w:tcW w:w="396" w:type="dxa"/>
          </w:tcPr>
          <w:p w14:paraId="11C8829E" w14:textId="77777777" w:rsidR="00BC5DA8" w:rsidRPr="00A217D5" w:rsidRDefault="00BC5DA8" w:rsidP="00050DD5">
            <w:pPr>
              <w:rPr>
                <w:sz w:val="20"/>
              </w:rPr>
            </w:pPr>
          </w:p>
        </w:tc>
        <w:tc>
          <w:tcPr>
            <w:tcW w:w="397" w:type="dxa"/>
          </w:tcPr>
          <w:p w14:paraId="5447A7D6" w14:textId="77777777" w:rsidR="00BC5DA8" w:rsidRPr="00A217D5" w:rsidRDefault="00BC5DA8" w:rsidP="00050DD5">
            <w:pPr>
              <w:rPr>
                <w:sz w:val="20"/>
              </w:rPr>
            </w:pPr>
          </w:p>
        </w:tc>
        <w:tc>
          <w:tcPr>
            <w:tcW w:w="396" w:type="dxa"/>
          </w:tcPr>
          <w:p w14:paraId="5BFE9EAC" w14:textId="77777777" w:rsidR="00BC5DA8" w:rsidRDefault="00BC5DA8" w:rsidP="00050DD5"/>
        </w:tc>
        <w:tc>
          <w:tcPr>
            <w:tcW w:w="397" w:type="dxa"/>
          </w:tcPr>
          <w:p w14:paraId="5C70306E" w14:textId="77777777" w:rsidR="00BC5DA8" w:rsidRDefault="00BC5DA8" w:rsidP="00050DD5"/>
        </w:tc>
        <w:tc>
          <w:tcPr>
            <w:tcW w:w="396" w:type="dxa"/>
          </w:tcPr>
          <w:p w14:paraId="56FED71B" w14:textId="77777777" w:rsidR="00BC5DA8" w:rsidRDefault="00BC5DA8" w:rsidP="00050DD5"/>
        </w:tc>
        <w:tc>
          <w:tcPr>
            <w:tcW w:w="396" w:type="dxa"/>
          </w:tcPr>
          <w:p w14:paraId="098F1D46" w14:textId="77777777" w:rsidR="00BC5DA8" w:rsidRDefault="00BC5DA8" w:rsidP="00050DD5"/>
        </w:tc>
        <w:tc>
          <w:tcPr>
            <w:tcW w:w="397" w:type="dxa"/>
          </w:tcPr>
          <w:p w14:paraId="5262C093" w14:textId="77777777" w:rsidR="00BC5DA8" w:rsidRDefault="00BC5DA8" w:rsidP="00050DD5"/>
        </w:tc>
        <w:tc>
          <w:tcPr>
            <w:tcW w:w="396" w:type="dxa"/>
          </w:tcPr>
          <w:p w14:paraId="31829F72" w14:textId="77777777" w:rsidR="00BC5DA8" w:rsidRDefault="00BC5DA8" w:rsidP="00050DD5"/>
        </w:tc>
        <w:tc>
          <w:tcPr>
            <w:tcW w:w="396" w:type="dxa"/>
          </w:tcPr>
          <w:p w14:paraId="7B2B9C4C" w14:textId="77777777" w:rsidR="00BC5DA8" w:rsidRDefault="00BC5DA8" w:rsidP="00050DD5"/>
        </w:tc>
        <w:tc>
          <w:tcPr>
            <w:tcW w:w="397" w:type="dxa"/>
          </w:tcPr>
          <w:p w14:paraId="5317FF2D" w14:textId="77777777" w:rsidR="00BC5DA8" w:rsidRDefault="00BC5DA8" w:rsidP="00050DD5"/>
        </w:tc>
        <w:tc>
          <w:tcPr>
            <w:tcW w:w="396" w:type="dxa"/>
          </w:tcPr>
          <w:p w14:paraId="5AA54D05" w14:textId="77777777" w:rsidR="00BC5DA8" w:rsidRDefault="00BC5DA8" w:rsidP="00050DD5"/>
        </w:tc>
        <w:tc>
          <w:tcPr>
            <w:tcW w:w="397" w:type="dxa"/>
          </w:tcPr>
          <w:p w14:paraId="12889355" w14:textId="77777777" w:rsidR="00BC5DA8" w:rsidRDefault="00BC5DA8" w:rsidP="00050DD5"/>
        </w:tc>
        <w:tc>
          <w:tcPr>
            <w:tcW w:w="396" w:type="dxa"/>
          </w:tcPr>
          <w:p w14:paraId="1C88E78B" w14:textId="77777777" w:rsidR="00BC5DA8" w:rsidRDefault="00BC5DA8" w:rsidP="00050DD5"/>
        </w:tc>
        <w:tc>
          <w:tcPr>
            <w:tcW w:w="396" w:type="dxa"/>
          </w:tcPr>
          <w:p w14:paraId="4B2773CC" w14:textId="77777777" w:rsidR="00BC5DA8" w:rsidRDefault="00BC5DA8" w:rsidP="00050DD5"/>
        </w:tc>
        <w:tc>
          <w:tcPr>
            <w:tcW w:w="397" w:type="dxa"/>
          </w:tcPr>
          <w:p w14:paraId="43922AB5" w14:textId="77777777" w:rsidR="00BC5DA8" w:rsidRDefault="00BC5DA8" w:rsidP="00050DD5"/>
        </w:tc>
        <w:tc>
          <w:tcPr>
            <w:tcW w:w="396" w:type="dxa"/>
          </w:tcPr>
          <w:p w14:paraId="597D342C" w14:textId="77777777" w:rsidR="00BC5DA8" w:rsidRDefault="00BC5DA8" w:rsidP="00050DD5"/>
        </w:tc>
        <w:tc>
          <w:tcPr>
            <w:tcW w:w="396" w:type="dxa"/>
          </w:tcPr>
          <w:p w14:paraId="334774B2" w14:textId="77777777" w:rsidR="00BC5DA8" w:rsidRDefault="00BC5DA8" w:rsidP="00050DD5"/>
        </w:tc>
        <w:tc>
          <w:tcPr>
            <w:tcW w:w="397" w:type="dxa"/>
          </w:tcPr>
          <w:p w14:paraId="57549C0A" w14:textId="77777777" w:rsidR="00BC5DA8" w:rsidRDefault="00BC5DA8" w:rsidP="00050DD5"/>
        </w:tc>
        <w:tc>
          <w:tcPr>
            <w:tcW w:w="396" w:type="dxa"/>
          </w:tcPr>
          <w:p w14:paraId="63F3217E" w14:textId="77777777" w:rsidR="00BC5DA8" w:rsidRDefault="00BC5DA8" w:rsidP="00050DD5"/>
        </w:tc>
        <w:tc>
          <w:tcPr>
            <w:tcW w:w="397" w:type="dxa"/>
          </w:tcPr>
          <w:p w14:paraId="0158D444" w14:textId="77777777" w:rsidR="00BC5DA8" w:rsidRDefault="00BC5DA8" w:rsidP="00050DD5"/>
        </w:tc>
      </w:tr>
      <w:tr w:rsidR="00BC5DA8" w14:paraId="695F934E" w14:textId="77777777" w:rsidTr="00BC5DA8">
        <w:tc>
          <w:tcPr>
            <w:tcW w:w="1271" w:type="dxa"/>
          </w:tcPr>
          <w:p w14:paraId="18FC33DB" w14:textId="4355E754" w:rsidR="00BC5DA8" w:rsidRDefault="00BC5DA8" w:rsidP="00050DD5">
            <w:r>
              <w:t>SUR_T6.1</w:t>
            </w:r>
          </w:p>
        </w:tc>
        <w:tc>
          <w:tcPr>
            <w:tcW w:w="396" w:type="dxa"/>
          </w:tcPr>
          <w:p w14:paraId="1E5E0AD7" w14:textId="77777777" w:rsidR="00BC5DA8" w:rsidRPr="00A217D5" w:rsidRDefault="00BC5DA8" w:rsidP="00050DD5">
            <w:pPr>
              <w:rPr>
                <w:sz w:val="20"/>
              </w:rPr>
            </w:pPr>
          </w:p>
        </w:tc>
        <w:tc>
          <w:tcPr>
            <w:tcW w:w="396" w:type="dxa"/>
          </w:tcPr>
          <w:p w14:paraId="18D2A004" w14:textId="77777777" w:rsidR="00BC5DA8" w:rsidRPr="00A217D5" w:rsidRDefault="00BC5DA8" w:rsidP="00050DD5">
            <w:pPr>
              <w:rPr>
                <w:sz w:val="20"/>
              </w:rPr>
            </w:pPr>
          </w:p>
        </w:tc>
        <w:tc>
          <w:tcPr>
            <w:tcW w:w="397" w:type="dxa"/>
          </w:tcPr>
          <w:p w14:paraId="63517EFC" w14:textId="77777777" w:rsidR="00BC5DA8" w:rsidRPr="00A217D5" w:rsidRDefault="00BC5DA8" w:rsidP="00050DD5">
            <w:pPr>
              <w:rPr>
                <w:sz w:val="20"/>
              </w:rPr>
            </w:pPr>
          </w:p>
        </w:tc>
        <w:tc>
          <w:tcPr>
            <w:tcW w:w="396" w:type="dxa"/>
          </w:tcPr>
          <w:p w14:paraId="2A0A7964" w14:textId="77777777" w:rsidR="00BC5DA8" w:rsidRPr="00A217D5" w:rsidRDefault="00BC5DA8" w:rsidP="00050DD5">
            <w:pPr>
              <w:rPr>
                <w:sz w:val="20"/>
              </w:rPr>
            </w:pPr>
          </w:p>
        </w:tc>
        <w:tc>
          <w:tcPr>
            <w:tcW w:w="397" w:type="dxa"/>
          </w:tcPr>
          <w:p w14:paraId="6EDFCD1D" w14:textId="77777777" w:rsidR="00BC5DA8" w:rsidRPr="00A217D5" w:rsidRDefault="00BC5DA8" w:rsidP="00050DD5">
            <w:pPr>
              <w:rPr>
                <w:sz w:val="20"/>
              </w:rPr>
            </w:pPr>
          </w:p>
        </w:tc>
        <w:tc>
          <w:tcPr>
            <w:tcW w:w="396" w:type="dxa"/>
          </w:tcPr>
          <w:p w14:paraId="1ACCBEEF" w14:textId="77777777" w:rsidR="00BC5DA8" w:rsidRPr="00A217D5" w:rsidRDefault="00BC5DA8" w:rsidP="00050DD5">
            <w:pPr>
              <w:rPr>
                <w:sz w:val="20"/>
              </w:rPr>
            </w:pPr>
          </w:p>
        </w:tc>
        <w:tc>
          <w:tcPr>
            <w:tcW w:w="396" w:type="dxa"/>
          </w:tcPr>
          <w:p w14:paraId="3BC591CB" w14:textId="77777777" w:rsidR="00BC5DA8" w:rsidRPr="00A217D5" w:rsidRDefault="00BC5DA8" w:rsidP="00050DD5">
            <w:pPr>
              <w:rPr>
                <w:sz w:val="20"/>
              </w:rPr>
            </w:pPr>
          </w:p>
        </w:tc>
        <w:tc>
          <w:tcPr>
            <w:tcW w:w="397" w:type="dxa"/>
          </w:tcPr>
          <w:p w14:paraId="2576F0B7" w14:textId="77777777" w:rsidR="00BC5DA8" w:rsidRPr="00A217D5" w:rsidRDefault="00BC5DA8" w:rsidP="00050DD5">
            <w:pPr>
              <w:rPr>
                <w:sz w:val="20"/>
              </w:rPr>
            </w:pPr>
          </w:p>
        </w:tc>
        <w:tc>
          <w:tcPr>
            <w:tcW w:w="396" w:type="dxa"/>
          </w:tcPr>
          <w:p w14:paraId="5EFD5965" w14:textId="77777777" w:rsidR="00BC5DA8" w:rsidRPr="00A217D5" w:rsidRDefault="00BC5DA8" w:rsidP="00050DD5">
            <w:pPr>
              <w:rPr>
                <w:sz w:val="20"/>
              </w:rPr>
            </w:pPr>
          </w:p>
        </w:tc>
        <w:tc>
          <w:tcPr>
            <w:tcW w:w="397" w:type="dxa"/>
          </w:tcPr>
          <w:p w14:paraId="385B6B62" w14:textId="77777777" w:rsidR="00BC5DA8" w:rsidRPr="00A217D5" w:rsidRDefault="00BC5DA8" w:rsidP="00050DD5">
            <w:pPr>
              <w:rPr>
                <w:sz w:val="20"/>
              </w:rPr>
            </w:pPr>
          </w:p>
        </w:tc>
        <w:tc>
          <w:tcPr>
            <w:tcW w:w="396" w:type="dxa"/>
          </w:tcPr>
          <w:p w14:paraId="26335376" w14:textId="77777777" w:rsidR="00BC5DA8" w:rsidRPr="00A217D5" w:rsidRDefault="00BC5DA8" w:rsidP="00050DD5">
            <w:pPr>
              <w:rPr>
                <w:sz w:val="20"/>
              </w:rPr>
            </w:pPr>
          </w:p>
        </w:tc>
        <w:tc>
          <w:tcPr>
            <w:tcW w:w="397" w:type="dxa"/>
          </w:tcPr>
          <w:p w14:paraId="4C982936" w14:textId="77777777" w:rsidR="00BC5DA8" w:rsidRPr="00A217D5" w:rsidRDefault="00BC5DA8" w:rsidP="00050DD5">
            <w:pPr>
              <w:rPr>
                <w:sz w:val="20"/>
              </w:rPr>
            </w:pPr>
          </w:p>
        </w:tc>
        <w:tc>
          <w:tcPr>
            <w:tcW w:w="396" w:type="dxa"/>
          </w:tcPr>
          <w:p w14:paraId="0471D509" w14:textId="77777777" w:rsidR="00BC5DA8" w:rsidRPr="00A217D5" w:rsidRDefault="00BC5DA8" w:rsidP="00050DD5">
            <w:pPr>
              <w:rPr>
                <w:sz w:val="20"/>
              </w:rPr>
            </w:pPr>
          </w:p>
        </w:tc>
        <w:tc>
          <w:tcPr>
            <w:tcW w:w="396" w:type="dxa"/>
          </w:tcPr>
          <w:p w14:paraId="1E067AA3" w14:textId="77777777" w:rsidR="00BC5DA8" w:rsidRPr="00A217D5" w:rsidRDefault="00BC5DA8" w:rsidP="00050DD5">
            <w:pPr>
              <w:rPr>
                <w:sz w:val="20"/>
              </w:rPr>
            </w:pPr>
          </w:p>
        </w:tc>
        <w:tc>
          <w:tcPr>
            <w:tcW w:w="397" w:type="dxa"/>
          </w:tcPr>
          <w:p w14:paraId="799B73D0" w14:textId="77777777" w:rsidR="00BC5DA8" w:rsidRPr="00A217D5" w:rsidRDefault="00BC5DA8" w:rsidP="00050DD5">
            <w:pPr>
              <w:rPr>
                <w:sz w:val="20"/>
              </w:rPr>
            </w:pPr>
          </w:p>
        </w:tc>
        <w:tc>
          <w:tcPr>
            <w:tcW w:w="396" w:type="dxa"/>
          </w:tcPr>
          <w:p w14:paraId="2D2F53F9" w14:textId="77777777" w:rsidR="00BC5DA8" w:rsidRPr="00A217D5" w:rsidRDefault="00BC5DA8" w:rsidP="00050DD5">
            <w:pPr>
              <w:rPr>
                <w:sz w:val="20"/>
              </w:rPr>
            </w:pPr>
          </w:p>
        </w:tc>
        <w:tc>
          <w:tcPr>
            <w:tcW w:w="396" w:type="dxa"/>
          </w:tcPr>
          <w:p w14:paraId="0BB530A1" w14:textId="77777777" w:rsidR="00BC5DA8" w:rsidRPr="00A217D5" w:rsidRDefault="00BC5DA8" w:rsidP="00050DD5">
            <w:pPr>
              <w:rPr>
                <w:sz w:val="20"/>
              </w:rPr>
            </w:pPr>
          </w:p>
        </w:tc>
        <w:tc>
          <w:tcPr>
            <w:tcW w:w="397" w:type="dxa"/>
          </w:tcPr>
          <w:p w14:paraId="41175AAB" w14:textId="77777777" w:rsidR="00BC5DA8" w:rsidRPr="00A217D5" w:rsidRDefault="00BC5DA8" w:rsidP="00050DD5">
            <w:pPr>
              <w:rPr>
                <w:sz w:val="20"/>
              </w:rPr>
            </w:pPr>
          </w:p>
        </w:tc>
        <w:tc>
          <w:tcPr>
            <w:tcW w:w="396" w:type="dxa"/>
          </w:tcPr>
          <w:p w14:paraId="37FE2538" w14:textId="77777777" w:rsidR="00BC5DA8" w:rsidRPr="00A217D5" w:rsidRDefault="00BC5DA8" w:rsidP="00050DD5">
            <w:pPr>
              <w:rPr>
                <w:sz w:val="20"/>
              </w:rPr>
            </w:pPr>
          </w:p>
        </w:tc>
        <w:tc>
          <w:tcPr>
            <w:tcW w:w="396" w:type="dxa"/>
          </w:tcPr>
          <w:p w14:paraId="2BE699AE" w14:textId="77777777" w:rsidR="00BC5DA8" w:rsidRPr="00A217D5" w:rsidRDefault="00BC5DA8" w:rsidP="00050DD5">
            <w:pPr>
              <w:rPr>
                <w:sz w:val="20"/>
              </w:rPr>
            </w:pPr>
          </w:p>
        </w:tc>
        <w:tc>
          <w:tcPr>
            <w:tcW w:w="397" w:type="dxa"/>
          </w:tcPr>
          <w:p w14:paraId="48A274DD" w14:textId="1E33D0E1" w:rsidR="00BC5DA8" w:rsidRPr="00A217D5" w:rsidRDefault="00BC5DA8" w:rsidP="00050DD5">
            <w:pPr>
              <w:rPr>
                <w:sz w:val="20"/>
              </w:rPr>
            </w:pPr>
            <w:r>
              <w:rPr>
                <w:sz w:val="20"/>
              </w:rPr>
              <w:t>X</w:t>
            </w:r>
          </w:p>
        </w:tc>
        <w:tc>
          <w:tcPr>
            <w:tcW w:w="396" w:type="dxa"/>
          </w:tcPr>
          <w:p w14:paraId="1B6A1529" w14:textId="77777777" w:rsidR="00BC5DA8" w:rsidRPr="00A217D5" w:rsidRDefault="00BC5DA8" w:rsidP="00050DD5">
            <w:pPr>
              <w:rPr>
                <w:sz w:val="20"/>
              </w:rPr>
            </w:pPr>
          </w:p>
        </w:tc>
        <w:tc>
          <w:tcPr>
            <w:tcW w:w="397" w:type="dxa"/>
          </w:tcPr>
          <w:p w14:paraId="4FBA7553" w14:textId="77777777" w:rsidR="00BC5DA8" w:rsidRPr="00A217D5" w:rsidRDefault="00BC5DA8" w:rsidP="00050DD5">
            <w:pPr>
              <w:rPr>
                <w:sz w:val="20"/>
              </w:rPr>
            </w:pPr>
          </w:p>
        </w:tc>
        <w:tc>
          <w:tcPr>
            <w:tcW w:w="396" w:type="dxa"/>
          </w:tcPr>
          <w:p w14:paraId="3F33CA2B" w14:textId="77777777" w:rsidR="00BC5DA8" w:rsidRPr="00A217D5" w:rsidRDefault="00BC5DA8" w:rsidP="00050DD5">
            <w:pPr>
              <w:rPr>
                <w:sz w:val="20"/>
              </w:rPr>
            </w:pPr>
          </w:p>
        </w:tc>
        <w:tc>
          <w:tcPr>
            <w:tcW w:w="396" w:type="dxa"/>
          </w:tcPr>
          <w:p w14:paraId="40DFA55E" w14:textId="77777777" w:rsidR="00BC5DA8" w:rsidRPr="00A217D5" w:rsidRDefault="00BC5DA8" w:rsidP="00050DD5">
            <w:pPr>
              <w:rPr>
                <w:sz w:val="20"/>
              </w:rPr>
            </w:pPr>
          </w:p>
        </w:tc>
        <w:tc>
          <w:tcPr>
            <w:tcW w:w="397" w:type="dxa"/>
          </w:tcPr>
          <w:p w14:paraId="761FF901" w14:textId="77777777" w:rsidR="00BC5DA8" w:rsidRPr="00A217D5" w:rsidRDefault="00BC5DA8" w:rsidP="00050DD5">
            <w:pPr>
              <w:rPr>
                <w:sz w:val="20"/>
              </w:rPr>
            </w:pPr>
          </w:p>
        </w:tc>
        <w:tc>
          <w:tcPr>
            <w:tcW w:w="396" w:type="dxa"/>
          </w:tcPr>
          <w:p w14:paraId="43A08A2F" w14:textId="77777777" w:rsidR="00BC5DA8" w:rsidRPr="00A217D5" w:rsidRDefault="00BC5DA8" w:rsidP="00050DD5">
            <w:pPr>
              <w:rPr>
                <w:sz w:val="20"/>
              </w:rPr>
            </w:pPr>
          </w:p>
        </w:tc>
        <w:tc>
          <w:tcPr>
            <w:tcW w:w="396" w:type="dxa"/>
          </w:tcPr>
          <w:p w14:paraId="00E1F96E" w14:textId="77777777" w:rsidR="00BC5DA8" w:rsidRPr="00A217D5" w:rsidRDefault="00BC5DA8" w:rsidP="00050DD5">
            <w:pPr>
              <w:rPr>
                <w:sz w:val="20"/>
              </w:rPr>
            </w:pPr>
          </w:p>
        </w:tc>
        <w:tc>
          <w:tcPr>
            <w:tcW w:w="397" w:type="dxa"/>
          </w:tcPr>
          <w:p w14:paraId="782AA7F5" w14:textId="77777777" w:rsidR="00BC5DA8" w:rsidRPr="00A217D5" w:rsidRDefault="00BC5DA8" w:rsidP="00050DD5">
            <w:pPr>
              <w:rPr>
                <w:sz w:val="20"/>
              </w:rPr>
            </w:pPr>
          </w:p>
        </w:tc>
        <w:tc>
          <w:tcPr>
            <w:tcW w:w="396" w:type="dxa"/>
          </w:tcPr>
          <w:p w14:paraId="177A4849" w14:textId="77777777" w:rsidR="00BC5DA8" w:rsidRPr="00A217D5" w:rsidRDefault="00BC5DA8" w:rsidP="00050DD5">
            <w:pPr>
              <w:rPr>
                <w:sz w:val="20"/>
              </w:rPr>
            </w:pPr>
          </w:p>
        </w:tc>
        <w:tc>
          <w:tcPr>
            <w:tcW w:w="396" w:type="dxa"/>
          </w:tcPr>
          <w:p w14:paraId="4933D549" w14:textId="77777777" w:rsidR="00BC5DA8" w:rsidRPr="00A217D5" w:rsidRDefault="00BC5DA8" w:rsidP="00050DD5">
            <w:pPr>
              <w:rPr>
                <w:sz w:val="20"/>
              </w:rPr>
            </w:pPr>
          </w:p>
        </w:tc>
        <w:tc>
          <w:tcPr>
            <w:tcW w:w="397" w:type="dxa"/>
          </w:tcPr>
          <w:p w14:paraId="648A3745" w14:textId="77777777" w:rsidR="00BC5DA8" w:rsidRPr="00A217D5" w:rsidRDefault="00BC5DA8" w:rsidP="00050DD5">
            <w:pPr>
              <w:rPr>
                <w:sz w:val="20"/>
              </w:rPr>
            </w:pPr>
          </w:p>
        </w:tc>
        <w:tc>
          <w:tcPr>
            <w:tcW w:w="396" w:type="dxa"/>
          </w:tcPr>
          <w:p w14:paraId="25774588" w14:textId="77777777" w:rsidR="00BC5DA8" w:rsidRDefault="00BC5DA8" w:rsidP="00050DD5"/>
        </w:tc>
        <w:tc>
          <w:tcPr>
            <w:tcW w:w="397" w:type="dxa"/>
          </w:tcPr>
          <w:p w14:paraId="6BB348B9" w14:textId="77777777" w:rsidR="00BC5DA8" w:rsidRDefault="00BC5DA8" w:rsidP="00050DD5"/>
        </w:tc>
        <w:tc>
          <w:tcPr>
            <w:tcW w:w="396" w:type="dxa"/>
          </w:tcPr>
          <w:p w14:paraId="57F9C4A3" w14:textId="77777777" w:rsidR="00BC5DA8" w:rsidRDefault="00BC5DA8" w:rsidP="00050DD5"/>
        </w:tc>
        <w:tc>
          <w:tcPr>
            <w:tcW w:w="396" w:type="dxa"/>
          </w:tcPr>
          <w:p w14:paraId="23F97C8E" w14:textId="77777777" w:rsidR="00BC5DA8" w:rsidRDefault="00BC5DA8" w:rsidP="00050DD5"/>
        </w:tc>
        <w:tc>
          <w:tcPr>
            <w:tcW w:w="397" w:type="dxa"/>
          </w:tcPr>
          <w:p w14:paraId="352C172C" w14:textId="77777777" w:rsidR="00BC5DA8" w:rsidRDefault="00BC5DA8" w:rsidP="00050DD5"/>
        </w:tc>
        <w:tc>
          <w:tcPr>
            <w:tcW w:w="396" w:type="dxa"/>
          </w:tcPr>
          <w:p w14:paraId="7781C6AD" w14:textId="77777777" w:rsidR="00BC5DA8" w:rsidRDefault="00BC5DA8" w:rsidP="00050DD5"/>
        </w:tc>
        <w:tc>
          <w:tcPr>
            <w:tcW w:w="396" w:type="dxa"/>
          </w:tcPr>
          <w:p w14:paraId="48AFD6EE" w14:textId="77777777" w:rsidR="00BC5DA8" w:rsidRDefault="00BC5DA8" w:rsidP="00050DD5"/>
        </w:tc>
        <w:tc>
          <w:tcPr>
            <w:tcW w:w="397" w:type="dxa"/>
          </w:tcPr>
          <w:p w14:paraId="1CD53A83" w14:textId="77777777" w:rsidR="00BC5DA8" w:rsidRDefault="00BC5DA8" w:rsidP="00050DD5"/>
        </w:tc>
        <w:tc>
          <w:tcPr>
            <w:tcW w:w="396" w:type="dxa"/>
          </w:tcPr>
          <w:p w14:paraId="3B326318" w14:textId="77777777" w:rsidR="00BC5DA8" w:rsidRDefault="00BC5DA8" w:rsidP="00050DD5"/>
        </w:tc>
        <w:tc>
          <w:tcPr>
            <w:tcW w:w="397" w:type="dxa"/>
          </w:tcPr>
          <w:p w14:paraId="17106FB4" w14:textId="77777777" w:rsidR="00BC5DA8" w:rsidRDefault="00BC5DA8" w:rsidP="00050DD5"/>
        </w:tc>
        <w:tc>
          <w:tcPr>
            <w:tcW w:w="396" w:type="dxa"/>
          </w:tcPr>
          <w:p w14:paraId="6C9A1A04" w14:textId="77777777" w:rsidR="00BC5DA8" w:rsidRDefault="00BC5DA8" w:rsidP="00050DD5"/>
        </w:tc>
        <w:tc>
          <w:tcPr>
            <w:tcW w:w="396" w:type="dxa"/>
          </w:tcPr>
          <w:p w14:paraId="6EE4EC2F" w14:textId="77777777" w:rsidR="00BC5DA8" w:rsidRDefault="00BC5DA8" w:rsidP="00050DD5"/>
        </w:tc>
        <w:tc>
          <w:tcPr>
            <w:tcW w:w="397" w:type="dxa"/>
          </w:tcPr>
          <w:p w14:paraId="5F45B418" w14:textId="77777777" w:rsidR="00BC5DA8" w:rsidRDefault="00BC5DA8" w:rsidP="00050DD5"/>
        </w:tc>
        <w:tc>
          <w:tcPr>
            <w:tcW w:w="396" w:type="dxa"/>
          </w:tcPr>
          <w:p w14:paraId="101AE1A7" w14:textId="77777777" w:rsidR="00BC5DA8" w:rsidRDefault="00BC5DA8" w:rsidP="00050DD5"/>
        </w:tc>
        <w:tc>
          <w:tcPr>
            <w:tcW w:w="396" w:type="dxa"/>
          </w:tcPr>
          <w:p w14:paraId="724F6A7A" w14:textId="77777777" w:rsidR="00BC5DA8" w:rsidRDefault="00BC5DA8" w:rsidP="00050DD5"/>
        </w:tc>
        <w:tc>
          <w:tcPr>
            <w:tcW w:w="397" w:type="dxa"/>
          </w:tcPr>
          <w:p w14:paraId="6BB4CDF8" w14:textId="77777777" w:rsidR="00BC5DA8" w:rsidRDefault="00BC5DA8" w:rsidP="00050DD5"/>
        </w:tc>
        <w:tc>
          <w:tcPr>
            <w:tcW w:w="396" w:type="dxa"/>
          </w:tcPr>
          <w:p w14:paraId="124E827B" w14:textId="77777777" w:rsidR="00BC5DA8" w:rsidRDefault="00BC5DA8" w:rsidP="00050DD5"/>
        </w:tc>
        <w:tc>
          <w:tcPr>
            <w:tcW w:w="397" w:type="dxa"/>
          </w:tcPr>
          <w:p w14:paraId="68F06500" w14:textId="77777777" w:rsidR="00BC5DA8" w:rsidRDefault="00BC5DA8" w:rsidP="00050DD5"/>
        </w:tc>
      </w:tr>
      <w:tr w:rsidR="00BC5DA8" w14:paraId="3C738B47" w14:textId="77777777" w:rsidTr="00BC5DA8">
        <w:tc>
          <w:tcPr>
            <w:tcW w:w="1271" w:type="dxa"/>
          </w:tcPr>
          <w:p w14:paraId="12A2FD2B" w14:textId="00A7FAEE" w:rsidR="00BC5DA8" w:rsidRDefault="00BC5DA8" w:rsidP="00050DD5">
            <w:r>
              <w:t>SUR_T6.2</w:t>
            </w:r>
          </w:p>
        </w:tc>
        <w:tc>
          <w:tcPr>
            <w:tcW w:w="396" w:type="dxa"/>
          </w:tcPr>
          <w:p w14:paraId="11D70855" w14:textId="77777777" w:rsidR="00BC5DA8" w:rsidRPr="00A217D5" w:rsidRDefault="00BC5DA8" w:rsidP="00050DD5">
            <w:pPr>
              <w:rPr>
                <w:sz w:val="20"/>
              </w:rPr>
            </w:pPr>
          </w:p>
        </w:tc>
        <w:tc>
          <w:tcPr>
            <w:tcW w:w="396" w:type="dxa"/>
          </w:tcPr>
          <w:p w14:paraId="016750B7" w14:textId="77777777" w:rsidR="00BC5DA8" w:rsidRPr="00A217D5" w:rsidRDefault="00BC5DA8" w:rsidP="00050DD5">
            <w:pPr>
              <w:rPr>
                <w:sz w:val="20"/>
              </w:rPr>
            </w:pPr>
          </w:p>
        </w:tc>
        <w:tc>
          <w:tcPr>
            <w:tcW w:w="397" w:type="dxa"/>
          </w:tcPr>
          <w:p w14:paraId="739039EB" w14:textId="77777777" w:rsidR="00BC5DA8" w:rsidRPr="00A217D5" w:rsidRDefault="00BC5DA8" w:rsidP="00050DD5">
            <w:pPr>
              <w:rPr>
                <w:sz w:val="20"/>
              </w:rPr>
            </w:pPr>
          </w:p>
        </w:tc>
        <w:tc>
          <w:tcPr>
            <w:tcW w:w="396" w:type="dxa"/>
          </w:tcPr>
          <w:p w14:paraId="60D2244F" w14:textId="77777777" w:rsidR="00BC5DA8" w:rsidRPr="00A217D5" w:rsidRDefault="00BC5DA8" w:rsidP="00050DD5">
            <w:pPr>
              <w:rPr>
                <w:sz w:val="20"/>
              </w:rPr>
            </w:pPr>
          </w:p>
        </w:tc>
        <w:tc>
          <w:tcPr>
            <w:tcW w:w="397" w:type="dxa"/>
          </w:tcPr>
          <w:p w14:paraId="78C7CA61" w14:textId="77777777" w:rsidR="00BC5DA8" w:rsidRPr="00A217D5" w:rsidRDefault="00BC5DA8" w:rsidP="00050DD5">
            <w:pPr>
              <w:rPr>
                <w:sz w:val="20"/>
              </w:rPr>
            </w:pPr>
          </w:p>
        </w:tc>
        <w:tc>
          <w:tcPr>
            <w:tcW w:w="396" w:type="dxa"/>
          </w:tcPr>
          <w:p w14:paraId="23ABE9B8" w14:textId="77777777" w:rsidR="00BC5DA8" w:rsidRPr="00A217D5" w:rsidRDefault="00BC5DA8" w:rsidP="00050DD5">
            <w:pPr>
              <w:rPr>
                <w:sz w:val="20"/>
              </w:rPr>
            </w:pPr>
          </w:p>
        </w:tc>
        <w:tc>
          <w:tcPr>
            <w:tcW w:w="396" w:type="dxa"/>
          </w:tcPr>
          <w:p w14:paraId="153202B3" w14:textId="77777777" w:rsidR="00BC5DA8" w:rsidRPr="00A217D5" w:rsidRDefault="00BC5DA8" w:rsidP="00050DD5">
            <w:pPr>
              <w:rPr>
                <w:sz w:val="20"/>
              </w:rPr>
            </w:pPr>
          </w:p>
        </w:tc>
        <w:tc>
          <w:tcPr>
            <w:tcW w:w="397" w:type="dxa"/>
          </w:tcPr>
          <w:p w14:paraId="3A9E521D" w14:textId="77777777" w:rsidR="00BC5DA8" w:rsidRPr="00A217D5" w:rsidRDefault="00BC5DA8" w:rsidP="00050DD5">
            <w:pPr>
              <w:rPr>
                <w:sz w:val="20"/>
              </w:rPr>
            </w:pPr>
          </w:p>
        </w:tc>
        <w:tc>
          <w:tcPr>
            <w:tcW w:w="396" w:type="dxa"/>
          </w:tcPr>
          <w:p w14:paraId="66C0E824" w14:textId="77777777" w:rsidR="00BC5DA8" w:rsidRPr="00A217D5" w:rsidRDefault="00BC5DA8" w:rsidP="00050DD5">
            <w:pPr>
              <w:rPr>
                <w:sz w:val="20"/>
              </w:rPr>
            </w:pPr>
          </w:p>
        </w:tc>
        <w:tc>
          <w:tcPr>
            <w:tcW w:w="397" w:type="dxa"/>
          </w:tcPr>
          <w:p w14:paraId="1196A378" w14:textId="77777777" w:rsidR="00BC5DA8" w:rsidRPr="00A217D5" w:rsidRDefault="00BC5DA8" w:rsidP="00050DD5">
            <w:pPr>
              <w:rPr>
                <w:sz w:val="20"/>
              </w:rPr>
            </w:pPr>
          </w:p>
        </w:tc>
        <w:tc>
          <w:tcPr>
            <w:tcW w:w="396" w:type="dxa"/>
          </w:tcPr>
          <w:p w14:paraId="5B09E5C5" w14:textId="77777777" w:rsidR="00BC5DA8" w:rsidRPr="00A217D5" w:rsidRDefault="00BC5DA8" w:rsidP="00050DD5">
            <w:pPr>
              <w:rPr>
                <w:sz w:val="20"/>
              </w:rPr>
            </w:pPr>
          </w:p>
        </w:tc>
        <w:tc>
          <w:tcPr>
            <w:tcW w:w="397" w:type="dxa"/>
          </w:tcPr>
          <w:p w14:paraId="67C9D371" w14:textId="77777777" w:rsidR="00BC5DA8" w:rsidRPr="00A217D5" w:rsidRDefault="00BC5DA8" w:rsidP="00050DD5">
            <w:pPr>
              <w:rPr>
                <w:sz w:val="20"/>
              </w:rPr>
            </w:pPr>
          </w:p>
        </w:tc>
        <w:tc>
          <w:tcPr>
            <w:tcW w:w="396" w:type="dxa"/>
          </w:tcPr>
          <w:p w14:paraId="44C18924" w14:textId="77777777" w:rsidR="00BC5DA8" w:rsidRPr="00A217D5" w:rsidRDefault="00BC5DA8" w:rsidP="00050DD5">
            <w:pPr>
              <w:rPr>
                <w:sz w:val="20"/>
              </w:rPr>
            </w:pPr>
          </w:p>
        </w:tc>
        <w:tc>
          <w:tcPr>
            <w:tcW w:w="396" w:type="dxa"/>
          </w:tcPr>
          <w:p w14:paraId="4FB703EB" w14:textId="77777777" w:rsidR="00BC5DA8" w:rsidRPr="00A217D5" w:rsidRDefault="00BC5DA8" w:rsidP="00050DD5">
            <w:pPr>
              <w:rPr>
                <w:sz w:val="20"/>
              </w:rPr>
            </w:pPr>
          </w:p>
        </w:tc>
        <w:tc>
          <w:tcPr>
            <w:tcW w:w="397" w:type="dxa"/>
          </w:tcPr>
          <w:p w14:paraId="3B1E200B" w14:textId="77777777" w:rsidR="00BC5DA8" w:rsidRPr="00A217D5" w:rsidRDefault="00BC5DA8" w:rsidP="00050DD5">
            <w:pPr>
              <w:rPr>
                <w:sz w:val="20"/>
              </w:rPr>
            </w:pPr>
          </w:p>
        </w:tc>
        <w:tc>
          <w:tcPr>
            <w:tcW w:w="396" w:type="dxa"/>
          </w:tcPr>
          <w:p w14:paraId="52320E8D" w14:textId="77777777" w:rsidR="00BC5DA8" w:rsidRPr="00A217D5" w:rsidRDefault="00BC5DA8" w:rsidP="00050DD5">
            <w:pPr>
              <w:rPr>
                <w:sz w:val="20"/>
              </w:rPr>
            </w:pPr>
          </w:p>
        </w:tc>
        <w:tc>
          <w:tcPr>
            <w:tcW w:w="396" w:type="dxa"/>
          </w:tcPr>
          <w:p w14:paraId="65652990" w14:textId="77777777" w:rsidR="00BC5DA8" w:rsidRPr="00A217D5" w:rsidRDefault="00BC5DA8" w:rsidP="00050DD5">
            <w:pPr>
              <w:rPr>
                <w:sz w:val="20"/>
              </w:rPr>
            </w:pPr>
          </w:p>
        </w:tc>
        <w:tc>
          <w:tcPr>
            <w:tcW w:w="397" w:type="dxa"/>
          </w:tcPr>
          <w:p w14:paraId="74F85A31" w14:textId="77777777" w:rsidR="00BC5DA8" w:rsidRPr="00A217D5" w:rsidRDefault="00BC5DA8" w:rsidP="00050DD5">
            <w:pPr>
              <w:rPr>
                <w:sz w:val="20"/>
              </w:rPr>
            </w:pPr>
          </w:p>
        </w:tc>
        <w:tc>
          <w:tcPr>
            <w:tcW w:w="396" w:type="dxa"/>
          </w:tcPr>
          <w:p w14:paraId="76A904AE" w14:textId="77777777" w:rsidR="00BC5DA8" w:rsidRPr="00A217D5" w:rsidRDefault="00BC5DA8" w:rsidP="00050DD5">
            <w:pPr>
              <w:rPr>
                <w:sz w:val="20"/>
              </w:rPr>
            </w:pPr>
          </w:p>
        </w:tc>
        <w:tc>
          <w:tcPr>
            <w:tcW w:w="396" w:type="dxa"/>
          </w:tcPr>
          <w:p w14:paraId="4D258337" w14:textId="77777777" w:rsidR="00BC5DA8" w:rsidRPr="00A217D5" w:rsidRDefault="00BC5DA8" w:rsidP="00050DD5">
            <w:pPr>
              <w:rPr>
                <w:sz w:val="20"/>
              </w:rPr>
            </w:pPr>
          </w:p>
        </w:tc>
        <w:tc>
          <w:tcPr>
            <w:tcW w:w="397" w:type="dxa"/>
          </w:tcPr>
          <w:p w14:paraId="3327C67F" w14:textId="749154B2" w:rsidR="00BC5DA8" w:rsidRPr="00A217D5" w:rsidRDefault="00BC5DA8" w:rsidP="00050DD5">
            <w:pPr>
              <w:rPr>
                <w:sz w:val="20"/>
              </w:rPr>
            </w:pPr>
            <w:r>
              <w:rPr>
                <w:sz w:val="20"/>
              </w:rPr>
              <w:t xml:space="preserve">X </w:t>
            </w:r>
          </w:p>
        </w:tc>
        <w:tc>
          <w:tcPr>
            <w:tcW w:w="396" w:type="dxa"/>
          </w:tcPr>
          <w:p w14:paraId="17F6D719" w14:textId="77777777" w:rsidR="00BC5DA8" w:rsidRPr="00A217D5" w:rsidRDefault="00BC5DA8" w:rsidP="00050DD5">
            <w:pPr>
              <w:rPr>
                <w:sz w:val="20"/>
              </w:rPr>
            </w:pPr>
          </w:p>
        </w:tc>
        <w:tc>
          <w:tcPr>
            <w:tcW w:w="397" w:type="dxa"/>
          </w:tcPr>
          <w:p w14:paraId="73A68F34" w14:textId="77777777" w:rsidR="00BC5DA8" w:rsidRPr="00A217D5" w:rsidRDefault="00BC5DA8" w:rsidP="00050DD5">
            <w:pPr>
              <w:rPr>
                <w:sz w:val="20"/>
              </w:rPr>
            </w:pPr>
          </w:p>
        </w:tc>
        <w:tc>
          <w:tcPr>
            <w:tcW w:w="396" w:type="dxa"/>
          </w:tcPr>
          <w:p w14:paraId="57D0B5C6" w14:textId="77777777" w:rsidR="00BC5DA8" w:rsidRPr="00A217D5" w:rsidRDefault="00BC5DA8" w:rsidP="00050DD5">
            <w:pPr>
              <w:rPr>
                <w:sz w:val="20"/>
              </w:rPr>
            </w:pPr>
          </w:p>
        </w:tc>
        <w:tc>
          <w:tcPr>
            <w:tcW w:w="396" w:type="dxa"/>
          </w:tcPr>
          <w:p w14:paraId="7CDA5EBE" w14:textId="77777777" w:rsidR="00BC5DA8" w:rsidRPr="00A217D5" w:rsidRDefault="00BC5DA8" w:rsidP="00050DD5">
            <w:pPr>
              <w:rPr>
                <w:sz w:val="20"/>
              </w:rPr>
            </w:pPr>
          </w:p>
        </w:tc>
        <w:tc>
          <w:tcPr>
            <w:tcW w:w="397" w:type="dxa"/>
          </w:tcPr>
          <w:p w14:paraId="7D838612" w14:textId="77777777" w:rsidR="00BC5DA8" w:rsidRPr="00A217D5" w:rsidRDefault="00BC5DA8" w:rsidP="00050DD5">
            <w:pPr>
              <w:rPr>
                <w:sz w:val="20"/>
              </w:rPr>
            </w:pPr>
          </w:p>
        </w:tc>
        <w:tc>
          <w:tcPr>
            <w:tcW w:w="396" w:type="dxa"/>
          </w:tcPr>
          <w:p w14:paraId="39BB6264" w14:textId="77777777" w:rsidR="00BC5DA8" w:rsidRPr="00A217D5" w:rsidRDefault="00BC5DA8" w:rsidP="00050DD5">
            <w:pPr>
              <w:rPr>
                <w:sz w:val="20"/>
              </w:rPr>
            </w:pPr>
          </w:p>
        </w:tc>
        <w:tc>
          <w:tcPr>
            <w:tcW w:w="396" w:type="dxa"/>
          </w:tcPr>
          <w:p w14:paraId="64BA7376" w14:textId="77777777" w:rsidR="00BC5DA8" w:rsidRPr="00A217D5" w:rsidRDefault="00BC5DA8" w:rsidP="00050DD5">
            <w:pPr>
              <w:rPr>
                <w:sz w:val="20"/>
              </w:rPr>
            </w:pPr>
          </w:p>
        </w:tc>
        <w:tc>
          <w:tcPr>
            <w:tcW w:w="397" w:type="dxa"/>
          </w:tcPr>
          <w:p w14:paraId="5FEC6D9A" w14:textId="77777777" w:rsidR="00BC5DA8" w:rsidRPr="00A217D5" w:rsidRDefault="00BC5DA8" w:rsidP="00050DD5">
            <w:pPr>
              <w:rPr>
                <w:sz w:val="20"/>
              </w:rPr>
            </w:pPr>
          </w:p>
        </w:tc>
        <w:tc>
          <w:tcPr>
            <w:tcW w:w="396" w:type="dxa"/>
          </w:tcPr>
          <w:p w14:paraId="0C3590D4" w14:textId="77777777" w:rsidR="00BC5DA8" w:rsidRPr="00A217D5" w:rsidRDefault="00BC5DA8" w:rsidP="00050DD5">
            <w:pPr>
              <w:rPr>
                <w:sz w:val="20"/>
              </w:rPr>
            </w:pPr>
          </w:p>
        </w:tc>
        <w:tc>
          <w:tcPr>
            <w:tcW w:w="396" w:type="dxa"/>
          </w:tcPr>
          <w:p w14:paraId="7E01CD5C" w14:textId="77777777" w:rsidR="00BC5DA8" w:rsidRPr="00A217D5" w:rsidRDefault="00BC5DA8" w:rsidP="00050DD5">
            <w:pPr>
              <w:rPr>
                <w:sz w:val="20"/>
              </w:rPr>
            </w:pPr>
          </w:p>
        </w:tc>
        <w:tc>
          <w:tcPr>
            <w:tcW w:w="397" w:type="dxa"/>
          </w:tcPr>
          <w:p w14:paraId="2630330A" w14:textId="77777777" w:rsidR="00BC5DA8" w:rsidRPr="00A217D5" w:rsidRDefault="00BC5DA8" w:rsidP="00050DD5">
            <w:pPr>
              <w:rPr>
                <w:sz w:val="20"/>
              </w:rPr>
            </w:pPr>
          </w:p>
        </w:tc>
        <w:tc>
          <w:tcPr>
            <w:tcW w:w="396" w:type="dxa"/>
          </w:tcPr>
          <w:p w14:paraId="2222E0C6" w14:textId="77777777" w:rsidR="00BC5DA8" w:rsidRDefault="00BC5DA8" w:rsidP="00050DD5"/>
        </w:tc>
        <w:tc>
          <w:tcPr>
            <w:tcW w:w="397" w:type="dxa"/>
          </w:tcPr>
          <w:p w14:paraId="2F15D31D" w14:textId="77777777" w:rsidR="00BC5DA8" w:rsidRDefault="00BC5DA8" w:rsidP="00050DD5"/>
        </w:tc>
        <w:tc>
          <w:tcPr>
            <w:tcW w:w="396" w:type="dxa"/>
          </w:tcPr>
          <w:p w14:paraId="7350C870" w14:textId="77777777" w:rsidR="00BC5DA8" w:rsidRDefault="00BC5DA8" w:rsidP="00050DD5"/>
        </w:tc>
        <w:tc>
          <w:tcPr>
            <w:tcW w:w="396" w:type="dxa"/>
          </w:tcPr>
          <w:p w14:paraId="7D2666C5" w14:textId="77777777" w:rsidR="00BC5DA8" w:rsidRDefault="00BC5DA8" w:rsidP="00050DD5"/>
        </w:tc>
        <w:tc>
          <w:tcPr>
            <w:tcW w:w="397" w:type="dxa"/>
          </w:tcPr>
          <w:p w14:paraId="45419DF5" w14:textId="77777777" w:rsidR="00BC5DA8" w:rsidRDefault="00BC5DA8" w:rsidP="00050DD5"/>
        </w:tc>
        <w:tc>
          <w:tcPr>
            <w:tcW w:w="396" w:type="dxa"/>
          </w:tcPr>
          <w:p w14:paraId="0155ACBB" w14:textId="77777777" w:rsidR="00BC5DA8" w:rsidRDefault="00BC5DA8" w:rsidP="00050DD5"/>
        </w:tc>
        <w:tc>
          <w:tcPr>
            <w:tcW w:w="396" w:type="dxa"/>
          </w:tcPr>
          <w:p w14:paraId="4ED0248D" w14:textId="77777777" w:rsidR="00BC5DA8" w:rsidRDefault="00BC5DA8" w:rsidP="00050DD5"/>
        </w:tc>
        <w:tc>
          <w:tcPr>
            <w:tcW w:w="397" w:type="dxa"/>
          </w:tcPr>
          <w:p w14:paraId="22170BEB" w14:textId="77777777" w:rsidR="00BC5DA8" w:rsidRDefault="00BC5DA8" w:rsidP="00050DD5"/>
        </w:tc>
        <w:tc>
          <w:tcPr>
            <w:tcW w:w="396" w:type="dxa"/>
          </w:tcPr>
          <w:p w14:paraId="6930FB61" w14:textId="77777777" w:rsidR="00BC5DA8" w:rsidRDefault="00BC5DA8" w:rsidP="00050DD5"/>
        </w:tc>
        <w:tc>
          <w:tcPr>
            <w:tcW w:w="397" w:type="dxa"/>
          </w:tcPr>
          <w:p w14:paraId="17289D3F" w14:textId="77777777" w:rsidR="00BC5DA8" w:rsidRDefault="00BC5DA8" w:rsidP="00050DD5"/>
        </w:tc>
        <w:tc>
          <w:tcPr>
            <w:tcW w:w="396" w:type="dxa"/>
          </w:tcPr>
          <w:p w14:paraId="0C2527AC" w14:textId="77777777" w:rsidR="00BC5DA8" w:rsidRDefault="00BC5DA8" w:rsidP="00050DD5"/>
        </w:tc>
        <w:tc>
          <w:tcPr>
            <w:tcW w:w="396" w:type="dxa"/>
          </w:tcPr>
          <w:p w14:paraId="086FA44A" w14:textId="77777777" w:rsidR="00BC5DA8" w:rsidRDefault="00BC5DA8" w:rsidP="00050DD5"/>
        </w:tc>
        <w:tc>
          <w:tcPr>
            <w:tcW w:w="397" w:type="dxa"/>
          </w:tcPr>
          <w:p w14:paraId="3DFE6434" w14:textId="77777777" w:rsidR="00BC5DA8" w:rsidRDefault="00BC5DA8" w:rsidP="00050DD5"/>
        </w:tc>
        <w:tc>
          <w:tcPr>
            <w:tcW w:w="396" w:type="dxa"/>
          </w:tcPr>
          <w:p w14:paraId="6356F701" w14:textId="77777777" w:rsidR="00BC5DA8" w:rsidRDefault="00BC5DA8" w:rsidP="00050DD5"/>
        </w:tc>
        <w:tc>
          <w:tcPr>
            <w:tcW w:w="396" w:type="dxa"/>
          </w:tcPr>
          <w:p w14:paraId="1A4ED295" w14:textId="77777777" w:rsidR="00BC5DA8" w:rsidRDefault="00BC5DA8" w:rsidP="00050DD5"/>
        </w:tc>
        <w:tc>
          <w:tcPr>
            <w:tcW w:w="397" w:type="dxa"/>
          </w:tcPr>
          <w:p w14:paraId="5CF16336" w14:textId="77777777" w:rsidR="00BC5DA8" w:rsidRDefault="00BC5DA8" w:rsidP="00050DD5"/>
        </w:tc>
        <w:tc>
          <w:tcPr>
            <w:tcW w:w="396" w:type="dxa"/>
          </w:tcPr>
          <w:p w14:paraId="3377FA97" w14:textId="77777777" w:rsidR="00BC5DA8" w:rsidRDefault="00BC5DA8" w:rsidP="00050DD5"/>
        </w:tc>
        <w:tc>
          <w:tcPr>
            <w:tcW w:w="397" w:type="dxa"/>
          </w:tcPr>
          <w:p w14:paraId="1CD542E2" w14:textId="77777777" w:rsidR="00BC5DA8" w:rsidRDefault="00BC5DA8" w:rsidP="00050DD5"/>
        </w:tc>
      </w:tr>
      <w:tr w:rsidR="00BC5DA8" w14:paraId="439959ED" w14:textId="77777777" w:rsidTr="00BC5DA8">
        <w:tc>
          <w:tcPr>
            <w:tcW w:w="1271" w:type="dxa"/>
          </w:tcPr>
          <w:p w14:paraId="37B2FEF5" w14:textId="4F427032" w:rsidR="00BC5DA8" w:rsidRDefault="00BC5DA8" w:rsidP="00050DD5">
            <w:r>
              <w:t>OUD_T1.1</w:t>
            </w:r>
          </w:p>
        </w:tc>
        <w:tc>
          <w:tcPr>
            <w:tcW w:w="396" w:type="dxa"/>
          </w:tcPr>
          <w:p w14:paraId="68EBC083" w14:textId="77777777" w:rsidR="00BC5DA8" w:rsidRPr="00A217D5" w:rsidRDefault="00BC5DA8" w:rsidP="00050DD5">
            <w:pPr>
              <w:rPr>
                <w:sz w:val="20"/>
              </w:rPr>
            </w:pPr>
          </w:p>
        </w:tc>
        <w:tc>
          <w:tcPr>
            <w:tcW w:w="396" w:type="dxa"/>
          </w:tcPr>
          <w:p w14:paraId="374554AE" w14:textId="77777777" w:rsidR="00BC5DA8" w:rsidRPr="00A217D5" w:rsidRDefault="00BC5DA8" w:rsidP="00050DD5">
            <w:pPr>
              <w:rPr>
                <w:sz w:val="20"/>
              </w:rPr>
            </w:pPr>
          </w:p>
        </w:tc>
        <w:tc>
          <w:tcPr>
            <w:tcW w:w="397" w:type="dxa"/>
          </w:tcPr>
          <w:p w14:paraId="79CE710C" w14:textId="77777777" w:rsidR="00BC5DA8" w:rsidRPr="00A217D5" w:rsidRDefault="00BC5DA8" w:rsidP="00050DD5">
            <w:pPr>
              <w:rPr>
                <w:sz w:val="20"/>
              </w:rPr>
            </w:pPr>
          </w:p>
        </w:tc>
        <w:tc>
          <w:tcPr>
            <w:tcW w:w="396" w:type="dxa"/>
          </w:tcPr>
          <w:p w14:paraId="7C14E93A" w14:textId="77777777" w:rsidR="00BC5DA8" w:rsidRPr="00A217D5" w:rsidRDefault="00BC5DA8" w:rsidP="00050DD5">
            <w:pPr>
              <w:rPr>
                <w:sz w:val="20"/>
              </w:rPr>
            </w:pPr>
          </w:p>
        </w:tc>
        <w:tc>
          <w:tcPr>
            <w:tcW w:w="397" w:type="dxa"/>
          </w:tcPr>
          <w:p w14:paraId="494458AC" w14:textId="77777777" w:rsidR="00BC5DA8" w:rsidRPr="00A217D5" w:rsidRDefault="00BC5DA8" w:rsidP="00050DD5">
            <w:pPr>
              <w:rPr>
                <w:sz w:val="20"/>
              </w:rPr>
            </w:pPr>
          </w:p>
        </w:tc>
        <w:tc>
          <w:tcPr>
            <w:tcW w:w="396" w:type="dxa"/>
          </w:tcPr>
          <w:p w14:paraId="5E0A8909" w14:textId="77777777" w:rsidR="00BC5DA8" w:rsidRPr="00A217D5" w:rsidRDefault="00BC5DA8" w:rsidP="00050DD5">
            <w:pPr>
              <w:rPr>
                <w:sz w:val="20"/>
              </w:rPr>
            </w:pPr>
          </w:p>
        </w:tc>
        <w:tc>
          <w:tcPr>
            <w:tcW w:w="396" w:type="dxa"/>
          </w:tcPr>
          <w:p w14:paraId="55381435" w14:textId="77777777" w:rsidR="00BC5DA8" w:rsidRPr="00A217D5" w:rsidRDefault="00BC5DA8" w:rsidP="00050DD5">
            <w:pPr>
              <w:rPr>
                <w:sz w:val="20"/>
              </w:rPr>
            </w:pPr>
          </w:p>
        </w:tc>
        <w:tc>
          <w:tcPr>
            <w:tcW w:w="397" w:type="dxa"/>
          </w:tcPr>
          <w:p w14:paraId="636C0B58" w14:textId="77777777" w:rsidR="00BC5DA8" w:rsidRPr="00A217D5" w:rsidRDefault="00BC5DA8" w:rsidP="00050DD5">
            <w:pPr>
              <w:rPr>
                <w:sz w:val="20"/>
              </w:rPr>
            </w:pPr>
          </w:p>
        </w:tc>
        <w:tc>
          <w:tcPr>
            <w:tcW w:w="396" w:type="dxa"/>
          </w:tcPr>
          <w:p w14:paraId="42FC23DB" w14:textId="77777777" w:rsidR="00BC5DA8" w:rsidRPr="00A217D5" w:rsidRDefault="00BC5DA8" w:rsidP="00050DD5">
            <w:pPr>
              <w:rPr>
                <w:sz w:val="20"/>
              </w:rPr>
            </w:pPr>
          </w:p>
        </w:tc>
        <w:tc>
          <w:tcPr>
            <w:tcW w:w="397" w:type="dxa"/>
          </w:tcPr>
          <w:p w14:paraId="5DF8702F" w14:textId="77777777" w:rsidR="00BC5DA8" w:rsidRPr="00A217D5" w:rsidRDefault="00BC5DA8" w:rsidP="00050DD5">
            <w:pPr>
              <w:rPr>
                <w:sz w:val="20"/>
              </w:rPr>
            </w:pPr>
          </w:p>
        </w:tc>
        <w:tc>
          <w:tcPr>
            <w:tcW w:w="396" w:type="dxa"/>
          </w:tcPr>
          <w:p w14:paraId="1EF49CEF" w14:textId="77777777" w:rsidR="00BC5DA8" w:rsidRPr="00A217D5" w:rsidRDefault="00BC5DA8" w:rsidP="00050DD5">
            <w:pPr>
              <w:rPr>
                <w:sz w:val="20"/>
              </w:rPr>
            </w:pPr>
          </w:p>
        </w:tc>
        <w:tc>
          <w:tcPr>
            <w:tcW w:w="397" w:type="dxa"/>
          </w:tcPr>
          <w:p w14:paraId="79D27CE6" w14:textId="77777777" w:rsidR="00BC5DA8" w:rsidRPr="00A217D5" w:rsidRDefault="00BC5DA8" w:rsidP="00050DD5">
            <w:pPr>
              <w:rPr>
                <w:sz w:val="20"/>
              </w:rPr>
            </w:pPr>
          </w:p>
        </w:tc>
        <w:tc>
          <w:tcPr>
            <w:tcW w:w="396" w:type="dxa"/>
          </w:tcPr>
          <w:p w14:paraId="1B0E79DE" w14:textId="77777777" w:rsidR="00BC5DA8" w:rsidRPr="00A217D5" w:rsidRDefault="00BC5DA8" w:rsidP="00050DD5">
            <w:pPr>
              <w:rPr>
                <w:sz w:val="20"/>
              </w:rPr>
            </w:pPr>
          </w:p>
        </w:tc>
        <w:tc>
          <w:tcPr>
            <w:tcW w:w="396" w:type="dxa"/>
          </w:tcPr>
          <w:p w14:paraId="15660C4C" w14:textId="77777777" w:rsidR="00BC5DA8" w:rsidRPr="00A217D5" w:rsidRDefault="00BC5DA8" w:rsidP="00050DD5">
            <w:pPr>
              <w:rPr>
                <w:sz w:val="20"/>
              </w:rPr>
            </w:pPr>
          </w:p>
        </w:tc>
        <w:tc>
          <w:tcPr>
            <w:tcW w:w="397" w:type="dxa"/>
          </w:tcPr>
          <w:p w14:paraId="06F28080" w14:textId="77777777" w:rsidR="00BC5DA8" w:rsidRPr="00A217D5" w:rsidRDefault="00BC5DA8" w:rsidP="00050DD5">
            <w:pPr>
              <w:rPr>
                <w:sz w:val="20"/>
              </w:rPr>
            </w:pPr>
          </w:p>
        </w:tc>
        <w:tc>
          <w:tcPr>
            <w:tcW w:w="396" w:type="dxa"/>
          </w:tcPr>
          <w:p w14:paraId="1450BF54" w14:textId="77777777" w:rsidR="00BC5DA8" w:rsidRPr="00A217D5" w:rsidRDefault="00BC5DA8" w:rsidP="00050DD5">
            <w:pPr>
              <w:rPr>
                <w:sz w:val="20"/>
              </w:rPr>
            </w:pPr>
          </w:p>
        </w:tc>
        <w:tc>
          <w:tcPr>
            <w:tcW w:w="396" w:type="dxa"/>
          </w:tcPr>
          <w:p w14:paraId="78C8B4B5" w14:textId="77777777" w:rsidR="00BC5DA8" w:rsidRPr="00A217D5" w:rsidRDefault="00BC5DA8" w:rsidP="00050DD5">
            <w:pPr>
              <w:rPr>
                <w:sz w:val="20"/>
              </w:rPr>
            </w:pPr>
          </w:p>
        </w:tc>
        <w:tc>
          <w:tcPr>
            <w:tcW w:w="397" w:type="dxa"/>
          </w:tcPr>
          <w:p w14:paraId="46C970A0" w14:textId="77777777" w:rsidR="00BC5DA8" w:rsidRPr="00A217D5" w:rsidRDefault="00BC5DA8" w:rsidP="00050DD5">
            <w:pPr>
              <w:rPr>
                <w:sz w:val="20"/>
              </w:rPr>
            </w:pPr>
          </w:p>
        </w:tc>
        <w:tc>
          <w:tcPr>
            <w:tcW w:w="396" w:type="dxa"/>
          </w:tcPr>
          <w:p w14:paraId="38F2811E" w14:textId="77777777" w:rsidR="00BC5DA8" w:rsidRPr="00A217D5" w:rsidRDefault="00BC5DA8" w:rsidP="00050DD5">
            <w:pPr>
              <w:rPr>
                <w:sz w:val="20"/>
              </w:rPr>
            </w:pPr>
          </w:p>
        </w:tc>
        <w:tc>
          <w:tcPr>
            <w:tcW w:w="396" w:type="dxa"/>
          </w:tcPr>
          <w:p w14:paraId="4A503151" w14:textId="77777777" w:rsidR="00BC5DA8" w:rsidRPr="00A217D5" w:rsidRDefault="00BC5DA8" w:rsidP="00050DD5">
            <w:pPr>
              <w:rPr>
                <w:sz w:val="20"/>
              </w:rPr>
            </w:pPr>
          </w:p>
        </w:tc>
        <w:tc>
          <w:tcPr>
            <w:tcW w:w="397" w:type="dxa"/>
          </w:tcPr>
          <w:p w14:paraId="0180CCF7" w14:textId="77777777" w:rsidR="00BC5DA8" w:rsidRPr="00A217D5" w:rsidRDefault="00BC5DA8" w:rsidP="00050DD5">
            <w:pPr>
              <w:rPr>
                <w:sz w:val="20"/>
              </w:rPr>
            </w:pPr>
          </w:p>
        </w:tc>
        <w:tc>
          <w:tcPr>
            <w:tcW w:w="396" w:type="dxa"/>
          </w:tcPr>
          <w:p w14:paraId="4543DFB8" w14:textId="4090D62F" w:rsidR="00BC5DA8" w:rsidRPr="00A217D5" w:rsidRDefault="00BC5DA8" w:rsidP="00050DD5">
            <w:pPr>
              <w:rPr>
                <w:sz w:val="20"/>
              </w:rPr>
            </w:pPr>
            <w:r>
              <w:rPr>
                <w:sz w:val="20"/>
              </w:rPr>
              <w:t xml:space="preserve">X </w:t>
            </w:r>
          </w:p>
        </w:tc>
        <w:tc>
          <w:tcPr>
            <w:tcW w:w="397" w:type="dxa"/>
          </w:tcPr>
          <w:p w14:paraId="57EA7454" w14:textId="77777777" w:rsidR="00BC5DA8" w:rsidRPr="00A217D5" w:rsidRDefault="00BC5DA8" w:rsidP="00050DD5">
            <w:pPr>
              <w:rPr>
                <w:sz w:val="20"/>
              </w:rPr>
            </w:pPr>
          </w:p>
        </w:tc>
        <w:tc>
          <w:tcPr>
            <w:tcW w:w="396" w:type="dxa"/>
          </w:tcPr>
          <w:p w14:paraId="587DA1B1" w14:textId="77777777" w:rsidR="00BC5DA8" w:rsidRPr="00A217D5" w:rsidRDefault="00BC5DA8" w:rsidP="00050DD5">
            <w:pPr>
              <w:rPr>
                <w:sz w:val="20"/>
              </w:rPr>
            </w:pPr>
          </w:p>
        </w:tc>
        <w:tc>
          <w:tcPr>
            <w:tcW w:w="396" w:type="dxa"/>
          </w:tcPr>
          <w:p w14:paraId="66B0E1B5" w14:textId="77777777" w:rsidR="00BC5DA8" w:rsidRPr="00A217D5" w:rsidRDefault="00BC5DA8" w:rsidP="00050DD5">
            <w:pPr>
              <w:rPr>
                <w:sz w:val="20"/>
              </w:rPr>
            </w:pPr>
          </w:p>
        </w:tc>
        <w:tc>
          <w:tcPr>
            <w:tcW w:w="397" w:type="dxa"/>
          </w:tcPr>
          <w:p w14:paraId="4240C9AC" w14:textId="77777777" w:rsidR="00BC5DA8" w:rsidRPr="00A217D5" w:rsidRDefault="00BC5DA8" w:rsidP="00050DD5">
            <w:pPr>
              <w:rPr>
                <w:sz w:val="20"/>
              </w:rPr>
            </w:pPr>
          </w:p>
        </w:tc>
        <w:tc>
          <w:tcPr>
            <w:tcW w:w="396" w:type="dxa"/>
          </w:tcPr>
          <w:p w14:paraId="4A85A699" w14:textId="77777777" w:rsidR="00BC5DA8" w:rsidRPr="00A217D5" w:rsidRDefault="00BC5DA8" w:rsidP="00050DD5">
            <w:pPr>
              <w:rPr>
                <w:sz w:val="20"/>
              </w:rPr>
            </w:pPr>
          </w:p>
        </w:tc>
        <w:tc>
          <w:tcPr>
            <w:tcW w:w="396" w:type="dxa"/>
          </w:tcPr>
          <w:p w14:paraId="045527A2" w14:textId="77777777" w:rsidR="00BC5DA8" w:rsidRPr="00A217D5" w:rsidRDefault="00BC5DA8" w:rsidP="00050DD5">
            <w:pPr>
              <w:rPr>
                <w:sz w:val="20"/>
              </w:rPr>
            </w:pPr>
          </w:p>
        </w:tc>
        <w:tc>
          <w:tcPr>
            <w:tcW w:w="397" w:type="dxa"/>
          </w:tcPr>
          <w:p w14:paraId="51DE227B" w14:textId="77777777" w:rsidR="00BC5DA8" w:rsidRPr="00A217D5" w:rsidRDefault="00BC5DA8" w:rsidP="00050DD5">
            <w:pPr>
              <w:rPr>
                <w:sz w:val="20"/>
              </w:rPr>
            </w:pPr>
          </w:p>
        </w:tc>
        <w:tc>
          <w:tcPr>
            <w:tcW w:w="396" w:type="dxa"/>
          </w:tcPr>
          <w:p w14:paraId="51DD9E1A" w14:textId="77777777" w:rsidR="00BC5DA8" w:rsidRPr="00A217D5" w:rsidRDefault="00BC5DA8" w:rsidP="00050DD5">
            <w:pPr>
              <w:rPr>
                <w:sz w:val="20"/>
              </w:rPr>
            </w:pPr>
          </w:p>
        </w:tc>
        <w:tc>
          <w:tcPr>
            <w:tcW w:w="396" w:type="dxa"/>
          </w:tcPr>
          <w:p w14:paraId="3E0727FB" w14:textId="77777777" w:rsidR="00BC5DA8" w:rsidRPr="00A217D5" w:rsidRDefault="00BC5DA8" w:rsidP="00050DD5">
            <w:pPr>
              <w:rPr>
                <w:sz w:val="20"/>
              </w:rPr>
            </w:pPr>
          </w:p>
        </w:tc>
        <w:tc>
          <w:tcPr>
            <w:tcW w:w="397" w:type="dxa"/>
          </w:tcPr>
          <w:p w14:paraId="3395AE89" w14:textId="77777777" w:rsidR="00BC5DA8" w:rsidRPr="00A217D5" w:rsidRDefault="00BC5DA8" w:rsidP="00050DD5">
            <w:pPr>
              <w:rPr>
                <w:sz w:val="20"/>
              </w:rPr>
            </w:pPr>
          </w:p>
        </w:tc>
        <w:tc>
          <w:tcPr>
            <w:tcW w:w="396" w:type="dxa"/>
          </w:tcPr>
          <w:p w14:paraId="10559C42" w14:textId="77777777" w:rsidR="00BC5DA8" w:rsidRDefault="00BC5DA8" w:rsidP="00050DD5"/>
        </w:tc>
        <w:tc>
          <w:tcPr>
            <w:tcW w:w="397" w:type="dxa"/>
          </w:tcPr>
          <w:p w14:paraId="3F584553" w14:textId="77777777" w:rsidR="00BC5DA8" w:rsidRDefault="00BC5DA8" w:rsidP="00050DD5"/>
        </w:tc>
        <w:tc>
          <w:tcPr>
            <w:tcW w:w="396" w:type="dxa"/>
          </w:tcPr>
          <w:p w14:paraId="38686795" w14:textId="77777777" w:rsidR="00BC5DA8" w:rsidRDefault="00BC5DA8" w:rsidP="00050DD5"/>
        </w:tc>
        <w:tc>
          <w:tcPr>
            <w:tcW w:w="396" w:type="dxa"/>
          </w:tcPr>
          <w:p w14:paraId="185A7E39" w14:textId="77777777" w:rsidR="00BC5DA8" w:rsidRDefault="00BC5DA8" w:rsidP="00050DD5"/>
        </w:tc>
        <w:tc>
          <w:tcPr>
            <w:tcW w:w="397" w:type="dxa"/>
          </w:tcPr>
          <w:p w14:paraId="62A901EF" w14:textId="77777777" w:rsidR="00BC5DA8" w:rsidRDefault="00BC5DA8" w:rsidP="00050DD5"/>
        </w:tc>
        <w:tc>
          <w:tcPr>
            <w:tcW w:w="396" w:type="dxa"/>
          </w:tcPr>
          <w:p w14:paraId="08BC14A1" w14:textId="77777777" w:rsidR="00BC5DA8" w:rsidRDefault="00BC5DA8" w:rsidP="00050DD5"/>
        </w:tc>
        <w:tc>
          <w:tcPr>
            <w:tcW w:w="396" w:type="dxa"/>
          </w:tcPr>
          <w:p w14:paraId="3270200F" w14:textId="77777777" w:rsidR="00BC5DA8" w:rsidRDefault="00BC5DA8" w:rsidP="00050DD5"/>
        </w:tc>
        <w:tc>
          <w:tcPr>
            <w:tcW w:w="397" w:type="dxa"/>
          </w:tcPr>
          <w:p w14:paraId="128AA270" w14:textId="77777777" w:rsidR="00BC5DA8" w:rsidRDefault="00BC5DA8" w:rsidP="00050DD5"/>
        </w:tc>
        <w:tc>
          <w:tcPr>
            <w:tcW w:w="396" w:type="dxa"/>
          </w:tcPr>
          <w:p w14:paraId="6B8664FF" w14:textId="77777777" w:rsidR="00BC5DA8" w:rsidRDefault="00BC5DA8" w:rsidP="00050DD5"/>
        </w:tc>
        <w:tc>
          <w:tcPr>
            <w:tcW w:w="397" w:type="dxa"/>
          </w:tcPr>
          <w:p w14:paraId="1DDD8153" w14:textId="77777777" w:rsidR="00BC5DA8" w:rsidRDefault="00BC5DA8" w:rsidP="00050DD5"/>
        </w:tc>
        <w:tc>
          <w:tcPr>
            <w:tcW w:w="396" w:type="dxa"/>
          </w:tcPr>
          <w:p w14:paraId="55B71C33" w14:textId="77777777" w:rsidR="00BC5DA8" w:rsidRDefault="00BC5DA8" w:rsidP="00050DD5"/>
        </w:tc>
        <w:tc>
          <w:tcPr>
            <w:tcW w:w="396" w:type="dxa"/>
          </w:tcPr>
          <w:p w14:paraId="6CC1C291" w14:textId="77777777" w:rsidR="00BC5DA8" w:rsidRDefault="00BC5DA8" w:rsidP="00050DD5"/>
        </w:tc>
        <w:tc>
          <w:tcPr>
            <w:tcW w:w="397" w:type="dxa"/>
          </w:tcPr>
          <w:p w14:paraId="6052200C" w14:textId="77777777" w:rsidR="00BC5DA8" w:rsidRDefault="00BC5DA8" w:rsidP="00050DD5"/>
        </w:tc>
        <w:tc>
          <w:tcPr>
            <w:tcW w:w="396" w:type="dxa"/>
          </w:tcPr>
          <w:p w14:paraId="49A45170" w14:textId="77777777" w:rsidR="00BC5DA8" w:rsidRDefault="00BC5DA8" w:rsidP="00050DD5"/>
        </w:tc>
        <w:tc>
          <w:tcPr>
            <w:tcW w:w="396" w:type="dxa"/>
          </w:tcPr>
          <w:p w14:paraId="3FD510CD" w14:textId="77777777" w:rsidR="00BC5DA8" w:rsidRDefault="00BC5DA8" w:rsidP="00050DD5"/>
        </w:tc>
        <w:tc>
          <w:tcPr>
            <w:tcW w:w="397" w:type="dxa"/>
          </w:tcPr>
          <w:p w14:paraId="6BF25D84" w14:textId="77777777" w:rsidR="00BC5DA8" w:rsidRDefault="00BC5DA8" w:rsidP="00050DD5"/>
        </w:tc>
        <w:tc>
          <w:tcPr>
            <w:tcW w:w="396" w:type="dxa"/>
          </w:tcPr>
          <w:p w14:paraId="4BFA7103" w14:textId="77777777" w:rsidR="00BC5DA8" w:rsidRDefault="00BC5DA8" w:rsidP="00050DD5"/>
        </w:tc>
        <w:tc>
          <w:tcPr>
            <w:tcW w:w="397" w:type="dxa"/>
          </w:tcPr>
          <w:p w14:paraId="61CE54D5" w14:textId="77777777" w:rsidR="00BC5DA8" w:rsidRDefault="00BC5DA8" w:rsidP="00050DD5"/>
        </w:tc>
      </w:tr>
      <w:tr w:rsidR="00BC5DA8" w14:paraId="50102A62" w14:textId="77777777" w:rsidTr="00BC5DA8">
        <w:tc>
          <w:tcPr>
            <w:tcW w:w="1271" w:type="dxa"/>
          </w:tcPr>
          <w:p w14:paraId="6D1BBE2C" w14:textId="543BBFC7" w:rsidR="00BC5DA8" w:rsidRDefault="00BC5DA8" w:rsidP="00050DD5">
            <w:r>
              <w:t>OUD_T1.2</w:t>
            </w:r>
          </w:p>
        </w:tc>
        <w:tc>
          <w:tcPr>
            <w:tcW w:w="396" w:type="dxa"/>
          </w:tcPr>
          <w:p w14:paraId="5C5B9F76" w14:textId="77777777" w:rsidR="00BC5DA8" w:rsidRPr="00A217D5" w:rsidRDefault="00BC5DA8" w:rsidP="00050DD5">
            <w:pPr>
              <w:rPr>
                <w:sz w:val="20"/>
              </w:rPr>
            </w:pPr>
          </w:p>
        </w:tc>
        <w:tc>
          <w:tcPr>
            <w:tcW w:w="396" w:type="dxa"/>
          </w:tcPr>
          <w:p w14:paraId="420146E9" w14:textId="77777777" w:rsidR="00BC5DA8" w:rsidRPr="00A217D5" w:rsidRDefault="00BC5DA8" w:rsidP="00050DD5">
            <w:pPr>
              <w:rPr>
                <w:sz w:val="20"/>
              </w:rPr>
            </w:pPr>
          </w:p>
        </w:tc>
        <w:tc>
          <w:tcPr>
            <w:tcW w:w="397" w:type="dxa"/>
          </w:tcPr>
          <w:p w14:paraId="460A38B4" w14:textId="77777777" w:rsidR="00BC5DA8" w:rsidRPr="00A217D5" w:rsidRDefault="00BC5DA8" w:rsidP="00050DD5">
            <w:pPr>
              <w:rPr>
                <w:sz w:val="20"/>
              </w:rPr>
            </w:pPr>
          </w:p>
        </w:tc>
        <w:tc>
          <w:tcPr>
            <w:tcW w:w="396" w:type="dxa"/>
          </w:tcPr>
          <w:p w14:paraId="32741129" w14:textId="77777777" w:rsidR="00BC5DA8" w:rsidRPr="00A217D5" w:rsidRDefault="00BC5DA8" w:rsidP="00050DD5">
            <w:pPr>
              <w:rPr>
                <w:sz w:val="20"/>
              </w:rPr>
            </w:pPr>
          </w:p>
        </w:tc>
        <w:tc>
          <w:tcPr>
            <w:tcW w:w="397" w:type="dxa"/>
          </w:tcPr>
          <w:p w14:paraId="29C318DA" w14:textId="77777777" w:rsidR="00BC5DA8" w:rsidRPr="00A217D5" w:rsidRDefault="00BC5DA8" w:rsidP="00050DD5">
            <w:pPr>
              <w:rPr>
                <w:sz w:val="20"/>
              </w:rPr>
            </w:pPr>
          </w:p>
        </w:tc>
        <w:tc>
          <w:tcPr>
            <w:tcW w:w="396" w:type="dxa"/>
          </w:tcPr>
          <w:p w14:paraId="3C9D3D8F" w14:textId="77777777" w:rsidR="00BC5DA8" w:rsidRPr="00A217D5" w:rsidRDefault="00BC5DA8" w:rsidP="00050DD5">
            <w:pPr>
              <w:rPr>
                <w:sz w:val="20"/>
              </w:rPr>
            </w:pPr>
          </w:p>
        </w:tc>
        <w:tc>
          <w:tcPr>
            <w:tcW w:w="396" w:type="dxa"/>
          </w:tcPr>
          <w:p w14:paraId="774F7308" w14:textId="77777777" w:rsidR="00BC5DA8" w:rsidRPr="00A217D5" w:rsidRDefault="00BC5DA8" w:rsidP="00050DD5">
            <w:pPr>
              <w:rPr>
                <w:sz w:val="20"/>
              </w:rPr>
            </w:pPr>
          </w:p>
        </w:tc>
        <w:tc>
          <w:tcPr>
            <w:tcW w:w="397" w:type="dxa"/>
          </w:tcPr>
          <w:p w14:paraId="3DFD032D" w14:textId="77777777" w:rsidR="00BC5DA8" w:rsidRPr="00A217D5" w:rsidRDefault="00BC5DA8" w:rsidP="00050DD5">
            <w:pPr>
              <w:rPr>
                <w:sz w:val="20"/>
              </w:rPr>
            </w:pPr>
          </w:p>
        </w:tc>
        <w:tc>
          <w:tcPr>
            <w:tcW w:w="396" w:type="dxa"/>
          </w:tcPr>
          <w:p w14:paraId="2E6FA632" w14:textId="77777777" w:rsidR="00BC5DA8" w:rsidRPr="00A217D5" w:rsidRDefault="00BC5DA8" w:rsidP="00050DD5">
            <w:pPr>
              <w:rPr>
                <w:sz w:val="20"/>
              </w:rPr>
            </w:pPr>
          </w:p>
        </w:tc>
        <w:tc>
          <w:tcPr>
            <w:tcW w:w="397" w:type="dxa"/>
          </w:tcPr>
          <w:p w14:paraId="0C47A5A2" w14:textId="77777777" w:rsidR="00BC5DA8" w:rsidRPr="00A217D5" w:rsidRDefault="00BC5DA8" w:rsidP="00050DD5">
            <w:pPr>
              <w:rPr>
                <w:sz w:val="20"/>
              </w:rPr>
            </w:pPr>
          </w:p>
        </w:tc>
        <w:tc>
          <w:tcPr>
            <w:tcW w:w="396" w:type="dxa"/>
          </w:tcPr>
          <w:p w14:paraId="33A9E6AF" w14:textId="77777777" w:rsidR="00BC5DA8" w:rsidRPr="00A217D5" w:rsidRDefault="00BC5DA8" w:rsidP="00050DD5">
            <w:pPr>
              <w:rPr>
                <w:sz w:val="20"/>
              </w:rPr>
            </w:pPr>
          </w:p>
        </w:tc>
        <w:tc>
          <w:tcPr>
            <w:tcW w:w="397" w:type="dxa"/>
          </w:tcPr>
          <w:p w14:paraId="5B99B09B" w14:textId="77777777" w:rsidR="00BC5DA8" w:rsidRPr="00A217D5" w:rsidRDefault="00BC5DA8" w:rsidP="00050DD5">
            <w:pPr>
              <w:rPr>
                <w:sz w:val="20"/>
              </w:rPr>
            </w:pPr>
          </w:p>
        </w:tc>
        <w:tc>
          <w:tcPr>
            <w:tcW w:w="396" w:type="dxa"/>
          </w:tcPr>
          <w:p w14:paraId="321907AC" w14:textId="77777777" w:rsidR="00BC5DA8" w:rsidRPr="00A217D5" w:rsidRDefault="00BC5DA8" w:rsidP="00050DD5">
            <w:pPr>
              <w:rPr>
                <w:sz w:val="20"/>
              </w:rPr>
            </w:pPr>
          </w:p>
        </w:tc>
        <w:tc>
          <w:tcPr>
            <w:tcW w:w="396" w:type="dxa"/>
          </w:tcPr>
          <w:p w14:paraId="05481167" w14:textId="77777777" w:rsidR="00BC5DA8" w:rsidRPr="00A217D5" w:rsidRDefault="00BC5DA8" w:rsidP="00050DD5">
            <w:pPr>
              <w:rPr>
                <w:sz w:val="20"/>
              </w:rPr>
            </w:pPr>
          </w:p>
        </w:tc>
        <w:tc>
          <w:tcPr>
            <w:tcW w:w="397" w:type="dxa"/>
          </w:tcPr>
          <w:p w14:paraId="38D04D92" w14:textId="77777777" w:rsidR="00BC5DA8" w:rsidRPr="00A217D5" w:rsidRDefault="00BC5DA8" w:rsidP="00050DD5">
            <w:pPr>
              <w:rPr>
                <w:sz w:val="20"/>
              </w:rPr>
            </w:pPr>
          </w:p>
        </w:tc>
        <w:tc>
          <w:tcPr>
            <w:tcW w:w="396" w:type="dxa"/>
          </w:tcPr>
          <w:p w14:paraId="602AFCC9" w14:textId="77777777" w:rsidR="00BC5DA8" w:rsidRPr="00A217D5" w:rsidRDefault="00BC5DA8" w:rsidP="00050DD5">
            <w:pPr>
              <w:rPr>
                <w:sz w:val="20"/>
              </w:rPr>
            </w:pPr>
          </w:p>
        </w:tc>
        <w:tc>
          <w:tcPr>
            <w:tcW w:w="396" w:type="dxa"/>
          </w:tcPr>
          <w:p w14:paraId="6C30974A" w14:textId="77777777" w:rsidR="00BC5DA8" w:rsidRPr="00A217D5" w:rsidRDefault="00BC5DA8" w:rsidP="00050DD5">
            <w:pPr>
              <w:rPr>
                <w:sz w:val="20"/>
              </w:rPr>
            </w:pPr>
          </w:p>
        </w:tc>
        <w:tc>
          <w:tcPr>
            <w:tcW w:w="397" w:type="dxa"/>
          </w:tcPr>
          <w:p w14:paraId="1F28DDC8" w14:textId="77777777" w:rsidR="00BC5DA8" w:rsidRPr="00A217D5" w:rsidRDefault="00BC5DA8" w:rsidP="00050DD5">
            <w:pPr>
              <w:rPr>
                <w:sz w:val="20"/>
              </w:rPr>
            </w:pPr>
          </w:p>
        </w:tc>
        <w:tc>
          <w:tcPr>
            <w:tcW w:w="396" w:type="dxa"/>
          </w:tcPr>
          <w:p w14:paraId="7DD10AB5" w14:textId="77777777" w:rsidR="00BC5DA8" w:rsidRPr="00A217D5" w:rsidRDefault="00BC5DA8" w:rsidP="00050DD5">
            <w:pPr>
              <w:rPr>
                <w:sz w:val="20"/>
              </w:rPr>
            </w:pPr>
          </w:p>
        </w:tc>
        <w:tc>
          <w:tcPr>
            <w:tcW w:w="396" w:type="dxa"/>
          </w:tcPr>
          <w:p w14:paraId="5794C5C7" w14:textId="77777777" w:rsidR="00BC5DA8" w:rsidRPr="00A217D5" w:rsidRDefault="00BC5DA8" w:rsidP="00050DD5">
            <w:pPr>
              <w:rPr>
                <w:sz w:val="20"/>
              </w:rPr>
            </w:pPr>
          </w:p>
        </w:tc>
        <w:tc>
          <w:tcPr>
            <w:tcW w:w="397" w:type="dxa"/>
          </w:tcPr>
          <w:p w14:paraId="01743F3C" w14:textId="77777777" w:rsidR="00BC5DA8" w:rsidRPr="00A217D5" w:rsidRDefault="00BC5DA8" w:rsidP="00050DD5">
            <w:pPr>
              <w:rPr>
                <w:sz w:val="20"/>
              </w:rPr>
            </w:pPr>
          </w:p>
        </w:tc>
        <w:tc>
          <w:tcPr>
            <w:tcW w:w="396" w:type="dxa"/>
          </w:tcPr>
          <w:p w14:paraId="63AA8F67" w14:textId="3508E862" w:rsidR="00BC5DA8" w:rsidRPr="00A217D5" w:rsidRDefault="00BC5DA8" w:rsidP="00050DD5">
            <w:pPr>
              <w:rPr>
                <w:sz w:val="20"/>
              </w:rPr>
            </w:pPr>
            <w:r>
              <w:rPr>
                <w:sz w:val="20"/>
              </w:rPr>
              <w:t xml:space="preserve">X </w:t>
            </w:r>
          </w:p>
        </w:tc>
        <w:tc>
          <w:tcPr>
            <w:tcW w:w="397" w:type="dxa"/>
          </w:tcPr>
          <w:p w14:paraId="214C3B83" w14:textId="77777777" w:rsidR="00BC5DA8" w:rsidRPr="00A217D5" w:rsidRDefault="00BC5DA8" w:rsidP="00050DD5">
            <w:pPr>
              <w:rPr>
                <w:sz w:val="20"/>
              </w:rPr>
            </w:pPr>
          </w:p>
        </w:tc>
        <w:tc>
          <w:tcPr>
            <w:tcW w:w="396" w:type="dxa"/>
          </w:tcPr>
          <w:p w14:paraId="0493CE69" w14:textId="77777777" w:rsidR="00BC5DA8" w:rsidRPr="00A217D5" w:rsidRDefault="00BC5DA8" w:rsidP="00050DD5">
            <w:pPr>
              <w:rPr>
                <w:sz w:val="20"/>
              </w:rPr>
            </w:pPr>
          </w:p>
        </w:tc>
        <w:tc>
          <w:tcPr>
            <w:tcW w:w="396" w:type="dxa"/>
          </w:tcPr>
          <w:p w14:paraId="35624000" w14:textId="77777777" w:rsidR="00BC5DA8" w:rsidRPr="00A217D5" w:rsidRDefault="00BC5DA8" w:rsidP="00050DD5">
            <w:pPr>
              <w:rPr>
                <w:sz w:val="20"/>
              </w:rPr>
            </w:pPr>
          </w:p>
        </w:tc>
        <w:tc>
          <w:tcPr>
            <w:tcW w:w="397" w:type="dxa"/>
          </w:tcPr>
          <w:p w14:paraId="062E5081" w14:textId="77777777" w:rsidR="00BC5DA8" w:rsidRPr="00A217D5" w:rsidRDefault="00BC5DA8" w:rsidP="00050DD5">
            <w:pPr>
              <w:rPr>
                <w:sz w:val="20"/>
              </w:rPr>
            </w:pPr>
          </w:p>
        </w:tc>
        <w:tc>
          <w:tcPr>
            <w:tcW w:w="396" w:type="dxa"/>
          </w:tcPr>
          <w:p w14:paraId="39D305D5" w14:textId="77777777" w:rsidR="00BC5DA8" w:rsidRPr="00A217D5" w:rsidRDefault="00BC5DA8" w:rsidP="00050DD5">
            <w:pPr>
              <w:rPr>
                <w:sz w:val="20"/>
              </w:rPr>
            </w:pPr>
          </w:p>
        </w:tc>
        <w:tc>
          <w:tcPr>
            <w:tcW w:w="396" w:type="dxa"/>
          </w:tcPr>
          <w:p w14:paraId="6F939338" w14:textId="77777777" w:rsidR="00BC5DA8" w:rsidRPr="00A217D5" w:rsidRDefault="00BC5DA8" w:rsidP="00050DD5">
            <w:pPr>
              <w:rPr>
                <w:sz w:val="20"/>
              </w:rPr>
            </w:pPr>
          </w:p>
        </w:tc>
        <w:tc>
          <w:tcPr>
            <w:tcW w:w="397" w:type="dxa"/>
          </w:tcPr>
          <w:p w14:paraId="0B83B931" w14:textId="77777777" w:rsidR="00BC5DA8" w:rsidRPr="00A217D5" w:rsidRDefault="00BC5DA8" w:rsidP="00050DD5">
            <w:pPr>
              <w:rPr>
                <w:sz w:val="20"/>
              </w:rPr>
            </w:pPr>
          </w:p>
        </w:tc>
        <w:tc>
          <w:tcPr>
            <w:tcW w:w="396" w:type="dxa"/>
          </w:tcPr>
          <w:p w14:paraId="57644B5D" w14:textId="77777777" w:rsidR="00BC5DA8" w:rsidRPr="00A217D5" w:rsidRDefault="00BC5DA8" w:rsidP="00050DD5">
            <w:pPr>
              <w:rPr>
                <w:sz w:val="20"/>
              </w:rPr>
            </w:pPr>
          </w:p>
        </w:tc>
        <w:tc>
          <w:tcPr>
            <w:tcW w:w="396" w:type="dxa"/>
          </w:tcPr>
          <w:p w14:paraId="3DAC2253" w14:textId="77777777" w:rsidR="00BC5DA8" w:rsidRPr="00A217D5" w:rsidRDefault="00BC5DA8" w:rsidP="00050DD5">
            <w:pPr>
              <w:rPr>
                <w:sz w:val="20"/>
              </w:rPr>
            </w:pPr>
          </w:p>
        </w:tc>
        <w:tc>
          <w:tcPr>
            <w:tcW w:w="397" w:type="dxa"/>
          </w:tcPr>
          <w:p w14:paraId="0FADA771" w14:textId="77777777" w:rsidR="00BC5DA8" w:rsidRPr="00A217D5" w:rsidRDefault="00BC5DA8" w:rsidP="00050DD5">
            <w:pPr>
              <w:rPr>
                <w:sz w:val="20"/>
              </w:rPr>
            </w:pPr>
          </w:p>
        </w:tc>
        <w:tc>
          <w:tcPr>
            <w:tcW w:w="396" w:type="dxa"/>
          </w:tcPr>
          <w:p w14:paraId="13FD5300" w14:textId="77777777" w:rsidR="00BC5DA8" w:rsidRDefault="00BC5DA8" w:rsidP="00050DD5"/>
        </w:tc>
        <w:tc>
          <w:tcPr>
            <w:tcW w:w="397" w:type="dxa"/>
          </w:tcPr>
          <w:p w14:paraId="7865DC45" w14:textId="77777777" w:rsidR="00BC5DA8" w:rsidRDefault="00BC5DA8" w:rsidP="00050DD5"/>
        </w:tc>
        <w:tc>
          <w:tcPr>
            <w:tcW w:w="396" w:type="dxa"/>
          </w:tcPr>
          <w:p w14:paraId="76C048E3" w14:textId="77777777" w:rsidR="00BC5DA8" w:rsidRDefault="00BC5DA8" w:rsidP="00050DD5"/>
        </w:tc>
        <w:tc>
          <w:tcPr>
            <w:tcW w:w="396" w:type="dxa"/>
          </w:tcPr>
          <w:p w14:paraId="49B91630" w14:textId="77777777" w:rsidR="00BC5DA8" w:rsidRDefault="00BC5DA8" w:rsidP="00050DD5"/>
        </w:tc>
        <w:tc>
          <w:tcPr>
            <w:tcW w:w="397" w:type="dxa"/>
          </w:tcPr>
          <w:p w14:paraId="5C9514AA" w14:textId="77777777" w:rsidR="00BC5DA8" w:rsidRDefault="00BC5DA8" w:rsidP="00050DD5"/>
        </w:tc>
        <w:tc>
          <w:tcPr>
            <w:tcW w:w="396" w:type="dxa"/>
          </w:tcPr>
          <w:p w14:paraId="5E46A6CE" w14:textId="77777777" w:rsidR="00BC5DA8" w:rsidRDefault="00BC5DA8" w:rsidP="00050DD5"/>
        </w:tc>
        <w:tc>
          <w:tcPr>
            <w:tcW w:w="396" w:type="dxa"/>
          </w:tcPr>
          <w:p w14:paraId="577A2000" w14:textId="77777777" w:rsidR="00BC5DA8" w:rsidRDefault="00BC5DA8" w:rsidP="00050DD5"/>
        </w:tc>
        <w:tc>
          <w:tcPr>
            <w:tcW w:w="397" w:type="dxa"/>
          </w:tcPr>
          <w:p w14:paraId="032A80D0" w14:textId="77777777" w:rsidR="00BC5DA8" w:rsidRDefault="00BC5DA8" w:rsidP="00050DD5"/>
        </w:tc>
        <w:tc>
          <w:tcPr>
            <w:tcW w:w="396" w:type="dxa"/>
          </w:tcPr>
          <w:p w14:paraId="109C52C1" w14:textId="77777777" w:rsidR="00BC5DA8" w:rsidRDefault="00BC5DA8" w:rsidP="00050DD5"/>
        </w:tc>
        <w:tc>
          <w:tcPr>
            <w:tcW w:w="397" w:type="dxa"/>
          </w:tcPr>
          <w:p w14:paraId="581F6984" w14:textId="77777777" w:rsidR="00BC5DA8" w:rsidRDefault="00BC5DA8" w:rsidP="00050DD5"/>
        </w:tc>
        <w:tc>
          <w:tcPr>
            <w:tcW w:w="396" w:type="dxa"/>
          </w:tcPr>
          <w:p w14:paraId="481FCEA9" w14:textId="77777777" w:rsidR="00BC5DA8" w:rsidRDefault="00BC5DA8" w:rsidP="00050DD5"/>
        </w:tc>
        <w:tc>
          <w:tcPr>
            <w:tcW w:w="396" w:type="dxa"/>
          </w:tcPr>
          <w:p w14:paraId="0747FDD8" w14:textId="77777777" w:rsidR="00BC5DA8" w:rsidRDefault="00BC5DA8" w:rsidP="00050DD5"/>
        </w:tc>
        <w:tc>
          <w:tcPr>
            <w:tcW w:w="397" w:type="dxa"/>
          </w:tcPr>
          <w:p w14:paraId="6FE1EFC7" w14:textId="77777777" w:rsidR="00BC5DA8" w:rsidRDefault="00BC5DA8" w:rsidP="00050DD5"/>
        </w:tc>
        <w:tc>
          <w:tcPr>
            <w:tcW w:w="396" w:type="dxa"/>
          </w:tcPr>
          <w:p w14:paraId="49B89ADB" w14:textId="77777777" w:rsidR="00BC5DA8" w:rsidRDefault="00BC5DA8" w:rsidP="00050DD5"/>
        </w:tc>
        <w:tc>
          <w:tcPr>
            <w:tcW w:w="396" w:type="dxa"/>
          </w:tcPr>
          <w:p w14:paraId="4A199D3F" w14:textId="77777777" w:rsidR="00BC5DA8" w:rsidRDefault="00BC5DA8" w:rsidP="00050DD5"/>
        </w:tc>
        <w:tc>
          <w:tcPr>
            <w:tcW w:w="397" w:type="dxa"/>
          </w:tcPr>
          <w:p w14:paraId="53B263FC" w14:textId="77777777" w:rsidR="00BC5DA8" w:rsidRDefault="00BC5DA8" w:rsidP="00050DD5"/>
        </w:tc>
        <w:tc>
          <w:tcPr>
            <w:tcW w:w="396" w:type="dxa"/>
          </w:tcPr>
          <w:p w14:paraId="7DB29C2D" w14:textId="77777777" w:rsidR="00BC5DA8" w:rsidRDefault="00BC5DA8" w:rsidP="00050DD5"/>
        </w:tc>
        <w:tc>
          <w:tcPr>
            <w:tcW w:w="397" w:type="dxa"/>
          </w:tcPr>
          <w:p w14:paraId="481E5E30" w14:textId="77777777" w:rsidR="00BC5DA8" w:rsidRDefault="00BC5DA8" w:rsidP="00050DD5"/>
        </w:tc>
      </w:tr>
      <w:tr w:rsidR="00BC5DA8" w14:paraId="6BD0A2E3" w14:textId="77777777" w:rsidTr="00BC5DA8">
        <w:tc>
          <w:tcPr>
            <w:tcW w:w="1271" w:type="dxa"/>
          </w:tcPr>
          <w:p w14:paraId="1736CE5E" w14:textId="100351A5" w:rsidR="00BC5DA8" w:rsidRDefault="00BC5DA8" w:rsidP="004F5148">
            <w:r w:rsidRPr="008A2E77">
              <w:t>OUD_T</w:t>
            </w:r>
            <w:r>
              <w:t>2</w:t>
            </w:r>
            <w:r w:rsidRPr="008A2E77">
              <w:t>.1</w:t>
            </w:r>
          </w:p>
        </w:tc>
        <w:tc>
          <w:tcPr>
            <w:tcW w:w="396" w:type="dxa"/>
          </w:tcPr>
          <w:p w14:paraId="2C979AAE" w14:textId="77777777" w:rsidR="00BC5DA8" w:rsidRPr="00A217D5" w:rsidRDefault="00BC5DA8" w:rsidP="004F5148">
            <w:pPr>
              <w:rPr>
                <w:sz w:val="20"/>
              </w:rPr>
            </w:pPr>
          </w:p>
        </w:tc>
        <w:tc>
          <w:tcPr>
            <w:tcW w:w="396" w:type="dxa"/>
          </w:tcPr>
          <w:p w14:paraId="4F15D755" w14:textId="77777777" w:rsidR="00BC5DA8" w:rsidRPr="00A217D5" w:rsidRDefault="00BC5DA8" w:rsidP="004F5148">
            <w:pPr>
              <w:rPr>
                <w:sz w:val="20"/>
              </w:rPr>
            </w:pPr>
          </w:p>
        </w:tc>
        <w:tc>
          <w:tcPr>
            <w:tcW w:w="397" w:type="dxa"/>
          </w:tcPr>
          <w:p w14:paraId="13F2B4B8" w14:textId="77777777" w:rsidR="00BC5DA8" w:rsidRPr="00A217D5" w:rsidRDefault="00BC5DA8" w:rsidP="004F5148">
            <w:pPr>
              <w:rPr>
                <w:sz w:val="20"/>
              </w:rPr>
            </w:pPr>
          </w:p>
        </w:tc>
        <w:tc>
          <w:tcPr>
            <w:tcW w:w="396" w:type="dxa"/>
          </w:tcPr>
          <w:p w14:paraId="17DF79F9" w14:textId="77777777" w:rsidR="00BC5DA8" w:rsidRPr="00A217D5" w:rsidRDefault="00BC5DA8" w:rsidP="004F5148">
            <w:pPr>
              <w:rPr>
                <w:sz w:val="20"/>
              </w:rPr>
            </w:pPr>
          </w:p>
        </w:tc>
        <w:tc>
          <w:tcPr>
            <w:tcW w:w="397" w:type="dxa"/>
          </w:tcPr>
          <w:p w14:paraId="7356FC4D" w14:textId="77777777" w:rsidR="00BC5DA8" w:rsidRPr="00A217D5" w:rsidRDefault="00BC5DA8" w:rsidP="004F5148">
            <w:pPr>
              <w:rPr>
                <w:sz w:val="20"/>
              </w:rPr>
            </w:pPr>
          </w:p>
        </w:tc>
        <w:tc>
          <w:tcPr>
            <w:tcW w:w="396" w:type="dxa"/>
          </w:tcPr>
          <w:p w14:paraId="6B1A14AD" w14:textId="77777777" w:rsidR="00BC5DA8" w:rsidRPr="00A217D5" w:rsidRDefault="00BC5DA8" w:rsidP="004F5148">
            <w:pPr>
              <w:rPr>
                <w:sz w:val="20"/>
              </w:rPr>
            </w:pPr>
          </w:p>
        </w:tc>
        <w:tc>
          <w:tcPr>
            <w:tcW w:w="396" w:type="dxa"/>
          </w:tcPr>
          <w:p w14:paraId="629810AE" w14:textId="77777777" w:rsidR="00BC5DA8" w:rsidRPr="00A217D5" w:rsidRDefault="00BC5DA8" w:rsidP="004F5148">
            <w:pPr>
              <w:rPr>
                <w:sz w:val="20"/>
              </w:rPr>
            </w:pPr>
          </w:p>
        </w:tc>
        <w:tc>
          <w:tcPr>
            <w:tcW w:w="397" w:type="dxa"/>
          </w:tcPr>
          <w:p w14:paraId="7EC4C956" w14:textId="77777777" w:rsidR="00BC5DA8" w:rsidRPr="00A217D5" w:rsidRDefault="00BC5DA8" w:rsidP="004F5148">
            <w:pPr>
              <w:rPr>
                <w:sz w:val="20"/>
              </w:rPr>
            </w:pPr>
          </w:p>
        </w:tc>
        <w:tc>
          <w:tcPr>
            <w:tcW w:w="396" w:type="dxa"/>
          </w:tcPr>
          <w:p w14:paraId="5E6CD82F" w14:textId="77777777" w:rsidR="00BC5DA8" w:rsidRPr="00A217D5" w:rsidRDefault="00BC5DA8" w:rsidP="004F5148">
            <w:pPr>
              <w:rPr>
                <w:sz w:val="20"/>
              </w:rPr>
            </w:pPr>
          </w:p>
        </w:tc>
        <w:tc>
          <w:tcPr>
            <w:tcW w:w="397" w:type="dxa"/>
          </w:tcPr>
          <w:p w14:paraId="10AE6B4D" w14:textId="77777777" w:rsidR="00BC5DA8" w:rsidRPr="00A217D5" w:rsidRDefault="00BC5DA8" w:rsidP="004F5148">
            <w:pPr>
              <w:rPr>
                <w:sz w:val="20"/>
              </w:rPr>
            </w:pPr>
          </w:p>
        </w:tc>
        <w:tc>
          <w:tcPr>
            <w:tcW w:w="396" w:type="dxa"/>
          </w:tcPr>
          <w:p w14:paraId="0E5735DA" w14:textId="77777777" w:rsidR="00BC5DA8" w:rsidRPr="00A217D5" w:rsidRDefault="00BC5DA8" w:rsidP="004F5148">
            <w:pPr>
              <w:rPr>
                <w:sz w:val="20"/>
              </w:rPr>
            </w:pPr>
          </w:p>
        </w:tc>
        <w:tc>
          <w:tcPr>
            <w:tcW w:w="397" w:type="dxa"/>
          </w:tcPr>
          <w:p w14:paraId="68460319" w14:textId="77777777" w:rsidR="00BC5DA8" w:rsidRPr="00A217D5" w:rsidRDefault="00BC5DA8" w:rsidP="004F5148">
            <w:pPr>
              <w:rPr>
                <w:sz w:val="20"/>
              </w:rPr>
            </w:pPr>
          </w:p>
        </w:tc>
        <w:tc>
          <w:tcPr>
            <w:tcW w:w="396" w:type="dxa"/>
          </w:tcPr>
          <w:p w14:paraId="60F1D695" w14:textId="77777777" w:rsidR="00BC5DA8" w:rsidRPr="00A217D5" w:rsidRDefault="00BC5DA8" w:rsidP="004F5148">
            <w:pPr>
              <w:rPr>
                <w:sz w:val="20"/>
              </w:rPr>
            </w:pPr>
          </w:p>
        </w:tc>
        <w:tc>
          <w:tcPr>
            <w:tcW w:w="396" w:type="dxa"/>
          </w:tcPr>
          <w:p w14:paraId="38C1FFAD" w14:textId="77777777" w:rsidR="00BC5DA8" w:rsidRPr="00A217D5" w:rsidRDefault="00BC5DA8" w:rsidP="004F5148">
            <w:pPr>
              <w:rPr>
                <w:sz w:val="20"/>
              </w:rPr>
            </w:pPr>
          </w:p>
        </w:tc>
        <w:tc>
          <w:tcPr>
            <w:tcW w:w="397" w:type="dxa"/>
          </w:tcPr>
          <w:p w14:paraId="057A58C2" w14:textId="77777777" w:rsidR="00BC5DA8" w:rsidRPr="00A217D5" w:rsidRDefault="00BC5DA8" w:rsidP="004F5148">
            <w:pPr>
              <w:rPr>
                <w:sz w:val="20"/>
              </w:rPr>
            </w:pPr>
          </w:p>
        </w:tc>
        <w:tc>
          <w:tcPr>
            <w:tcW w:w="396" w:type="dxa"/>
          </w:tcPr>
          <w:p w14:paraId="06D3FE37" w14:textId="77777777" w:rsidR="00BC5DA8" w:rsidRPr="00A217D5" w:rsidRDefault="00BC5DA8" w:rsidP="004F5148">
            <w:pPr>
              <w:rPr>
                <w:sz w:val="20"/>
              </w:rPr>
            </w:pPr>
          </w:p>
        </w:tc>
        <w:tc>
          <w:tcPr>
            <w:tcW w:w="396" w:type="dxa"/>
          </w:tcPr>
          <w:p w14:paraId="0DCC4625" w14:textId="77777777" w:rsidR="00BC5DA8" w:rsidRPr="00A217D5" w:rsidRDefault="00BC5DA8" w:rsidP="004F5148">
            <w:pPr>
              <w:rPr>
                <w:sz w:val="20"/>
              </w:rPr>
            </w:pPr>
          </w:p>
        </w:tc>
        <w:tc>
          <w:tcPr>
            <w:tcW w:w="397" w:type="dxa"/>
          </w:tcPr>
          <w:p w14:paraId="70ABBBD3" w14:textId="77777777" w:rsidR="00BC5DA8" w:rsidRPr="00A217D5" w:rsidRDefault="00BC5DA8" w:rsidP="004F5148">
            <w:pPr>
              <w:rPr>
                <w:sz w:val="20"/>
              </w:rPr>
            </w:pPr>
          </w:p>
        </w:tc>
        <w:tc>
          <w:tcPr>
            <w:tcW w:w="396" w:type="dxa"/>
          </w:tcPr>
          <w:p w14:paraId="07518B50" w14:textId="77777777" w:rsidR="00BC5DA8" w:rsidRPr="00A217D5" w:rsidRDefault="00BC5DA8" w:rsidP="004F5148">
            <w:pPr>
              <w:rPr>
                <w:sz w:val="20"/>
              </w:rPr>
            </w:pPr>
          </w:p>
        </w:tc>
        <w:tc>
          <w:tcPr>
            <w:tcW w:w="396" w:type="dxa"/>
          </w:tcPr>
          <w:p w14:paraId="5E5A20B3" w14:textId="77777777" w:rsidR="00BC5DA8" w:rsidRPr="00A217D5" w:rsidRDefault="00BC5DA8" w:rsidP="004F5148">
            <w:pPr>
              <w:rPr>
                <w:sz w:val="20"/>
              </w:rPr>
            </w:pPr>
          </w:p>
        </w:tc>
        <w:tc>
          <w:tcPr>
            <w:tcW w:w="397" w:type="dxa"/>
          </w:tcPr>
          <w:p w14:paraId="42A56C69" w14:textId="77777777" w:rsidR="00BC5DA8" w:rsidRPr="00A217D5" w:rsidRDefault="00BC5DA8" w:rsidP="004F5148">
            <w:pPr>
              <w:rPr>
                <w:sz w:val="20"/>
              </w:rPr>
            </w:pPr>
          </w:p>
        </w:tc>
        <w:tc>
          <w:tcPr>
            <w:tcW w:w="396" w:type="dxa"/>
          </w:tcPr>
          <w:p w14:paraId="5F3CDBDF" w14:textId="77777777" w:rsidR="00BC5DA8" w:rsidRPr="00A217D5" w:rsidRDefault="00BC5DA8" w:rsidP="004F5148">
            <w:pPr>
              <w:rPr>
                <w:sz w:val="20"/>
              </w:rPr>
            </w:pPr>
          </w:p>
        </w:tc>
        <w:tc>
          <w:tcPr>
            <w:tcW w:w="397" w:type="dxa"/>
          </w:tcPr>
          <w:p w14:paraId="3CCBF126" w14:textId="0AFC6626" w:rsidR="00BC5DA8" w:rsidRPr="00A217D5" w:rsidRDefault="00BC5DA8" w:rsidP="004F5148">
            <w:pPr>
              <w:rPr>
                <w:sz w:val="20"/>
              </w:rPr>
            </w:pPr>
            <w:r>
              <w:rPr>
                <w:sz w:val="20"/>
              </w:rPr>
              <w:t xml:space="preserve">X </w:t>
            </w:r>
          </w:p>
        </w:tc>
        <w:tc>
          <w:tcPr>
            <w:tcW w:w="396" w:type="dxa"/>
          </w:tcPr>
          <w:p w14:paraId="76EF114C" w14:textId="77777777" w:rsidR="00BC5DA8" w:rsidRPr="00A217D5" w:rsidRDefault="00BC5DA8" w:rsidP="004F5148">
            <w:pPr>
              <w:rPr>
                <w:sz w:val="20"/>
              </w:rPr>
            </w:pPr>
          </w:p>
        </w:tc>
        <w:tc>
          <w:tcPr>
            <w:tcW w:w="396" w:type="dxa"/>
          </w:tcPr>
          <w:p w14:paraId="4C779049" w14:textId="77777777" w:rsidR="00BC5DA8" w:rsidRPr="00A217D5" w:rsidRDefault="00BC5DA8" w:rsidP="004F5148">
            <w:pPr>
              <w:rPr>
                <w:sz w:val="20"/>
              </w:rPr>
            </w:pPr>
          </w:p>
        </w:tc>
        <w:tc>
          <w:tcPr>
            <w:tcW w:w="397" w:type="dxa"/>
          </w:tcPr>
          <w:p w14:paraId="41FF5E3E" w14:textId="77777777" w:rsidR="00BC5DA8" w:rsidRPr="00A217D5" w:rsidRDefault="00BC5DA8" w:rsidP="004F5148">
            <w:pPr>
              <w:rPr>
                <w:sz w:val="20"/>
              </w:rPr>
            </w:pPr>
          </w:p>
        </w:tc>
        <w:tc>
          <w:tcPr>
            <w:tcW w:w="396" w:type="dxa"/>
          </w:tcPr>
          <w:p w14:paraId="7CCF54ED" w14:textId="77777777" w:rsidR="00BC5DA8" w:rsidRPr="00A217D5" w:rsidRDefault="00BC5DA8" w:rsidP="004F5148">
            <w:pPr>
              <w:rPr>
                <w:sz w:val="20"/>
              </w:rPr>
            </w:pPr>
          </w:p>
        </w:tc>
        <w:tc>
          <w:tcPr>
            <w:tcW w:w="396" w:type="dxa"/>
          </w:tcPr>
          <w:p w14:paraId="38F9F139" w14:textId="77777777" w:rsidR="00BC5DA8" w:rsidRPr="00A217D5" w:rsidRDefault="00BC5DA8" w:rsidP="004F5148">
            <w:pPr>
              <w:rPr>
                <w:sz w:val="20"/>
              </w:rPr>
            </w:pPr>
          </w:p>
        </w:tc>
        <w:tc>
          <w:tcPr>
            <w:tcW w:w="397" w:type="dxa"/>
          </w:tcPr>
          <w:p w14:paraId="67A7EB8D" w14:textId="77777777" w:rsidR="00BC5DA8" w:rsidRPr="00A217D5" w:rsidRDefault="00BC5DA8" w:rsidP="004F5148">
            <w:pPr>
              <w:rPr>
                <w:sz w:val="20"/>
              </w:rPr>
            </w:pPr>
          </w:p>
        </w:tc>
        <w:tc>
          <w:tcPr>
            <w:tcW w:w="396" w:type="dxa"/>
          </w:tcPr>
          <w:p w14:paraId="300463E1" w14:textId="77777777" w:rsidR="00BC5DA8" w:rsidRPr="00A217D5" w:rsidRDefault="00BC5DA8" w:rsidP="004F5148">
            <w:pPr>
              <w:rPr>
                <w:sz w:val="20"/>
              </w:rPr>
            </w:pPr>
          </w:p>
        </w:tc>
        <w:tc>
          <w:tcPr>
            <w:tcW w:w="396" w:type="dxa"/>
          </w:tcPr>
          <w:p w14:paraId="3378788B" w14:textId="77777777" w:rsidR="00BC5DA8" w:rsidRPr="00A217D5" w:rsidRDefault="00BC5DA8" w:rsidP="004F5148">
            <w:pPr>
              <w:rPr>
                <w:sz w:val="20"/>
              </w:rPr>
            </w:pPr>
          </w:p>
        </w:tc>
        <w:tc>
          <w:tcPr>
            <w:tcW w:w="397" w:type="dxa"/>
          </w:tcPr>
          <w:p w14:paraId="2FB5431D" w14:textId="77777777" w:rsidR="00BC5DA8" w:rsidRPr="00A217D5" w:rsidRDefault="00BC5DA8" w:rsidP="004F5148">
            <w:pPr>
              <w:rPr>
                <w:sz w:val="20"/>
              </w:rPr>
            </w:pPr>
          </w:p>
        </w:tc>
        <w:tc>
          <w:tcPr>
            <w:tcW w:w="396" w:type="dxa"/>
          </w:tcPr>
          <w:p w14:paraId="57DC8879" w14:textId="77777777" w:rsidR="00BC5DA8" w:rsidRDefault="00BC5DA8" w:rsidP="004F5148"/>
        </w:tc>
        <w:tc>
          <w:tcPr>
            <w:tcW w:w="397" w:type="dxa"/>
          </w:tcPr>
          <w:p w14:paraId="426C7B19" w14:textId="77777777" w:rsidR="00BC5DA8" w:rsidRDefault="00BC5DA8" w:rsidP="004F5148"/>
        </w:tc>
        <w:tc>
          <w:tcPr>
            <w:tcW w:w="396" w:type="dxa"/>
          </w:tcPr>
          <w:p w14:paraId="56BB528F" w14:textId="77777777" w:rsidR="00BC5DA8" w:rsidRDefault="00BC5DA8" w:rsidP="004F5148"/>
        </w:tc>
        <w:tc>
          <w:tcPr>
            <w:tcW w:w="396" w:type="dxa"/>
          </w:tcPr>
          <w:p w14:paraId="6B5B280A" w14:textId="77777777" w:rsidR="00BC5DA8" w:rsidRDefault="00BC5DA8" w:rsidP="004F5148"/>
        </w:tc>
        <w:tc>
          <w:tcPr>
            <w:tcW w:w="397" w:type="dxa"/>
          </w:tcPr>
          <w:p w14:paraId="231BFDA6" w14:textId="77777777" w:rsidR="00BC5DA8" w:rsidRDefault="00BC5DA8" w:rsidP="004F5148"/>
        </w:tc>
        <w:tc>
          <w:tcPr>
            <w:tcW w:w="396" w:type="dxa"/>
          </w:tcPr>
          <w:p w14:paraId="03DE8015" w14:textId="77777777" w:rsidR="00BC5DA8" w:rsidRDefault="00BC5DA8" w:rsidP="004F5148"/>
        </w:tc>
        <w:tc>
          <w:tcPr>
            <w:tcW w:w="396" w:type="dxa"/>
          </w:tcPr>
          <w:p w14:paraId="09E450A4" w14:textId="77777777" w:rsidR="00BC5DA8" w:rsidRDefault="00BC5DA8" w:rsidP="004F5148"/>
        </w:tc>
        <w:tc>
          <w:tcPr>
            <w:tcW w:w="397" w:type="dxa"/>
          </w:tcPr>
          <w:p w14:paraId="16F66119" w14:textId="77777777" w:rsidR="00BC5DA8" w:rsidRDefault="00BC5DA8" w:rsidP="004F5148"/>
        </w:tc>
        <w:tc>
          <w:tcPr>
            <w:tcW w:w="396" w:type="dxa"/>
          </w:tcPr>
          <w:p w14:paraId="04F7B46F" w14:textId="77777777" w:rsidR="00BC5DA8" w:rsidRDefault="00BC5DA8" w:rsidP="004F5148"/>
        </w:tc>
        <w:tc>
          <w:tcPr>
            <w:tcW w:w="397" w:type="dxa"/>
          </w:tcPr>
          <w:p w14:paraId="2DD1AA37" w14:textId="77777777" w:rsidR="00BC5DA8" w:rsidRDefault="00BC5DA8" w:rsidP="004F5148"/>
        </w:tc>
        <w:tc>
          <w:tcPr>
            <w:tcW w:w="396" w:type="dxa"/>
          </w:tcPr>
          <w:p w14:paraId="5F7BDA0B" w14:textId="77777777" w:rsidR="00BC5DA8" w:rsidRDefault="00BC5DA8" w:rsidP="004F5148"/>
        </w:tc>
        <w:tc>
          <w:tcPr>
            <w:tcW w:w="396" w:type="dxa"/>
          </w:tcPr>
          <w:p w14:paraId="2D68BE93" w14:textId="77777777" w:rsidR="00BC5DA8" w:rsidRDefault="00BC5DA8" w:rsidP="004F5148"/>
        </w:tc>
        <w:tc>
          <w:tcPr>
            <w:tcW w:w="397" w:type="dxa"/>
          </w:tcPr>
          <w:p w14:paraId="2663DA6E" w14:textId="77777777" w:rsidR="00BC5DA8" w:rsidRDefault="00BC5DA8" w:rsidP="004F5148"/>
        </w:tc>
        <w:tc>
          <w:tcPr>
            <w:tcW w:w="396" w:type="dxa"/>
          </w:tcPr>
          <w:p w14:paraId="5FBF7D4F" w14:textId="77777777" w:rsidR="00BC5DA8" w:rsidRDefault="00BC5DA8" w:rsidP="004F5148"/>
        </w:tc>
        <w:tc>
          <w:tcPr>
            <w:tcW w:w="396" w:type="dxa"/>
          </w:tcPr>
          <w:p w14:paraId="50372740" w14:textId="77777777" w:rsidR="00BC5DA8" w:rsidRDefault="00BC5DA8" w:rsidP="004F5148"/>
        </w:tc>
        <w:tc>
          <w:tcPr>
            <w:tcW w:w="397" w:type="dxa"/>
          </w:tcPr>
          <w:p w14:paraId="6EE99D23" w14:textId="77777777" w:rsidR="00BC5DA8" w:rsidRDefault="00BC5DA8" w:rsidP="004F5148"/>
        </w:tc>
        <w:tc>
          <w:tcPr>
            <w:tcW w:w="396" w:type="dxa"/>
          </w:tcPr>
          <w:p w14:paraId="133E2E38" w14:textId="77777777" w:rsidR="00BC5DA8" w:rsidRDefault="00BC5DA8" w:rsidP="004F5148"/>
        </w:tc>
        <w:tc>
          <w:tcPr>
            <w:tcW w:w="397" w:type="dxa"/>
          </w:tcPr>
          <w:p w14:paraId="537FE067" w14:textId="77777777" w:rsidR="00BC5DA8" w:rsidRDefault="00BC5DA8" w:rsidP="004F5148"/>
        </w:tc>
      </w:tr>
      <w:tr w:rsidR="00BC5DA8" w14:paraId="4E2BDC5F" w14:textId="77777777" w:rsidTr="00BC5DA8">
        <w:tc>
          <w:tcPr>
            <w:tcW w:w="1271" w:type="dxa"/>
          </w:tcPr>
          <w:p w14:paraId="3E05C5A4" w14:textId="5E8EEF52" w:rsidR="00BC5DA8" w:rsidRDefault="00BC5DA8" w:rsidP="004F5148">
            <w:r w:rsidRPr="008A2E77">
              <w:t>OUD_T</w:t>
            </w:r>
            <w:r>
              <w:t>2</w:t>
            </w:r>
            <w:r w:rsidRPr="008A2E77">
              <w:t>.</w:t>
            </w:r>
            <w:r>
              <w:t>2</w:t>
            </w:r>
          </w:p>
        </w:tc>
        <w:tc>
          <w:tcPr>
            <w:tcW w:w="396" w:type="dxa"/>
          </w:tcPr>
          <w:p w14:paraId="7E7C030F" w14:textId="77777777" w:rsidR="00BC5DA8" w:rsidRPr="00A217D5" w:rsidRDefault="00BC5DA8" w:rsidP="004F5148">
            <w:pPr>
              <w:rPr>
                <w:sz w:val="20"/>
              </w:rPr>
            </w:pPr>
          </w:p>
        </w:tc>
        <w:tc>
          <w:tcPr>
            <w:tcW w:w="396" w:type="dxa"/>
          </w:tcPr>
          <w:p w14:paraId="768E5886" w14:textId="77777777" w:rsidR="00BC5DA8" w:rsidRPr="00A217D5" w:rsidRDefault="00BC5DA8" w:rsidP="004F5148">
            <w:pPr>
              <w:rPr>
                <w:sz w:val="20"/>
              </w:rPr>
            </w:pPr>
          </w:p>
        </w:tc>
        <w:tc>
          <w:tcPr>
            <w:tcW w:w="397" w:type="dxa"/>
          </w:tcPr>
          <w:p w14:paraId="4DE6F31B" w14:textId="77777777" w:rsidR="00BC5DA8" w:rsidRPr="00A217D5" w:rsidRDefault="00BC5DA8" w:rsidP="004F5148">
            <w:pPr>
              <w:rPr>
                <w:sz w:val="20"/>
              </w:rPr>
            </w:pPr>
          </w:p>
        </w:tc>
        <w:tc>
          <w:tcPr>
            <w:tcW w:w="396" w:type="dxa"/>
          </w:tcPr>
          <w:p w14:paraId="6CC319CD" w14:textId="77777777" w:rsidR="00BC5DA8" w:rsidRPr="00A217D5" w:rsidRDefault="00BC5DA8" w:rsidP="004F5148">
            <w:pPr>
              <w:rPr>
                <w:sz w:val="20"/>
              </w:rPr>
            </w:pPr>
          </w:p>
        </w:tc>
        <w:tc>
          <w:tcPr>
            <w:tcW w:w="397" w:type="dxa"/>
          </w:tcPr>
          <w:p w14:paraId="13C1B028" w14:textId="77777777" w:rsidR="00BC5DA8" w:rsidRPr="00A217D5" w:rsidRDefault="00BC5DA8" w:rsidP="004F5148">
            <w:pPr>
              <w:rPr>
                <w:sz w:val="20"/>
              </w:rPr>
            </w:pPr>
          </w:p>
        </w:tc>
        <w:tc>
          <w:tcPr>
            <w:tcW w:w="396" w:type="dxa"/>
          </w:tcPr>
          <w:p w14:paraId="088FAA8D" w14:textId="77777777" w:rsidR="00BC5DA8" w:rsidRPr="00A217D5" w:rsidRDefault="00BC5DA8" w:rsidP="004F5148">
            <w:pPr>
              <w:rPr>
                <w:sz w:val="20"/>
              </w:rPr>
            </w:pPr>
          </w:p>
        </w:tc>
        <w:tc>
          <w:tcPr>
            <w:tcW w:w="396" w:type="dxa"/>
          </w:tcPr>
          <w:p w14:paraId="0A8EA9A9" w14:textId="77777777" w:rsidR="00BC5DA8" w:rsidRPr="00A217D5" w:rsidRDefault="00BC5DA8" w:rsidP="004F5148">
            <w:pPr>
              <w:rPr>
                <w:sz w:val="20"/>
              </w:rPr>
            </w:pPr>
          </w:p>
        </w:tc>
        <w:tc>
          <w:tcPr>
            <w:tcW w:w="397" w:type="dxa"/>
          </w:tcPr>
          <w:p w14:paraId="1E0F61FB" w14:textId="77777777" w:rsidR="00BC5DA8" w:rsidRPr="00A217D5" w:rsidRDefault="00BC5DA8" w:rsidP="004F5148">
            <w:pPr>
              <w:rPr>
                <w:sz w:val="20"/>
              </w:rPr>
            </w:pPr>
          </w:p>
        </w:tc>
        <w:tc>
          <w:tcPr>
            <w:tcW w:w="396" w:type="dxa"/>
          </w:tcPr>
          <w:p w14:paraId="4F2EACC1" w14:textId="77777777" w:rsidR="00BC5DA8" w:rsidRPr="00A217D5" w:rsidRDefault="00BC5DA8" w:rsidP="004F5148">
            <w:pPr>
              <w:rPr>
                <w:sz w:val="20"/>
              </w:rPr>
            </w:pPr>
          </w:p>
        </w:tc>
        <w:tc>
          <w:tcPr>
            <w:tcW w:w="397" w:type="dxa"/>
          </w:tcPr>
          <w:p w14:paraId="4CA64865" w14:textId="77777777" w:rsidR="00BC5DA8" w:rsidRPr="00A217D5" w:rsidRDefault="00BC5DA8" w:rsidP="004F5148">
            <w:pPr>
              <w:rPr>
                <w:sz w:val="20"/>
              </w:rPr>
            </w:pPr>
          </w:p>
        </w:tc>
        <w:tc>
          <w:tcPr>
            <w:tcW w:w="396" w:type="dxa"/>
          </w:tcPr>
          <w:p w14:paraId="22343431" w14:textId="77777777" w:rsidR="00BC5DA8" w:rsidRPr="00A217D5" w:rsidRDefault="00BC5DA8" w:rsidP="004F5148">
            <w:pPr>
              <w:rPr>
                <w:sz w:val="20"/>
              </w:rPr>
            </w:pPr>
          </w:p>
        </w:tc>
        <w:tc>
          <w:tcPr>
            <w:tcW w:w="397" w:type="dxa"/>
          </w:tcPr>
          <w:p w14:paraId="20B216CE" w14:textId="77777777" w:rsidR="00BC5DA8" w:rsidRPr="00A217D5" w:rsidRDefault="00BC5DA8" w:rsidP="004F5148">
            <w:pPr>
              <w:rPr>
                <w:sz w:val="20"/>
              </w:rPr>
            </w:pPr>
          </w:p>
        </w:tc>
        <w:tc>
          <w:tcPr>
            <w:tcW w:w="396" w:type="dxa"/>
          </w:tcPr>
          <w:p w14:paraId="6B21ACA2" w14:textId="77777777" w:rsidR="00BC5DA8" w:rsidRPr="00A217D5" w:rsidRDefault="00BC5DA8" w:rsidP="004F5148">
            <w:pPr>
              <w:rPr>
                <w:sz w:val="20"/>
              </w:rPr>
            </w:pPr>
          </w:p>
        </w:tc>
        <w:tc>
          <w:tcPr>
            <w:tcW w:w="396" w:type="dxa"/>
          </w:tcPr>
          <w:p w14:paraId="05E8ADDA" w14:textId="77777777" w:rsidR="00BC5DA8" w:rsidRPr="00A217D5" w:rsidRDefault="00BC5DA8" w:rsidP="004F5148">
            <w:pPr>
              <w:rPr>
                <w:sz w:val="20"/>
              </w:rPr>
            </w:pPr>
          </w:p>
        </w:tc>
        <w:tc>
          <w:tcPr>
            <w:tcW w:w="397" w:type="dxa"/>
          </w:tcPr>
          <w:p w14:paraId="4A62465B" w14:textId="77777777" w:rsidR="00BC5DA8" w:rsidRPr="00A217D5" w:rsidRDefault="00BC5DA8" w:rsidP="004F5148">
            <w:pPr>
              <w:rPr>
                <w:sz w:val="20"/>
              </w:rPr>
            </w:pPr>
          </w:p>
        </w:tc>
        <w:tc>
          <w:tcPr>
            <w:tcW w:w="396" w:type="dxa"/>
          </w:tcPr>
          <w:p w14:paraId="7EC819B3" w14:textId="77777777" w:rsidR="00BC5DA8" w:rsidRPr="00A217D5" w:rsidRDefault="00BC5DA8" w:rsidP="004F5148">
            <w:pPr>
              <w:rPr>
                <w:sz w:val="20"/>
              </w:rPr>
            </w:pPr>
          </w:p>
        </w:tc>
        <w:tc>
          <w:tcPr>
            <w:tcW w:w="396" w:type="dxa"/>
          </w:tcPr>
          <w:p w14:paraId="5D8EDA71" w14:textId="77777777" w:rsidR="00BC5DA8" w:rsidRPr="00A217D5" w:rsidRDefault="00BC5DA8" w:rsidP="004F5148">
            <w:pPr>
              <w:rPr>
                <w:sz w:val="20"/>
              </w:rPr>
            </w:pPr>
          </w:p>
        </w:tc>
        <w:tc>
          <w:tcPr>
            <w:tcW w:w="397" w:type="dxa"/>
          </w:tcPr>
          <w:p w14:paraId="4C5F08FA" w14:textId="77777777" w:rsidR="00BC5DA8" w:rsidRPr="00A217D5" w:rsidRDefault="00BC5DA8" w:rsidP="004F5148">
            <w:pPr>
              <w:rPr>
                <w:sz w:val="20"/>
              </w:rPr>
            </w:pPr>
          </w:p>
        </w:tc>
        <w:tc>
          <w:tcPr>
            <w:tcW w:w="396" w:type="dxa"/>
          </w:tcPr>
          <w:p w14:paraId="74E8362F" w14:textId="77777777" w:rsidR="00BC5DA8" w:rsidRPr="00A217D5" w:rsidRDefault="00BC5DA8" w:rsidP="004F5148">
            <w:pPr>
              <w:rPr>
                <w:sz w:val="20"/>
              </w:rPr>
            </w:pPr>
          </w:p>
        </w:tc>
        <w:tc>
          <w:tcPr>
            <w:tcW w:w="396" w:type="dxa"/>
          </w:tcPr>
          <w:p w14:paraId="0B73A156" w14:textId="77777777" w:rsidR="00BC5DA8" w:rsidRPr="00A217D5" w:rsidRDefault="00BC5DA8" w:rsidP="004F5148">
            <w:pPr>
              <w:rPr>
                <w:sz w:val="20"/>
              </w:rPr>
            </w:pPr>
          </w:p>
        </w:tc>
        <w:tc>
          <w:tcPr>
            <w:tcW w:w="397" w:type="dxa"/>
          </w:tcPr>
          <w:p w14:paraId="6E01283F" w14:textId="77777777" w:rsidR="00BC5DA8" w:rsidRPr="00A217D5" w:rsidRDefault="00BC5DA8" w:rsidP="004F5148">
            <w:pPr>
              <w:rPr>
                <w:sz w:val="20"/>
              </w:rPr>
            </w:pPr>
          </w:p>
        </w:tc>
        <w:tc>
          <w:tcPr>
            <w:tcW w:w="396" w:type="dxa"/>
          </w:tcPr>
          <w:p w14:paraId="3D71E815" w14:textId="77777777" w:rsidR="00BC5DA8" w:rsidRPr="00A217D5" w:rsidRDefault="00BC5DA8" w:rsidP="004F5148">
            <w:pPr>
              <w:rPr>
                <w:sz w:val="20"/>
              </w:rPr>
            </w:pPr>
          </w:p>
        </w:tc>
        <w:tc>
          <w:tcPr>
            <w:tcW w:w="397" w:type="dxa"/>
          </w:tcPr>
          <w:p w14:paraId="55E13662" w14:textId="4B462F9F" w:rsidR="00BC5DA8" w:rsidRPr="00A217D5" w:rsidRDefault="00BC5DA8" w:rsidP="004F5148">
            <w:pPr>
              <w:rPr>
                <w:sz w:val="20"/>
              </w:rPr>
            </w:pPr>
            <w:r>
              <w:rPr>
                <w:sz w:val="20"/>
              </w:rPr>
              <w:t xml:space="preserve">X </w:t>
            </w:r>
          </w:p>
        </w:tc>
        <w:tc>
          <w:tcPr>
            <w:tcW w:w="396" w:type="dxa"/>
          </w:tcPr>
          <w:p w14:paraId="3BF035C1" w14:textId="77777777" w:rsidR="00BC5DA8" w:rsidRPr="00A217D5" w:rsidRDefault="00BC5DA8" w:rsidP="004F5148">
            <w:pPr>
              <w:rPr>
                <w:sz w:val="20"/>
              </w:rPr>
            </w:pPr>
          </w:p>
        </w:tc>
        <w:tc>
          <w:tcPr>
            <w:tcW w:w="396" w:type="dxa"/>
          </w:tcPr>
          <w:p w14:paraId="094AF306" w14:textId="77777777" w:rsidR="00BC5DA8" w:rsidRPr="00A217D5" w:rsidRDefault="00BC5DA8" w:rsidP="004F5148">
            <w:pPr>
              <w:rPr>
                <w:sz w:val="20"/>
              </w:rPr>
            </w:pPr>
          </w:p>
        </w:tc>
        <w:tc>
          <w:tcPr>
            <w:tcW w:w="397" w:type="dxa"/>
          </w:tcPr>
          <w:p w14:paraId="5FE3A86E" w14:textId="77777777" w:rsidR="00BC5DA8" w:rsidRPr="00A217D5" w:rsidRDefault="00BC5DA8" w:rsidP="004F5148">
            <w:pPr>
              <w:rPr>
                <w:sz w:val="20"/>
              </w:rPr>
            </w:pPr>
          </w:p>
        </w:tc>
        <w:tc>
          <w:tcPr>
            <w:tcW w:w="396" w:type="dxa"/>
          </w:tcPr>
          <w:p w14:paraId="3BC15FC0" w14:textId="77777777" w:rsidR="00BC5DA8" w:rsidRPr="00A217D5" w:rsidRDefault="00BC5DA8" w:rsidP="004F5148">
            <w:pPr>
              <w:rPr>
                <w:sz w:val="20"/>
              </w:rPr>
            </w:pPr>
          </w:p>
        </w:tc>
        <w:tc>
          <w:tcPr>
            <w:tcW w:w="396" w:type="dxa"/>
          </w:tcPr>
          <w:p w14:paraId="04830FC9" w14:textId="77777777" w:rsidR="00BC5DA8" w:rsidRPr="00A217D5" w:rsidRDefault="00BC5DA8" w:rsidP="004F5148">
            <w:pPr>
              <w:rPr>
                <w:sz w:val="20"/>
              </w:rPr>
            </w:pPr>
          </w:p>
        </w:tc>
        <w:tc>
          <w:tcPr>
            <w:tcW w:w="397" w:type="dxa"/>
          </w:tcPr>
          <w:p w14:paraId="33014CFD" w14:textId="77777777" w:rsidR="00BC5DA8" w:rsidRPr="00A217D5" w:rsidRDefault="00BC5DA8" w:rsidP="004F5148">
            <w:pPr>
              <w:rPr>
                <w:sz w:val="20"/>
              </w:rPr>
            </w:pPr>
          </w:p>
        </w:tc>
        <w:tc>
          <w:tcPr>
            <w:tcW w:w="396" w:type="dxa"/>
          </w:tcPr>
          <w:p w14:paraId="53F35DE0" w14:textId="77777777" w:rsidR="00BC5DA8" w:rsidRPr="00A217D5" w:rsidRDefault="00BC5DA8" w:rsidP="004F5148">
            <w:pPr>
              <w:rPr>
                <w:sz w:val="20"/>
              </w:rPr>
            </w:pPr>
          </w:p>
        </w:tc>
        <w:tc>
          <w:tcPr>
            <w:tcW w:w="396" w:type="dxa"/>
          </w:tcPr>
          <w:p w14:paraId="3A653DA8" w14:textId="77777777" w:rsidR="00BC5DA8" w:rsidRPr="00A217D5" w:rsidRDefault="00BC5DA8" w:rsidP="004F5148">
            <w:pPr>
              <w:rPr>
                <w:sz w:val="20"/>
              </w:rPr>
            </w:pPr>
          </w:p>
        </w:tc>
        <w:tc>
          <w:tcPr>
            <w:tcW w:w="397" w:type="dxa"/>
          </w:tcPr>
          <w:p w14:paraId="58FB235B" w14:textId="77777777" w:rsidR="00BC5DA8" w:rsidRPr="00A217D5" w:rsidRDefault="00BC5DA8" w:rsidP="004F5148">
            <w:pPr>
              <w:rPr>
                <w:sz w:val="20"/>
              </w:rPr>
            </w:pPr>
          </w:p>
        </w:tc>
        <w:tc>
          <w:tcPr>
            <w:tcW w:w="396" w:type="dxa"/>
          </w:tcPr>
          <w:p w14:paraId="35884548" w14:textId="77777777" w:rsidR="00BC5DA8" w:rsidRDefault="00BC5DA8" w:rsidP="004F5148"/>
        </w:tc>
        <w:tc>
          <w:tcPr>
            <w:tcW w:w="397" w:type="dxa"/>
          </w:tcPr>
          <w:p w14:paraId="47D6B239" w14:textId="77777777" w:rsidR="00BC5DA8" w:rsidRDefault="00BC5DA8" w:rsidP="004F5148"/>
        </w:tc>
        <w:tc>
          <w:tcPr>
            <w:tcW w:w="396" w:type="dxa"/>
          </w:tcPr>
          <w:p w14:paraId="12801119" w14:textId="77777777" w:rsidR="00BC5DA8" w:rsidRDefault="00BC5DA8" w:rsidP="004F5148"/>
        </w:tc>
        <w:tc>
          <w:tcPr>
            <w:tcW w:w="396" w:type="dxa"/>
          </w:tcPr>
          <w:p w14:paraId="561C9E22" w14:textId="77777777" w:rsidR="00BC5DA8" w:rsidRDefault="00BC5DA8" w:rsidP="004F5148"/>
        </w:tc>
        <w:tc>
          <w:tcPr>
            <w:tcW w:w="397" w:type="dxa"/>
          </w:tcPr>
          <w:p w14:paraId="22EB6515" w14:textId="77777777" w:rsidR="00BC5DA8" w:rsidRDefault="00BC5DA8" w:rsidP="004F5148"/>
        </w:tc>
        <w:tc>
          <w:tcPr>
            <w:tcW w:w="396" w:type="dxa"/>
          </w:tcPr>
          <w:p w14:paraId="3B918B3B" w14:textId="77777777" w:rsidR="00BC5DA8" w:rsidRDefault="00BC5DA8" w:rsidP="004F5148"/>
        </w:tc>
        <w:tc>
          <w:tcPr>
            <w:tcW w:w="396" w:type="dxa"/>
          </w:tcPr>
          <w:p w14:paraId="59971D8A" w14:textId="77777777" w:rsidR="00BC5DA8" w:rsidRDefault="00BC5DA8" w:rsidP="004F5148"/>
        </w:tc>
        <w:tc>
          <w:tcPr>
            <w:tcW w:w="397" w:type="dxa"/>
          </w:tcPr>
          <w:p w14:paraId="15551F70" w14:textId="77777777" w:rsidR="00BC5DA8" w:rsidRDefault="00BC5DA8" w:rsidP="004F5148"/>
        </w:tc>
        <w:tc>
          <w:tcPr>
            <w:tcW w:w="396" w:type="dxa"/>
          </w:tcPr>
          <w:p w14:paraId="7DA3B92A" w14:textId="77777777" w:rsidR="00BC5DA8" w:rsidRDefault="00BC5DA8" w:rsidP="004F5148"/>
        </w:tc>
        <w:tc>
          <w:tcPr>
            <w:tcW w:w="397" w:type="dxa"/>
          </w:tcPr>
          <w:p w14:paraId="0D038A47" w14:textId="77777777" w:rsidR="00BC5DA8" w:rsidRDefault="00BC5DA8" w:rsidP="004F5148"/>
        </w:tc>
        <w:tc>
          <w:tcPr>
            <w:tcW w:w="396" w:type="dxa"/>
          </w:tcPr>
          <w:p w14:paraId="5BDC8FBF" w14:textId="77777777" w:rsidR="00BC5DA8" w:rsidRDefault="00BC5DA8" w:rsidP="004F5148"/>
        </w:tc>
        <w:tc>
          <w:tcPr>
            <w:tcW w:w="396" w:type="dxa"/>
          </w:tcPr>
          <w:p w14:paraId="378376F1" w14:textId="77777777" w:rsidR="00BC5DA8" w:rsidRDefault="00BC5DA8" w:rsidP="004F5148"/>
        </w:tc>
        <w:tc>
          <w:tcPr>
            <w:tcW w:w="397" w:type="dxa"/>
          </w:tcPr>
          <w:p w14:paraId="4976CC40" w14:textId="77777777" w:rsidR="00BC5DA8" w:rsidRDefault="00BC5DA8" w:rsidP="004F5148"/>
        </w:tc>
        <w:tc>
          <w:tcPr>
            <w:tcW w:w="396" w:type="dxa"/>
          </w:tcPr>
          <w:p w14:paraId="6D867EC6" w14:textId="77777777" w:rsidR="00BC5DA8" w:rsidRDefault="00BC5DA8" w:rsidP="004F5148"/>
        </w:tc>
        <w:tc>
          <w:tcPr>
            <w:tcW w:w="396" w:type="dxa"/>
          </w:tcPr>
          <w:p w14:paraId="5BBA75BA" w14:textId="77777777" w:rsidR="00BC5DA8" w:rsidRDefault="00BC5DA8" w:rsidP="004F5148"/>
        </w:tc>
        <w:tc>
          <w:tcPr>
            <w:tcW w:w="397" w:type="dxa"/>
          </w:tcPr>
          <w:p w14:paraId="1B434DE5" w14:textId="77777777" w:rsidR="00BC5DA8" w:rsidRDefault="00BC5DA8" w:rsidP="004F5148"/>
        </w:tc>
        <w:tc>
          <w:tcPr>
            <w:tcW w:w="396" w:type="dxa"/>
          </w:tcPr>
          <w:p w14:paraId="000FFE32" w14:textId="77777777" w:rsidR="00BC5DA8" w:rsidRDefault="00BC5DA8" w:rsidP="004F5148"/>
        </w:tc>
        <w:tc>
          <w:tcPr>
            <w:tcW w:w="397" w:type="dxa"/>
          </w:tcPr>
          <w:p w14:paraId="009779E4" w14:textId="77777777" w:rsidR="00BC5DA8" w:rsidRDefault="00BC5DA8" w:rsidP="004F5148"/>
        </w:tc>
      </w:tr>
      <w:tr w:rsidR="00BC5DA8" w14:paraId="61F01BC4" w14:textId="77777777" w:rsidTr="00BC5DA8">
        <w:tc>
          <w:tcPr>
            <w:tcW w:w="1271" w:type="dxa"/>
          </w:tcPr>
          <w:p w14:paraId="03B20705" w14:textId="6ADC1DB1" w:rsidR="00BC5DA8" w:rsidRDefault="00BC5DA8" w:rsidP="004F5148">
            <w:r w:rsidRPr="008A2E77">
              <w:t>OUD_T</w:t>
            </w:r>
            <w:r>
              <w:t>3</w:t>
            </w:r>
          </w:p>
        </w:tc>
        <w:tc>
          <w:tcPr>
            <w:tcW w:w="396" w:type="dxa"/>
          </w:tcPr>
          <w:p w14:paraId="5FC3F29A" w14:textId="77777777" w:rsidR="00BC5DA8" w:rsidRPr="00A217D5" w:rsidRDefault="00BC5DA8" w:rsidP="004F5148">
            <w:pPr>
              <w:rPr>
                <w:sz w:val="20"/>
              </w:rPr>
            </w:pPr>
          </w:p>
        </w:tc>
        <w:tc>
          <w:tcPr>
            <w:tcW w:w="396" w:type="dxa"/>
          </w:tcPr>
          <w:p w14:paraId="7B3EE917" w14:textId="77777777" w:rsidR="00BC5DA8" w:rsidRPr="00A217D5" w:rsidRDefault="00BC5DA8" w:rsidP="004F5148">
            <w:pPr>
              <w:rPr>
                <w:sz w:val="20"/>
              </w:rPr>
            </w:pPr>
          </w:p>
        </w:tc>
        <w:tc>
          <w:tcPr>
            <w:tcW w:w="397" w:type="dxa"/>
          </w:tcPr>
          <w:p w14:paraId="37810DD1" w14:textId="77777777" w:rsidR="00BC5DA8" w:rsidRPr="00A217D5" w:rsidRDefault="00BC5DA8" w:rsidP="004F5148">
            <w:pPr>
              <w:rPr>
                <w:sz w:val="20"/>
              </w:rPr>
            </w:pPr>
          </w:p>
        </w:tc>
        <w:tc>
          <w:tcPr>
            <w:tcW w:w="396" w:type="dxa"/>
          </w:tcPr>
          <w:p w14:paraId="1786B93D" w14:textId="77777777" w:rsidR="00BC5DA8" w:rsidRPr="00A217D5" w:rsidRDefault="00BC5DA8" w:rsidP="004F5148">
            <w:pPr>
              <w:rPr>
                <w:sz w:val="20"/>
              </w:rPr>
            </w:pPr>
          </w:p>
        </w:tc>
        <w:tc>
          <w:tcPr>
            <w:tcW w:w="397" w:type="dxa"/>
          </w:tcPr>
          <w:p w14:paraId="267D18ED" w14:textId="77777777" w:rsidR="00BC5DA8" w:rsidRPr="00A217D5" w:rsidRDefault="00BC5DA8" w:rsidP="004F5148">
            <w:pPr>
              <w:rPr>
                <w:sz w:val="20"/>
              </w:rPr>
            </w:pPr>
          </w:p>
        </w:tc>
        <w:tc>
          <w:tcPr>
            <w:tcW w:w="396" w:type="dxa"/>
          </w:tcPr>
          <w:p w14:paraId="283205AE" w14:textId="77777777" w:rsidR="00BC5DA8" w:rsidRPr="00A217D5" w:rsidRDefault="00BC5DA8" w:rsidP="004F5148">
            <w:pPr>
              <w:rPr>
                <w:sz w:val="20"/>
              </w:rPr>
            </w:pPr>
          </w:p>
        </w:tc>
        <w:tc>
          <w:tcPr>
            <w:tcW w:w="396" w:type="dxa"/>
          </w:tcPr>
          <w:p w14:paraId="2210A5ED" w14:textId="77777777" w:rsidR="00BC5DA8" w:rsidRPr="00A217D5" w:rsidRDefault="00BC5DA8" w:rsidP="004F5148">
            <w:pPr>
              <w:rPr>
                <w:sz w:val="20"/>
              </w:rPr>
            </w:pPr>
          </w:p>
        </w:tc>
        <w:tc>
          <w:tcPr>
            <w:tcW w:w="397" w:type="dxa"/>
          </w:tcPr>
          <w:p w14:paraId="73BA3409" w14:textId="77777777" w:rsidR="00BC5DA8" w:rsidRPr="00A217D5" w:rsidRDefault="00BC5DA8" w:rsidP="004F5148">
            <w:pPr>
              <w:rPr>
                <w:sz w:val="20"/>
              </w:rPr>
            </w:pPr>
          </w:p>
        </w:tc>
        <w:tc>
          <w:tcPr>
            <w:tcW w:w="396" w:type="dxa"/>
          </w:tcPr>
          <w:p w14:paraId="496B2D49" w14:textId="77777777" w:rsidR="00BC5DA8" w:rsidRPr="00A217D5" w:rsidRDefault="00BC5DA8" w:rsidP="004F5148">
            <w:pPr>
              <w:rPr>
                <w:sz w:val="20"/>
              </w:rPr>
            </w:pPr>
          </w:p>
        </w:tc>
        <w:tc>
          <w:tcPr>
            <w:tcW w:w="397" w:type="dxa"/>
          </w:tcPr>
          <w:p w14:paraId="2FB538A4" w14:textId="77777777" w:rsidR="00BC5DA8" w:rsidRPr="00A217D5" w:rsidRDefault="00BC5DA8" w:rsidP="004F5148">
            <w:pPr>
              <w:rPr>
                <w:sz w:val="20"/>
              </w:rPr>
            </w:pPr>
          </w:p>
        </w:tc>
        <w:tc>
          <w:tcPr>
            <w:tcW w:w="396" w:type="dxa"/>
          </w:tcPr>
          <w:p w14:paraId="564AAD5D" w14:textId="77777777" w:rsidR="00BC5DA8" w:rsidRPr="00A217D5" w:rsidRDefault="00BC5DA8" w:rsidP="004F5148">
            <w:pPr>
              <w:rPr>
                <w:sz w:val="20"/>
              </w:rPr>
            </w:pPr>
          </w:p>
        </w:tc>
        <w:tc>
          <w:tcPr>
            <w:tcW w:w="397" w:type="dxa"/>
          </w:tcPr>
          <w:p w14:paraId="65D3C5FB" w14:textId="77777777" w:rsidR="00BC5DA8" w:rsidRPr="00A217D5" w:rsidRDefault="00BC5DA8" w:rsidP="004F5148">
            <w:pPr>
              <w:rPr>
                <w:sz w:val="20"/>
              </w:rPr>
            </w:pPr>
          </w:p>
        </w:tc>
        <w:tc>
          <w:tcPr>
            <w:tcW w:w="396" w:type="dxa"/>
          </w:tcPr>
          <w:p w14:paraId="085F1D9B" w14:textId="77777777" w:rsidR="00BC5DA8" w:rsidRPr="00A217D5" w:rsidRDefault="00BC5DA8" w:rsidP="004F5148">
            <w:pPr>
              <w:rPr>
                <w:sz w:val="20"/>
              </w:rPr>
            </w:pPr>
          </w:p>
        </w:tc>
        <w:tc>
          <w:tcPr>
            <w:tcW w:w="396" w:type="dxa"/>
          </w:tcPr>
          <w:p w14:paraId="43FF7A9B" w14:textId="77777777" w:rsidR="00BC5DA8" w:rsidRPr="00A217D5" w:rsidRDefault="00BC5DA8" w:rsidP="004F5148">
            <w:pPr>
              <w:rPr>
                <w:sz w:val="20"/>
              </w:rPr>
            </w:pPr>
          </w:p>
        </w:tc>
        <w:tc>
          <w:tcPr>
            <w:tcW w:w="397" w:type="dxa"/>
          </w:tcPr>
          <w:p w14:paraId="3B0F6819" w14:textId="77777777" w:rsidR="00BC5DA8" w:rsidRPr="00A217D5" w:rsidRDefault="00BC5DA8" w:rsidP="004F5148">
            <w:pPr>
              <w:rPr>
                <w:sz w:val="20"/>
              </w:rPr>
            </w:pPr>
          </w:p>
        </w:tc>
        <w:tc>
          <w:tcPr>
            <w:tcW w:w="396" w:type="dxa"/>
          </w:tcPr>
          <w:p w14:paraId="545A0F9D" w14:textId="77777777" w:rsidR="00BC5DA8" w:rsidRPr="00A217D5" w:rsidRDefault="00BC5DA8" w:rsidP="004F5148">
            <w:pPr>
              <w:rPr>
                <w:sz w:val="20"/>
              </w:rPr>
            </w:pPr>
          </w:p>
        </w:tc>
        <w:tc>
          <w:tcPr>
            <w:tcW w:w="396" w:type="dxa"/>
          </w:tcPr>
          <w:p w14:paraId="1E15DD51" w14:textId="77777777" w:rsidR="00BC5DA8" w:rsidRPr="00A217D5" w:rsidRDefault="00BC5DA8" w:rsidP="004F5148">
            <w:pPr>
              <w:rPr>
                <w:sz w:val="20"/>
              </w:rPr>
            </w:pPr>
          </w:p>
        </w:tc>
        <w:tc>
          <w:tcPr>
            <w:tcW w:w="397" w:type="dxa"/>
          </w:tcPr>
          <w:p w14:paraId="47D839C0" w14:textId="77777777" w:rsidR="00BC5DA8" w:rsidRPr="00A217D5" w:rsidRDefault="00BC5DA8" w:rsidP="004F5148">
            <w:pPr>
              <w:rPr>
                <w:sz w:val="20"/>
              </w:rPr>
            </w:pPr>
          </w:p>
        </w:tc>
        <w:tc>
          <w:tcPr>
            <w:tcW w:w="396" w:type="dxa"/>
          </w:tcPr>
          <w:p w14:paraId="4D2C65F9" w14:textId="77777777" w:rsidR="00BC5DA8" w:rsidRPr="00A217D5" w:rsidRDefault="00BC5DA8" w:rsidP="004F5148">
            <w:pPr>
              <w:rPr>
                <w:sz w:val="20"/>
              </w:rPr>
            </w:pPr>
          </w:p>
        </w:tc>
        <w:tc>
          <w:tcPr>
            <w:tcW w:w="396" w:type="dxa"/>
          </w:tcPr>
          <w:p w14:paraId="3B50D886" w14:textId="77777777" w:rsidR="00BC5DA8" w:rsidRPr="00A217D5" w:rsidRDefault="00BC5DA8" w:rsidP="004F5148">
            <w:pPr>
              <w:rPr>
                <w:sz w:val="20"/>
              </w:rPr>
            </w:pPr>
          </w:p>
        </w:tc>
        <w:tc>
          <w:tcPr>
            <w:tcW w:w="397" w:type="dxa"/>
          </w:tcPr>
          <w:p w14:paraId="278F6911" w14:textId="77777777" w:rsidR="00BC5DA8" w:rsidRPr="00A217D5" w:rsidRDefault="00BC5DA8" w:rsidP="004F5148">
            <w:pPr>
              <w:rPr>
                <w:sz w:val="20"/>
              </w:rPr>
            </w:pPr>
          </w:p>
        </w:tc>
        <w:tc>
          <w:tcPr>
            <w:tcW w:w="396" w:type="dxa"/>
          </w:tcPr>
          <w:p w14:paraId="43BE8997" w14:textId="77777777" w:rsidR="00BC5DA8" w:rsidRPr="00A217D5" w:rsidRDefault="00BC5DA8" w:rsidP="004F5148">
            <w:pPr>
              <w:rPr>
                <w:sz w:val="20"/>
              </w:rPr>
            </w:pPr>
          </w:p>
        </w:tc>
        <w:tc>
          <w:tcPr>
            <w:tcW w:w="397" w:type="dxa"/>
          </w:tcPr>
          <w:p w14:paraId="7FB14C94" w14:textId="77777777" w:rsidR="00BC5DA8" w:rsidRPr="00A217D5" w:rsidRDefault="00BC5DA8" w:rsidP="004F5148">
            <w:pPr>
              <w:rPr>
                <w:sz w:val="20"/>
              </w:rPr>
            </w:pPr>
          </w:p>
        </w:tc>
        <w:tc>
          <w:tcPr>
            <w:tcW w:w="396" w:type="dxa"/>
          </w:tcPr>
          <w:p w14:paraId="4FD3CB17" w14:textId="211B296A" w:rsidR="00BC5DA8" w:rsidRPr="00A217D5" w:rsidRDefault="00BC5DA8" w:rsidP="004F5148">
            <w:pPr>
              <w:rPr>
                <w:sz w:val="20"/>
              </w:rPr>
            </w:pPr>
            <w:r>
              <w:rPr>
                <w:sz w:val="20"/>
              </w:rPr>
              <w:t xml:space="preserve">X </w:t>
            </w:r>
          </w:p>
        </w:tc>
        <w:tc>
          <w:tcPr>
            <w:tcW w:w="396" w:type="dxa"/>
          </w:tcPr>
          <w:p w14:paraId="0B231EFB" w14:textId="77777777" w:rsidR="00BC5DA8" w:rsidRPr="00A217D5" w:rsidRDefault="00BC5DA8" w:rsidP="004F5148">
            <w:pPr>
              <w:rPr>
                <w:sz w:val="20"/>
              </w:rPr>
            </w:pPr>
          </w:p>
        </w:tc>
        <w:tc>
          <w:tcPr>
            <w:tcW w:w="397" w:type="dxa"/>
          </w:tcPr>
          <w:p w14:paraId="6784391B" w14:textId="77777777" w:rsidR="00BC5DA8" w:rsidRPr="00A217D5" w:rsidRDefault="00BC5DA8" w:rsidP="004F5148">
            <w:pPr>
              <w:rPr>
                <w:sz w:val="20"/>
              </w:rPr>
            </w:pPr>
          </w:p>
        </w:tc>
        <w:tc>
          <w:tcPr>
            <w:tcW w:w="396" w:type="dxa"/>
          </w:tcPr>
          <w:p w14:paraId="568FA9EF" w14:textId="77777777" w:rsidR="00BC5DA8" w:rsidRPr="00A217D5" w:rsidRDefault="00BC5DA8" w:rsidP="004F5148">
            <w:pPr>
              <w:rPr>
                <w:sz w:val="20"/>
              </w:rPr>
            </w:pPr>
          </w:p>
        </w:tc>
        <w:tc>
          <w:tcPr>
            <w:tcW w:w="396" w:type="dxa"/>
          </w:tcPr>
          <w:p w14:paraId="6077150E" w14:textId="77777777" w:rsidR="00BC5DA8" w:rsidRPr="00A217D5" w:rsidRDefault="00BC5DA8" w:rsidP="004F5148">
            <w:pPr>
              <w:rPr>
                <w:sz w:val="20"/>
              </w:rPr>
            </w:pPr>
          </w:p>
        </w:tc>
        <w:tc>
          <w:tcPr>
            <w:tcW w:w="397" w:type="dxa"/>
          </w:tcPr>
          <w:p w14:paraId="536FB51E" w14:textId="77777777" w:rsidR="00BC5DA8" w:rsidRPr="00A217D5" w:rsidRDefault="00BC5DA8" w:rsidP="004F5148">
            <w:pPr>
              <w:rPr>
                <w:sz w:val="20"/>
              </w:rPr>
            </w:pPr>
          </w:p>
        </w:tc>
        <w:tc>
          <w:tcPr>
            <w:tcW w:w="396" w:type="dxa"/>
          </w:tcPr>
          <w:p w14:paraId="7F842379" w14:textId="77777777" w:rsidR="00BC5DA8" w:rsidRPr="00A217D5" w:rsidRDefault="00BC5DA8" w:rsidP="004F5148">
            <w:pPr>
              <w:rPr>
                <w:sz w:val="20"/>
              </w:rPr>
            </w:pPr>
          </w:p>
        </w:tc>
        <w:tc>
          <w:tcPr>
            <w:tcW w:w="396" w:type="dxa"/>
          </w:tcPr>
          <w:p w14:paraId="0B51E886" w14:textId="77777777" w:rsidR="00BC5DA8" w:rsidRPr="00A217D5" w:rsidRDefault="00BC5DA8" w:rsidP="004F5148">
            <w:pPr>
              <w:rPr>
                <w:sz w:val="20"/>
              </w:rPr>
            </w:pPr>
          </w:p>
        </w:tc>
        <w:tc>
          <w:tcPr>
            <w:tcW w:w="397" w:type="dxa"/>
          </w:tcPr>
          <w:p w14:paraId="6052110E" w14:textId="77777777" w:rsidR="00BC5DA8" w:rsidRPr="00A217D5" w:rsidRDefault="00BC5DA8" w:rsidP="004F5148">
            <w:pPr>
              <w:rPr>
                <w:sz w:val="20"/>
              </w:rPr>
            </w:pPr>
          </w:p>
        </w:tc>
        <w:tc>
          <w:tcPr>
            <w:tcW w:w="396" w:type="dxa"/>
          </w:tcPr>
          <w:p w14:paraId="47651EA7" w14:textId="77777777" w:rsidR="00BC5DA8" w:rsidRDefault="00BC5DA8" w:rsidP="004F5148"/>
        </w:tc>
        <w:tc>
          <w:tcPr>
            <w:tcW w:w="397" w:type="dxa"/>
          </w:tcPr>
          <w:p w14:paraId="0D55BAF9" w14:textId="77777777" w:rsidR="00BC5DA8" w:rsidRDefault="00BC5DA8" w:rsidP="004F5148"/>
        </w:tc>
        <w:tc>
          <w:tcPr>
            <w:tcW w:w="396" w:type="dxa"/>
          </w:tcPr>
          <w:p w14:paraId="2CF28ED1" w14:textId="77777777" w:rsidR="00BC5DA8" w:rsidRDefault="00BC5DA8" w:rsidP="004F5148"/>
        </w:tc>
        <w:tc>
          <w:tcPr>
            <w:tcW w:w="396" w:type="dxa"/>
          </w:tcPr>
          <w:p w14:paraId="705DAFC8" w14:textId="77777777" w:rsidR="00BC5DA8" w:rsidRDefault="00BC5DA8" w:rsidP="004F5148"/>
        </w:tc>
        <w:tc>
          <w:tcPr>
            <w:tcW w:w="397" w:type="dxa"/>
          </w:tcPr>
          <w:p w14:paraId="552D6CEA" w14:textId="77777777" w:rsidR="00BC5DA8" w:rsidRDefault="00BC5DA8" w:rsidP="004F5148"/>
        </w:tc>
        <w:tc>
          <w:tcPr>
            <w:tcW w:w="396" w:type="dxa"/>
          </w:tcPr>
          <w:p w14:paraId="4AB81E28" w14:textId="77777777" w:rsidR="00BC5DA8" w:rsidRDefault="00BC5DA8" w:rsidP="004F5148"/>
        </w:tc>
        <w:tc>
          <w:tcPr>
            <w:tcW w:w="396" w:type="dxa"/>
          </w:tcPr>
          <w:p w14:paraId="1469B382" w14:textId="77777777" w:rsidR="00BC5DA8" w:rsidRDefault="00BC5DA8" w:rsidP="004F5148"/>
        </w:tc>
        <w:tc>
          <w:tcPr>
            <w:tcW w:w="397" w:type="dxa"/>
          </w:tcPr>
          <w:p w14:paraId="361846F0" w14:textId="77777777" w:rsidR="00BC5DA8" w:rsidRDefault="00BC5DA8" w:rsidP="004F5148"/>
        </w:tc>
        <w:tc>
          <w:tcPr>
            <w:tcW w:w="396" w:type="dxa"/>
          </w:tcPr>
          <w:p w14:paraId="5C662E51" w14:textId="77777777" w:rsidR="00BC5DA8" w:rsidRDefault="00BC5DA8" w:rsidP="004F5148"/>
        </w:tc>
        <w:tc>
          <w:tcPr>
            <w:tcW w:w="397" w:type="dxa"/>
          </w:tcPr>
          <w:p w14:paraId="570BBE0E" w14:textId="77777777" w:rsidR="00BC5DA8" w:rsidRDefault="00BC5DA8" w:rsidP="004F5148"/>
        </w:tc>
        <w:tc>
          <w:tcPr>
            <w:tcW w:w="396" w:type="dxa"/>
          </w:tcPr>
          <w:p w14:paraId="7886F6C0" w14:textId="77777777" w:rsidR="00BC5DA8" w:rsidRDefault="00BC5DA8" w:rsidP="004F5148"/>
        </w:tc>
        <w:tc>
          <w:tcPr>
            <w:tcW w:w="396" w:type="dxa"/>
          </w:tcPr>
          <w:p w14:paraId="6CB51184" w14:textId="77777777" w:rsidR="00BC5DA8" w:rsidRDefault="00BC5DA8" w:rsidP="004F5148"/>
        </w:tc>
        <w:tc>
          <w:tcPr>
            <w:tcW w:w="397" w:type="dxa"/>
          </w:tcPr>
          <w:p w14:paraId="796DF933" w14:textId="77777777" w:rsidR="00BC5DA8" w:rsidRDefault="00BC5DA8" w:rsidP="004F5148"/>
        </w:tc>
        <w:tc>
          <w:tcPr>
            <w:tcW w:w="396" w:type="dxa"/>
          </w:tcPr>
          <w:p w14:paraId="0AFE0A4C" w14:textId="77777777" w:rsidR="00BC5DA8" w:rsidRDefault="00BC5DA8" w:rsidP="004F5148"/>
        </w:tc>
        <w:tc>
          <w:tcPr>
            <w:tcW w:w="396" w:type="dxa"/>
          </w:tcPr>
          <w:p w14:paraId="4EDDC752" w14:textId="77777777" w:rsidR="00BC5DA8" w:rsidRDefault="00BC5DA8" w:rsidP="004F5148"/>
        </w:tc>
        <w:tc>
          <w:tcPr>
            <w:tcW w:w="397" w:type="dxa"/>
          </w:tcPr>
          <w:p w14:paraId="2D347A18" w14:textId="77777777" w:rsidR="00BC5DA8" w:rsidRDefault="00BC5DA8" w:rsidP="004F5148"/>
        </w:tc>
        <w:tc>
          <w:tcPr>
            <w:tcW w:w="396" w:type="dxa"/>
          </w:tcPr>
          <w:p w14:paraId="513CB45F" w14:textId="77777777" w:rsidR="00BC5DA8" w:rsidRDefault="00BC5DA8" w:rsidP="004F5148"/>
        </w:tc>
        <w:tc>
          <w:tcPr>
            <w:tcW w:w="397" w:type="dxa"/>
          </w:tcPr>
          <w:p w14:paraId="20E08F8F" w14:textId="77777777" w:rsidR="00BC5DA8" w:rsidRDefault="00BC5DA8" w:rsidP="004F5148"/>
        </w:tc>
      </w:tr>
      <w:tr w:rsidR="00BC5DA8" w14:paraId="79608C24" w14:textId="77777777" w:rsidTr="00BC5DA8">
        <w:tc>
          <w:tcPr>
            <w:tcW w:w="1271" w:type="dxa"/>
          </w:tcPr>
          <w:p w14:paraId="53661E98" w14:textId="4A529A60" w:rsidR="00BC5DA8" w:rsidRDefault="00BC5DA8" w:rsidP="004F5148">
            <w:r w:rsidRPr="008A2E77">
              <w:t>OUD_T</w:t>
            </w:r>
            <w:r>
              <w:t>4</w:t>
            </w:r>
          </w:p>
        </w:tc>
        <w:tc>
          <w:tcPr>
            <w:tcW w:w="396" w:type="dxa"/>
          </w:tcPr>
          <w:p w14:paraId="0FB098BE" w14:textId="77777777" w:rsidR="00BC5DA8" w:rsidRPr="00A217D5" w:rsidRDefault="00BC5DA8" w:rsidP="004F5148">
            <w:pPr>
              <w:rPr>
                <w:sz w:val="20"/>
              </w:rPr>
            </w:pPr>
          </w:p>
        </w:tc>
        <w:tc>
          <w:tcPr>
            <w:tcW w:w="396" w:type="dxa"/>
          </w:tcPr>
          <w:p w14:paraId="04E07D9B" w14:textId="77777777" w:rsidR="00BC5DA8" w:rsidRPr="00A217D5" w:rsidRDefault="00BC5DA8" w:rsidP="004F5148">
            <w:pPr>
              <w:rPr>
                <w:sz w:val="20"/>
              </w:rPr>
            </w:pPr>
          </w:p>
        </w:tc>
        <w:tc>
          <w:tcPr>
            <w:tcW w:w="397" w:type="dxa"/>
          </w:tcPr>
          <w:p w14:paraId="333F48D9" w14:textId="77777777" w:rsidR="00BC5DA8" w:rsidRPr="00A217D5" w:rsidRDefault="00BC5DA8" w:rsidP="004F5148">
            <w:pPr>
              <w:rPr>
                <w:sz w:val="20"/>
              </w:rPr>
            </w:pPr>
          </w:p>
        </w:tc>
        <w:tc>
          <w:tcPr>
            <w:tcW w:w="396" w:type="dxa"/>
          </w:tcPr>
          <w:p w14:paraId="63702606" w14:textId="77777777" w:rsidR="00BC5DA8" w:rsidRPr="00A217D5" w:rsidRDefault="00BC5DA8" w:rsidP="004F5148">
            <w:pPr>
              <w:rPr>
                <w:sz w:val="20"/>
              </w:rPr>
            </w:pPr>
          </w:p>
        </w:tc>
        <w:tc>
          <w:tcPr>
            <w:tcW w:w="397" w:type="dxa"/>
          </w:tcPr>
          <w:p w14:paraId="606FAFCF" w14:textId="77777777" w:rsidR="00BC5DA8" w:rsidRPr="00A217D5" w:rsidRDefault="00BC5DA8" w:rsidP="004F5148">
            <w:pPr>
              <w:rPr>
                <w:sz w:val="20"/>
              </w:rPr>
            </w:pPr>
          </w:p>
        </w:tc>
        <w:tc>
          <w:tcPr>
            <w:tcW w:w="396" w:type="dxa"/>
          </w:tcPr>
          <w:p w14:paraId="37B88D2A" w14:textId="77777777" w:rsidR="00BC5DA8" w:rsidRPr="00A217D5" w:rsidRDefault="00BC5DA8" w:rsidP="004F5148">
            <w:pPr>
              <w:rPr>
                <w:sz w:val="20"/>
              </w:rPr>
            </w:pPr>
          </w:p>
        </w:tc>
        <w:tc>
          <w:tcPr>
            <w:tcW w:w="396" w:type="dxa"/>
          </w:tcPr>
          <w:p w14:paraId="3E0C4C7D" w14:textId="77777777" w:rsidR="00BC5DA8" w:rsidRPr="00A217D5" w:rsidRDefault="00BC5DA8" w:rsidP="004F5148">
            <w:pPr>
              <w:rPr>
                <w:sz w:val="20"/>
              </w:rPr>
            </w:pPr>
          </w:p>
        </w:tc>
        <w:tc>
          <w:tcPr>
            <w:tcW w:w="397" w:type="dxa"/>
          </w:tcPr>
          <w:p w14:paraId="78DF3524" w14:textId="77777777" w:rsidR="00BC5DA8" w:rsidRPr="00A217D5" w:rsidRDefault="00BC5DA8" w:rsidP="004F5148">
            <w:pPr>
              <w:rPr>
                <w:sz w:val="20"/>
              </w:rPr>
            </w:pPr>
          </w:p>
        </w:tc>
        <w:tc>
          <w:tcPr>
            <w:tcW w:w="396" w:type="dxa"/>
          </w:tcPr>
          <w:p w14:paraId="2606AF33" w14:textId="77777777" w:rsidR="00BC5DA8" w:rsidRPr="00A217D5" w:rsidRDefault="00BC5DA8" w:rsidP="004F5148">
            <w:pPr>
              <w:rPr>
                <w:sz w:val="20"/>
              </w:rPr>
            </w:pPr>
          </w:p>
        </w:tc>
        <w:tc>
          <w:tcPr>
            <w:tcW w:w="397" w:type="dxa"/>
          </w:tcPr>
          <w:p w14:paraId="697BFA96" w14:textId="77777777" w:rsidR="00BC5DA8" w:rsidRPr="00A217D5" w:rsidRDefault="00BC5DA8" w:rsidP="004F5148">
            <w:pPr>
              <w:rPr>
                <w:sz w:val="20"/>
              </w:rPr>
            </w:pPr>
          </w:p>
        </w:tc>
        <w:tc>
          <w:tcPr>
            <w:tcW w:w="396" w:type="dxa"/>
          </w:tcPr>
          <w:p w14:paraId="54493C22" w14:textId="77777777" w:rsidR="00BC5DA8" w:rsidRPr="00A217D5" w:rsidRDefault="00BC5DA8" w:rsidP="004F5148">
            <w:pPr>
              <w:rPr>
                <w:sz w:val="20"/>
              </w:rPr>
            </w:pPr>
          </w:p>
        </w:tc>
        <w:tc>
          <w:tcPr>
            <w:tcW w:w="397" w:type="dxa"/>
          </w:tcPr>
          <w:p w14:paraId="2105C4CC" w14:textId="77777777" w:rsidR="00BC5DA8" w:rsidRPr="00A217D5" w:rsidRDefault="00BC5DA8" w:rsidP="004F5148">
            <w:pPr>
              <w:rPr>
                <w:sz w:val="20"/>
              </w:rPr>
            </w:pPr>
          </w:p>
        </w:tc>
        <w:tc>
          <w:tcPr>
            <w:tcW w:w="396" w:type="dxa"/>
          </w:tcPr>
          <w:p w14:paraId="755B8E43" w14:textId="77777777" w:rsidR="00BC5DA8" w:rsidRPr="00A217D5" w:rsidRDefault="00BC5DA8" w:rsidP="004F5148">
            <w:pPr>
              <w:rPr>
                <w:sz w:val="20"/>
              </w:rPr>
            </w:pPr>
          </w:p>
        </w:tc>
        <w:tc>
          <w:tcPr>
            <w:tcW w:w="396" w:type="dxa"/>
          </w:tcPr>
          <w:p w14:paraId="546D9D78" w14:textId="77777777" w:rsidR="00BC5DA8" w:rsidRPr="00A217D5" w:rsidRDefault="00BC5DA8" w:rsidP="004F5148">
            <w:pPr>
              <w:rPr>
                <w:sz w:val="20"/>
              </w:rPr>
            </w:pPr>
          </w:p>
        </w:tc>
        <w:tc>
          <w:tcPr>
            <w:tcW w:w="397" w:type="dxa"/>
          </w:tcPr>
          <w:p w14:paraId="0C3EEBA0" w14:textId="77777777" w:rsidR="00BC5DA8" w:rsidRPr="00A217D5" w:rsidRDefault="00BC5DA8" w:rsidP="004F5148">
            <w:pPr>
              <w:rPr>
                <w:sz w:val="20"/>
              </w:rPr>
            </w:pPr>
          </w:p>
        </w:tc>
        <w:tc>
          <w:tcPr>
            <w:tcW w:w="396" w:type="dxa"/>
          </w:tcPr>
          <w:p w14:paraId="7F226F74" w14:textId="77777777" w:rsidR="00BC5DA8" w:rsidRPr="00A217D5" w:rsidRDefault="00BC5DA8" w:rsidP="004F5148">
            <w:pPr>
              <w:rPr>
                <w:sz w:val="20"/>
              </w:rPr>
            </w:pPr>
          </w:p>
        </w:tc>
        <w:tc>
          <w:tcPr>
            <w:tcW w:w="396" w:type="dxa"/>
          </w:tcPr>
          <w:p w14:paraId="671AA143" w14:textId="77777777" w:rsidR="00BC5DA8" w:rsidRPr="00A217D5" w:rsidRDefault="00BC5DA8" w:rsidP="004F5148">
            <w:pPr>
              <w:rPr>
                <w:sz w:val="20"/>
              </w:rPr>
            </w:pPr>
          </w:p>
        </w:tc>
        <w:tc>
          <w:tcPr>
            <w:tcW w:w="397" w:type="dxa"/>
          </w:tcPr>
          <w:p w14:paraId="03A96561" w14:textId="77777777" w:rsidR="00BC5DA8" w:rsidRPr="00A217D5" w:rsidRDefault="00BC5DA8" w:rsidP="004F5148">
            <w:pPr>
              <w:rPr>
                <w:sz w:val="20"/>
              </w:rPr>
            </w:pPr>
          </w:p>
        </w:tc>
        <w:tc>
          <w:tcPr>
            <w:tcW w:w="396" w:type="dxa"/>
          </w:tcPr>
          <w:p w14:paraId="14A2EC25" w14:textId="77777777" w:rsidR="00BC5DA8" w:rsidRPr="00A217D5" w:rsidRDefault="00BC5DA8" w:rsidP="004F5148">
            <w:pPr>
              <w:rPr>
                <w:sz w:val="20"/>
              </w:rPr>
            </w:pPr>
          </w:p>
        </w:tc>
        <w:tc>
          <w:tcPr>
            <w:tcW w:w="396" w:type="dxa"/>
          </w:tcPr>
          <w:p w14:paraId="4949F9DE" w14:textId="77777777" w:rsidR="00BC5DA8" w:rsidRPr="00A217D5" w:rsidRDefault="00BC5DA8" w:rsidP="004F5148">
            <w:pPr>
              <w:rPr>
                <w:sz w:val="20"/>
              </w:rPr>
            </w:pPr>
          </w:p>
        </w:tc>
        <w:tc>
          <w:tcPr>
            <w:tcW w:w="397" w:type="dxa"/>
          </w:tcPr>
          <w:p w14:paraId="36039CDB" w14:textId="77777777" w:rsidR="00BC5DA8" w:rsidRPr="00A217D5" w:rsidRDefault="00BC5DA8" w:rsidP="004F5148">
            <w:pPr>
              <w:rPr>
                <w:sz w:val="20"/>
              </w:rPr>
            </w:pPr>
          </w:p>
        </w:tc>
        <w:tc>
          <w:tcPr>
            <w:tcW w:w="396" w:type="dxa"/>
          </w:tcPr>
          <w:p w14:paraId="43A543EB" w14:textId="77777777" w:rsidR="00BC5DA8" w:rsidRPr="00A217D5" w:rsidRDefault="00BC5DA8" w:rsidP="004F5148">
            <w:pPr>
              <w:rPr>
                <w:sz w:val="20"/>
              </w:rPr>
            </w:pPr>
          </w:p>
        </w:tc>
        <w:tc>
          <w:tcPr>
            <w:tcW w:w="397" w:type="dxa"/>
          </w:tcPr>
          <w:p w14:paraId="362B575A" w14:textId="77777777" w:rsidR="00BC5DA8" w:rsidRPr="00A217D5" w:rsidRDefault="00BC5DA8" w:rsidP="004F5148">
            <w:pPr>
              <w:rPr>
                <w:sz w:val="20"/>
              </w:rPr>
            </w:pPr>
          </w:p>
        </w:tc>
        <w:tc>
          <w:tcPr>
            <w:tcW w:w="396" w:type="dxa"/>
          </w:tcPr>
          <w:p w14:paraId="37C2EE63" w14:textId="77777777" w:rsidR="00BC5DA8" w:rsidRPr="00A217D5" w:rsidRDefault="00BC5DA8" w:rsidP="004F5148">
            <w:pPr>
              <w:rPr>
                <w:sz w:val="20"/>
              </w:rPr>
            </w:pPr>
          </w:p>
        </w:tc>
        <w:tc>
          <w:tcPr>
            <w:tcW w:w="396" w:type="dxa"/>
          </w:tcPr>
          <w:p w14:paraId="4C402BDF" w14:textId="21F61FB3" w:rsidR="00BC5DA8" w:rsidRPr="00A217D5" w:rsidRDefault="00BC5DA8" w:rsidP="004F5148">
            <w:pPr>
              <w:rPr>
                <w:sz w:val="20"/>
              </w:rPr>
            </w:pPr>
            <w:r>
              <w:rPr>
                <w:sz w:val="20"/>
              </w:rPr>
              <w:t>X</w:t>
            </w:r>
          </w:p>
        </w:tc>
        <w:tc>
          <w:tcPr>
            <w:tcW w:w="397" w:type="dxa"/>
          </w:tcPr>
          <w:p w14:paraId="4CE6490C" w14:textId="77777777" w:rsidR="00BC5DA8" w:rsidRPr="00A217D5" w:rsidRDefault="00BC5DA8" w:rsidP="004F5148">
            <w:pPr>
              <w:rPr>
                <w:sz w:val="20"/>
              </w:rPr>
            </w:pPr>
          </w:p>
        </w:tc>
        <w:tc>
          <w:tcPr>
            <w:tcW w:w="396" w:type="dxa"/>
          </w:tcPr>
          <w:p w14:paraId="398D32C4" w14:textId="77777777" w:rsidR="00BC5DA8" w:rsidRPr="00A217D5" w:rsidRDefault="00BC5DA8" w:rsidP="004F5148">
            <w:pPr>
              <w:rPr>
                <w:sz w:val="20"/>
              </w:rPr>
            </w:pPr>
          </w:p>
        </w:tc>
        <w:tc>
          <w:tcPr>
            <w:tcW w:w="396" w:type="dxa"/>
          </w:tcPr>
          <w:p w14:paraId="78E16822" w14:textId="77777777" w:rsidR="00BC5DA8" w:rsidRPr="00A217D5" w:rsidRDefault="00BC5DA8" w:rsidP="004F5148">
            <w:pPr>
              <w:rPr>
                <w:sz w:val="20"/>
              </w:rPr>
            </w:pPr>
          </w:p>
        </w:tc>
        <w:tc>
          <w:tcPr>
            <w:tcW w:w="397" w:type="dxa"/>
          </w:tcPr>
          <w:p w14:paraId="7A64E5DF" w14:textId="77777777" w:rsidR="00BC5DA8" w:rsidRPr="00A217D5" w:rsidRDefault="00BC5DA8" w:rsidP="004F5148">
            <w:pPr>
              <w:rPr>
                <w:sz w:val="20"/>
              </w:rPr>
            </w:pPr>
          </w:p>
        </w:tc>
        <w:tc>
          <w:tcPr>
            <w:tcW w:w="396" w:type="dxa"/>
          </w:tcPr>
          <w:p w14:paraId="0BD3903B" w14:textId="77777777" w:rsidR="00BC5DA8" w:rsidRPr="00A217D5" w:rsidRDefault="00BC5DA8" w:rsidP="004F5148">
            <w:pPr>
              <w:rPr>
                <w:sz w:val="20"/>
              </w:rPr>
            </w:pPr>
          </w:p>
        </w:tc>
        <w:tc>
          <w:tcPr>
            <w:tcW w:w="396" w:type="dxa"/>
          </w:tcPr>
          <w:p w14:paraId="4E50D06B" w14:textId="77777777" w:rsidR="00BC5DA8" w:rsidRPr="00A217D5" w:rsidRDefault="00BC5DA8" w:rsidP="004F5148">
            <w:pPr>
              <w:rPr>
                <w:sz w:val="20"/>
              </w:rPr>
            </w:pPr>
          </w:p>
        </w:tc>
        <w:tc>
          <w:tcPr>
            <w:tcW w:w="397" w:type="dxa"/>
          </w:tcPr>
          <w:p w14:paraId="0D58806D" w14:textId="77777777" w:rsidR="00BC5DA8" w:rsidRPr="00A217D5" w:rsidRDefault="00BC5DA8" w:rsidP="004F5148">
            <w:pPr>
              <w:rPr>
                <w:sz w:val="20"/>
              </w:rPr>
            </w:pPr>
          </w:p>
        </w:tc>
        <w:tc>
          <w:tcPr>
            <w:tcW w:w="396" w:type="dxa"/>
          </w:tcPr>
          <w:p w14:paraId="17438A20" w14:textId="77777777" w:rsidR="00BC5DA8" w:rsidRDefault="00BC5DA8" w:rsidP="004F5148"/>
        </w:tc>
        <w:tc>
          <w:tcPr>
            <w:tcW w:w="397" w:type="dxa"/>
          </w:tcPr>
          <w:p w14:paraId="1516ADC4" w14:textId="77777777" w:rsidR="00BC5DA8" w:rsidRDefault="00BC5DA8" w:rsidP="004F5148"/>
        </w:tc>
        <w:tc>
          <w:tcPr>
            <w:tcW w:w="396" w:type="dxa"/>
          </w:tcPr>
          <w:p w14:paraId="2214FE43" w14:textId="77777777" w:rsidR="00BC5DA8" w:rsidRDefault="00BC5DA8" w:rsidP="004F5148"/>
        </w:tc>
        <w:tc>
          <w:tcPr>
            <w:tcW w:w="396" w:type="dxa"/>
          </w:tcPr>
          <w:p w14:paraId="1A6B23D0" w14:textId="77777777" w:rsidR="00BC5DA8" w:rsidRDefault="00BC5DA8" w:rsidP="004F5148"/>
        </w:tc>
        <w:tc>
          <w:tcPr>
            <w:tcW w:w="397" w:type="dxa"/>
          </w:tcPr>
          <w:p w14:paraId="1B49A361" w14:textId="77777777" w:rsidR="00BC5DA8" w:rsidRDefault="00BC5DA8" w:rsidP="004F5148"/>
        </w:tc>
        <w:tc>
          <w:tcPr>
            <w:tcW w:w="396" w:type="dxa"/>
          </w:tcPr>
          <w:p w14:paraId="730D7848" w14:textId="77777777" w:rsidR="00BC5DA8" w:rsidRDefault="00BC5DA8" w:rsidP="004F5148"/>
        </w:tc>
        <w:tc>
          <w:tcPr>
            <w:tcW w:w="396" w:type="dxa"/>
          </w:tcPr>
          <w:p w14:paraId="66CC5D43" w14:textId="77777777" w:rsidR="00BC5DA8" w:rsidRDefault="00BC5DA8" w:rsidP="004F5148"/>
        </w:tc>
        <w:tc>
          <w:tcPr>
            <w:tcW w:w="397" w:type="dxa"/>
          </w:tcPr>
          <w:p w14:paraId="4922BDF6" w14:textId="77777777" w:rsidR="00BC5DA8" w:rsidRDefault="00BC5DA8" w:rsidP="004F5148"/>
        </w:tc>
        <w:tc>
          <w:tcPr>
            <w:tcW w:w="396" w:type="dxa"/>
          </w:tcPr>
          <w:p w14:paraId="54DE726A" w14:textId="77777777" w:rsidR="00BC5DA8" w:rsidRDefault="00BC5DA8" w:rsidP="004F5148"/>
        </w:tc>
        <w:tc>
          <w:tcPr>
            <w:tcW w:w="397" w:type="dxa"/>
          </w:tcPr>
          <w:p w14:paraId="74D8237F" w14:textId="77777777" w:rsidR="00BC5DA8" w:rsidRDefault="00BC5DA8" w:rsidP="004F5148"/>
        </w:tc>
        <w:tc>
          <w:tcPr>
            <w:tcW w:w="396" w:type="dxa"/>
          </w:tcPr>
          <w:p w14:paraId="22D6BAEC" w14:textId="77777777" w:rsidR="00BC5DA8" w:rsidRDefault="00BC5DA8" w:rsidP="004F5148"/>
        </w:tc>
        <w:tc>
          <w:tcPr>
            <w:tcW w:w="396" w:type="dxa"/>
          </w:tcPr>
          <w:p w14:paraId="22CDA5E9" w14:textId="77777777" w:rsidR="00BC5DA8" w:rsidRDefault="00BC5DA8" w:rsidP="004F5148"/>
        </w:tc>
        <w:tc>
          <w:tcPr>
            <w:tcW w:w="397" w:type="dxa"/>
          </w:tcPr>
          <w:p w14:paraId="46629BA2" w14:textId="77777777" w:rsidR="00BC5DA8" w:rsidRDefault="00BC5DA8" w:rsidP="004F5148"/>
        </w:tc>
        <w:tc>
          <w:tcPr>
            <w:tcW w:w="396" w:type="dxa"/>
          </w:tcPr>
          <w:p w14:paraId="4FF97456" w14:textId="77777777" w:rsidR="00BC5DA8" w:rsidRDefault="00BC5DA8" w:rsidP="004F5148"/>
        </w:tc>
        <w:tc>
          <w:tcPr>
            <w:tcW w:w="396" w:type="dxa"/>
          </w:tcPr>
          <w:p w14:paraId="2FF0E2F5" w14:textId="77777777" w:rsidR="00BC5DA8" w:rsidRDefault="00BC5DA8" w:rsidP="004F5148"/>
        </w:tc>
        <w:tc>
          <w:tcPr>
            <w:tcW w:w="397" w:type="dxa"/>
          </w:tcPr>
          <w:p w14:paraId="473F9111" w14:textId="77777777" w:rsidR="00BC5DA8" w:rsidRDefault="00BC5DA8" w:rsidP="004F5148"/>
        </w:tc>
        <w:tc>
          <w:tcPr>
            <w:tcW w:w="396" w:type="dxa"/>
          </w:tcPr>
          <w:p w14:paraId="6CAD1EA0" w14:textId="77777777" w:rsidR="00BC5DA8" w:rsidRDefault="00BC5DA8" w:rsidP="004F5148"/>
        </w:tc>
        <w:tc>
          <w:tcPr>
            <w:tcW w:w="397" w:type="dxa"/>
          </w:tcPr>
          <w:p w14:paraId="487CDE14" w14:textId="77777777" w:rsidR="00BC5DA8" w:rsidRDefault="00BC5DA8" w:rsidP="004F5148"/>
        </w:tc>
      </w:tr>
      <w:tr w:rsidR="00BC5DA8" w14:paraId="5EE8B47A" w14:textId="77777777" w:rsidTr="00BC5DA8">
        <w:tc>
          <w:tcPr>
            <w:tcW w:w="1271" w:type="dxa"/>
          </w:tcPr>
          <w:p w14:paraId="07ED29FB" w14:textId="512CB1C3" w:rsidR="00BC5DA8" w:rsidRDefault="00BC5DA8" w:rsidP="00050DD5">
            <w:r>
              <w:t>BIN_T1.1</w:t>
            </w:r>
          </w:p>
        </w:tc>
        <w:tc>
          <w:tcPr>
            <w:tcW w:w="396" w:type="dxa"/>
          </w:tcPr>
          <w:p w14:paraId="3070410D" w14:textId="77777777" w:rsidR="00BC5DA8" w:rsidRPr="00A217D5" w:rsidRDefault="00BC5DA8" w:rsidP="00050DD5">
            <w:pPr>
              <w:rPr>
                <w:sz w:val="20"/>
              </w:rPr>
            </w:pPr>
          </w:p>
        </w:tc>
        <w:tc>
          <w:tcPr>
            <w:tcW w:w="396" w:type="dxa"/>
          </w:tcPr>
          <w:p w14:paraId="5D7C5268" w14:textId="77777777" w:rsidR="00BC5DA8" w:rsidRPr="00A217D5" w:rsidRDefault="00BC5DA8" w:rsidP="00050DD5">
            <w:pPr>
              <w:rPr>
                <w:sz w:val="20"/>
              </w:rPr>
            </w:pPr>
          </w:p>
        </w:tc>
        <w:tc>
          <w:tcPr>
            <w:tcW w:w="397" w:type="dxa"/>
          </w:tcPr>
          <w:p w14:paraId="057252F3" w14:textId="77777777" w:rsidR="00BC5DA8" w:rsidRPr="00A217D5" w:rsidRDefault="00BC5DA8" w:rsidP="00050DD5">
            <w:pPr>
              <w:rPr>
                <w:sz w:val="20"/>
              </w:rPr>
            </w:pPr>
          </w:p>
        </w:tc>
        <w:tc>
          <w:tcPr>
            <w:tcW w:w="396" w:type="dxa"/>
          </w:tcPr>
          <w:p w14:paraId="22A6FCC3" w14:textId="77777777" w:rsidR="00BC5DA8" w:rsidRPr="00A217D5" w:rsidRDefault="00BC5DA8" w:rsidP="00050DD5">
            <w:pPr>
              <w:rPr>
                <w:sz w:val="20"/>
              </w:rPr>
            </w:pPr>
          </w:p>
        </w:tc>
        <w:tc>
          <w:tcPr>
            <w:tcW w:w="397" w:type="dxa"/>
          </w:tcPr>
          <w:p w14:paraId="7B3B783D" w14:textId="77777777" w:rsidR="00BC5DA8" w:rsidRPr="00A217D5" w:rsidRDefault="00BC5DA8" w:rsidP="00050DD5">
            <w:pPr>
              <w:rPr>
                <w:sz w:val="20"/>
              </w:rPr>
            </w:pPr>
          </w:p>
        </w:tc>
        <w:tc>
          <w:tcPr>
            <w:tcW w:w="396" w:type="dxa"/>
          </w:tcPr>
          <w:p w14:paraId="3380AD3A" w14:textId="77777777" w:rsidR="00BC5DA8" w:rsidRPr="00A217D5" w:rsidRDefault="00BC5DA8" w:rsidP="00050DD5">
            <w:pPr>
              <w:rPr>
                <w:sz w:val="20"/>
              </w:rPr>
            </w:pPr>
          </w:p>
        </w:tc>
        <w:tc>
          <w:tcPr>
            <w:tcW w:w="396" w:type="dxa"/>
          </w:tcPr>
          <w:p w14:paraId="6A8267A7" w14:textId="77777777" w:rsidR="00BC5DA8" w:rsidRPr="00A217D5" w:rsidRDefault="00BC5DA8" w:rsidP="00050DD5">
            <w:pPr>
              <w:rPr>
                <w:sz w:val="20"/>
              </w:rPr>
            </w:pPr>
          </w:p>
        </w:tc>
        <w:tc>
          <w:tcPr>
            <w:tcW w:w="397" w:type="dxa"/>
          </w:tcPr>
          <w:p w14:paraId="27CF6CDA" w14:textId="77777777" w:rsidR="00BC5DA8" w:rsidRPr="00A217D5" w:rsidRDefault="00BC5DA8" w:rsidP="00050DD5">
            <w:pPr>
              <w:rPr>
                <w:sz w:val="20"/>
              </w:rPr>
            </w:pPr>
          </w:p>
        </w:tc>
        <w:tc>
          <w:tcPr>
            <w:tcW w:w="396" w:type="dxa"/>
          </w:tcPr>
          <w:p w14:paraId="5B8FB259" w14:textId="77777777" w:rsidR="00BC5DA8" w:rsidRPr="00A217D5" w:rsidRDefault="00BC5DA8" w:rsidP="00050DD5">
            <w:pPr>
              <w:rPr>
                <w:sz w:val="20"/>
              </w:rPr>
            </w:pPr>
          </w:p>
        </w:tc>
        <w:tc>
          <w:tcPr>
            <w:tcW w:w="397" w:type="dxa"/>
          </w:tcPr>
          <w:p w14:paraId="32B9E14A" w14:textId="77777777" w:rsidR="00BC5DA8" w:rsidRPr="00A217D5" w:rsidRDefault="00BC5DA8" w:rsidP="00050DD5">
            <w:pPr>
              <w:rPr>
                <w:sz w:val="20"/>
              </w:rPr>
            </w:pPr>
          </w:p>
        </w:tc>
        <w:tc>
          <w:tcPr>
            <w:tcW w:w="396" w:type="dxa"/>
          </w:tcPr>
          <w:p w14:paraId="2004AF5F" w14:textId="77777777" w:rsidR="00BC5DA8" w:rsidRPr="00A217D5" w:rsidRDefault="00BC5DA8" w:rsidP="00050DD5">
            <w:pPr>
              <w:rPr>
                <w:sz w:val="20"/>
              </w:rPr>
            </w:pPr>
          </w:p>
        </w:tc>
        <w:tc>
          <w:tcPr>
            <w:tcW w:w="397" w:type="dxa"/>
          </w:tcPr>
          <w:p w14:paraId="21D6A1B9" w14:textId="77777777" w:rsidR="00BC5DA8" w:rsidRPr="00A217D5" w:rsidRDefault="00BC5DA8" w:rsidP="00050DD5">
            <w:pPr>
              <w:rPr>
                <w:sz w:val="20"/>
              </w:rPr>
            </w:pPr>
          </w:p>
        </w:tc>
        <w:tc>
          <w:tcPr>
            <w:tcW w:w="396" w:type="dxa"/>
          </w:tcPr>
          <w:p w14:paraId="42070CC0" w14:textId="77777777" w:rsidR="00BC5DA8" w:rsidRPr="00A217D5" w:rsidRDefault="00BC5DA8" w:rsidP="00050DD5">
            <w:pPr>
              <w:rPr>
                <w:sz w:val="20"/>
              </w:rPr>
            </w:pPr>
          </w:p>
        </w:tc>
        <w:tc>
          <w:tcPr>
            <w:tcW w:w="396" w:type="dxa"/>
          </w:tcPr>
          <w:p w14:paraId="2380F3B9" w14:textId="77777777" w:rsidR="00BC5DA8" w:rsidRPr="00A217D5" w:rsidRDefault="00BC5DA8" w:rsidP="00050DD5">
            <w:pPr>
              <w:rPr>
                <w:sz w:val="20"/>
              </w:rPr>
            </w:pPr>
          </w:p>
        </w:tc>
        <w:tc>
          <w:tcPr>
            <w:tcW w:w="397" w:type="dxa"/>
          </w:tcPr>
          <w:p w14:paraId="2512CF1C" w14:textId="77777777" w:rsidR="00BC5DA8" w:rsidRPr="00A217D5" w:rsidRDefault="00BC5DA8" w:rsidP="00050DD5">
            <w:pPr>
              <w:rPr>
                <w:sz w:val="20"/>
              </w:rPr>
            </w:pPr>
          </w:p>
        </w:tc>
        <w:tc>
          <w:tcPr>
            <w:tcW w:w="396" w:type="dxa"/>
          </w:tcPr>
          <w:p w14:paraId="3043203B" w14:textId="77777777" w:rsidR="00BC5DA8" w:rsidRPr="00A217D5" w:rsidRDefault="00BC5DA8" w:rsidP="00050DD5">
            <w:pPr>
              <w:rPr>
                <w:sz w:val="20"/>
              </w:rPr>
            </w:pPr>
          </w:p>
        </w:tc>
        <w:tc>
          <w:tcPr>
            <w:tcW w:w="396" w:type="dxa"/>
          </w:tcPr>
          <w:p w14:paraId="1A3852A0" w14:textId="77777777" w:rsidR="00BC5DA8" w:rsidRPr="00A217D5" w:rsidRDefault="00BC5DA8" w:rsidP="00050DD5">
            <w:pPr>
              <w:rPr>
                <w:sz w:val="20"/>
              </w:rPr>
            </w:pPr>
          </w:p>
        </w:tc>
        <w:tc>
          <w:tcPr>
            <w:tcW w:w="397" w:type="dxa"/>
          </w:tcPr>
          <w:p w14:paraId="7DC679C5" w14:textId="77777777" w:rsidR="00BC5DA8" w:rsidRPr="00A217D5" w:rsidRDefault="00BC5DA8" w:rsidP="00050DD5">
            <w:pPr>
              <w:rPr>
                <w:sz w:val="20"/>
              </w:rPr>
            </w:pPr>
          </w:p>
        </w:tc>
        <w:tc>
          <w:tcPr>
            <w:tcW w:w="396" w:type="dxa"/>
          </w:tcPr>
          <w:p w14:paraId="423A7CDE" w14:textId="77777777" w:rsidR="00BC5DA8" w:rsidRPr="00A217D5" w:rsidRDefault="00BC5DA8" w:rsidP="00050DD5">
            <w:pPr>
              <w:rPr>
                <w:sz w:val="20"/>
              </w:rPr>
            </w:pPr>
          </w:p>
        </w:tc>
        <w:tc>
          <w:tcPr>
            <w:tcW w:w="396" w:type="dxa"/>
          </w:tcPr>
          <w:p w14:paraId="58D525B1" w14:textId="77777777" w:rsidR="00BC5DA8" w:rsidRPr="00A217D5" w:rsidRDefault="00BC5DA8" w:rsidP="00050DD5">
            <w:pPr>
              <w:rPr>
                <w:sz w:val="20"/>
              </w:rPr>
            </w:pPr>
          </w:p>
        </w:tc>
        <w:tc>
          <w:tcPr>
            <w:tcW w:w="397" w:type="dxa"/>
          </w:tcPr>
          <w:p w14:paraId="0413D75D" w14:textId="77777777" w:rsidR="00BC5DA8" w:rsidRPr="00A217D5" w:rsidRDefault="00BC5DA8" w:rsidP="00050DD5">
            <w:pPr>
              <w:rPr>
                <w:sz w:val="20"/>
              </w:rPr>
            </w:pPr>
          </w:p>
        </w:tc>
        <w:tc>
          <w:tcPr>
            <w:tcW w:w="396" w:type="dxa"/>
          </w:tcPr>
          <w:p w14:paraId="0839B905" w14:textId="77777777" w:rsidR="00BC5DA8" w:rsidRPr="00A217D5" w:rsidRDefault="00BC5DA8" w:rsidP="00050DD5">
            <w:pPr>
              <w:rPr>
                <w:sz w:val="20"/>
              </w:rPr>
            </w:pPr>
          </w:p>
        </w:tc>
        <w:tc>
          <w:tcPr>
            <w:tcW w:w="397" w:type="dxa"/>
          </w:tcPr>
          <w:p w14:paraId="297BAB11" w14:textId="77777777" w:rsidR="00BC5DA8" w:rsidRPr="00A217D5" w:rsidRDefault="00BC5DA8" w:rsidP="00050DD5">
            <w:pPr>
              <w:rPr>
                <w:sz w:val="20"/>
              </w:rPr>
            </w:pPr>
          </w:p>
        </w:tc>
        <w:tc>
          <w:tcPr>
            <w:tcW w:w="396" w:type="dxa"/>
          </w:tcPr>
          <w:p w14:paraId="085E7223" w14:textId="77777777" w:rsidR="00BC5DA8" w:rsidRPr="00A217D5" w:rsidRDefault="00BC5DA8" w:rsidP="00050DD5">
            <w:pPr>
              <w:rPr>
                <w:sz w:val="20"/>
              </w:rPr>
            </w:pPr>
          </w:p>
        </w:tc>
        <w:tc>
          <w:tcPr>
            <w:tcW w:w="396" w:type="dxa"/>
          </w:tcPr>
          <w:p w14:paraId="2A4D5CB7" w14:textId="77777777" w:rsidR="00BC5DA8" w:rsidRPr="00A217D5" w:rsidRDefault="00BC5DA8" w:rsidP="00050DD5">
            <w:pPr>
              <w:rPr>
                <w:sz w:val="20"/>
              </w:rPr>
            </w:pPr>
          </w:p>
        </w:tc>
        <w:tc>
          <w:tcPr>
            <w:tcW w:w="397" w:type="dxa"/>
          </w:tcPr>
          <w:p w14:paraId="792F81F9" w14:textId="52481BA3" w:rsidR="00BC5DA8" w:rsidRPr="00A217D5" w:rsidRDefault="00BC5DA8" w:rsidP="00050DD5">
            <w:pPr>
              <w:rPr>
                <w:sz w:val="20"/>
              </w:rPr>
            </w:pPr>
            <w:r>
              <w:rPr>
                <w:sz w:val="20"/>
              </w:rPr>
              <w:t xml:space="preserve">X </w:t>
            </w:r>
          </w:p>
        </w:tc>
        <w:tc>
          <w:tcPr>
            <w:tcW w:w="396" w:type="dxa"/>
          </w:tcPr>
          <w:p w14:paraId="2E9A2D5C" w14:textId="77777777" w:rsidR="00BC5DA8" w:rsidRPr="00A217D5" w:rsidRDefault="00BC5DA8" w:rsidP="00050DD5">
            <w:pPr>
              <w:rPr>
                <w:sz w:val="20"/>
              </w:rPr>
            </w:pPr>
          </w:p>
        </w:tc>
        <w:tc>
          <w:tcPr>
            <w:tcW w:w="396" w:type="dxa"/>
          </w:tcPr>
          <w:p w14:paraId="6BCAFEA8" w14:textId="77777777" w:rsidR="00BC5DA8" w:rsidRPr="00A217D5" w:rsidRDefault="00BC5DA8" w:rsidP="00050DD5">
            <w:pPr>
              <w:rPr>
                <w:sz w:val="20"/>
              </w:rPr>
            </w:pPr>
          </w:p>
        </w:tc>
        <w:tc>
          <w:tcPr>
            <w:tcW w:w="397" w:type="dxa"/>
          </w:tcPr>
          <w:p w14:paraId="659863DF" w14:textId="77777777" w:rsidR="00BC5DA8" w:rsidRPr="00A217D5" w:rsidRDefault="00BC5DA8" w:rsidP="00050DD5">
            <w:pPr>
              <w:rPr>
                <w:sz w:val="20"/>
              </w:rPr>
            </w:pPr>
          </w:p>
        </w:tc>
        <w:tc>
          <w:tcPr>
            <w:tcW w:w="396" w:type="dxa"/>
          </w:tcPr>
          <w:p w14:paraId="223C5122" w14:textId="77777777" w:rsidR="00BC5DA8" w:rsidRPr="00A217D5" w:rsidRDefault="00BC5DA8" w:rsidP="00050DD5">
            <w:pPr>
              <w:rPr>
                <w:sz w:val="20"/>
              </w:rPr>
            </w:pPr>
          </w:p>
        </w:tc>
        <w:tc>
          <w:tcPr>
            <w:tcW w:w="396" w:type="dxa"/>
          </w:tcPr>
          <w:p w14:paraId="7F014723" w14:textId="77777777" w:rsidR="00BC5DA8" w:rsidRPr="00A217D5" w:rsidRDefault="00BC5DA8" w:rsidP="00050DD5">
            <w:pPr>
              <w:rPr>
                <w:sz w:val="20"/>
              </w:rPr>
            </w:pPr>
          </w:p>
        </w:tc>
        <w:tc>
          <w:tcPr>
            <w:tcW w:w="397" w:type="dxa"/>
          </w:tcPr>
          <w:p w14:paraId="6F12F5FC" w14:textId="77777777" w:rsidR="00BC5DA8" w:rsidRPr="00A217D5" w:rsidRDefault="00BC5DA8" w:rsidP="00050DD5">
            <w:pPr>
              <w:rPr>
                <w:sz w:val="20"/>
              </w:rPr>
            </w:pPr>
          </w:p>
        </w:tc>
        <w:tc>
          <w:tcPr>
            <w:tcW w:w="396" w:type="dxa"/>
          </w:tcPr>
          <w:p w14:paraId="4573B085" w14:textId="77777777" w:rsidR="00BC5DA8" w:rsidRDefault="00BC5DA8" w:rsidP="00050DD5"/>
        </w:tc>
        <w:tc>
          <w:tcPr>
            <w:tcW w:w="397" w:type="dxa"/>
          </w:tcPr>
          <w:p w14:paraId="0247AE6B" w14:textId="77777777" w:rsidR="00BC5DA8" w:rsidRDefault="00BC5DA8" w:rsidP="00050DD5"/>
        </w:tc>
        <w:tc>
          <w:tcPr>
            <w:tcW w:w="396" w:type="dxa"/>
          </w:tcPr>
          <w:p w14:paraId="12FAF905" w14:textId="77777777" w:rsidR="00BC5DA8" w:rsidRDefault="00BC5DA8" w:rsidP="00050DD5"/>
        </w:tc>
        <w:tc>
          <w:tcPr>
            <w:tcW w:w="396" w:type="dxa"/>
          </w:tcPr>
          <w:p w14:paraId="412FE67F" w14:textId="77777777" w:rsidR="00BC5DA8" w:rsidRDefault="00BC5DA8" w:rsidP="00050DD5"/>
        </w:tc>
        <w:tc>
          <w:tcPr>
            <w:tcW w:w="397" w:type="dxa"/>
          </w:tcPr>
          <w:p w14:paraId="65AA7106" w14:textId="77777777" w:rsidR="00BC5DA8" w:rsidRDefault="00BC5DA8" w:rsidP="00050DD5"/>
        </w:tc>
        <w:tc>
          <w:tcPr>
            <w:tcW w:w="396" w:type="dxa"/>
          </w:tcPr>
          <w:p w14:paraId="56BED9AE" w14:textId="77777777" w:rsidR="00BC5DA8" w:rsidRDefault="00BC5DA8" w:rsidP="00050DD5"/>
        </w:tc>
        <w:tc>
          <w:tcPr>
            <w:tcW w:w="396" w:type="dxa"/>
          </w:tcPr>
          <w:p w14:paraId="72B1D4A1" w14:textId="77777777" w:rsidR="00BC5DA8" w:rsidRDefault="00BC5DA8" w:rsidP="00050DD5"/>
        </w:tc>
        <w:tc>
          <w:tcPr>
            <w:tcW w:w="397" w:type="dxa"/>
          </w:tcPr>
          <w:p w14:paraId="2B371E53" w14:textId="77777777" w:rsidR="00BC5DA8" w:rsidRDefault="00BC5DA8" w:rsidP="00050DD5"/>
        </w:tc>
        <w:tc>
          <w:tcPr>
            <w:tcW w:w="396" w:type="dxa"/>
          </w:tcPr>
          <w:p w14:paraId="7C93171D" w14:textId="77777777" w:rsidR="00BC5DA8" w:rsidRDefault="00BC5DA8" w:rsidP="00050DD5"/>
        </w:tc>
        <w:tc>
          <w:tcPr>
            <w:tcW w:w="397" w:type="dxa"/>
          </w:tcPr>
          <w:p w14:paraId="31EA9FE2" w14:textId="77777777" w:rsidR="00BC5DA8" w:rsidRDefault="00BC5DA8" w:rsidP="00050DD5"/>
        </w:tc>
        <w:tc>
          <w:tcPr>
            <w:tcW w:w="396" w:type="dxa"/>
          </w:tcPr>
          <w:p w14:paraId="11046DC2" w14:textId="77777777" w:rsidR="00BC5DA8" w:rsidRDefault="00BC5DA8" w:rsidP="00050DD5"/>
        </w:tc>
        <w:tc>
          <w:tcPr>
            <w:tcW w:w="396" w:type="dxa"/>
          </w:tcPr>
          <w:p w14:paraId="71F357FB" w14:textId="77777777" w:rsidR="00BC5DA8" w:rsidRDefault="00BC5DA8" w:rsidP="00050DD5"/>
        </w:tc>
        <w:tc>
          <w:tcPr>
            <w:tcW w:w="397" w:type="dxa"/>
          </w:tcPr>
          <w:p w14:paraId="1F833458" w14:textId="77777777" w:rsidR="00BC5DA8" w:rsidRDefault="00BC5DA8" w:rsidP="00050DD5"/>
        </w:tc>
        <w:tc>
          <w:tcPr>
            <w:tcW w:w="396" w:type="dxa"/>
          </w:tcPr>
          <w:p w14:paraId="077BC6B3" w14:textId="77777777" w:rsidR="00BC5DA8" w:rsidRDefault="00BC5DA8" w:rsidP="00050DD5"/>
        </w:tc>
        <w:tc>
          <w:tcPr>
            <w:tcW w:w="396" w:type="dxa"/>
          </w:tcPr>
          <w:p w14:paraId="32827361" w14:textId="77777777" w:rsidR="00BC5DA8" w:rsidRDefault="00BC5DA8" w:rsidP="00050DD5"/>
        </w:tc>
        <w:tc>
          <w:tcPr>
            <w:tcW w:w="397" w:type="dxa"/>
          </w:tcPr>
          <w:p w14:paraId="51912C79" w14:textId="77777777" w:rsidR="00BC5DA8" w:rsidRDefault="00BC5DA8" w:rsidP="00050DD5"/>
        </w:tc>
        <w:tc>
          <w:tcPr>
            <w:tcW w:w="396" w:type="dxa"/>
          </w:tcPr>
          <w:p w14:paraId="49640ECC" w14:textId="77777777" w:rsidR="00BC5DA8" w:rsidRDefault="00BC5DA8" w:rsidP="00050DD5"/>
        </w:tc>
        <w:tc>
          <w:tcPr>
            <w:tcW w:w="397" w:type="dxa"/>
          </w:tcPr>
          <w:p w14:paraId="1E989715" w14:textId="77777777" w:rsidR="00BC5DA8" w:rsidRDefault="00BC5DA8" w:rsidP="00050DD5"/>
        </w:tc>
      </w:tr>
      <w:tr w:rsidR="00BC5DA8" w14:paraId="5316C694" w14:textId="77777777" w:rsidTr="00BC5DA8">
        <w:tc>
          <w:tcPr>
            <w:tcW w:w="1271" w:type="dxa"/>
          </w:tcPr>
          <w:p w14:paraId="2060A0D6" w14:textId="1CF0DEAC" w:rsidR="00BC5DA8" w:rsidRDefault="00BC5DA8" w:rsidP="00050DD5">
            <w:r>
              <w:t>BIN_T1.2</w:t>
            </w:r>
          </w:p>
        </w:tc>
        <w:tc>
          <w:tcPr>
            <w:tcW w:w="396" w:type="dxa"/>
          </w:tcPr>
          <w:p w14:paraId="3606F687" w14:textId="77777777" w:rsidR="00BC5DA8" w:rsidRPr="00A217D5" w:rsidRDefault="00BC5DA8" w:rsidP="00050DD5">
            <w:pPr>
              <w:rPr>
                <w:sz w:val="20"/>
              </w:rPr>
            </w:pPr>
          </w:p>
        </w:tc>
        <w:tc>
          <w:tcPr>
            <w:tcW w:w="396" w:type="dxa"/>
          </w:tcPr>
          <w:p w14:paraId="442C6924" w14:textId="77777777" w:rsidR="00BC5DA8" w:rsidRPr="00A217D5" w:rsidRDefault="00BC5DA8" w:rsidP="00050DD5">
            <w:pPr>
              <w:rPr>
                <w:sz w:val="20"/>
              </w:rPr>
            </w:pPr>
          </w:p>
        </w:tc>
        <w:tc>
          <w:tcPr>
            <w:tcW w:w="397" w:type="dxa"/>
          </w:tcPr>
          <w:p w14:paraId="76CA6A95" w14:textId="77777777" w:rsidR="00BC5DA8" w:rsidRPr="00A217D5" w:rsidRDefault="00BC5DA8" w:rsidP="00050DD5">
            <w:pPr>
              <w:rPr>
                <w:sz w:val="20"/>
              </w:rPr>
            </w:pPr>
          </w:p>
        </w:tc>
        <w:tc>
          <w:tcPr>
            <w:tcW w:w="396" w:type="dxa"/>
          </w:tcPr>
          <w:p w14:paraId="00514FBC" w14:textId="77777777" w:rsidR="00BC5DA8" w:rsidRPr="00A217D5" w:rsidRDefault="00BC5DA8" w:rsidP="00050DD5">
            <w:pPr>
              <w:rPr>
                <w:sz w:val="20"/>
              </w:rPr>
            </w:pPr>
          </w:p>
        </w:tc>
        <w:tc>
          <w:tcPr>
            <w:tcW w:w="397" w:type="dxa"/>
          </w:tcPr>
          <w:p w14:paraId="4A6C891B" w14:textId="77777777" w:rsidR="00BC5DA8" w:rsidRPr="00A217D5" w:rsidRDefault="00BC5DA8" w:rsidP="00050DD5">
            <w:pPr>
              <w:rPr>
                <w:sz w:val="20"/>
              </w:rPr>
            </w:pPr>
          </w:p>
        </w:tc>
        <w:tc>
          <w:tcPr>
            <w:tcW w:w="396" w:type="dxa"/>
          </w:tcPr>
          <w:p w14:paraId="40D4B849" w14:textId="77777777" w:rsidR="00BC5DA8" w:rsidRPr="00A217D5" w:rsidRDefault="00BC5DA8" w:rsidP="00050DD5">
            <w:pPr>
              <w:rPr>
                <w:sz w:val="20"/>
              </w:rPr>
            </w:pPr>
          </w:p>
        </w:tc>
        <w:tc>
          <w:tcPr>
            <w:tcW w:w="396" w:type="dxa"/>
          </w:tcPr>
          <w:p w14:paraId="3BAEAAD3" w14:textId="77777777" w:rsidR="00BC5DA8" w:rsidRPr="00A217D5" w:rsidRDefault="00BC5DA8" w:rsidP="00050DD5">
            <w:pPr>
              <w:rPr>
                <w:sz w:val="20"/>
              </w:rPr>
            </w:pPr>
          </w:p>
        </w:tc>
        <w:tc>
          <w:tcPr>
            <w:tcW w:w="397" w:type="dxa"/>
          </w:tcPr>
          <w:p w14:paraId="36DC467B" w14:textId="77777777" w:rsidR="00BC5DA8" w:rsidRPr="00A217D5" w:rsidRDefault="00BC5DA8" w:rsidP="00050DD5">
            <w:pPr>
              <w:rPr>
                <w:sz w:val="20"/>
              </w:rPr>
            </w:pPr>
          </w:p>
        </w:tc>
        <w:tc>
          <w:tcPr>
            <w:tcW w:w="396" w:type="dxa"/>
          </w:tcPr>
          <w:p w14:paraId="3B88B0C1" w14:textId="77777777" w:rsidR="00BC5DA8" w:rsidRPr="00A217D5" w:rsidRDefault="00BC5DA8" w:rsidP="00050DD5">
            <w:pPr>
              <w:rPr>
                <w:sz w:val="20"/>
              </w:rPr>
            </w:pPr>
          </w:p>
        </w:tc>
        <w:tc>
          <w:tcPr>
            <w:tcW w:w="397" w:type="dxa"/>
          </w:tcPr>
          <w:p w14:paraId="05F1AE50" w14:textId="77777777" w:rsidR="00BC5DA8" w:rsidRPr="00A217D5" w:rsidRDefault="00BC5DA8" w:rsidP="00050DD5">
            <w:pPr>
              <w:rPr>
                <w:sz w:val="20"/>
              </w:rPr>
            </w:pPr>
          </w:p>
        </w:tc>
        <w:tc>
          <w:tcPr>
            <w:tcW w:w="396" w:type="dxa"/>
          </w:tcPr>
          <w:p w14:paraId="23B8F081" w14:textId="77777777" w:rsidR="00BC5DA8" w:rsidRPr="00A217D5" w:rsidRDefault="00BC5DA8" w:rsidP="00050DD5">
            <w:pPr>
              <w:rPr>
                <w:sz w:val="20"/>
              </w:rPr>
            </w:pPr>
          </w:p>
        </w:tc>
        <w:tc>
          <w:tcPr>
            <w:tcW w:w="397" w:type="dxa"/>
          </w:tcPr>
          <w:p w14:paraId="61C074AF" w14:textId="77777777" w:rsidR="00BC5DA8" w:rsidRPr="00A217D5" w:rsidRDefault="00BC5DA8" w:rsidP="00050DD5">
            <w:pPr>
              <w:rPr>
                <w:sz w:val="20"/>
              </w:rPr>
            </w:pPr>
          </w:p>
        </w:tc>
        <w:tc>
          <w:tcPr>
            <w:tcW w:w="396" w:type="dxa"/>
          </w:tcPr>
          <w:p w14:paraId="2F493744" w14:textId="77777777" w:rsidR="00BC5DA8" w:rsidRPr="00A217D5" w:rsidRDefault="00BC5DA8" w:rsidP="00050DD5">
            <w:pPr>
              <w:rPr>
                <w:sz w:val="20"/>
              </w:rPr>
            </w:pPr>
          </w:p>
        </w:tc>
        <w:tc>
          <w:tcPr>
            <w:tcW w:w="396" w:type="dxa"/>
          </w:tcPr>
          <w:p w14:paraId="26D9EF71" w14:textId="77777777" w:rsidR="00BC5DA8" w:rsidRPr="00A217D5" w:rsidRDefault="00BC5DA8" w:rsidP="00050DD5">
            <w:pPr>
              <w:rPr>
                <w:sz w:val="20"/>
              </w:rPr>
            </w:pPr>
          </w:p>
        </w:tc>
        <w:tc>
          <w:tcPr>
            <w:tcW w:w="397" w:type="dxa"/>
          </w:tcPr>
          <w:p w14:paraId="11C37D52" w14:textId="77777777" w:rsidR="00BC5DA8" w:rsidRPr="00A217D5" w:rsidRDefault="00BC5DA8" w:rsidP="00050DD5">
            <w:pPr>
              <w:rPr>
                <w:sz w:val="20"/>
              </w:rPr>
            </w:pPr>
          </w:p>
        </w:tc>
        <w:tc>
          <w:tcPr>
            <w:tcW w:w="396" w:type="dxa"/>
          </w:tcPr>
          <w:p w14:paraId="6C159452" w14:textId="77777777" w:rsidR="00BC5DA8" w:rsidRPr="00A217D5" w:rsidRDefault="00BC5DA8" w:rsidP="00050DD5">
            <w:pPr>
              <w:rPr>
                <w:sz w:val="20"/>
              </w:rPr>
            </w:pPr>
          </w:p>
        </w:tc>
        <w:tc>
          <w:tcPr>
            <w:tcW w:w="396" w:type="dxa"/>
          </w:tcPr>
          <w:p w14:paraId="12E8114B" w14:textId="77777777" w:rsidR="00BC5DA8" w:rsidRPr="00A217D5" w:rsidRDefault="00BC5DA8" w:rsidP="00050DD5">
            <w:pPr>
              <w:rPr>
                <w:sz w:val="20"/>
              </w:rPr>
            </w:pPr>
          </w:p>
        </w:tc>
        <w:tc>
          <w:tcPr>
            <w:tcW w:w="397" w:type="dxa"/>
          </w:tcPr>
          <w:p w14:paraId="6BEC1554" w14:textId="77777777" w:rsidR="00BC5DA8" w:rsidRPr="00A217D5" w:rsidRDefault="00BC5DA8" w:rsidP="00050DD5">
            <w:pPr>
              <w:rPr>
                <w:sz w:val="20"/>
              </w:rPr>
            </w:pPr>
          </w:p>
        </w:tc>
        <w:tc>
          <w:tcPr>
            <w:tcW w:w="396" w:type="dxa"/>
          </w:tcPr>
          <w:p w14:paraId="5AFB225D" w14:textId="77777777" w:rsidR="00BC5DA8" w:rsidRPr="00A217D5" w:rsidRDefault="00BC5DA8" w:rsidP="00050DD5">
            <w:pPr>
              <w:rPr>
                <w:sz w:val="20"/>
              </w:rPr>
            </w:pPr>
          </w:p>
        </w:tc>
        <w:tc>
          <w:tcPr>
            <w:tcW w:w="396" w:type="dxa"/>
          </w:tcPr>
          <w:p w14:paraId="6F622485" w14:textId="77777777" w:rsidR="00BC5DA8" w:rsidRPr="00A217D5" w:rsidRDefault="00BC5DA8" w:rsidP="00050DD5">
            <w:pPr>
              <w:rPr>
                <w:sz w:val="20"/>
              </w:rPr>
            </w:pPr>
          </w:p>
        </w:tc>
        <w:tc>
          <w:tcPr>
            <w:tcW w:w="397" w:type="dxa"/>
          </w:tcPr>
          <w:p w14:paraId="2320013F" w14:textId="77777777" w:rsidR="00BC5DA8" w:rsidRPr="00A217D5" w:rsidRDefault="00BC5DA8" w:rsidP="00050DD5">
            <w:pPr>
              <w:rPr>
                <w:sz w:val="20"/>
              </w:rPr>
            </w:pPr>
          </w:p>
        </w:tc>
        <w:tc>
          <w:tcPr>
            <w:tcW w:w="396" w:type="dxa"/>
          </w:tcPr>
          <w:p w14:paraId="1DDC9C57" w14:textId="77777777" w:rsidR="00BC5DA8" w:rsidRPr="00A217D5" w:rsidRDefault="00BC5DA8" w:rsidP="00050DD5">
            <w:pPr>
              <w:rPr>
                <w:sz w:val="20"/>
              </w:rPr>
            </w:pPr>
          </w:p>
        </w:tc>
        <w:tc>
          <w:tcPr>
            <w:tcW w:w="397" w:type="dxa"/>
          </w:tcPr>
          <w:p w14:paraId="33666FE7" w14:textId="77777777" w:rsidR="00BC5DA8" w:rsidRPr="00A217D5" w:rsidRDefault="00BC5DA8" w:rsidP="00050DD5">
            <w:pPr>
              <w:rPr>
                <w:sz w:val="20"/>
              </w:rPr>
            </w:pPr>
          </w:p>
        </w:tc>
        <w:tc>
          <w:tcPr>
            <w:tcW w:w="396" w:type="dxa"/>
          </w:tcPr>
          <w:p w14:paraId="7BDFB087" w14:textId="77777777" w:rsidR="00BC5DA8" w:rsidRPr="00A217D5" w:rsidRDefault="00BC5DA8" w:rsidP="00050DD5">
            <w:pPr>
              <w:rPr>
                <w:sz w:val="20"/>
              </w:rPr>
            </w:pPr>
          </w:p>
        </w:tc>
        <w:tc>
          <w:tcPr>
            <w:tcW w:w="396" w:type="dxa"/>
          </w:tcPr>
          <w:p w14:paraId="4F843369" w14:textId="77777777" w:rsidR="00BC5DA8" w:rsidRPr="00A217D5" w:rsidRDefault="00BC5DA8" w:rsidP="00050DD5">
            <w:pPr>
              <w:rPr>
                <w:sz w:val="20"/>
              </w:rPr>
            </w:pPr>
          </w:p>
        </w:tc>
        <w:tc>
          <w:tcPr>
            <w:tcW w:w="397" w:type="dxa"/>
          </w:tcPr>
          <w:p w14:paraId="25F671EF" w14:textId="4DB3E2D5" w:rsidR="00BC5DA8" w:rsidRPr="00A217D5" w:rsidRDefault="00BC5DA8" w:rsidP="00050DD5">
            <w:pPr>
              <w:rPr>
                <w:sz w:val="20"/>
              </w:rPr>
            </w:pPr>
            <w:r>
              <w:rPr>
                <w:sz w:val="20"/>
              </w:rPr>
              <w:t xml:space="preserve">X </w:t>
            </w:r>
          </w:p>
        </w:tc>
        <w:tc>
          <w:tcPr>
            <w:tcW w:w="396" w:type="dxa"/>
          </w:tcPr>
          <w:p w14:paraId="7A7DA959" w14:textId="77777777" w:rsidR="00BC5DA8" w:rsidRPr="00A217D5" w:rsidRDefault="00BC5DA8" w:rsidP="00050DD5">
            <w:pPr>
              <w:rPr>
                <w:sz w:val="20"/>
              </w:rPr>
            </w:pPr>
          </w:p>
        </w:tc>
        <w:tc>
          <w:tcPr>
            <w:tcW w:w="396" w:type="dxa"/>
          </w:tcPr>
          <w:p w14:paraId="41D6BF22" w14:textId="77777777" w:rsidR="00BC5DA8" w:rsidRPr="00A217D5" w:rsidRDefault="00BC5DA8" w:rsidP="00050DD5">
            <w:pPr>
              <w:rPr>
                <w:sz w:val="20"/>
              </w:rPr>
            </w:pPr>
          </w:p>
        </w:tc>
        <w:tc>
          <w:tcPr>
            <w:tcW w:w="397" w:type="dxa"/>
          </w:tcPr>
          <w:p w14:paraId="666F424E" w14:textId="77777777" w:rsidR="00BC5DA8" w:rsidRPr="00A217D5" w:rsidRDefault="00BC5DA8" w:rsidP="00050DD5">
            <w:pPr>
              <w:rPr>
                <w:sz w:val="20"/>
              </w:rPr>
            </w:pPr>
          </w:p>
        </w:tc>
        <w:tc>
          <w:tcPr>
            <w:tcW w:w="396" w:type="dxa"/>
          </w:tcPr>
          <w:p w14:paraId="554FAB10" w14:textId="77777777" w:rsidR="00BC5DA8" w:rsidRPr="00A217D5" w:rsidRDefault="00BC5DA8" w:rsidP="00050DD5">
            <w:pPr>
              <w:rPr>
                <w:sz w:val="20"/>
              </w:rPr>
            </w:pPr>
          </w:p>
        </w:tc>
        <w:tc>
          <w:tcPr>
            <w:tcW w:w="396" w:type="dxa"/>
          </w:tcPr>
          <w:p w14:paraId="6C6260E6" w14:textId="77777777" w:rsidR="00BC5DA8" w:rsidRPr="00A217D5" w:rsidRDefault="00BC5DA8" w:rsidP="00050DD5">
            <w:pPr>
              <w:rPr>
                <w:sz w:val="20"/>
              </w:rPr>
            </w:pPr>
          </w:p>
        </w:tc>
        <w:tc>
          <w:tcPr>
            <w:tcW w:w="397" w:type="dxa"/>
          </w:tcPr>
          <w:p w14:paraId="152C3A77" w14:textId="77777777" w:rsidR="00BC5DA8" w:rsidRPr="00A217D5" w:rsidRDefault="00BC5DA8" w:rsidP="00050DD5">
            <w:pPr>
              <w:rPr>
                <w:sz w:val="20"/>
              </w:rPr>
            </w:pPr>
          </w:p>
        </w:tc>
        <w:tc>
          <w:tcPr>
            <w:tcW w:w="396" w:type="dxa"/>
          </w:tcPr>
          <w:p w14:paraId="5CCB91B7" w14:textId="77777777" w:rsidR="00BC5DA8" w:rsidRDefault="00BC5DA8" w:rsidP="00050DD5"/>
        </w:tc>
        <w:tc>
          <w:tcPr>
            <w:tcW w:w="397" w:type="dxa"/>
          </w:tcPr>
          <w:p w14:paraId="08A1F2F3" w14:textId="77777777" w:rsidR="00BC5DA8" w:rsidRDefault="00BC5DA8" w:rsidP="00050DD5"/>
        </w:tc>
        <w:tc>
          <w:tcPr>
            <w:tcW w:w="396" w:type="dxa"/>
          </w:tcPr>
          <w:p w14:paraId="47F2031B" w14:textId="77777777" w:rsidR="00BC5DA8" w:rsidRDefault="00BC5DA8" w:rsidP="00050DD5"/>
        </w:tc>
        <w:tc>
          <w:tcPr>
            <w:tcW w:w="396" w:type="dxa"/>
          </w:tcPr>
          <w:p w14:paraId="2A6E10CE" w14:textId="77777777" w:rsidR="00BC5DA8" w:rsidRDefault="00BC5DA8" w:rsidP="00050DD5"/>
        </w:tc>
        <w:tc>
          <w:tcPr>
            <w:tcW w:w="397" w:type="dxa"/>
          </w:tcPr>
          <w:p w14:paraId="5B877B30" w14:textId="77777777" w:rsidR="00BC5DA8" w:rsidRDefault="00BC5DA8" w:rsidP="00050DD5"/>
        </w:tc>
        <w:tc>
          <w:tcPr>
            <w:tcW w:w="396" w:type="dxa"/>
          </w:tcPr>
          <w:p w14:paraId="778DBDCC" w14:textId="77777777" w:rsidR="00BC5DA8" w:rsidRDefault="00BC5DA8" w:rsidP="00050DD5"/>
        </w:tc>
        <w:tc>
          <w:tcPr>
            <w:tcW w:w="396" w:type="dxa"/>
          </w:tcPr>
          <w:p w14:paraId="13B72164" w14:textId="77777777" w:rsidR="00BC5DA8" w:rsidRDefault="00BC5DA8" w:rsidP="00050DD5"/>
        </w:tc>
        <w:tc>
          <w:tcPr>
            <w:tcW w:w="397" w:type="dxa"/>
          </w:tcPr>
          <w:p w14:paraId="7388AA8E" w14:textId="77777777" w:rsidR="00BC5DA8" w:rsidRDefault="00BC5DA8" w:rsidP="00050DD5"/>
        </w:tc>
        <w:tc>
          <w:tcPr>
            <w:tcW w:w="396" w:type="dxa"/>
          </w:tcPr>
          <w:p w14:paraId="5D03F063" w14:textId="77777777" w:rsidR="00BC5DA8" w:rsidRDefault="00BC5DA8" w:rsidP="00050DD5"/>
        </w:tc>
        <w:tc>
          <w:tcPr>
            <w:tcW w:w="397" w:type="dxa"/>
          </w:tcPr>
          <w:p w14:paraId="7B29E7E5" w14:textId="77777777" w:rsidR="00BC5DA8" w:rsidRDefault="00BC5DA8" w:rsidP="00050DD5"/>
        </w:tc>
        <w:tc>
          <w:tcPr>
            <w:tcW w:w="396" w:type="dxa"/>
          </w:tcPr>
          <w:p w14:paraId="11B2258B" w14:textId="77777777" w:rsidR="00BC5DA8" w:rsidRDefault="00BC5DA8" w:rsidP="00050DD5"/>
        </w:tc>
        <w:tc>
          <w:tcPr>
            <w:tcW w:w="396" w:type="dxa"/>
          </w:tcPr>
          <w:p w14:paraId="7A5707F4" w14:textId="77777777" w:rsidR="00BC5DA8" w:rsidRDefault="00BC5DA8" w:rsidP="00050DD5"/>
        </w:tc>
        <w:tc>
          <w:tcPr>
            <w:tcW w:w="397" w:type="dxa"/>
          </w:tcPr>
          <w:p w14:paraId="77D92043" w14:textId="77777777" w:rsidR="00BC5DA8" w:rsidRDefault="00BC5DA8" w:rsidP="00050DD5"/>
        </w:tc>
        <w:tc>
          <w:tcPr>
            <w:tcW w:w="396" w:type="dxa"/>
          </w:tcPr>
          <w:p w14:paraId="5FB797A9" w14:textId="77777777" w:rsidR="00BC5DA8" w:rsidRDefault="00BC5DA8" w:rsidP="00050DD5"/>
        </w:tc>
        <w:tc>
          <w:tcPr>
            <w:tcW w:w="396" w:type="dxa"/>
          </w:tcPr>
          <w:p w14:paraId="214208D6" w14:textId="77777777" w:rsidR="00BC5DA8" w:rsidRDefault="00BC5DA8" w:rsidP="00050DD5"/>
        </w:tc>
        <w:tc>
          <w:tcPr>
            <w:tcW w:w="397" w:type="dxa"/>
          </w:tcPr>
          <w:p w14:paraId="7D59B66E" w14:textId="77777777" w:rsidR="00BC5DA8" w:rsidRDefault="00BC5DA8" w:rsidP="00050DD5"/>
        </w:tc>
        <w:tc>
          <w:tcPr>
            <w:tcW w:w="396" w:type="dxa"/>
          </w:tcPr>
          <w:p w14:paraId="75B89F1B" w14:textId="77777777" w:rsidR="00BC5DA8" w:rsidRDefault="00BC5DA8" w:rsidP="00050DD5"/>
        </w:tc>
        <w:tc>
          <w:tcPr>
            <w:tcW w:w="397" w:type="dxa"/>
          </w:tcPr>
          <w:p w14:paraId="46BCC678" w14:textId="77777777" w:rsidR="00BC5DA8" w:rsidRDefault="00BC5DA8" w:rsidP="00050DD5"/>
        </w:tc>
      </w:tr>
      <w:tr w:rsidR="00BC5DA8" w14:paraId="6C681A9C" w14:textId="77777777" w:rsidTr="00BC5DA8">
        <w:tc>
          <w:tcPr>
            <w:tcW w:w="1271" w:type="dxa"/>
          </w:tcPr>
          <w:p w14:paraId="2BCD0591" w14:textId="4BFF3128" w:rsidR="00BC5DA8" w:rsidRDefault="00BC5DA8" w:rsidP="00050DD5">
            <w:r>
              <w:t>BIN_T2</w:t>
            </w:r>
          </w:p>
        </w:tc>
        <w:tc>
          <w:tcPr>
            <w:tcW w:w="396" w:type="dxa"/>
          </w:tcPr>
          <w:p w14:paraId="735B516E" w14:textId="77777777" w:rsidR="00BC5DA8" w:rsidRPr="00A217D5" w:rsidRDefault="00BC5DA8" w:rsidP="00050DD5">
            <w:pPr>
              <w:rPr>
                <w:sz w:val="20"/>
              </w:rPr>
            </w:pPr>
          </w:p>
        </w:tc>
        <w:tc>
          <w:tcPr>
            <w:tcW w:w="396" w:type="dxa"/>
          </w:tcPr>
          <w:p w14:paraId="114FED4A" w14:textId="77777777" w:rsidR="00BC5DA8" w:rsidRPr="00A217D5" w:rsidRDefault="00BC5DA8" w:rsidP="00050DD5">
            <w:pPr>
              <w:rPr>
                <w:sz w:val="20"/>
              </w:rPr>
            </w:pPr>
          </w:p>
        </w:tc>
        <w:tc>
          <w:tcPr>
            <w:tcW w:w="397" w:type="dxa"/>
          </w:tcPr>
          <w:p w14:paraId="424EDAF7" w14:textId="77777777" w:rsidR="00BC5DA8" w:rsidRPr="00A217D5" w:rsidRDefault="00BC5DA8" w:rsidP="00050DD5">
            <w:pPr>
              <w:rPr>
                <w:sz w:val="20"/>
              </w:rPr>
            </w:pPr>
          </w:p>
        </w:tc>
        <w:tc>
          <w:tcPr>
            <w:tcW w:w="396" w:type="dxa"/>
          </w:tcPr>
          <w:p w14:paraId="5275A85A" w14:textId="77777777" w:rsidR="00BC5DA8" w:rsidRPr="00A217D5" w:rsidRDefault="00BC5DA8" w:rsidP="00050DD5">
            <w:pPr>
              <w:rPr>
                <w:sz w:val="20"/>
              </w:rPr>
            </w:pPr>
          </w:p>
        </w:tc>
        <w:tc>
          <w:tcPr>
            <w:tcW w:w="397" w:type="dxa"/>
          </w:tcPr>
          <w:p w14:paraId="06C875B1" w14:textId="77777777" w:rsidR="00BC5DA8" w:rsidRPr="00A217D5" w:rsidRDefault="00BC5DA8" w:rsidP="00050DD5">
            <w:pPr>
              <w:rPr>
                <w:sz w:val="20"/>
              </w:rPr>
            </w:pPr>
          </w:p>
        </w:tc>
        <w:tc>
          <w:tcPr>
            <w:tcW w:w="396" w:type="dxa"/>
          </w:tcPr>
          <w:p w14:paraId="5357B77B" w14:textId="77777777" w:rsidR="00BC5DA8" w:rsidRPr="00A217D5" w:rsidRDefault="00BC5DA8" w:rsidP="00050DD5">
            <w:pPr>
              <w:rPr>
                <w:sz w:val="20"/>
              </w:rPr>
            </w:pPr>
          </w:p>
        </w:tc>
        <w:tc>
          <w:tcPr>
            <w:tcW w:w="396" w:type="dxa"/>
          </w:tcPr>
          <w:p w14:paraId="6726BBA7" w14:textId="77777777" w:rsidR="00BC5DA8" w:rsidRPr="00A217D5" w:rsidRDefault="00BC5DA8" w:rsidP="00050DD5">
            <w:pPr>
              <w:rPr>
                <w:sz w:val="20"/>
              </w:rPr>
            </w:pPr>
          </w:p>
        </w:tc>
        <w:tc>
          <w:tcPr>
            <w:tcW w:w="397" w:type="dxa"/>
          </w:tcPr>
          <w:p w14:paraId="53F9EAEE" w14:textId="77777777" w:rsidR="00BC5DA8" w:rsidRPr="00A217D5" w:rsidRDefault="00BC5DA8" w:rsidP="00050DD5">
            <w:pPr>
              <w:rPr>
                <w:sz w:val="20"/>
              </w:rPr>
            </w:pPr>
          </w:p>
        </w:tc>
        <w:tc>
          <w:tcPr>
            <w:tcW w:w="396" w:type="dxa"/>
          </w:tcPr>
          <w:p w14:paraId="35B69091" w14:textId="77777777" w:rsidR="00BC5DA8" w:rsidRPr="00A217D5" w:rsidRDefault="00BC5DA8" w:rsidP="00050DD5">
            <w:pPr>
              <w:rPr>
                <w:sz w:val="20"/>
              </w:rPr>
            </w:pPr>
          </w:p>
        </w:tc>
        <w:tc>
          <w:tcPr>
            <w:tcW w:w="397" w:type="dxa"/>
          </w:tcPr>
          <w:p w14:paraId="37D4D7ED" w14:textId="77777777" w:rsidR="00BC5DA8" w:rsidRPr="00A217D5" w:rsidRDefault="00BC5DA8" w:rsidP="00050DD5">
            <w:pPr>
              <w:rPr>
                <w:sz w:val="20"/>
              </w:rPr>
            </w:pPr>
          </w:p>
        </w:tc>
        <w:tc>
          <w:tcPr>
            <w:tcW w:w="396" w:type="dxa"/>
          </w:tcPr>
          <w:p w14:paraId="7B6C8359" w14:textId="77777777" w:rsidR="00BC5DA8" w:rsidRPr="00A217D5" w:rsidRDefault="00BC5DA8" w:rsidP="00050DD5">
            <w:pPr>
              <w:rPr>
                <w:sz w:val="20"/>
              </w:rPr>
            </w:pPr>
          </w:p>
        </w:tc>
        <w:tc>
          <w:tcPr>
            <w:tcW w:w="397" w:type="dxa"/>
          </w:tcPr>
          <w:p w14:paraId="1E943031" w14:textId="77777777" w:rsidR="00BC5DA8" w:rsidRPr="00A217D5" w:rsidRDefault="00BC5DA8" w:rsidP="00050DD5">
            <w:pPr>
              <w:rPr>
                <w:sz w:val="20"/>
              </w:rPr>
            </w:pPr>
          </w:p>
        </w:tc>
        <w:tc>
          <w:tcPr>
            <w:tcW w:w="396" w:type="dxa"/>
          </w:tcPr>
          <w:p w14:paraId="36098458" w14:textId="77777777" w:rsidR="00BC5DA8" w:rsidRPr="00A217D5" w:rsidRDefault="00BC5DA8" w:rsidP="00050DD5">
            <w:pPr>
              <w:rPr>
                <w:sz w:val="20"/>
              </w:rPr>
            </w:pPr>
          </w:p>
        </w:tc>
        <w:tc>
          <w:tcPr>
            <w:tcW w:w="396" w:type="dxa"/>
          </w:tcPr>
          <w:p w14:paraId="2626F4D1" w14:textId="77777777" w:rsidR="00BC5DA8" w:rsidRPr="00A217D5" w:rsidRDefault="00BC5DA8" w:rsidP="00050DD5">
            <w:pPr>
              <w:rPr>
                <w:sz w:val="20"/>
              </w:rPr>
            </w:pPr>
          </w:p>
        </w:tc>
        <w:tc>
          <w:tcPr>
            <w:tcW w:w="397" w:type="dxa"/>
          </w:tcPr>
          <w:p w14:paraId="3F8ACF64" w14:textId="77777777" w:rsidR="00BC5DA8" w:rsidRPr="00A217D5" w:rsidRDefault="00BC5DA8" w:rsidP="00050DD5">
            <w:pPr>
              <w:rPr>
                <w:sz w:val="20"/>
              </w:rPr>
            </w:pPr>
          </w:p>
        </w:tc>
        <w:tc>
          <w:tcPr>
            <w:tcW w:w="396" w:type="dxa"/>
          </w:tcPr>
          <w:p w14:paraId="6442D96A" w14:textId="77777777" w:rsidR="00BC5DA8" w:rsidRPr="00A217D5" w:rsidRDefault="00BC5DA8" w:rsidP="00050DD5">
            <w:pPr>
              <w:rPr>
                <w:sz w:val="20"/>
              </w:rPr>
            </w:pPr>
          </w:p>
        </w:tc>
        <w:tc>
          <w:tcPr>
            <w:tcW w:w="396" w:type="dxa"/>
          </w:tcPr>
          <w:p w14:paraId="739B94DE" w14:textId="77777777" w:rsidR="00BC5DA8" w:rsidRPr="00A217D5" w:rsidRDefault="00BC5DA8" w:rsidP="00050DD5">
            <w:pPr>
              <w:rPr>
                <w:sz w:val="20"/>
              </w:rPr>
            </w:pPr>
          </w:p>
        </w:tc>
        <w:tc>
          <w:tcPr>
            <w:tcW w:w="397" w:type="dxa"/>
          </w:tcPr>
          <w:p w14:paraId="32AAEEED" w14:textId="77777777" w:rsidR="00BC5DA8" w:rsidRPr="00A217D5" w:rsidRDefault="00BC5DA8" w:rsidP="00050DD5">
            <w:pPr>
              <w:rPr>
                <w:sz w:val="20"/>
              </w:rPr>
            </w:pPr>
          </w:p>
        </w:tc>
        <w:tc>
          <w:tcPr>
            <w:tcW w:w="396" w:type="dxa"/>
          </w:tcPr>
          <w:p w14:paraId="629CD1B0" w14:textId="77777777" w:rsidR="00BC5DA8" w:rsidRPr="00A217D5" w:rsidRDefault="00BC5DA8" w:rsidP="00050DD5">
            <w:pPr>
              <w:rPr>
                <w:sz w:val="20"/>
              </w:rPr>
            </w:pPr>
          </w:p>
        </w:tc>
        <w:tc>
          <w:tcPr>
            <w:tcW w:w="396" w:type="dxa"/>
          </w:tcPr>
          <w:p w14:paraId="352533BD" w14:textId="77777777" w:rsidR="00BC5DA8" w:rsidRPr="00A217D5" w:rsidRDefault="00BC5DA8" w:rsidP="00050DD5">
            <w:pPr>
              <w:rPr>
                <w:sz w:val="20"/>
              </w:rPr>
            </w:pPr>
          </w:p>
        </w:tc>
        <w:tc>
          <w:tcPr>
            <w:tcW w:w="397" w:type="dxa"/>
          </w:tcPr>
          <w:p w14:paraId="6F3EBB97" w14:textId="77777777" w:rsidR="00BC5DA8" w:rsidRPr="00A217D5" w:rsidRDefault="00BC5DA8" w:rsidP="00050DD5">
            <w:pPr>
              <w:rPr>
                <w:sz w:val="20"/>
              </w:rPr>
            </w:pPr>
          </w:p>
        </w:tc>
        <w:tc>
          <w:tcPr>
            <w:tcW w:w="396" w:type="dxa"/>
          </w:tcPr>
          <w:p w14:paraId="54AF7934" w14:textId="77777777" w:rsidR="00BC5DA8" w:rsidRPr="00A217D5" w:rsidRDefault="00BC5DA8" w:rsidP="00050DD5">
            <w:pPr>
              <w:rPr>
                <w:sz w:val="20"/>
              </w:rPr>
            </w:pPr>
          </w:p>
        </w:tc>
        <w:tc>
          <w:tcPr>
            <w:tcW w:w="397" w:type="dxa"/>
          </w:tcPr>
          <w:p w14:paraId="6AC9A8B7" w14:textId="77777777" w:rsidR="00BC5DA8" w:rsidRPr="00A217D5" w:rsidRDefault="00BC5DA8" w:rsidP="00050DD5">
            <w:pPr>
              <w:rPr>
                <w:sz w:val="20"/>
              </w:rPr>
            </w:pPr>
          </w:p>
        </w:tc>
        <w:tc>
          <w:tcPr>
            <w:tcW w:w="396" w:type="dxa"/>
          </w:tcPr>
          <w:p w14:paraId="555A52BD" w14:textId="77777777" w:rsidR="00BC5DA8" w:rsidRPr="00A217D5" w:rsidRDefault="00BC5DA8" w:rsidP="00050DD5">
            <w:pPr>
              <w:rPr>
                <w:sz w:val="20"/>
              </w:rPr>
            </w:pPr>
          </w:p>
        </w:tc>
        <w:tc>
          <w:tcPr>
            <w:tcW w:w="396" w:type="dxa"/>
          </w:tcPr>
          <w:p w14:paraId="052509FC" w14:textId="77777777" w:rsidR="00BC5DA8" w:rsidRPr="00A217D5" w:rsidRDefault="00BC5DA8" w:rsidP="00050DD5">
            <w:pPr>
              <w:rPr>
                <w:sz w:val="20"/>
              </w:rPr>
            </w:pPr>
          </w:p>
        </w:tc>
        <w:tc>
          <w:tcPr>
            <w:tcW w:w="397" w:type="dxa"/>
          </w:tcPr>
          <w:p w14:paraId="557B80E5" w14:textId="77777777" w:rsidR="00BC5DA8" w:rsidRPr="00A217D5" w:rsidRDefault="00BC5DA8" w:rsidP="00050DD5">
            <w:pPr>
              <w:rPr>
                <w:sz w:val="20"/>
              </w:rPr>
            </w:pPr>
          </w:p>
        </w:tc>
        <w:tc>
          <w:tcPr>
            <w:tcW w:w="396" w:type="dxa"/>
          </w:tcPr>
          <w:p w14:paraId="7E0CA901" w14:textId="6CB324B0" w:rsidR="00BC5DA8" w:rsidRPr="00A217D5" w:rsidRDefault="00BC5DA8" w:rsidP="00050DD5">
            <w:pPr>
              <w:rPr>
                <w:sz w:val="20"/>
              </w:rPr>
            </w:pPr>
            <w:r>
              <w:rPr>
                <w:sz w:val="20"/>
              </w:rPr>
              <w:t xml:space="preserve">X </w:t>
            </w:r>
          </w:p>
        </w:tc>
        <w:tc>
          <w:tcPr>
            <w:tcW w:w="396" w:type="dxa"/>
          </w:tcPr>
          <w:p w14:paraId="46BC8712" w14:textId="77777777" w:rsidR="00BC5DA8" w:rsidRPr="00A217D5" w:rsidRDefault="00BC5DA8" w:rsidP="00050DD5">
            <w:pPr>
              <w:rPr>
                <w:sz w:val="20"/>
              </w:rPr>
            </w:pPr>
          </w:p>
        </w:tc>
        <w:tc>
          <w:tcPr>
            <w:tcW w:w="397" w:type="dxa"/>
          </w:tcPr>
          <w:p w14:paraId="4996932F" w14:textId="77777777" w:rsidR="00BC5DA8" w:rsidRPr="00A217D5" w:rsidRDefault="00BC5DA8" w:rsidP="00050DD5">
            <w:pPr>
              <w:rPr>
                <w:sz w:val="20"/>
              </w:rPr>
            </w:pPr>
          </w:p>
        </w:tc>
        <w:tc>
          <w:tcPr>
            <w:tcW w:w="396" w:type="dxa"/>
          </w:tcPr>
          <w:p w14:paraId="30993D27" w14:textId="77777777" w:rsidR="00BC5DA8" w:rsidRPr="00A217D5" w:rsidRDefault="00BC5DA8" w:rsidP="00050DD5">
            <w:pPr>
              <w:rPr>
                <w:sz w:val="20"/>
              </w:rPr>
            </w:pPr>
          </w:p>
        </w:tc>
        <w:tc>
          <w:tcPr>
            <w:tcW w:w="396" w:type="dxa"/>
          </w:tcPr>
          <w:p w14:paraId="01CBDB29" w14:textId="77777777" w:rsidR="00BC5DA8" w:rsidRPr="00A217D5" w:rsidRDefault="00BC5DA8" w:rsidP="00050DD5">
            <w:pPr>
              <w:rPr>
                <w:sz w:val="20"/>
              </w:rPr>
            </w:pPr>
          </w:p>
        </w:tc>
        <w:tc>
          <w:tcPr>
            <w:tcW w:w="397" w:type="dxa"/>
          </w:tcPr>
          <w:p w14:paraId="04A36D25" w14:textId="77777777" w:rsidR="00BC5DA8" w:rsidRPr="00A217D5" w:rsidRDefault="00BC5DA8" w:rsidP="00050DD5">
            <w:pPr>
              <w:rPr>
                <w:sz w:val="20"/>
              </w:rPr>
            </w:pPr>
          </w:p>
        </w:tc>
        <w:tc>
          <w:tcPr>
            <w:tcW w:w="396" w:type="dxa"/>
          </w:tcPr>
          <w:p w14:paraId="0C9ECF3B" w14:textId="77777777" w:rsidR="00BC5DA8" w:rsidRDefault="00BC5DA8" w:rsidP="00050DD5"/>
        </w:tc>
        <w:tc>
          <w:tcPr>
            <w:tcW w:w="397" w:type="dxa"/>
          </w:tcPr>
          <w:p w14:paraId="4380CA0A" w14:textId="77777777" w:rsidR="00BC5DA8" w:rsidRDefault="00BC5DA8" w:rsidP="00050DD5"/>
        </w:tc>
        <w:tc>
          <w:tcPr>
            <w:tcW w:w="396" w:type="dxa"/>
          </w:tcPr>
          <w:p w14:paraId="3ED3B462" w14:textId="77777777" w:rsidR="00BC5DA8" w:rsidRDefault="00BC5DA8" w:rsidP="00050DD5"/>
        </w:tc>
        <w:tc>
          <w:tcPr>
            <w:tcW w:w="396" w:type="dxa"/>
          </w:tcPr>
          <w:p w14:paraId="5ABBE2E0" w14:textId="77777777" w:rsidR="00BC5DA8" w:rsidRDefault="00BC5DA8" w:rsidP="00050DD5"/>
        </w:tc>
        <w:tc>
          <w:tcPr>
            <w:tcW w:w="397" w:type="dxa"/>
          </w:tcPr>
          <w:p w14:paraId="74FB8BF4" w14:textId="77777777" w:rsidR="00BC5DA8" w:rsidRDefault="00BC5DA8" w:rsidP="00050DD5"/>
        </w:tc>
        <w:tc>
          <w:tcPr>
            <w:tcW w:w="396" w:type="dxa"/>
          </w:tcPr>
          <w:p w14:paraId="71351503" w14:textId="77777777" w:rsidR="00BC5DA8" w:rsidRDefault="00BC5DA8" w:rsidP="00050DD5"/>
        </w:tc>
        <w:tc>
          <w:tcPr>
            <w:tcW w:w="396" w:type="dxa"/>
          </w:tcPr>
          <w:p w14:paraId="1C73FA38" w14:textId="77777777" w:rsidR="00BC5DA8" w:rsidRDefault="00BC5DA8" w:rsidP="00050DD5"/>
        </w:tc>
        <w:tc>
          <w:tcPr>
            <w:tcW w:w="397" w:type="dxa"/>
          </w:tcPr>
          <w:p w14:paraId="28530000" w14:textId="77777777" w:rsidR="00BC5DA8" w:rsidRDefault="00BC5DA8" w:rsidP="00050DD5"/>
        </w:tc>
        <w:tc>
          <w:tcPr>
            <w:tcW w:w="396" w:type="dxa"/>
          </w:tcPr>
          <w:p w14:paraId="1333C8AF" w14:textId="77777777" w:rsidR="00BC5DA8" w:rsidRDefault="00BC5DA8" w:rsidP="00050DD5"/>
        </w:tc>
        <w:tc>
          <w:tcPr>
            <w:tcW w:w="397" w:type="dxa"/>
          </w:tcPr>
          <w:p w14:paraId="44A69C65" w14:textId="77777777" w:rsidR="00BC5DA8" w:rsidRDefault="00BC5DA8" w:rsidP="00050DD5"/>
        </w:tc>
        <w:tc>
          <w:tcPr>
            <w:tcW w:w="396" w:type="dxa"/>
          </w:tcPr>
          <w:p w14:paraId="46CA98B8" w14:textId="77777777" w:rsidR="00BC5DA8" w:rsidRDefault="00BC5DA8" w:rsidP="00050DD5"/>
        </w:tc>
        <w:tc>
          <w:tcPr>
            <w:tcW w:w="396" w:type="dxa"/>
          </w:tcPr>
          <w:p w14:paraId="6551B65D" w14:textId="77777777" w:rsidR="00BC5DA8" w:rsidRDefault="00BC5DA8" w:rsidP="00050DD5"/>
        </w:tc>
        <w:tc>
          <w:tcPr>
            <w:tcW w:w="397" w:type="dxa"/>
          </w:tcPr>
          <w:p w14:paraId="0ACE00BB" w14:textId="77777777" w:rsidR="00BC5DA8" w:rsidRDefault="00BC5DA8" w:rsidP="00050DD5"/>
        </w:tc>
        <w:tc>
          <w:tcPr>
            <w:tcW w:w="396" w:type="dxa"/>
          </w:tcPr>
          <w:p w14:paraId="1BFEAB7A" w14:textId="77777777" w:rsidR="00BC5DA8" w:rsidRDefault="00BC5DA8" w:rsidP="00050DD5"/>
        </w:tc>
        <w:tc>
          <w:tcPr>
            <w:tcW w:w="396" w:type="dxa"/>
          </w:tcPr>
          <w:p w14:paraId="14051AE0" w14:textId="77777777" w:rsidR="00BC5DA8" w:rsidRDefault="00BC5DA8" w:rsidP="00050DD5"/>
        </w:tc>
        <w:tc>
          <w:tcPr>
            <w:tcW w:w="397" w:type="dxa"/>
          </w:tcPr>
          <w:p w14:paraId="22E4B5A7" w14:textId="77777777" w:rsidR="00BC5DA8" w:rsidRDefault="00BC5DA8" w:rsidP="00050DD5"/>
        </w:tc>
        <w:tc>
          <w:tcPr>
            <w:tcW w:w="396" w:type="dxa"/>
          </w:tcPr>
          <w:p w14:paraId="3B199CF0" w14:textId="77777777" w:rsidR="00BC5DA8" w:rsidRDefault="00BC5DA8" w:rsidP="00050DD5"/>
        </w:tc>
        <w:tc>
          <w:tcPr>
            <w:tcW w:w="397" w:type="dxa"/>
          </w:tcPr>
          <w:p w14:paraId="60A671C9" w14:textId="77777777" w:rsidR="00BC5DA8" w:rsidRDefault="00BC5DA8" w:rsidP="00050DD5"/>
        </w:tc>
      </w:tr>
      <w:tr w:rsidR="00BC5DA8" w14:paraId="4C3DA44C" w14:textId="77777777" w:rsidTr="00BC5DA8">
        <w:tc>
          <w:tcPr>
            <w:tcW w:w="1271" w:type="dxa"/>
          </w:tcPr>
          <w:p w14:paraId="70D1D6C5" w14:textId="49B54638" w:rsidR="00BC5DA8" w:rsidRDefault="00BC5DA8" w:rsidP="00050DD5">
            <w:r>
              <w:t>BIN_T3.1</w:t>
            </w:r>
          </w:p>
        </w:tc>
        <w:tc>
          <w:tcPr>
            <w:tcW w:w="396" w:type="dxa"/>
          </w:tcPr>
          <w:p w14:paraId="3D292666" w14:textId="77777777" w:rsidR="00BC5DA8" w:rsidRPr="00A217D5" w:rsidRDefault="00BC5DA8" w:rsidP="00050DD5">
            <w:pPr>
              <w:rPr>
                <w:sz w:val="20"/>
              </w:rPr>
            </w:pPr>
          </w:p>
        </w:tc>
        <w:tc>
          <w:tcPr>
            <w:tcW w:w="396" w:type="dxa"/>
          </w:tcPr>
          <w:p w14:paraId="6EB2E102" w14:textId="77777777" w:rsidR="00BC5DA8" w:rsidRPr="00A217D5" w:rsidRDefault="00BC5DA8" w:rsidP="00050DD5">
            <w:pPr>
              <w:rPr>
                <w:sz w:val="20"/>
              </w:rPr>
            </w:pPr>
          </w:p>
        </w:tc>
        <w:tc>
          <w:tcPr>
            <w:tcW w:w="397" w:type="dxa"/>
          </w:tcPr>
          <w:p w14:paraId="5F6EEE47" w14:textId="77777777" w:rsidR="00BC5DA8" w:rsidRPr="00A217D5" w:rsidRDefault="00BC5DA8" w:rsidP="00050DD5">
            <w:pPr>
              <w:rPr>
                <w:sz w:val="20"/>
              </w:rPr>
            </w:pPr>
          </w:p>
        </w:tc>
        <w:tc>
          <w:tcPr>
            <w:tcW w:w="396" w:type="dxa"/>
          </w:tcPr>
          <w:p w14:paraId="59712CD4" w14:textId="77777777" w:rsidR="00BC5DA8" w:rsidRPr="00A217D5" w:rsidRDefault="00BC5DA8" w:rsidP="00050DD5">
            <w:pPr>
              <w:rPr>
                <w:sz w:val="20"/>
              </w:rPr>
            </w:pPr>
          </w:p>
        </w:tc>
        <w:tc>
          <w:tcPr>
            <w:tcW w:w="397" w:type="dxa"/>
          </w:tcPr>
          <w:p w14:paraId="65D19635" w14:textId="77777777" w:rsidR="00BC5DA8" w:rsidRPr="00A217D5" w:rsidRDefault="00BC5DA8" w:rsidP="00050DD5">
            <w:pPr>
              <w:rPr>
                <w:sz w:val="20"/>
              </w:rPr>
            </w:pPr>
          </w:p>
        </w:tc>
        <w:tc>
          <w:tcPr>
            <w:tcW w:w="396" w:type="dxa"/>
          </w:tcPr>
          <w:p w14:paraId="347C5D40" w14:textId="77777777" w:rsidR="00BC5DA8" w:rsidRPr="00A217D5" w:rsidRDefault="00BC5DA8" w:rsidP="00050DD5">
            <w:pPr>
              <w:rPr>
                <w:sz w:val="20"/>
              </w:rPr>
            </w:pPr>
          </w:p>
        </w:tc>
        <w:tc>
          <w:tcPr>
            <w:tcW w:w="396" w:type="dxa"/>
          </w:tcPr>
          <w:p w14:paraId="22122C9B" w14:textId="77777777" w:rsidR="00BC5DA8" w:rsidRPr="00A217D5" w:rsidRDefault="00BC5DA8" w:rsidP="00050DD5">
            <w:pPr>
              <w:rPr>
                <w:sz w:val="20"/>
              </w:rPr>
            </w:pPr>
          </w:p>
        </w:tc>
        <w:tc>
          <w:tcPr>
            <w:tcW w:w="397" w:type="dxa"/>
          </w:tcPr>
          <w:p w14:paraId="2E45ED4F" w14:textId="77777777" w:rsidR="00BC5DA8" w:rsidRPr="00A217D5" w:rsidRDefault="00BC5DA8" w:rsidP="00050DD5">
            <w:pPr>
              <w:rPr>
                <w:sz w:val="20"/>
              </w:rPr>
            </w:pPr>
          </w:p>
        </w:tc>
        <w:tc>
          <w:tcPr>
            <w:tcW w:w="396" w:type="dxa"/>
          </w:tcPr>
          <w:p w14:paraId="4BADAF9D" w14:textId="77777777" w:rsidR="00BC5DA8" w:rsidRPr="00A217D5" w:rsidRDefault="00BC5DA8" w:rsidP="00050DD5">
            <w:pPr>
              <w:rPr>
                <w:sz w:val="20"/>
              </w:rPr>
            </w:pPr>
          </w:p>
        </w:tc>
        <w:tc>
          <w:tcPr>
            <w:tcW w:w="397" w:type="dxa"/>
          </w:tcPr>
          <w:p w14:paraId="6136F18D" w14:textId="77777777" w:rsidR="00BC5DA8" w:rsidRPr="00A217D5" w:rsidRDefault="00BC5DA8" w:rsidP="00050DD5">
            <w:pPr>
              <w:rPr>
                <w:sz w:val="20"/>
              </w:rPr>
            </w:pPr>
          </w:p>
        </w:tc>
        <w:tc>
          <w:tcPr>
            <w:tcW w:w="396" w:type="dxa"/>
          </w:tcPr>
          <w:p w14:paraId="13DD8E0F" w14:textId="77777777" w:rsidR="00BC5DA8" w:rsidRPr="00A217D5" w:rsidRDefault="00BC5DA8" w:rsidP="00050DD5">
            <w:pPr>
              <w:rPr>
                <w:sz w:val="20"/>
              </w:rPr>
            </w:pPr>
          </w:p>
        </w:tc>
        <w:tc>
          <w:tcPr>
            <w:tcW w:w="397" w:type="dxa"/>
          </w:tcPr>
          <w:p w14:paraId="462948B0" w14:textId="77777777" w:rsidR="00BC5DA8" w:rsidRPr="00A217D5" w:rsidRDefault="00BC5DA8" w:rsidP="00050DD5">
            <w:pPr>
              <w:rPr>
                <w:sz w:val="20"/>
              </w:rPr>
            </w:pPr>
          </w:p>
        </w:tc>
        <w:tc>
          <w:tcPr>
            <w:tcW w:w="396" w:type="dxa"/>
          </w:tcPr>
          <w:p w14:paraId="38D67422" w14:textId="77777777" w:rsidR="00BC5DA8" w:rsidRPr="00A217D5" w:rsidRDefault="00BC5DA8" w:rsidP="00050DD5">
            <w:pPr>
              <w:rPr>
                <w:sz w:val="20"/>
              </w:rPr>
            </w:pPr>
          </w:p>
        </w:tc>
        <w:tc>
          <w:tcPr>
            <w:tcW w:w="396" w:type="dxa"/>
          </w:tcPr>
          <w:p w14:paraId="16322148" w14:textId="77777777" w:rsidR="00BC5DA8" w:rsidRPr="00A217D5" w:rsidRDefault="00BC5DA8" w:rsidP="00050DD5">
            <w:pPr>
              <w:rPr>
                <w:sz w:val="20"/>
              </w:rPr>
            </w:pPr>
          </w:p>
        </w:tc>
        <w:tc>
          <w:tcPr>
            <w:tcW w:w="397" w:type="dxa"/>
          </w:tcPr>
          <w:p w14:paraId="1C339456" w14:textId="77777777" w:rsidR="00BC5DA8" w:rsidRPr="00A217D5" w:rsidRDefault="00BC5DA8" w:rsidP="00050DD5">
            <w:pPr>
              <w:rPr>
                <w:sz w:val="20"/>
              </w:rPr>
            </w:pPr>
          </w:p>
        </w:tc>
        <w:tc>
          <w:tcPr>
            <w:tcW w:w="396" w:type="dxa"/>
          </w:tcPr>
          <w:p w14:paraId="31C2A651" w14:textId="77777777" w:rsidR="00BC5DA8" w:rsidRPr="00A217D5" w:rsidRDefault="00BC5DA8" w:rsidP="00050DD5">
            <w:pPr>
              <w:rPr>
                <w:sz w:val="20"/>
              </w:rPr>
            </w:pPr>
          </w:p>
        </w:tc>
        <w:tc>
          <w:tcPr>
            <w:tcW w:w="396" w:type="dxa"/>
          </w:tcPr>
          <w:p w14:paraId="13734187" w14:textId="77777777" w:rsidR="00BC5DA8" w:rsidRPr="00A217D5" w:rsidRDefault="00BC5DA8" w:rsidP="00050DD5">
            <w:pPr>
              <w:rPr>
                <w:sz w:val="20"/>
              </w:rPr>
            </w:pPr>
          </w:p>
        </w:tc>
        <w:tc>
          <w:tcPr>
            <w:tcW w:w="397" w:type="dxa"/>
          </w:tcPr>
          <w:p w14:paraId="47A59230" w14:textId="77777777" w:rsidR="00BC5DA8" w:rsidRPr="00A217D5" w:rsidRDefault="00BC5DA8" w:rsidP="00050DD5">
            <w:pPr>
              <w:rPr>
                <w:sz w:val="20"/>
              </w:rPr>
            </w:pPr>
          </w:p>
        </w:tc>
        <w:tc>
          <w:tcPr>
            <w:tcW w:w="396" w:type="dxa"/>
          </w:tcPr>
          <w:p w14:paraId="35E6137B" w14:textId="77777777" w:rsidR="00BC5DA8" w:rsidRPr="00A217D5" w:rsidRDefault="00BC5DA8" w:rsidP="00050DD5">
            <w:pPr>
              <w:rPr>
                <w:sz w:val="20"/>
              </w:rPr>
            </w:pPr>
          </w:p>
        </w:tc>
        <w:tc>
          <w:tcPr>
            <w:tcW w:w="396" w:type="dxa"/>
          </w:tcPr>
          <w:p w14:paraId="56861991" w14:textId="77777777" w:rsidR="00BC5DA8" w:rsidRPr="00A217D5" w:rsidRDefault="00BC5DA8" w:rsidP="00050DD5">
            <w:pPr>
              <w:rPr>
                <w:sz w:val="20"/>
              </w:rPr>
            </w:pPr>
          </w:p>
        </w:tc>
        <w:tc>
          <w:tcPr>
            <w:tcW w:w="397" w:type="dxa"/>
          </w:tcPr>
          <w:p w14:paraId="718FBF3E" w14:textId="77777777" w:rsidR="00BC5DA8" w:rsidRPr="00A217D5" w:rsidRDefault="00BC5DA8" w:rsidP="00050DD5">
            <w:pPr>
              <w:rPr>
                <w:sz w:val="20"/>
              </w:rPr>
            </w:pPr>
          </w:p>
        </w:tc>
        <w:tc>
          <w:tcPr>
            <w:tcW w:w="396" w:type="dxa"/>
          </w:tcPr>
          <w:p w14:paraId="32A8991F" w14:textId="77777777" w:rsidR="00BC5DA8" w:rsidRPr="00A217D5" w:rsidRDefault="00BC5DA8" w:rsidP="00050DD5">
            <w:pPr>
              <w:rPr>
                <w:sz w:val="20"/>
              </w:rPr>
            </w:pPr>
          </w:p>
        </w:tc>
        <w:tc>
          <w:tcPr>
            <w:tcW w:w="397" w:type="dxa"/>
          </w:tcPr>
          <w:p w14:paraId="09070DCF" w14:textId="77777777" w:rsidR="00BC5DA8" w:rsidRPr="00A217D5" w:rsidRDefault="00BC5DA8" w:rsidP="00050DD5">
            <w:pPr>
              <w:rPr>
                <w:sz w:val="20"/>
              </w:rPr>
            </w:pPr>
          </w:p>
        </w:tc>
        <w:tc>
          <w:tcPr>
            <w:tcW w:w="396" w:type="dxa"/>
          </w:tcPr>
          <w:p w14:paraId="6EA985FA" w14:textId="77777777" w:rsidR="00BC5DA8" w:rsidRPr="00A217D5" w:rsidRDefault="00BC5DA8" w:rsidP="00050DD5">
            <w:pPr>
              <w:rPr>
                <w:sz w:val="20"/>
              </w:rPr>
            </w:pPr>
          </w:p>
        </w:tc>
        <w:tc>
          <w:tcPr>
            <w:tcW w:w="396" w:type="dxa"/>
          </w:tcPr>
          <w:p w14:paraId="7885C878" w14:textId="77777777" w:rsidR="00BC5DA8" w:rsidRPr="00A217D5" w:rsidRDefault="00BC5DA8" w:rsidP="00050DD5">
            <w:pPr>
              <w:rPr>
                <w:sz w:val="20"/>
              </w:rPr>
            </w:pPr>
          </w:p>
        </w:tc>
        <w:tc>
          <w:tcPr>
            <w:tcW w:w="397" w:type="dxa"/>
          </w:tcPr>
          <w:p w14:paraId="5C13FEB2" w14:textId="77777777" w:rsidR="00BC5DA8" w:rsidRPr="00A217D5" w:rsidRDefault="00BC5DA8" w:rsidP="00050DD5">
            <w:pPr>
              <w:rPr>
                <w:sz w:val="20"/>
              </w:rPr>
            </w:pPr>
          </w:p>
        </w:tc>
        <w:tc>
          <w:tcPr>
            <w:tcW w:w="396" w:type="dxa"/>
          </w:tcPr>
          <w:p w14:paraId="061ECBE8" w14:textId="77777777" w:rsidR="00BC5DA8" w:rsidRPr="00A217D5" w:rsidRDefault="00BC5DA8" w:rsidP="00050DD5">
            <w:pPr>
              <w:rPr>
                <w:sz w:val="20"/>
              </w:rPr>
            </w:pPr>
          </w:p>
        </w:tc>
        <w:tc>
          <w:tcPr>
            <w:tcW w:w="396" w:type="dxa"/>
          </w:tcPr>
          <w:p w14:paraId="66814391" w14:textId="7A9830C8" w:rsidR="00BC5DA8" w:rsidRPr="00A217D5" w:rsidRDefault="00BC5DA8" w:rsidP="00050DD5">
            <w:pPr>
              <w:rPr>
                <w:sz w:val="20"/>
              </w:rPr>
            </w:pPr>
            <w:r>
              <w:rPr>
                <w:sz w:val="20"/>
              </w:rPr>
              <w:t xml:space="preserve">X </w:t>
            </w:r>
          </w:p>
        </w:tc>
        <w:tc>
          <w:tcPr>
            <w:tcW w:w="397" w:type="dxa"/>
          </w:tcPr>
          <w:p w14:paraId="080A0C0A" w14:textId="77777777" w:rsidR="00BC5DA8" w:rsidRPr="00A217D5" w:rsidRDefault="00BC5DA8" w:rsidP="00050DD5">
            <w:pPr>
              <w:rPr>
                <w:sz w:val="20"/>
              </w:rPr>
            </w:pPr>
          </w:p>
        </w:tc>
        <w:tc>
          <w:tcPr>
            <w:tcW w:w="396" w:type="dxa"/>
          </w:tcPr>
          <w:p w14:paraId="047C8080" w14:textId="77777777" w:rsidR="00BC5DA8" w:rsidRPr="00A217D5" w:rsidRDefault="00BC5DA8" w:rsidP="00050DD5">
            <w:pPr>
              <w:rPr>
                <w:sz w:val="20"/>
              </w:rPr>
            </w:pPr>
          </w:p>
        </w:tc>
        <w:tc>
          <w:tcPr>
            <w:tcW w:w="396" w:type="dxa"/>
          </w:tcPr>
          <w:p w14:paraId="375A7010" w14:textId="77777777" w:rsidR="00BC5DA8" w:rsidRPr="00A217D5" w:rsidRDefault="00BC5DA8" w:rsidP="00050DD5">
            <w:pPr>
              <w:rPr>
                <w:sz w:val="20"/>
              </w:rPr>
            </w:pPr>
          </w:p>
        </w:tc>
        <w:tc>
          <w:tcPr>
            <w:tcW w:w="397" w:type="dxa"/>
          </w:tcPr>
          <w:p w14:paraId="2389ED2E" w14:textId="77777777" w:rsidR="00BC5DA8" w:rsidRPr="00A217D5" w:rsidRDefault="00BC5DA8" w:rsidP="00050DD5">
            <w:pPr>
              <w:rPr>
                <w:sz w:val="20"/>
              </w:rPr>
            </w:pPr>
          </w:p>
        </w:tc>
        <w:tc>
          <w:tcPr>
            <w:tcW w:w="396" w:type="dxa"/>
          </w:tcPr>
          <w:p w14:paraId="7D5CCF9B" w14:textId="77777777" w:rsidR="00BC5DA8" w:rsidRDefault="00BC5DA8" w:rsidP="00050DD5"/>
        </w:tc>
        <w:tc>
          <w:tcPr>
            <w:tcW w:w="397" w:type="dxa"/>
          </w:tcPr>
          <w:p w14:paraId="6C955B9A" w14:textId="77777777" w:rsidR="00BC5DA8" w:rsidRDefault="00BC5DA8" w:rsidP="00050DD5"/>
        </w:tc>
        <w:tc>
          <w:tcPr>
            <w:tcW w:w="396" w:type="dxa"/>
          </w:tcPr>
          <w:p w14:paraId="38E80B2C" w14:textId="77777777" w:rsidR="00BC5DA8" w:rsidRDefault="00BC5DA8" w:rsidP="00050DD5"/>
        </w:tc>
        <w:tc>
          <w:tcPr>
            <w:tcW w:w="396" w:type="dxa"/>
          </w:tcPr>
          <w:p w14:paraId="390163F0" w14:textId="77777777" w:rsidR="00BC5DA8" w:rsidRDefault="00BC5DA8" w:rsidP="00050DD5"/>
        </w:tc>
        <w:tc>
          <w:tcPr>
            <w:tcW w:w="397" w:type="dxa"/>
          </w:tcPr>
          <w:p w14:paraId="0563B692" w14:textId="77777777" w:rsidR="00BC5DA8" w:rsidRDefault="00BC5DA8" w:rsidP="00050DD5"/>
        </w:tc>
        <w:tc>
          <w:tcPr>
            <w:tcW w:w="396" w:type="dxa"/>
          </w:tcPr>
          <w:p w14:paraId="5D5FC459" w14:textId="77777777" w:rsidR="00BC5DA8" w:rsidRDefault="00BC5DA8" w:rsidP="00050DD5"/>
        </w:tc>
        <w:tc>
          <w:tcPr>
            <w:tcW w:w="396" w:type="dxa"/>
          </w:tcPr>
          <w:p w14:paraId="3DFC64D9" w14:textId="77777777" w:rsidR="00BC5DA8" w:rsidRDefault="00BC5DA8" w:rsidP="00050DD5"/>
        </w:tc>
        <w:tc>
          <w:tcPr>
            <w:tcW w:w="397" w:type="dxa"/>
          </w:tcPr>
          <w:p w14:paraId="16B59C7F" w14:textId="77777777" w:rsidR="00BC5DA8" w:rsidRDefault="00BC5DA8" w:rsidP="00050DD5"/>
        </w:tc>
        <w:tc>
          <w:tcPr>
            <w:tcW w:w="396" w:type="dxa"/>
          </w:tcPr>
          <w:p w14:paraId="50416870" w14:textId="77777777" w:rsidR="00BC5DA8" w:rsidRDefault="00BC5DA8" w:rsidP="00050DD5"/>
        </w:tc>
        <w:tc>
          <w:tcPr>
            <w:tcW w:w="397" w:type="dxa"/>
          </w:tcPr>
          <w:p w14:paraId="78506248" w14:textId="77777777" w:rsidR="00BC5DA8" w:rsidRDefault="00BC5DA8" w:rsidP="00050DD5"/>
        </w:tc>
        <w:tc>
          <w:tcPr>
            <w:tcW w:w="396" w:type="dxa"/>
          </w:tcPr>
          <w:p w14:paraId="3ED75CF1" w14:textId="77777777" w:rsidR="00BC5DA8" w:rsidRDefault="00BC5DA8" w:rsidP="00050DD5"/>
        </w:tc>
        <w:tc>
          <w:tcPr>
            <w:tcW w:w="396" w:type="dxa"/>
          </w:tcPr>
          <w:p w14:paraId="67155BE5" w14:textId="77777777" w:rsidR="00BC5DA8" w:rsidRDefault="00BC5DA8" w:rsidP="00050DD5"/>
        </w:tc>
        <w:tc>
          <w:tcPr>
            <w:tcW w:w="397" w:type="dxa"/>
          </w:tcPr>
          <w:p w14:paraId="397351EF" w14:textId="77777777" w:rsidR="00BC5DA8" w:rsidRDefault="00BC5DA8" w:rsidP="00050DD5"/>
        </w:tc>
        <w:tc>
          <w:tcPr>
            <w:tcW w:w="396" w:type="dxa"/>
          </w:tcPr>
          <w:p w14:paraId="181B0D53" w14:textId="77777777" w:rsidR="00BC5DA8" w:rsidRDefault="00BC5DA8" w:rsidP="00050DD5"/>
        </w:tc>
        <w:tc>
          <w:tcPr>
            <w:tcW w:w="396" w:type="dxa"/>
          </w:tcPr>
          <w:p w14:paraId="60DAF846" w14:textId="77777777" w:rsidR="00BC5DA8" w:rsidRDefault="00BC5DA8" w:rsidP="00050DD5"/>
        </w:tc>
        <w:tc>
          <w:tcPr>
            <w:tcW w:w="397" w:type="dxa"/>
          </w:tcPr>
          <w:p w14:paraId="4B738E70" w14:textId="77777777" w:rsidR="00BC5DA8" w:rsidRDefault="00BC5DA8" w:rsidP="00050DD5"/>
        </w:tc>
        <w:tc>
          <w:tcPr>
            <w:tcW w:w="396" w:type="dxa"/>
          </w:tcPr>
          <w:p w14:paraId="2B2C45F1" w14:textId="77777777" w:rsidR="00BC5DA8" w:rsidRDefault="00BC5DA8" w:rsidP="00050DD5"/>
        </w:tc>
        <w:tc>
          <w:tcPr>
            <w:tcW w:w="397" w:type="dxa"/>
          </w:tcPr>
          <w:p w14:paraId="5C83ED90" w14:textId="77777777" w:rsidR="00BC5DA8" w:rsidRDefault="00BC5DA8" w:rsidP="00050DD5"/>
        </w:tc>
      </w:tr>
      <w:tr w:rsidR="00BC5DA8" w14:paraId="40614B80" w14:textId="77777777" w:rsidTr="00BC5DA8">
        <w:tc>
          <w:tcPr>
            <w:tcW w:w="1271" w:type="dxa"/>
          </w:tcPr>
          <w:p w14:paraId="73D4E287" w14:textId="4842811D" w:rsidR="00BC5DA8" w:rsidRDefault="00BC5DA8" w:rsidP="00050DD5">
            <w:r>
              <w:t>BIN_T3.2</w:t>
            </w:r>
          </w:p>
        </w:tc>
        <w:tc>
          <w:tcPr>
            <w:tcW w:w="396" w:type="dxa"/>
          </w:tcPr>
          <w:p w14:paraId="49035CF6" w14:textId="77777777" w:rsidR="00BC5DA8" w:rsidRPr="00A217D5" w:rsidRDefault="00BC5DA8" w:rsidP="00050DD5">
            <w:pPr>
              <w:rPr>
                <w:sz w:val="20"/>
              </w:rPr>
            </w:pPr>
          </w:p>
        </w:tc>
        <w:tc>
          <w:tcPr>
            <w:tcW w:w="396" w:type="dxa"/>
          </w:tcPr>
          <w:p w14:paraId="21123664" w14:textId="77777777" w:rsidR="00BC5DA8" w:rsidRPr="00A217D5" w:rsidRDefault="00BC5DA8" w:rsidP="00050DD5">
            <w:pPr>
              <w:rPr>
                <w:sz w:val="20"/>
              </w:rPr>
            </w:pPr>
          </w:p>
        </w:tc>
        <w:tc>
          <w:tcPr>
            <w:tcW w:w="397" w:type="dxa"/>
          </w:tcPr>
          <w:p w14:paraId="52BD58D1" w14:textId="77777777" w:rsidR="00BC5DA8" w:rsidRPr="00A217D5" w:rsidRDefault="00BC5DA8" w:rsidP="00050DD5">
            <w:pPr>
              <w:rPr>
                <w:sz w:val="20"/>
              </w:rPr>
            </w:pPr>
          </w:p>
        </w:tc>
        <w:tc>
          <w:tcPr>
            <w:tcW w:w="396" w:type="dxa"/>
          </w:tcPr>
          <w:p w14:paraId="7408878A" w14:textId="77777777" w:rsidR="00BC5DA8" w:rsidRPr="00A217D5" w:rsidRDefault="00BC5DA8" w:rsidP="00050DD5">
            <w:pPr>
              <w:rPr>
                <w:sz w:val="20"/>
              </w:rPr>
            </w:pPr>
          </w:p>
        </w:tc>
        <w:tc>
          <w:tcPr>
            <w:tcW w:w="397" w:type="dxa"/>
          </w:tcPr>
          <w:p w14:paraId="0644BE6F" w14:textId="77777777" w:rsidR="00BC5DA8" w:rsidRPr="00A217D5" w:rsidRDefault="00BC5DA8" w:rsidP="00050DD5">
            <w:pPr>
              <w:rPr>
                <w:sz w:val="20"/>
              </w:rPr>
            </w:pPr>
          </w:p>
        </w:tc>
        <w:tc>
          <w:tcPr>
            <w:tcW w:w="396" w:type="dxa"/>
          </w:tcPr>
          <w:p w14:paraId="164A6133" w14:textId="77777777" w:rsidR="00BC5DA8" w:rsidRPr="00A217D5" w:rsidRDefault="00BC5DA8" w:rsidP="00050DD5">
            <w:pPr>
              <w:rPr>
                <w:sz w:val="20"/>
              </w:rPr>
            </w:pPr>
          </w:p>
        </w:tc>
        <w:tc>
          <w:tcPr>
            <w:tcW w:w="396" w:type="dxa"/>
          </w:tcPr>
          <w:p w14:paraId="3E7F8FD5" w14:textId="77777777" w:rsidR="00BC5DA8" w:rsidRPr="00A217D5" w:rsidRDefault="00BC5DA8" w:rsidP="00050DD5">
            <w:pPr>
              <w:rPr>
                <w:sz w:val="20"/>
              </w:rPr>
            </w:pPr>
          </w:p>
        </w:tc>
        <w:tc>
          <w:tcPr>
            <w:tcW w:w="397" w:type="dxa"/>
          </w:tcPr>
          <w:p w14:paraId="3EBDC1F6" w14:textId="77777777" w:rsidR="00BC5DA8" w:rsidRPr="00A217D5" w:rsidRDefault="00BC5DA8" w:rsidP="00050DD5">
            <w:pPr>
              <w:rPr>
                <w:sz w:val="20"/>
              </w:rPr>
            </w:pPr>
          </w:p>
        </w:tc>
        <w:tc>
          <w:tcPr>
            <w:tcW w:w="396" w:type="dxa"/>
          </w:tcPr>
          <w:p w14:paraId="10C6BD35" w14:textId="77777777" w:rsidR="00BC5DA8" w:rsidRPr="00A217D5" w:rsidRDefault="00BC5DA8" w:rsidP="00050DD5">
            <w:pPr>
              <w:rPr>
                <w:sz w:val="20"/>
              </w:rPr>
            </w:pPr>
          </w:p>
        </w:tc>
        <w:tc>
          <w:tcPr>
            <w:tcW w:w="397" w:type="dxa"/>
          </w:tcPr>
          <w:p w14:paraId="33554EA1" w14:textId="77777777" w:rsidR="00BC5DA8" w:rsidRPr="00A217D5" w:rsidRDefault="00BC5DA8" w:rsidP="00050DD5">
            <w:pPr>
              <w:rPr>
                <w:sz w:val="20"/>
              </w:rPr>
            </w:pPr>
          </w:p>
        </w:tc>
        <w:tc>
          <w:tcPr>
            <w:tcW w:w="396" w:type="dxa"/>
          </w:tcPr>
          <w:p w14:paraId="6AB64F0D" w14:textId="77777777" w:rsidR="00BC5DA8" w:rsidRPr="00A217D5" w:rsidRDefault="00BC5DA8" w:rsidP="00050DD5">
            <w:pPr>
              <w:rPr>
                <w:sz w:val="20"/>
              </w:rPr>
            </w:pPr>
          </w:p>
        </w:tc>
        <w:tc>
          <w:tcPr>
            <w:tcW w:w="397" w:type="dxa"/>
          </w:tcPr>
          <w:p w14:paraId="78469AAF" w14:textId="77777777" w:rsidR="00BC5DA8" w:rsidRPr="00A217D5" w:rsidRDefault="00BC5DA8" w:rsidP="00050DD5">
            <w:pPr>
              <w:rPr>
                <w:sz w:val="20"/>
              </w:rPr>
            </w:pPr>
          </w:p>
        </w:tc>
        <w:tc>
          <w:tcPr>
            <w:tcW w:w="396" w:type="dxa"/>
          </w:tcPr>
          <w:p w14:paraId="47A919CB" w14:textId="77777777" w:rsidR="00BC5DA8" w:rsidRPr="00A217D5" w:rsidRDefault="00BC5DA8" w:rsidP="00050DD5">
            <w:pPr>
              <w:rPr>
                <w:sz w:val="20"/>
              </w:rPr>
            </w:pPr>
          </w:p>
        </w:tc>
        <w:tc>
          <w:tcPr>
            <w:tcW w:w="396" w:type="dxa"/>
          </w:tcPr>
          <w:p w14:paraId="3D4F6214" w14:textId="77777777" w:rsidR="00BC5DA8" w:rsidRPr="00A217D5" w:rsidRDefault="00BC5DA8" w:rsidP="00050DD5">
            <w:pPr>
              <w:rPr>
                <w:sz w:val="20"/>
              </w:rPr>
            </w:pPr>
          </w:p>
        </w:tc>
        <w:tc>
          <w:tcPr>
            <w:tcW w:w="397" w:type="dxa"/>
          </w:tcPr>
          <w:p w14:paraId="2972713C" w14:textId="77777777" w:rsidR="00BC5DA8" w:rsidRPr="00A217D5" w:rsidRDefault="00BC5DA8" w:rsidP="00050DD5">
            <w:pPr>
              <w:rPr>
                <w:sz w:val="20"/>
              </w:rPr>
            </w:pPr>
          </w:p>
        </w:tc>
        <w:tc>
          <w:tcPr>
            <w:tcW w:w="396" w:type="dxa"/>
          </w:tcPr>
          <w:p w14:paraId="6023BE0F" w14:textId="77777777" w:rsidR="00BC5DA8" w:rsidRPr="00A217D5" w:rsidRDefault="00BC5DA8" w:rsidP="00050DD5">
            <w:pPr>
              <w:rPr>
                <w:sz w:val="20"/>
              </w:rPr>
            </w:pPr>
          </w:p>
        </w:tc>
        <w:tc>
          <w:tcPr>
            <w:tcW w:w="396" w:type="dxa"/>
          </w:tcPr>
          <w:p w14:paraId="563F1C84" w14:textId="77777777" w:rsidR="00BC5DA8" w:rsidRPr="00A217D5" w:rsidRDefault="00BC5DA8" w:rsidP="00050DD5">
            <w:pPr>
              <w:rPr>
                <w:sz w:val="20"/>
              </w:rPr>
            </w:pPr>
          </w:p>
        </w:tc>
        <w:tc>
          <w:tcPr>
            <w:tcW w:w="397" w:type="dxa"/>
          </w:tcPr>
          <w:p w14:paraId="4E35E758" w14:textId="77777777" w:rsidR="00BC5DA8" w:rsidRPr="00A217D5" w:rsidRDefault="00BC5DA8" w:rsidP="00050DD5">
            <w:pPr>
              <w:rPr>
                <w:sz w:val="20"/>
              </w:rPr>
            </w:pPr>
          </w:p>
        </w:tc>
        <w:tc>
          <w:tcPr>
            <w:tcW w:w="396" w:type="dxa"/>
          </w:tcPr>
          <w:p w14:paraId="04F8EA52" w14:textId="77777777" w:rsidR="00BC5DA8" w:rsidRPr="00A217D5" w:rsidRDefault="00BC5DA8" w:rsidP="00050DD5">
            <w:pPr>
              <w:rPr>
                <w:sz w:val="20"/>
              </w:rPr>
            </w:pPr>
          </w:p>
        </w:tc>
        <w:tc>
          <w:tcPr>
            <w:tcW w:w="396" w:type="dxa"/>
          </w:tcPr>
          <w:p w14:paraId="5C420CFA" w14:textId="77777777" w:rsidR="00BC5DA8" w:rsidRPr="00A217D5" w:rsidRDefault="00BC5DA8" w:rsidP="00050DD5">
            <w:pPr>
              <w:rPr>
                <w:sz w:val="20"/>
              </w:rPr>
            </w:pPr>
          </w:p>
        </w:tc>
        <w:tc>
          <w:tcPr>
            <w:tcW w:w="397" w:type="dxa"/>
          </w:tcPr>
          <w:p w14:paraId="6CF8ADB5" w14:textId="77777777" w:rsidR="00BC5DA8" w:rsidRPr="00A217D5" w:rsidRDefault="00BC5DA8" w:rsidP="00050DD5">
            <w:pPr>
              <w:rPr>
                <w:sz w:val="20"/>
              </w:rPr>
            </w:pPr>
          </w:p>
        </w:tc>
        <w:tc>
          <w:tcPr>
            <w:tcW w:w="396" w:type="dxa"/>
          </w:tcPr>
          <w:p w14:paraId="1B2CDF42" w14:textId="77777777" w:rsidR="00BC5DA8" w:rsidRPr="00A217D5" w:rsidRDefault="00BC5DA8" w:rsidP="00050DD5">
            <w:pPr>
              <w:rPr>
                <w:sz w:val="20"/>
              </w:rPr>
            </w:pPr>
          </w:p>
        </w:tc>
        <w:tc>
          <w:tcPr>
            <w:tcW w:w="397" w:type="dxa"/>
          </w:tcPr>
          <w:p w14:paraId="237DAD09" w14:textId="77777777" w:rsidR="00BC5DA8" w:rsidRPr="00A217D5" w:rsidRDefault="00BC5DA8" w:rsidP="00050DD5">
            <w:pPr>
              <w:rPr>
                <w:sz w:val="20"/>
              </w:rPr>
            </w:pPr>
          </w:p>
        </w:tc>
        <w:tc>
          <w:tcPr>
            <w:tcW w:w="396" w:type="dxa"/>
          </w:tcPr>
          <w:p w14:paraId="276405BE" w14:textId="77777777" w:rsidR="00BC5DA8" w:rsidRPr="00A217D5" w:rsidRDefault="00BC5DA8" w:rsidP="00050DD5">
            <w:pPr>
              <w:rPr>
                <w:sz w:val="20"/>
              </w:rPr>
            </w:pPr>
          </w:p>
        </w:tc>
        <w:tc>
          <w:tcPr>
            <w:tcW w:w="396" w:type="dxa"/>
          </w:tcPr>
          <w:p w14:paraId="433D0AD6" w14:textId="77777777" w:rsidR="00BC5DA8" w:rsidRPr="00A217D5" w:rsidRDefault="00BC5DA8" w:rsidP="00050DD5">
            <w:pPr>
              <w:rPr>
                <w:sz w:val="20"/>
              </w:rPr>
            </w:pPr>
          </w:p>
        </w:tc>
        <w:tc>
          <w:tcPr>
            <w:tcW w:w="397" w:type="dxa"/>
          </w:tcPr>
          <w:p w14:paraId="07F9F332" w14:textId="77777777" w:rsidR="00BC5DA8" w:rsidRPr="00A217D5" w:rsidRDefault="00BC5DA8" w:rsidP="00050DD5">
            <w:pPr>
              <w:rPr>
                <w:sz w:val="20"/>
              </w:rPr>
            </w:pPr>
          </w:p>
        </w:tc>
        <w:tc>
          <w:tcPr>
            <w:tcW w:w="396" w:type="dxa"/>
          </w:tcPr>
          <w:p w14:paraId="1AF38408" w14:textId="77777777" w:rsidR="00BC5DA8" w:rsidRPr="00A217D5" w:rsidRDefault="00BC5DA8" w:rsidP="00050DD5">
            <w:pPr>
              <w:rPr>
                <w:sz w:val="20"/>
              </w:rPr>
            </w:pPr>
          </w:p>
        </w:tc>
        <w:tc>
          <w:tcPr>
            <w:tcW w:w="396" w:type="dxa"/>
          </w:tcPr>
          <w:p w14:paraId="0B1CE999" w14:textId="511E2537" w:rsidR="00BC5DA8" w:rsidRPr="00A217D5" w:rsidRDefault="00BC5DA8" w:rsidP="00050DD5">
            <w:pPr>
              <w:rPr>
                <w:sz w:val="20"/>
              </w:rPr>
            </w:pPr>
            <w:r>
              <w:rPr>
                <w:sz w:val="20"/>
              </w:rPr>
              <w:t xml:space="preserve">X </w:t>
            </w:r>
          </w:p>
        </w:tc>
        <w:tc>
          <w:tcPr>
            <w:tcW w:w="397" w:type="dxa"/>
          </w:tcPr>
          <w:p w14:paraId="6F3A3905" w14:textId="77777777" w:rsidR="00BC5DA8" w:rsidRPr="00A217D5" w:rsidRDefault="00BC5DA8" w:rsidP="00050DD5">
            <w:pPr>
              <w:rPr>
                <w:sz w:val="20"/>
              </w:rPr>
            </w:pPr>
          </w:p>
        </w:tc>
        <w:tc>
          <w:tcPr>
            <w:tcW w:w="396" w:type="dxa"/>
          </w:tcPr>
          <w:p w14:paraId="27AA55A0" w14:textId="77777777" w:rsidR="00BC5DA8" w:rsidRPr="00A217D5" w:rsidRDefault="00BC5DA8" w:rsidP="00050DD5">
            <w:pPr>
              <w:rPr>
                <w:sz w:val="20"/>
              </w:rPr>
            </w:pPr>
          </w:p>
        </w:tc>
        <w:tc>
          <w:tcPr>
            <w:tcW w:w="396" w:type="dxa"/>
          </w:tcPr>
          <w:p w14:paraId="4CA3A8AD" w14:textId="77777777" w:rsidR="00BC5DA8" w:rsidRPr="00A217D5" w:rsidRDefault="00BC5DA8" w:rsidP="00050DD5">
            <w:pPr>
              <w:rPr>
                <w:sz w:val="20"/>
              </w:rPr>
            </w:pPr>
          </w:p>
        </w:tc>
        <w:tc>
          <w:tcPr>
            <w:tcW w:w="397" w:type="dxa"/>
          </w:tcPr>
          <w:p w14:paraId="3D8ACE9D" w14:textId="77777777" w:rsidR="00BC5DA8" w:rsidRPr="00A217D5" w:rsidRDefault="00BC5DA8" w:rsidP="00050DD5">
            <w:pPr>
              <w:rPr>
                <w:sz w:val="20"/>
              </w:rPr>
            </w:pPr>
          </w:p>
        </w:tc>
        <w:tc>
          <w:tcPr>
            <w:tcW w:w="396" w:type="dxa"/>
          </w:tcPr>
          <w:p w14:paraId="112527BE" w14:textId="77777777" w:rsidR="00BC5DA8" w:rsidRDefault="00BC5DA8" w:rsidP="00050DD5"/>
        </w:tc>
        <w:tc>
          <w:tcPr>
            <w:tcW w:w="397" w:type="dxa"/>
          </w:tcPr>
          <w:p w14:paraId="59725B2B" w14:textId="77777777" w:rsidR="00BC5DA8" w:rsidRDefault="00BC5DA8" w:rsidP="00050DD5"/>
        </w:tc>
        <w:tc>
          <w:tcPr>
            <w:tcW w:w="396" w:type="dxa"/>
          </w:tcPr>
          <w:p w14:paraId="132074D7" w14:textId="77777777" w:rsidR="00BC5DA8" w:rsidRDefault="00BC5DA8" w:rsidP="00050DD5"/>
        </w:tc>
        <w:tc>
          <w:tcPr>
            <w:tcW w:w="396" w:type="dxa"/>
          </w:tcPr>
          <w:p w14:paraId="5F2F0504" w14:textId="77777777" w:rsidR="00BC5DA8" w:rsidRDefault="00BC5DA8" w:rsidP="00050DD5"/>
        </w:tc>
        <w:tc>
          <w:tcPr>
            <w:tcW w:w="397" w:type="dxa"/>
          </w:tcPr>
          <w:p w14:paraId="29E04B0A" w14:textId="77777777" w:rsidR="00BC5DA8" w:rsidRDefault="00BC5DA8" w:rsidP="00050DD5"/>
        </w:tc>
        <w:tc>
          <w:tcPr>
            <w:tcW w:w="396" w:type="dxa"/>
          </w:tcPr>
          <w:p w14:paraId="1CAB7748" w14:textId="77777777" w:rsidR="00BC5DA8" w:rsidRDefault="00BC5DA8" w:rsidP="00050DD5"/>
        </w:tc>
        <w:tc>
          <w:tcPr>
            <w:tcW w:w="396" w:type="dxa"/>
          </w:tcPr>
          <w:p w14:paraId="790BC4EB" w14:textId="77777777" w:rsidR="00BC5DA8" w:rsidRDefault="00BC5DA8" w:rsidP="00050DD5"/>
        </w:tc>
        <w:tc>
          <w:tcPr>
            <w:tcW w:w="397" w:type="dxa"/>
          </w:tcPr>
          <w:p w14:paraId="538E5B50" w14:textId="77777777" w:rsidR="00BC5DA8" w:rsidRDefault="00BC5DA8" w:rsidP="00050DD5"/>
        </w:tc>
        <w:tc>
          <w:tcPr>
            <w:tcW w:w="396" w:type="dxa"/>
          </w:tcPr>
          <w:p w14:paraId="1751F44A" w14:textId="77777777" w:rsidR="00BC5DA8" w:rsidRDefault="00BC5DA8" w:rsidP="00050DD5"/>
        </w:tc>
        <w:tc>
          <w:tcPr>
            <w:tcW w:w="397" w:type="dxa"/>
          </w:tcPr>
          <w:p w14:paraId="3E1587C2" w14:textId="77777777" w:rsidR="00BC5DA8" w:rsidRDefault="00BC5DA8" w:rsidP="00050DD5"/>
        </w:tc>
        <w:tc>
          <w:tcPr>
            <w:tcW w:w="396" w:type="dxa"/>
          </w:tcPr>
          <w:p w14:paraId="5B060540" w14:textId="77777777" w:rsidR="00BC5DA8" w:rsidRDefault="00BC5DA8" w:rsidP="00050DD5"/>
        </w:tc>
        <w:tc>
          <w:tcPr>
            <w:tcW w:w="396" w:type="dxa"/>
          </w:tcPr>
          <w:p w14:paraId="1104580C" w14:textId="77777777" w:rsidR="00BC5DA8" w:rsidRDefault="00BC5DA8" w:rsidP="00050DD5"/>
        </w:tc>
        <w:tc>
          <w:tcPr>
            <w:tcW w:w="397" w:type="dxa"/>
          </w:tcPr>
          <w:p w14:paraId="6EB27822" w14:textId="77777777" w:rsidR="00BC5DA8" w:rsidRDefault="00BC5DA8" w:rsidP="00050DD5"/>
        </w:tc>
        <w:tc>
          <w:tcPr>
            <w:tcW w:w="396" w:type="dxa"/>
          </w:tcPr>
          <w:p w14:paraId="4FB79DE5" w14:textId="77777777" w:rsidR="00BC5DA8" w:rsidRDefault="00BC5DA8" w:rsidP="00050DD5"/>
        </w:tc>
        <w:tc>
          <w:tcPr>
            <w:tcW w:w="396" w:type="dxa"/>
          </w:tcPr>
          <w:p w14:paraId="5231499C" w14:textId="77777777" w:rsidR="00BC5DA8" w:rsidRDefault="00BC5DA8" w:rsidP="00050DD5"/>
        </w:tc>
        <w:tc>
          <w:tcPr>
            <w:tcW w:w="397" w:type="dxa"/>
          </w:tcPr>
          <w:p w14:paraId="47E1C355" w14:textId="77777777" w:rsidR="00BC5DA8" w:rsidRDefault="00BC5DA8" w:rsidP="00050DD5"/>
        </w:tc>
        <w:tc>
          <w:tcPr>
            <w:tcW w:w="396" w:type="dxa"/>
          </w:tcPr>
          <w:p w14:paraId="3B0F6FAB" w14:textId="77777777" w:rsidR="00BC5DA8" w:rsidRDefault="00BC5DA8" w:rsidP="00050DD5"/>
        </w:tc>
        <w:tc>
          <w:tcPr>
            <w:tcW w:w="397" w:type="dxa"/>
          </w:tcPr>
          <w:p w14:paraId="5A3BBA27" w14:textId="77777777" w:rsidR="00BC5DA8" w:rsidRDefault="00BC5DA8" w:rsidP="00050DD5"/>
        </w:tc>
      </w:tr>
      <w:tr w:rsidR="00BC5DA8" w14:paraId="1C1A5E21" w14:textId="77777777" w:rsidTr="00BC5DA8">
        <w:tc>
          <w:tcPr>
            <w:tcW w:w="1271" w:type="dxa"/>
          </w:tcPr>
          <w:p w14:paraId="6F9A4577" w14:textId="0E9FB8A7" w:rsidR="00BC5DA8" w:rsidRDefault="00BC5DA8" w:rsidP="00050DD5">
            <w:r>
              <w:lastRenderedPageBreak/>
              <w:t>BIN_T4</w:t>
            </w:r>
          </w:p>
        </w:tc>
        <w:tc>
          <w:tcPr>
            <w:tcW w:w="396" w:type="dxa"/>
          </w:tcPr>
          <w:p w14:paraId="0C67C984" w14:textId="77777777" w:rsidR="00BC5DA8" w:rsidRPr="00A217D5" w:rsidRDefault="00BC5DA8" w:rsidP="00050DD5">
            <w:pPr>
              <w:rPr>
                <w:sz w:val="20"/>
              </w:rPr>
            </w:pPr>
          </w:p>
        </w:tc>
        <w:tc>
          <w:tcPr>
            <w:tcW w:w="396" w:type="dxa"/>
          </w:tcPr>
          <w:p w14:paraId="04AA73FF" w14:textId="77777777" w:rsidR="00BC5DA8" w:rsidRPr="00A217D5" w:rsidRDefault="00BC5DA8" w:rsidP="00050DD5">
            <w:pPr>
              <w:rPr>
                <w:sz w:val="20"/>
              </w:rPr>
            </w:pPr>
          </w:p>
        </w:tc>
        <w:tc>
          <w:tcPr>
            <w:tcW w:w="397" w:type="dxa"/>
          </w:tcPr>
          <w:p w14:paraId="1A30A31A" w14:textId="77777777" w:rsidR="00BC5DA8" w:rsidRPr="00A217D5" w:rsidRDefault="00BC5DA8" w:rsidP="00050DD5">
            <w:pPr>
              <w:rPr>
                <w:sz w:val="20"/>
              </w:rPr>
            </w:pPr>
          </w:p>
        </w:tc>
        <w:tc>
          <w:tcPr>
            <w:tcW w:w="396" w:type="dxa"/>
          </w:tcPr>
          <w:p w14:paraId="0105AC18" w14:textId="77777777" w:rsidR="00BC5DA8" w:rsidRPr="00A217D5" w:rsidRDefault="00BC5DA8" w:rsidP="00050DD5">
            <w:pPr>
              <w:rPr>
                <w:sz w:val="20"/>
              </w:rPr>
            </w:pPr>
          </w:p>
        </w:tc>
        <w:tc>
          <w:tcPr>
            <w:tcW w:w="397" w:type="dxa"/>
          </w:tcPr>
          <w:p w14:paraId="51A7C340" w14:textId="77777777" w:rsidR="00BC5DA8" w:rsidRPr="00A217D5" w:rsidRDefault="00BC5DA8" w:rsidP="00050DD5">
            <w:pPr>
              <w:rPr>
                <w:sz w:val="20"/>
              </w:rPr>
            </w:pPr>
          </w:p>
        </w:tc>
        <w:tc>
          <w:tcPr>
            <w:tcW w:w="396" w:type="dxa"/>
          </w:tcPr>
          <w:p w14:paraId="2BFA4060" w14:textId="77777777" w:rsidR="00BC5DA8" w:rsidRPr="00A217D5" w:rsidRDefault="00BC5DA8" w:rsidP="00050DD5">
            <w:pPr>
              <w:rPr>
                <w:sz w:val="20"/>
              </w:rPr>
            </w:pPr>
          </w:p>
        </w:tc>
        <w:tc>
          <w:tcPr>
            <w:tcW w:w="396" w:type="dxa"/>
          </w:tcPr>
          <w:p w14:paraId="3A8464D0" w14:textId="77777777" w:rsidR="00BC5DA8" w:rsidRPr="00A217D5" w:rsidRDefault="00BC5DA8" w:rsidP="00050DD5">
            <w:pPr>
              <w:rPr>
                <w:sz w:val="20"/>
              </w:rPr>
            </w:pPr>
          </w:p>
        </w:tc>
        <w:tc>
          <w:tcPr>
            <w:tcW w:w="397" w:type="dxa"/>
          </w:tcPr>
          <w:p w14:paraId="041C5369" w14:textId="77777777" w:rsidR="00BC5DA8" w:rsidRPr="00A217D5" w:rsidRDefault="00BC5DA8" w:rsidP="00050DD5">
            <w:pPr>
              <w:rPr>
                <w:sz w:val="20"/>
              </w:rPr>
            </w:pPr>
          </w:p>
        </w:tc>
        <w:tc>
          <w:tcPr>
            <w:tcW w:w="396" w:type="dxa"/>
          </w:tcPr>
          <w:p w14:paraId="4DB8A06F" w14:textId="77777777" w:rsidR="00BC5DA8" w:rsidRPr="00A217D5" w:rsidRDefault="00BC5DA8" w:rsidP="00050DD5">
            <w:pPr>
              <w:rPr>
                <w:sz w:val="20"/>
              </w:rPr>
            </w:pPr>
          </w:p>
        </w:tc>
        <w:tc>
          <w:tcPr>
            <w:tcW w:w="397" w:type="dxa"/>
          </w:tcPr>
          <w:p w14:paraId="3EEFB27E" w14:textId="77777777" w:rsidR="00BC5DA8" w:rsidRPr="00A217D5" w:rsidRDefault="00BC5DA8" w:rsidP="00050DD5">
            <w:pPr>
              <w:rPr>
                <w:sz w:val="20"/>
              </w:rPr>
            </w:pPr>
          </w:p>
        </w:tc>
        <w:tc>
          <w:tcPr>
            <w:tcW w:w="396" w:type="dxa"/>
          </w:tcPr>
          <w:p w14:paraId="0C9F6265" w14:textId="77777777" w:rsidR="00BC5DA8" w:rsidRPr="00A217D5" w:rsidRDefault="00BC5DA8" w:rsidP="00050DD5">
            <w:pPr>
              <w:rPr>
                <w:sz w:val="20"/>
              </w:rPr>
            </w:pPr>
          </w:p>
        </w:tc>
        <w:tc>
          <w:tcPr>
            <w:tcW w:w="397" w:type="dxa"/>
          </w:tcPr>
          <w:p w14:paraId="484F74D8" w14:textId="77777777" w:rsidR="00BC5DA8" w:rsidRPr="00A217D5" w:rsidRDefault="00BC5DA8" w:rsidP="00050DD5">
            <w:pPr>
              <w:rPr>
                <w:sz w:val="20"/>
              </w:rPr>
            </w:pPr>
          </w:p>
        </w:tc>
        <w:tc>
          <w:tcPr>
            <w:tcW w:w="396" w:type="dxa"/>
          </w:tcPr>
          <w:p w14:paraId="2B4266F3" w14:textId="77777777" w:rsidR="00BC5DA8" w:rsidRPr="00A217D5" w:rsidRDefault="00BC5DA8" w:rsidP="00050DD5">
            <w:pPr>
              <w:rPr>
                <w:sz w:val="20"/>
              </w:rPr>
            </w:pPr>
          </w:p>
        </w:tc>
        <w:tc>
          <w:tcPr>
            <w:tcW w:w="396" w:type="dxa"/>
          </w:tcPr>
          <w:p w14:paraId="2D744202" w14:textId="77777777" w:rsidR="00BC5DA8" w:rsidRPr="00A217D5" w:rsidRDefault="00BC5DA8" w:rsidP="00050DD5">
            <w:pPr>
              <w:rPr>
                <w:sz w:val="20"/>
              </w:rPr>
            </w:pPr>
          </w:p>
        </w:tc>
        <w:tc>
          <w:tcPr>
            <w:tcW w:w="397" w:type="dxa"/>
          </w:tcPr>
          <w:p w14:paraId="60151660" w14:textId="77777777" w:rsidR="00BC5DA8" w:rsidRPr="00A217D5" w:rsidRDefault="00BC5DA8" w:rsidP="00050DD5">
            <w:pPr>
              <w:rPr>
                <w:sz w:val="20"/>
              </w:rPr>
            </w:pPr>
          </w:p>
        </w:tc>
        <w:tc>
          <w:tcPr>
            <w:tcW w:w="396" w:type="dxa"/>
          </w:tcPr>
          <w:p w14:paraId="1B008ADC" w14:textId="77777777" w:rsidR="00BC5DA8" w:rsidRPr="00A217D5" w:rsidRDefault="00BC5DA8" w:rsidP="00050DD5">
            <w:pPr>
              <w:rPr>
                <w:sz w:val="20"/>
              </w:rPr>
            </w:pPr>
          </w:p>
        </w:tc>
        <w:tc>
          <w:tcPr>
            <w:tcW w:w="396" w:type="dxa"/>
          </w:tcPr>
          <w:p w14:paraId="7EDBD1E4" w14:textId="77777777" w:rsidR="00BC5DA8" w:rsidRPr="00A217D5" w:rsidRDefault="00BC5DA8" w:rsidP="00050DD5">
            <w:pPr>
              <w:rPr>
                <w:sz w:val="20"/>
              </w:rPr>
            </w:pPr>
          </w:p>
        </w:tc>
        <w:tc>
          <w:tcPr>
            <w:tcW w:w="397" w:type="dxa"/>
          </w:tcPr>
          <w:p w14:paraId="52100BF7" w14:textId="77777777" w:rsidR="00BC5DA8" w:rsidRPr="00A217D5" w:rsidRDefault="00BC5DA8" w:rsidP="00050DD5">
            <w:pPr>
              <w:rPr>
                <w:sz w:val="20"/>
              </w:rPr>
            </w:pPr>
          </w:p>
        </w:tc>
        <w:tc>
          <w:tcPr>
            <w:tcW w:w="396" w:type="dxa"/>
          </w:tcPr>
          <w:p w14:paraId="4CA7F18D" w14:textId="77777777" w:rsidR="00BC5DA8" w:rsidRPr="00A217D5" w:rsidRDefault="00BC5DA8" w:rsidP="00050DD5">
            <w:pPr>
              <w:rPr>
                <w:sz w:val="20"/>
              </w:rPr>
            </w:pPr>
          </w:p>
        </w:tc>
        <w:tc>
          <w:tcPr>
            <w:tcW w:w="396" w:type="dxa"/>
          </w:tcPr>
          <w:p w14:paraId="61EA7A7F" w14:textId="77777777" w:rsidR="00BC5DA8" w:rsidRPr="00A217D5" w:rsidRDefault="00BC5DA8" w:rsidP="00050DD5">
            <w:pPr>
              <w:rPr>
                <w:sz w:val="20"/>
              </w:rPr>
            </w:pPr>
          </w:p>
        </w:tc>
        <w:tc>
          <w:tcPr>
            <w:tcW w:w="397" w:type="dxa"/>
          </w:tcPr>
          <w:p w14:paraId="7B6A56E4" w14:textId="77777777" w:rsidR="00BC5DA8" w:rsidRPr="00A217D5" w:rsidRDefault="00BC5DA8" w:rsidP="00050DD5">
            <w:pPr>
              <w:rPr>
                <w:sz w:val="20"/>
              </w:rPr>
            </w:pPr>
          </w:p>
        </w:tc>
        <w:tc>
          <w:tcPr>
            <w:tcW w:w="396" w:type="dxa"/>
          </w:tcPr>
          <w:p w14:paraId="3994533A" w14:textId="77777777" w:rsidR="00BC5DA8" w:rsidRPr="00A217D5" w:rsidRDefault="00BC5DA8" w:rsidP="00050DD5">
            <w:pPr>
              <w:rPr>
                <w:sz w:val="20"/>
              </w:rPr>
            </w:pPr>
          </w:p>
        </w:tc>
        <w:tc>
          <w:tcPr>
            <w:tcW w:w="397" w:type="dxa"/>
          </w:tcPr>
          <w:p w14:paraId="0A49AF37" w14:textId="77777777" w:rsidR="00BC5DA8" w:rsidRPr="00A217D5" w:rsidRDefault="00BC5DA8" w:rsidP="00050DD5">
            <w:pPr>
              <w:rPr>
                <w:sz w:val="20"/>
              </w:rPr>
            </w:pPr>
          </w:p>
        </w:tc>
        <w:tc>
          <w:tcPr>
            <w:tcW w:w="396" w:type="dxa"/>
          </w:tcPr>
          <w:p w14:paraId="47D38DF9" w14:textId="77777777" w:rsidR="00BC5DA8" w:rsidRPr="00A217D5" w:rsidRDefault="00BC5DA8" w:rsidP="00050DD5">
            <w:pPr>
              <w:rPr>
                <w:sz w:val="20"/>
              </w:rPr>
            </w:pPr>
          </w:p>
        </w:tc>
        <w:tc>
          <w:tcPr>
            <w:tcW w:w="396" w:type="dxa"/>
          </w:tcPr>
          <w:p w14:paraId="19FA5DC1" w14:textId="77777777" w:rsidR="00BC5DA8" w:rsidRPr="00A217D5" w:rsidRDefault="00BC5DA8" w:rsidP="00050DD5">
            <w:pPr>
              <w:rPr>
                <w:sz w:val="20"/>
              </w:rPr>
            </w:pPr>
          </w:p>
        </w:tc>
        <w:tc>
          <w:tcPr>
            <w:tcW w:w="397" w:type="dxa"/>
          </w:tcPr>
          <w:p w14:paraId="69395D14" w14:textId="77777777" w:rsidR="00BC5DA8" w:rsidRPr="00A217D5" w:rsidRDefault="00BC5DA8" w:rsidP="00050DD5">
            <w:pPr>
              <w:rPr>
                <w:sz w:val="20"/>
              </w:rPr>
            </w:pPr>
          </w:p>
        </w:tc>
        <w:tc>
          <w:tcPr>
            <w:tcW w:w="396" w:type="dxa"/>
          </w:tcPr>
          <w:p w14:paraId="58B4B270" w14:textId="77777777" w:rsidR="00BC5DA8" w:rsidRPr="00A217D5" w:rsidRDefault="00BC5DA8" w:rsidP="00050DD5">
            <w:pPr>
              <w:rPr>
                <w:sz w:val="20"/>
              </w:rPr>
            </w:pPr>
          </w:p>
        </w:tc>
        <w:tc>
          <w:tcPr>
            <w:tcW w:w="396" w:type="dxa"/>
          </w:tcPr>
          <w:p w14:paraId="272E5B4A" w14:textId="77777777" w:rsidR="00BC5DA8" w:rsidRPr="00A217D5" w:rsidRDefault="00BC5DA8" w:rsidP="00050DD5">
            <w:pPr>
              <w:rPr>
                <w:sz w:val="20"/>
              </w:rPr>
            </w:pPr>
          </w:p>
        </w:tc>
        <w:tc>
          <w:tcPr>
            <w:tcW w:w="397" w:type="dxa"/>
          </w:tcPr>
          <w:p w14:paraId="3870EF3D" w14:textId="3F3286CF" w:rsidR="00BC5DA8" w:rsidRPr="00A217D5" w:rsidRDefault="00BC5DA8" w:rsidP="00050DD5">
            <w:pPr>
              <w:rPr>
                <w:sz w:val="20"/>
              </w:rPr>
            </w:pPr>
            <w:r>
              <w:rPr>
                <w:sz w:val="20"/>
              </w:rPr>
              <w:t xml:space="preserve">X </w:t>
            </w:r>
          </w:p>
        </w:tc>
        <w:tc>
          <w:tcPr>
            <w:tcW w:w="396" w:type="dxa"/>
          </w:tcPr>
          <w:p w14:paraId="5F96CA54" w14:textId="77777777" w:rsidR="00BC5DA8" w:rsidRPr="00A217D5" w:rsidRDefault="00BC5DA8" w:rsidP="00050DD5">
            <w:pPr>
              <w:rPr>
                <w:sz w:val="20"/>
              </w:rPr>
            </w:pPr>
          </w:p>
        </w:tc>
        <w:tc>
          <w:tcPr>
            <w:tcW w:w="396" w:type="dxa"/>
          </w:tcPr>
          <w:p w14:paraId="36DCEA2F" w14:textId="77777777" w:rsidR="00BC5DA8" w:rsidRPr="00A217D5" w:rsidRDefault="00BC5DA8" w:rsidP="00050DD5">
            <w:pPr>
              <w:rPr>
                <w:sz w:val="20"/>
              </w:rPr>
            </w:pPr>
          </w:p>
        </w:tc>
        <w:tc>
          <w:tcPr>
            <w:tcW w:w="397" w:type="dxa"/>
          </w:tcPr>
          <w:p w14:paraId="5410D59B" w14:textId="77777777" w:rsidR="00BC5DA8" w:rsidRPr="00A217D5" w:rsidRDefault="00BC5DA8" w:rsidP="00050DD5">
            <w:pPr>
              <w:rPr>
                <w:sz w:val="20"/>
              </w:rPr>
            </w:pPr>
          </w:p>
        </w:tc>
        <w:tc>
          <w:tcPr>
            <w:tcW w:w="396" w:type="dxa"/>
          </w:tcPr>
          <w:p w14:paraId="24DF6E8E" w14:textId="77777777" w:rsidR="00BC5DA8" w:rsidRDefault="00BC5DA8" w:rsidP="00050DD5"/>
        </w:tc>
        <w:tc>
          <w:tcPr>
            <w:tcW w:w="397" w:type="dxa"/>
          </w:tcPr>
          <w:p w14:paraId="2AA10FDC" w14:textId="77777777" w:rsidR="00BC5DA8" w:rsidRDefault="00BC5DA8" w:rsidP="00050DD5"/>
        </w:tc>
        <w:tc>
          <w:tcPr>
            <w:tcW w:w="396" w:type="dxa"/>
          </w:tcPr>
          <w:p w14:paraId="7FEA2F54" w14:textId="77777777" w:rsidR="00BC5DA8" w:rsidRDefault="00BC5DA8" w:rsidP="00050DD5"/>
        </w:tc>
        <w:tc>
          <w:tcPr>
            <w:tcW w:w="396" w:type="dxa"/>
          </w:tcPr>
          <w:p w14:paraId="5626A37F" w14:textId="77777777" w:rsidR="00BC5DA8" w:rsidRDefault="00BC5DA8" w:rsidP="00050DD5"/>
        </w:tc>
        <w:tc>
          <w:tcPr>
            <w:tcW w:w="397" w:type="dxa"/>
          </w:tcPr>
          <w:p w14:paraId="235B3440" w14:textId="77777777" w:rsidR="00BC5DA8" w:rsidRDefault="00BC5DA8" w:rsidP="00050DD5"/>
        </w:tc>
        <w:tc>
          <w:tcPr>
            <w:tcW w:w="396" w:type="dxa"/>
          </w:tcPr>
          <w:p w14:paraId="7CF0516A" w14:textId="77777777" w:rsidR="00BC5DA8" w:rsidRDefault="00BC5DA8" w:rsidP="00050DD5"/>
        </w:tc>
        <w:tc>
          <w:tcPr>
            <w:tcW w:w="396" w:type="dxa"/>
          </w:tcPr>
          <w:p w14:paraId="2A704B5E" w14:textId="77777777" w:rsidR="00BC5DA8" w:rsidRDefault="00BC5DA8" w:rsidP="00050DD5"/>
        </w:tc>
        <w:tc>
          <w:tcPr>
            <w:tcW w:w="397" w:type="dxa"/>
          </w:tcPr>
          <w:p w14:paraId="3108125E" w14:textId="77777777" w:rsidR="00BC5DA8" w:rsidRDefault="00BC5DA8" w:rsidP="00050DD5"/>
        </w:tc>
        <w:tc>
          <w:tcPr>
            <w:tcW w:w="396" w:type="dxa"/>
          </w:tcPr>
          <w:p w14:paraId="1DB562FD" w14:textId="77777777" w:rsidR="00BC5DA8" w:rsidRDefault="00BC5DA8" w:rsidP="00050DD5"/>
        </w:tc>
        <w:tc>
          <w:tcPr>
            <w:tcW w:w="397" w:type="dxa"/>
          </w:tcPr>
          <w:p w14:paraId="52A33849" w14:textId="77777777" w:rsidR="00BC5DA8" w:rsidRDefault="00BC5DA8" w:rsidP="00050DD5"/>
        </w:tc>
        <w:tc>
          <w:tcPr>
            <w:tcW w:w="396" w:type="dxa"/>
          </w:tcPr>
          <w:p w14:paraId="5AB32115" w14:textId="77777777" w:rsidR="00BC5DA8" w:rsidRDefault="00BC5DA8" w:rsidP="00050DD5"/>
        </w:tc>
        <w:tc>
          <w:tcPr>
            <w:tcW w:w="396" w:type="dxa"/>
          </w:tcPr>
          <w:p w14:paraId="2509174B" w14:textId="77777777" w:rsidR="00BC5DA8" w:rsidRDefault="00BC5DA8" w:rsidP="00050DD5"/>
        </w:tc>
        <w:tc>
          <w:tcPr>
            <w:tcW w:w="397" w:type="dxa"/>
          </w:tcPr>
          <w:p w14:paraId="68CF6AF7" w14:textId="77777777" w:rsidR="00BC5DA8" w:rsidRDefault="00BC5DA8" w:rsidP="00050DD5"/>
        </w:tc>
        <w:tc>
          <w:tcPr>
            <w:tcW w:w="396" w:type="dxa"/>
          </w:tcPr>
          <w:p w14:paraId="784773F2" w14:textId="77777777" w:rsidR="00BC5DA8" w:rsidRDefault="00BC5DA8" w:rsidP="00050DD5"/>
        </w:tc>
        <w:tc>
          <w:tcPr>
            <w:tcW w:w="396" w:type="dxa"/>
          </w:tcPr>
          <w:p w14:paraId="68381288" w14:textId="77777777" w:rsidR="00BC5DA8" w:rsidRDefault="00BC5DA8" w:rsidP="00050DD5"/>
        </w:tc>
        <w:tc>
          <w:tcPr>
            <w:tcW w:w="397" w:type="dxa"/>
          </w:tcPr>
          <w:p w14:paraId="4A2BE2EB" w14:textId="77777777" w:rsidR="00BC5DA8" w:rsidRDefault="00BC5DA8" w:rsidP="00050DD5"/>
        </w:tc>
        <w:tc>
          <w:tcPr>
            <w:tcW w:w="396" w:type="dxa"/>
          </w:tcPr>
          <w:p w14:paraId="10AD2059" w14:textId="77777777" w:rsidR="00BC5DA8" w:rsidRDefault="00BC5DA8" w:rsidP="00050DD5"/>
        </w:tc>
        <w:tc>
          <w:tcPr>
            <w:tcW w:w="397" w:type="dxa"/>
          </w:tcPr>
          <w:p w14:paraId="5CBEBB0A" w14:textId="77777777" w:rsidR="00BC5DA8" w:rsidRDefault="00BC5DA8" w:rsidP="00050DD5"/>
        </w:tc>
      </w:tr>
      <w:tr w:rsidR="00BC5DA8" w14:paraId="4B6A78BF" w14:textId="77777777" w:rsidTr="00BC5DA8">
        <w:tc>
          <w:tcPr>
            <w:tcW w:w="1271" w:type="dxa"/>
          </w:tcPr>
          <w:p w14:paraId="3A99D641" w14:textId="1F5FDD7F" w:rsidR="00BC5DA8" w:rsidRDefault="00BC5DA8" w:rsidP="00050DD5">
            <w:r>
              <w:t>BIN_T5</w:t>
            </w:r>
          </w:p>
        </w:tc>
        <w:tc>
          <w:tcPr>
            <w:tcW w:w="396" w:type="dxa"/>
          </w:tcPr>
          <w:p w14:paraId="3ABD5348" w14:textId="77777777" w:rsidR="00BC5DA8" w:rsidRPr="00A217D5" w:rsidRDefault="00BC5DA8" w:rsidP="00050DD5">
            <w:pPr>
              <w:rPr>
                <w:sz w:val="20"/>
              </w:rPr>
            </w:pPr>
          </w:p>
        </w:tc>
        <w:tc>
          <w:tcPr>
            <w:tcW w:w="396" w:type="dxa"/>
          </w:tcPr>
          <w:p w14:paraId="0C30B891" w14:textId="77777777" w:rsidR="00BC5DA8" w:rsidRPr="00A217D5" w:rsidRDefault="00BC5DA8" w:rsidP="00050DD5">
            <w:pPr>
              <w:rPr>
                <w:sz w:val="20"/>
              </w:rPr>
            </w:pPr>
          </w:p>
        </w:tc>
        <w:tc>
          <w:tcPr>
            <w:tcW w:w="397" w:type="dxa"/>
          </w:tcPr>
          <w:p w14:paraId="44254A1F" w14:textId="77777777" w:rsidR="00BC5DA8" w:rsidRPr="00A217D5" w:rsidRDefault="00BC5DA8" w:rsidP="00050DD5">
            <w:pPr>
              <w:rPr>
                <w:sz w:val="20"/>
              </w:rPr>
            </w:pPr>
          </w:p>
        </w:tc>
        <w:tc>
          <w:tcPr>
            <w:tcW w:w="396" w:type="dxa"/>
          </w:tcPr>
          <w:p w14:paraId="4A9058B3" w14:textId="77777777" w:rsidR="00BC5DA8" w:rsidRPr="00A217D5" w:rsidRDefault="00BC5DA8" w:rsidP="00050DD5">
            <w:pPr>
              <w:rPr>
                <w:sz w:val="20"/>
              </w:rPr>
            </w:pPr>
          </w:p>
        </w:tc>
        <w:tc>
          <w:tcPr>
            <w:tcW w:w="397" w:type="dxa"/>
          </w:tcPr>
          <w:p w14:paraId="1EA7AD1C" w14:textId="77777777" w:rsidR="00BC5DA8" w:rsidRPr="00A217D5" w:rsidRDefault="00BC5DA8" w:rsidP="00050DD5">
            <w:pPr>
              <w:rPr>
                <w:sz w:val="20"/>
              </w:rPr>
            </w:pPr>
          </w:p>
        </w:tc>
        <w:tc>
          <w:tcPr>
            <w:tcW w:w="396" w:type="dxa"/>
          </w:tcPr>
          <w:p w14:paraId="21A8DC19" w14:textId="77777777" w:rsidR="00BC5DA8" w:rsidRPr="00A217D5" w:rsidRDefault="00BC5DA8" w:rsidP="00050DD5">
            <w:pPr>
              <w:rPr>
                <w:sz w:val="20"/>
              </w:rPr>
            </w:pPr>
          </w:p>
        </w:tc>
        <w:tc>
          <w:tcPr>
            <w:tcW w:w="396" w:type="dxa"/>
          </w:tcPr>
          <w:p w14:paraId="66106526" w14:textId="77777777" w:rsidR="00BC5DA8" w:rsidRPr="00A217D5" w:rsidRDefault="00BC5DA8" w:rsidP="00050DD5">
            <w:pPr>
              <w:rPr>
                <w:sz w:val="20"/>
              </w:rPr>
            </w:pPr>
          </w:p>
        </w:tc>
        <w:tc>
          <w:tcPr>
            <w:tcW w:w="397" w:type="dxa"/>
          </w:tcPr>
          <w:p w14:paraId="1E055A3E" w14:textId="77777777" w:rsidR="00BC5DA8" w:rsidRPr="00A217D5" w:rsidRDefault="00BC5DA8" w:rsidP="00050DD5">
            <w:pPr>
              <w:rPr>
                <w:sz w:val="20"/>
              </w:rPr>
            </w:pPr>
          </w:p>
        </w:tc>
        <w:tc>
          <w:tcPr>
            <w:tcW w:w="396" w:type="dxa"/>
          </w:tcPr>
          <w:p w14:paraId="4E63C487" w14:textId="77777777" w:rsidR="00BC5DA8" w:rsidRPr="00A217D5" w:rsidRDefault="00BC5DA8" w:rsidP="00050DD5">
            <w:pPr>
              <w:rPr>
                <w:sz w:val="20"/>
              </w:rPr>
            </w:pPr>
          </w:p>
        </w:tc>
        <w:tc>
          <w:tcPr>
            <w:tcW w:w="397" w:type="dxa"/>
          </w:tcPr>
          <w:p w14:paraId="64775E3C" w14:textId="77777777" w:rsidR="00BC5DA8" w:rsidRPr="00A217D5" w:rsidRDefault="00BC5DA8" w:rsidP="00050DD5">
            <w:pPr>
              <w:rPr>
                <w:sz w:val="20"/>
              </w:rPr>
            </w:pPr>
          </w:p>
        </w:tc>
        <w:tc>
          <w:tcPr>
            <w:tcW w:w="396" w:type="dxa"/>
          </w:tcPr>
          <w:p w14:paraId="526712EA" w14:textId="77777777" w:rsidR="00BC5DA8" w:rsidRPr="00A217D5" w:rsidRDefault="00BC5DA8" w:rsidP="00050DD5">
            <w:pPr>
              <w:rPr>
                <w:sz w:val="20"/>
              </w:rPr>
            </w:pPr>
          </w:p>
        </w:tc>
        <w:tc>
          <w:tcPr>
            <w:tcW w:w="397" w:type="dxa"/>
          </w:tcPr>
          <w:p w14:paraId="53AD81CD" w14:textId="77777777" w:rsidR="00BC5DA8" w:rsidRPr="00A217D5" w:rsidRDefault="00BC5DA8" w:rsidP="00050DD5">
            <w:pPr>
              <w:rPr>
                <w:sz w:val="20"/>
              </w:rPr>
            </w:pPr>
          </w:p>
        </w:tc>
        <w:tc>
          <w:tcPr>
            <w:tcW w:w="396" w:type="dxa"/>
          </w:tcPr>
          <w:p w14:paraId="4259815F" w14:textId="77777777" w:rsidR="00BC5DA8" w:rsidRPr="00A217D5" w:rsidRDefault="00BC5DA8" w:rsidP="00050DD5">
            <w:pPr>
              <w:rPr>
                <w:sz w:val="20"/>
              </w:rPr>
            </w:pPr>
          </w:p>
        </w:tc>
        <w:tc>
          <w:tcPr>
            <w:tcW w:w="396" w:type="dxa"/>
          </w:tcPr>
          <w:p w14:paraId="7EC4E290" w14:textId="77777777" w:rsidR="00BC5DA8" w:rsidRPr="00A217D5" w:rsidRDefault="00BC5DA8" w:rsidP="00050DD5">
            <w:pPr>
              <w:rPr>
                <w:sz w:val="20"/>
              </w:rPr>
            </w:pPr>
          </w:p>
        </w:tc>
        <w:tc>
          <w:tcPr>
            <w:tcW w:w="397" w:type="dxa"/>
          </w:tcPr>
          <w:p w14:paraId="6234B256" w14:textId="77777777" w:rsidR="00BC5DA8" w:rsidRPr="00A217D5" w:rsidRDefault="00BC5DA8" w:rsidP="00050DD5">
            <w:pPr>
              <w:rPr>
                <w:sz w:val="20"/>
              </w:rPr>
            </w:pPr>
          </w:p>
        </w:tc>
        <w:tc>
          <w:tcPr>
            <w:tcW w:w="396" w:type="dxa"/>
          </w:tcPr>
          <w:p w14:paraId="7518924C" w14:textId="77777777" w:rsidR="00BC5DA8" w:rsidRPr="00A217D5" w:rsidRDefault="00BC5DA8" w:rsidP="00050DD5">
            <w:pPr>
              <w:rPr>
                <w:sz w:val="20"/>
              </w:rPr>
            </w:pPr>
          </w:p>
        </w:tc>
        <w:tc>
          <w:tcPr>
            <w:tcW w:w="396" w:type="dxa"/>
          </w:tcPr>
          <w:p w14:paraId="4AB16CB0" w14:textId="77777777" w:rsidR="00BC5DA8" w:rsidRPr="00A217D5" w:rsidRDefault="00BC5DA8" w:rsidP="00050DD5">
            <w:pPr>
              <w:rPr>
                <w:sz w:val="20"/>
              </w:rPr>
            </w:pPr>
          </w:p>
        </w:tc>
        <w:tc>
          <w:tcPr>
            <w:tcW w:w="397" w:type="dxa"/>
          </w:tcPr>
          <w:p w14:paraId="13A3782D" w14:textId="77777777" w:rsidR="00BC5DA8" w:rsidRPr="00A217D5" w:rsidRDefault="00BC5DA8" w:rsidP="00050DD5">
            <w:pPr>
              <w:rPr>
                <w:sz w:val="20"/>
              </w:rPr>
            </w:pPr>
          </w:p>
        </w:tc>
        <w:tc>
          <w:tcPr>
            <w:tcW w:w="396" w:type="dxa"/>
          </w:tcPr>
          <w:p w14:paraId="014620D5" w14:textId="77777777" w:rsidR="00BC5DA8" w:rsidRPr="00A217D5" w:rsidRDefault="00BC5DA8" w:rsidP="00050DD5">
            <w:pPr>
              <w:rPr>
                <w:sz w:val="20"/>
              </w:rPr>
            </w:pPr>
          </w:p>
        </w:tc>
        <w:tc>
          <w:tcPr>
            <w:tcW w:w="396" w:type="dxa"/>
          </w:tcPr>
          <w:p w14:paraId="7A662D9E" w14:textId="77777777" w:rsidR="00BC5DA8" w:rsidRPr="00A217D5" w:rsidRDefault="00BC5DA8" w:rsidP="00050DD5">
            <w:pPr>
              <w:rPr>
                <w:sz w:val="20"/>
              </w:rPr>
            </w:pPr>
          </w:p>
        </w:tc>
        <w:tc>
          <w:tcPr>
            <w:tcW w:w="397" w:type="dxa"/>
          </w:tcPr>
          <w:p w14:paraId="3CF106FA" w14:textId="77777777" w:rsidR="00BC5DA8" w:rsidRPr="00A217D5" w:rsidRDefault="00BC5DA8" w:rsidP="00050DD5">
            <w:pPr>
              <w:rPr>
                <w:sz w:val="20"/>
              </w:rPr>
            </w:pPr>
          </w:p>
        </w:tc>
        <w:tc>
          <w:tcPr>
            <w:tcW w:w="396" w:type="dxa"/>
          </w:tcPr>
          <w:p w14:paraId="05A57E83" w14:textId="77777777" w:rsidR="00BC5DA8" w:rsidRPr="00A217D5" w:rsidRDefault="00BC5DA8" w:rsidP="00050DD5">
            <w:pPr>
              <w:rPr>
                <w:sz w:val="20"/>
              </w:rPr>
            </w:pPr>
          </w:p>
        </w:tc>
        <w:tc>
          <w:tcPr>
            <w:tcW w:w="397" w:type="dxa"/>
          </w:tcPr>
          <w:p w14:paraId="38F32B53" w14:textId="77777777" w:rsidR="00BC5DA8" w:rsidRPr="00A217D5" w:rsidRDefault="00BC5DA8" w:rsidP="00050DD5">
            <w:pPr>
              <w:rPr>
                <w:sz w:val="20"/>
              </w:rPr>
            </w:pPr>
          </w:p>
        </w:tc>
        <w:tc>
          <w:tcPr>
            <w:tcW w:w="396" w:type="dxa"/>
          </w:tcPr>
          <w:p w14:paraId="63D1F0C8" w14:textId="77777777" w:rsidR="00BC5DA8" w:rsidRPr="00A217D5" w:rsidRDefault="00BC5DA8" w:rsidP="00050DD5">
            <w:pPr>
              <w:rPr>
                <w:sz w:val="20"/>
              </w:rPr>
            </w:pPr>
          </w:p>
        </w:tc>
        <w:tc>
          <w:tcPr>
            <w:tcW w:w="396" w:type="dxa"/>
          </w:tcPr>
          <w:p w14:paraId="080F1C80" w14:textId="77777777" w:rsidR="00BC5DA8" w:rsidRPr="00A217D5" w:rsidRDefault="00BC5DA8" w:rsidP="00050DD5">
            <w:pPr>
              <w:rPr>
                <w:sz w:val="20"/>
              </w:rPr>
            </w:pPr>
          </w:p>
        </w:tc>
        <w:tc>
          <w:tcPr>
            <w:tcW w:w="397" w:type="dxa"/>
          </w:tcPr>
          <w:p w14:paraId="33893671" w14:textId="77777777" w:rsidR="00BC5DA8" w:rsidRPr="00A217D5" w:rsidRDefault="00BC5DA8" w:rsidP="00050DD5">
            <w:pPr>
              <w:rPr>
                <w:sz w:val="20"/>
              </w:rPr>
            </w:pPr>
          </w:p>
        </w:tc>
        <w:tc>
          <w:tcPr>
            <w:tcW w:w="396" w:type="dxa"/>
          </w:tcPr>
          <w:p w14:paraId="31FA5E6D" w14:textId="77777777" w:rsidR="00BC5DA8" w:rsidRPr="00A217D5" w:rsidRDefault="00BC5DA8" w:rsidP="00050DD5">
            <w:pPr>
              <w:rPr>
                <w:sz w:val="20"/>
              </w:rPr>
            </w:pPr>
          </w:p>
        </w:tc>
        <w:tc>
          <w:tcPr>
            <w:tcW w:w="396" w:type="dxa"/>
          </w:tcPr>
          <w:p w14:paraId="6D05391D" w14:textId="77777777" w:rsidR="00BC5DA8" w:rsidRPr="00A217D5" w:rsidRDefault="00BC5DA8" w:rsidP="00050DD5">
            <w:pPr>
              <w:rPr>
                <w:sz w:val="20"/>
              </w:rPr>
            </w:pPr>
          </w:p>
        </w:tc>
        <w:tc>
          <w:tcPr>
            <w:tcW w:w="397" w:type="dxa"/>
          </w:tcPr>
          <w:p w14:paraId="7C6CEC3E" w14:textId="77777777" w:rsidR="00BC5DA8" w:rsidRPr="00A217D5" w:rsidRDefault="00BC5DA8" w:rsidP="00050DD5">
            <w:pPr>
              <w:rPr>
                <w:sz w:val="20"/>
              </w:rPr>
            </w:pPr>
          </w:p>
        </w:tc>
        <w:tc>
          <w:tcPr>
            <w:tcW w:w="396" w:type="dxa"/>
          </w:tcPr>
          <w:p w14:paraId="79AFF723" w14:textId="2D8D25E7" w:rsidR="00BC5DA8" w:rsidRPr="00A217D5" w:rsidRDefault="00BC5DA8" w:rsidP="00050DD5">
            <w:pPr>
              <w:rPr>
                <w:sz w:val="20"/>
              </w:rPr>
            </w:pPr>
            <w:r>
              <w:rPr>
                <w:sz w:val="20"/>
              </w:rPr>
              <w:t xml:space="preserve">X </w:t>
            </w:r>
          </w:p>
        </w:tc>
        <w:tc>
          <w:tcPr>
            <w:tcW w:w="396" w:type="dxa"/>
          </w:tcPr>
          <w:p w14:paraId="6EA8FA37" w14:textId="77777777" w:rsidR="00BC5DA8" w:rsidRPr="00A217D5" w:rsidRDefault="00BC5DA8" w:rsidP="00050DD5">
            <w:pPr>
              <w:rPr>
                <w:sz w:val="20"/>
              </w:rPr>
            </w:pPr>
          </w:p>
        </w:tc>
        <w:tc>
          <w:tcPr>
            <w:tcW w:w="397" w:type="dxa"/>
          </w:tcPr>
          <w:p w14:paraId="6393FD99" w14:textId="77777777" w:rsidR="00BC5DA8" w:rsidRPr="00A217D5" w:rsidRDefault="00BC5DA8" w:rsidP="00050DD5">
            <w:pPr>
              <w:rPr>
                <w:sz w:val="20"/>
              </w:rPr>
            </w:pPr>
          </w:p>
        </w:tc>
        <w:tc>
          <w:tcPr>
            <w:tcW w:w="396" w:type="dxa"/>
          </w:tcPr>
          <w:p w14:paraId="3F74CCE5" w14:textId="77777777" w:rsidR="00BC5DA8" w:rsidRDefault="00BC5DA8" w:rsidP="00050DD5"/>
        </w:tc>
        <w:tc>
          <w:tcPr>
            <w:tcW w:w="397" w:type="dxa"/>
          </w:tcPr>
          <w:p w14:paraId="7EE53FC2" w14:textId="77777777" w:rsidR="00BC5DA8" w:rsidRDefault="00BC5DA8" w:rsidP="00050DD5"/>
        </w:tc>
        <w:tc>
          <w:tcPr>
            <w:tcW w:w="396" w:type="dxa"/>
          </w:tcPr>
          <w:p w14:paraId="3BCBFC20" w14:textId="77777777" w:rsidR="00BC5DA8" w:rsidRDefault="00BC5DA8" w:rsidP="00050DD5"/>
        </w:tc>
        <w:tc>
          <w:tcPr>
            <w:tcW w:w="396" w:type="dxa"/>
          </w:tcPr>
          <w:p w14:paraId="1B941AD7" w14:textId="77777777" w:rsidR="00BC5DA8" w:rsidRDefault="00BC5DA8" w:rsidP="00050DD5"/>
        </w:tc>
        <w:tc>
          <w:tcPr>
            <w:tcW w:w="397" w:type="dxa"/>
          </w:tcPr>
          <w:p w14:paraId="1BD65AF6" w14:textId="77777777" w:rsidR="00BC5DA8" w:rsidRDefault="00BC5DA8" w:rsidP="00050DD5"/>
        </w:tc>
        <w:tc>
          <w:tcPr>
            <w:tcW w:w="396" w:type="dxa"/>
          </w:tcPr>
          <w:p w14:paraId="096C5355" w14:textId="77777777" w:rsidR="00BC5DA8" w:rsidRDefault="00BC5DA8" w:rsidP="00050DD5"/>
        </w:tc>
        <w:tc>
          <w:tcPr>
            <w:tcW w:w="396" w:type="dxa"/>
          </w:tcPr>
          <w:p w14:paraId="1BC58DB1" w14:textId="77777777" w:rsidR="00BC5DA8" w:rsidRDefault="00BC5DA8" w:rsidP="00050DD5"/>
        </w:tc>
        <w:tc>
          <w:tcPr>
            <w:tcW w:w="397" w:type="dxa"/>
          </w:tcPr>
          <w:p w14:paraId="04D9806B" w14:textId="77777777" w:rsidR="00BC5DA8" w:rsidRDefault="00BC5DA8" w:rsidP="00050DD5"/>
        </w:tc>
        <w:tc>
          <w:tcPr>
            <w:tcW w:w="396" w:type="dxa"/>
          </w:tcPr>
          <w:p w14:paraId="2720366E" w14:textId="77777777" w:rsidR="00BC5DA8" w:rsidRDefault="00BC5DA8" w:rsidP="00050DD5"/>
        </w:tc>
        <w:tc>
          <w:tcPr>
            <w:tcW w:w="397" w:type="dxa"/>
          </w:tcPr>
          <w:p w14:paraId="19D4DE39" w14:textId="77777777" w:rsidR="00BC5DA8" w:rsidRDefault="00BC5DA8" w:rsidP="00050DD5"/>
        </w:tc>
        <w:tc>
          <w:tcPr>
            <w:tcW w:w="396" w:type="dxa"/>
          </w:tcPr>
          <w:p w14:paraId="165DF665" w14:textId="77777777" w:rsidR="00BC5DA8" w:rsidRDefault="00BC5DA8" w:rsidP="00050DD5"/>
        </w:tc>
        <w:tc>
          <w:tcPr>
            <w:tcW w:w="396" w:type="dxa"/>
          </w:tcPr>
          <w:p w14:paraId="2DC23152" w14:textId="77777777" w:rsidR="00BC5DA8" w:rsidRDefault="00BC5DA8" w:rsidP="00050DD5"/>
        </w:tc>
        <w:tc>
          <w:tcPr>
            <w:tcW w:w="397" w:type="dxa"/>
          </w:tcPr>
          <w:p w14:paraId="0DEAEC36" w14:textId="77777777" w:rsidR="00BC5DA8" w:rsidRDefault="00BC5DA8" w:rsidP="00050DD5"/>
        </w:tc>
        <w:tc>
          <w:tcPr>
            <w:tcW w:w="396" w:type="dxa"/>
          </w:tcPr>
          <w:p w14:paraId="087489CB" w14:textId="77777777" w:rsidR="00BC5DA8" w:rsidRDefault="00BC5DA8" w:rsidP="00050DD5"/>
        </w:tc>
        <w:tc>
          <w:tcPr>
            <w:tcW w:w="396" w:type="dxa"/>
          </w:tcPr>
          <w:p w14:paraId="79D6F0BB" w14:textId="77777777" w:rsidR="00BC5DA8" w:rsidRDefault="00BC5DA8" w:rsidP="00050DD5"/>
        </w:tc>
        <w:tc>
          <w:tcPr>
            <w:tcW w:w="397" w:type="dxa"/>
          </w:tcPr>
          <w:p w14:paraId="45DE3AC8" w14:textId="77777777" w:rsidR="00BC5DA8" w:rsidRDefault="00BC5DA8" w:rsidP="00050DD5"/>
        </w:tc>
        <w:tc>
          <w:tcPr>
            <w:tcW w:w="396" w:type="dxa"/>
          </w:tcPr>
          <w:p w14:paraId="7981E671" w14:textId="77777777" w:rsidR="00BC5DA8" w:rsidRDefault="00BC5DA8" w:rsidP="00050DD5"/>
        </w:tc>
        <w:tc>
          <w:tcPr>
            <w:tcW w:w="397" w:type="dxa"/>
          </w:tcPr>
          <w:p w14:paraId="07726A73" w14:textId="77777777" w:rsidR="00BC5DA8" w:rsidRDefault="00BC5DA8" w:rsidP="00050DD5"/>
        </w:tc>
      </w:tr>
      <w:tr w:rsidR="00BC5DA8" w14:paraId="14277C07" w14:textId="77777777" w:rsidTr="00BC5DA8">
        <w:tc>
          <w:tcPr>
            <w:tcW w:w="1271" w:type="dxa"/>
          </w:tcPr>
          <w:p w14:paraId="4EA70F5A" w14:textId="4647291C" w:rsidR="00BC5DA8" w:rsidRDefault="00BC5DA8" w:rsidP="00050DD5">
            <w:r>
              <w:t>BIN_T6</w:t>
            </w:r>
          </w:p>
        </w:tc>
        <w:tc>
          <w:tcPr>
            <w:tcW w:w="396" w:type="dxa"/>
          </w:tcPr>
          <w:p w14:paraId="7A04D2F9" w14:textId="77777777" w:rsidR="00BC5DA8" w:rsidRPr="00A217D5" w:rsidRDefault="00BC5DA8" w:rsidP="00050DD5">
            <w:pPr>
              <w:rPr>
                <w:sz w:val="20"/>
              </w:rPr>
            </w:pPr>
          </w:p>
        </w:tc>
        <w:tc>
          <w:tcPr>
            <w:tcW w:w="396" w:type="dxa"/>
          </w:tcPr>
          <w:p w14:paraId="261E8E26" w14:textId="77777777" w:rsidR="00BC5DA8" w:rsidRPr="00A217D5" w:rsidRDefault="00BC5DA8" w:rsidP="00050DD5">
            <w:pPr>
              <w:rPr>
                <w:sz w:val="20"/>
              </w:rPr>
            </w:pPr>
          </w:p>
        </w:tc>
        <w:tc>
          <w:tcPr>
            <w:tcW w:w="397" w:type="dxa"/>
          </w:tcPr>
          <w:p w14:paraId="7D400CA9" w14:textId="77777777" w:rsidR="00BC5DA8" w:rsidRPr="00A217D5" w:rsidRDefault="00BC5DA8" w:rsidP="00050DD5">
            <w:pPr>
              <w:rPr>
                <w:sz w:val="20"/>
              </w:rPr>
            </w:pPr>
          </w:p>
        </w:tc>
        <w:tc>
          <w:tcPr>
            <w:tcW w:w="396" w:type="dxa"/>
          </w:tcPr>
          <w:p w14:paraId="3C1CF730" w14:textId="77777777" w:rsidR="00BC5DA8" w:rsidRPr="00A217D5" w:rsidRDefault="00BC5DA8" w:rsidP="00050DD5">
            <w:pPr>
              <w:rPr>
                <w:sz w:val="20"/>
              </w:rPr>
            </w:pPr>
          </w:p>
        </w:tc>
        <w:tc>
          <w:tcPr>
            <w:tcW w:w="397" w:type="dxa"/>
          </w:tcPr>
          <w:p w14:paraId="3E43D2CA" w14:textId="77777777" w:rsidR="00BC5DA8" w:rsidRPr="00A217D5" w:rsidRDefault="00BC5DA8" w:rsidP="00050DD5">
            <w:pPr>
              <w:rPr>
                <w:sz w:val="20"/>
              </w:rPr>
            </w:pPr>
          </w:p>
        </w:tc>
        <w:tc>
          <w:tcPr>
            <w:tcW w:w="396" w:type="dxa"/>
          </w:tcPr>
          <w:p w14:paraId="4AFA6DDE" w14:textId="77777777" w:rsidR="00BC5DA8" w:rsidRPr="00A217D5" w:rsidRDefault="00BC5DA8" w:rsidP="00050DD5">
            <w:pPr>
              <w:rPr>
                <w:sz w:val="20"/>
              </w:rPr>
            </w:pPr>
          </w:p>
        </w:tc>
        <w:tc>
          <w:tcPr>
            <w:tcW w:w="396" w:type="dxa"/>
          </w:tcPr>
          <w:p w14:paraId="0455B95D" w14:textId="77777777" w:rsidR="00BC5DA8" w:rsidRPr="00A217D5" w:rsidRDefault="00BC5DA8" w:rsidP="00050DD5">
            <w:pPr>
              <w:rPr>
                <w:sz w:val="20"/>
              </w:rPr>
            </w:pPr>
          </w:p>
        </w:tc>
        <w:tc>
          <w:tcPr>
            <w:tcW w:w="397" w:type="dxa"/>
          </w:tcPr>
          <w:p w14:paraId="67B4E4D9" w14:textId="77777777" w:rsidR="00BC5DA8" w:rsidRPr="00A217D5" w:rsidRDefault="00BC5DA8" w:rsidP="00050DD5">
            <w:pPr>
              <w:rPr>
                <w:sz w:val="20"/>
              </w:rPr>
            </w:pPr>
          </w:p>
        </w:tc>
        <w:tc>
          <w:tcPr>
            <w:tcW w:w="396" w:type="dxa"/>
          </w:tcPr>
          <w:p w14:paraId="21BC3E4A" w14:textId="77777777" w:rsidR="00BC5DA8" w:rsidRPr="00A217D5" w:rsidRDefault="00BC5DA8" w:rsidP="00050DD5">
            <w:pPr>
              <w:rPr>
                <w:sz w:val="20"/>
              </w:rPr>
            </w:pPr>
          </w:p>
        </w:tc>
        <w:tc>
          <w:tcPr>
            <w:tcW w:w="397" w:type="dxa"/>
          </w:tcPr>
          <w:p w14:paraId="4DAE4E1C" w14:textId="77777777" w:rsidR="00BC5DA8" w:rsidRPr="00A217D5" w:rsidRDefault="00BC5DA8" w:rsidP="00050DD5">
            <w:pPr>
              <w:rPr>
                <w:sz w:val="20"/>
              </w:rPr>
            </w:pPr>
          </w:p>
        </w:tc>
        <w:tc>
          <w:tcPr>
            <w:tcW w:w="396" w:type="dxa"/>
          </w:tcPr>
          <w:p w14:paraId="32F76EFA" w14:textId="77777777" w:rsidR="00BC5DA8" w:rsidRPr="00A217D5" w:rsidRDefault="00BC5DA8" w:rsidP="00050DD5">
            <w:pPr>
              <w:rPr>
                <w:sz w:val="20"/>
              </w:rPr>
            </w:pPr>
          </w:p>
        </w:tc>
        <w:tc>
          <w:tcPr>
            <w:tcW w:w="397" w:type="dxa"/>
          </w:tcPr>
          <w:p w14:paraId="323F4751" w14:textId="77777777" w:rsidR="00BC5DA8" w:rsidRPr="00A217D5" w:rsidRDefault="00BC5DA8" w:rsidP="00050DD5">
            <w:pPr>
              <w:rPr>
                <w:sz w:val="20"/>
              </w:rPr>
            </w:pPr>
          </w:p>
        </w:tc>
        <w:tc>
          <w:tcPr>
            <w:tcW w:w="396" w:type="dxa"/>
          </w:tcPr>
          <w:p w14:paraId="409FB0BD" w14:textId="77777777" w:rsidR="00BC5DA8" w:rsidRPr="00A217D5" w:rsidRDefault="00BC5DA8" w:rsidP="00050DD5">
            <w:pPr>
              <w:rPr>
                <w:sz w:val="20"/>
              </w:rPr>
            </w:pPr>
          </w:p>
        </w:tc>
        <w:tc>
          <w:tcPr>
            <w:tcW w:w="396" w:type="dxa"/>
          </w:tcPr>
          <w:p w14:paraId="494C12FC" w14:textId="77777777" w:rsidR="00BC5DA8" w:rsidRPr="00A217D5" w:rsidRDefault="00BC5DA8" w:rsidP="00050DD5">
            <w:pPr>
              <w:rPr>
                <w:sz w:val="20"/>
              </w:rPr>
            </w:pPr>
          </w:p>
        </w:tc>
        <w:tc>
          <w:tcPr>
            <w:tcW w:w="397" w:type="dxa"/>
          </w:tcPr>
          <w:p w14:paraId="06811C9A" w14:textId="77777777" w:rsidR="00BC5DA8" w:rsidRPr="00A217D5" w:rsidRDefault="00BC5DA8" w:rsidP="00050DD5">
            <w:pPr>
              <w:rPr>
                <w:sz w:val="20"/>
              </w:rPr>
            </w:pPr>
          </w:p>
        </w:tc>
        <w:tc>
          <w:tcPr>
            <w:tcW w:w="396" w:type="dxa"/>
          </w:tcPr>
          <w:p w14:paraId="1D243B56" w14:textId="77777777" w:rsidR="00BC5DA8" w:rsidRPr="00A217D5" w:rsidRDefault="00BC5DA8" w:rsidP="00050DD5">
            <w:pPr>
              <w:rPr>
                <w:sz w:val="20"/>
              </w:rPr>
            </w:pPr>
          </w:p>
        </w:tc>
        <w:tc>
          <w:tcPr>
            <w:tcW w:w="396" w:type="dxa"/>
          </w:tcPr>
          <w:p w14:paraId="12052664" w14:textId="77777777" w:rsidR="00BC5DA8" w:rsidRPr="00A217D5" w:rsidRDefault="00BC5DA8" w:rsidP="00050DD5">
            <w:pPr>
              <w:rPr>
                <w:sz w:val="20"/>
              </w:rPr>
            </w:pPr>
          </w:p>
        </w:tc>
        <w:tc>
          <w:tcPr>
            <w:tcW w:w="397" w:type="dxa"/>
          </w:tcPr>
          <w:p w14:paraId="6A9E7D21" w14:textId="77777777" w:rsidR="00BC5DA8" w:rsidRPr="00A217D5" w:rsidRDefault="00BC5DA8" w:rsidP="00050DD5">
            <w:pPr>
              <w:rPr>
                <w:sz w:val="20"/>
              </w:rPr>
            </w:pPr>
          </w:p>
        </w:tc>
        <w:tc>
          <w:tcPr>
            <w:tcW w:w="396" w:type="dxa"/>
          </w:tcPr>
          <w:p w14:paraId="5D333AAC" w14:textId="77777777" w:rsidR="00BC5DA8" w:rsidRPr="00A217D5" w:rsidRDefault="00BC5DA8" w:rsidP="00050DD5">
            <w:pPr>
              <w:rPr>
                <w:sz w:val="20"/>
              </w:rPr>
            </w:pPr>
          </w:p>
        </w:tc>
        <w:tc>
          <w:tcPr>
            <w:tcW w:w="396" w:type="dxa"/>
          </w:tcPr>
          <w:p w14:paraId="115EB09A" w14:textId="77777777" w:rsidR="00BC5DA8" w:rsidRPr="00A217D5" w:rsidRDefault="00BC5DA8" w:rsidP="00050DD5">
            <w:pPr>
              <w:rPr>
                <w:sz w:val="20"/>
              </w:rPr>
            </w:pPr>
          </w:p>
        </w:tc>
        <w:tc>
          <w:tcPr>
            <w:tcW w:w="397" w:type="dxa"/>
          </w:tcPr>
          <w:p w14:paraId="78A9CECC" w14:textId="77777777" w:rsidR="00BC5DA8" w:rsidRPr="00A217D5" w:rsidRDefault="00BC5DA8" w:rsidP="00050DD5">
            <w:pPr>
              <w:rPr>
                <w:sz w:val="20"/>
              </w:rPr>
            </w:pPr>
          </w:p>
        </w:tc>
        <w:tc>
          <w:tcPr>
            <w:tcW w:w="396" w:type="dxa"/>
          </w:tcPr>
          <w:p w14:paraId="256F538F" w14:textId="77777777" w:rsidR="00BC5DA8" w:rsidRPr="00A217D5" w:rsidRDefault="00BC5DA8" w:rsidP="00050DD5">
            <w:pPr>
              <w:rPr>
                <w:sz w:val="20"/>
              </w:rPr>
            </w:pPr>
          </w:p>
        </w:tc>
        <w:tc>
          <w:tcPr>
            <w:tcW w:w="397" w:type="dxa"/>
          </w:tcPr>
          <w:p w14:paraId="3AE55AB5" w14:textId="77777777" w:rsidR="00BC5DA8" w:rsidRPr="00A217D5" w:rsidRDefault="00BC5DA8" w:rsidP="00050DD5">
            <w:pPr>
              <w:rPr>
                <w:sz w:val="20"/>
              </w:rPr>
            </w:pPr>
          </w:p>
        </w:tc>
        <w:tc>
          <w:tcPr>
            <w:tcW w:w="396" w:type="dxa"/>
          </w:tcPr>
          <w:p w14:paraId="0BD5AFB8" w14:textId="77777777" w:rsidR="00BC5DA8" w:rsidRPr="00A217D5" w:rsidRDefault="00BC5DA8" w:rsidP="00050DD5">
            <w:pPr>
              <w:rPr>
                <w:sz w:val="20"/>
              </w:rPr>
            </w:pPr>
          </w:p>
        </w:tc>
        <w:tc>
          <w:tcPr>
            <w:tcW w:w="396" w:type="dxa"/>
          </w:tcPr>
          <w:p w14:paraId="1FC2D0C8" w14:textId="77777777" w:rsidR="00BC5DA8" w:rsidRPr="00A217D5" w:rsidRDefault="00BC5DA8" w:rsidP="00050DD5">
            <w:pPr>
              <w:rPr>
                <w:sz w:val="20"/>
              </w:rPr>
            </w:pPr>
          </w:p>
        </w:tc>
        <w:tc>
          <w:tcPr>
            <w:tcW w:w="397" w:type="dxa"/>
          </w:tcPr>
          <w:p w14:paraId="2D5DD316" w14:textId="77777777" w:rsidR="00BC5DA8" w:rsidRPr="00A217D5" w:rsidRDefault="00BC5DA8" w:rsidP="00050DD5">
            <w:pPr>
              <w:rPr>
                <w:sz w:val="20"/>
              </w:rPr>
            </w:pPr>
          </w:p>
        </w:tc>
        <w:tc>
          <w:tcPr>
            <w:tcW w:w="396" w:type="dxa"/>
          </w:tcPr>
          <w:p w14:paraId="0377D095" w14:textId="77777777" w:rsidR="00BC5DA8" w:rsidRPr="00A217D5" w:rsidRDefault="00BC5DA8" w:rsidP="00050DD5">
            <w:pPr>
              <w:rPr>
                <w:sz w:val="20"/>
              </w:rPr>
            </w:pPr>
          </w:p>
        </w:tc>
        <w:tc>
          <w:tcPr>
            <w:tcW w:w="396" w:type="dxa"/>
          </w:tcPr>
          <w:p w14:paraId="26899296" w14:textId="77777777" w:rsidR="00BC5DA8" w:rsidRPr="00A217D5" w:rsidRDefault="00BC5DA8" w:rsidP="00050DD5">
            <w:pPr>
              <w:rPr>
                <w:sz w:val="20"/>
              </w:rPr>
            </w:pPr>
          </w:p>
        </w:tc>
        <w:tc>
          <w:tcPr>
            <w:tcW w:w="397" w:type="dxa"/>
          </w:tcPr>
          <w:p w14:paraId="06C94FA6" w14:textId="77777777" w:rsidR="00BC5DA8" w:rsidRPr="00A217D5" w:rsidRDefault="00BC5DA8" w:rsidP="00050DD5">
            <w:pPr>
              <w:rPr>
                <w:sz w:val="20"/>
              </w:rPr>
            </w:pPr>
          </w:p>
        </w:tc>
        <w:tc>
          <w:tcPr>
            <w:tcW w:w="396" w:type="dxa"/>
          </w:tcPr>
          <w:p w14:paraId="74014DE5" w14:textId="26945E0C" w:rsidR="00BC5DA8" w:rsidRPr="00A217D5" w:rsidRDefault="00BC5DA8" w:rsidP="00050DD5">
            <w:pPr>
              <w:rPr>
                <w:sz w:val="20"/>
              </w:rPr>
            </w:pPr>
          </w:p>
        </w:tc>
        <w:tc>
          <w:tcPr>
            <w:tcW w:w="396" w:type="dxa"/>
          </w:tcPr>
          <w:p w14:paraId="71164C0A" w14:textId="3B1EDDD7" w:rsidR="00BC5DA8" w:rsidRPr="00A217D5" w:rsidRDefault="00BC5DA8" w:rsidP="00050DD5">
            <w:pPr>
              <w:rPr>
                <w:sz w:val="20"/>
              </w:rPr>
            </w:pPr>
            <w:r>
              <w:rPr>
                <w:sz w:val="20"/>
              </w:rPr>
              <w:t xml:space="preserve">X </w:t>
            </w:r>
          </w:p>
        </w:tc>
        <w:tc>
          <w:tcPr>
            <w:tcW w:w="397" w:type="dxa"/>
          </w:tcPr>
          <w:p w14:paraId="7F701397" w14:textId="77777777" w:rsidR="00BC5DA8" w:rsidRPr="00A217D5" w:rsidRDefault="00BC5DA8" w:rsidP="00050DD5">
            <w:pPr>
              <w:rPr>
                <w:sz w:val="20"/>
              </w:rPr>
            </w:pPr>
          </w:p>
        </w:tc>
        <w:tc>
          <w:tcPr>
            <w:tcW w:w="396" w:type="dxa"/>
          </w:tcPr>
          <w:p w14:paraId="09AC80B8" w14:textId="77777777" w:rsidR="00BC5DA8" w:rsidRDefault="00BC5DA8" w:rsidP="00050DD5"/>
        </w:tc>
        <w:tc>
          <w:tcPr>
            <w:tcW w:w="397" w:type="dxa"/>
          </w:tcPr>
          <w:p w14:paraId="39D2C5DF" w14:textId="77777777" w:rsidR="00BC5DA8" w:rsidRDefault="00BC5DA8" w:rsidP="00050DD5"/>
        </w:tc>
        <w:tc>
          <w:tcPr>
            <w:tcW w:w="396" w:type="dxa"/>
          </w:tcPr>
          <w:p w14:paraId="65FDCA3C" w14:textId="77777777" w:rsidR="00BC5DA8" w:rsidRDefault="00BC5DA8" w:rsidP="00050DD5"/>
        </w:tc>
        <w:tc>
          <w:tcPr>
            <w:tcW w:w="396" w:type="dxa"/>
          </w:tcPr>
          <w:p w14:paraId="544451E9" w14:textId="77777777" w:rsidR="00BC5DA8" w:rsidRDefault="00BC5DA8" w:rsidP="00050DD5"/>
        </w:tc>
        <w:tc>
          <w:tcPr>
            <w:tcW w:w="397" w:type="dxa"/>
          </w:tcPr>
          <w:p w14:paraId="5C0749FC" w14:textId="77777777" w:rsidR="00BC5DA8" w:rsidRDefault="00BC5DA8" w:rsidP="00050DD5"/>
        </w:tc>
        <w:tc>
          <w:tcPr>
            <w:tcW w:w="396" w:type="dxa"/>
          </w:tcPr>
          <w:p w14:paraId="1EAE296E" w14:textId="77777777" w:rsidR="00BC5DA8" w:rsidRDefault="00BC5DA8" w:rsidP="00050DD5"/>
        </w:tc>
        <w:tc>
          <w:tcPr>
            <w:tcW w:w="396" w:type="dxa"/>
          </w:tcPr>
          <w:p w14:paraId="1A78357C" w14:textId="77777777" w:rsidR="00BC5DA8" w:rsidRDefault="00BC5DA8" w:rsidP="00050DD5"/>
        </w:tc>
        <w:tc>
          <w:tcPr>
            <w:tcW w:w="397" w:type="dxa"/>
          </w:tcPr>
          <w:p w14:paraId="10A88554" w14:textId="77777777" w:rsidR="00BC5DA8" w:rsidRDefault="00BC5DA8" w:rsidP="00050DD5"/>
        </w:tc>
        <w:tc>
          <w:tcPr>
            <w:tcW w:w="396" w:type="dxa"/>
          </w:tcPr>
          <w:p w14:paraId="2C0FB298" w14:textId="77777777" w:rsidR="00BC5DA8" w:rsidRDefault="00BC5DA8" w:rsidP="00050DD5"/>
        </w:tc>
        <w:tc>
          <w:tcPr>
            <w:tcW w:w="397" w:type="dxa"/>
          </w:tcPr>
          <w:p w14:paraId="71434B34" w14:textId="77777777" w:rsidR="00BC5DA8" w:rsidRDefault="00BC5DA8" w:rsidP="00050DD5"/>
        </w:tc>
        <w:tc>
          <w:tcPr>
            <w:tcW w:w="396" w:type="dxa"/>
          </w:tcPr>
          <w:p w14:paraId="3DA90FDD" w14:textId="77777777" w:rsidR="00BC5DA8" w:rsidRDefault="00BC5DA8" w:rsidP="00050DD5"/>
        </w:tc>
        <w:tc>
          <w:tcPr>
            <w:tcW w:w="396" w:type="dxa"/>
          </w:tcPr>
          <w:p w14:paraId="19D2626F" w14:textId="77777777" w:rsidR="00BC5DA8" w:rsidRDefault="00BC5DA8" w:rsidP="00050DD5"/>
        </w:tc>
        <w:tc>
          <w:tcPr>
            <w:tcW w:w="397" w:type="dxa"/>
          </w:tcPr>
          <w:p w14:paraId="37170B4D" w14:textId="77777777" w:rsidR="00BC5DA8" w:rsidRDefault="00BC5DA8" w:rsidP="00050DD5"/>
        </w:tc>
        <w:tc>
          <w:tcPr>
            <w:tcW w:w="396" w:type="dxa"/>
          </w:tcPr>
          <w:p w14:paraId="0A194DAF" w14:textId="77777777" w:rsidR="00BC5DA8" w:rsidRDefault="00BC5DA8" w:rsidP="00050DD5"/>
        </w:tc>
        <w:tc>
          <w:tcPr>
            <w:tcW w:w="396" w:type="dxa"/>
          </w:tcPr>
          <w:p w14:paraId="07C5FBB5" w14:textId="77777777" w:rsidR="00BC5DA8" w:rsidRDefault="00BC5DA8" w:rsidP="00050DD5"/>
        </w:tc>
        <w:tc>
          <w:tcPr>
            <w:tcW w:w="397" w:type="dxa"/>
          </w:tcPr>
          <w:p w14:paraId="51560D05" w14:textId="77777777" w:rsidR="00BC5DA8" w:rsidRDefault="00BC5DA8" w:rsidP="00050DD5"/>
        </w:tc>
        <w:tc>
          <w:tcPr>
            <w:tcW w:w="396" w:type="dxa"/>
          </w:tcPr>
          <w:p w14:paraId="6D3E507B" w14:textId="77777777" w:rsidR="00BC5DA8" w:rsidRDefault="00BC5DA8" w:rsidP="00050DD5"/>
        </w:tc>
        <w:tc>
          <w:tcPr>
            <w:tcW w:w="397" w:type="dxa"/>
          </w:tcPr>
          <w:p w14:paraId="0AA26C75" w14:textId="77777777" w:rsidR="00BC5DA8" w:rsidRDefault="00BC5DA8" w:rsidP="00050DD5"/>
        </w:tc>
      </w:tr>
      <w:tr w:rsidR="00BC5DA8" w14:paraId="5E6B6730" w14:textId="77777777" w:rsidTr="00BC5DA8">
        <w:tc>
          <w:tcPr>
            <w:tcW w:w="1271" w:type="dxa"/>
          </w:tcPr>
          <w:p w14:paraId="49CDE2DF" w14:textId="7E73D69C" w:rsidR="00BC5DA8" w:rsidRDefault="00BC5DA8" w:rsidP="00050DD5">
            <w:r>
              <w:t>BIN_T7</w:t>
            </w:r>
          </w:p>
        </w:tc>
        <w:tc>
          <w:tcPr>
            <w:tcW w:w="396" w:type="dxa"/>
          </w:tcPr>
          <w:p w14:paraId="7A85660A" w14:textId="77777777" w:rsidR="00BC5DA8" w:rsidRPr="00A217D5" w:rsidRDefault="00BC5DA8" w:rsidP="00050DD5">
            <w:pPr>
              <w:rPr>
                <w:sz w:val="20"/>
              </w:rPr>
            </w:pPr>
          </w:p>
        </w:tc>
        <w:tc>
          <w:tcPr>
            <w:tcW w:w="396" w:type="dxa"/>
          </w:tcPr>
          <w:p w14:paraId="6AA89673" w14:textId="77777777" w:rsidR="00BC5DA8" w:rsidRPr="00A217D5" w:rsidRDefault="00BC5DA8" w:rsidP="00050DD5">
            <w:pPr>
              <w:rPr>
                <w:sz w:val="20"/>
              </w:rPr>
            </w:pPr>
          </w:p>
        </w:tc>
        <w:tc>
          <w:tcPr>
            <w:tcW w:w="397" w:type="dxa"/>
          </w:tcPr>
          <w:p w14:paraId="60A0ADB1" w14:textId="77777777" w:rsidR="00BC5DA8" w:rsidRPr="00A217D5" w:rsidRDefault="00BC5DA8" w:rsidP="00050DD5">
            <w:pPr>
              <w:rPr>
                <w:sz w:val="20"/>
              </w:rPr>
            </w:pPr>
          </w:p>
        </w:tc>
        <w:tc>
          <w:tcPr>
            <w:tcW w:w="396" w:type="dxa"/>
          </w:tcPr>
          <w:p w14:paraId="617E0BE1" w14:textId="77777777" w:rsidR="00BC5DA8" w:rsidRPr="00A217D5" w:rsidRDefault="00BC5DA8" w:rsidP="00050DD5">
            <w:pPr>
              <w:rPr>
                <w:sz w:val="20"/>
              </w:rPr>
            </w:pPr>
          </w:p>
        </w:tc>
        <w:tc>
          <w:tcPr>
            <w:tcW w:w="397" w:type="dxa"/>
          </w:tcPr>
          <w:p w14:paraId="3B9A9440" w14:textId="77777777" w:rsidR="00BC5DA8" w:rsidRPr="00A217D5" w:rsidRDefault="00BC5DA8" w:rsidP="00050DD5">
            <w:pPr>
              <w:rPr>
                <w:sz w:val="20"/>
              </w:rPr>
            </w:pPr>
          </w:p>
        </w:tc>
        <w:tc>
          <w:tcPr>
            <w:tcW w:w="396" w:type="dxa"/>
          </w:tcPr>
          <w:p w14:paraId="3436291A" w14:textId="77777777" w:rsidR="00BC5DA8" w:rsidRPr="00A217D5" w:rsidRDefault="00BC5DA8" w:rsidP="00050DD5">
            <w:pPr>
              <w:rPr>
                <w:sz w:val="20"/>
              </w:rPr>
            </w:pPr>
          </w:p>
        </w:tc>
        <w:tc>
          <w:tcPr>
            <w:tcW w:w="396" w:type="dxa"/>
          </w:tcPr>
          <w:p w14:paraId="1CD399B9" w14:textId="77777777" w:rsidR="00BC5DA8" w:rsidRPr="00A217D5" w:rsidRDefault="00BC5DA8" w:rsidP="00050DD5">
            <w:pPr>
              <w:rPr>
                <w:sz w:val="20"/>
              </w:rPr>
            </w:pPr>
          </w:p>
        </w:tc>
        <w:tc>
          <w:tcPr>
            <w:tcW w:w="397" w:type="dxa"/>
          </w:tcPr>
          <w:p w14:paraId="7CBD086C" w14:textId="77777777" w:rsidR="00BC5DA8" w:rsidRPr="00A217D5" w:rsidRDefault="00BC5DA8" w:rsidP="00050DD5">
            <w:pPr>
              <w:rPr>
                <w:sz w:val="20"/>
              </w:rPr>
            </w:pPr>
          </w:p>
        </w:tc>
        <w:tc>
          <w:tcPr>
            <w:tcW w:w="396" w:type="dxa"/>
          </w:tcPr>
          <w:p w14:paraId="7AF91C9A" w14:textId="77777777" w:rsidR="00BC5DA8" w:rsidRPr="00A217D5" w:rsidRDefault="00BC5DA8" w:rsidP="00050DD5">
            <w:pPr>
              <w:rPr>
                <w:sz w:val="20"/>
              </w:rPr>
            </w:pPr>
          </w:p>
        </w:tc>
        <w:tc>
          <w:tcPr>
            <w:tcW w:w="397" w:type="dxa"/>
          </w:tcPr>
          <w:p w14:paraId="41CB4C70" w14:textId="77777777" w:rsidR="00BC5DA8" w:rsidRPr="00A217D5" w:rsidRDefault="00BC5DA8" w:rsidP="00050DD5">
            <w:pPr>
              <w:rPr>
                <w:sz w:val="20"/>
              </w:rPr>
            </w:pPr>
          </w:p>
        </w:tc>
        <w:tc>
          <w:tcPr>
            <w:tcW w:w="396" w:type="dxa"/>
          </w:tcPr>
          <w:p w14:paraId="2F402E58" w14:textId="77777777" w:rsidR="00BC5DA8" w:rsidRPr="00A217D5" w:rsidRDefault="00BC5DA8" w:rsidP="00050DD5">
            <w:pPr>
              <w:rPr>
                <w:sz w:val="20"/>
              </w:rPr>
            </w:pPr>
          </w:p>
        </w:tc>
        <w:tc>
          <w:tcPr>
            <w:tcW w:w="397" w:type="dxa"/>
          </w:tcPr>
          <w:p w14:paraId="1BBEF77D" w14:textId="77777777" w:rsidR="00BC5DA8" w:rsidRPr="00A217D5" w:rsidRDefault="00BC5DA8" w:rsidP="00050DD5">
            <w:pPr>
              <w:rPr>
                <w:sz w:val="20"/>
              </w:rPr>
            </w:pPr>
          </w:p>
        </w:tc>
        <w:tc>
          <w:tcPr>
            <w:tcW w:w="396" w:type="dxa"/>
          </w:tcPr>
          <w:p w14:paraId="08294071" w14:textId="77777777" w:rsidR="00BC5DA8" w:rsidRPr="00A217D5" w:rsidRDefault="00BC5DA8" w:rsidP="00050DD5">
            <w:pPr>
              <w:rPr>
                <w:sz w:val="20"/>
              </w:rPr>
            </w:pPr>
          </w:p>
        </w:tc>
        <w:tc>
          <w:tcPr>
            <w:tcW w:w="396" w:type="dxa"/>
          </w:tcPr>
          <w:p w14:paraId="3199F436" w14:textId="77777777" w:rsidR="00BC5DA8" w:rsidRPr="00A217D5" w:rsidRDefault="00BC5DA8" w:rsidP="00050DD5">
            <w:pPr>
              <w:rPr>
                <w:sz w:val="20"/>
              </w:rPr>
            </w:pPr>
          </w:p>
        </w:tc>
        <w:tc>
          <w:tcPr>
            <w:tcW w:w="397" w:type="dxa"/>
          </w:tcPr>
          <w:p w14:paraId="7A3A8831" w14:textId="77777777" w:rsidR="00BC5DA8" w:rsidRPr="00A217D5" w:rsidRDefault="00BC5DA8" w:rsidP="00050DD5">
            <w:pPr>
              <w:rPr>
                <w:sz w:val="20"/>
              </w:rPr>
            </w:pPr>
          </w:p>
        </w:tc>
        <w:tc>
          <w:tcPr>
            <w:tcW w:w="396" w:type="dxa"/>
          </w:tcPr>
          <w:p w14:paraId="61C3FADD" w14:textId="77777777" w:rsidR="00BC5DA8" w:rsidRPr="00A217D5" w:rsidRDefault="00BC5DA8" w:rsidP="00050DD5">
            <w:pPr>
              <w:rPr>
                <w:sz w:val="20"/>
              </w:rPr>
            </w:pPr>
          </w:p>
        </w:tc>
        <w:tc>
          <w:tcPr>
            <w:tcW w:w="396" w:type="dxa"/>
          </w:tcPr>
          <w:p w14:paraId="367BE7CC" w14:textId="77777777" w:rsidR="00BC5DA8" w:rsidRPr="00A217D5" w:rsidRDefault="00BC5DA8" w:rsidP="00050DD5">
            <w:pPr>
              <w:rPr>
                <w:sz w:val="20"/>
              </w:rPr>
            </w:pPr>
          </w:p>
        </w:tc>
        <w:tc>
          <w:tcPr>
            <w:tcW w:w="397" w:type="dxa"/>
          </w:tcPr>
          <w:p w14:paraId="4A784C15" w14:textId="77777777" w:rsidR="00BC5DA8" w:rsidRPr="00A217D5" w:rsidRDefault="00BC5DA8" w:rsidP="00050DD5">
            <w:pPr>
              <w:rPr>
                <w:sz w:val="20"/>
              </w:rPr>
            </w:pPr>
          </w:p>
        </w:tc>
        <w:tc>
          <w:tcPr>
            <w:tcW w:w="396" w:type="dxa"/>
          </w:tcPr>
          <w:p w14:paraId="040BACB5" w14:textId="77777777" w:rsidR="00BC5DA8" w:rsidRPr="00A217D5" w:rsidRDefault="00BC5DA8" w:rsidP="00050DD5">
            <w:pPr>
              <w:rPr>
                <w:sz w:val="20"/>
              </w:rPr>
            </w:pPr>
          </w:p>
        </w:tc>
        <w:tc>
          <w:tcPr>
            <w:tcW w:w="396" w:type="dxa"/>
          </w:tcPr>
          <w:p w14:paraId="4EED3E85" w14:textId="77777777" w:rsidR="00BC5DA8" w:rsidRPr="00A217D5" w:rsidRDefault="00BC5DA8" w:rsidP="00050DD5">
            <w:pPr>
              <w:rPr>
                <w:sz w:val="20"/>
              </w:rPr>
            </w:pPr>
          </w:p>
        </w:tc>
        <w:tc>
          <w:tcPr>
            <w:tcW w:w="397" w:type="dxa"/>
          </w:tcPr>
          <w:p w14:paraId="7E8458F1" w14:textId="77777777" w:rsidR="00BC5DA8" w:rsidRPr="00A217D5" w:rsidRDefault="00BC5DA8" w:rsidP="00050DD5">
            <w:pPr>
              <w:rPr>
                <w:sz w:val="20"/>
              </w:rPr>
            </w:pPr>
          </w:p>
        </w:tc>
        <w:tc>
          <w:tcPr>
            <w:tcW w:w="396" w:type="dxa"/>
          </w:tcPr>
          <w:p w14:paraId="36551395" w14:textId="77777777" w:rsidR="00BC5DA8" w:rsidRPr="00A217D5" w:rsidRDefault="00BC5DA8" w:rsidP="00050DD5">
            <w:pPr>
              <w:rPr>
                <w:sz w:val="20"/>
              </w:rPr>
            </w:pPr>
          </w:p>
        </w:tc>
        <w:tc>
          <w:tcPr>
            <w:tcW w:w="397" w:type="dxa"/>
          </w:tcPr>
          <w:p w14:paraId="78DD02AF" w14:textId="77777777" w:rsidR="00BC5DA8" w:rsidRPr="00A217D5" w:rsidRDefault="00BC5DA8" w:rsidP="00050DD5">
            <w:pPr>
              <w:rPr>
                <w:sz w:val="20"/>
              </w:rPr>
            </w:pPr>
          </w:p>
        </w:tc>
        <w:tc>
          <w:tcPr>
            <w:tcW w:w="396" w:type="dxa"/>
          </w:tcPr>
          <w:p w14:paraId="51BCDF52" w14:textId="77777777" w:rsidR="00BC5DA8" w:rsidRPr="00A217D5" w:rsidRDefault="00BC5DA8" w:rsidP="00050DD5">
            <w:pPr>
              <w:rPr>
                <w:sz w:val="20"/>
              </w:rPr>
            </w:pPr>
          </w:p>
        </w:tc>
        <w:tc>
          <w:tcPr>
            <w:tcW w:w="396" w:type="dxa"/>
          </w:tcPr>
          <w:p w14:paraId="55D02E6B" w14:textId="77777777" w:rsidR="00BC5DA8" w:rsidRPr="00A217D5" w:rsidRDefault="00BC5DA8" w:rsidP="00050DD5">
            <w:pPr>
              <w:rPr>
                <w:sz w:val="20"/>
              </w:rPr>
            </w:pPr>
          </w:p>
        </w:tc>
        <w:tc>
          <w:tcPr>
            <w:tcW w:w="397" w:type="dxa"/>
          </w:tcPr>
          <w:p w14:paraId="5B1F59D5" w14:textId="77777777" w:rsidR="00BC5DA8" w:rsidRPr="00A217D5" w:rsidRDefault="00BC5DA8" w:rsidP="00050DD5">
            <w:pPr>
              <w:rPr>
                <w:sz w:val="20"/>
              </w:rPr>
            </w:pPr>
          </w:p>
        </w:tc>
        <w:tc>
          <w:tcPr>
            <w:tcW w:w="396" w:type="dxa"/>
          </w:tcPr>
          <w:p w14:paraId="5CC61D83" w14:textId="77777777" w:rsidR="00BC5DA8" w:rsidRPr="00A217D5" w:rsidRDefault="00BC5DA8" w:rsidP="00050DD5">
            <w:pPr>
              <w:rPr>
                <w:sz w:val="20"/>
              </w:rPr>
            </w:pPr>
          </w:p>
        </w:tc>
        <w:tc>
          <w:tcPr>
            <w:tcW w:w="396" w:type="dxa"/>
          </w:tcPr>
          <w:p w14:paraId="37672253" w14:textId="77777777" w:rsidR="00BC5DA8" w:rsidRPr="00A217D5" w:rsidRDefault="00BC5DA8" w:rsidP="00050DD5">
            <w:pPr>
              <w:rPr>
                <w:sz w:val="20"/>
              </w:rPr>
            </w:pPr>
          </w:p>
        </w:tc>
        <w:tc>
          <w:tcPr>
            <w:tcW w:w="397" w:type="dxa"/>
          </w:tcPr>
          <w:p w14:paraId="0A9CAE09" w14:textId="77777777" w:rsidR="00BC5DA8" w:rsidRPr="00A217D5" w:rsidRDefault="00BC5DA8" w:rsidP="00050DD5">
            <w:pPr>
              <w:rPr>
                <w:sz w:val="20"/>
              </w:rPr>
            </w:pPr>
          </w:p>
        </w:tc>
        <w:tc>
          <w:tcPr>
            <w:tcW w:w="396" w:type="dxa"/>
          </w:tcPr>
          <w:p w14:paraId="37CD479E" w14:textId="77777777" w:rsidR="00BC5DA8" w:rsidRPr="00A217D5" w:rsidRDefault="00BC5DA8" w:rsidP="00050DD5">
            <w:pPr>
              <w:rPr>
                <w:sz w:val="20"/>
              </w:rPr>
            </w:pPr>
          </w:p>
        </w:tc>
        <w:tc>
          <w:tcPr>
            <w:tcW w:w="396" w:type="dxa"/>
          </w:tcPr>
          <w:p w14:paraId="594142A7" w14:textId="77777777" w:rsidR="00BC5DA8" w:rsidRPr="00A217D5" w:rsidRDefault="00BC5DA8" w:rsidP="00050DD5">
            <w:pPr>
              <w:rPr>
                <w:sz w:val="20"/>
              </w:rPr>
            </w:pPr>
          </w:p>
        </w:tc>
        <w:tc>
          <w:tcPr>
            <w:tcW w:w="397" w:type="dxa"/>
          </w:tcPr>
          <w:p w14:paraId="37A6DABC" w14:textId="560F0702" w:rsidR="00BC5DA8" w:rsidRPr="00A217D5" w:rsidRDefault="00BC5DA8" w:rsidP="00050DD5">
            <w:pPr>
              <w:rPr>
                <w:sz w:val="20"/>
              </w:rPr>
            </w:pPr>
            <w:r>
              <w:rPr>
                <w:sz w:val="20"/>
              </w:rPr>
              <w:t xml:space="preserve">X </w:t>
            </w:r>
          </w:p>
        </w:tc>
        <w:tc>
          <w:tcPr>
            <w:tcW w:w="396" w:type="dxa"/>
          </w:tcPr>
          <w:p w14:paraId="17221E83" w14:textId="77777777" w:rsidR="00BC5DA8" w:rsidRDefault="00BC5DA8" w:rsidP="00050DD5"/>
        </w:tc>
        <w:tc>
          <w:tcPr>
            <w:tcW w:w="397" w:type="dxa"/>
          </w:tcPr>
          <w:p w14:paraId="12F9549F" w14:textId="77777777" w:rsidR="00BC5DA8" w:rsidRDefault="00BC5DA8" w:rsidP="00050DD5"/>
        </w:tc>
        <w:tc>
          <w:tcPr>
            <w:tcW w:w="396" w:type="dxa"/>
          </w:tcPr>
          <w:p w14:paraId="023000C0" w14:textId="77777777" w:rsidR="00BC5DA8" w:rsidRDefault="00BC5DA8" w:rsidP="00050DD5"/>
        </w:tc>
        <w:tc>
          <w:tcPr>
            <w:tcW w:w="396" w:type="dxa"/>
          </w:tcPr>
          <w:p w14:paraId="069986F1" w14:textId="77777777" w:rsidR="00BC5DA8" w:rsidRDefault="00BC5DA8" w:rsidP="00050DD5"/>
        </w:tc>
        <w:tc>
          <w:tcPr>
            <w:tcW w:w="397" w:type="dxa"/>
          </w:tcPr>
          <w:p w14:paraId="4ADA8014" w14:textId="77777777" w:rsidR="00BC5DA8" w:rsidRDefault="00BC5DA8" w:rsidP="00050DD5"/>
        </w:tc>
        <w:tc>
          <w:tcPr>
            <w:tcW w:w="396" w:type="dxa"/>
          </w:tcPr>
          <w:p w14:paraId="3B705666" w14:textId="77777777" w:rsidR="00BC5DA8" w:rsidRDefault="00BC5DA8" w:rsidP="00050DD5"/>
        </w:tc>
        <w:tc>
          <w:tcPr>
            <w:tcW w:w="396" w:type="dxa"/>
          </w:tcPr>
          <w:p w14:paraId="5FAF5B1F" w14:textId="77777777" w:rsidR="00BC5DA8" w:rsidRDefault="00BC5DA8" w:rsidP="00050DD5"/>
        </w:tc>
        <w:tc>
          <w:tcPr>
            <w:tcW w:w="397" w:type="dxa"/>
          </w:tcPr>
          <w:p w14:paraId="6547ACD2" w14:textId="77777777" w:rsidR="00BC5DA8" w:rsidRDefault="00BC5DA8" w:rsidP="00050DD5"/>
        </w:tc>
        <w:tc>
          <w:tcPr>
            <w:tcW w:w="396" w:type="dxa"/>
          </w:tcPr>
          <w:p w14:paraId="09BDD819" w14:textId="77777777" w:rsidR="00BC5DA8" w:rsidRDefault="00BC5DA8" w:rsidP="00050DD5"/>
        </w:tc>
        <w:tc>
          <w:tcPr>
            <w:tcW w:w="397" w:type="dxa"/>
          </w:tcPr>
          <w:p w14:paraId="5317E875" w14:textId="77777777" w:rsidR="00BC5DA8" w:rsidRDefault="00BC5DA8" w:rsidP="00050DD5"/>
        </w:tc>
        <w:tc>
          <w:tcPr>
            <w:tcW w:w="396" w:type="dxa"/>
          </w:tcPr>
          <w:p w14:paraId="573DC53E" w14:textId="77777777" w:rsidR="00BC5DA8" w:rsidRDefault="00BC5DA8" w:rsidP="00050DD5"/>
        </w:tc>
        <w:tc>
          <w:tcPr>
            <w:tcW w:w="396" w:type="dxa"/>
          </w:tcPr>
          <w:p w14:paraId="77C4B536" w14:textId="77777777" w:rsidR="00BC5DA8" w:rsidRDefault="00BC5DA8" w:rsidP="00050DD5"/>
        </w:tc>
        <w:tc>
          <w:tcPr>
            <w:tcW w:w="397" w:type="dxa"/>
          </w:tcPr>
          <w:p w14:paraId="5068C2B7" w14:textId="77777777" w:rsidR="00BC5DA8" w:rsidRDefault="00BC5DA8" w:rsidP="00050DD5"/>
        </w:tc>
        <w:tc>
          <w:tcPr>
            <w:tcW w:w="396" w:type="dxa"/>
          </w:tcPr>
          <w:p w14:paraId="5E02C81C" w14:textId="77777777" w:rsidR="00BC5DA8" w:rsidRDefault="00BC5DA8" w:rsidP="00050DD5"/>
        </w:tc>
        <w:tc>
          <w:tcPr>
            <w:tcW w:w="396" w:type="dxa"/>
          </w:tcPr>
          <w:p w14:paraId="2BC3CE03" w14:textId="77777777" w:rsidR="00BC5DA8" w:rsidRDefault="00BC5DA8" w:rsidP="00050DD5"/>
        </w:tc>
        <w:tc>
          <w:tcPr>
            <w:tcW w:w="397" w:type="dxa"/>
          </w:tcPr>
          <w:p w14:paraId="11C31BE4" w14:textId="77777777" w:rsidR="00BC5DA8" w:rsidRDefault="00BC5DA8" w:rsidP="00050DD5"/>
        </w:tc>
        <w:tc>
          <w:tcPr>
            <w:tcW w:w="396" w:type="dxa"/>
          </w:tcPr>
          <w:p w14:paraId="0511A24B" w14:textId="77777777" w:rsidR="00BC5DA8" w:rsidRDefault="00BC5DA8" w:rsidP="00050DD5"/>
        </w:tc>
        <w:tc>
          <w:tcPr>
            <w:tcW w:w="397" w:type="dxa"/>
          </w:tcPr>
          <w:p w14:paraId="108BCE06" w14:textId="77777777" w:rsidR="00BC5DA8" w:rsidRDefault="00BC5DA8" w:rsidP="00050DD5"/>
        </w:tc>
      </w:tr>
      <w:tr w:rsidR="00BC5DA8" w14:paraId="6B199541" w14:textId="77777777" w:rsidTr="00BC5DA8">
        <w:tc>
          <w:tcPr>
            <w:tcW w:w="1271" w:type="dxa"/>
          </w:tcPr>
          <w:p w14:paraId="59628051" w14:textId="26D41239" w:rsidR="00BC5DA8" w:rsidRDefault="00BC5DA8" w:rsidP="00713C5A">
            <w:r w:rsidRPr="000E3C98">
              <w:t>PARS_PT1</w:t>
            </w:r>
          </w:p>
        </w:tc>
        <w:tc>
          <w:tcPr>
            <w:tcW w:w="396" w:type="dxa"/>
          </w:tcPr>
          <w:p w14:paraId="32E18223" w14:textId="77777777" w:rsidR="00BC5DA8" w:rsidRPr="00A217D5" w:rsidRDefault="00BC5DA8" w:rsidP="00713C5A">
            <w:pPr>
              <w:rPr>
                <w:sz w:val="20"/>
              </w:rPr>
            </w:pPr>
          </w:p>
        </w:tc>
        <w:tc>
          <w:tcPr>
            <w:tcW w:w="396" w:type="dxa"/>
          </w:tcPr>
          <w:p w14:paraId="104A42F9" w14:textId="77777777" w:rsidR="00BC5DA8" w:rsidRPr="00A217D5" w:rsidRDefault="00BC5DA8" w:rsidP="00713C5A">
            <w:pPr>
              <w:rPr>
                <w:sz w:val="20"/>
              </w:rPr>
            </w:pPr>
          </w:p>
        </w:tc>
        <w:tc>
          <w:tcPr>
            <w:tcW w:w="397" w:type="dxa"/>
          </w:tcPr>
          <w:p w14:paraId="0BF7FE29" w14:textId="77777777" w:rsidR="00BC5DA8" w:rsidRPr="00A217D5" w:rsidRDefault="00BC5DA8" w:rsidP="00713C5A">
            <w:pPr>
              <w:rPr>
                <w:sz w:val="20"/>
              </w:rPr>
            </w:pPr>
          </w:p>
        </w:tc>
        <w:tc>
          <w:tcPr>
            <w:tcW w:w="396" w:type="dxa"/>
          </w:tcPr>
          <w:p w14:paraId="3D289E33" w14:textId="77777777" w:rsidR="00BC5DA8" w:rsidRPr="00A217D5" w:rsidRDefault="00BC5DA8" w:rsidP="00713C5A">
            <w:pPr>
              <w:rPr>
                <w:sz w:val="20"/>
              </w:rPr>
            </w:pPr>
          </w:p>
        </w:tc>
        <w:tc>
          <w:tcPr>
            <w:tcW w:w="397" w:type="dxa"/>
          </w:tcPr>
          <w:p w14:paraId="5A49D9E0" w14:textId="77777777" w:rsidR="00BC5DA8" w:rsidRPr="00A217D5" w:rsidRDefault="00BC5DA8" w:rsidP="00713C5A">
            <w:pPr>
              <w:rPr>
                <w:sz w:val="20"/>
              </w:rPr>
            </w:pPr>
          </w:p>
        </w:tc>
        <w:tc>
          <w:tcPr>
            <w:tcW w:w="396" w:type="dxa"/>
          </w:tcPr>
          <w:p w14:paraId="5E384DED" w14:textId="77777777" w:rsidR="00BC5DA8" w:rsidRPr="00A217D5" w:rsidRDefault="00BC5DA8" w:rsidP="00713C5A">
            <w:pPr>
              <w:rPr>
                <w:sz w:val="20"/>
              </w:rPr>
            </w:pPr>
          </w:p>
        </w:tc>
        <w:tc>
          <w:tcPr>
            <w:tcW w:w="396" w:type="dxa"/>
          </w:tcPr>
          <w:p w14:paraId="311257FD" w14:textId="77777777" w:rsidR="00BC5DA8" w:rsidRPr="00A217D5" w:rsidRDefault="00BC5DA8" w:rsidP="00713C5A">
            <w:pPr>
              <w:rPr>
                <w:sz w:val="20"/>
              </w:rPr>
            </w:pPr>
          </w:p>
        </w:tc>
        <w:tc>
          <w:tcPr>
            <w:tcW w:w="397" w:type="dxa"/>
          </w:tcPr>
          <w:p w14:paraId="27C6450D" w14:textId="77777777" w:rsidR="00BC5DA8" w:rsidRPr="00A217D5" w:rsidRDefault="00BC5DA8" w:rsidP="00713C5A">
            <w:pPr>
              <w:rPr>
                <w:sz w:val="20"/>
              </w:rPr>
            </w:pPr>
          </w:p>
        </w:tc>
        <w:tc>
          <w:tcPr>
            <w:tcW w:w="396" w:type="dxa"/>
          </w:tcPr>
          <w:p w14:paraId="7C53C9C7" w14:textId="77777777" w:rsidR="00BC5DA8" w:rsidRPr="00A217D5" w:rsidRDefault="00BC5DA8" w:rsidP="00713C5A">
            <w:pPr>
              <w:rPr>
                <w:sz w:val="20"/>
              </w:rPr>
            </w:pPr>
          </w:p>
        </w:tc>
        <w:tc>
          <w:tcPr>
            <w:tcW w:w="397" w:type="dxa"/>
          </w:tcPr>
          <w:p w14:paraId="3570D121" w14:textId="77777777" w:rsidR="00BC5DA8" w:rsidRPr="00A217D5" w:rsidRDefault="00BC5DA8" w:rsidP="00713C5A">
            <w:pPr>
              <w:rPr>
                <w:sz w:val="20"/>
              </w:rPr>
            </w:pPr>
          </w:p>
        </w:tc>
        <w:tc>
          <w:tcPr>
            <w:tcW w:w="396" w:type="dxa"/>
          </w:tcPr>
          <w:p w14:paraId="44139FF4" w14:textId="77777777" w:rsidR="00BC5DA8" w:rsidRPr="00A217D5" w:rsidRDefault="00BC5DA8" w:rsidP="00713C5A">
            <w:pPr>
              <w:rPr>
                <w:sz w:val="20"/>
              </w:rPr>
            </w:pPr>
          </w:p>
        </w:tc>
        <w:tc>
          <w:tcPr>
            <w:tcW w:w="397" w:type="dxa"/>
          </w:tcPr>
          <w:p w14:paraId="5F9FDBA0" w14:textId="77777777" w:rsidR="00BC5DA8" w:rsidRPr="00A217D5" w:rsidRDefault="00BC5DA8" w:rsidP="00713C5A">
            <w:pPr>
              <w:rPr>
                <w:sz w:val="20"/>
              </w:rPr>
            </w:pPr>
          </w:p>
        </w:tc>
        <w:tc>
          <w:tcPr>
            <w:tcW w:w="396" w:type="dxa"/>
          </w:tcPr>
          <w:p w14:paraId="12B9746D" w14:textId="77777777" w:rsidR="00BC5DA8" w:rsidRPr="00A217D5" w:rsidRDefault="00BC5DA8" w:rsidP="00713C5A">
            <w:pPr>
              <w:rPr>
                <w:sz w:val="20"/>
              </w:rPr>
            </w:pPr>
          </w:p>
        </w:tc>
        <w:tc>
          <w:tcPr>
            <w:tcW w:w="396" w:type="dxa"/>
          </w:tcPr>
          <w:p w14:paraId="6FB43144" w14:textId="77777777" w:rsidR="00BC5DA8" w:rsidRPr="00A217D5" w:rsidRDefault="00BC5DA8" w:rsidP="00713C5A">
            <w:pPr>
              <w:rPr>
                <w:sz w:val="20"/>
              </w:rPr>
            </w:pPr>
          </w:p>
        </w:tc>
        <w:tc>
          <w:tcPr>
            <w:tcW w:w="397" w:type="dxa"/>
          </w:tcPr>
          <w:p w14:paraId="6ED2FC54" w14:textId="77777777" w:rsidR="00BC5DA8" w:rsidRPr="00A217D5" w:rsidRDefault="00BC5DA8" w:rsidP="00713C5A">
            <w:pPr>
              <w:rPr>
                <w:sz w:val="20"/>
              </w:rPr>
            </w:pPr>
          </w:p>
        </w:tc>
        <w:tc>
          <w:tcPr>
            <w:tcW w:w="396" w:type="dxa"/>
          </w:tcPr>
          <w:p w14:paraId="142E9087" w14:textId="77777777" w:rsidR="00BC5DA8" w:rsidRPr="00A217D5" w:rsidRDefault="00BC5DA8" w:rsidP="00713C5A">
            <w:pPr>
              <w:rPr>
                <w:sz w:val="20"/>
              </w:rPr>
            </w:pPr>
          </w:p>
        </w:tc>
        <w:tc>
          <w:tcPr>
            <w:tcW w:w="396" w:type="dxa"/>
          </w:tcPr>
          <w:p w14:paraId="596B50A6" w14:textId="77777777" w:rsidR="00BC5DA8" w:rsidRPr="00A217D5" w:rsidRDefault="00BC5DA8" w:rsidP="00713C5A">
            <w:pPr>
              <w:rPr>
                <w:sz w:val="20"/>
              </w:rPr>
            </w:pPr>
          </w:p>
        </w:tc>
        <w:tc>
          <w:tcPr>
            <w:tcW w:w="397" w:type="dxa"/>
          </w:tcPr>
          <w:p w14:paraId="0501E6B2" w14:textId="77777777" w:rsidR="00BC5DA8" w:rsidRPr="00A217D5" w:rsidRDefault="00BC5DA8" w:rsidP="00713C5A">
            <w:pPr>
              <w:rPr>
                <w:sz w:val="20"/>
              </w:rPr>
            </w:pPr>
          </w:p>
        </w:tc>
        <w:tc>
          <w:tcPr>
            <w:tcW w:w="396" w:type="dxa"/>
          </w:tcPr>
          <w:p w14:paraId="34FBEDD7" w14:textId="77777777" w:rsidR="00BC5DA8" w:rsidRPr="00A217D5" w:rsidRDefault="00BC5DA8" w:rsidP="00713C5A">
            <w:pPr>
              <w:rPr>
                <w:sz w:val="20"/>
              </w:rPr>
            </w:pPr>
          </w:p>
        </w:tc>
        <w:tc>
          <w:tcPr>
            <w:tcW w:w="396" w:type="dxa"/>
          </w:tcPr>
          <w:p w14:paraId="3FE02D45" w14:textId="77777777" w:rsidR="00BC5DA8" w:rsidRPr="00A217D5" w:rsidRDefault="00BC5DA8" w:rsidP="00713C5A">
            <w:pPr>
              <w:rPr>
                <w:sz w:val="20"/>
              </w:rPr>
            </w:pPr>
          </w:p>
        </w:tc>
        <w:tc>
          <w:tcPr>
            <w:tcW w:w="397" w:type="dxa"/>
          </w:tcPr>
          <w:p w14:paraId="16357394" w14:textId="77777777" w:rsidR="00BC5DA8" w:rsidRPr="00A217D5" w:rsidRDefault="00BC5DA8" w:rsidP="00713C5A">
            <w:pPr>
              <w:rPr>
                <w:sz w:val="20"/>
              </w:rPr>
            </w:pPr>
          </w:p>
        </w:tc>
        <w:tc>
          <w:tcPr>
            <w:tcW w:w="396" w:type="dxa"/>
          </w:tcPr>
          <w:p w14:paraId="1B9FC17F" w14:textId="77777777" w:rsidR="00BC5DA8" w:rsidRPr="00A217D5" w:rsidRDefault="00BC5DA8" w:rsidP="00713C5A">
            <w:pPr>
              <w:rPr>
                <w:sz w:val="20"/>
              </w:rPr>
            </w:pPr>
          </w:p>
        </w:tc>
        <w:tc>
          <w:tcPr>
            <w:tcW w:w="397" w:type="dxa"/>
          </w:tcPr>
          <w:p w14:paraId="5ACED89C" w14:textId="77777777" w:rsidR="00BC5DA8" w:rsidRPr="00A217D5" w:rsidRDefault="00BC5DA8" w:rsidP="00713C5A">
            <w:pPr>
              <w:rPr>
                <w:sz w:val="20"/>
              </w:rPr>
            </w:pPr>
          </w:p>
        </w:tc>
        <w:tc>
          <w:tcPr>
            <w:tcW w:w="396" w:type="dxa"/>
          </w:tcPr>
          <w:p w14:paraId="4C58D0B5" w14:textId="77777777" w:rsidR="00BC5DA8" w:rsidRPr="00A217D5" w:rsidRDefault="00BC5DA8" w:rsidP="00713C5A">
            <w:pPr>
              <w:rPr>
                <w:sz w:val="20"/>
              </w:rPr>
            </w:pPr>
          </w:p>
        </w:tc>
        <w:tc>
          <w:tcPr>
            <w:tcW w:w="396" w:type="dxa"/>
          </w:tcPr>
          <w:p w14:paraId="064B8926" w14:textId="77777777" w:rsidR="00BC5DA8" w:rsidRPr="00A217D5" w:rsidRDefault="00BC5DA8" w:rsidP="00713C5A">
            <w:pPr>
              <w:rPr>
                <w:sz w:val="20"/>
              </w:rPr>
            </w:pPr>
          </w:p>
        </w:tc>
        <w:tc>
          <w:tcPr>
            <w:tcW w:w="397" w:type="dxa"/>
          </w:tcPr>
          <w:p w14:paraId="6DA3CA5A" w14:textId="77777777" w:rsidR="00BC5DA8" w:rsidRPr="00A217D5" w:rsidRDefault="00BC5DA8" w:rsidP="00713C5A">
            <w:pPr>
              <w:rPr>
                <w:sz w:val="20"/>
              </w:rPr>
            </w:pPr>
          </w:p>
        </w:tc>
        <w:tc>
          <w:tcPr>
            <w:tcW w:w="396" w:type="dxa"/>
          </w:tcPr>
          <w:p w14:paraId="3F96BF94" w14:textId="77777777" w:rsidR="00BC5DA8" w:rsidRPr="00A217D5" w:rsidRDefault="00BC5DA8" w:rsidP="00713C5A">
            <w:pPr>
              <w:rPr>
                <w:sz w:val="20"/>
              </w:rPr>
            </w:pPr>
          </w:p>
        </w:tc>
        <w:tc>
          <w:tcPr>
            <w:tcW w:w="396" w:type="dxa"/>
          </w:tcPr>
          <w:p w14:paraId="1540655D" w14:textId="77777777" w:rsidR="00BC5DA8" w:rsidRPr="00A217D5" w:rsidRDefault="00BC5DA8" w:rsidP="00713C5A">
            <w:pPr>
              <w:rPr>
                <w:sz w:val="20"/>
              </w:rPr>
            </w:pPr>
          </w:p>
        </w:tc>
        <w:tc>
          <w:tcPr>
            <w:tcW w:w="397" w:type="dxa"/>
          </w:tcPr>
          <w:p w14:paraId="627D5708" w14:textId="77777777" w:rsidR="00BC5DA8" w:rsidRPr="00A217D5" w:rsidRDefault="00BC5DA8" w:rsidP="00713C5A">
            <w:pPr>
              <w:rPr>
                <w:sz w:val="20"/>
              </w:rPr>
            </w:pPr>
          </w:p>
        </w:tc>
        <w:tc>
          <w:tcPr>
            <w:tcW w:w="396" w:type="dxa"/>
          </w:tcPr>
          <w:p w14:paraId="7D80BB39" w14:textId="77777777" w:rsidR="00BC5DA8" w:rsidRPr="00A217D5" w:rsidRDefault="00BC5DA8" w:rsidP="00713C5A">
            <w:pPr>
              <w:rPr>
                <w:sz w:val="20"/>
              </w:rPr>
            </w:pPr>
          </w:p>
        </w:tc>
        <w:tc>
          <w:tcPr>
            <w:tcW w:w="396" w:type="dxa"/>
          </w:tcPr>
          <w:p w14:paraId="4E9B7A6F" w14:textId="77777777" w:rsidR="00BC5DA8" w:rsidRPr="00A217D5" w:rsidRDefault="00BC5DA8" w:rsidP="00713C5A">
            <w:pPr>
              <w:rPr>
                <w:sz w:val="20"/>
              </w:rPr>
            </w:pPr>
          </w:p>
        </w:tc>
        <w:tc>
          <w:tcPr>
            <w:tcW w:w="397" w:type="dxa"/>
          </w:tcPr>
          <w:p w14:paraId="3DB4D090" w14:textId="77777777" w:rsidR="00BC5DA8" w:rsidRPr="00A217D5" w:rsidRDefault="00BC5DA8" w:rsidP="00713C5A">
            <w:pPr>
              <w:rPr>
                <w:sz w:val="20"/>
              </w:rPr>
            </w:pPr>
          </w:p>
        </w:tc>
        <w:tc>
          <w:tcPr>
            <w:tcW w:w="396" w:type="dxa"/>
          </w:tcPr>
          <w:p w14:paraId="5CB1EECA" w14:textId="34E4D7D2" w:rsidR="00BC5DA8" w:rsidRDefault="00BC5DA8" w:rsidP="00713C5A">
            <w:r>
              <w:t xml:space="preserve">X </w:t>
            </w:r>
          </w:p>
        </w:tc>
        <w:tc>
          <w:tcPr>
            <w:tcW w:w="397" w:type="dxa"/>
          </w:tcPr>
          <w:p w14:paraId="3122AA5A" w14:textId="77777777" w:rsidR="00BC5DA8" w:rsidRDefault="00BC5DA8" w:rsidP="00713C5A"/>
        </w:tc>
        <w:tc>
          <w:tcPr>
            <w:tcW w:w="396" w:type="dxa"/>
          </w:tcPr>
          <w:p w14:paraId="19EE18E9" w14:textId="77777777" w:rsidR="00BC5DA8" w:rsidRDefault="00BC5DA8" w:rsidP="00713C5A"/>
        </w:tc>
        <w:tc>
          <w:tcPr>
            <w:tcW w:w="396" w:type="dxa"/>
          </w:tcPr>
          <w:p w14:paraId="5E3E70CB" w14:textId="77777777" w:rsidR="00BC5DA8" w:rsidRDefault="00BC5DA8" w:rsidP="00713C5A"/>
        </w:tc>
        <w:tc>
          <w:tcPr>
            <w:tcW w:w="397" w:type="dxa"/>
          </w:tcPr>
          <w:p w14:paraId="1C7A06E5" w14:textId="77777777" w:rsidR="00BC5DA8" w:rsidRDefault="00BC5DA8" w:rsidP="00713C5A"/>
        </w:tc>
        <w:tc>
          <w:tcPr>
            <w:tcW w:w="396" w:type="dxa"/>
          </w:tcPr>
          <w:p w14:paraId="10674F4B" w14:textId="77777777" w:rsidR="00BC5DA8" w:rsidRDefault="00BC5DA8" w:rsidP="00713C5A"/>
        </w:tc>
        <w:tc>
          <w:tcPr>
            <w:tcW w:w="396" w:type="dxa"/>
          </w:tcPr>
          <w:p w14:paraId="6659AA63" w14:textId="77777777" w:rsidR="00BC5DA8" w:rsidRDefault="00BC5DA8" w:rsidP="00713C5A"/>
        </w:tc>
        <w:tc>
          <w:tcPr>
            <w:tcW w:w="397" w:type="dxa"/>
          </w:tcPr>
          <w:p w14:paraId="18EA965F" w14:textId="77777777" w:rsidR="00BC5DA8" w:rsidRDefault="00BC5DA8" w:rsidP="00713C5A"/>
        </w:tc>
        <w:tc>
          <w:tcPr>
            <w:tcW w:w="396" w:type="dxa"/>
          </w:tcPr>
          <w:p w14:paraId="7A977E65" w14:textId="77777777" w:rsidR="00BC5DA8" w:rsidRDefault="00BC5DA8" w:rsidP="00713C5A"/>
        </w:tc>
        <w:tc>
          <w:tcPr>
            <w:tcW w:w="397" w:type="dxa"/>
          </w:tcPr>
          <w:p w14:paraId="20D8D843" w14:textId="77777777" w:rsidR="00BC5DA8" w:rsidRDefault="00BC5DA8" w:rsidP="00713C5A"/>
        </w:tc>
        <w:tc>
          <w:tcPr>
            <w:tcW w:w="396" w:type="dxa"/>
          </w:tcPr>
          <w:p w14:paraId="39ED47A6" w14:textId="77777777" w:rsidR="00BC5DA8" w:rsidRDefault="00BC5DA8" w:rsidP="00713C5A"/>
        </w:tc>
        <w:tc>
          <w:tcPr>
            <w:tcW w:w="396" w:type="dxa"/>
          </w:tcPr>
          <w:p w14:paraId="5EE285D1" w14:textId="77777777" w:rsidR="00BC5DA8" w:rsidRDefault="00BC5DA8" w:rsidP="00713C5A"/>
        </w:tc>
        <w:tc>
          <w:tcPr>
            <w:tcW w:w="397" w:type="dxa"/>
          </w:tcPr>
          <w:p w14:paraId="33348CF3" w14:textId="77777777" w:rsidR="00BC5DA8" w:rsidRDefault="00BC5DA8" w:rsidP="00713C5A"/>
        </w:tc>
        <w:tc>
          <w:tcPr>
            <w:tcW w:w="396" w:type="dxa"/>
          </w:tcPr>
          <w:p w14:paraId="021020F2" w14:textId="77777777" w:rsidR="00BC5DA8" w:rsidRDefault="00BC5DA8" w:rsidP="00713C5A"/>
        </w:tc>
        <w:tc>
          <w:tcPr>
            <w:tcW w:w="396" w:type="dxa"/>
          </w:tcPr>
          <w:p w14:paraId="3FCC8F26" w14:textId="77777777" w:rsidR="00BC5DA8" w:rsidRDefault="00BC5DA8" w:rsidP="00713C5A"/>
        </w:tc>
        <w:tc>
          <w:tcPr>
            <w:tcW w:w="397" w:type="dxa"/>
          </w:tcPr>
          <w:p w14:paraId="259C773B" w14:textId="77777777" w:rsidR="00BC5DA8" w:rsidRDefault="00BC5DA8" w:rsidP="00713C5A"/>
        </w:tc>
        <w:tc>
          <w:tcPr>
            <w:tcW w:w="396" w:type="dxa"/>
          </w:tcPr>
          <w:p w14:paraId="7E96D56A" w14:textId="77777777" w:rsidR="00BC5DA8" w:rsidRDefault="00BC5DA8" w:rsidP="00713C5A"/>
        </w:tc>
        <w:tc>
          <w:tcPr>
            <w:tcW w:w="397" w:type="dxa"/>
          </w:tcPr>
          <w:p w14:paraId="7B86528B" w14:textId="77777777" w:rsidR="00BC5DA8" w:rsidRDefault="00BC5DA8" w:rsidP="00713C5A"/>
        </w:tc>
      </w:tr>
      <w:tr w:rsidR="00BC5DA8" w14:paraId="24412C46" w14:textId="77777777" w:rsidTr="00BC5DA8">
        <w:tc>
          <w:tcPr>
            <w:tcW w:w="1271" w:type="dxa"/>
          </w:tcPr>
          <w:p w14:paraId="4F7FDB12" w14:textId="21CCC5C9" w:rsidR="00BC5DA8" w:rsidRDefault="00BC5DA8" w:rsidP="00713C5A">
            <w:r w:rsidRPr="000E3C98">
              <w:t>PARS_PT</w:t>
            </w:r>
            <w:r>
              <w:t>2</w:t>
            </w:r>
          </w:p>
        </w:tc>
        <w:tc>
          <w:tcPr>
            <w:tcW w:w="396" w:type="dxa"/>
          </w:tcPr>
          <w:p w14:paraId="77041023" w14:textId="77777777" w:rsidR="00BC5DA8" w:rsidRPr="00A217D5" w:rsidRDefault="00BC5DA8" w:rsidP="00713C5A">
            <w:pPr>
              <w:rPr>
                <w:sz w:val="20"/>
              </w:rPr>
            </w:pPr>
          </w:p>
        </w:tc>
        <w:tc>
          <w:tcPr>
            <w:tcW w:w="396" w:type="dxa"/>
          </w:tcPr>
          <w:p w14:paraId="71EBFD4E" w14:textId="77777777" w:rsidR="00BC5DA8" w:rsidRPr="00A217D5" w:rsidRDefault="00BC5DA8" w:rsidP="00713C5A">
            <w:pPr>
              <w:rPr>
                <w:sz w:val="20"/>
              </w:rPr>
            </w:pPr>
          </w:p>
        </w:tc>
        <w:tc>
          <w:tcPr>
            <w:tcW w:w="397" w:type="dxa"/>
          </w:tcPr>
          <w:p w14:paraId="05619D70" w14:textId="77777777" w:rsidR="00BC5DA8" w:rsidRPr="00A217D5" w:rsidRDefault="00BC5DA8" w:rsidP="00713C5A">
            <w:pPr>
              <w:rPr>
                <w:sz w:val="20"/>
              </w:rPr>
            </w:pPr>
          </w:p>
        </w:tc>
        <w:tc>
          <w:tcPr>
            <w:tcW w:w="396" w:type="dxa"/>
          </w:tcPr>
          <w:p w14:paraId="44175E69" w14:textId="77777777" w:rsidR="00BC5DA8" w:rsidRPr="00A217D5" w:rsidRDefault="00BC5DA8" w:rsidP="00713C5A">
            <w:pPr>
              <w:rPr>
                <w:sz w:val="20"/>
              </w:rPr>
            </w:pPr>
          </w:p>
        </w:tc>
        <w:tc>
          <w:tcPr>
            <w:tcW w:w="397" w:type="dxa"/>
          </w:tcPr>
          <w:p w14:paraId="4F8DBFBB" w14:textId="77777777" w:rsidR="00BC5DA8" w:rsidRPr="00A217D5" w:rsidRDefault="00BC5DA8" w:rsidP="00713C5A">
            <w:pPr>
              <w:rPr>
                <w:sz w:val="20"/>
              </w:rPr>
            </w:pPr>
          </w:p>
        </w:tc>
        <w:tc>
          <w:tcPr>
            <w:tcW w:w="396" w:type="dxa"/>
          </w:tcPr>
          <w:p w14:paraId="0C013DC2" w14:textId="77777777" w:rsidR="00BC5DA8" w:rsidRPr="00A217D5" w:rsidRDefault="00BC5DA8" w:rsidP="00713C5A">
            <w:pPr>
              <w:rPr>
                <w:sz w:val="20"/>
              </w:rPr>
            </w:pPr>
          </w:p>
        </w:tc>
        <w:tc>
          <w:tcPr>
            <w:tcW w:w="396" w:type="dxa"/>
          </w:tcPr>
          <w:p w14:paraId="26AAE045" w14:textId="77777777" w:rsidR="00BC5DA8" w:rsidRPr="00A217D5" w:rsidRDefault="00BC5DA8" w:rsidP="00713C5A">
            <w:pPr>
              <w:rPr>
                <w:sz w:val="20"/>
              </w:rPr>
            </w:pPr>
          </w:p>
        </w:tc>
        <w:tc>
          <w:tcPr>
            <w:tcW w:w="397" w:type="dxa"/>
          </w:tcPr>
          <w:p w14:paraId="046A71AA" w14:textId="77777777" w:rsidR="00BC5DA8" w:rsidRPr="00A217D5" w:rsidRDefault="00BC5DA8" w:rsidP="00713C5A">
            <w:pPr>
              <w:rPr>
                <w:sz w:val="20"/>
              </w:rPr>
            </w:pPr>
          </w:p>
        </w:tc>
        <w:tc>
          <w:tcPr>
            <w:tcW w:w="396" w:type="dxa"/>
          </w:tcPr>
          <w:p w14:paraId="02973BE3" w14:textId="77777777" w:rsidR="00BC5DA8" w:rsidRPr="00A217D5" w:rsidRDefault="00BC5DA8" w:rsidP="00713C5A">
            <w:pPr>
              <w:rPr>
                <w:sz w:val="20"/>
              </w:rPr>
            </w:pPr>
          </w:p>
        </w:tc>
        <w:tc>
          <w:tcPr>
            <w:tcW w:w="397" w:type="dxa"/>
          </w:tcPr>
          <w:p w14:paraId="7EE11E9F" w14:textId="77777777" w:rsidR="00BC5DA8" w:rsidRPr="00A217D5" w:rsidRDefault="00BC5DA8" w:rsidP="00713C5A">
            <w:pPr>
              <w:rPr>
                <w:sz w:val="20"/>
              </w:rPr>
            </w:pPr>
          </w:p>
        </w:tc>
        <w:tc>
          <w:tcPr>
            <w:tcW w:w="396" w:type="dxa"/>
          </w:tcPr>
          <w:p w14:paraId="1D60AB95" w14:textId="77777777" w:rsidR="00BC5DA8" w:rsidRPr="00A217D5" w:rsidRDefault="00BC5DA8" w:rsidP="00713C5A">
            <w:pPr>
              <w:rPr>
                <w:sz w:val="20"/>
              </w:rPr>
            </w:pPr>
          </w:p>
        </w:tc>
        <w:tc>
          <w:tcPr>
            <w:tcW w:w="397" w:type="dxa"/>
          </w:tcPr>
          <w:p w14:paraId="30FDF819" w14:textId="77777777" w:rsidR="00BC5DA8" w:rsidRPr="00A217D5" w:rsidRDefault="00BC5DA8" w:rsidP="00713C5A">
            <w:pPr>
              <w:rPr>
                <w:sz w:val="20"/>
              </w:rPr>
            </w:pPr>
          </w:p>
        </w:tc>
        <w:tc>
          <w:tcPr>
            <w:tcW w:w="396" w:type="dxa"/>
          </w:tcPr>
          <w:p w14:paraId="1A23AAEE" w14:textId="77777777" w:rsidR="00BC5DA8" w:rsidRPr="00A217D5" w:rsidRDefault="00BC5DA8" w:rsidP="00713C5A">
            <w:pPr>
              <w:rPr>
                <w:sz w:val="20"/>
              </w:rPr>
            </w:pPr>
          </w:p>
        </w:tc>
        <w:tc>
          <w:tcPr>
            <w:tcW w:w="396" w:type="dxa"/>
          </w:tcPr>
          <w:p w14:paraId="656129C0" w14:textId="77777777" w:rsidR="00BC5DA8" w:rsidRPr="00A217D5" w:rsidRDefault="00BC5DA8" w:rsidP="00713C5A">
            <w:pPr>
              <w:rPr>
                <w:sz w:val="20"/>
              </w:rPr>
            </w:pPr>
          </w:p>
        </w:tc>
        <w:tc>
          <w:tcPr>
            <w:tcW w:w="397" w:type="dxa"/>
          </w:tcPr>
          <w:p w14:paraId="5B8B9AEB" w14:textId="77777777" w:rsidR="00BC5DA8" w:rsidRPr="00A217D5" w:rsidRDefault="00BC5DA8" w:rsidP="00713C5A">
            <w:pPr>
              <w:rPr>
                <w:sz w:val="20"/>
              </w:rPr>
            </w:pPr>
          </w:p>
        </w:tc>
        <w:tc>
          <w:tcPr>
            <w:tcW w:w="396" w:type="dxa"/>
          </w:tcPr>
          <w:p w14:paraId="52C726F9" w14:textId="77777777" w:rsidR="00BC5DA8" w:rsidRPr="00A217D5" w:rsidRDefault="00BC5DA8" w:rsidP="00713C5A">
            <w:pPr>
              <w:rPr>
                <w:sz w:val="20"/>
              </w:rPr>
            </w:pPr>
          </w:p>
        </w:tc>
        <w:tc>
          <w:tcPr>
            <w:tcW w:w="396" w:type="dxa"/>
          </w:tcPr>
          <w:p w14:paraId="3D2F0316" w14:textId="77777777" w:rsidR="00BC5DA8" w:rsidRPr="00A217D5" w:rsidRDefault="00BC5DA8" w:rsidP="00713C5A">
            <w:pPr>
              <w:rPr>
                <w:sz w:val="20"/>
              </w:rPr>
            </w:pPr>
          </w:p>
        </w:tc>
        <w:tc>
          <w:tcPr>
            <w:tcW w:w="397" w:type="dxa"/>
          </w:tcPr>
          <w:p w14:paraId="4F963AA8" w14:textId="77777777" w:rsidR="00BC5DA8" w:rsidRPr="00A217D5" w:rsidRDefault="00BC5DA8" w:rsidP="00713C5A">
            <w:pPr>
              <w:rPr>
                <w:sz w:val="20"/>
              </w:rPr>
            </w:pPr>
          </w:p>
        </w:tc>
        <w:tc>
          <w:tcPr>
            <w:tcW w:w="396" w:type="dxa"/>
          </w:tcPr>
          <w:p w14:paraId="51552CCD" w14:textId="77777777" w:rsidR="00BC5DA8" w:rsidRPr="00A217D5" w:rsidRDefault="00BC5DA8" w:rsidP="00713C5A">
            <w:pPr>
              <w:rPr>
                <w:sz w:val="20"/>
              </w:rPr>
            </w:pPr>
          </w:p>
        </w:tc>
        <w:tc>
          <w:tcPr>
            <w:tcW w:w="396" w:type="dxa"/>
          </w:tcPr>
          <w:p w14:paraId="4BA49248" w14:textId="77777777" w:rsidR="00BC5DA8" w:rsidRPr="00A217D5" w:rsidRDefault="00BC5DA8" w:rsidP="00713C5A">
            <w:pPr>
              <w:rPr>
                <w:sz w:val="20"/>
              </w:rPr>
            </w:pPr>
          </w:p>
        </w:tc>
        <w:tc>
          <w:tcPr>
            <w:tcW w:w="397" w:type="dxa"/>
          </w:tcPr>
          <w:p w14:paraId="038CBDE2" w14:textId="77777777" w:rsidR="00BC5DA8" w:rsidRPr="00A217D5" w:rsidRDefault="00BC5DA8" w:rsidP="00713C5A">
            <w:pPr>
              <w:rPr>
                <w:sz w:val="20"/>
              </w:rPr>
            </w:pPr>
          </w:p>
        </w:tc>
        <w:tc>
          <w:tcPr>
            <w:tcW w:w="396" w:type="dxa"/>
          </w:tcPr>
          <w:p w14:paraId="495D45E4" w14:textId="77777777" w:rsidR="00BC5DA8" w:rsidRPr="00A217D5" w:rsidRDefault="00BC5DA8" w:rsidP="00713C5A">
            <w:pPr>
              <w:rPr>
                <w:sz w:val="20"/>
              </w:rPr>
            </w:pPr>
          </w:p>
        </w:tc>
        <w:tc>
          <w:tcPr>
            <w:tcW w:w="397" w:type="dxa"/>
          </w:tcPr>
          <w:p w14:paraId="1A4F1DE9" w14:textId="77777777" w:rsidR="00BC5DA8" w:rsidRPr="00A217D5" w:rsidRDefault="00BC5DA8" w:rsidP="00713C5A">
            <w:pPr>
              <w:rPr>
                <w:sz w:val="20"/>
              </w:rPr>
            </w:pPr>
          </w:p>
        </w:tc>
        <w:tc>
          <w:tcPr>
            <w:tcW w:w="396" w:type="dxa"/>
          </w:tcPr>
          <w:p w14:paraId="683B4491" w14:textId="77777777" w:rsidR="00BC5DA8" w:rsidRPr="00A217D5" w:rsidRDefault="00BC5DA8" w:rsidP="00713C5A">
            <w:pPr>
              <w:rPr>
                <w:sz w:val="20"/>
              </w:rPr>
            </w:pPr>
          </w:p>
        </w:tc>
        <w:tc>
          <w:tcPr>
            <w:tcW w:w="396" w:type="dxa"/>
          </w:tcPr>
          <w:p w14:paraId="44C24F1C" w14:textId="77777777" w:rsidR="00BC5DA8" w:rsidRPr="00A217D5" w:rsidRDefault="00BC5DA8" w:rsidP="00713C5A">
            <w:pPr>
              <w:rPr>
                <w:sz w:val="20"/>
              </w:rPr>
            </w:pPr>
          </w:p>
        </w:tc>
        <w:tc>
          <w:tcPr>
            <w:tcW w:w="397" w:type="dxa"/>
          </w:tcPr>
          <w:p w14:paraId="0DA7581A" w14:textId="77777777" w:rsidR="00BC5DA8" w:rsidRPr="00A217D5" w:rsidRDefault="00BC5DA8" w:rsidP="00713C5A">
            <w:pPr>
              <w:rPr>
                <w:sz w:val="20"/>
              </w:rPr>
            </w:pPr>
          </w:p>
        </w:tc>
        <w:tc>
          <w:tcPr>
            <w:tcW w:w="396" w:type="dxa"/>
          </w:tcPr>
          <w:p w14:paraId="67EB86CE" w14:textId="77777777" w:rsidR="00BC5DA8" w:rsidRPr="00A217D5" w:rsidRDefault="00BC5DA8" w:rsidP="00713C5A">
            <w:pPr>
              <w:rPr>
                <w:sz w:val="20"/>
              </w:rPr>
            </w:pPr>
          </w:p>
        </w:tc>
        <w:tc>
          <w:tcPr>
            <w:tcW w:w="396" w:type="dxa"/>
          </w:tcPr>
          <w:p w14:paraId="519F70DD" w14:textId="77777777" w:rsidR="00BC5DA8" w:rsidRPr="00A217D5" w:rsidRDefault="00BC5DA8" w:rsidP="00713C5A">
            <w:pPr>
              <w:rPr>
                <w:sz w:val="20"/>
              </w:rPr>
            </w:pPr>
          </w:p>
        </w:tc>
        <w:tc>
          <w:tcPr>
            <w:tcW w:w="397" w:type="dxa"/>
          </w:tcPr>
          <w:p w14:paraId="6CB9BAEE" w14:textId="77777777" w:rsidR="00BC5DA8" w:rsidRPr="00A217D5" w:rsidRDefault="00BC5DA8" w:rsidP="00713C5A">
            <w:pPr>
              <w:rPr>
                <w:sz w:val="20"/>
              </w:rPr>
            </w:pPr>
          </w:p>
        </w:tc>
        <w:tc>
          <w:tcPr>
            <w:tcW w:w="396" w:type="dxa"/>
          </w:tcPr>
          <w:p w14:paraId="2C4524D6" w14:textId="77777777" w:rsidR="00BC5DA8" w:rsidRPr="00A217D5" w:rsidRDefault="00BC5DA8" w:rsidP="00713C5A">
            <w:pPr>
              <w:rPr>
                <w:sz w:val="20"/>
              </w:rPr>
            </w:pPr>
          </w:p>
        </w:tc>
        <w:tc>
          <w:tcPr>
            <w:tcW w:w="396" w:type="dxa"/>
          </w:tcPr>
          <w:p w14:paraId="73A300A1" w14:textId="77777777" w:rsidR="00BC5DA8" w:rsidRPr="00A217D5" w:rsidRDefault="00BC5DA8" w:rsidP="00713C5A">
            <w:pPr>
              <w:rPr>
                <w:sz w:val="20"/>
              </w:rPr>
            </w:pPr>
          </w:p>
        </w:tc>
        <w:tc>
          <w:tcPr>
            <w:tcW w:w="397" w:type="dxa"/>
          </w:tcPr>
          <w:p w14:paraId="4F5C06FD" w14:textId="77777777" w:rsidR="00BC5DA8" w:rsidRPr="00A217D5" w:rsidRDefault="00BC5DA8" w:rsidP="00713C5A">
            <w:pPr>
              <w:rPr>
                <w:sz w:val="20"/>
              </w:rPr>
            </w:pPr>
          </w:p>
        </w:tc>
        <w:tc>
          <w:tcPr>
            <w:tcW w:w="396" w:type="dxa"/>
          </w:tcPr>
          <w:p w14:paraId="18850456" w14:textId="77777777" w:rsidR="00BC5DA8" w:rsidRDefault="00BC5DA8" w:rsidP="00713C5A"/>
        </w:tc>
        <w:tc>
          <w:tcPr>
            <w:tcW w:w="397" w:type="dxa"/>
          </w:tcPr>
          <w:p w14:paraId="42040459" w14:textId="6B590E9C" w:rsidR="00BC5DA8" w:rsidRDefault="00BC5DA8" w:rsidP="00713C5A">
            <w:r>
              <w:t xml:space="preserve">X </w:t>
            </w:r>
          </w:p>
        </w:tc>
        <w:tc>
          <w:tcPr>
            <w:tcW w:w="396" w:type="dxa"/>
          </w:tcPr>
          <w:p w14:paraId="2F27B182" w14:textId="77777777" w:rsidR="00BC5DA8" w:rsidRDefault="00BC5DA8" w:rsidP="00713C5A"/>
        </w:tc>
        <w:tc>
          <w:tcPr>
            <w:tcW w:w="396" w:type="dxa"/>
          </w:tcPr>
          <w:p w14:paraId="20D1A6A3" w14:textId="77777777" w:rsidR="00BC5DA8" w:rsidRDefault="00BC5DA8" w:rsidP="00713C5A"/>
        </w:tc>
        <w:tc>
          <w:tcPr>
            <w:tcW w:w="397" w:type="dxa"/>
          </w:tcPr>
          <w:p w14:paraId="25F28FF6" w14:textId="77777777" w:rsidR="00BC5DA8" w:rsidRDefault="00BC5DA8" w:rsidP="00713C5A"/>
        </w:tc>
        <w:tc>
          <w:tcPr>
            <w:tcW w:w="396" w:type="dxa"/>
          </w:tcPr>
          <w:p w14:paraId="6589948D" w14:textId="77777777" w:rsidR="00BC5DA8" w:rsidRDefault="00BC5DA8" w:rsidP="00713C5A"/>
        </w:tc>
        <w:tc>
          <w:tcPr>
            <w:tcW w:w="396" w:type="dxa"/>
          </w:tcPr>
          <w:p w14:paraId="6A14CA4C" w14:textId="77777777" w:rsidR="00BC5DA8" w:rsidRDefault="00BC5DA8" w:rsidP="00713C5A"/>
        </w:tc>
        <w:tc>
          <w:tcPr>
            <w:tcW w:w="397" w:type="dxa"/>
          </w:tcPr>
          <w:p w14:paraId="3AA1C716" w14:textId="77777777" w:rsidR="00BC5DA8" w:rsidRDefault="00BC5DA8" w:rsidP="00713C5A"/>
        </w:tc>
        <w:tc>
          <w:tcPr>
            <w:tcW w:w="396" w:type="dxa"/>
          </w:tcPr>
          <w:p w14:paraId="6B5F6C09" w14:textId="77777777" w:rsidR="00BC5DA8" w:rsidRDefault="00BC5DA8" w:rsidP="00713C5A"/>
        </w:tc>
        <w:tc>
          <w:tcPr>
            <w:tcW w:w="397" w:type="dxa"/>
          </w:tcPr>
          <w:p w14:paraId="46C07554" w14:textId="77777777" w:rsidR="00BC5DA8" w:rsidRDefault="00BC5DA8" w:rsidP="00713C5A"/>
        </w:tc>
        <w:tc>
          <w:tcPr>
            <w:tcW w:w="396" w:type="dxa"/>
          </w:tcPr>
          <w:p w14:paraId="6061EC42" w14:textId="77777777" w:rsidR="00BC5DA8" w:rsidRDefault="00BC5DA8" w:rsidP="00713C5A"/>
        </w:tc>
        <w:tc>
          <w:tcPr>
            <w:tcW w:w="396" w:type="dxa"/>
          </w:tcPr>
          <w:p w14:paraId="27B18A87" w14:textId="77777777" w:rsidR="00BC5DA8" w:rsidRDefault="00BC5DA8" w:rsidP="00713C5A"/>
        </w:tc>
        <w:tc>
          <w:tcPr>
            <w:tcW w:w="397" w:type="dxa"/>
          </w:tcPr>
          <w:p w14:paraId="611C1BC2" w14:textId="77777777" w:rsidR="00BC5DA8" w:rsidRDefault="00BC5DA8" w:rsidP="00713C5A"/>
        </w:tc>
        <w:tc>
          <w:tcPr>
            <w:tcW w:w="396" w:type="dxa"/>
          </w:tcPr>
          <w:p w14:paraId="0E61BC98" w14:textId="77777777" w:rsidR="00BC5DA8" w:rsidRDefault="00BC5DA8" w:rsidP="00713C5A"/>
        </w:tc>
        <w:tc>
          <w:tcPr>
            <w:tcW w:w="396" w:type="dxa"/>
          </w:tcPr>
          <w:p w14:paraId="568CC1E6" w14:textId="77777777" w:rsidR="00BC5DA8" w:rsidRDefault="00BC5DA8" w:rsidP="00713C5A"/>
        </w:tc>
        <w:tc>
          <w:tcPr>
            <w:tcW w:w="397" w:type="dxa"/>
          </w:tcPr>
          <w:p w14:paraId="70F7749C" w14:textId="77777777" w:rsidR="00BC5DA8" w:rsidRDefault="00BC5DA8" w:rsidP="00713C5A"/>
        </w:tc>
        <w:tc>
          <w:tcPr>
            <w:tcW w:w="396" w:type="dxa"/>
          </w:tcPr>
          <w:p w14:paraId="60417FA1" w14:textId="77777777" w:rsidR="00BC5DA8" w:rsidRDefault="00BC5DA8" w:rsidP="00713C5A"/>
        </w:tc>
        <w:tc>
          <w:tcPr>
            <w:tcW w:w="397" w:type="dxa"/>
          </w:tcPr>
          <w:p w14:paraId="4BCA202D" w14:textId="77777777" w:rsidR="00BC5DA8" w:rsidRDefault="00BC5DA8" w:rsidP="00713C5A"/>
        </w:tc>
      </w:tr>
      <w:tr w:rsidR="00BC5DA8" w14:paraId="141C288E" w14:textId="77777777" w:rsidTr="00BC5DA8">
        <w:tc>
          <w:tcPr>
            <w:tcW w:w="1271" w:type="dxa"/>
          </w:tcPr>
          <w:p w14:paraId="734C4FAB" w14:textId="06F5121B" w:rsidR="00BC5DA8" w:rsidRDefault="00BC5DA8" w:rsidP="00713C5A">
            <w:r w:rsidRPr="000E3C98">
              <w:t>PARS_PT</w:t>
            </w:r>
            <w:r>
              <w:t>3</w:t>
            </w:r>
          </w:p>
        </w:tc>
        <w:tc>
          <w:tcPr>
            <w:tcW w:w="396" w:type="dxa"/>
          </w:tcPr>
          <w:p w14:paraId="519955F2" w14:textId="77777777" w:rsidR="00BC5DA8" w:rsidRPr="00A217D5" w:rsidRDefault="00BC5DA8" w:rsidP="00713C5A">
            <w:pPr>
              <w:rPr>
                <w:sz w:val="20"/>
              </w:rPr>
            </w:pPr>
          </w:p>
        </w:tc>
        <w:tc>
          <w:tcPr>
            <w:tcW w:w="396" w:type="dxa"/>
          </w:tcPr>
          <w:p w14:paraId="02830474" w14:textId="77777777" w:rsidR="00BC5DA8" w:rsidRPr="00A217D5" w:rsidRDefault="00BC5DA8" w:rsidP="00713C5A">
            <w:pPr>
              <w:rPr>
                <w:sz w:val="20"/>
              </w:rPr>
            </w:pPr>
          </w:p>
        </w:tc>
        <w:tc>
          <w:tcPr>
            <w:tcW w:w="397" w:type="dxa"/>
          </w:tcPr>
          <w:p w14:paraId="774E79F4" w14:textId="77777777" w:rsidR="00BC5DA8" w:rsidRPr="00A217D5" w:rsidRDefault="00BC5DA8" w:rsidP="00713C5A">
            <w:pPr>
              <w:rPr>
                <w:sz w:val="20"/>
              </w:rPr>
            </w:pPr>
          </w:p>
        </w:tc>
        <w:tc>
          <w:tcPr>
            <w:tcW w:w="396" w:type="dxa"/>
          </w:tcPr>
          <w:p w14:paraId="397DE3C9" w14:textId="77777777" w:rsidR="00BC5DA8" w:rsidRPr="00A217D5" w:rsidRDefault="00BC5DA8" w:rsidP="00713C5A">
            <w:pPr>
              <w:rPr>
                <w:sz w:val="20"/>
              </w:rPr>
            </w:pPr>
          </w:p>
        </w:tc>
        <w:tc>
          <w:tcPr>
            <w:tcW w:w="397" w:type="dxa"/>
          </w:tcPr>
          <w:p w14:paraId="2D98599B" w14:textId="77777777" w:rsidR="00BC5DA8" w:rsidRPr="00A217D5" w:rsidRDefault="00BC5DA8" w:rsidP="00713C5A">
            <w:pPr>
              <w:rPr>
                <w:sz w:val="20"/>
              </w:rPr>
            </w:pPr>
          </w:p>
        </w:tc>
        <w:tc>
          <w:tcPr>
            <w:tcW w:w="396" w:type="dxa"/>
          </w:tcPr>
          <w:p w14:paraId="48B26301" w14:textId="77777777" w:rsidR="00BC5DA8" w:rsidRPr="00A217D5" w:rsidRDefault="00BC5DA8" w:rsidP="00713C5A">
            <w:pPr>
              <w:rPr>
                <w:sz w:val="20"/>
              </w:rPr>
            </w:pPr>
          </w:p>
        </w:tc>
        <w:tc>
          <w:tcPr>
            <w:tcW w:w="396" w:type="dxa"/>
          </w:tcPr>
          <w:p w14:paraId="7E8CF314" w14:textId="77777777" w:rsidR="00BC5DA8" w:rsidRPr="00A217D5" w:rsidRDefault="00BC5DA8" w:rsidP="00713C5A">
            <w:pPr>
              <w:rPr>
                <w:sz w:val="20"/>
              </w:rPr>
            </w:pPr>
          </w:p>
        </w:tc>
        <w:tc>
          <w:tcPr>
            <w:tcW w:w="397" w:type="dxa"/>
          </w:tcPr>
          <w:p w14:paraId="00563EAE" w14:textId="77777777" w:rsidR="00BC5DA8" w:rsidRPr="00A217D5" w:rsidRDefault="00BC5DA8" w:rsidP="00713C5A">
            <w:pPr>
              <w:rPr>
                <w:sz w:val="20"/>
              </w:rPr>
            </w:pPr>
          </w:p>
        </w:tc>
        <w:tc>
          <w:tcPr>
            <w:tcW w:w="396" w:type="dxa"/>
          </w:tcPr>
          <w:p w14:paraId="07AF48CB" w14:textId="77777777" w:rsidR="00BC5DA8" w:rsidRPr="00A217D5" w:rsidRDefault="00BC5DA8" w:rsidP="00713C5A">
            <w:pPr>
              <w:rPr>
                <w:sz w:val="20"/>
              </w:rPr>
            </w:pPr>
          </w:p>
        </w:tc>
        <w:tc>
          <w:tcPr>
            <w:tcW w:w="397" w:type="dxa"/>
          </w:tcPr>
          <w:p w14:paraId="6A885455" w14:textId="77777777" w:rsidR="00BC5DA8" w:rsidRPr="00A217D5" w:rsidRDefault="00BC5DA8" w:rsidP="00713C5A">
            <w:pPr>
              <w:rPr>
                <w:sz w:val="20"/>
              </w:rPr>
            </w:pPr>
          </w:p>
        </w:tc>
        <w:tc>
          <w:tcPr>
            <w:tcW w:w="396" w:type="dxa"/>
          </w:tcPr>
          <w:p w14:paraId="0B183F21" w14:textId="77777777" w:rsidR="00BC5DA8" w:rsidRPr="00A217D5" w:rsidRDefault="00BC5DA8" w:rsidP="00713C5A">
            <w:pPr>
              <w:rPr>
                <w:sz w:val="20"/>
              </w:rPr>
            </w:pPr>
          </w:p>
        </w:tc>
        <w:tc>
          <w:tcPr>
            <w:tcW w:w="397" w:type="dxa"/>
          </w:tcPr>
          <w:p w14:paraId="2AA68505" w14:textId="77777777" w:rsidR="00BC5DA8" w:rsidRPr="00A217D5" w:rsidRDefault="00BC5DA8" w:rsidP="00713C5A">
            <w:pPr>
              <w:rPr>
                <w:sz w:val="20"/>
              </w:rPr>
            </w:pPr>
          </w:p>
        </w:tc>
        <w:tc>
          <w:tcPr>
            <w:tcW w:w="396" w:type="dxa"/>
          </w:tcPr>
          <w:p w14:paraId="5149D201" w14:textId="77777777" w:rsidR="00BC5DA8" w:rsidRPr="00A217D5" w:rsidRDefault="00BC5DA8" w:rsidP="00713C5A">
            <w:pPr>
              <w:rPr>
                <w:sz w:val="20"/>
              </w:rPr>
            </w:pPr>
          </w:p>
        </w:tc>
        <w:tc>
          <w:tcPr>
            <w:tcW w:w="396" w:type="dxa"/>
          </w:tcPr>
          <w:p w14:paraId="180A4B41" w14:textId="77777777" w:rsidR="00BC5DA8" w:rsidRPr="00A217D5" w:rsidRDefault="00BC5DA8" w:rsidP="00713C5A">
            <w:pPr>
              <w:rPr>
                <w:sz w:val="20"/>
              </w:rPr>
            </w:pPr>
          </w:p>
        </w:tc>
        <w:tc>
          <w:tcPr>
            <w:tcW w:w="397" w:type="dxa"/>
          </w:tcPr>
          <w:p w14:paraId="5DF5BCC0" w14:textId="77777777" w:rsidR="00BC5DA8" w:rsidRPr="00A217D5" w:rsidRDefault="00BC5DA8" w:rsidP="00713C5A">
            <w:pPr>
              <w:rPr>
                <w:sz w:val="20"/>
              </w:rPr>
            </w:pPr>
          </w:p>
        </w:tc>
        <w:tc>
          <w:tcPr>
            <w:tcW w:w="396" w:type="dxa"/>
          </w:tcPr>
          <w:p w14:paraId="01E19652" w14:textId="77777777" w:rsidR="00BC5DA8" w:rsidRPr="00A217D5" w:rsidRDefault="00BC5DA8" w:rsidP="00713C5A">
            <w:pPr>
              <w:rPr>
                <w:sz w:val="20"/>
              </w:rPr>
            </w:pPr>
          </w:p>
        </w:tc>
        <w:tc>
          <w:tcPr>
            <w:tcW w:w="396" w:type="dxa"/>
          </w:tcPr>
          <w:p w14:paraId="46507FD6" w14:textId="77777777" w:rsidR="00BC5DA8" w:rsidRPr="00A217D5" w:rsidRDefault="00BC5DA8" w:rsidP="00713C5A">
            <w:pPr>
              <w:rPr>
                <w:sz w:val="20"/>
              </w:rPr>
            </w:pPr>
          </w:p>
        </w:tc>
        <w:tc>
          <w:tcPr>
            <w:tcW w:w="397" w:type="dxa"/>
          </w:tcPr>
          <w:p w14:paraId="1945097E" w14:textId="77777777" w:rsidR="00BC5DA8" w:rsidRPr="00A217D5" w:rsidRDefault="00BC5DA8" w:rsidP="00713C5A">
            <w:pPr>
              <w:rPr>
                <w:sz w:val="20"/>
              </w:rPr>
            </w:pPr>
          </w:p>
        </w:tc>
        <w:tc>
          <w:tcPr>
            <w:tcW w:w="396" w:type="dxa"/>
          </w:tcPr>
          <w:p w14:paraId="0889DB9A" w14:textId="77777777" w:rsidR="00BC5DA8" w:rsidRPr="00A217D5" w:rsidRDefault="00BC5DA8" w:rsidP="00713C5A">
            <w:pPr>
              <w:rPr>
                <w:sz w:val="20"/>
              </w:rPr>
            </w:pPr>
          </w:p>
        </w:tc>
        <w:tc>
          <w:tcPr>
            <w:tcW w:w="396" w:type="dxa"/>
          </w:tcPr>
          <w:p w14:paraId="2BBA5898" w14:textId="77777777" w:rsidR="00BC5DA8" w:rsidRPr="00A217D5" w:rsidRDefault="00BC5DA8" w:rsidP="00713C5A">
            <w:pPr>
              <w:rPr>
                <w:sz w:val="20"/>
              </w:rPr>
            </w:pPr>
          </w:p>
        </w:tc>
        <w:tc>
          <w:tcPr>
            <w:tcW w:w="397" w:type="dxa"/>
          </w:tcPr>
          <w:p w14:paraId="26E59B28" w14:textId="77777777" w:rsidR="00BC5DA8" w:rsidRPr="00A217D5" w:rsidRDefault="00BC5DA8" w:rsidP="00713C5A">
            <w:pPr>
              <w:rPr>
                <w:sz w:val="20"/>
              </w:rPr>
            </w:pPr>
          </w:p>
        </w:tc>
        <w:tc>
          <w:tcPr>
            <w:tcW w:w="396" w:type="dxa"/>
          </w:tcPr>
          <w:p w14:paraId="517E2280" w14:textId="77777777" w:rsidR="00BC5DA8" w:rsidRPr="00A217D5" w:rsidRDefault="00BC5DA8" w:rsidP="00713C5A">
            <w:pPr>
              <w:rPr>
                <w:sz w:val="20"/>
              </w:rPr>
            </w:pPr>
          </w:p>
        </w:tc>
        <w:tc>
          <w:tcPr>
            <w:tcW w:w="397" w:type="dxa"/>
          </w:tcPr>
          <w:p w14:paraId="6EFE6196" w14:textId="77777777" w:rsidR="00BC5DA8" w:rsidRPr="00A217D5" w:rsidRDefault="00BC5DA8" w:rsidP="00713C5A">
            <w:pPr>
              <w:rPr>
                <w:sz w:val="20"/>
              </w:rPr>
            </w:pPr>
          </w:p>
        </w:tc>
        <w:tc>
          <w:tcPr>
            <w:tcW w:w="396" w:type="dxa"/>
          </w:tcPr>
          <w:p w14:paraId="2FF2B692" w14:textId="77777777" w:rsidR="00BC5DA8" w:rsidRPr="00A217D5" w:rsidRDefault="00BC5DA8" w:rsidP="00713C5A">
            <w:pPr>
              <w:rPr>
                <w:sz w:val="20"/>
              </w:rPr>
            </w:pPr>
          </w:p>
        </w:tc>
        <w:tc>
          <w:tcPr>
            <w:tcW w:w="396" w:type="dxa"/>
          </w:tcPr>
          <w:p w14:paraId="0D52DB47" w14:textId="77777777" w:rsidR="00BC5DA8" w:rsidRPr="00A217D5" w:rsidRDefault="00BC5DA8" w:rsidP="00713C5A">
            <w:pPr>
              <w:rPr>
                <w:sz w:val="20"/>
              </w:rPr>
            </w:pPr>
          </w:p>
        </w:tc>
        <w:tc>
          <w:tcPr>
            <w:tcW w:w="397" w:type="dxa"/>
          </w:tcPr>
          <w:p w14:paraId="0938467D" w14:textId="77777777" w:rsidR="00BC5DA8" w:rsidRPr="00A217D5" w:rsidRDefault="00BC5DA8" w:rsidP="00713C5A">
            <w:pPr>
              <w:rPr>
                <w:sz w:val="20"/>
              </w:rPr>
            </w:pPr>
          </w:p>
        </w:tc>
        <w:tc>
          <w:tcPr>
            <w:tcW w:w="396" w:type="dxa"/>
          </w:tcPr>
          <w:p w14:paraId="4EF4D132" w14:textId="77777777" w:rsidR="00BC5DA8" w:rsidRPr="00A217D5" w:rsidRDefault="00BC5DA8" w:rsidP="00713C5A">
            <w:pPr>
              <w:rPr>
                <w:sz w:val="20"/>
              </w:rPr>
            </w:pPr>
          </w:p>
        </w:tc>
        <w:tc>
          <w:tcPr>
            <w:tcW w:w="396" w:type="dxa"/>
          </w:tcPr>
          <w:p w14:paraId="210A5650" w14:textId="77777777" w:rsidR="00BC5DA8" w:rsidRPr="00A217D5" w:rsidRDefault="00BC5DA8" w:rsidP="00713C5A">
            <w:pPr>
              <w:rPr>
                <w:sz w:val="20"/>
              </w:rPr>
            </w:pPr>
          </w:p>
        </w:tc>
        <w:tc>
          <w:tcPr>
            <w:tcW w:w="397" w:type="dxa"/>
          </w:tcPr>
          <w:p w14:paraId="249E0B2A" w14:textId="77777777" w:rsidR="00BC5DA8" w:rsidRPr="00A217D5" w:rsidRDefault="00BC5DA8" w:rsidP="00713C5A">
            <w:pPr>
              <w:rPr>
                <w:sz w:val="20"/>
              </w:rPr>
            </w:pPr>
          </w:p>
        </w:tc>
        <w:tc>
          <w:tcPr>
            <w:tcW w:w="396" w:type="dxa"/>
          </w:tcPr>
          <w:p w14:paraId="5E1F0467" w14:textId="77777777" w:rsidR="00BC5DA8" w:rsidRPr="00A217D5" w:rsidRDefault="00BC5DA8" w:rsidP="00713C5A">
            <w:pPr>
              <w:rPr>
                <w:sz w:val="20"/>
              </w:rPr>
            </w:pPr>
          </w:p>
        </w:tc>
        <w:tc>
          <w:tcPr>
            <w:tcW w:w="396" w:type="dxa"/>
          </w:tcPr>
          <w:p w14:paraId="66F8BB75" w14:textId="77777777" w:rsidR="00BC5DA8" w:rsidRPr="00A217D5" w:rsidRDefault="00BC5DA8" w:rsidP="00713C5A">
            <w:pPr>
              <w:rPr>
                <w:sz w:val="20"/>
              </w:rPr>
            </w:pPr>
          </w:p>
        </w:tc>
        <w:tc>
          <w:tcPr>
            <w:tcW w:w="397" w:type="dxa"/>
          </w:tcPr>
          <w:p w14:paraId="6F3C61C0" w14:textId="77777777" w:rsidR="00BC5DA8" w:rsidRPr="00A217D5" w:rsidRDefault="00BC5DA8" w:rsidP="00713C5A">
            <w:pPr>
              <w:rPr>
                <w:sz w:val="20"/>
              </w:rPr>
            </w:pPr>
          </w:p>
        </w:tc>
        <w:tc>
          <w:tcPr>
            <w:tcW w:w="396" w:type="dxa"/>
          </w:tcPr>
          <w:p w14:paraId="7A7EF251" w14:textId="77777777" w:rsidR="00BC5DA8" w:rsidRDefault="00BC5DA8" w:rsidP="00713C5A"/>
        </w:tc>
        <w:tc>
          <w:tcPr>
            <w:tcW w:w="397" w:type="dxa"/>
          </w:tcPr>
          <w:p w14:paraId="7322F918" w14:textId="77777777" w:rsidR="00BC5DA8" w:rsidRDefault="00BC5DA8" w:rsidP="00713C5A"/>
        </w:tc>
        <w:tc>
          <w:tcPr>
            <w:tcW w:w="396" w:type="dxa"/>
          </w:tcPr>
          <w:p w14:paraId="1FBB0EAC" w14:textId="63838018" w:rsidR="00BC5DA8" w:rsidRDefault="00BC5DA8" w:rsidP="00713C5A">
            <w:r>
              <w:t xml:space="preserve">X </w:t>
            </w:r>
          </w:p>
        </w:tc>
        <w:tc>
          <w:tcPr>
            <w:tcW w:w="396" w:type="dxa"/>
          </w:tcPr>
          <w:p w14:paraId="662EA730" w14:textId="77777777" w:rsidR="00BC5DA8" w:rsidRDefault="00BC5DA8" w:rsidP="00713C5A"/>
        </w:tc>
        <w:tc>
          <w:tcPr>
            <w:tcW w:w="397" w:type="dxa"/>
          </w:tcPr>
          <w:p w14:paraId="26D0B9F3" w14:textId="77777777" w:rsidR="00BC5DA8" w:rsidRDefault="00BC5DA8" w:rsidP="00713C5A"/>
        </w:tc>
        <w:tc>
          <w:tcPr>
            <w:tcW w:w="396" w:type="dxa"/>
          </w:tcPr>
          <w:p w14:paraId="307A6D21" w14:textId="77777777" w:rsidR="00BC5DA8" w:rsidRDefault="00BC5DA8" w:rsidP="00713C5A"/>
        </w:tc>
        <w:tc>
          <w:tcPr>
            <w:tcW w:w="396" w:type="dxa"/>
          </w:tcPr>
          <w:p w14:paraId="63B95A43" w14:textId="77777777" w:rsidR="00BC5DA8" w:rsidRDefault="00BC5DA8" w:rsidP="00713C5A"/>
        </w:tc>
        <w:tc>
          <w:tcPr>
            <w:tcW w:w="397" w:type="dxa"/>
          </w:tcPr>
          <w:p w14:paraId="58C89CEC" w14:textId="77777777" w:rsidR="00BC5DA8" w:rsidRDefault="00BC5DA8" w:rsidP="00713C5A"/>
        </w:tc>
        <w:tc>
          <w:tcPr>
            <w:tcW w:w="396" w:type="dxa"/>
          </w:tcPr>
          <w:p w14:paraId="2338E8BF" w14:textId="77777777" w:rsidR="00BC5DA8" w:rsidRDefault="00BC5DA8" w:rsidP="00713C5A"/>
        </w:tc>
        <w:tc>
          <w:tcPr>
            <w:tcW w:w="397" w:type="dxa"/>
          </w:tcPr>
          <w:p w14:paraId="5945A726" w14:textId="77777777" w:rsidR="00BC5DA8" w:rsidRDefault="00BC5DA8" w:rsidP="00713C5A"/>
        </w:tc>
        <w:tc>
          <w:tcPr>
            <w:tcW w:w="396" w:type="dxa"/>
          </w:tcPr>
          <w:p w14:paraId="602A4CBF" w14:textId="77777777" w:rsidR="00BC5DA8" w:rsidRDefault="00BC5DA8" w:rsidP="00713C5A"/>
        </w:tc>
        <w:tc>
          <w:tcPr>
            <w:tcW w:w="396" w:type="dxa"/>
          </w:tcPr>
          <w:p w14:paraId="51CF2376" w14:textId="77777777" w:rsidR="00BC5DA8" w:rsidRDefault="00BC5DA8" w:rsidP="00713C5A"/>
        </w:tc>
        <w:tc>
          <w:tcPr>
            <w:tcW w:w="397" w:type="dxa"/>
          </w:tcPr>
          <w:p w14:paraId="12904B2C" w14:textId="77777777" w:rsidR="00BC5DA8" w:rsidRDefault="00BC5DA8" w:rsidP="00713C5A"/>
        </w:tc>
        <w:tc>
          <w:tcPr>
            <w:tcW w:w="396" w:type="dxa"/>
          </w:tcPr>
          <w:p w14:paraId="44A0A0A4" w14:textId="77777777" w:rsidR="00BC5DA8" w:rsidRDefault="00BC5DA8" w:rsidP="00713C5A"/>
        </w:tc>
        <w:tc>
          <w:tcPr>
            <w:tcW w:w="396" w:type="dxa"/>
          </w:tcPr>
          <w:p w14:paraId="613F7C42" w14:textId="77777777" w:rsidR="00BC5DA8" w:rsidRDefault="00BC5DA8" w:rsidP="00713C5A"/>
        </w:tc>
        <w:tc>
          <w:tcPr>
            <w:tcW w:w="397" w:type="dxa"/>
          </w:tcPr>
          <w:p w14:paraId="5B8ED128" w14:textId="77777777" w:rsidR="00BC5DA8" w:rsidRDefault="00BC5DA8" w:rsidP="00713C5A"/>
        </w:tc>
        <w:tc>
          <w:tcPr>
            <w:tcW w:w="396" w:type="dxa"/>
          </w:tcPr>
          <w:p w14:paraId="10FADBED" w14:textId="77777777" w:rsidR="00BC5DA8" w:rsidRDefault="00BC5DA8" w:rsidP="00713C5A"/>
        </w:tc>
        <w:tc>
          <w:tcPr>
            <w:tcW w:w="397" w:type="dxa"/>
          </w:tcPr>
          <w:p w14:paraId="02D3D843" w14:textId="77777777" w:rsidR="00BC5DA8" w:rsidRDefault="00BC5DA8" w:rsidP="00713C5A"/>
        </w:tc>
      </w:tr>
      <w:tr w:rsidR="00BC5DA8" w14:paraId="7F13A741" w14:textId="77777777" w:rsidTr="00BC5DA8">
        <w:tc>
          <w:tcPr>
            <w:tcW w:w="1271" w:type="dxa"/>
          </w:tcPr>
          <w:p w14:paraId="174C9B7E" w14:textId="3F98430E" w:rsidR="00BC5DA8" w:rsidRDefault="00BC5DA8" w:rsidP="00713C5A">
            <w:r w:rsidRPr="000E3C98">
              <w:t>PARS_PT</w:t>
            </w:r>
            <w:r>
              <w:t>4</w:t>
            </w:r>
          </w:p>
        </w:tc>
        <w:tc>
          <w:tcPr>
            <w:tcW w:w="396" w:type="dxa"/>
          </w:tcPr>
          <w:p w14:paraId="70F5FB53" w14:textId="77777777" w:rsidR="00BC5DA8" w:rsidRPr="00A217D5" w:rsidRDefault="00BC5DA8" w:rsidP="00713C5A">
            <w:pPr>
              <w:rPr>
                <w:sz w:val="20"/>
              </w:rPr>
            </w:pPr>
          </w:p>
        </w:tc>
        <w:tc>
          <w:tcPr>
            <w:tcW w:w="396" w:type="dxa"/>
          </w:tcPr>
          <w:p w14:paraId="27B79517" w14:textId="77777777" w:rsidR="00BC5DA8" w:rsidRPr="00A217D5" w:rsidRDefault="00BC5DA8" w:rsidP="00713C5A">
            <w:pPr>
              <w:rPr>
                <w:sz w:val="20"/>
              </w:rPr>
            </w:pPr>
          </w:p>
        </w:tc>
        <w:tc>
          <w:tcPr>
            <w:tcW w:w="397" w:type="dxa"/>
          </w:tcPr>
          <w:p w14:paraId="48DF6999" w14:textId="77777777" w:rsidR="00BC5DA8" w:rsidRPr="00A217D5" w:rsidRDefault="00BC5DA8" w:rsidP="00713C5A">
            <w:pPr>
              <w:rPr>
                <w:sz w:val="20"/>
              </w:rPr>
            </w:pPr>
          </w:p>
        </w:tc>
        <w:tc>
          <w:tcPr>
            <w:tcW w:w="396" w:type="dxa"/>
          </w:tcPr>
          <w:p w14:paraId="45F95861" w14:textId="77777777" w:rsidR="00BC5DA8" w:rsidRPr="00A217D5" w:rsidRDefault="00BC5DA8" w:rsidP="00713C5A">
            <w:pPr>
              <w:rPr>
                <w:sz w:val="20"/>
              </w:rPr>
            </w:pPr>
          </w:p>
        </w:tc>
        <w:tc>
          <w:tcPr>
            <w:tcW w:w="397" w:type="dxa"/>
          </w:tcPr>
          <w:p w14:paraId="09C063D9" w14:textId="77777777" w:rsidR="00BC5DA8" w:rsidRPr="00A217D5" w:rsidRDefault="00BC5DA8" w:rsidP="00713C5A">
            <w:pPr>
              <w:rPr>
                <w:sz w:val="20"/>
              </w:rPr>
            </w:pPr>
          </w:p>
        </w:tc>
        <w:tc>
          <w:tcPr>
            <w:tcW w:w="396" w:type="dxa"/>
          </w:tcPr>
          <w:p w14:paraId="34C330CF" w14:textId="77777777" w:rsidR="00BC5DA8" w:rsidRPr="00A217D5" w:rsidRDefault="00BC5DA8" w:rsidP="00713C5A">
            <w:pPr>
              <w:rPr>
                <w:sz w:val="20"/>
              </w:rPr>
            </w:pPr>
          </w:p>
        </w:tc>
        <w:tc>
          <w:tcPr>
            <w:tcW w:w="396" w:type="dxa"/>
          </w:tcPr>
          <w:p w14:paraId="3F3438C9" w14:textId="77777777" w:rsidR="00BC5DA8" w:rsidRPr="00A217D5" w:rsidRDefault="00BC5DA8" w:rsidP="00713C5A">
            <w:pPr>
              <w:rPr>
                <w:sz w:val="20"/>
              </w:rPr>
            </w:pPr>
          </w:p>
        </w:tc>
        <w:tc>
          <w:tcPr>
            <w:tcW w:w="397" w:type="dxa"/>
          </w:tcPr>
          <w:p w14:paraId="51734AB7" w14:textId="77777777" w:rsidR="00BC5DA8" w:rsidRPr="00A217D5" w:rsidRDefault="00BC5DA8" w:rsidP="00713C5A">
            <w:pPr>
              <w:rPr>
                <w:sz w:val="20"/>
              </w:rPr>
            </w:pPr>
          </w:p>
        </w:tc>
        <w:tc>
          <w:tcPr>
            <w:tcW w:w="396" w:type="dxa"/>
          </w:tcPr>
          <w:p w14:paraId="4F062433" w14:textId="77777777" w:rsidR="00BC5DA8" w:rsidRPr="00A217D5" w:rsidRDefault="00BC5DA8" w:rsidP="00713C5A">
            <w:pPr>
              <w:rPr>
                <w:sz w:val="20"/>
              </w:rPr>
            </w:pPr>
          </w:p>
        </w:tc>
        <w:tc>
          <w:tcPr>
            <w:tcW w:w="397" w:type="dxa"/>
          </w:tcPr>
          <w:p w14:paraId="39A78A93" w14:textId="77777777" w:rsidR="00BC5DA8" w:rsidRPr="00A217D5" w:rsidRDefault="00BC5DA8" w:rsidP="00713C5A">
            <w:pPr>
              <w:rPr>
                <w:sz w:val="20"/>
              </w:rPr>
            </w:pPr>
          </w:p>
        </w:tc>
        <w:tc>
          <w:tcPr>
            <w:tcW w:w="396" w:type="dxa"/>
          </w:tcPr>
          <w:p w14:paraId="6B7BFF45" w14:textId="77777777" w:rsidR="00BC5DA8" w:rsidRPr="00A217D5" w:rsidRDefault="00BC5DA8" w:rsidP="00713C5A">
            <w:pPr>
              <w:rPr>
                <w:sz w:val="20"/>
              </w:rPr>
            </w:pPr>
          </w:p>
        </w:tc>
        <w:tc>
          <w:tcPr>
            <w:tcW w:w="397" w:type="dxa"/>
          </w:tcPr>
          <w:p w14:paraId="1545F26D" w14:textId="77777777" w:rsidR="00BC5DA8" w:rsidRPr="00A217D5" w:rsidRDefault="00BC5DA8" w:rsidP="00713C5A">
            <w:pPr>
              <w:rPr>
                <w:sz w:val="20"/>
              </w:rPr>
            </w:pPr>
          </w:p>
        </w:tc>
        <w:tc>
          <w:tcPr>
            <w:tcW w:w="396" w:type="dxa"/>
          </w:tcPr>
          <w:p w14:paraId="377200F0" w14:textId="77777777" w:rsidR="00BC5DA8" w:rsidRPr="00A217D5" w:rsidRDefault="00BC5DA8" w:rsidP="00713C5A">
            <w:pPr>
              <w:rPr>
                <w:sz w:val="20"/>
              </w:rPr>
            </w:pPr>
          </w:p>
        </w:tc>
        <w:tc>
          <w:tcPr>
            <w:tcW w:w="396" w:type="dxa"/>
          </w:tcPr>
          <w:p w14:paraId="2B9AB9A7" w14:textId="77777777" w:rsidR="00BC5DA8" w:rsidRPr="00A217D5" w:rsidRDefault="00BC5DA8" w:rsidP="00713C5A">
            <w:pPr>
              <w:rPr>
                <w:sz w:val="20"/>
              </w:rPr>
            </w:pPr>
          </w:p>
        </w:tc>
        <w:tc>
          <w:tcPr>
            <w:tcW w:w="397" w:type="dxa"/>
          </w:tcPr>
          <w:p w14:paraId="69D0F390" w14:textId="77777777" w:rsidR="00BC5DA8" w:rsidRPr="00A217D5" w:rsidRDefault="00BC5DA8" w:rsidP="00713C5A">
            <w:pPr>
              <w:rPr>
                <w:sz w:val="20"/>
              </w:rPr>
            </w:pPr>
          </w:p>
        </w:tc>
        <w:tc>
          <w:tcPr>
            <w:tcW w:w="396" w:type="dxa"/>
          </w:tcPr>
          <w:p w14:paraId="3C2C4B49" w14:textId="77777777" w:rsidR="00BC5DA8" w:rsidRPr="00A217D5" w:rsidRDefault="00BC5DA8" w:rsidP="00713C5A">
            <w:pPr>
              <w:rPr>
                <w:sz w:val="20"/>
              </w:rPr>
            </w:pPr>
          </w:p>
        </w:tc>
        <w:tc>
          <w:tcPr>
            <w:tcW w:w="396" w:type="dxa"/>
          </w:tcPr>
          <w:p w14:paraId="0A5111AE" w14:textId="77777777" w:rsidR="00BC5DA8" w:rsidRPr="00A217D5" w:rsidRDefault="00BC5DA8" w:rsidP="00713C5A">
            <w:pPr>
              <w:rPr>
                <w:sz w:val="20"/>
              </w:rPr>
            </w:pPr>
          </w:p>
        </w:tc>
        <w:tc>
          <w:tcPr>
            <w:tcW w:w="397" w:type="dxa"/>
          </w:tcPr>
          <w:p w14:paraId="631FF1BD" w14:textId="77777777" w:rsidR="00BC5DA8" w:rsidRPr="00A217D5" w:rsidRDefault="00BC5DA8" w:rsidP="00713C5A">
            <w:pPr>
              <w:rPr>
                <w:sz w:val="20"/>
              </w:rPr>
            </w:pPr>
          </w:p>
        </w:tc>
        <w:tc>
          <w:tcPr>
            <w:tcW w:w="396" w:type="dxa"/>
          </w:tcPr>
          <w:p w14:paraId="5B89BBF8" w14:textId="77777777" w:rsidR="00BC5DA8" w:rsidRPr="00A217D5" w:rsidRDefault="00BC5DA8" w:rsidP="00713C5A">
            <w:pPr>
              <w:rPr>
                <w:sz w:val="20"/>
              </w:rPr>
            </w:pPr>
          </w:p>
        </w:tc>
        <w:tc>
          <w:tcPr>
            <w:tcW w:w="396" w:type="dxa"/>
          </w:tcPr>
          <w:p w14:paraId="4DFD10E7" w14:textId="77777777" w:rsidR="00BC5DA8" w:rsidRPr="00A217D5" w:rsidRDefault="00BC5DA8" w:rsidP="00713C5A">
            <w:pPr>
              <w:rPr>
                <w:sz w:val="20"/>
              </w:rPr>
            </w:pPr>
          </w:p>
        </w:tc>
        <w:tc>
          <w:tcPr>
            <w:tcW w:w="397" w:type="dxa"/>
          </w:tcPr>
          <w:p w14:paraId="007E58C5" w14:textId="77777777" w:rsidR="00BC5DA8" w:rsidRPr="00A217D5" w:rsidRDefault="00BC5DA8" w:rsidP="00713C5A">
            <w:pPr>
              <w:rPr>
                <w:sz w:val="20"/>
              </w:rPr>
            </w:pPr>
          </w:p>
        </w:tc>
        <w:tc>
          <w:tcPr>
            <w:tcW w:w="396" w:type="dxa"/>
          </w:tcPr>
          <w:p w14:paraId="0A2031CC" w14:textId="77777777" w:rsidR="00BC5DA8" w:rsidRPr="00A217D5" w:rsidRDefault="00BC5DA8" w:rsidP="00713C5A">
            <w:pPr>
              <w:rPr>
                <w:sz w:val="20"/>
              </w:rPr>
            </w:pPr>
          </w:p>
        </w:tc>
        <w:tc>
          <w:tcPr>
            <w:tcW w:w="397" w:type="dxa"/>
          </w:tcPr>
          <w:p w14:paraId="10230361" w14:textId="77777777" w:rsidR="00BC5DA8" w:rsidRPr="00A217D5" w:rsidRDefault="00BC5DA8" w:rsidP="00713C5A">
            <w:pPr>
              <w:rPr>
                <w:sz w:val="20"/>
              </w:rPr>
            </w:pPr>
          </w:p>
        </w:tc>
        <w:tc>
          <w:tcPr>
            <w:tcW w:w="396" w:type="dxa"/>
          </w:tcPr>
          <w:p w14:paraId="2A455BEC" w14:textId="77777777" w:rsidR="00BC5DA8" w:rsidRPr="00A217D5" w:rsidRDefault="00BC5DA8" w:rsidP="00713C5A">
            <w:pPr>
              <w:rPr>
                <w:sz w:val="20"/>
              </w:rPr>
            </w:pPr>
          </w:p>
        </w:tc>
        <w:tc>
          <w:tcPr>
            <w:tcW w:w="396" w:type="dxa"/>
          </w:tcPr>
          <w:p w14:paraId="41E426FE" w14:textId="77777777" w:rsidR="00BC5DA8" w:rsidRPr="00A217D5" w:rsidRDefault="00BC5DA8" w:rsidP="00713C5A">
            <w:pPr>
              <w:rPr>
                <w:sz w:val="20"/>
              </w:rPr>
            </w:pPr>
          </w:p>
        </w:tc>
        <w:tc>
          <w:tcPr>
            <w:tcW w:w="397" w:type="dxa"/>
          </w:tcPr>
          <w:p w14:paraId="57C9D6F0" w14:textId="77777777" w:rsidR="00BC5DA8" w:rsidRPr="00A217D5" w:rsidRDefault="00BC5DA8" w:rsidP="00713C5A">
            <w:pPr>
              <w:rPr>
                <w:sz w:val="20"/>
              </w:rPr>
            </w:pPr>
          </w:p>
        </w:tc>
        <w:tc>
          <w:tcPr>
            <w:tcW w:w="396" w:type="dxa"/>
          </w:tcPr>
          <w:p w14:paraId="7547AC9F" w14:textId="77777777" w:rsidR="00BC5DA8" w:rsidRPr="00A217D5" w:rsidRDefault="00BC5DA8" w:rsidP="00713C5A">
            <w:pPr>
              <w:rPr>
                <w:sz w:val="20"/>
              </w:rPr>
            </w:pPr>
          </w:p>
        </w:tc>
        <w:tc>
          <w:tcPr>
            <w:tcW w:w="396" w:type="dxa"/>
          </w:tcPr>
          <w:p w14:paraId="59B63E21" w14:textId="77777777" w:rsidR="00BC5DA8" w:rsidRPr="00A217D5" w:rsidRDefault="00BC5DA8" w:rsidP="00713C5A">
            <w:pPr>
              <w:rPr>
                <w:sz w:val="20"/>
              </w:rPr>
            </w:pPr>
          </w:p>
        </w:tc>
        <w:tc>
          <w:tcPr>
            <w:tcW w:w="397" w:type="dxa"/>
          </w:tcPr>
          <w:p w14:paraId="3F7A6742" w14:textId="77777777" w:rsidR="00BC5DA8" w:rsidRPr="00A217D5" w:rsidRDefault="00BC5DA8" w:rsidP="00713C5A">
            <w:pPr>
              <w:rPr>
                <w:sz w:val="20"/>
              </w:rPr>
            </w:pPr>
          </w:p>
        </w:tc>
        <w:tc>
          <w:tcPr>
            <w:tcW w:w="396" w:type="dxa"/>
          </w:tcPr>
          <w:p w14:paraId="55D81EB3" w14:textId="77777777" w:rsidR="00BC5DA8" w:rsidRPr="00A217D5" w:rsidRDefault="00BC5DA8" w:rsidP="00713C5A">
            <w:pPr>
              <w:rPr>
                <w:sz w:val="20"/>
              </w:rPr>
            </w:pPr>
          </w:p>
        </w:tc>
        <w:tc>
          <w:tcPr>
            <w:tcW w:w="396" w:type="dxa"/>
          </w:tcPr>
          <w:p w14:paraId="5F1E9D0E" w14:textId="77777777" w:rsidR="00BC5DA8" w:rsidRPr="00A217D5" w:rsidRDefault="00BC5DA8" w:rsidP="00713C5A">
            <w:pPr>
              <w:rPr>
                <w:sz w:val="20"/>
              </w:rPr>
            </w:pPr>
          </w:p>
        </w:tc>
        <w:tc>
          <w:tcPr>
            <w:tcW w:w="397" w:type="dxa"/>
          </w:tcPr>
          <w:p w14:paraId="347C0EBC" w14:textId="77777777" w:rsidR="00BC5DA8" w:rsidRPr="00A217D5" w:rsidRDefault="00BC5DA8" w:rsidP="00713C5A">
            <w:pPr>
              <w:rPr>
                <w:sz w:val="20"/>
              </w:rPr>
            </w:pPr>
          </w:p>
        </w:tc>
        <w:tc>
          <w:tcPr>
            <w:tcW w:w="396" w:type="dxa"/>
          </w:tcPr>
          <w:p w14:paraId="164E0450" w14:textId="77777777" w:rsidR="00BC5DA8" w:rsidRDefault="00BC5DA8" w:rsidP="00713C5A"/>
        </w:tc>
        <w:tc>
          <w:tcPr>
            <w:tcW w:w="397" w:type="dxa"/>
          </w:tcPr>
          <w:p w14:paraId="4A082583" w14:textId="77777777" w:rsidR="00BC5DA8" w:rsidRDefault="00BC5DA8" w:rsidP="00713C5A"/>
        </w:tc>
        <w:tc>
          <w:tcPr>
            <w:tcW w:w="396" w:type="dxa"/>
          </w:tcPr>
          <w:p w14:paraId="3593F220" w14:textId="77777777" w:rsidR="00BC5DA8" w:rsidRDefault="00BC5DA8" w:rsidP="00713C5A"/>
        </w:tc>
        <w:tc>
          <w:tcPr>
            <w:tcW w:w="396" w:type="dxa"/>
          </w:tcPr>
          <w:p w14:paraId="07BC7FCF" w14:textId="5AF1C246" w:rsidR="00BC5DA8" w:rsidRDefault="00BC5DA8" w:rsidP="00713C5A">
            <w:r>
              <w:t xml:space="preserve">X  </w:t>
            </w:r>
          </w:p>
        </w:tc>
        <w:tc>
          <w:tcPr>
            <w:tcW w:w="397" w:type="dxa"/>
          </w:tcPr>
          <w:p w14:paraId="657FD4EE" w14:textId="77777777" w:rsidR="00BC5DA8" w:rsidRDefault="00BC5DA8" w:rsidP="00713C5A"/>
        </w:tc>
        <w:tc>
          <w:tcPr>
            <w:tcW w:w="396" w:type="dxa"/>
          </w:tcPr>
          <w:p w14:paraId="74189928" w14:textId="77777777" w:rsidR="00BC5DA8" w:rsidRDefault="00BC5DA8" w:rsidP="00713C5A"/>
        </w:tc>
        <w:tc>
          <w:tcPr>
            <w:tcW w:w="396" w:type="dxa"/>
          </w:tcPr>
          <w:p w14:paraId="6EB8868B" w14:textId="77777777" w:rsidR="00BC5DA8" w:rsidRDefault="00BC5DA8" w:rsidP="00713C5A"/>
        </w:tc>
        <w:tc>
          <w:tcPr>
            <w:tcW w:w="397" w:type="dxa"/>
          </w:tcPr>
          <w:p w14:paraId="380E7BCE" w14:textId="77777777" w:rsidR="00BC5DA8" w:rsidRDefault="00BC5DA8" w:rsidP="00713C5A"/>
        </w:tc>
        <w:tc>
          <w:tcPr>
            <w:tcW w:w="396" w:type="dxa"/>
          </w:tcPr>
          <w:p w14:paraId="1EB06AAD" w14:textId="77777777" w:rsidR="00BC5DA8" w:rsidRDefault="00BC5DA8" w:rsidP="00713C5A"/>
        </w:tc>
        <w:tc>
          <w:tcPr>
            <w:tcW w:w="397" w:type="dxa"/>
          </w:tcPr>
          <w:p w14:paraId="70F92458" w14:textId="77777777" w:rsidR="00BC5DA8" w:rsidRDefault="00BC5DA8" w:rsidP="00713C5A"/>
        </w:tc>
        <w:tc>
          <w:tcPr>
            <w:tcW w:w="396" w:type="dxa"/>
          </w:tcPr>
          <w:p w14:paraId="20F43856" w14:textId="77777777" w:rsidR="00BC5DA8" w:rsidRDefault="00BC5DA8" w:rsidP="00713C5A"/>
        </w:tc>
        <w:tc>
          <w:tcPr>
            <w:tcW w:w="396" w:type="dxa"/>
          </w:tcPr>
          <w:p w14:paraId="5421F22A" w14:textId="77777777" w:rsidR="00BC5DA8" w:rsidRDefault="00BC5DA8" w:rsidP="00713C5A"/>
        </w:tc>
        <w:tc>
          <w:tcPr>
            <w:tcW w:w="397" w:type="dxa"/>
          </w:tcPr>
          <w:p w14:paraId="35541491" w14:textId="77777777" w:rsidR="00BC5DA8" w:rsidRDefault="00BC5DA8" w:rsidP="00713C5A"/>
        </w:tc>
        <w:tc>
          <w:tcPr>
            <w:tcW w:w="396" w:type="dxa"/>
          </w:tcPr>
          <w:p w14:paraId="75A5DA4F" w14:textId="77777777" w:rsidR="00BC5DA8" w:rsidRDefault="00BC5DA8" w:rsidP="00713C5A"/>
        </w:tc>
        <w:tc>
          <w:tcPr>
            <w:tcW w:w="396" w:type="dxa"/>
          </w:tcPr>
          <w:p w14:paraId="76B50E85" w14:textId="77777777" w:rsidR="00BC5DA8" w:rsidRDefault="00BC5DA8" w:rsidP="00713C5A"/>
        </w:tc>
        <w:tc>
          <w:tcPr>
            <w:tcW w:w="397" w:type="dxa"/>
          </w:tcPr>
          <w:p w14:paraId="1AFAEE0B" w14:textId="77777777" w:rsidR="00BC5DA8" w:rsidRDefault="00BC5DA8" w:rsidP="00713C5A"/>
        </w:tc>
        <w:tc>
          <w:tcPr>
            <w:tcW w:w="396" w:type="dxa"/>
          </w:tcPr>
          <w:p w14:paraId="278ADADD" w14:textId="77777777" w:rsidR="00BC5DA8" w:rsidRDefault="00BC5DA8" w:rsidP="00713C5A"/>
        </w:tc>
        <w:tc>
          <w:tcPr>
            <w:tcW w:w="397" w:type="dxa"/>
          </w:tcPr>
          <w:p w14:paraId="14FB12F9" w14:textId="77777777" w:rsidR="00BC5DA8" w:rsidRDefault="00BC5DA8" w:rsidP="00713C5A"/>
        </w:tc>
      </w:tr>
      <w:tr w:rsidR="00BC5DA8" w14:paraId="080D1A0B" w14:textId="77777777" w:rsidTr="00BC5DA8">
        <w:tc>
          <w:tcPr>
            <w:tcW w:w="1271" w:type="dxa"/>
          </w:tcPr>
          <w:p w14:paraId="30046FC9" w14:textId="79F8CF84" w:rsidR="00BC5DA8" w:rsidRDefault="00BC5DA8" w:rsidP="00713C5A">
            <w:r w:rsidRPr="000E3C98">
              <w:t>PARS_PT</w:t>
            </w:r>
            <w:r>
              <w:t>5</w:t>
            </w:r>
          </w:p>
        </w:tc>
        <w:tc>
          <w:tcPr>
            <w:tcW w:w="396" w:type="dxa"/>
          </w:tcPr>
          <w:p w14:paraId="35413F92" w14:textId="77777777" w:rsidR="00BC5DA8" w:rsidRPr="00A217D5" w:rsidRDefault="00BC5DA8" w:rsidP="00713C5A">
            <w:pPr>
              <w:rPr>
                <w:sz w:val="20"/>
              </w:rPr>
            </w:pPr>
          </w:p>
        </w:tc>
        <w:tc>
          <w:tcPr>
            <w:tcW w:w="396" w:type="dxa"/>
          </w:tcPr>
          <w:p w14:paraId="23309DCE" w14:textId="77777777" w:rsidR="00BC5DA8" w:rsidRPr="00A217D5" w:rsidRDefault="00BC5DA8" w:rsidP="00713C5A">
            <w:pPr>
              <w:rPr>
                <w:sz w:val="20"/>
              </w:rPr>
            </w:pPr>
          </w:p>
        </w:tc>
        <w:tc>
          <w:tcPr>
            <w:tcW w:w="397" w:type="dxa"/>
          </w:tcPr>
          <w:p w14:paraId="1B22B28B" w14:textId="77777777" w:rsidR="00BC5DA8" w:rsidRPr="00A217D5" w:rsidRDefault="00BC5DA8" w:rsidP="00713C5A">
            <w:pPr>
              <w:rPr>
                <w:sz w:val="20"/>
              </w:rPr>
            </w:pPr>
          </w:p>
        </w:tc>
        <w:tc>
          <w:tcPr>
            <w:tcW w:w="396" w:type="dxa"/>
          </w:tcPr>
          <w:p w14:paraId="2A9EC8CB" w14:textId="77777777" w:rsidR="00BC5DA8" w:rsidRPr="00A217D5" w:rsidRDefault="00BC5DA8" w:rsidP="00713C5A">
            <w:pPr>
              <w:rPr>
                <w:sz w:val="20"/>
              </w:rPr>
            </w:pPr>
          </w:p>
        </w:tc>
        <w:tc>
          <w:tcPr>
            <w:tcW w:w="397" w:type="dxa"/>
          </w:tcPr>
          <w:p w14:paraId="2889E306" w14:textId="77777777" w:rsidR="00BC5DA8" w:rsidRPr="00A217D5" w:rsidRDefault="00BC5DA8" w:rsidP="00713C5A">
            <w:pPr>
              <w:rPr>
                <w:sz w:val="20"/>
              </w:rPr>
            </w:pPr>
          </w:p>
        </w:tc>
        <w:tc>
          <w:tcPr>
            <w:tcW w:w="396" w:type="dxa"/>
          </w:tcPr>
          <w:p w14:paraId="4CD71766" w14:textId="77777777" w:rsidR="00BC5DA8" w:rsidRPr="00A217D5" w:rsidRDefault="00BC5DA8" w:rsidP="00713C5A">
            <w:pPr>
              <w:rPr>
                <w:sz w:val="20"/>
              </w:rPr>
            </w:pPr>
          </w:p>
        </w:tc>
        <w:tc>
          <w:tcPr>
            <w:tcW w:w="396" w:type="dxa"/>
          </w:tcPr>
          <w:p w14:paraId="72A98310" w14:textId="77777777" w:rsidR="00BC5DA8" w:rsidRPr="00A217D5" w:rsidRDefault="00BC5DA8" w:rsidP="00713C5A">
            <w:pPr>
              <w:rPr>
                <w:sz w:val="20"/>
              </w:rPr>
            </w:pPr>
          </w:p>
        </w:tc>
        <w:tc>
          <w:tcPr>
            <w:tcW w:w="397" w:type="dxa"/>
          </w:tcPr>
          <w:p w14:paraId="6C15E2F0" w14:textId="77777777" w:rsidR="00BC5DA8" w:rsidRPr="00A217D5" w:rsidRDefault="00BC5DA8" w:rsidP="00713C5A">
            <w:pPr>
              <w:rPr>
                <w:sz w:val="20"/>
              </w:rPr>
            </w:pPr>
          </w:p>
        </w:tc>
        <w:tc>
          <w:tcPr>
            <w:tcW w:w="396" w:type="dxa"/>
          </w:tcPr>
          <w:p w14:paraId="1EB00135" w14:textId="77777777" w:rsidR="00BC5DA8" w:rsidRPr="00A217D5" w:rsidRDefault="00BC5DA8" w:rsidP="00713C5A">
            <w:pPr>
              <w:rPr>
                <w:sz w:val="20"/>
              </w:rPr>
            </w:pPr>
          </w:p>
        </w:tc>
        <w:tc>
          <w:tcPr>
            <w:tcW w:w="397" w:type="dxa"/>
          </w:tcPr>
          <w:p w14:paraId="612B1702" w14:textId="77777777" w:rsidR="00BC5DA8" w:rsidRPr="00A217D5" w:rsidRDefault="00BC5DA8" w:rsidP="00713C5A">
            <w:pPr>
              <w:rPr>
                <w:sz w:val="20"/>
              </w:rPr>
            </w:pPr>
          </w:p>
        </w:tc>
        <w:tc>
          <w:tcPr>
            <w:tcW w:w="396" w:type="dxa"/>
          </w:tcPr>
          <w:p w14:paraId="4D1E8FE0" w14:textId="77777777" w:rsidR="00BC5DA8" w:rsidRPr="00A217D5" w:rsidRDefault="00BC5DA8" w:rsidP="00713C5A">
            <w:pPr>
              <w:rPr>
                <w:sz w:val="20"/>
              </w:rPr>
            </w:pPr>
          </w:p>
        </w:tc>
        <w:tc>
          <w:tcPr>
            <w:tcW w:w="397" w:type="dxa"/>
          </w:tcPr>
          <w:p w14:paraId="2F2855D7" w14:textId="77777777" w:rsidR="00BC5DA8" w:rsidRPr="00A217D5" w:rsidRDefault="00BC5DA8" w:rsidP="00713C5A">
            <w:pPr>
              <w:rPr>
                <w:sz w:val="20"/>
              </w:rPr>
            </w:pPr>
          </w:p>
        </w:tc>
        <w:tc>
          <w:tcPr>
            <w:tcW w:w="396" w:type="dxa"/>
          </w:tcPr>
          <w:p w14:paraId="3971E229" w14:textId="77777777" w:rsidR="00BC5DA8" w:rsidRPr="00A217D5" w:rsidRDefault="00BC5DA8" w:rsidP="00713C5A">
            <w:pPr>
              <w:rPr>
                <w:sz w:val="20"/>
              </w:rPr>
            </w:pPr>
          </w:p>
        </w:tc>
        <w:tc>
          <w:tcPr>
            <w:tcW w:w="396" w:type="dxa"/>
          </w:tcPr>
          <w:p w14:paraId="60FE1C8E" w14:textId="77777777" w:rsidR="00BC5DA8" w:rsidRPr="00A217D5" w:rsidRDefault="00BC5DA8" w:rsidP="00713C5A">
            <w:pPr>
              <w:rPr>
                <w:sz w:val="20"/>
              </w:rPr>
            </w:pPr>
          </w:p>
        </w:tc>
        <w:tc>
          <w:tcPr>
            <w:tcW w:w="397" w:type="dxa"/>
          </w:tcPr>
          <w:p w14:paraId="0F9A4F60" w14:textId="77777777" w:rsidR="00BC5DA8" w:rsidRPr="00A217D5" w:rsidRDefault="00BC5DA8" w:rsidP="00713C5A">
            <w:pPr>
              <w:rPr>
                <w:sz w:val="20"/>
              </w:rPr>
            </w:pPr>
          </w:p>
        </w:tc>
        <w:tc>
          <w:tcPr>
            <w:tcW w:w="396" w:type="dxa"/>
          </w:tcPr>
          <w:p w14:paraId="73450C00" w14:textId="77777777" w:rsidR="00BC5DA8" w:rsidRPr="00A217D5" w:rsidRDefault="00BC5DA8" w:rsidP="00713C5A">
            <w:pPr>
              <w:rPr>
                <w:sz w:val="20"/>
              </w:rPr>
            </w:pPr>
          </w:p>
        </w:tc>
        <w:tc>
          <w:tcPr>
            <w:tcW w:w="396" w:type="dxa"/>
          </w:tcPr>
          <w:p w14:paraId="3AEA3F48" w14:textId="77777777" w:rsidR="00BC5DA8" w:rsidRPr="00A217D5" w:rsidRDefault="00BC5DA8" w:rsidP="00713C5A">
            <w:pPr>
              <w:rPr>
                <w:sz w:val="20"/>
              </w:rPr>
            </w:pPr>
          </w:p>
        </w:tc>
        <w:tc>
          <w:tcPr>
            <w:tcW w:w="397" w:type="dxa"/>
          </w:tcPr>
          <w:p w14:paraId="478A7A8F" w14:textId="77777777" w:rsidR="00BC5DA8" w:rsidRPr="00A217D5" w:rsidRDefault="00BC5DA8" w:rsidP="00713C5A">
            <w:pPr>
              <w:rPr>
                <w:sz w:val="20"/>
              </w:rPr>
            </w:pPr>
          </w:p>
        </w:tc>
        <w:tc>
          <w:tcPr>
            <w:tcW w:w="396" w:type="dxa"/>
          </w:tcPr>
          <w:p w14:paraId="268C8BC7" w14:textId="77777777" w:rsidR="00BC5DA8" w:rsidRPr="00A217D5" w:rsidRDefault="00BC5DA8" w:rsidP="00713C5A">
            <w:pPr>
              <w:rPr>
                <w:sz w:val="20"/>
              </w:rPr>
            </w:pPr>
          </w:p>
        </w:tc>
        <w:tc>
          <w:tcPr>
            <w:tcW w:w="396" w:type="dxa"/>
          </w:tcPr>
          <w:p w14:paraId="78DB243C" w14:textId="77777777" w:rsidR="00BC5DA8" w:rsidRPr="00A217D5" w:rsidRDefault="00BC5DA8" w:rsidP="00713C5A">
            <w:pPr>
              <w:rPr>
                <w:sz w:val="20"/>
              </w:rPr>
            </w:pPr>
          </w:p>
        </w:tc>
        <w:tc>
          <w:tcPr>
            <w:tcW w:w="397" w:type="dxa"/>
          </w:tcPr>
          <w:p w14:paraId="0A0A14ED" w14:textId="77777777" w:rsidR="00BC5DA8" w:rsidRPr="00A217D5" w:rsidRDefault="00BC5DA8" w:rsidP="00713C5A">
            <w:pPr>
              <w:rPr>
                <w:sz w:val="20"/>
              </w:rPr>
            </w:pPr>
          </w:p>
        </w:tc>
        <w:tc>
          <w:tcPr>
            <w:tcW w:w="396" w:type="dxa"/>
          </w:tcPr>
          <w:p w14:paraId="3FD176C7" w14:textId="77777777" w:rsidR="00BC5DA8" w:rsidRPr="00A217D5" w:rsidRDefault="00BC5DA8" w:rsidP="00713C5A">
            <w:pPr>
              <w:rPr>
                <w:sz w:val="20"/>
              </w:rPr>
            </w:pPr>
          </w:p>
        </w:tc>
        <w:tc>
          <w:tcPr>
            <w:tcW w:w="397" w:type="dxa"/>
          </w:tcPr>
          <w:p w14:paraId="61C69059" w14:textId="77777777" w:rsidR="00BC5DA8" w:rsidRPr="00A217D5" w:rsidRDefault="00BC5DA8" w:rsidP="00713C5A">
            <w:pPr>
              <w:rPr>
                <w:sz w:val="20"/>
              </w:rPr>
            </w:pPr>
          </w:p>
        </w:tc>
        <w:tc>
          <w:tcPr>
            <w:tcW w:w="396" w:type="dxa"/>
          </w:tcPr>
          <w:p w14:paraId="199CA14B" w14:textId="77777777" w:rsidR="00BC5DA8" w:rsidRPr="00A217D5" w:rsidRDefault="00BC5DA8" w:rsidP="00713C5A">
            <w:pPr>
              <w:rPr>
                <w:sz w:val="20"/>
              </w:rPr>
            </w:pPr>
          </w:p>
        </w:tc>
        <w:tc>
          <w:tcPr>
            <w:tcW w:w="396" w:type="dxa"/>
          </w:tcPr>
          <w:p w14:paraId="28E4707F" w14:textId="77777777" w:rsidR="00BC5DA8" w:rsidRPr="00A217D5" w:rsidRDefault="00BC5DA8" w:rsidP="00713C5A">
            <w:pPr>
              <w:rPr>
                <w:sz w:val="20"/>
              </w:rPr>
            </w:pPr>
          </w:p>
        </w:tc>
        <w:tc>
          <w:tcPr>
            <w:tcW w:w="397" w:type="dxa"/>
          </w:tcPr>
          <w:p w14:paraId="2DDE7FB8" w14:textId="77777777" w:rsidR="00BC5DA8" w:rsidRPr="00A217D5" w:rsidRDefault="00BC5DA8" w:rsidP="00713C5A">
            <w:pPr>
              <w:rPr>
                <w:sz w:val="20"/>
              </w:rPr>
            </w:pPr>
          </w:p>
        </w:tc>
        <w:tc>
          <w:tcPr>
            <w:tcW w:w="396" w:type="dxa"/>
          </w:tcPr>
          <w:p w14:paraId="4BD67263" w14:textId="77777777" w:rsidR="00BC5DA8" w:rsidRPr="00A217D5" w:rsidRDefault="00BC5DA8" w:rsidP="00713C5A">
            <w:pPr>
              <w:rPr>
                <w:sz w:val="20"/>
              </w:rPr>
            </w:pPr>
          </w:p>
        </w:tc>
        <w:tc>
          <w:tcPr>
            <w:tcW w:w="396" w:type="dxa"/>
          </w:tcPr>
          <w:p w14:paraId="7CEF1F32" w14:textId="77777777" w:rsidR="00BC5DA8" w:rsidRPr="00A217D5" w:rsidRDefault="00BC5DA8" w:rsidP="00713C5A">
            <w:pPr>
              <w:rPr>
                <w:sz w:val="20"/>
              </w:rPr>
            </w:pPr>
          </w:p>
        </w:tc>
        <w:tc>
          <w:tcPr>
            <w:tcW w:w="397" w:type="dxa"/>
          </w:tcPr>
          <w:p w14:paraId="7C8CBC31" w14:textId="77777777" w:rsidR="00BC5DA8" w:rsidRPr="00A217D5" w:rsidRDefault="00BC5DA8" w:rsidP="00713C5A">
            <w:pPr>
              <w:rPr>
                <w:sz w:val="20"/>
              </w:rPr>
            </w:pPr>
          </w:p>
        </w:tc>
        <w:tc>
          <w:tcPr>
            <w:tcW w:w="396" w:type="dxa"/>
          </w:tcPr>
          <w:p w14:paraId="3E1CADE5" w14:textId="77777777" w:rsidR="00BC5DA8" w:rsidRPr="00A217D5" w:rsidRDefault="00BC5DA8" w:rsidP="00713C5A">
            <w:pPr>
              <w:rPr>
                <w:sz w:val="20"/>
              </w:rPr>
            </w:pPr>
          </w:p>
        </w:tc>
        <w:tc>
          <w:tcPr>
            <w:tcW w:w="396" w:type="dxa"/>
          </w:tcPr>
          <w:p w14:paraId="6D47FB09" w14:textId="77777777" w:rsidR="00BC5DA8" w:rsidRPr="00A217D5" w:rsidRDefault="00BC5DA8" w:rsidP="00713C5A">
            <w:pPr>
              <w:rPr>
                <w:sz w:val="20"/>
              </w:rPr>
            </w:pPr>
          </w:p>
        </w:tc>
        <w:tc>
          <w:tcPr>
            <w:tcW w:w="397" w:type="dxa"/>
          </w:tcPr>
          <w:p w14:paraId="7D768818" w14:textId="77777777" w:rsidR="00BC5DA8" w:rsidRPr="00A217D5" w:rsidRDefault="00BC5DA8" w:rsidP="00713C5A">
            <w:pPr>
              <w:rPr>
                <w:sz w:val="20"/>
              </w:rPr>
            </w:pPr>
          </w:p>
        </w:tc>
        <w:tc>
          <w:tcPr>
            <w:tcW w:w="396" w:type="dxa"/>
          </w:tcPr>
          <w:p w14:paraId="474FFC6D" w14:textId="77777777" w:rsidR="00BC5DA8" w:rsidRDefault="00BC5DA8" w:rsidP="00713C5A"/>
        </w:tc>
        <w:tc>
          <w:tcPr>
            <w:tcW w:w="397" w:type="dxa"/>
          </w:tcPr>
          <w:p w14:paraId="6293B73D" w14:textId="77777777" w:rsidR="00BC5DA8" w:rsidRDefault="00BC5DA8" w:rsidP="00713C5A"/>
        </w:tc>
        <w:tc>
          <w:tcPr>
            <w:tcW w:w="396" w:type="dxa"/>
          </w:tcPr>
          <w:p w14:paraId="57E9909A" w14:textId="77777777" w:rsidR="00BC5DA8" w:rsidRDefault="00BC5DA8" w:rsidP="00713C5A"/>
        </w:tc>
        <w:tc>
          <w:tcPr>
            <w:tcW w:w="396" w:type="dxa"/>
          </w:tcPr>
          <w:p w14:paraId="365D3DEF" w14:textId="77777777" w:rsidR="00BC5DA8" w:rsidRDefault="00BC5DA8" w:rsidP="00713C5A"/>
        </w:tc>
        <w:tc>
          <w:tcPr>
            <w:tcW w:w="397" w:type="dxa"/>
          </w:tcPr>
          <w:p w14:paraId="321DD96F" w14:textId="4D5ECE35" w:rsidR="00BC5DA8" w:rsidRDefault="00BC5DA8" w:rsidP="00713C5A">
            <w:r>
              <w:t xml:space="preserve">X </w:t>
            </w:r>
          </w:p>
        </w:tc>
        <w:tc>
          <w:tcPr>
            <w:tcW w:w="396" w:type="dxa"/>
          </w:tcPr>
          <w:p w14:paraId="3E2B4879" w14:textId="77777777" w:rsidR="00BC5DA8" w:rsidRDefault="00BC5DA8" w:rsidP="00713C5A"/>
        </w:tc>
        <w:tc>
          <w:tcPr>
            <w:tcW w:w="396" w:type="dxa"/>
          </w:tcPr>
          <w:p w14:paraId="1D8818EF" w14:textId="77777777" w:rsidR="00BC5DA8" w:rsidRDefault="00BC5DA8" w:rsidP="00713C5A"/>
        </w:tc>
        <w:tc>
          <w:tcPr>
            <w:tcW w:w="397" w:type="dxa"/>
          </w:tcPr>
          <w:p w14:paraId="09314D8A" w14:textId="77777777" w:rsidR="00BC5DA8" w:rsidRDefault="00BC5DA8" w:rsidP="00713C5A"/>
        </w:tc>
        <w:tc>
          <w:tcPr>
            <w:tcW w:w="396" w:type="dxa"/>
          </w:tcPr>
          <w:p w14:paraId="437849E6" w14:textId="77777777" w:rsidR="00BC5DA8" w:rsidRDefault="00BC5DA8" w:rsidP="00713C5A"/>
        </w:tc>
        <w:tc>
          <w:tcPr>
            <w:tcW w:w="397" w:type="dxa"/>
          </w:tcPr>
          <w:p w14:paraId="78B7E12E" w14:textId="77777777" w:rsidR="00BC5DA8" w:rsidRDefault="00BC5DA8" w:rsidP="00713C5A"/>
        </w:tc>
        <w:tc>
          <w:tcPr>
            <w:tcW w:w="396" w:type="dxa"/>
          </w:tcPr>
          <w:p w14:paraId="41469FBE" w14:textId="77777777" w:rsidR="00BC5DA8" w:rsidRDefault="00BC5DA8" w:rsidP="00713C5A"/>
        </w:tc>
        <w:tc>
          <w:tcPr>
            <w:tcW w:w="396" w:type="dxa"/>
          </w:tcPr>
          <w:p w14:paraId="4D6B0394" w14:textId="77777777" w:rsidR="00BC5DA8" w:rsidRDefault="00BC5DA8" w:rsidP="00713C5A"/>
        </w:tc>
        <w:tc>
          <w:tcPr>
            <w:tcW w:w="397" w:type="dxa"/>
          </w:tcPr>
          <w:p w14:paraId="1D753084" w14:textId="77777777" w:rsidR="00BC5DA8" w:rsidRDefault="00BC5DA8" w:rsidP="00713C5A"/>
        </w:tc>
        <w:tc>
          <w:tcPr>
            <w:tcW w:w="396" w:type="dxa"/>
          </w:tcPr>
          <w:p w14:paraId="33D2F313" w14:textId="77777777" w:rsidR="00BC5DA8" w:rsidRDefault="00BC5DA8" w:rsidP="00713C5A"/>
        </w:tc>
        <w:tc>
          <w:tcPr>
            <w:tcW w:w="396" w:type="dxa"/>
          </w:tcPr>
          <w:p w14:paraId="3EC3DF71" w14:textId="77777777" w:rsidR="00BC5DA8" w:rsidRDefault="00BC5DA8" w:rsidP="00713C5A"/>
        </w:tc>
        <w:tc>
          <w:tcPr>
            <w:tcW w:w="397" w:type="dxa"/>
          </w:tcPr>
          <w:p w14:paraId="7B5FCD16" w14:textId="77777777" w:rsidR="00BC5DA8" w:rsidRDefault="00BC5DA8" w:rsidP="00713C5A"/>
        </w:tc>
        <w:tc>
          <w:tcPr>
            <w:tcW w:w="396" w:type="dxa"/>
          </w:tcPr>
          <w:p w14:paraId="254BB96F" w14:textId="77777777" w:rsidR="00BC5DA8" w:rsidRDefault="00BC5DA8" w:rsidP="00713C5A"/>
        </w:tc>
        <w:tc>
          <w:tcPr>
            <w:tcW w:w="397" w:type="dxa"/>
          </w:tcPr>
          <w:p w14:paraId="6515954A" w14:textId="77777777" w:rsidR="00BC5DA8" w:rsidRDefault="00BC5DA8" w:rsidP="00713C5A"/>
        </w:tc>
      </w:tr>
      <w:tr w:rsidR="00BC5DA8" w14:paraId="4D657D12" w14:textId="77777777" w:rsidTr="00BC5DA8">
        <w:tc>
          <w:tcPr>
            <w:tcW w:w="1271" w:type="dxa"/>
          </w:tcPr>
          <w:p w14:paraId="79ACC985" w14:textId="36BCC32D" w:rsidR="00BC5DA8" w:rsidRDefault="00BC5DA8" w:rsidP="00713C5A">
            <w:r w:rsidRPr="000E3C98">
              <w:t>PARS_PT</w:t>
            </w:r>
            <w:r>
              <w:t>6</w:t>
            </w:r>
          </w:p>
        </w:tc>
        <w:tc>
          <w:tcPr>
            <w:tcW w:w="396" w:type="dxa"/>
          </w:tcPr>
          <w:p w14:paraId="74BBF5FD" w14:textId="77777777" w:rsidR="00BC5DA8" w:rsidRPr="00A217D5" w:rsidRDefault="00BC5DA8" w:rsidP="00713C5A">
            <w:pPr>
              <w:rPr>
                <w:sz w:val="20"/>
              </w:rPr>
            </w:pPr>
          </w:p>
        </w:tc>
        <w:tc>
          <w:tcPr>
            <w:tcW w:w="396" w:type="dxa"/>
          </w:tcPr>
          <w:p w14:paraId="69D8E2B8" w14:textId="77777777" w:rsidR="00BC5DA8" w:rsidRPr="00A217D5" w:rsidRDefault="00BC5DA8" w:rsidP="00713C5A">
            <w:pPr>
              <w:rPr>
                <w:sz w:val="20"/>
              </w:rPr>
            </w:pPr>
          </w:p>
        </w:tc>
        <w:tc>
          <w:tcPr>
            <w:tcW w:w="397" w:type="dxa"/>
          </w:tcPr>
          <w:p w14:paraId="407E97C4" w14:textId="77777777" w:rsidR="00BC5DA8" w:rsidRPr="00A217D5" w:rsidRDefault="00BC5DA8" w:rsidP="00713C5A">
            <w:pPr>
              <w:rPr>
                <w:sz w:val="20"/>
              </w:rPr>
            </w:pPr>
          </w:p>
        </w:tc>
        <w:tc>
          <w:tcPr>
            <w:tcW w:w="396" w:type="dxa"/>
          </w:tcPr>
          <w:p w14:paraId="00E2CE5A" w14:textId="77777777" w:rsidR="00BC5DA8" w:rsidRPr="00A217D5" w:rsidRDefault="00BC5DA8" w:rsidP="00713C5A">
            <w:pPr>
              <w:rPr>
                <w:sz w:val="20"/>
              </w:rPr>
            </w:pPr>
          </w:p>
        </w:tc>
        <w:tc>
          <w:tcPr>
            <w:tcW w:w="397" w:type="dxa"/>
          </w:tcPr>
          <w:p w14:paraId="18130340" w14:textId="77777777" w:rsidR="00BC5DA8" w:rsidRPr="00A217D5" w:rsidRDefault="00BC5DA8" w:rsidP="00713C5A">
            <w:pPr>
              <w:rPr>
                <w:sz w:val="20"/>
              </w:rPr>
            </w:pPr>
          </w:p>
        </w:tc>
        <w:tc>
          <w:tcPr>
            <w:tcW w:w="396" w:type="dxa"/>
          </w:tcPr>
          <w:p w14:paraId="2C707CB4" w14:textId="77777777" w:rsidR="00BC5DA8" w:rsidRPr="00A217D5" w:rsidRDefault="00BC5DA8" w:rsidP="00713C5A">
            <w:pPr>
              <w:rPr>
                <w:sz w:val="20"/>
              </w:rPr>
            </w:pPr>
          </w:p>
        </w:tc>
        <w:tc>
          <w:tcPr>
            <w:tcW w:w="396" w:type="dxa"/>
          </w:tcPr>
          <w:p w14:paraId="726CCB2F" w14:textId="77777777" w:rsidR="00BC5DA8" w:rsidRPr="00A217D5" w:rsidRDefault="00BC5DA8" w:rsidP="00713C5A">
            <w:pPr>
              <w:rPr>
                <w:sz w:val="20"/>
              </w:rPr>
            </w:pPr>
          </w:p>
        </w:tc>
        <w:tc>
          <w:tcPr>
            <w:tcW w:w="397" w:type="dxa"/>
          </w:tcPr>
          <w:p w14:paraId="52BBBEB3" w14:textId="77777777" w:rsidR="00BC5DA8" w:rsidRPr="00A217D5" w:rsidRDefault="00BC5DA8" w:rsidP="00713C5A">
            <w:pPr>
              <w:rPr>
                <w:sz w:val="20"/>
              </w:rPr>
            </w:pPr>
          </w:p>
        </w:tc>
        <w:tc>
          <w:tcPr>
            <w:tcW w:w="396" w:type="dxa"/>
          </w:tcPr>
          <w:p w14:paraId="078FBB90" w14:textId="77777777" w:rsidR="00BC5DA8" w:rsidRPr="00A217D5" w:rsidRDefault="00BC5DA8" w:rsidP="00713C5A">
            <w:pPr>
              <w:rPr>
                <w:sz w:val="20"/>
              </w:rPr>
            </w:pPr>
          </w:p>
        </w:tc>
        <w:tc>
          <w:tcPr>
            <w:tcW w:w="397" w:type="dxa"/>
          </w:tcPr>
          <w:p w14:paraId="301B3152" w14:textId="77777777" w:rsidR="00BC5DA8" w:rsidRPr="00A217D5" w:rsidRDefault="00BC5DA8" w:rsidP="00713C5A">
            <w:pPr>
              <w:rPr>
                <w:sz w:val="20"/>
              </w:rPr>
            </w:pPr>
          </w:p>
        </w:tc>
        <w:tc>
          <w:tcPr>
            <w:tcW w:w="396" w:type="dxa"/>
          </w:tcPr>
          <w:p w14:paraId="1E3FDE7F" w14:textId="77777777" w:rsidR="00BC5DA8" w:rsidRPr="00A217D5" w:rsidRDefault="00BC5DA8" w:rsidP="00713C5A">
            <w:pPr>
              <w:rPr>
                <w:sz w:val="20"/>
              </w:rPr>
            </w:pPr>
          </w:p>
        </w:tc>
        <w:tc>
          <w:tcPr>
            <w:tcW w:w="397" w:type="dxa"/>
          </w:tcPr>
          <w:p w14:paraId="393E3EBF" w14:textId="77777777" w:rsidR="00BC5DA8" w:rsidRPr="00A217D5" w:rsidRDefault="00BC5DA8" w:rsidP="00713C5A">
            <w:pPr>
              <w:rPr>
                <w:sz w:val="20"/>
              </w:rPr>
            </w:pPr>
          </w:p>
        </w:tc>
        <w:tc>
          <w:tcPr>
            <w:tcW w:w="396" w:type="dxa"/>
          </w:tcPr>
          <w:p w14:paraId="23F9E5AD" w14:textId="77777777" w:rsidR="00BC5DA8" w:rsidRPr="00A217D5" w:rsidRDefault="00BC5DA8" w:rsidP="00713C5A">
            <w:pPr>
              <w:rPr>
                <w:sz w:val="20"/>
              </w:rPr>
            </w:pPr>
          </w:p>
        </w:tc>
        <w:tc>
          <w:tcPr>
            <w:tcW w:w="396" w:type="dxa"/>
          </w:tcPr>
          <w:p w14:paraId="44ECF1D8" w14:textId="77777777" w:rsidR="00BC5DA8" w:rsidRPr="00A217D5" w:rsidRDefault="00BC5DA8" w:rsidP="00713C5A">
            <w:pPr>
              <w:rPr>
                <w:sz w:val="20"/>
              </w:rPr>
            </w:pPr>
          </w:p>
        </w:tc>
        <w:tc>
          <w:tcPr>
            <w:tcW w:w="397" w:type="dxa"/>
          </w:tcPr>
          <w:p w14:paraId="5106B6B2" w14:textId="77777777" w:rsidR="00BC5DA8" w:rsidRPr="00A217D5" w:rsidRDefault="00BC5DA8" w:rsidP="00713C5A">
            <w:pPr>
              <w:rPr>
                <w:sz w:val="20"/>
              </w:rPr>
            </w:pPr>
          </w:p>
        </w:tc>
        <w:tc>
          <w:tcPr>
            <w:tcW w:w="396" w:type="dxa"/>
          </w:tcPr>
          <w:p w14:paraId="0670B69C" w14:textId="77777777" w:rsidR="00BC5DA8" w:rsidRPr="00A217D5" w:rsidRDefault="00BC5DA8" w:rsidP="00713C5A">
            <w:pPr>
              <w:rPr>
                <w:sz w:val="20"/>
              </w:rPr>
            </w:pPr>
          </w:p>
        </w:tc>
        <w:tc>
          <w:tcPr>
            <w:tcW w:w="396" w:type="dxa"/>
          </w:tcPr>
          <w:p w14:paraId="2D1A203E" w14:textId="77777777" w:rsidR="00BC5DA8" w:rsidRPr="00A217D5" w:rsidRDefault="00BC5DA8" w:rsidP="00713C5A">
            <w:pPr>
              <w:rPr>
                <w:sz w:val="20"/>
              </w:rPr>
            </w:pPr>
          </w:p>
        </w:tc>
        <w:tc>
          <w:tcPr>
            <w:tcW w:w="397" w:type="dxa"/>
          </w:tcPr>
          <w:p w14:paraId="5E53AC62" w14:textId="77777777" w:rsidR="00BC5DA8" w:rsidRPr="00A217D5" w:rsidRDefault="00BC5DA8" w:rsidP="00713C5A">
            <w:pPr>
              <w:rPr>
                <w:sz w:val="20"/>
              </w:rPr>
            </w:pPr>
          </w:p>
        </w:tc>
        <w:tc>
          <w:tcPr>
            <w:tcW w:w="396" w:type="dxa"/>
          </w:tcPr>
          <w:p w14:paraId="4B091ED7" w14:textId="77777777" w:rsidR="00BC5DA8" w:rsidRPr="00A217D5" w:rsidRDefault="00BC5DA8" w:rsidP="00713C5A">
            <w:pPr>
              <w:rPr>
                <w:sz w:val="20"/>
              </w:rPr>
            </w:pPr>
          </w:p>
        </w:tc>
        <w:tc>
          <w:tcPr>
            <w:tcW w:w="396" w:type="dxa"/>
          </w:tcPr>
          <w:p w14:paraId="37F105E2" w14:textId="77777777" w:rsidR="00BC5DA8" w:rsidRPr="00A217D5" w:rsidRDefault="00BC5DA8" w:rsidP="00713C5A">
            <w:pPr>
              <w:rPr>
                <w:sz w:val="20"/>
              </w:rPr>
            </w:pPr>
          </w:p>
        </w:tc>
        <w:tc>
          <w:tcPr>
            <w:tcW w:w="397" w:type="dxa"/>
          </w:tcPr>
          <w:p w14:paraId="347B7888" w14:textId="77777777" w:rsidR="00BC5DA8" w:rsidRPr="00A217D5" w:rsidRDefault="00BC5DA8" w:rsidP="00713C5A">
            <w:pPr>
              <w:rPr>
                <w:sz w:val="20"/>
              </w:rPr>
            </w:pPr>
          </w:p>
        </w:tc>
        <w:tc>
          <w:tcPr>
            <w:tcW w:w="396" w:type="dxa"/>
          </w:tcPr>
          <w:p w14:paraId="7FCBD38B" w14:textId="77777777" w:rsidR="00BC5DA8" w:rsidRPr="00A217D5" w:rsidRDefault="00BC5DA8" w:rsidP="00713C5A">
            <w:pPr>
              <w:rPr>
                <w:sz w:val="20"/>
              </w:rPr>
            </w:pPr>
          </w:p>
        </w:tc>
        <w:tc>
          <w:tcPr>
            <w:tcW w:w="397" w:type="dxa"/>
          </w:tcPr>
          <w:p w14:paraId="497F690B" w14:textId="77777777" w:rsidR="00BC5DA8" w:rsidRPr="00A217D5" w:rsidRDefault="00BC5DA8" w:rsidP="00713C5A">
            <w:pPr>
              <w:rPr>
                <w:sz w:val="20"/>
              </w:rPr>
            </w:pPr>
          </w:p>
        </w:tc>
        <w:tc>
          <w:tcPr>
            <w:tcW w:w="396" w:type="dxa"/>
          </w:tcPr>
          <w:p w14:paraId="37ED940D" w14:textId="77777777" w:rsidR="00BC5DA8" w:rsidRPr="00A217D5" w:rsidRDefault="00BC5DA8" w:rsidP="00713C5A">
            <w:pPr>
              <w:rPr>
                <w:sz w:val="20"/>
              </w:rPr>
            </w:pPr>
          </w:p>
        </w:tc>
        <w:tc>
          <w:tcPr>
            <w:tcW w:w="396" w:type="dxa"/>
          </w:tcPr>
          <w:p w14:paraId="30559462" w14:textId="77777777" w:rsidR="00BC5DA8" w:rsidRPr="00A217D5" w:rsidRDefault="00BC5DA8" w:rsidP="00713C5A">
            <w:pPr>
              <w:rPr>
                <w:sz w:val="20"/>
              </w:rPr>
            </w:pPr>
          </w:p>
        </w:tc>
        <w:tc>
          <w:tcPr>
            <w:tcW w:w="397" w:type="dxa"/>
          </w:tcPr>
          <w:p w14:paraId="2FAD88C1" w14:textId="77777777" w:rsidR="00BC5DA8" w:rsidRPr="00A217D5" w:rsidRDefault="00BC5DA8" w:rsidP="00713C5A">
            <w:pPr>
              <w:rPr>
                <w:sz w:val="20"/>
              </w:rPr>
            </w:pPr>
          </w:p>
        </w:tc>
        <w:tc>
          <w:tcPr>
            <w:tcW w:w="396" w:type="dxa"/>
          </w:tcPr>
          <w:p w14:paraId="2F642C15" w14:textId="77777777" w:rsidR="00BC5DA8" w:rsidRPr="00A217D5" w:rsidRDefault="00BC5DA8" w:rsidP="00713C5A">
            <w:pPr>
              <w:rPr>
                <w:sz w:val="20"/>
              </w:rPr>
            </w:pPr>
          </w:p>
        </w:tc>
        <w:tc>
          <w:tcPr>
            <w:tcW w:w="396" w:type="dxa"/>
          </w:tcPr>
          <w:p w14:paraId="30FBDE8C" w14:textId="77777777" w:rsidR="00BC5DA8" w:rsidRPr="00A217D5" w:rsidRDefault="00BC5DA8" w:rsidP="00713C5A">
            <w:pPr>
              <w:rPr>
                <w:sz w:val="20"/>
              </w:rPr>
            </w:pPr>
          </w:p>
        </w:tc>
        <w:tc>
          <w:tcPr>
            <w:tcW w:w="397" w:type="dxa"/>
          </w:tcPr>
          <w:p w14:paraId="49956E2F" w14:textId="77777777" w:rsidR="00BC5DA8" w:rsidRPr="00A217D5" w:rsidRDefault="00BC5DA8" w:rsidP="00713C5A">
            <w:pPr>
              <w:rPr>
                <w:sz w:val="20"/>
              </w:rPr>
            </w:pPr>
          </w:p>
        </w:tc>
        <w:tc>
          <w:tcPr>
            <w:tcW w:w="396" w:type="dxa"/>
          </w:tcPr>
          <w:p w14:paraId="04B0EC4D" w14:textId="77777777" w:rsidR="00BC5DA8" w:rsidRPr="00A217D5" w:rsidRDefault="00BC5DA8" w:rsidP="00713C5A">
            <w:pPr>
              <w:rPr>
                <w:sz w:val="20"/>
              </w:rPr>
            </w:pPr>
          </w:p>
        </w:tc>
        <w:tc>
          <w:tcPr>
            <w:tcW w:w="396" w:type="dxa"/>
          </w:tcPr>
          <w:p w14:paraId="1265F6AE" w14:textId="77777777" w:rsidR="00BC5DA8" w:rsidRPr="00A217D5" w:rsidRDefault="00BC5DA8" w:rsidP="00713C5A">
            <w:pPr>
              <w:rPr>
                <w:sz w:val="20"/>
              </w:rPr>
            </w:pPr>
          </w:p>
        </w:tc>
        <w:tc>
          <w:tcPr>
            <w:tcW w:w="397" w:type="dxa"/>
          </w:tcPr>
          <w:p w14:paraId="6CB5273B" w14:textId="77777777" w:rsidR="00BC5DA8" w:rsidRPr="00A217D5" w:rsidRDefault="00BC5DA8" w:rsidP="00713C5A">
            <w:pPr>
              <w:rPr>
                <w:sz w:val="20"/>
              </w:rPr>
            </w:pPr>
          </w:p>
        </w:tc>
        <w:tc>
          <w:tcPr>
            <w:tcW w:w="396" w:type="dxa"/>
          </w:tcPr>
          <w:p w14:paraId="7CAF0135" w14:textId="77777777" w:rsidR="00BC5DA8" w:rsidRDefault="00BC5DA8" w:rsidP="00713C5A"/>
        </w:tc>
        <w:tc>
          <w:tcPr>
            <w:tcW w:w="397" w:type="dxa"/>
          </w:tcPr>
          <w:p w14:paraId="60CE5B58" w14:textId="77777777" w:rsidR="00BC5DA8" w:rsidRDefault="00BC5DA8" w:rsidP="00713C5A"/>
        </w:tc>
        <w:tc>
          <w:tcPr>
            <w:tcW w:w="396" w:type="dxa"/>
          </w:tcPr>
          <w:p w14:paraId="67931A01" w14:textId="77777777" w:rsidR="00BC5DA8" w:rsidRDefault="00BC5DA8" w:rsidP="00713C5A"/>
        </w:tc>
        <w:tc>
          <w:tcPr>
            <w:tcW w:w="396" w:type="dxa"/>
          </w:tcPr>
          <w:p w14:paraId="11598CCE" w14:textId="77777777" w:rsidR="00BC5DA8" w:rsidRDefault="00BC5DA8" w:rsidP="00713C5A"/>
        </w:tc>
        <w:tc>
          <w:tcPr>
            <w:tcW w:w="397" w:type="dxa"/>
          </w:tcPr>
          <w:p w14:paraId="337B78A7" w14:textId="77777777" w:rsidR="00BC5DA8" w:rsidRDefault="00BC5DA8" w:rsidP="00713C5A"/>
        </w:tc>
        <w:tc>
          <w:tcPr>
            <w:tcW w:w="396" w:type="dxa"/>
          </w:tcPr>
          <w:p w14:paraId="22D072E4" w14:textId="3E4CD29A" w:rsidR="00BC5DA8" w:rsidRDefault="00BC5DA8" w:rsidP="00713C5A">
            <w:r>
              <w:t xml:space="preserve">X </w:t>
            </w:r>
          </w:p>
        </w:tc>
        <w:tc>
          <w:tcPr>
            <w:tcW w:w="396" w:type="dxa"/>
          </w:tcPr>
          <w:p w14:paraId="31D44E99" w14:textId="77777777" w:rsidR="00BC5DA8" w:rsidRDefault="00BC5DA8" w:rsidP="00713C5A"/>
        </w:tc>
        <w:tc>
          <w:tcPr>
            <w:tcW w:w="397" w:type="dxa"/>
          </w:tcPr>
          <w:p w14:paraId="38D81F25" w14:textId="77777777" w:rsidR="00BC5DA8" w:rsidRDefault="00BC5DA8" w:rsidP="00713C5A"/>
        </w:tc>
        <w:tc>
          <w:tcPr>
            <w:tcW w:w="396" w:type="dxa"/>
          </w:tcPr>
          <w:p w14:paraId="562FA6EE" w14:textId="77777777" w:rsidR="00BC5DA8" w:rsidRDefault="00BC5DA8" w:rsidP="00713C5A"/>
        </w:tc>
        <w:tc>
          <w:tcPr>
            <w:tcW w:w="397" w:type="dxa"/>
          </w:tcPr>
          <w:p w14:paraId="7D23E627" w14:textId="77777777" w:rsidR="00BC5DA8" w:rsidRDefault="00BC5DA8" w:rsidP="00713C5A"/>
        </w:tc>
        <w:tc>
          <w:tcPr>
            <w:tcW w:w="396" w:type="dxa"/>
          </w:tcPr>
          <w:p w14:paraId="6541635F" w14:textId="77777777" w:rsidR="00BC5DA8" w:rsidRDefault="00BC5DA8" w:rsidP="00713C5A"/>
        </w:tc>
        <w:tc>
          <w:tcPr>
            <w:tcW w:w="396" w:type="dxa"/>
          </w:tcPr>
          <w:p w14:paraId="188E216F" w14:textId="77777777" w:rsidR="00BC5DA8" w:rsidRDefault="00BC5DA8" w:rsidP="00713C5A"/>
        </w:tc>
        <w:tc>
          <w:tcPr>
            <w:tcW w:w="397" w:type="dxa"/>
          </w:tcPr>
          <w:p w14:paraId="1FA564B6" w14:textId="77777777" w:rsidR="00BC5DA8" w:rsidRDefault="00BC5DA8" w:rsidP="00713C5A"/>
        </w:tc>
        <w:tc>
          <w:tcPr>
            <w:tcW w:w="396" w:type="dxa"/>
          </w:tcPr>
          <w:p w14:paraId="2715553D" w14:textId="77777777" w:rsidR="00BC5DA8" w:rsidRDefault="00BC5DA8" w:rsidP="00713C5A"/>
        </w:tc>
        <w:tc>
          <w:tcPr>
            <w:tcW w:w="396" w:type="dxa"/>
          </w:tcPr>
          <w:p w14:paraId="7873C4B2" w14:textId="77777777" w:rsidR="00BC5DA8" w:rsidRDefault="00BC5DA8" w:rsidP="00713C5A"/>
        </w:tc>
        <w:tc>
          <w:tcPr>
            <w:tcW w:w="397" w:type="dxa"/>
          </w:tcPr>
          <w:p w14:paraId="0C4DE212" w14:textId="77777777" w:rsidR="00BC5DA8" w:rsidRDefault="00BC5DA8" w:rsidP="00713C5A"/>
        </w:tc>
        <w:tc>
          <w:tcPr>
            <w:tcW w:w="396" w:type="dxa"/>
          </w:tcPr>
          <w:p w14:paraId="22E67454" w14:textId="77777777" w:rsidR="00BC5DA8" w:rsidRDefault="00BC5DA8" w:rsidP="00713C5A"/>
        </w:tc>
        <w:tc>
          <w:tcPr>
            <w:tcW w:w="397" w:type="dxa"/>
          </w:tcPr>
          <w:p w14:paraId="7E097F4C" w14:textId="77777777" w:rsidR="00BC5DA8" w:rsidRDefault="00BC5DA8" w:rsidP="00713C5A"/>
        </w:tc>
      </w:tr>
      <w:tr w:rsidR="00BC5DA8" w14:paraId="6E70B984" w14:textId="77777777" w:rsidTr="00BC5DA8">
        <w:tc>
          <w:tcPr>
            <w:tcW w:w="1271" w:type="dxa"/>
          </w:tcPr>
          <w:p w14:paraId="497BFC1F" w14:textId="5E12D183" w:rsidR="00BC5DA8" w:rsidRDefault="00BC5DA8" w:rsidP="00050DD5">
            <w:r>
              <w:t>PARS_RT1</w:t>
            </w:r>
          </w:p>
        </w:tc>
        <w:tc>
          <w:tcPr>
            <w:tcW w:w="396" w:type="dxa"/>
          </w:tcPr>
          <w:p w14:paraId="34841046" w14:textId="77777777" w:rsidR="00BC5DA8" w:rsidRPr="00A217D5" w:rsidRDefault="00BC5DA8" w:rsidP="00050DD5">
            <w:pPr>
              <w:rPr>
                <w:sz w:val="20"/>
              </w:rPr>
            </w:pPr>
          </w:p>
        </w:tc>
        <w:tc>
          <w:tcPr>
            <w:tcW w:w="396" w:type="dxa"/>
          </w:tcPr>
          <w:p w14:paraId="49710D32" w14:textId="77777777" w:rsidR="00BC5DA8" w:rsidRPr="00A217D5" w:rsidRDefault="00BC5DA8" w:rsidP="00050DD5">
            <w:pPr>
              <w:rPr>
                <w:sz w:val="20"/>
              </w:rPr>
            </w:pPr>
          </w:p>
        </w:tc>
        <w:tc>
          <w:tcPr>
            <w:tcW w:w="397" w:type="dxa"/>
          </w:tcPr>
          <w:p w14:paraId="111400BF" w14:textId="77777777" w:rsidR="00BC5DA8" w:rsidRPr="00A217D5" w:rsidRDefault="00BC5DA8" w:rsidP="00050DD5">
            <w:pPr>
              <w:rPr>
                <w:sz w:val="20"/>
              </w:rPr>
            </w:pPr>
          </w:p>
        </w:tc>
        <w:tc>
          <w:tcPr>
            <w:tcW w:w="396" w:type="dxa"/>
          </w:tcPr>
          <w:p w14:paraId="4A32E163" w14:textId="77777777" w:rsidR="00BC5DA8" w:rsidRPr="00A217D5" w:rsidRDefault="00BC5DA8" w:rsidP="00050DD5">
            <w:pPr>
              <w:rPr>
                <w:sz w:val="20"/>
              </w:rPr>
            </w:pPr>
          </w:p>
        </w:tc>
        <w:tc>
          <w:tcPr>
            <w:tcW w:w="397" w:type="dxa"/>
          </w:tcPr>
          <w:p w14:paraId="1CFD5C9F" w14:textId="77777777" w:rsidR="00BC5DA8" w:rsidRPr="00A217D5" w:rsidRDefault="00BC5DA8" w:rsidP="00050DD5">
            <w:pPr>
              <w:rPr>
                <w:sz w:val="20"/>
              </w:rPr>
            </w:pPr>
          </w:p>
        </w:tc>
        <w:tc>
          <w:tcPr>
            <w:tcW w:w="396" w:type="dxa"/>
          </w:tcPr>
          <w:p w14:paraId="3ED70871" w14:textId="77777777" w:rsidR="00BC5DA8" w:rsidRPr="00A217D5" w:rsidRDefault="00BC5DA8" w:rsidP="00050DD5">
            <w:pPr>
              <w:rPr>
                <w:sz w:val="20"/>
              </w:rPr>
            </w:pPr>
          </w:p>
        </w:tc>
        <w:tc>
          <w:tcPr>
            <w:tcW w:w="396" w:type="dxa"/>
          </w:tcPr>
          <w:p w14:paraId="5A6BB83B" w14:textId="77777777" w:rsidR="00BC5DA8" w:rsidRPr="00A217D5" w:rsidRDefault="00BC5DA8" w:rsidP="00050DD5">
            <w:pPr>
              <w:rPr>
                <w:sz w:val="20"/>
              </w:rPr>
            </w:pPr>
          </w:p>
        </w:tc>
        <w:tc>
          <w:tcPr>
            <w:tcW w:w="397" w:type="dxa"/>
          </w:tcPr>
          <w:p w14:paraId="71879FD3" w14:textId="77777777" w:rsidR="00BC5DA8" w:rsidRPr="00A217D5" w:rsidRDefault="00BC5DA8" w:rsidP="00050DD5">
            <w:pPr>
              <w:rPr>
                <w:sz w:val="20"/>
              </w:rPr>
            </w:pPr>
          </w:p>
        </w:tc>
        <w:tc>
          <w:tcPr>
            <w:tcW w:w="396" w:type="dxa"/>
          </w:tcPr>
          <w:p w14:paraId="7B0B4D2C" w14:textId="77777777" w:rsidR="00BC5DA8" w:rsidRPr="00A217D5" w:rsidRDefault="00BC5DA8" w:rsidP="00050DD5">
            <w:pPr>
              <w:rPr>
                <w:sz w:val="20"/>
              </w:rPr>
            </w:pPr>
          </w:p>
        </w:tc>
        <w:tc>
          <w:tcPr>
            <w:tcW w:w="397" w:type="dxa"/>
          </w:tcPr>
          <w:p w14:paraId="7B9C83FF" w14:textId="77777777" w:rsidR="00BC5DA8" w:rsidRPr="00A217D5" w:rsidRDefault="00BC5DA8" w:rsidP="00050DD5">
            <w:pPr>
              <w:rPr>
                <w:sz w:val="20"/>
              </w:rPr>
            </w:pPr>
          </w:p>
        </w:tc>
        <w:tc>
          <w:tcPr>
            <w:tcW w:w="396" w:type="dxa"/>
          </w:tcPr>
          <w:p w14:paraId="3E80C6F2" w14:textId="77777777" w:rsidR="00BC5DA8" w:rsidRPr="00A217D5" w:rsidRDefault="00BC5DA8" w:rsidP="00050DD5">
            <w:pPr>
              <w:rPr>
                <w:sz w:val="20"/>
              </w:rPr>
            </w:pPr>
          </w:p>
        </w:tc>
        <w:tc>
          <w:tcPr>
            <w:tcW w:w="397" w:type="dxa"/>
          </w:tcPr>
          <w:p w14:paraId="260BB79D" w14:textId="77777777" w:rsidR="00BC5DA8" w:rsidRPr="00A217D5" w:rsidRDefault="00BC5DA8" w:rsidP="00050DD5">
            <w:pPr>
              <w:rPr>
                <w:sz w:val="20"/>
              </w:rPr>
            </w:pPr>
          </w:p>
        </w:tc>
        <w:tc>
          <w:tcPr>
            <w:tcW w:w="396" w:type="dxa"/>
          </w:tcPr>
          <w:p w14:paraId="2A8FD030" w14:textId="77777777" w:rsidR="00BC5DA8" w:rsidRPr="00A217D5" w:rsidRDefault="00BC5DA8" w:rsidP="00050DD5">
            <w:pPr>
              <w:rPr>
                <w:sz w:val="20"/>
              </w:rPr>
            </w:pPr>
          </w:p>
        </w:tc>
        <w:tc>
          <w:tcPr>
            <w:tcW w:w="396" w:type="dxa"/>
          </w:tcPr>
          <w:p w14:paraId="6A328638" w14:textId="77777777" w:rsidR="00BC5DA8" w:rsidRPr="00A217D5" w:rsidRDefault="00BC5DA8" w:rsidP="00050DD5">
            <w:pPr>
              <w:rPr>
                <w:sz w:val="20"/>
              </w:rPr>
            </w:pPr>
          </w:p>
        </w:tc>
        <w:tc>
          <w:tcPr>
            <w:tcW w:w="397" w:type="dxa"/>
          </w:tcPr>
          <w:p w14:paraId="2F5408CF" w14:textId="77777777" w:rsidR="00BC5DA8" w:rsidRPr="00A217D5" w:rsidRDefault="00BC5DA8" w:rsidP="00050DD5">
            <w:pPr>
              <w:rPr>
                <w:sz w:val="20"/>
              </w:rPr>
            </w:pPr>
          </w:p>
        </w:tc>
        <w:tc>
          <w:tcPr>
            <w:tcW w:w="396" w:type="dxa"/>
          </w:tcPr>
          <w:p w14:paraId="1DF23DFA" w14:textId="77777777" w:rsidR="00BC5DA8" w:rsidRPr="00A217D5" w:rsidRDefault="00BC5DA8" w:rsidP="00050DD5">
            <w:pPr>
              <w:rPr>
                <w:sz w:val="20"/>
              </w:rPr>
            </w:pPr>
          </w:p>
        </w:tc>
        <w:tc>
          <w:tcPr>
            <w:tcW w:w="396" w:type="dxa"/>
          </w:tcPr>
          <w:p w14:paraId="71406906" w14:textId="77777777" w:rsidR="00BC5DA8" w:rsidRPr="00A217D5" w:rsidRDefault="00BC5DA8" w:rsidP="00050DD5">
            <w:pPr>
              <w:rPr>
                <w:sz w:val="20"/>
              </w:rPr>
            </w:pPr>
          </w:p>
        </w:tc>
        <w:tc>
          <w:tcPr>
            <w:tcW w:w="397" w:type="dxa"/>
          </w:tcPr>
          <w:p w14:paraId="4F09F6C7" w14:textId="77777777" w:rsidR="00BC5DA8" w:rsidRPr="00A217D5" w:rsidRDefault="00BC5DA8" w:rsidP="00050DD5">
            <w:pPr>
              <w:rPr>
                <w:sz w:val="20"/>
              </w:rPr>
            </w:pPr>
          </w:p>
        </w:tc>
        <w:tc>
          <w:tcPr>
            <w:tcW w:w="396" w:type="dxa"/>
          </w:tcPr>
          <w:p w14:paraId="4C4D03D6" w14:textId="77777777" w:rsidR="00BC5DA8" w:rsidRPr="00A217D5" w:rsidRDefault="00BC5DA8" w:rsidP="00050DD5">
            <w:pPr>
              <w:rPr>
                <w:sz w:val="20"/>
              </w:rPr>
            </w:pPr>
          </w:p>
        </w:tc>
        <w:tc>
          <w:tcPr>
            <w:tcW w:w="396" w:type="dxa"/>
          </w:tcPr>
          <w:p w14:paraId="419916E3" w14:textId="77777777" w:rsidR="00BC5DA8" w:rsidRPr="00A217D5" w:rsidRDefault="00BC5DA8" w:rsidP="00050DD5">
            <w:pPr>
              <w:rPr>
                <w:sz w:val="20"/>
              </w:rPr>
            </w:pPr>
          </w:p>
        </w:tc>
        <w:tc>
          <w:tcPr>
            <w:tcW w:w="397" w:type="dxa"/>
          </w:tcPr>
          <w:p w14:paraId="290FDCC1" w14:textId="77777777" w:rsidR="00BC5DA8" w:rsidRPr="00A217D5" w:rsidRDefault="00BC5DA8" w:rsidP="00050DD5">
            <w:pPr>
              <w:rPr>
                <w:sz w:val="20"/>
              </w:rPr>
            </w:pPr>
          </w:p>
        </w:tc>
        <w:tc>
          <w:tcPr>
            <w:tcW w:w="396" w:type="dxa"/>
          </w:tcPr>
          <w:p w14:paraId="6094AD3B" w14:textId="77777777" w:rsidR="00BC5DA8" w:rsidRPr="00A217D5" w:rsidRDefault="00BC5DA8" w:rsidP="00050DD5">
            <w:pPr>
              <w:rPr>
                <w:sz w:val="20"/>
              </w:rPr>
            </w:pPr>
          </w:p>
        </w:tc>
        <w:tc>
          <w:tcPr>
            <w:tcW w:w="397" w:type="dxa"/>
          </w:tcPr>
          <w:p w14:paraId="42C69776" w14:textId="77777777" w:rsidR="00BC5DA8" w:rsidRPr="00A217D5" w:rsidRDefault="00BC5DA8" w:rsidP="00050DD5">
            <w:pPr>
              <w:rPr>
                <w:sz w:val="20"/>
              </w:rPr>
            </w:pPr>
          </w:p>
        </w:tc>
        <w:tc>
          <w:tcPr>
            <w:tcW w:w="396" w:type="dxa"/>
          </w:tcPr>
          <w:p w14:paraId="57AD5A57" w14:textId="77777777" w:rsidR="00BC5DA8" w:rsidRPr="00A217D5" w:rsidRDefault="00BC5DA8" w:rsidP="00050DD5">
            <w:pPr>
              <w:rPr>
                <w:sz w:val="20"/>
              </w:rPr>
            </w:pPr>
          </w:p>
        </w:tc>
        <w:tc>
          <w:tcPr>
            <w:tcW w:w="396" w:type="dxa"/>
          </w:tcPr>
          <w:p w14:paraId="306F9898" w14:textId="77777777" w:rsidR="00BC5DA8" w:rsidRPr="00A217D5" w:rsidRDefault="00BC5DA8" w:rsidP="00050DD5">
            <w:pPr>
              <w:rPr>
                <w:sz w:val="20"/>
              </w:rPr>
            </w:pPr>
          </w:p>
        </w:tc>
        <w:tc>
          <w:tcPr>
            <w:tcW w:w="397" w:type="dxa"/>
          </w:tcPr>
          <w:p w14:paraId="04975F59" w14:textId="77777777" w:rsidR="00BC5DA8" w:rsidRPr="00A217D5" w:rsidRDefault="00BC5DA8" w:rsidP="00050DD5">
            <w:pPr>
              <w:rPr>
                <w:sz w:val="20"/>
              </w:rPr>
            </w:pPr>
          </w:p>
        </w:tc>
        <w:tc>
          <w:tcPr>
            <w:tcW w:w="396" w:type="dxa"/>
          </w:tcPr>
          <w:p w14:paraId="3E318444" w14:textId="77777777" w:rsidR="00BC5DA8" w:rsidRPr="00A217D5" w:rsidRDefault="00BC5DA8" w:rsidP="00050DD5">
            <w:pPr>
              <w:rPr>
                <w:sz w:val="20"/>
              </w:rPr>
            </w:pPr>
          </w:p>
        </w:tc>
        <w:tc>
          <w:tcPr>
            <w:tcW w:w="396" w:type="dxa"/>
          </w:tcPr>
          <w:p w14:paraId="0CAC019E" w14:textId="77777777" w:rsidR="00BC5DA8" w:rsidRPr="00A217D5" w:rsidRDefault="00BC5DA8" w:rsidP="00050DD5">
            <w:pPr>
              <w:rPr>
                <w:sz w:val="20"/>
              </w:rPr>
            </w:pPr>
          </w:p>
        </w:tc>
        <w:tc>
          <w:tcPr>
            <w:tcW w:w="397" w:type="dxa"/>
          </w:tcPr>
          <w:p w14:paraId="3DC6C6DE" w14:textId="77777777" w:rsidR="00BC5DA8" w:rsidRPr="00A217D5" w:rsidRDefault="00BC5DA8" w:rsidP="00050DD5">
            <w:pPr>
              <w:rPr>
                <w:sz w:val="20"/>
              </w:rPr>
            </w:pPr>
          </w:p>
        </w:tc>
        <w:tc>
          <w:tcPr>
            <w:tcW w:w="396" w:type="dxa"/>
          </w:tcPr>
          <w:p w14:paraId="0DC7FC88" w14:textId="77777777" w:rsidR="00BC5DA8" w:rsidRPr="00A217D5" w:rsidRDefault="00BC5DA8" w:rsidP="00050DD5">
            <w:pPr>
              <w:rPr>
                <w:sz w:val="20"/>
              </w:rPr>
            </w:pPr>
          </w:p>
        </w:tc>
        <w:tc>
          <w:tcPr>
            <w:tcW w:w="396" w:type="dxa"/>
          </w:tcPr>
          <w:p w14:paraId="4C2FA4A1" w14:textId="77777777" w:rsidR="00BC5DA8" w:rsidRPr="00A217D5" w:rsidRDefault="00BC5DA8" w:rsidP="00050DD5">
            <w:pPr>
              <w:rPr>
                <w:sz w:val="20"/>
              </w:rPr>
            </w:pPr>
          </w:p>
        </w:tc>
        <w:tc>
          <w:tcPr>
            <w:tcW w:w="397" w:type="dxa"/>
          </w:tcPr>
          <w:p w14:paraId="5ACB894E" w14:textId="77777777" w:rsidR="00BC5DA8" w:rsidRPr="00A217D5" w:rsidRDefault="00BC5DA8" w:rsidP="00050DD5">
            <w:pPr>
              <w:rPr>
                <w:sz w:val="20"/>
              </w:rPr>
            </w:pPr>
          </w:p>
        </w:tc>
        <w:tc>
          <w:tcPr>
            <w:tcW w:w="396" w:type="dxa"/>
          </w:tcPr>
          <w:p w14:paraId="4D5F66DA" w14:textId="77777777" w:rsidR="00BC5DA8" w:rsidRDefault="00BC5DA8" w:rsidP="00050DD5"/>
        </w:tc>
        <w:tc>
          <w:tcPr>
            <w:tcW w:w="397" w:type="dxa"/>
          </w:tcPr>
          <w:p w14:paraId="5FF99A27" w14:textId="77777777" w:rsidR="00BC5DA8" w:rsidRDefault="00BC5DA8" w:rsidP="00050DD5"/>
        </w:tc>
        <w:tc>
          <w:tcPr>
            <w:tcW w:w="396" w:type="dxa"/>
          </w:tcPr>
          <w:p w14:paraId="059BA5A9" w14:textId="77777777" w:rsidR="00BC5DA8" w:rsidRDefault="00BC5DA8" w:rsidP="00050DD5"/>
        </w:tc>
        <w:tc>
          <w:tcPr>
            <w:tcW w:w="396" w:type="dxa"/>
          </w:tcPr>
          <w:p w14:paraId="3F2EEF8E" w14:textId="77777777" w:rsidR="00BC5DA8" w:rsidRDefault="00BC5DA8" w:rsidP="00050DD5"/>
        </w:tc>
        <w:tc>
          <w:tcPr>
            <w:tcW w:w="397" w:type="dxa"/>
          </w:tcPr>
          <w:p w14:paraId="06A8E60B" w14:textId="77777777" w:rsidR="00BC5DA8" w:rsidRDefault="00BC5DA8" w:rsidP="00050DD5"/>
        </w:tc>
        <w:tc>
          <w:tcPr>
            <w:tcW w:w="396" w:type="dxa"/>
          </w:tcPr>
          <w:p w14:paraId="188DE41A" w14:textId="77777777" w:rsidR="00BC5DA8" w:rsidRDefault="00BC5DA8" w:rsidP="00050DD5"/>
        </w:tc>
        <w:tc>
          <w:tcPr>
            <w:tcW w:w="396" w:type="dxa"/>
          </w:tcPr>
          <w:p w14:paraId="16748474" w14:textId="6CC37BB9" w:rsidR="00BC5DA8" w:rsidRDefault="00BC5DA8" w:rsidP="00050DD5">
            <w:r>
              <w:t xml:space="preserve">X </w:t>
            </w:r>
          </w:p>
        </w:tc>
        <w:tc>
          <w:tcPr>
            <w:tcW w:w="397" w:type="dxa"/>
          </w:tcPr>
          <w:p w14:paraId="0F0A02CD" w14:textId="77777777" w:rsidR="00BC5DA8" w:rsidRDefault="00BC5DA8" w:rsidP="00050DD5"/>
        </w:tc>
        <w:tc>
          <w:tcPr>
            <w:tcW w:w="396" w:type="dxa"/>
          </w:tcPr>
          <w:p w14:paraId="0E1A2FD8" w14:textId="77777777" w:rsidR="00BC5DA8" w:rsidRDefault="00BC5DA8" w:rsidP="00050DD5"/>
        </w:tc>
        <w:tc>
          <w:tcPr>
            <w:tcW w:w="397" w:type="dxa"/>
          </w:tcPr>
          <w:p w14:paraId="1DAA1BE1" w14:textId="77777777" w:rsidR="00BC5DA8" w:rsidRDefault="00BC5DA8" w:rsidP="00050DD5"/>
        </w:tc>
        <w:tc>
          <w:tcPr>
            <w:tcW w:w="396" w:type="dxa"/>
          </w:tcPr>
          <w:p w14:paraId="21FC593D" w14:textId="77777777" w:rsidR="00BC5DA8" w:rsidRDefault="00BC5DA8" w:rsidP="00050DD5"/>
        </w:tc>
        <w:tc>
          <w:tcPr>
            <w:tcW w:w="396" w:type="dxa"/>
          </w:tcPr>
          <w:p w14:paraId="68F82C1C" w14:textId="77777777" w:rsidR="00BC5DA8" w:rsidRDefault="00BC5DA8" w:rsidP="00050DD5"/>
        </w:tc>
        <w:tc>
          <w:tcPr>
            <w:tcW w:w="397" w:type="dxa"/>
          </w:tcPr>
          <w:p w14:paraId="13C11BCC" w14:textId="77777777" w:rsidR="00BC5DA8" w:rsidRDefault="00BC5DA8" w:rsidP="00050DD5"/>
        </w:tc>
        <w:tc>
          <w:tcPr>
            <w:tcW w:w="396" w:type="dxa"/>
          </w:tcPr>
          <w:p w14:paraId="72540A9E" w14:textId="77777777" w:rsidR="00BC5DA8" w:rsidRDefault="00BC5DA8" w:rsidP="00050DD5"/>
        </w:tc>
        <w:tc>
          <w:tcPr>
            <w:tcW w:w="396" w:type="dxa"/>
          </w:tcPr>
          <w:p w14:paraId="1D28415E" w14:textId="77777777" w:rsidR="00BC5DA8" w:rsidRDefault="00BC5DA8" w:rsidP="00050DD5"/>
        </w:tc>
        <w:tc>
          <w:tcPr>
            <w:tcW w:w="397" w:type="dxa"/>
          </w:tcPr>
          <w:p w14:paraId="2C607144" w14:textId="77777777" w:rsidR="00BC5DA8" w:rsidRDefault="00BC5DA8" w:rsidP="00050DD5"/>
        </w:tc>
        <w:tc>
          <w:tcPr>
            <w:tcW w:w="396" w:type="dxa"/>
          </w:tcPr>
          <w:p w14:paraId="0AE60770" w14:textId="77777777" w:rsidR="00BC5DA8" w:rsidRDefault="00BC5DA8" w:rsidP="00050DD5"/>
        </w:tc>
        <w:tc>
          <w:tcPr>
            <w:tcW w:w="397" w:type="dxa"/>
          </w:tcPr>
          <w:p w14:paraId="35B7FCF9" w14:textId="77777777" w:rsidR="00BC5DA8" w:rsidRDefault="00BC5DA8" w:rsidP="00050DD5"/>
        </w:tc>
      </w:tr>
      <w:tr w:rsidR="00BC5DA8" w14:paraId="3A3892EE" w14:textId="77777777" w:rsidTr="00BC5DA8">
        <w:tc>
          <w:tcPr>
            <w:tcW w:w="1271" w:type="dxa"/>
          </w:tcPr>
          <w:p w14:paraId="7589EDB8" w14:textId="4A48D288" w:rsidR="00BC5DA8" w:rsidRDefault="00BC5DA8" w:rsidP="000266A3">
            <w:r w:rsidRPr="00722B89">
              <w:t>PARS_RT</w:t>
            </w:r>
            <w:r>
              <w:t>2</w:t>
            </w:r>
          </w:p>
        </w:tc>
        <w:tc>
          <w:tcPr>
            <w:tcW w:w="396" w:type="dxa"/>
          </w:tcPr>
          <w:p w14:paraId="477193EB" w14:textId="77777777" w:rsidR="00BC5DA8" w:rsidRPr="00A217D5" w:rsidRDefault="00BC5DA8" w:rsidP="000266A3">
            <w:pPr>
              <w:rPr>
                <w:sz w:val="20"/>
              </w:rPr>
            </w:pPr>
          </w:p>
        </w:tc>
        <w:tc>
          <w:tcPr>
            <w:tcW w:w="396" w:type="dxa"/>
          </w:tcPr>
          <w:p w14:paraId="6B4483BF" w14:textId="77777777" w:rsidR="00BC5DA8" w:rsidRPr="00A217D5" w:rsidRDefault="00BC5DA8" w:rsidP="000266A3">
            <w:pPr>
              <w:rPr>
                <w:sz w:val="20"/>
              </w:rPr>
            </w:pPr>
          </w:p>
        </w:tc>
        <w:tc>
          <w:tcPr>
            <w:tcW w:w="397" w:type="dxa"/>
          </w:tcPr>
          <w:p w14:paraId="3E7F2D60" w14:textId="77777777" w:rsidR="00BC5DA8" w:rsidRPr="00A217D5" w:rsidRDefault="00BC5DA8" w:rsidP="000266A3">
            <w:pPr>
              <w:rPr>
                <w:sz w:val="20"/>
              </w:rPr>
            </w:pPr>
          </w:p>
        </w:tc>
        <w:tc>
          <w:tcPr>
            <w:tcW w:w="396" w:type="dxa"/>
          </w:tcPr>
          <w:p w14:paraId="04D803E3" w14:textId="77777777" w:rsidR="00BC5DA8" w:rsidRPr="00A217D5" w:rsidRDefault="00BC5DA8" w:rsidP="000266A3">
            <w:pPr>
              <w:rPr>
                <w:sz w:val="20"/>
              </w:rPr>
            </w:pPr>
          </w:p>
        </w:tc>
        <w:tc>
          <w:tcPr>
            <w:tcW w:w="397" w:type="dxa"/>
          </w:tcPr>
          <w:p w14:paraId="6E19BB9B" w14:textId="77777777" w:rsidR="00BC5DA8" w:rsidRPr="00A217D5" w:rsidRDefault="00BC5DA8" w:rsidP="000266A3">
            <w:pPr>
              <w:rPr>
                <w:sz w:val="20"/>
              </w:rPr>
            </w:pPr>
          </w:p>
        </w:tc>
        <w:tc>
          <w:tcPr>
            <w:tcW w:w="396" w:type="dxa"/>
          </w:tcPr>
          <w:p w14:paraId="6C3F2696" w14:textId="77777777" w:rsidR="00BC5DA8" w:rsidRPr="00A217D5" w:rsidRDefault="00BC5DA8" w:rsidP="000266A3">
            <w:pPr>
              <w:rPr>
                <w:sz w:val="20"/>
              </w:rPr>
            </w:pPr>
          </w:p>
        </w:tc>
        <w:tc>
          <w:tcPr>
            <w:tcW w:w="396" w:type="dxa"/>
          </w:tcPr>
          <w:p w14:paraId="4DB83D4E" w14:textId="77777777" w:rsidR="00BC5DA8" w:rsidRPr="00A217D5" w:rsidRDefault="00BC5DA8" w:rsidP="000266A3">
            <w:pPr>
              <w:rPr>
                <w:sz w:val="20"/>
              </w:rPr>
            </w:pPr>
          </w:p>
        </w:tc>
        <w:tc>
          <w:tcPr>
            <w:tcW w:w="397" w:type="dxa"/>
          </w:tcPr>
          <w:p w14:paraId="3014BA12" w14:textId="77777777" w:rsidR="00BC5DA8" w:rsidRPr="00A217D5" w:rsidRDefault="00BC5DA8" w:rsidP="000266A3">
            <w:pPr>
              <w:rPr>
                <w:sz w:val="20"/>
              </w:rPr>
            </w:pPr>
          </w:p>
        </w:tc>
        <w:tc>
          <w:tcPr>
            <w:tcW w:w="396" w:type="dxa"/>
          </w:tcPr>
          <w:p w14:paraId="26330B20" w14:textId="77777777" w:rsidR="00BC5DA8" w:rsidRPr="00A217D5" w:rsidRDefault="00BC5DA8" w:rsidP="000266A3">
            <w:pPr>
              <w:rPr>
                <w:sz w:val="20"/>
              </w:rPr>
            </w:pPr>
          </w:p>
        </w:tc>
        <w:tc>
          <w:tcPr>
            <w:tcW w:w="397" w:type="dxa"/>
          </w:tcPr>
          <w:p w14:paraId="0F3E8226" w14:textId="77777777" w:rsidR="00BC5DA8" w:rsidRPr="00A217D5" w:rsidRDefault="00BC5DA8" w:rsidP="000266A3">
            <w:pPr>
              <w:rPr>
                <w:sz w:val="20"/>
              </w:rPr>
            </w:pPr>
          </w:p>
        </w:tc>
        <w:tc>
          <w:tcPr>
            <w:tcW w:w="396" w:type="dxa"/>
          </w:tcPr>
          <w:p w14:paraId="6C13B622" w14:textId="77777777" w:rsidR="00BC5DA8" w:rsidRPr="00A217D5" w:rsidRDefault="00BC5DA8" w:rsidP="000266A3">
            <w:pPr>
              <w:rPr>
                <w:sz w:val="20"/>
              </w:rPr>
            </w:pPr>
          </w:p>
        </w:tc>
        <w:tc>
          <w:tcPr>
            <w:tcW w:w="397" w:type="dxa"/>
          </w:tcPr>
          <w:p w14:paraId="4E70ED22" w14:textId="77777777" w:rsidR="00BC5DA8" w:rsidRPr="00A217D5" w:rsidRDefault="00BC5DA8" w:rsidP="000266A3">
            <w:pPr>
              <w:rPr>
                <w:sz w:val="20"/>
              </w:rPr>
            </w:pPr>
          </w:p>
        </w:tc>
        <w:tc>
          <w:tcPr>
            <w:tcW w:w="396" w:type="dxa"/>
          </w:tcPr>
          <w:p w14:paraId="5D4605B8" w14:textId="77777777" w:rsidR="00BC5DA8" w:rsidRPr="00A217D5" w:rsidRDefault="00BC5DA8" w:rsidP="000266A3">
            <w:pPr>
              <w:rPr>
                <w:sz w:val="20"/>
              </w:rPr>
            </w:pPr>
          </w:p>
        </w:tc>
        <w:tc>
          <w:tcPr>
            <w:tcW w:w="396" w:type="dxa"/>
          </w:tcPr>
          <w:p w14:paraId="625651E9" w14:textId="77777777" w:rsidR="00BC5DA8" w:rsidRPr="00A217D5" w:rsidRDefault="00BC5DA8" w:rsidP="000266A3">
            <w:pPr>
              <w:rPr>
                <w:sz w:val="20"/>
              </w:rPr>
            </w:pPr>
          </w:p>
        </w:tc>
        <w:tc>
          <w:tcPr>
            <w:tcW w:w="397" w:type="dxa"/>
          </w:tcPr>
          <w:p w14:paraId="24915154" w14:textId="77777777" w:rsidR="00BC5DA8" w:rsidRPr="00A217D5" w:rsidRDefault="00BC5DA8" w:rsidP="000266A3">
            <w:pPr>
              <w:rPr>
                <w:sz w:val="20"/>
              </w:rPr>
            </w:pPr>
          </w:p>
        </w:tc>
        <w:tc>
          <w:tcPr>
            <w:tcW w:w="396" w:type="dxa"/>
          </w:tcPr>
          <w:p w14:paraId="0E91395A" w14:textId="77777777" w:rsidR="00BC5DA8" w:rsidRPr="00A217D5" w:rsidRDefault="00BC5DA8" w:rsidP="000266A3">
            <w:pPr>
              <w:rPr>
                <w:sz w:val="20"/>
              </w:rPr>
            </w:pPr>
          </w:p>
        </w:tc>
        <w:tc>
          <w:tcPr>
            <w:tcW w:w="396" w:type="dxa"/>
          </w:tcPr>
          <w:p w14:paraId="7451E47E" w14:textId="77777777" w:rsidR="00BC5DA8" w:rsidRPr="00A217D5" w:rsidRDefault="00BC5DA8" w:rsidP="000266A3">
            <w:pPr>
              <w:rPr>
                <w:sz w:val="20"/>
              </w:rPr>
            </w:pPr>
          </w:p>
        </w:tc>
        <w:tc>
          <w:tcPr>
            <w:tcW w:w="397" w:type="dxa"/>
          </w:tcPr>
          <w:p w14:paraId="04B7BBD3" w14:textId="77777777" w:rsidR="00BC5DA8" w:rsidRPr="00A217D5" w:rsidRDefault="00BC5DA8" w:rsidP="000266A3">
            <w:pPr>
              <w:rPr>
                <w:sz w:val="20"/>
              </w:rPr>
            </w:pPr>
          </w:p>
        </w:tc>
        <w:tc>
          <w:tcPr>
            <w:tcW w:w="396" w:type="dxa"/>
          </w:tcPr>
          <w:p w14:paraId="17AD3F7C" w14:textId="77777777" w:rsidR="00BC5DA8" w:rsidRPr="00A217D5" w:rsidRDefault="00BC5DA8" w:rsidP="000266A3">
            <w:pPr>
              <w:rPr>
                <w:sz w:val="20"/>
              </w:rPr>
            </w:pPr>
          </w:p>
        </w:tc>
        <w:tc>
          <w:tcPr>
            <w:tcW w:w="396" w:type="dxa"/>
          </w:tcPr>
          <w:p w14:paraId="6C692381" w14:textId="77777777" w:rsidR="00BC5DA8" w:rsidRPr="00A217D5" w:rsidRDefault="00BC5DA8" w:rsidP="000266A3">
            <w:pPr>
              <w:rPr>
                <w:sz w:val="20"/>
              </w:rPr>
            </w:pPr>
          </w:p>
        </w:tc>
        <w:tc>
          <w:tcPr>
            <w:tcW w:w="397" w:type="dxa"/>
          </w:tcPr>
          <w:p w14:paraId="1883F331" w14:textId="77777777" w:rsidR="00BC5DA8" w:rsidRPr="00A217D5" w:rsidRDefault="00BC5DA8" w:rsidP="000266A3">
            <w:pPr>
              <w:rPr>
                <w:sz w:val="20"/>
              </w:rPr>
            </w:pPr>
          </w:p>
        </w:tc>
        <w:tc>
          <w:tcPr>
            <w:tcW w:w="396" w:type="dxa"/>
          </w:tcPr>
          <w:p w14:paraId="191564DD" w14:textId="77777777" w:rsidR="00BC5DA8" w:rsidRPr="00A217D5" w:rsidRDefault="00BC5DA8" w:rsidP="000266A3">
            <w:pPr>
              <w:rPr>
                <w:sz w:val="20"/>
              </w:rPr>
            </w:pPr>
          </w:p>
        </w:tc>
        <w:tc>
          <w:tcPr>
            <w:tcW w:w="397" w:type="dxa"/>
          </w:tcPr>
          <w:p w14:paraId="64CB1F64" w14:textId="77777777" w:rsidR="00BC5DA8" w:rsidRPr="00A217D5" w:rsidRDefault="00BC5DA8" w:rsidP="000266A3">
            <w:pPr>
              <w:rPr>
                <w:sz w:val="20"/>
              </w:rPr>
            </w:pPr>
          </w:p>
        </w:tc>
        <w:tc>
          <w:tcPr>
            <w:tcW w:w="396" w:type="dxa"/>
          </w:tcPr>
          <w:p w14:paraId="5F802681" w14:textId="77777777" w:rsidR="00BC5DA8" w:rsidRPr="00A217D5" w:rsidRDefault="00BC5DA8" w:rsidP="000266A3">
            <w:pPr>
              <w:rPr>
                <w:sz w:val="20"/>
              </w:rPr>
            </w:pPr>
          </w:p>
        </w:tc>
        <w:tc>
          <w:tcPr>
            <w:tcW w:w="396" w:type="dxa"/>
          </w:tcPr>
          <w:p w14:paraId="52520146" w14:textId="77777777" w:rsidR="00BC5DA8" w:rsidRPr="00A217D5" w:rsidRDefault="00BC5DA8" w:rsidP="000266A3">
            <w:pPr>
              <w:rPr>
                <w:sz w:val="20"/>
              </w:rPr>
            </w:pPr>
          </w:p>
        </w:tc>
        <w:tc>
          <w:tcPr>
            <w:tcW w:w="397" w:type="dxa"/>
          </w:tcPr>
          <w:p w14:paraId="00BEE77D" w14:textId="77777777" w:rsidR="00BC5DA8" w:rsidRPr="00A217D5" w:rsidRDefault="00BC5DA8" w:rsidP="000266A3">
            <w:pPr>
              <w:rPr>
                <w:sz w:val="20"/>
              </w:rPr>
            </w:pPr>
          </w:p>
        </w:tc>
        <w:tc>
          <w:tcPr>
            <w:tcW w:w="396" w:type="dxa"/>
          </w:tcPr>
          <w:p w14:paraId="36C35B29" w14:textId="77777777" w:rsidR="00BC5DA8" w:rsidRPr="00A217D5" w:rsidRDefault="00BC5DA8" w:rsidP="000266A3">
            <w:pPr>
              <w:rPr>
                <w:sz w:val="20"/>
              </w:rPr>
            </w:pPr>
          </w:p>
        </w:tc>
        <w:tc>
          <w:tcPr>
            <w:tcW w:w="396" w:type="dxa"/>
          </w:tcPr>
          <w:p w14:paraId="7F8D08F0" w14:textId="77777777" w:rsidR="00BC5DA8" w:rsidRPr="00A217D5" w:rsidRDefault="00BC5DA8" w:rsidP="000266A3">
            <w:pPr>
              <w:rPr>
                <w:sz w:val="20"/>
              </w:rPr>
            </w:pPr>
          </w:p>
        </w:tc>
        <w:tc>
          <w:tcPr>
            <w:tcW w:w="397" w:type="dxa"/>
          </w:tcPr>
          <w:p w14:paraId="609CCAB5" w14:textId="77777777" w:rsidR="00BC5DA8" w:rsidRPr="00A217D5" w:rsidRDefault="00BC5DA8" w:rsidP="000266A3">
            <w:pPr>
              <w:rPr>
                <w:sz w:val="20"/>
              </w:rPr>
            </w:pPr>
          </w:p>
        </w:tc>
        <w:tc>
          <w:tcPr>
            <w:tcW w:w="396" w:type="dxa"/>
          </w:tcPr>
          <w:p w14:paraId="7A1974C4" w14:textId="77777777" w:rsidR="00BC5DA8" w:rsidRPr="00A217D5" w:rsidRDefault="00BC5DA8" w:rsidP="000266A3">
            <w:pPr>
              <w:rPr>
                <w:sz w:val="20"/>
              </w:rPr>
            </w:pPr>
          </w:p>
        </w:tc>
        <w:tc>
          <w:tcPr>
            <w:tcW w:w="396" w:type="dxa"/>
          </w:tcPr>
          <w:p w14:paraId="3DA17C70" w14:textId="77777777" w:rsidR="00BC5DA8" w:rsidRPr="00A217D5" w:rsidRDefault="00BC5DA8" w:rsidP="000266A3">
            <w:pPr>
              <w:rPr>
                <w:sz w:val="20"/>
              </w:rPr>
            </w:pPr>
          </w:p>
        </w:tc>
        <w:tc>
          <w:tcPr>
            <w:tcW w:w="397" w:type="dxa"/>
          </w:tcPr>
          <w:p w14:paraId="772FAAA1" w14:textId="77777777" w:rsidR="00BC5DA8" w:rsidRPr="00A217D5" w:rsidRDefault="00BC5DA8" w:rsidP="000266A3">
            <w:pPr>
              <w:rPr>
                <w:sz w:val="20"/>
              </w:rPr>
            </w:pPr>
          </w:p>
        </w:tc>
        <w:tc>
          <w:tcPr>
            <w:tcW w:w="396" w:type="dxa"/>
          </w:tcPr>
          <w:p w14:paraId="7AB1C970" w14:textId="77777777" w:rsidR="00BC5DA8" w:rsidRDefault="00BC5DA8" w:rsidP="000266A3"/>
        </w:tc>
        <w:tc>
          <w:tcPr>
            <w:tcW w:w="397" w:type="dxa"/>
          </w:tcPr>
          <w:p w14:paraId="1189BDB5" w14:textId="77777777" w:rsidR="00BC5DA8" w:rsidRDefault="00BC5DA8" w:rsidP="000266A3"/>
        </w:tc>
        <w:tc>
          <w:tcPr>
            <w:tcW w:w="396" w:type="dxa"/>
          </w:tcPr>
          <w:p w14:paraId="6C3F9182" w14:textId="77777777" w:rsidR="00BC5DA8" w:rsidRDefault="00BC5DA8" w:rsidP="000266A3"/>
        </w:tc>
        <w:tc>
          <w:tcPr>
            <w:tcW w:w="396" w:type="dxa"/>
          </w:tcPr>
          <w:p w14:paraId="5DBE1060" w14:textId="77777777" w:rsidR="00BC5DA8" w:rsidRDefault="00BC5DA8" w:rsidP="000266A3"/>
        </w:tc>
        <w:tc>
          <w:tcPr>
            <w:tcW w:w="397" w:type="dxa"/>
          </w:tcPr>
          <w:p w14:paraId="5F871F4B" w14:textId="77777777" w:rsidR="00BC5DA8" w:rsidRDefault="00BC5DA8" w:rsidP="000266A3"/>
        </w:tc>
        <w:tc>
          <w:tcPr>
            <w:tcW w:w="396" w:type="dxa"/>
          </w:tcPr>
          <w:p w14:paraId="5DC87A14" w14:textId="77777777" w:rsidR="00BC5DA8" w:rsidRDefault="00BC5DA8" w:rsidP="000266A3"/>
        </w:tc>
        <w:tc>
          <w:tcPr>
            <w:tcW w:w="396" w:type="dxa"/>
          </w:tcPr>
          <w:p w14:paraId="6F003870" w14:textId="77777777" w:rsidR="00BC5DA8" w:rsidRDefault="00BC5DA8" w:rsidP="000266A3"/>
        </w:tc>
        <w:tc>
          <w:tcPr>
            <w:tcW w:w="397" w:type="dxa"/>
          </w:tcPr>
          <w:p w14:paraId="76822575" w14:textId="36584C71" w:rsidR="00BC5DA8" w:rsidRDefault="00BC5DA8" w:rsidP="000266A3">
            <w:r>
              <w:t xml:space="preserve">X </w:t>
            </w:r>
          </w:p>
        </w:tc>
        <w:tc>
          <w:tcPr>
            <w:tcW w:w="396" w:type="dxa"/>
          </w:tcPr>
          <w:p w14:paraId="79E3F49C" w14:textId="77777777" w:rsidR="00BC5DA8" w:rsidRDefault="00BC5DA8" w:rsidP="000266A3"/>
        </w:tc>
        <w:tc>
          <w:tcPr>
            <w:tcW w:w="397" w:type="dxa"/>
          </w:tcPr>
          <w:p w14:paraId="392BEF4C" w14:textId="77777777" w:rsidR="00BC5DA8" w:rsidRDefault="00BC5DA8" w:rsidP="000266A3"/>
        </w:tc>
        <w:tc>
          <w:tcPr>
            <w:tcW w:w="396" w:type="dxa"/>
          </w:tcPr>
          <w:p w14:paraId="6587FC5E" w14:textId="77777777" w:rsidR="00BC5DA8" w:rsidRDefault="00BC5DA8" w:rsidP="000266A3"/>
        </w:tc>
        <w:tc>
          <w:tcPr>
            <w:tcW w:w="396" w:type="dxa"/>
          </w:tcPr>
          <w:p w14:paraId="2CE9801C" w14:textId="77777777" w:rsidR="00BC5DA8" w:rsidRDefault="00BC5DA8" w:rsidP="000266A3"/>
        </w:tc>
        <w:tc>
          <w:tcPr>
            <w:tcW w:w="397" w:type="dxa"/>
          </w:tcPr>
          <w:p w14:paraId="14E48379" w14:textId="77777777" w:rsidR="00BC5DA8" w:rsidRDefault="00BC5DA8" w:rsidP="000266A3"/>
        </w:tc>
        <w:tc>
          <w:tcPr>
            <w:tcW w:w="396" w:type="dxa"/>
          </w:tcPr>
          <w:p w14:paraId="1D946F82" w14:textId="77777777" w:rsidR="00BC5DA8" w:rsidRDefault="00BC5DA8" w:rsidP="000266A3"/>
        </w:tc>
        <w:tc>
          <w:tcPr>
            <w:tcW w:w="396" w:type="dxa"/>
          </w:tcPr>
          <w:p w14:paraId="62868AB1" w14:textId="77777777" w:rsidR="00BC5DA8" w:rsidRDefault="00BC5DA8" w:rsidP="000266A3"/>
        </w:tc>
        <w:tc>
          <w:tcPr>
            <w:tcW w:w="397" w:type="dxa"/>
          </w:tcPr>
          <w:p w14:paraId="5E83988B" w14:textId="77777777" w:rsidR="00BC5DA8" w:rsidRDefault="00BC5DA8" w:rsidP="000266A3"/>
        </w:tc>
        <w:tc>
          <w:tcPr>
            <w:tcW w:w="396" w:type="dxa"/>
          </w:tcPr>
          <w:p w14:paraId="797FEA14" w14:textId="77777777" w:rsidR="00BC5DA8" w:rsidRDefault="00BC5DA8" w:rsidP="000266A3"/>
        </w:tc>
        <w:tc>
          <w:tcPr>
            <w:tcW w:w="397" w:type="dxa"/>
          </w:tcPr>
          <w:p w14:paraId="3B43FC73" w14:textId="77777777" w:rsidR="00BC5DA8" w:rsidRDefault="00BC5DA8" w:rsidP="000266A3"/>
        </w:tc>
      </w:tr>
      <w:tr w:rsidR="00BC5DA8" w14:paraId="6F5B37FF" w14:textId="77777777" w:rsidTr="00BC5DA8">
        <w:tc>
          <w:tcPr>
            <w:tcW w:w="1271" w:type="dxa"/>
          </w:tcPr>
          <w:p w14:paraId="2769956C" w14:textId="2C353020" w:rsidR="00BC5DA8" w:rsidRDefault="00BC5DA8" w:rsidP="000266A3">
            <w:r w:rsidRPr="00722B89">
              <w:t>PARS_RT</w:t>
            </w:r>
            <w:r>
              <w:t>3</w:t>
            </w:r>
          </w:p>
        </w:tc>
        <w:tc>
          <w:tcPr>
            <w:tcW w:w="396" w:type="dxa"/>
          </w:tcPr>
          <w:p w14:paraId="1896055C" w14:textId="77777777" w:rsidR="00BC5DA8" w:rsidRPr="00A217D5" w:rsidRDefault="00BC5DA8" w:rsidP="000266A3">
            <w:pPr>
              <w:rPr>
                <w:sz w:val="20"/>
              </w:rPr>
            </w:pPr>
          </w:p>
        </w:tc>
        <w:tc>
          <w:tcPr>
            <w:tcW w:w="396" w:type="dxa"/>
          </w:tcPr>
          <w:p w14:paraId="4E586BF1" w14:textId="77777777" w:rsidR="00BC5DA8" w:rsidRPr="00A217D5" w:rsidRDefault="00BC5DA8" w:rsidP="000266A3">
            <w:pPr>
              <w:rPr>
                <w:sz w:val="20"/>
              </w:rPr>
            </w:pPr>
          </w:p>
        </w:tc>
        <w:tc>
          <w:tcPr>
            <w:tcW w:w="397" w:type="dxa"/>
          </w:tcPr>
          <w:p w14:paraId="3131EE5E" w14:textId="77777777" w:rsidR="00BC5DA8" w:rsidRPr="00A217D5" w:rsidRDefault="00BC5DA8" w:rsidP="000266A3">
            <w:pPr>
              <w:rPr>
                <w:sz w:val="20"/>
              </w:rPr>
            </w:pPr>
          </w:p>
        </w:tc>
        <w:tc>
          <w:tcPr>
            <w:tcW w:w="396" w:type="dxa"/>
          </w:tcPr>
          <w:p w14:paraId="01DE1268" w14:textId="77777777" w:rsidR="00BC5DA8" w:rsidRPr="00A217D5" w:rsidRDefault="00BC5DA8" w:rsidP="000266A3">
            <w:pPr>
              <w:rPr>
                <w:sz w:val="20"/>
              </w:rPr>
            </w:pPr>
          </w:p>
        </w:tc>
        <w:tc>
          <w:tcPr>
            <w:tcW w:w="397" w:type="dxa"/>
          </w:tcPr>
          <w:p w14:paraId="3F74CC70" w14:textId="77777777" w:rsidR="00BC5DA8" w:rsidRPr="00A217D5" w:rsidRDefault="00BC5DA8" w:rsidP="000266A3">
            <w:pPr>
              <w:rPr>
                <w:sz w:val="20"/>
              </w:rPr>
            </w:pPr>
          </w:p>
        </w:tc>
        <w:tc>
          <w:tcPr>
            <w:tcW w:w="396" w:type="dxa"/>
          </w:tcPr>
          <w:p w14:paraId="7ED3C86A" w14:textId="77777777" w:rsidR="00BC5DA8" w:rsidRPr="00A217D5" w:rsidRDefault="00BC5DA8" w:rsidP="000266A3">
            <w:pPr>
              <w:rPr>
                <w:sz w:val="20"/>
              </w:rPr>
            </w:pPr>
          </w:p>
        </w:tc>
        <w:tc>
          <w:tcPr>
            <w:tcW w:w="396" w:type="dxa"/>
          </w:tcPr>
          <w:p w14:paraId="1DBC98A6" w14:textId="77777777" w:rsidR="00BC5DA8" w:rsidRPr="00A217D5" w:rsidRDefault="00BC5DA8" w:rsidP="000266A3">
            <w:pPr>
              <w:rPr>
                <w:sz w:val="20"/>
              </w:rPr>
            </w:pPr>
          </w:p>
        </w:tc>
        <w:tc>
          <w:tcPr>
            <w:tcW w:w="397" w:type="dxa"/>
          </w:tcPr>
          <w:p w14:paraId="6738E1CF" w14:textId="77777777" w:rsidR="00BC5DA8" w:rsidRPr="00A217D5" w:rsidRDefault="00BC5DA8" w:rsidP="000266A3">
            <w:pPr>
              <w:rPr>
                <w:sz w:val="20"/>
              </w:rPr>
            </w:pPr>
          </w:p>
        </w:tc>
        <w:tc>
          <w:tcPr>
            <w:tcW w:w="396" w:type="dxa"/>
          </w:tcPr>
          <w:p w14:paraId="0C3BA34F" w14:textId="77777777" w:rsidR="00BC5DA8" w:rsidRPr="00A217D5" w:rsidRDefault="00BC5DA8" w:rsidP="000266A3">
            <w:pPr>
              <w:rPr>
                <w:sz w:val="20"/>
              </w:rPr>
            </w:pPr>
          </w:p>
        </w:tc>
        <w:tc>
          <w:tcPr>
            <w:tcW w:w="397" w:type="dxa"/>
          </w:tcPr>
          <w:p w14:paraId="66F4D0C2" w14:textId="77777777" w:rsidR="00BC5DA8" w:rsidRPr="00A217D5" w:rsidRDefault="00BC5DA8" w:rsidP="000266A3">
            <w:pPr>
              <w:rPr>
                <w:sz w:val="20"/>
              </w:rPr>
            </w:pPr>
          </w:p>
        </w:tc>
        <w:tc>
          <w:tcPr>
            <w:tcW w:w="396" w:type="dxa"/>
          </w:tcPr>
          <w:p w14:paraId="58F9921E" w14:textId="77777777" w:rsidR="00BC5DA8" w:rsidRPr="00A217D5" w:rsidRDefault="00BC5DA8" w:rsidP="000266A3">
            <w:pPr>
              <w:rPr>
                <w:sz w:val="20"/>
              </w:rPr>
            </w:pPr>
          </w:p>
        </w:tc>
        <w:tc>
          <w:tcPr>
            <w:tcW w:w="397" w:type="dxa"/>
          </w:tcPr>
          <w:p w14:paraId="11F853A8" w14:textId="77777777" w:rsidR="00BC5DA8" w:rsidRPr="00A217D5" w:rsidRDefault="00BC5DA8" w:rsidP="000266A3">
            <w:pPr>
              <w:rPr>
                <w:sz w:val="20"/>
              </w:rPr>
            </w:pPr>
          </w:p>
        </w:tc>
        <w:tc>
          <w:tcPr>
            <w:tcW w:w="396" w:type="dxa"/>
          </w:tcPr>
          <w:p w14:paraId="7EAE1C2F" w14:textId="77777777" w:rsidR="00BC5DA8" w:rsidRPr="00A217D5" w:rsidRDefault="00BC5DA8" w:rsidP="000266A3">
            <w:pPr>
              <w:rPr>
                <w:sz w:val="20"/>
              </w:rPr>
            </w:pPr>
          </w:p>
        </w:tc>
        <w:tc>
          <w:tcPr>
            <w:tcW w:w="396" w:type="dxa"/>
          </w:tcPr>
          <w:p w14:paraId="787C3434" w14:textId="77777777" w:rsidR="00BC5DA8" w:rsidRPr="00A217D5" w:rsidRDefault="00BC5DA8" w:rsidP="000266A3">
            <w:pPr>
              <w:rPr>
                <w:sz w:val="20"/>
              </w:rPr>
            </w:pPr>
          </w:p>
        </w:tc>
        <w:tc>
          <w:tcPr>
            <w:tcW w:w="397" w:type="dxa"/>
          </w:tcPr>
          <w:p w14:paraId="4FEB95EB" w14:textId="77777777" w:rsidR="00BC5DA8" w:rsidRPr="00A217D5" w:rsidRDefault="00BC5DA8" w:rsidP="000266A3">
            <w:pPr>
              <w:rPr>
                <w:sz w:val="20"/>
              </w:rPr>
            </w:pPr>
          </w:p>
        </w:tc>
        <w:tc>
          <w:tcPr>
            <w:tcW w:w="396" w:type="dxa"/>
          </w:tcPr>
          <w:p w14:paraId="11778CD5" w14:textId="77777777" w:rsidR="00BC5DA8" w:rsidRPr="00A217D5" w:rsidRDefault="00BC5DA8" w:rsidP="000266A3">
            <w:pPr>
              <w:rPr>
                <w:sz w:val="20"/>
              </w:rPr>
            </w:pPr>
          </w:p>
        </w:tc>
        <w:tc>
          <w:tcPr>
            <w:tcW w:w="396" w:type="dxa"/>
          </w:tcPr>
          <w:p w14:paraId="32628D96" w14:textId="77777777" w:rsidR="00BC5DA8" w:rsidRPr="00A217D5" w:rsidRDefault="00BC5DA8" w:rsidP="000266A3">
            <w:pPr>
              <w:rPr>
                <w:sz w:val="20"/>
              </w:rPr>
            </w:pPr>
          </w:p>
        </w:tc>
        <w:tc>
          <w:tcPr>
            <w:tcW w:w="397" w:type="dxa"/>
          </w:tcPr>
          <w:p w14:paraId="09DE94E7" w14:textId="77777777" w:rsidR="00BC5DA8" w:rsidRPr="00A217D5" w:rsidRDefault="00BC5DA8" w:rsidP="000266A3">
            <w:pPr>
              <w:rPr>
                <w:sz w:val="20"/>
              </w:rPr>
            </w:pPr>
          </w:p>
        </w:tc>
        <w:tc>
          <w:tcPr>
            <w:tcW w:w="396" w:type="dxa"/>
          </w:tcPr>
          <w:p w14:paraId="3B031A7D" w14:textId="77777777" w:rsidR="00BC5DA8" w:rsidRPr="00A217D5" w:rsidRDefault="00BC5DA8" w:rsidP="000266A3">
            <w:pPr>
              <w:rPr>
                <w:sz w:val="20"/>
              </w:rPr>
            </w:pPr>
          </w:p>
        </w:tc>
        <w:tc>
          <w:tcPr>
            <w:tcW w:w="396" w:type="dxa"/>
          </w:tcPr>
          <w:p w14:paraId="011C0C93" w14:textId="77777777" w:rsidR="00BC5DA8" w:rsidRPr="00A217D5" w:rsidRDefault="00BC5DA8" w:rsidP="000266A3">
            <w:pPr>
              <w:rPr>
                <w:sz w:val="20"/>
              </w:rPr>
            </w:pPr>
          </w:p>
        </w:tc>
        <w:tc>
          <w:tcPr>
            <w:tcW w:w="397" w:type="dxa"/>
          </w:tcPr>
          <w:p w14:paraId="2C1B0ABE" w14:textId="77777777" w:rsidR="00BC5DA8" w:rsidRPr="00A217D5" w:rsidRDefault="00BC5DA8" w:rsidP="000266A3">
            <w:pPr>
              <w:rPr>
                <w:sz w:val="20"/>
              </w:rPr>
            </w:pPr>
          </w:p>
        </w:tc>
        <w:tc>
          <w:tcPr>
            <w:tcW w:w="396" w:type="dxa"/>
          </w:tcPr>
          <w:p w14:paraId="2477DC5D" w14:textId="77777777" w:rsidR="00BC5DA8" w:rsidRPr="00A217D5" w:rsidRDefault="00BC5DA8" w:rsidP="000266A3">
            <w:pPr>
              <w:rPr>
                <w:sz w:val="20"/>
              </w:rPr>
            </w:pPr>
          </w:p>
        </w:tc>
        <w:tc>
          <w:tcPr>
            <w:tcW w:w="397" w:type="dxa"/>
          </w:tcPr>
          <w:p w14:paraId="254DA9C0" w14:textId="77777777" w:rsidR="00BC5DA8" w:rsidRPr="00A217D5" w:rsidRDefault="00BC5DA8" w:rsidP="000266A3">
            <w:pPr>
              <w:rPr>
                <w:sz w:val="20"/>
              </w:rPr>
            </w:pPr>
          </w:p>
        </w:tc>
        <w:tc>
          <w:tcPr>
            <w:tcW w:w="396" w:type="dxa"/>
          </w:tcPr>
          <w:p w14:paraId="2F75F14C" w14:textId="77777777" w:rsidR="00BC5DA8" w:rsidRPr="00A217D5" w:rsidRDefault="00BC5DA8" w:rsidP="000266A3">
            <w:pPr>
              <w:rPr>
                <w:sz w:val="20"/>
              </w:rPr>
            </w:pPr>
          </w:p>
        </w:tc>
        <w:tc>
          <w:tcPr>
            <w:tcW w:w="396" w:type="dxa"/>
          </w:tcPr>
          <w:p w14:paraId="5AB6B7D4" w14:textId="77777777" w:rsidR="00BC5DA8" w:rsidRPr="00A217D5" w:rsidRDefault="00BC5DA8" w:rsidP="000266A3">
            <w:pPr>
              <w:rPr>
                <w:sz w:val="20"/>
              </w:rPr>
            </w:pPr>
          </w:p>
        </w:tc>
        <w:tc>
          <w:tcPr>
            <w:tcW w:w="397" w:type="dxa"/>
          </w:tcPr>
          <w:p w14:paraId="371CBD86" w14:textId="77777777" w:rsidR="00BC5DA8" w:rsidRPr="00A217D5" w:rsidRDefault="00BC5DA8" w:rsidP="000266A3">
            <w:pPr>
              <w:rPr>
                <w:sz w:val="20"/>
              </w:rPr>
            </w:pPr>
          </w:p>
        </w:tc>
        <w:tc>
          <w:tcPr>
            <w:tcW w:w="396" w:type="dxa"/>
          </w:tcPr>
          <w:p w14:paraId="649F9771" w14:textId="77777777" w:rsidR="00BC5DA8" w:rsidRPr="00A217D5" w:rsidRDefault="00BC5DA8" w:rsidP="000266A3">
            <w:pPr>
              <w:rPr>
                <w:sz w:val="20"/>
              </w:rPr>
            </w:pPr>
          </w:p>
        </w:tc>
        <w:tc>
          <w:tcPr>
            <w:tcW w:w="396" w:type="dxa"/>
          </w:tcPr>
          <w:p w14:paraId="5981BB1E" w14:textId="77777777" w:rsidR="00BC5DA8" w:rsidRPr="00A217D5" w:rsidRDefault="00BC5DA8" w:rsidP="000266A3">
            <w:pPr>
              <w:rPr>
                <w:sz w:val="20"/>
              </w:rPr>
            </w:pPr>
          </w:p>
        </w:tc>
        <w:tc>
          <w:tcPr>
            <w:tcW w:w="397" w:type="dxa"/>
          </w:tcPr>
          <w:p w14:paraId="60F44B68" w14:textId="77777777" w:rsidR="00BC5DA8" w:rsidRPr="00A217D5" w:rsidRDefault="00BC5DA8" w:rsidP="000266A3">
            <w:pPr>
              <w:rPr>
                <w:sz w:val="20"/>
              </w:rPr>
            </w:pPr>
          </w:p>
        </w:tc>
        <w:tc>
          <w:tcPr>
            <w:tcW w:w="396" w:type="dxa"/>
          </w:tcPr>
          <w:p w14:paraId="16FDC8FF" w14:textId="77777777" w:rsidR="00BC5DA8" w:rsidRPr="00A217D5" w:rsidRDefault="00BC5DA8" w:rsidP="000266A3">
            <w:pPr>
              <w:rPr>
                <w:sz w:val="20"/>
              </w:rPr>
            </w:pPr>
          </w:p>
        </w:tc>
        <w:tc>
          <w:tcPr>
            <w:tcW w:w="396" w:type="dxa"/>
          </w:tcPr>
          <w:p w14:paraId="2114ADEA" w14:textId="77777777" w:rsidR="00BC5DA8" w:rsidRPr="00A217D5" w:rsidRDefault="00BC5DA8" w:rsidP="000266A3">
            <w:pPr>
              <w:rPr>
                <w:sz w:val="20"/>
              </w:rPr>
            </w:pPr>
          </w:p>
        </w:tc>
        <w:tc>
          <w:tcPr>
            <w:tcW w:w="397" w:type="dxa"/>
          </w:tcPr>
          <w:p w14:paraId="3160A43A" w14:textId="77777777" w:rsidR="00BC5DA8" w:rsidRPr="00A217D5" w:rsidRDefault="00BC5DA8" w:rsidP="000266A3">
            <w:pPr>
              <w:rPr>
                <w:sz w:val="20"/>
              </w:rPr>
            </w:pPr>
          </w:p>
        </w:tc>
        <w:tc>
          <w:tcPr>
            <w:tcW w:w="396" w:type="dxa"/>
          </w:tcPr>
          <w:p w14:paraId="63892414" w14:textId="77777777" w:rsidR="00BC5DA8" w:rsidRDefault="00BC5DA8" w:rsidP="000266A3"/>
        </w:tc>
        <w:tc>
          <w:tcPr>
            <w:tcW w:w="397" w:type="dxa"/>
          </w:tcPr>
          <w:p w14:paraId="1F39F965" w14:textId="77777777" w:rsidR="00BC5DA8" w:rsidRDefault="00BC5DA8" w:rsidP="000266A3"/>
        </w:tc>
        <w:tc>
          <w:tcPr>
            <w:tcW w:w="396" w:type="dxa"/>
          </w:tcPr>
          <w:p w14:paraId="0E216146" w14:textId="77777777" w:rsidR="00BC5DA8" w:rsidRDefault="00BC5DA8" w:rsidP="000266A3"/>
        </w:tc>
        <w:tc>
          <w:tcPr>
            <w:tcW w:w="396" w:type="dxa"/>
          </w:tcPr>
          <w:p w14:paraId="319D7C25" w14:textId="77777777" w:rsidR="00BC5DA8" w:rsidRDefault="00BC5DA8" w:rsidP="000266A3"/>
        </w:tc>
        <w:tc>
          <w:tcPr>
            <w:tcW w:w="397" w:type="dxa"/>
          </w:tcPr>
          <w:p w14:paraId="01B05663" w14:textId="77777777" w:rsidR="00BC5DA8" w:rsidRDefault="00BC5DA8" w:rsidP="000266A3"/>
        </w:tc>
        <w:tc>
          <w:tcPr>
            <w:tcW w:w="396" w:type="dxa"/>
          </w:tcPr>
          <w:p w14:paraId="64EEB741" w14:textId="77777777" w:rsidR="00BC5DA8" w:rsidRDefault="00BC5DA8" w:rsidP="000266A3"/>
        </w:tc>
        <w:tc>
          <w:tcPr>
            <w:tcW w:w="396" w:type="dxa"/>
          </w:tcPr>
          <w:p w14:paraId="34F927A9" w14:textId="77777777" w:rsidR="00BC5DA8" w:rsidRDefault="00BC5DA8" w:rsidP="000266A3"/>
        </w:tc>
        <w:tc>
          <w:tcPr>
            <w:tcW w:w="397" w:type="dxa"/>
          </w:tcPr>
          <w:p w14:paraId="55735037" w14:textId="77777777" w:rsidR="00BC5DA8" w:rsidRDefault="00BC5DA8" w:rsidP="000266A3"/>
        </w:tc>
        <w:tc>
          <w:tcPr>
            <w:tcW w:w="396" w:type="dxa"/>
          </w:tcPr>
          <w:p w14:paraId="43D9354F" w14:textId="4F930D4E" w:rsidR="00BC5DA8" w:rsidRDefault="00BC5DA8" w:rsidP="000266A3">
            <w:r>
              <w:t xml:space="preserve">X </w:t>
            </w:r>
          </w:p>
        </w:tc>
        <w:tc>
          <w:tcPr>
            <w:tcW w:w="397" w:type="dxa"/>
          </w:tcPr>
          <w:p w14:paraId="7EDEDDAE" w14:textId="77777777" w:rsidR="00BC5DA8" w:rsidRDefault="00BC5DA8" w:rsidP="000266A3"/>
        </w:tc>
        <w:tc>
          <w:tcPr>
            <w:tcW w:w="396" w:type="dxa"/>
          </w:tcPr>
          <w:p w14:paraId="46EB4F13" w14:textId="77777777" w:rsidR="00BC5DA8" w:rsidRDefault="00BC5DA8" w:rsidP="000266A3"/>
        </w:tc>
        <w:tc>
          <w:tcPr>
            <w:tcW w:w="396" w:type="dxa"/>
          </w:tcPr>
          <w:p w14:paraId="4C457746" w14:textId="77777777" w:rsidR="00BC5DA8" w:rsidRDefault="00BC5DA8" w:rsidP="000266A3"/>
        </w:tc>
        <w:tc>
          <w:tcPr>
            <w:tcW w:w="397" w:type="dxa"/>
          </w:tcPr>
          <w:p w14:paraId="1FFD9D6F" w14:textId="77777777" w:rsidR="00BC5DA8" w:rsidRDefault="00BC5DA8" w:rsidP="000266A3"/>
        </w:tc>
        <w:tc>
          <w:tcPr>
            <w:tcW w:w="396" w:type="dxa"/>
          </w:tcPr>
          <w:p w14:paraId="5F8D7F78" w14:textId="77777777" w:rsidR="00BC5DA8" w:rsidRDefault="00BC5DA8" w:rsidP="000266A3"/>
        </w:tc>
        <w:tc>
          <w:tcPr>
            <w:tcW w:w="396" w:type="dxa"/>
          </w:tcPr>
          <w:p w14:paraId="525FF7C2" w14:textId="77777777" w:rsidR="00BC5DA8" w:rsidRDefault="00BC5DA8" w:rsidP="000266A3"/>
        </w:tc>
        <w:tc>
          <w:tcPr>
            <w:tcW w:w="397" w:type="dxa"/>
          </w:tcPr>
          <w:p w14:paraId="46B0AD29" w14:textId="77777777" w:rsidR="00BC5DA8" w:rsidRDefault="00BC5DA8" w:rsidP="000266A3"/>
        </w:tc>
        <w:tc>
          <w:tcPr>
            <w:tcW w:w="396" w:type="dxa"/>
          </w:tcPr>
          <w:p w14:paraId="02EFD604" w14:textId="77777777" w:rsidR="00BC5DA8" w:rsidRDefault="00BC5DA8" w:rsidP="000266A3"/>
        </w:tc>
        <w:tc>
          <w:tcPr>
            <w:tcW w:w="397" w:type="dxa"/>
          </w:tcPr>
          <w:p w14:paraId="45F1FBF1" w14:textId="77777777" w:rsidR="00BC5DA8" w:rsidRDefault="00BC5DA8" w:rsidP="000266A3"/>
        </w:tc>
      </w:tr>
      <w:tr w:rsidR="00BC5DA8" w14:paraId="1127B794" w14:textId="77777777" w:rsidTr="00BC5DA8">
        <w:tc>
          <w:tcPr>
            <w:tcW w:w="1271" w:type="dxa"/>
          </w:tcPr>
          <w:p w14:paraId="1980349D" w14:textId="56A8E563" w:rsidR="00BC5DA8" w:rsidRDefault="00BC5DA8" w:rsidP="000266A3">
            <w:r w:rsidRPr="00722B89">
              <w:t>PARS_RT</w:t>
            </w:r>
            <w:r>
              <w:t>4</w:t>
            </w:r>
          </w:p>
        </w:tc>
        <w:tc>
          <w:tcPr>
            <w:tcW w:w="396" w:type="dxa"/>
          </w:tcPr>
          <w:p w14:paraId="666F31FD" w14:textId="77777777" w:rsidR="00BC5DA8" w:rsidRPr="00A217D5" w:rsidRDefault="00BC5DA8" w:rsidP="000266A3">
            <w:pPr>
              <w:rPr>
                <w:sz w:val="20"/>
              </w:rPr>
            </w:pPr>
          </w:p>
        </w:tc>
        <w:tc>
          <w:tcPr>
            <w:tcW w:w="396" w:type="dxa"/>
          </w:tcPr>
          <w:p w14:paraId="52DDB7A3" w14:textId="77777777" w:rsidR="00BC5DA8" w:rsidRPr="00A217D5" w:rsidRDefault="00BC5DA8" w:rsidP="000266A3">
            <w:pPr>
              <w:rPr>
                <w:sz w:val="20"/>
              </w:rPr>
            </w:pPr>
          </w:p>
        </w:tc>
        <w:tc>
          <w:tcPr>
            <w:tcW w:w="397" w:type="dxa"/>
          </w:tcPr>
          <w:p w14:paraId="1EDAC44E" w14:textId="77777777" w:rsidR="00BC5DA8" w:rsidRPr="00A217D5" w:rsidRDefault="00BC5DA8" w:rsidP="000266A3">
            <w:pPr>
              <w:rPr>
                <w:sz w:val="20"/>
              </w:rPr>
            </w:pPr>
          </w:p>
        </w:tc>
        <w:tc>
          <w:tcPr>
            <w:tcW w:w="396" w:type="dxa"/>
          </w:tcPr>
          <w:p w14:paraId="0B8DA897" w14:textId="77777777" w:rsidR="00BC5DA8" w:rsidRPr="00A217D5" w:rsidRDefault="00BC5DA8" w:rsidP="000266A3">
            <w:pPr>
              <w:rPr>
                <w:sz w:val="20"/>
              </w:rPr>
            </w:pPr>
          </w:p>
        </w:tc>
        <w:tc>
          <w:tcPr>
            <w:tcW w:w="397" w:type="dxa"/>
          </w:tcPr>
          <w:p w14:paraId="54895BF5" w14:textId="77777777" w:rsidR="00BC5DA8" w:rsidRPr="00A217D5" w:rsidRDefault="00BC5DA8" w:rsidP="000266A3">
            <w:pPr>
              <w:rPr>
                <w:sz w:val="20"/>
              </w:rPr>
            </w:pPr>
          </w:p>
        </w:tc>
        <w:tc>
          <w:tcPr>
            <w:tcW w:w="396" w:type="dxa"/>
          </w:tcPr>
          <w:p w14:paraId="34999B33" w14:textId="77777777" w:rsidR="00BC5DA8" w:rsidRPr="00A217D5" w:rsidRDefault="00BC5DA8" w:rsidP="000266A3">
            <w:pPr>
              <w:rPr>
                <w:sz w:val="20"/>
              </w:rPr>
            </w:pPr>
          </w:p>
        </w:tc>
        <w:tc>
          <w:tcPr>
            <w:tcW w:w="396" w:type="dxa"/>
          </w:tcPr>
          <w:p w14:paraId="03E3BB2A" w14:textId="77777777" w:rsidR="00BC5DA8" w:rsidRPr="00A217D5" w:rsidRDefault="00BC5DA8" w:rsidP="000266A3">
            <w:pPr>
              <w:rPr>
                <w:sz w:val="20"/>
              </w:rPr>
            </w:pPr>
          </w:p>
        </w:tc>
        <w:tc>
          <w:tcPr>
            <w:tcW w:w="397" w:type="dxa"/>
          </w:tcPr>
          <w:p w14:paraId="528FE03F" w14:textId="77777777" w:rsidR="00BC5DA8" w:rsidRPr="00A217D5" w:rsidRDefault="00BC5DA8" w:rsidP="000266A3">
            <w:pPr>
              <w:rPr>
                <w:sz w:val="20"/>
              </w:rPr>
            </w:pPr>
          </w:p>
        </w:tc>
        <w:tc>
          <w:tcPr>
            <w:tcW w:w="396" w:type="dxa"/>
          </w:tcPr>
          <w:p w14:paraId="749AAE3F" w14:textId="77777777" w:rsidR="00BC5DA8" w:rsidRPr="00A217D5" w:rsidRDefault="00BC5DA8" w:rsidP="000266A3">
            <w:pPr>
              <w:rPr>
                <w:sz w:val="20"/>
              </w:rPr>
            </w:pPr>
          </w:p>
        </w:tc>
        <w:tc>
          <w:tcPr>
            <w:tcW w:w="397" w:type="dxa"/>
          </w:tcPr>
          <w:p w14:paraId="6D1B8D29" w14:textId="77777777" w:rsidR="00BC5DA8" w:rsidRPr="00A217D5" w:rsidRDefault="00BC5DA8" w:rsidP="000266A3">
            <w:pPr>
              <w:rPr>
                <w:sz w:val="20"/>
              </w:rPr>
            </w:pPr>
          </w:p>
        </w:tc>
        <w:tc>
          <w:tcPr>
            <w:tcW w:w="396" w:type="dxa"/>
          </w:tcPr>
          <w:p w14:paraId="55035BD9" w14:textId="77777777" w:rsidR="00BC5DA8" w:rsidRPr="00A217D5" w:rsidRDefault="00BC5DA8" w:rsidP="000266A3">
            <w:pPr>
              <w:rPr>
                <w:sz w:val="20"/>
              </w:rPr>
            </w:pPr>
          </w:p>
        </w:tc>
        <w:tc>
          <w:tcPr>
            <w:tcW w:w="397" w:type="dxa"/>
          </w:tcPr>
          <w:p w14:paraId="575B5AA7" w14:textId="77777777" w:rsidR="00BC5DA8" w:rsidRPr="00A217D5" w:rsidRDefault="00BC5DA8" w:rsidP="000266A3">
            <w:pPr>
              <w:rPr>
                <w:sz w:val="20"/>
              </w:rPr>
            </w:pPr>
          </w:p>
        </w:tc>
        <w:tc>
          <w:tcPr>
            <w:tcW w:w="396" w:type="dxa"/>
          </w:tcPr>
          <w:p w14:paraId="66B19DE5" w14:textId="77777777" w:rsidR="00BC5DA8" w:rsidRPr="00A217D5" w:rsidRDefault="00BC5DA8" w:rsidP="000266A3">
            <w:pPr>
              <w:rPr>
                <w:sz w:val="20"/>
              </w:rPr>
            </w:pPr>
          </w:p>
        </w:tc>
        <w:tc>
          <w:tcPr>
            <w:tcW w:w="396" w:type="dxa"/>
          </w:tcPr>
          <w:p w14:paraId="4703433E" w14:textId="77777777" w:rsidR="00BC5DA8" w:rsidRPr="00A217D5" w:rsidRDefault="00BC5DA8" w:rsidP="000266A3">
            <w:pPr>
              <w:rPr>
                <w:sz w:val="20"/>
              </w:rPr>
            </w:pPr>
          </w:p>
        </w:tc>
        <w:tc>
          <w:tcPr>
            <w:tcW w:w="397" w:type="dxa"/>
          </w:tcPr>
          <w:p w14:paraId="63376E53" w14:textId="77777777" w:rsidR="00BC5DA8" w:rsidRPr="00A217D5" w:rsidRDefault="00BC5DA8" w:rsidP="000266A3">
            <w:pPr>
              <w:rPr>
                <w:sz w:val="20"/>
              </w:rPr>
            </w:pPr>
          </w:p>
        </w:tc>
        <w:tc>
          <w:tcPr>
            <w:tcW w:w="396" w:type="dxa"/>
          </w:tcPr>
          <w:p w14:paraId="6A6BC922" w14:textId="77777777" w:rsidR="00BC5DA8" w:rsidRPr="00A217D5" w:rsidRDefault="00BC5DA8" w:rsidP="000266A3">
            <w:pPr>
              <w:rPr>
                <w:sz w:val="20"/>
              </w:rPr>
            </w:pPr>
          </w:p>
        </w:tc>
        <w:tc>
          <w:tcPr>
            <w:tcW w:w="396" w:type="dxa"/>
          </w:tcPr>
          <w:p w14:paraId="44100E6B" w14:textId="77777777" w:rsidR="00BC5DA8" w:rsidRPr="00A217D5" w:rsidRDefault="00BC5DA8" w:rsidP="000266A3">
            <w:pPr>
              <w:rPr>
                <w:sz w:val="20"/>
              </w:rPr>
            </w:pPr>
          </w:p>
        </w:tc>
        <w:tc>
          <w:tcPr>
            <w:tcW w:w="397" w:type="dxa"/>
          </w:tcPr>
          <w:p w14:paraId="3705FC62" w14:textId="77777777" w:rsidR="00BC5DA8" w:rsidRPr="00A217D5" w:rsidRDefault="00BC5DA8" w:rsidP="000266A3">
            <w:pPr>
              <w:rPr>
                <w:sz w:val="20"/>
              </w:rPr>
            </w:pPr>
          </w:p>
        </w:tc>
        <w:tc>
          <w:tcPr>
            <w:tcW w:w="396" w:type="dxa"/>
          </w:tcPr>
          <w:p w14:paraId="7BB00973" w14:textId="77777777" w:rsidR="00BC5DA8" w:rsidRPr="00A217D5" w:rsidRDefault="00BC5DA8" w:rsidP="000266A3">
            <w:pPr>
              <w:rPr>
                <w:sz w:val="20"/>
              </w:rPr>
            </w:pPr>
          </w:p>
        </w:tc>
        <w:tc>
          <w:tcPr>
            <w:tcW w:w="396" w:type="dxa"/>
          </w:tcPr>
          <w:p w14:paraId="2B67766B" w14:textId="77777777" w:rsidR="00BC5DA8" w:rsidRPr="00A217D5" w:rsidRDefault="00BC5DA8" w:rsidP="000266A3">
            <w:pPr>
              <w:rPr>
                <w:sz w:val="20"/>
              </w:rPr>
            </w:pPr>
          </w:p>
        </w:tc>
        <w:tc>
          <w:tcPr>
            <w:tcW w:w="397" w:type="dxa"/>
          </w:tcPr>
          <w:p w14:paraId="3B36A13E" w14:textId="77777777" w:rsidR="00BC5DA8" w:rsidRPr="00A217D5" w:rsidRDefault="00BC5DA8" w:rsidP="000266A3">
            <w:pPr>
              <w:rPr>
                <w:sz w:val="20"/>
              </w:rPr>
            </w:pPr>
          </w:p>
        </w:tc>
        <w:tc>
          <w:tcPr>
            <w:tcW w:w="396" w:type="dxa"/>
          </w:tcPr>
          <w:p w14:paraId="39D48E1B" w14:textId="77777777" w:rsidR="00BC5DA8" w:rsidRPr="00A217D5" w:rsidRDefault="00BC5DA8" w:rsidP="000266A3">
            <w:pPr>
              <w:rPr>
                <w:sz w:val="20"/>
              </w:rPr>
            </w:pPr>
          </w:p>
        </w:tc>
        <w:tc>
          <w:tcPr>
            <w:tcW w:w="397" w:type="dxa"/>
          </w:tcPr>
          <w:p w14:paraId="2A5C7FB2" w14:textId="77777777" w:rsidR="00BC5DA8" w:rsidRPr="00A217D5" w:rsidRDefault="00BC5DA8" w:rsidP="000266A3">
            <w:pPr>
              <w:rPr>
                <w:sz w:val="20"/>
              </w:rPr>
            </w:pPr>
          </w:p>
        </w:tc>
        <w:tc>
          <w:tcPr>
            <w:tcW w:w="396" w:type="dxa"/>
          </w:tcPr>
          <w:p w14:paraId="399B99FE" w14:textId="77777777" w:rsidR="00BC5DA8" w:rsidRPr="00A217D5" w:rsidRDefault="00BC5DA8" w:rsidP="000266A3">
            <w:pPr>
              <w:rPr>
                <w:sz w:val="20"/>
              </w:rPr>
            </w:pPr>
          </w:p>
        </w:tc>
        <w:tc>
          <w:tcPr>
            <w:tcW w:w="396" w:type="dxa"/>
          </w:tcPr>
          <w:p w14:paraId="216F864F" w14:textId="77777777" w:rsidR="00BC5DA8" w:rsidRPr="00A217D5" w:rsidRDefault="00BC5DA8" w:rsidP="000266A3">
            <w:pPr>
              <w:rPr>
                <w:sz w:val="20"/>
              </w:rPr>
            </w:pPr>
          </w:p>
        </w:tc>
        <w:tc>
          <w:tcPr>
            <w:tcW w:w="397" w:type="dxa"/>
          </w:tcPr>
          <w:p w14:paraId="762E72A1" w14:textId="77777777" w:rsidR="00BC5DA8" w:rsidRPr="00A217D5" w:rsidRDefault="00BC5DA8" w:rsidP="000266A3">
            <w:pPr>
              <w:rPr>
                <w:sz w:val="20"/>
              </w:rPr>
            </w:pPr>
          </w:p>
        </w:tc>
        <w:tc>
          <w:tcPr>
            <w:tcW w:w="396" w:type="dxa"/>
          </w:tcPr>
          <w:p w14:paraId="6EF083CB" w14:textId="77777777" w:rsidR="00BC5DA8" w:rsidRPr="00A217D5" w:rsidRDefault="00BC5DA8" w:rsidP="000266A3">
            <w:pPr>
              <w:rPr>
                <w:sz w:val="20"/>
              </w:rPr>
            </w:pPr>
          </w:p>
        </w:tc>
        <w:tc>
          <w:tcPr>
            <w:tcW w:w="396" w:type="dxa"/>
          </w:tcPr>
          <w:p w14:paraId="1BFD05F3" w14:textId="77777777" w:rsidR="00BC5DA8" w:rsidRPr="00A217D5" w:rsidRDefault="00BC5DA8" w:rsidP="000266A3">
            <w:pPr>
              <w:rPr>
                <w:sz w:val="20"/>
              </w:rPr>
            </w:pPr>
          </w:p>
        </w:tc>
        <w:tc>
          <w:tcPr>
            <w:tcW w:w="397" w:type="dxa"/>
          </w:tcPr>
          <w:p w14:paraId="54D9F0DA" w14:textId="77777777" w:rsidR="00BC5DA8" w:rsidRPr="00A217D5" w:rsidRDefault="00BC5DA8" w:rsidP="000266A3">
            <w:pPr>
              <w:rPr>
                <w:sz w:val="20"/>
              </w:rPr>
            </w:pPr>
          </w:p>
        </w:tc>
        <w:tc>
          <w:tcPr>
            <w:tcW w:w="396" w:type="dxa"/>
          </w:tcPr>
          <w:p w14:paraId="47F9B02A" w14:textId="77777777" w:rsidR="00BC5DA8" w:rsidRPr="00A217D5" w:rsidRDefault="00BC5DA8" w:rsidP="000266A3">
            <w:pPr>
              <w:rPr>
                <w:sz w:val="20"/>
              </w:rPr>
            </w:pPr>
          </w:p>
        </w:tc>
        <w:tc>
          <w:tcPr>
            <w:tcW w:w="396" w:type="dxa"/>
          </w:tcPr>
          <w:p w14:paraId="50E81459" w14:textId="77777777" w:rsidR="00BC5DA8" w:rsidRPr="00A217D5" w:rsidRDefault="00BC5DA8" w:rsidP="000266A3">
            <w:pPr>
              <w:rPr>
                <w:sz w:val="20"/>
              </w:rPr>
            </w:pPr>
          </w:p>
        </w:tc>
        <w:tc>
          <w:tcPr>
            <w:tcW w:w="397" w:type="dxa"/>
          </w:tcPr>
          <w:p w14:paraId="7261730B" w14:textId="77777777" w:rsidR="00BC5DA8" w:rsidRPr="00A217D5" w:rsidRDefault="00BC5DA8" w:rsidP="000266A3">
            <w:pPr>
              <w:rPr>
                <w:sz w:val="20"/>
              </w:rPr>
            </w:pPr>
          </w:p>
        </w:tc>
        <w:tc>
          <w:tcPr>
            <w:tcW w:w="396" w:type="dxa"/>
          </w:tcPr>
          <w:p w14:paraId="1F876F99" w14:textId="77777777" w:rsidR="00BC5DA8" w:rsidRDefault="00BC5DA8" w:rsidP="000266A3"/>
        </w:tc>
        <w:tc>
          <w:tcPr>
            <w:tcW w:w="397" w:type="dxa"/>
          </w:tcPr>
          <w:p w14:paraId="29D10B23" w14:textId="77777777" w:rsidR="00BC5DA8" w:rsidRDefault="00BC5DA8" w:rsidP="000266A3"/>
        </w:tc>
        <w:tc>
          <w:tcPr>
            <w:tcW w:w="396" w:type="dxa"/>
          </w:tcPr>
          <w:p w14:paraId="53A50D4A" w14:textId="77777777" w:rsidR="00BC5DA8" w:rsidRDefault="00BC5DA8" w:rsidP="000266A3"/>
        </w:tc>
        <w:tc>
          <w:tcPr>
            <w:tcW w:w="396" w:type="dxa"/>
          </w:tcPr>
          <w:p w14:paraId="7DFBA5F9" w14:textId="77777777" w:rsidR="00BC5DA8" w:rsidRDefault="00BC5DA8" w:rsidP="000266A3"/>
        </w:tc>
        <w:tc>
          <w:tcPr>
            <w:tcW w:w="397" w:type="dxa"/>
          </w:tcPr>
          <w:p w14:paraId="3A1B3659" w14:textId="77777777" w:rsidR="00BC5DA8" w:rsidRDefault="00BC5DA8" w:rsidP="000266A3"/>
        </w:tc>
        <w:tc>
          <w:tcPr>
            <w:tcW w:w="396" w:type="dxa"/>
          </w:tcPr>
          <w:p w14:paraId="4100B598" w14:textId="77777777" w:rsidR="00BC5DA8" w:rsidRDefault="00BC5DA8" w:rsidP="000266A3"/>
        </w:tc>
        <w:tc>
          <w:tcPr>
            <w:tcW w:w="396" w:type="dxa"/>
          </w:tcPr>
          <w:p w14:paraId="53436A13" w14:textId="77777777" w:rsidR="00BC5DA8" w:rsidRDefault="00BC5DA8" w:rsidP="000266A3"/>
        </w:tc>
        <w:tc>
          <w:tcPr>
            <w:tcW w:w="397" w:type="dxa"/>
          </w:tcPr>
          <w:p w14:paraId="5C493D48" w14:textId="77777777" w:rsidR="00BC5DA8" w:rsidRDefault="00BC5DA8" w:rsidP="000266A3"/>
        </w:tc>
        <w:tc>
          <w:tcPr>
            <w:tcW w:w="396" w:type="dxa"/>
          </w:tcPr>
          <w:p w14:paraId="00C0DFF5" w14:textId="77777777" w:rsidR="00BC5DA8" w:rsidRDefault="00BC5DA8" w:rsidP="000266A3"/>
        </w:tc>
        <w:tc>
          <w:tcPr>
            <w:tcW w:w="397" w:type="dxa"/>
          </w:tcPr>
          <w:p w14:paraId="025C6398" w14:textId="62261C0D" w:rsidR="00BC5DA8" w:rsidRDefault="00BC5DA8" w:rsidP="000266A3">
            <w:r>
              <w:t xml:space="preserve">X </w:t>
            </w:r>
          </w:p>
        </w:tc>
        <w:tc>
          <w:tcPr>
            <w:tcW w:w="396" w:type="dxa"/>
          </w:tcPr>
          <w:p w14:paraId="2D656A6E" w14:textId="77777777" w:rsidR="00BC5DA8" w:rsidRDefault="00BC5DA8" w:rsidP="000266A3"/>
        </w:tc>
        <w:tc>
          <w:tcPr>
            <w:tcW w:w="396" w:type="dxa"/>
          </w:tcPr>
          <w:p w14:paraId="26B0C362" w14:textId="77777777" w:rsidR="00BC5DA8" w:rsidRDefault="00BC5DA8" w:rsidP="000266A3"/>
        </w:tc>
        <w:tc>
          <w:tcPr>
            <w:tcW w:w="397" w:type="dxa"/>
          </w:tcPr>
          <w:p w14:paraId="66444161" w14:textId="77777777" w:rsidR="00BC5DA8" w:rsidRDefault="00BC5DA8" w:rsidP="000266A3"/>
        </w:tc>
        <w:tc>
          <w:tcPr>
            <w:tcW w:w="396" w:type="dxa"/>
          </w:tcPr>
          <w:p w14:paraId="638D2654" w14:textId="77777777" w:rsidR="00BC5DA8" w:rsidRDefault="00BC5DA8" w:rsidP="000266A3"/>
        </w:tc>
        <w:tc>
          <w:tcPr>
            <w:tcW w:w="396" w:type="dxa"/>
          </w:tcPr>
          <w:p w14:paraId="39043EE1" w14:textId="77777777" w:rsidR="00BC5DA8" w:rsidRDefault="00BC5DA8" w:rsidP="000266A3"/>
        </w:tc>
        <w:tc>
          <w:tcPr>
            <w:tcW w:w="397" w:type="dxa"/>
          </w:tcPr>
          <w:p w14:paraId="72ED19D3" w14:textId="77777777" w:rsidR="00BC5DA8" w:rsidRDefault="00BC5DA8" w:rsidP="000266A3"/>
        </w:tc>
        <w:tc>
          <w:tcPr>
            <w:tcW w:w="396" w:type="dxa"/>
          </w:tcPr>
          <w:p w14:paraId="0D049690" w14:textId="77777777" w:rsidR="00BC5DA8" w:rsidRDefault="00BC5DA8" w:rsidP="000266A3"/>
        </w:tc>
        <w:tc>
          <w:tcPr>
            <w:tcW w:w="397" w:type="dxa"/>
          </w:tcPr>
          <w:p w14:paraId="0410BCCD" w14:textId="77777777" w:rsidR="00BC5DA8" w:rsidRDefault="00BC5DA8" w:rsidP="000266A3"/>
        </w:tc>
      </w:tr>
      <w:tr w:rsidR="00BC5DA8" w14:paraId="3615644B" w14:textId="77777777" w:rsidTr="00BC5DA8">
        <w:tc>
          <w:tcPr>
            <w:tcW w:w="1271" w:type="dxa"/>
          </w:tcPr>
          <w:p w14:paraId="3BBA5799" w14:textId="29A430B2" w:rsidR="00BC5DA8" w:rsidRDefault="00BC5DA8" w:rsidP="000266A3">
            <w:r w:rsidRPr="00722B89">
              <w:t>PARS_RT</w:t>
            </w:r>
            <w:r>
              <w:t>5</w:t>
            </w:r>
          </w:p>
        </w:tc>
        <w:tc>
          <w:tcPr>
            <w:tcW w:w="396" w:type="dxa"/>
          </w:tcPr>
          <w:p w14:paraId="76BF5036" w14:textId="77777777" w:rsidR="00BC5DA8" w:rsidRPr="00A217D5" w:rsidRDefault="00BC5DA8" w:rsidP="000266A3">
            <w:pPr>
              <w:rPr>
                <w:sz w:val="20"/>
              </w:rPr>
            </w:pPr>
          </w:p>
        </w:tc>
        <w:tc>
          <w:tcPr>
            <w:tcW w:w="396" w:type="dxa"/>
          </w:tcPr>
          <w:p w14:paraId="24751A56" w14:textId="77777777" w:rsidR="00BC5DA8" w:rsidRPr="00A217D5" w:rsidRDefault="00BC5DA8" w:rsidP="000266A3">
            <w:pPr>
              <w:rPr>
                <w:sz w:val="20"/>
              </w:rPr>
            </w:pPr>
          </w:p>
        </w:tc>
        <w:tc>
          <w:tcPr>
            <w:tcW w:w="397" w:type="dxa"/>
          </w:tcPr>
          <w:p w14:paraId="3B800C51" w14:textId="77777777" w:rsidR="00BC5DA8" w:rsidRPr="00A217D5" w:rsidRDefault="00BC5DA8" w:rsidP="000266A3">
            <w:pPr>
              <w:rPr>
                <w:sz w:val="20"/>
              </w:rPr>
            </w:pPr>
          </w:p>
        </w:tc>
        <w:tc>
          <w:tcPr>
            <w:tcW w:w="396" w:type="dxa"/>
          </w:tcPr>
          <w:p w14:paraId="5A471818" w14:textId="77777777" w:rsidR="00BC5DA8" w:rsidRPr="00A217D5" w:rsidRDefault="00BC5DA8" w:rsidP="000266A3">
            <w:pPr>
              <w:rPr>
                <w:sz w:val="20"/>
              </w:rPr>
            </w:pPr>
          </w:p>
        </w:tc>
        <w:tc>
          <w:tcPr>
            <w:tcW w:w="397" w:type="dxa"/>
          </w:tcPr>
          <w:p w14:paraId="747430EC" w14:textId="77777777" w:rsidR="00BC5DA8" w:rsidRPr="00A217D5" w:rsidRDefault="00BC5DA8" w:rsidP="000266A3">
            <w:pPr>
              <w:rPr>
                <w:sz w:val="20"/>
              </w:rPr>
            </w:pPr>
          </w:p>
        </w:tc>
        <w:tc>
          <w:tcPr>
            <w:tcW w:w="396" w:type="dxa"/>
          </w:tcPr>
          <w:p w14:paraId="2885D6A1" w14:textId="77777777" w:rsidR="00BC5DA8" w:rsidRPr="00A217D5" w:rsidRDefault="00BC5DA8" w:rsidP="000266A3">
            <w:pPr>
              <w:rPr>
                <w:sz w:val="20"/>
              </w:rPr>
            </w:pPr>
          </w:p>
        </w:tc>
        <w:tc>
          <w:tcPr>
            <w:tcW w:w="396" w:type="dxa"/>
          </w:tcPr>
          <w:p w14:paraId="3187B2EF" w14:textId="77777777" w:rsidR="00BC5DA8" w:rsidRPr="00A217D5" w:rsidRDefault="00BC5DA8" w:rsidP="000266A3">
            <w:pPr>
              <w:rPr>
                <w:sz w:val="20"/>
              </w:rPr>
            </w:pPr>
          </w:p>
        </w:tc>
        <w:tc>
          <w:tcPr>
            <w:tcW w:w="397" w:type="dxa"/>
          </w:tcPr>
          <w:p w14:paraId="3DE84980" w14:textId="77777777" w:rsidR="00BC5DA8" w:rsidRPr="00A217D5" w:rsidRDefault="00BC5DA8" w:rsidP="000266A3">
            <w:pPr>
              <w:rPr>
                <w:sz w:val="20"/>
              </w:rPr>
            </w:pPr>
          </w:p>
        </w:tc>
        <w:tc>
          <w:tcPr>
            <w:tcW w:w="396" w:type="dxa"/>
          </w:tcPr>
          <w:p w14:paraId="135882B4" w14:textId="77777777" w:rsidR="00BC5DA8" w:rsidRPr="00A217D5" w:rsidRDefault="00BC5DA8" w:rsidP="000266A3">
            <w:pPr>
              <w:rPr>
                <w:sz w:val="20"/>
              </w:rPr>
            </w:pPr>
          </w:p>
        </w:tc>
        <w:tc>
          <w:tcPr>
            <w:tcW w:w="397" w:type="dxa"/>
          </w:tcPr>
          <w:p w14:paraId="459AE6A4" w14:textId="77777777" w:rsidR="00BC5DA8" w:rsidRPr="00A217D5" w:rsidRDefault="00BC5DA8" w:rsidP="000266A3">
            <w:pPr>
              <w:rPr>
                <w:sz w:val="20"/>
              </w:rPr>
            </w:pPr>
          </w:p>
        </w:tc>
        <w:tc>
          <w:tcPr>
            <w:tcW w:w="396" w:type="dxa"/>
          </w:tcPr>
          <w:p w14:paraId="628F04B5" w14:textId="77777777" w:rsidR="00BC5DA8" w:rsidRPr="00A217D5" w:rsidRDefault="00BC5DA8" w:rsidP="000266A3">
            <w:pPr>
              <w:rPr>
                <w:sz w:val="20"/>
              </w:rPr>
            </w:pPr>
          </w:p>
        </w:tc>
        <w:tc>
          <w:tcPr>
            <w:tcW w:w="397" w:type="dxa"/>
          </w:tcPr>
          <w:p w14:paraId="5DA63D54" w14:textId="77777777" w:rsidR="00BC5DA8" w:rsidRPr="00A217D5" w:rsidRDefault="00BC5DA8" w:rsidP="000266A3">
            <w:pPr>
              <w:rPr>
                <w:sz w:val="20"/>
              </w:rPr>
            </w:pPr>
          </w:p>
        </w:tc>
        <w:tc>
          <w:tcPr>
            <w:tcW w:w="396" w:type="dxa"/>
          </w:tcPr>
          <w:p w14:paraId="4D8B95D5" w14:textId="77777777" w:rsidR="00BC5DA8" w:rsidRPr="00A217D5" w:rsidRDefault="00BC5DA8" w:rsidP="000266A3">
            <w:pPr>
              <w:rPr>
                <w:sz w:val="20"/>
              </w:rPr>
            </w:pPr>
          </w:p>
        </w:tc>
        <w:tc>
          <w:tcPr>
            <w:tcW w:w="396" w:type="dxa"/>
          </w:tcPr>
          <w:p w14:paraId="7EFFEFCE" w14:textId="77777777" w:rsidR="00BC5DA8" w:rsidRPr="00A217D5" w:rsidRDefault="00BC5DA8" w:rsidP="000266A3">
            <w:pPr>
              <w:rPr>
                <w:sz w:val="20"/>
              </w:rPr>
            </w:pPr>
          </w:p>
        </w:tc>
        <w:tc>
          <w:tcPr>
            <w:tcW w:w="397" w:type="dxa"/>
          </w:tcPr>
          <w:p w14:paraId="3B9FB376" w14:textId="77777777" w:rsidR="00BC5DA8" w:rsidRPr="00A217D5" w:rsidRDefault="00BC5DA8" w:rsidP="000266A3">
            <w:pPr>
              <w:rPr>
                <w:sz w:val="20"/>
              </w:rPr>
            </w:pPr>
          </w:p>
        </w:tc>
        <w:tc>
          <w:tcPr>
            <w:tcW w:w="396" w:type="dxa"/>
          </w:tcPr>
          <w:p w14:paraId="14D84D95" w14:textId="77777777" w:rsidR="00BC5DA8" w:rsidRPr="00A217D5" w:rsidRDefault="00BC5DA8" w:rsidP="000266A3">
            <w:pPr>
              <w:rPr>
                <w:sz w:val="20"/>
              </w:rPr>
            </w:pPr>
          </w:p>
        </w:tc>
        <w:tc>
          <w:tcPr>
            <w:tcW w:w="396" w:type="dxa"/>
          </w:tcPr>
          <w:p w14:paraId="49250B05" w14:textId="77777777" w:rsidR="00BC5DA8" w:rsidRPr="00A217D5" w:rsidRDefault="00BC5DA8" w:rsidP="000266A3">
            <w:pPr>
              <w:rPr>
                <w:sz w:val="20"/>
              </w:rPr>
            </w:pPr>
          </w:p>
        </w:tc>
        <w:tc>
          <w:tcPr>
            <w:tcW w:w="397" w:type="dxa"/>
          </w:tcPr>
          <w:p w14:paraId="2D249A01" w14:textId="77777777" w:rsidR="00BC5DA8" w:rsidRPr="00A217D5" w:rsidRDefault="00BC5DA8" w:rsidP="000266A3">
            <w:pPr>
              <w:rPr>
                <w:sz w:val="20"/>
              </w:rPr>
            </w:pPr>
          </w:p>
        </w:tc>
        <w:tc>
          <w:tcPr>
            <w:tcW w:w="396" w:type="dxa"/>
          </w:tcPr>
          <w:p w14:paraId="7034F45F" w14:textId="77777777" w:rsidR="00BC5DA8" w:rsidRPr="00A217D5" w:rsidRDefault="00BC5DA8" w:rsidP="000266A3">
            <w:pPr>
              <w:rPr>
                <w:sz w:val="20"/>
              </w:rPr>
            </w:pPr>
          </w:p>
        </w:tc>
        <w:tc>
          <w:tcPr>
            <w:tcW w:w="396" w:type="dxa"/>
          </w:tcPr>
          <w:p w14:paraId="3A8FE2D0" w14:textId="77777777" w:rsidR="00BC5DA8" w:rsidRPr="00A217D5" w:rsidRDefault="00BC5DA8" w:rsidP="000266A3">
            <w:pPr>
              <w:rPr>
                <w:sz w:val="20"/>
              </w:rPr>
            </w:pPr>
          </w:p>
        </w:tc>
        <w:tc>
          <w:tcPr>
            <w:tcW w:w="397" w:type="dxa"/>
          </w:tcPr>
          <w:p w14:paraId="3CFD1A9B" w14:textId="77777777" w:rsidR="00BC5DA8" w:rsidRPr="00A217D5" w:rsidRDefault="00BC5DA8" w:rsidP="000266A3">
            <w:pPr>
              <w:rPr>
                <w:sz w:val="20"/>
              </w:rPr>
            </w:pPr>
          </w:p>
        </w:tc>
        <w:tc>
          <w:tcPr>
            <w:tcW w:w="396" w:type="dxa"/>
          </w:tcPr>
          <w:p w14:paraId="54F28C5E" w14:textId="77777777" w:rsidR="00BC5DA8" w:rsidRPr="00A217D5" w:rsidRDefault="00BC5DA8" w:rsidP="000266A3">
            <w:pPr>
              <w:rPr>
                <w:sz w:val="20"/>
              </w:rPr>
            </w:pPr>
          </w:p>
        </w:tc>
        <w:tc>
          <w:tcPr>
            <w:tcW w:w="397" w:type="dxa"/>
          </w:tcPr>
          <w:p w14:paraId="77FFC6BD" w14:textId="77777777" w:rsidR="00BC5DA8" w:rsidRPr="00A217D5" w:rsidRDefault="00BC5DA8" w:rsidP="000266A3">
            <w:pPr>
              <w:rPr>
                <w:sz w:val="20"/>
              </w:rPr>
            </w:pPr>
          </w:p>
        </w:tc>
        <w:tc>
          <w:tcPr>
            <w:tcW w:w="396" w:type="dxa"/>
          </w:tcPr>
          <w:p w14:paraId="2A7843A3" w14:textId="77777777" w:rsidR="00BC5DA8" w:rsidRPr="00A217D5" w:rsidRDefault="00BC5DA8" w:rsidP="000266A3">
            <w:pPr>
              <w:rPr>
                <w:sz w:val="20"/>
              </w:rPr>
            </w:pPr>
          </w:p>
        </w:tc>
        <w:tc>
          <w:tcPr>
            <w:tcW w:w="396" w:type="dxa"/>
          </w:tcPr>
          <w:p w14:paraId="62C78B2C" w14:textId="77777777" w:rsidR="00BC5DA8" w:rsidRPr="00A217D5" w:rsidRDefault="00BC5DA8" w:rsidP="000266A3">
            <w:pPr>
              <w:rPr>
                <w:sz w:val="20"/>
              </w:rPr>
            </w:pPr>
          </w:p>
        </w:tc>
        <w:tc>
          <w:tcPr>
            <w:tcW w:w="397" w:type="dxa"/>
          </w:tcPr>
          <w:p w14:paraId="65F94EC6" w14:textId="77777777" w:rsidR="00BC5DA8" w:rsidRPr="00A217D5" w:rsidRDefault="00BC5DA8" w:rsidP="000266A3">
            <w:pPr>
              <w:rPr>
                <w:sz w:val="20"/>
              </w:rPr>
            </w:pPr>
          </w:p>
        </w:tc>
        <w:tc>
          <w:tcPr>
            <w:tcW w:w="396" w:type="dxa"/>
          </w:tcPr>
          <w:p w14:paraId="284FF924" w14:textId="77777777" w:rsidR="00BC5DA8" w:rsidRPr="00A217D5" w:rsidRDefault="00BC5DA8" w:rsidP="000266A3">
            <w:pPr>
              <w:rPr>
                <w:sz w:val="20"/>
              </w:rPr>
            </w:pPr>
          </w:p>
        </w:tc>
        <w:tc>
          <w:tcPr>
            <w:tcW w:w="396" w:type="dxa"/>
          </w:tcPr>
          <w:p w14:paraId="1F15B38B" w14:textId="77777777" w:rsidR="00BC5DA8" w:rsidRPr="00A217D5" w:rsidRDefault="00BC5DA8" w:rsidP="000266A3">
            <w:pPr>
              <w:rPr>
                <w:sz w:val="20"/>
              </w:rPr>
            </w:pPr>
          </w:p>
        </w:tc>
        <w:tc>
          <w:tcPr>
            <w:tcW w:w="397" w:type="dxa"/>
          </w:tcPr>
          <w:p w14:paraId="1E95B0B1" w14:textId="77777777" w:rsidR="00BC5DA8" w:rsidRPr="00A217D5" w:rsidRDefault="00BC5DA8" w:rsidP="000266A3">
            <w:pPr>
              <w:rPr>
                <w:sz w:val="20"/>
              </w:rPr>
            </w:pPr>
          </w:p>
        </w:tc>
        <w:tc>
          <w:tcPr>
            <w:tcW w:w="396" w:type="dxa"/>
          </w:tcPr>
          <w:p w14:paraId="6FA83DEE" w14:textId="77777777" w:rsidR="00BC5DA8" w:rsidRPr="00A217D5" w:rsidRDefault="00BC5DA8" w:rsidP="000266A3">
            <w:pPr>
              <w:rPr>
                <w:sz w:val="20"/>
              </w:rPr>
            </w:pPr>
          </w:p>
        </w:tc>
        <w:tc>
          <w:tcPr>
            <w:tcW w:w="396" w:type="dxa"/>
          </w:tcPr>
          <w:p w14:paraId="245CC62E" w14:textId="77777777" w:rsidR="00BC5DA8" w:rsidRPr="00A217D5" w:rsidRDefault="00BC5DA8" w:rsidP="000266A3">
            <w:pPr>
              <w:rPr>
                <w:sz w:val="20"/>
              </w:rPr>
            </w:pPr>
          </w:p>
        </w:tc>
        <w:tc>
          <w:tcPr>
            <w:tcW w:w="397" w:type="dxa"/>
          </w:tcPr>
          <w:p w14:paraId="162B89C9" w14:textId="77777777" w:rsidR="00BC5DA8" w:rsidRPr="00A217D5" w:rsidRDefault="00BC5DA8" w:rsidP="000266A3">
            <w:pPr>
              <w:rPr>
                <w:sz w:val="20"/>
              </w:rPr>
            </w:pPr>
          </w:p>
        </w:tc>
        <w:tc>
          <w:tcPr>
            <w:tcW w:w="396" w:type="dxa"/>
          </w:tcPr>
          <w:p w14:paraId="1F51AAE7" w14:textId="77777777" w:rsidR="00BC5DA8" w:rsidRDefault="00BC5DA8" w:rsidP="000266A3"/>
        </w:tc>
        <w:tc>
          <w:tcPr>
            <w:tcW w:w="397" w:type="dxa"/>
          </w:tcPr>
          <w:p w14:paraId="1B163351" w14:textId="77777777" w:rsidR="00BC5DA8" w:rsidRDefault="00BC5DA8" w:rsidP="000266A3"/>
        </w:tc>
        <w:tc>
          <w:tcPr>
            <w:tcW w:w="396" w:type="dxa"/>
          </w:tcPr>
          <w:p w14:paraId="3DBB6445" w14:textId="77777777" w:rsidR="00BC5DA8" w:rsidRDefault="00BC5DA8" w:rsidP="000266A3"/>
        </w:tc>
        <w:tc>
          <w:tcPr>
            <w:tcW w:w="396" w:type="dxa"/>
          </w:tcPr>
          <w:p w14:paraId="59028D99" w14:textId="77777777" w:rsidR="00BC5DA8" w:rsidRDefault="00BC5DA8" w:rsidP="000266A3"/>
        </w:tc>
        <w:tc>
          <w:tcPr>
            <w:tcW w:w="397" w:type="dxa"/>
          </w:tcPr>
          <w:p w14:paraId="51FEFAF3" w14:textId="77777777" w:rsidR="00BC5DA8" w:rsidRDefault="00BC5DA8" w:rsidP="000266A3"/>
        </w:tc>
        <w:tc>
          <w:tcPr>
            <w:tcW w:w="396" w:type="dxa"/>
          </w:tcPr>
          <w:p w14:paraId="3DEE2A59" w14:textId="77777777" w:rsidR="00BC5DA8" w:rsidRDefault="00BC5DA8" w:rsidP="000266A3"/>
        </w:tc>
        <w:tc>
          <w:tcPr>
            <w:tcW w:w="396" w:type="dxa"/>
          </w:tcPr>
          <w:p w14:paraId="74DB6BA6" w14:textId="77777777" w:rsidR="00BC5DA8" w:rsidRDefault="00BC5DA8" w:rsidP="000266A3"/>
        </w:tc>
        <w:tc>
          <w:tcPr>
            <w:tcW w:w="397" w:type="dxa"/>
          </w:tcPr>
          <w:p w14:paraId="20BDBEE9" w14:textId="77777777" w:rsidR="00BC5DA8" w:rsidRDefault="00BC5DA8" w:rsidP="000266A3"/>
        </w:tc>
        <w:tc>
          <w:tcPr>
            <w:tcW w:w="396" w:type="dxa"/>
          </w:tcPr>
          <w:p w14:paraId="2A51B102" w14:textId="77777777" w:rsidR="00BC5DA8" w:rsidRDefault="00BC5DA8" w:rsidP="000266A3"/>
        </w:tc>
        <w:tc>
          <w:tcPr>
            <w:tcW w:w="397" w:type="dxa"/>
          </w:tcPr>
          <w:p w14:paraId="1B0074B1" w14:textId="77777777" w:rsidR="00BC5DA8" w:rsidRDefault="00BC5DA8" w:rsidP="000266A3"/>
        </w:tc>
        <w:tc>
          <w:tcPr>
            <w:tcW w:w="396" w:type="dxa"/>
          </w:tcPr>
          <w:p w14:paraId="7B897168" w14:textId="62A2E883" w:rsidR="00BC5DA8" w:rsidRDefault="00BC5DA8" w:rsidP="000266A3">
            <w:r>
              <w:t xml:space="preserve">X </w:t>
            </w:r>
          </w:p>
        </w:tc>
        <w:tc>
          <w:tcPr>
            <w:tcW w:w="396" w:type="dxa"/>
          </w:tcPr>
          <w:p w14:paraId="62D08B14" w14:textId="77777777" w:rsidR="00BC5DA8" w:rsidRDefault="00BC5DA8" w:rsidP="000266A3"/>
        </w:tc>
        <w:tc>
          <w:tcPr>
            <w:tcW w:w="397" w:type="dxa"/>
          </w:tcPr>
          <w:p w14:paraId="75747879" w14:textId="77777777" w:rsidR="00BC5DA8" w:rsidRDefault="00BC5DA8" w:rsidP="000266A3"/>
        </w:tc>
        <w:tc>
          <w:tcPr>
            <w:tcW w:w="396" w:type="dxa"/>
          </w:tcPr>
          <w:p w14:paraId="103E9D9D" w14:textId="77777777" w:rsidR="00BC5DA8" w:rsidRDefault="00BC5DA8" w:rsidP="000266A3"/>
        </w:tc>
        <w:tc>
          <w:tcPr>
            <w:tcW w:w="396" w:type="dxa"/>
          </w:tcPr>
          <w:p w14:paraId="4D3159FD" w14:textId="77777777" w:rsidR="00BC5DA8" w:rsidRDefault="00BC5DA8" w:rsidP="000266A3"/>
        </w:tc>
        <w:tc>
          <w:tcPr>
            <w:tcW w:w="397" w:type="dxa"/>
          </w:tcPr>
          <w:p w14:paraId="79562376" w14:textId="77777777" w:rsidR="00BC5DA8" w:rsidRDefault="00BC5DA8" w:rsidP="000266A3"/>
        </w:tc>
        <w:tc>
          <w:tcPr>
            <w:tcW w:w="396" w:type="dxa"/>
          </w:tcPr>
          <w:p w14:paraId="789B5CED" w14:textId="77777777" w:rsidR="00BC5DA8" w:rsidRDefault="00BC5DA8" w:rsidP="000266A3"/>
        </w:tc>
        <w:tc>
          <w:tcPr>
            <w:tcW w:w="397" w:type="dxa"/>
          </w:tcPr>
          <w:p w14:paraId="7B48E20F" w14:textId="77777777" w:rsidR="00BC5DA8" w:rsidRDefault="00BC5DA8" w:rsidP="000266A3"/>
        </w:tc>
      </w:tr>
      <w:tr w:rsidR="00BC5DA8" w14:paraId="5640F7D9" w14:textId="77777777" w:rsidTr="00BC5DA8">
        <w:tc>
          <w:tcPr>
            <w:tcW w:w="1271" w:type="dxa"/>
          </w:tcPr>
          <w:p w14:paraId="6DB55B0C" w14:textId="0D35A182" w:rsidR="00BC5DA8" w:rsidRDefault="00BC5DA8" w:rsidP="000266A3">
            <w:r w:rsidRPr="00722B89">
              <w:t>PARS_RT</w:t>
            </w:r>
            <w:r>
              <w:t>6</w:t>
            </w:r>
          </w:p>
        </w:tc>
        <w:tc>
          <w:tcPr>
            <w:tcW w:w="396" w:type="dxa"/>
          </w:tcPr>
          <w:p w14:paraId="6172D857" w14:textId="77777777" w:rsidR="00BC5DA8" w:rsidRPr="00A217D5" w:rsidRDefault="00BC5DA8" w:rsidP="000266A3">
            <w:pPr>
              <w:rPr>
                <w:sz w:val="20"/>
              </w:rPr>
            </w:pPr>
          </w:p>
        </w:tc>
        <w:tc>
          <w:tcPr>
            <w:tcW w:w="396" w:type="dxa"/>
          </w:tcPr>
          <w:p w14:paraId="0DE25A8C" w14:textId="77777777" w:rsidR="00BC5DA8" w:rsidRPr="00A217D5" w:rsidRDefault="00BC5DA8" w:rsidP="000266A3">
            <w:pPr>
              <w:rPr>
                <w:sz w:val="20"/>
              </w:rPr>
            </w:pPr>
          </w:p>
        </w:tc>
        <w:tc>
          <w:tcPr>
            <w:tcW w:w="397" w:type="dxa"/>
          </w:tcPr>
          <w:p w14:paraId="3FB877A3" w14:textId="77777777" w:rsidR="00BC5DA8" w:rsidRPr="00A217D5" w:rsidRDefault="00BC5DA8" w:rsidP="000266A3">
            <w:pPr>
              <w:rPr>
                <w:sz w:val="20"/>
              </w:rPr>
            </w:pPr>
          </w:p>
        </w:tc>
        <w:tc>
          <w:tcPr>
            <w:tcW w:w="396" w:type="dxa"/>
          </w:tcPr>
          <w:p w14:paraId="026C5266" w14:textId="77777777" w:rsidR="00BC5DA8" w:rsidRPr="00A217D5" w:rsidRDefault="00BC5DA8" w:rsidP="000266A3">
            <w:pPr>
              <w:rPr>
                <w:sz w:val="20"/>
              </w:rPr>
            </w:pPr>
          </w:p>
        </w:tc>
        <w:tc>
          <w:tcPr>
            <w:tcW w:w="397" w:type="dxa"/>
          </w:tcPr>
          <w:p w14:paraId="10A1BC58" w14:textId="77777777" w:rsidR="00BC5DA8" w:rsidRPr="00A217D5" w:rsidRDefault="00BC5DA8" w:rsidP="000266A3">
            <w:pPr>
              <w:rPr>
                <w:sz w:val="20"/>
              </w:rPr>
            </w:pPr>
          </w:p>
        </w:tc>
        <w:tc>
          <w:tcPr>
            <w:tcW w:w="396" w:type="dxa"/>
          </w:tcPr>
          <w:p w14:paraId="27C332AC" w14:textId="77777777" w:rsidR="00BC5DA8" w:rsidRPr="00A217D5" w:rsidRDefault="00BC5DA8" w:rsidP="000266A3">
            <w:pPr>
              <w:rPr>
                <w:sz w:val="20"/>
              </w:rPr>
            </w:pPr>
          </w:p>
        </w:tc>
        <w:tc>
          <w:tcPr>
            <w:tcW w:w="396" w:type="dxa"/>
          </w:tcPr>
          <w:p w14:paraId="067BAB88" w14:textId="77777777" w:rsidR="00BC5DA8" w:rsidRPr="00A217D5" w:rsidRDefault="00BC5DA8" w:rsidP="000266A3">
            <w:pPr>
              <w:rPr>
                <w:sz w:val="20"/>
              </w:rPr>
            </w:pPr>
          </w:p>
        </w:tc>
        <w:tc>
          <w:tcPr>
            <w:tcW w:w="397" w:type="dxa"/>
          </w:tcPr>
          <w:p w14:paraId="517038FA" w14:textId="77777777" w:rsidR="00BC5DA8" w:rsidRPr="00A217D5" w:rsidRDefault="00BC5DA8" w:rsidP="000266A3">
            <w:pPr>
              <w:rPr>
                <w:sz w:val="20"/>
              </w:rPr>
            </w:pPr>
          </w:p>
        </w:tc>
        <w:tc>
          <w:tcPr>
            <w:tcW w:w="396" w:type="dxa"/>
          </w:tcPr>
          <w:p w14:paraId="5946ADFA" w14:textId="77777777" w:rsidR="00BC5DA8" w:rsidRPr="00A217D5" w:rsidRDefault="00BC5DA8" w:rsidP="000266A3">
            <w:pPr>
              <w:rPr>
                <w:sz w:val="20"/>
              </w:rPr>
            </w:pPr>
          </w:p>
        </w:tc>
        <w:tc>
          <w:tcPr>
            <w:tcW w:w="397" w:type="dxa"/>
          </w:tcPr>
          <w:p w14:paraId="078D43E3" w14:textId="77777777" w:rsidR="00BC5DA8" w:rsidRPr="00A217D5" w:rsidRDefault="00BC5DA8" w:rsidP="000266A3">
            <w:pPr>
              <w:rPr>
                <w:sz w:val="20"/>
              </w:rPr>
            </w:pPr>
          </w:p>
        </w:tc>
        <w:tc>
          <w:tcPr>
            <w:tcW w:w="396" w:type="dxa"/>
          </w:tcPr>
          <w:p w14:paraId="51721CCD" w14:textId="77777777" w:rsidR="00BC5DA8" w:rsidRPr="00A217D5" w:rsidRDefault="00BC5DA8" w:rsidP="000266A3">
            <w:pPr>
              <w:rPr>
                <w:sz w:val="20"/>
              </w:rPr>
            </w:pPr>
          </w:p>
        </w:tc>
        <w:tc>
          <w:tcPr>
            <w:tcW w:w="397" w:type="dxa"/>
          </w:tcPr>
          <w:p w14:paraId="091BBADF" w14:textId="77777777" w:rsidR="00BC5DA8" w:rsidRPr="00A217D5" w:rsidRDefault="00BC5DA8" w:rsidP="000266A3">
            <w:pPr>
              <w:rPr>
                <w:sz w:val="20"/>
              </w:rPr>
            </w:pPr>
          </w:p>
        </w:tc>
        <w:tc>
          <w:tcPr>
            <w:tcW w:w="396" w:type="dxa"/>
          </w:tcPr>
          <w:p w14:paraId="07DCC3D3" w14:textId="77777777" w:rsidR="00BC5DA8" w:rsidRPr="00A217D5" w:rsidRDefault="00BC5DA8" w:rsidP="000266A3">
            <w:pPr>
              <w:rPr>
                <w:sz w:val="20"/>
              </w:rPr>
            </w:pPr>
          </w:p>
        </w:tc>
        <w:tc>
          <w:tcPr>
            <w:tcW w:w="396" w:type="dxa"/>
          </w:tcPr>
          <w:p w14:paraId="3B511BB7" w14:textId="77777777" w:rsidR="00BC5DA8" w:rsidRPr="00A217D5" w:rsidRDefault="00BC5DA8" w:rsidP="000266A3">
            <w:pPr>
              <w:rPr>
                <w:sz w:val="20"/>
              </w:rPr>
            </w:pPr>
          </w:p>
        </w:tc>
        <w:tc>
          <w:tcPr>
            <w:tcW w:w="397" w:type="dxa"/>
          </w:tcPr>
          <w:p w14:paraId="31A11FD0" w14:textId="77777777" w:rsidR="00BC5DA8" w:rsidRPr="00A217D5" w:rsidRDefault="00BC5DA8" w:rsidP="000266A3">
            <w:pPr>
              <w:rPr>
                <w:sz w:val="20"/>
              </w:rPr>
            </w:pPr>
          </w:p>
        </w:tc>
        <w:tc>
          <w:tcPr>
            <w:tcW w:w="396" w:type="dxa"/>
          </w:tcPr>
          <w:p w14:paraId="5F4C9296" w14:textId="77777777" w:rsidR="00BC5DA8" w:rsidRPr="00A217D5" w:rsidRDefault="00BC5DA8" w:rsidP="000266A3">
            <w:pPr>
              <w:rPr>
                <w:sz w:val="20"/>
              </w:rPr>
            </w:pPr>
          </w:p>
        </w:tc>
        <w:tc>
          <w:tcPr>
            <w:tcW w:w="396" w:type="dxa"/>
          </w:tcPr>
          <w:p w14:paraId="17A07C4E" w14:textId="77777777" w:rsidR="00BC5DA8" w:rsidRPr="00A217D5" w:rsidRDefault="00BC5DA8" w:rsidP="000266A3">
            <w:pPr>
              <w:rPr>
                <w:sz w:val="20"/>
              </w:rPr>
            </w:pPr>
          </w:p>
        </w:tc>
        <w:tc>
          <w:tcPr>
            <w:tcW w:w="397" w:type="dxa"/>
          </w:tcPr>
          <w:p w14:paraId="02CD80D3" w14:textId="77777777" w:rsidR="00BC5DA8" w:rsidRPr="00A217D5" w:rsidRDefault="00BC5DA8" w:rsidP="000266A3">
            <w:pPr>
              <w:rPr>
                <w:sz w:val="20"/>
              </w:rPr>
            </w:pPr>
          </w:p>
        </w:tc>
        <w:tc>
          <w:tcPr>
            <w:tcW w:w="396" w:type="dxa"/>
          </w:tcPr>
          <w:p w14:paraId="20D3D2E1" w14:textId="77777777" w:rsidR="00BC5DA8" w:rsidRPr="00A217D5" w:rsidRDefault="00BC5DA8" w:rsidP="000266A3">
            <w:pPr>
              <w:rPr>
                <w:sz w:val="20"/>
              </w:rPr>
            </w:pPr>
          </w:p>
        </w:tc>
        <w:tc>
          <w:tcPr>
            <w:tcW w:w="396" w:type="dxa"/>
          </w:tcPr>
          <w:p w14:paraId="794DCC5E" w14:textId="77777777" w:rsidR="00BC5DA8" w:rsidRPr="00A217D5" w:rsidRDefault="00BC5DA8" w:rsidP="000266A3">
            <w:pPr>
              <w:rPr>
                <w:sz w:val="20"/>
              </w:rPr>
            </w:pPr>
          </w:p>
        </w:tc>
        <w:tc>
          <w:tcPr>
            <w:tcW w:w="397" w:type="dxa"/>
          </w:tcPr>
          <w:p w14:paraId="38A61FB2" w14:textId="77777777" w:rsidR="00BC5DA8" w:rsidRPr="00A217D5" w:rsidRDefault="00BC5DA8" w:rsidP="000266A3">
            <w:pPr>
              <w:rPr>
                <w:sz w:val="20"/>
              </w:rPr>
            </w:pPr>
          </w:p>
        </w:tc>
        <w:tc>
          <w:tcPr>
            <w:tcW w:w="396" w:type="dxa"/>
          </w:tcPr>
          <w:p w14:paraId="581AB8B8" w14:textId="77777777" w:rsidR="00BC5DA8" w:rsidRPr="00A217D5" w:rsidRDefault="00BC5DA8" w:rsidP="000266A3">
            <w:pPr>
              <w:rPr>
                <w:sz w:val="20"/>
              </w:rPr>
            </w:pPr>
          </w:p>
        </w:tc>
        <w:tc>
          <w:tcPr>
            <w:tcW w:w="397" w:type="dxa"/>
          </w:tcPr>
          <w:p w14:paraId="142D4882" w14:textId="77777777" w:rsidR="00BC5DA8" w:rsidRPr="00A217D5" w:rsidRDefault="00BC5DA8" w:rsidP="000266A3">
            <w:pPr>
              <w:rPr>
                <w:sz w:val="20"/>
              </w:rPr>
            </w:pPr>
          </w:p>
        </w:tc>
        <w:tc>
          <w:tcPr>
            <w:tcW w:w="396" w:type="dxa"/>
          </w:tcPr>
          <w:p w14:paraId="284358A7" w14:textId="77777777" w:rsidR="00BC5DA8" w:rsidRPr="00A217D5" w:rsidRDefault="00BC5DA8" w:rsidP="000266A3">
            <w:pPr>
              <w:rPr>
                <w:sz w:val="20"/>
              </w:rPr>
            </w:pPr>
          </w:p>
        </w:tc>
        <w:tc>
          <w:tcPr>
            <w:tcW w:w="396" w:type="dxa"/>
          </w:tcPr>
          <w:p w14:paraId="3AACC5B3" w14:textId="77777777" w:rsidR="00BC5DA8" w:rsidRPr="00A217D5" w:rsidRDefault="00BC5DA8" w:rsidP="000266A3">
            <w:pPr>
              <w:rPr>
                <w:sz w:val="20"/>
              </w:rPr>
            </w:pPr>
          </w:p>
        </w:tc>
        <w:tc>
          <w:tcPr>
            <w:tcW w:w="397" w:type="dxa"/>
          </w:tcPr>
          <w:p w14:paraId="5406633E" w14:textId="77777777" w:rsidR="00BC5DA8" w:rsidRPr="00A217D5" w:rsidRDefault="00BC5DA8" w:rsidP="000266A3">
            <w:pPr>
              <w:rPr>
                <w:sz w:val="20"/>
              </w:rPr>
            </w:pPr>
          </w:p>
        </w:tc>
        <w:tc>
          <w:tcPr>
            <w:tcW w:w="396" w:type="dxa"/>
          </w:tcPr>
          <w:p w14:paraId="141A354A" w14:textId="77777777" w:rsidR="00BC5DA8" w:rsidRPr="00A217D5" w:rsidRDefault="00BC5DA8" w:rsidP="000266A3">
            <w:pPr>
              <w:rPr>
                <w:sz w:val="20"/>
              </w:rPr>
            </w:pPr>
          </w:p>
        </w:tc>
        <w:tc>
          <w:tcPr>
            <w:tcW w:w="396" w:type="dxa"/>
          </w:tcPr>
          <w:p w14:paraId="4C7B23B6" w14:textId="77777777" w:rsidR="00BC5DA8" w:rsidRPr="00A217D5" w:rsidRDefault="00BC5DA8" w:rsidP="000266A3">
            <w:pPr>
              <w:rPr>
                <w:sz w:val="20"/>
              </w:rPr>
            </w:pPr>
          </w:p>
        </w:tc>
        <w:tc>
          <w:tcPr>
            <w:tcW w:w="397" w:type="dxa"/>
          </w:tcPr>
          <w:p w14:paraId="2B15D010" w14:textId="77777777" w:rsidR="00BC5DA8" w:rsidRPr="00A217D5" w:rsidRDefault="00BC5DA8" w:rsidP="000266A3">
            <w:pPr>
              <w:rPr>
                <w:sz w:val="20"/>
              </w:rPr>
            </w:pPr>
          </w:p>
        </w:tc>
        <w:tc>
          <w:tcPr>
            <w:tcW w:w="396" w:type="dxa"/>
          </w:tcPr>
          <w:p w14:paraId="7EDBD292" w14:textId="77777777" w:rsidR="00BC5DA8" w:rsidRPr="00A217D5" w:rsidRDefault="00BC5DA8" w:rsidP="000266A3">
            <w:pPr>
              <w:rPr>
                <w:sz w:val="20"/>
              </w:rPr>
            </w:pPr>
          </w:p>
        </w:tc>
        <w:tc>
          <w:tcPr>
            <w:tcW w:w="396" w:type="dxa"/>
          </w:tcPr>
          <w:p w14:paraId="522A264C" w14:textId="77777777" w:rsidR="00BC5DA8" w:rsidRPr="00A217D5" w:rsidRDefault="00BC5DA8" w:rsidP="000266A3">
            <w:pPr>
              <w:rPr>
                <w:sz w:val="20"/>
              </w:rPr>
            </w:pPr>
          </w:p>
        </w:tc>
        <w:tc>
          <w:tcPr>
            <w:tcW w:w="397" w:type="dxa"/>
          </w:tcPr>
          <w:p w14:paraId="360C03CF" w14:textId="77777777" w:rsidR="00BC5DA8" w:rsidRPr="00A217D5" w:rsidRDefault="00BC5DA8" w:rsidP="000266A3">
            <w:pPr>
              <w:rPr>
                <w:sz w:val="20"/>
              </w:rPr>
            </w:pPr>
          </w:p>
        </w:tc>
        <w:tc>
          <w:tcPr>
            <w:tcW w:w="396" w:type="dxa"/>
          </w:tcPr>
          <w:p w14:paraId="05FAD9A5" w14:textId="77777777" w:rsidR="00BC5DA8" w:rsidRDefault="00BC5DA8" w:rsidP="000266A3"/>
        </w:tc>
        <w:tc>
          <w:tcPr>
            <w:tcW w:w="397" w:type="dxa"/>
          </w:tcPr>
          <w:p w14:paraId="037C4053" w14:textId="77777777" w:rsidR="00BC5DA8" w:rsidRDefault="00BC5DA8" w:rsidP="000266A3"/>
        </w:tc>
        <w:tc>
          <w:tcPr>
            <w:tcW w:w="396" w:type="dxa"/>
          </w:tcPr>
          <w:p w14:paraId="50BC582A" w14:textId="77777777" w:rsidR="00BC5DA8" w:rsidRDefault="00BC5DA8" w:rsidP="000266A3"/>
        </w:tc>
        <w:tc>
          <w:tcPr>
            <w:tcW w:w="396" w:type="dxa"/>
          </w:tcPr>
          <w:p w14:paraId="648F1CF2" w14:textId="77777777" w:rsidR="00BC5DA8" w:rsidRDefault="00BC5DA8" w:rsidP="000266A3"/>
        </w:tc>
        <w:tc>
          <w:tcPr>
            <w:tcW w:w="397" w:type="dxa"/>
          </w:tcPr>
          <w:p w14:paraId="61565A03" w14:textId="77777777" w:rsidR="00BC5DA8" w:rsidRDefault="00BC5DA8" w:rsidP="000266A3"/>
        </w:tc>
        <w:tc>
          <w:tcPr>
            <w:tcW w:w="396" w:type="dxa"/>
          </w:tcPr>
          <w:p w14:paraId="48C806B9" w14:textId="77777777" w:rsidR="00BC5DA8" w:rsidRDefault="00BC5DA8" w:rsidP="000266A3"/>
        </w:tc>
        <w:tc>
          <w:tcPr>
            <w:tcW w:w="396" w:type="dxa"/>
          </w:tcPr>
          <w:p w14:paraId="3CB6B4AF" w14:textId="77777777" w:rsidR="00BC5DA8" w:rsidRDefault="00BC5DA8" w:rsidP="000266A3"/>
        </w:tc>
        <w:tc>
          <w:tcPr>
            <w:tcW w:w="397" w:type="dxa"/>
          </w:tcPr>
          <w:p w14:paraId="483E705F" w14:textId="77777777" w:rsidR="00BC5DA8" w:rsidRDefault="00BC5DA8" w:rsidP="000266A3"/>
        </w:tc>
        <w:tc>
          <w:tcPr>
            <w:tcW w:w="396" w:type="dxa"/>
          </w:tcPr>
          <w:p w14:paraId="1E69BB57" w14:textId="77777777" w:rsidR="00BC5DA8" w:rsidRDefault="00BC5DA8" w:rsidP="000266A3"/>
        </w:tc>
        <w:tc>
          <w:tcPr>
            <w:tcW w:w="397" w:type="dxa"/>
          </w:tcPr>
          <w:p w14:paraId="5944AF60" w14:textId="77777777" w:rsidR="00BC5DA8" w:rsidRDefault="00BC5DA8" w:rsidP="000266A3"/>
        </w:tc>
        <w:tc>
          <w:tcPr>
            <w:tcW w:w="396" w:type="dxa"/>
          </w:tcPr>
          <w:p w14:paraId="3B08ED9C" w14:textId="09F1406B" w:rsidR="00BC5DA8" w:rsidRDefault="00BC5DA8" w:rsidP="000266A3"/>
        </w:tc>
        <w:tc>
          <w:tcPr>
            <w:tcW w:w="396" w:type="dxa"/>
          </w:tcPr>
          <w:p w14:paraId="60905D8D" w14:textId="1AF1B248" w:rsidR="00BC5DA8" w:rsidRDefault="00BC5DA8" w:rsidP="000266A3">
            <w:r>
              <w:t xml:space="preserve">X </w:t>
            </w:r>
          </w:p>
        </w:tc>
        <w:tc>
          <w:tcPr>
            <w:tcW w:w="397" w:type="dxa"/>
          </w:tcPr>
          <w:p w14:paraId="1D61C8EF" w14:textId="77777777" w:rsidR="00BC5DA8" w:rsidRDefault="00BC5DA8" w:rsidP="000266A3"/>
        </w:tc>
        <w:tc>
          <w:tcPr>
            <w:tcW w:w="396" w:type="dxa"/>
          </w:tcPr>
          <w:p w14:paraId="4B664314" w14:textId="77777777" w:rsidR="00BC5DA8" w:rsidRDefault="00BC5DA8" w:rsidP="000266A3"/>
        </w:tc>
        <w:tc>
          <w:tcPr>
            <w:tcW w:w="396" w:type="dxa"/>
          </w:tcPr>
          <w:p w14:paraId="2D283055" w14:textId="77777777" w:rsidR="00BC5DA8" w:rsidRDefault="00BC5DA8" w:rsidP="000266A3"/>
        </w:tc>
        <w:tc>
          <w:tcPr>
            <w:tcW w:w="397" w:type="dxa"/>
          </w:tcPr>
          <w:p w14:paraId="79D2ED17" w14:textId="77777777" w:rsidR="00BC5DA8" w:rsidRDefault="00BC5DA8" w:rsidP="000266A3"/>
        </w:tc>
        <w:tc>
          <w:tcPr>
            <w:tcW w:w="396" w:type="dxa"/>
          </w:tcPr>
          <w:p w14:paraId="2BDE7EBF" w14:textId="77777777" w:rsidR="00BC5DA8" w:rsidRDefault="00BC5DA8" w:rsidP="000266A3"/>
        </w:tc>
        <w:tc>
          <w:tcPr>
            <w:tcW w:w="397" w:type="dxa"/>
          </w:tcPr>
          <w:p w14:paraId="11B134BD" w14:textId="77777777" w:rsidR="00BC5DA8" w:rsidRDefault="00BC5DA8" w:rsidP="000266A3"/>
        </w:tc>
      </w:tr>
      <w:tr w:rsidR="00BC5DA8" w14:paraId="4860831D" w14:textId="77777777" w:rsidTr="00BC5DA8">
        <w:tc>
          <w:tcPr>
            <w:tcW w:w="1271" w:type="dxa"/>
          </w:tcPr>
          <w:p w14:paraId="15711AB9" w14:textId="22228477" w:rsidR="00BC5DA8" w:rsidRDefault="00BC5DA8" w:rsidP="00264C5E">
            <w:r w:rsidRPr="00994CB0">
              <w:t>PARS_BT1</w:t>
            </w:r>
          </w:p>
        </w:tc>
        <w:tc>
          <w:tcPr>
            <w:tcW w:w="396" w:type="dxa"/>
          </w:tcPr>
          <w:p w14:paraId="2F1AEB59" w14:textId="77777777" w:rsidR="00BC5DA8" w:rsidRPr="00A217D5" w:rsidRDefault="00BC5DA8" w:rsidP="00264C5E">
            <w:pPr>
              <w:rPr>
                <w:sz w:val="20"/>
              </w:rPr>
            </w:pPr>
          </w:p>
        </w:tc>
        <w:tc>
          <w:tcPr>
            <w:tcW w:w="396" w:type="dxa"/>
          </w:tcPr>
          <w:p w14:paraId="36C37B64" w14:textId="77777777" w:rsidR="00BC5DA8" w:rsidRPr="00A217D5" w:rsidRDefault="00BC5DA8" w:rsidP="00264C5E">
            <w:pPr>
              <w:rPr>
                <w:sz w:val="20"/>
              </w:rPr>
            </w:pPr>
          </w:p>
        </w:tc>
        <w:tc>
          <w:tcPr>
            <w:tcW w:w="397" w:type="dxa"/>
          </w:tcPr>
          <w:p w14:paraId="04617ECD" w14:textId="77777777" w:rsidR="00BC5DA8" w:rsidRPr="00A217D5" w:rsidRDefault="00BC5DA8" w:rsidP="00264C5E">
            <w:pPr>
              <w:rPr>
                <w:sz w:val="20"/>
              </w:rPr>
            </w:pPr>
          </w:p>
        </w:tc>
        <w:tc>
          <w:tcPr>
            <w:tcW w:w="396" w:type="dxa"/>
          </w:tcPr>
          <w:p w14:paraId="5A6AB1EE" w14:textId="77777777" w:rsidR="00BC5DA8" w:rsidRPr="00A217D5" w:rsidRDefault="00BC5DA8" w:rsidP="00264C5E">
            <w:pPr>
              <w:rPr>
                <w:sz w:val="20"/>
              </w:rPr>
            </w:pPr>
          </w:p>
        </w:tc>
        <w:tc>
          <w:tcPr>
            <w:tcW w:w="397" w:type="dxa"/>
          </w:tcPr>
          <w:p w14:paraId="4A38CC34" w14:textId="77777777" w:rsidR="00BC5DA8" w:rsidRPr="00A217D5" w:rsidRDefault="00BC5DA8" w:rsidP="00264C5E">
            <w:pPr>
              <w:rPr>
                <w:sz w:val="20"/>
              </w:rPr>
            </w:pPr>
          </w:p>
        </w:tc>
        <w:tc>
          <w:tcPr>
            <w:tcW w:w="396" w:type="dxa"/>
          </w:tcPr>
          <w:p w14:paraId="7FFED16F" w14:textId="77777777" w:rsidR="00BC5DA8" w:rsidRPr="00A217D5" w:rsidRDefault="00BC5DA8" w:rsidP="00264C5E">
            <w:pPr>
              <w:rPr>
                <w:sz w:val="20"/>
              </w:rPr>
            </w:pPr>
          </w:p>
        </w:tc>
        <w:tc>
          <w:tcPr>
            <w:tcW w:w="396" w:type="dxa"/>
          </w:tcPr>
          <w:p w14:paraId="6DB59AC3" w14:textId="77777777" w:rsidR="00BC5DA8" w:rsidRPr="00A217D5" w:rsidRDefault="00BC5DA8" w:rsidP="00264C5E">
            <w:pPr>
              <w:rPr>
                <w:sz w:val="20"/>
              </w:rPr>
            </w:pPr>
          </w:p>
        </w:tc>
        <w:tc>
          <w:tcPr>
            <w:tcW w:w="397" w:type="dxa"/>
          </w:tcPr>
          <w:p w14:paraId="6AFF2C63" w14:textId="77777777" w:rsidR="00BC5DA8" w:rsidRPr="00A217D5" w:rsidRDefault="00BC5DA8" w:rsidP="00264C5E">
            <w:pPr>
              <w:rPr>
                <w:sz w:val="20"/>
              </w:rPr>
            </w:pPr>
          </w:p>
        </w:tc>
        <w:tc>
          <w:tcPr>
            <w:tcW w:w="396" w:type="dxa"/>
          </w:tcPr>
          <w:p w14:paraId="5A56D46A" w14:textId="77777777" w:rsidR="00BC5DA8" w:rsidRPr="00A217D5" w:rsidRDefault="00BC5DA8" w:rsidP="00264C5E">
            <w:pPr>
              <w:rPr>
                <w:sz w:val="20"/>
              </w:rPr>
            </w:pPr>
          </w:p>
        </w:tc>
        <w:tc>
          <w:tcPr>
            <w:tcW w:w="397" w:type="dxa"/>
          </w:tcPr>
          <w:p w14:paraId="501FC97D" w14:textId="77777777" w:rsidR="00BC5DA8" w:rsidRPr="00A217D5" w:rsidRDefault="00BC5DA8" w:rsidP="00264C5E">
            <w:pPr>
              <w:rPr>
                <w:sz w:val="20"/>
              </w:rPr>
            </w:pPr>
          </w:p>
        </w:tc>
        <w:tc>
          <w:tcPr>
            <w:tcW w:w="396" w:type="dxa"/>
          </w:tcPr>
          <w:p w14:paraId="6E819839" w14:textId="77777777" w:rsidR="00BC5DA8" w:rsidRPr="00A217D5" w:rsidRDefault="00BC5DA8" w:rsidP="00264C5E">
            <w:pPr>
              <w:rPr>
                <w:sz w:val="20"/>
              </w:rPr>
            </w:pPr>
          </w:p>
        </w:tc>
        <w:tc>
          <w:tcPr>
            <w:tcW w:w="397" w:type="dxa"/>
          </w:tcPr>
          <w:p w14:paraId="7CCABE26" w14:textId="77777777" w:rsidR="00BC5DA8" w:rsidRPr="00A217D5" w:rsidRDefault="00BC5DA8" w:rsidP="00264C5E">
            <w:pPr>
              <w:rPr>
                <w:sz w:val="20"/>
              </w:rPr>
            </w:pPr>
          </w:p>
        </w:tc>
        <w:tc>
          <w:tcPr>
            <w:tcW w:w="396" w:type="dxa"/>
          </w:tcPr>
          <w:p w14:paraId="08EDA953" w14:textId="77777777" w:rsidR="00BC5DA8" w:rsidRPr="00A217D5" w:rsidRDefault="00BC5DA8" w:rsidP="00264C5E">
            <w:pPr>
              <w:rPr>
                <w:sz w:val="20"/>
              </w:rPr>
            </w:pPr>
          </w:p>
        </w:tc>
        <w:tc>
          <w:tcPr>
            <w:tcW w:w="396" w:type="dxa"/>
          </w:tcPr>
          <w:p w14:paraId="20858FD3" w14:textId="77777777" w:rsidR="00BC5DA8" w:rsidRPr="00A217D5" w:rsidRDefault="00BC5DA8" w:rsidP="00264C5E">
            <w:pPr>
              <w:rPr>
                <w:sz w:val="20"/>
              </w:rPr>
            </w:pPr>
          </w:p>
        </w:tc>
        <w:tc>
          <w:tcPr>
            <w:tcW w:w="397" w:type="dxa"/>
          </w:tcPr>
          <w:p w14:paraId="3EEB4DBF" w14:textId="77777777" w:rsidR="00BC5DA8" w:rsidRPr="00A217D5" w:rsidRDefault="00BC5DA8" w:rsidP="00264C5E">
            <w:pPr>
              <w:rPr>
                <w:sz w:val="20"/>
              </w:rPr>
            </w:pPr>
          </w:p>
        </w:tc>
        <w:tc>
          <w:tcPr>
            <w:tcW w:w="396" w:type="dxa"/>
          </w:tcPr>
          <w:p w14:paraId="60426490" w14:textId="77777777" w:rsidR="00BC5DA8" w:rsidRPr="00A217D5" w:rsidRDefault="00BC5DA8" w:rsidP="00264C5E">
            <w:pPr>
              <w:rPr>
                <w:sz w:val="20"/>
              </w:rPr>
            </w:pPr>
          </w:p>
        </w:tc>
        <w:tc>
          <w:tcPr>
            <w:tcW w:w="396" w:type="dxa"/>
          </w:tcPr>
          <w:p w14:paraId="6E18C512" w14:textId="77777777" w:rsidR="00BC5DA8" w:rsidRPr="00A217D5" w:rsidRDefault="00BC5DA8" w:rsidP="00264C5E">
            <w:pPr>
              <w:rPr>
                <w:sz w:val="20"/>
              </w:rPr>
            </w:pPr>
          </w:p>
        </w:tc>
        <w:tc>
          <w:tcPr>
            <w:tcW w:w="397" w:type="dxa"/>
          </w:tcPr>
          <w:p w14:paraId="474D3ECC" w14:textId="77777777" w:rsidR="00BC5DA8" w:rsidRPr="00A217D5" w:rsidRDefault="00BC5DA8" w:rsidP="00264C5E">
            <w:pPr>
              <w:rPr>
                <w:sz w:val="20"/>
              </w:rPr>
            </w:pPr>
          </w:p>
        </w:tc>
        <w:tc>
          <w:tcPr>
            <w:tcW w:w="396" w:type="dxa"/>
          </w:tcPr>
          <w:p w14:paraId="796EEA4D" w14:textId="77777777" w:rsidR="00BC5DA8" w:rsidRPr="00A217D5" w:rsidRDefault="00BC5DA8" w:rsidP="00264C5E">
            <w:pPr>
              <w:rPr>
                <w:sz w:val="20"/>
              </w:rPr>
            </w:pPr>
          </w:p>
        </w:tc>
        <w:tc>
          <w:tcPr>
            <w:tcW w:w="396" w:type="dxa"/>
          </w:tcPr>
          <w:p w14:paraId="2F1F9624" w14:textId="77777777" w:rsidR="00BC5DA8" w:rsidRPr="00A217D5" w:rsidRDefault="00BC5DA8" w:rsidP="00264C5E">
            <w:pPr>
              <w:rPr>
                <w:sz w:val="20"/>
              </w:rPr>
            </w:pPr>
          </w:p>
        </w:tc>
        <w:tc>
          <w:tcPr>
            <w:tcW w:w="397" w:type="dxa"/>
          </w:tcPr>
          <w:p w14:paraId="69CFBAD1" w14:textId="77777777" w:rsidR="00BC5DA8" w:rsidRPr="00A217D5" w:rsidRDefault="00BC5DA8" w:rsidP="00264C5E">
            <w:pPr>
              <w:rPr>
                <w:sz w:val="20"/>
              </w:rPr>
            </w:pPr>
          </w:p>
        </w:tc>
        <w:tc>
          <w:tcPr>
            <w:tcW w:w="396" w:type="dxa"/>
          </w:tcPr>
          <w:p w14:paraId="613ED8AA" w14:textId="77777777" w:rsidR="00BC5DA8" w:rsidRPr="00A217D5" w:rsidRDefault="00BC5DA8" w:rsidP="00264C5E">
            <w:pPr>
              <w:rPr>
                <w:sz w:val="20"/>
              </w:rPr>
            </w:pPr>
          </w:p>
        </w:tc>
        <w:tc>
          <w:tcPr>
            <w:tcW w:w="397" w:type="dxa"/>
          </w:tcPr>
          <w:p w14:paraId="430ACB72" w14:textId="77777777" w:rsidR="00BC5DA8" w:rsidRPr="00A217D5" w:rsidRDefault="00BC5DA8" w:rsidP="00264C5E">
            <w:pPr>
              <w:rPr>
                <w:sz w:val="20"/>
              </w:rPr>
            </w:pPr>
          </w:p>
        </w:tc>
        <w:tc>
          <w:tcPr>
            <w:tcW w:w="396" w:type="dxa"/>
          </w:tcPr>
          <w:p w14:paraId="102BBE84" w14:textId="77777777" w:rsidR="00BC5DA8" w:rsidRPr="00A217D5" w:rsidRDefault="00BC5DA8" w:rsidP="00264C5E">
            <w:pPr>
              <w:rPr>
                <w:sz w:val="20"/>
              </w:rPr>
            </w:pPr>
          </w:p>
        </w:tc>
        <w:tc>
          <w:tcPr>
            <w:tcW w:w="396" w:type="dxa"/>
          </w:tcPr>
          <w:p w14:paraId="79388938" w14:textId="77777777" w:rsidR="00BC5DA8" w:rsidRPr="00A217D5" w:rsidRDefault="00BC5DA8" w:rsidP="00264C5E">
            <w:pPr>
              <w:rPr>
                <w:sz w:val="20"/>
              </w:rPr>
            </w:pPr>
          </w:p>
        </w:tc>
        <w:tc>
          <w:tcPr>
            <w:tcW w:w="397" w:type="dxa"/>
          </w:tcPr>
          <w:p w14:paraId="06160795" w14:textId="77777777" w:rsidR="00BC5DA8" w:rsidRPr="00A217D5" w:rsidRDefault="00BC5DA8" w:rsidP="00264C5E">
            <w:pPr>
              <w:rPr>
                <w:sz w:val="20"/>
              </w:rPr>
            </w:pPr>
          </w:p>
        </w:tc>
        <w:tc>
          <w:tcPr>
            <w:tcW w:w="396" w:type="dxa"/>
          </w:tcPr>
          <w:p w14:paraId="162D8DAA" w14:textId="77777777" w:rsidR="00BC5DA8" w:rsidRPr="00A217D5" w:rsidRDefault="00BC5DA8" w:rsidP="00264C5E">
            <w:pPr>
              <w:rPr>
                <w:sz w:val="20"/>
              </w:rPr>
            </w:pPr>
          </w:p>
        </w:tc>
        <w:tc>
          <w:tcPr>
            <w:tcW w:w="396" w:type="dxa"/>
          </w:tcPr>
          <w:p w14:paraId="6CA05E83" w14:textId="77777777" w:rsidR="00BC5DA8" w:rsidRPr="00A217D5" w:rsidRDefault="00BC5DA8" w:rsidP="00264C5E">
            <w:pPr>
              <w:rPr>
                <w:sz w:val="20"/>
              </w:rPr>
            </w:pPr>
          </w:p>
        </w:tc>
        <w:tc>
          <w:tcPr>
            <w:tcW w:w="397" w:type="dxa"/>
          </w:tcPr>
          <w:p w14:paraId="5F56CACA" w14:textId="77777777" w:rsidR="00BC5DA8" w:rsidRPr="00A217D5" w:rsidRDefault="00BC5DA8" w:rsidP="00264C5E">
            <w:pPr>
              <w:rPr>
                <w:sz w:val="20"/>
              </w:rPr>
            </w:pPr>
          </w:p>
        </w:tc>
        <w:tc>
          <w:tcPr>
            <w:tcW w:w="396" w:type="dxa"/>
          </w:tcPr>
          <w:p w14:paraId="1FAE8352" w14:textId="77777777" w:rsidR="00BC5DA8" w:rsidRPr="00A217D5" w:rsidRDefault="00BC5DA8" w:rsidP="00264C5E">
            <w:pPr>
              <w:rPr>
                <w:sz w:val="20"/>
              </w:rPr>
            </w:pPr>
          </w:p>
        </w:tc>
        <w:tc>
          <w:tcPr>
            <w:tcW w:w="396" w:type="dxa"/>
          </w:tcPr>
          <w:p w14:paraId="04F0B5C3" w14:textId="77777777" w:rsidR="00BC5DA8" w:rsidRPr="00A217D5" w:rsidRDefault="00BC5DA8" w:rsidP="00264C5E">
            <w:pPr>
              <w:rPr>
                <w:sz w:val="20"/>
              </w:rPr>
            </w:pPr>
          </w:p>
        </w:tc>
        <w:tc>
          <w:tcPr>
            <w:tcW w:w="397" w:type="dxa"/>
          </w:tcPr>
          <w:p w14:paraId="2179AC92" w14:textId="77777777" w:rsidR="00BC5DA8" w:rsidRPr="00A217D5" w:rsidRDefault="00BC5DA8" w:rsidP="00264C5E">
            <w:pPr>
              <w:rPr>
                <w:sz w:val="20"/>
              </w:rPr>
            </w:pPr>
          </w:p>
        </w:tc>
        <w:tc>
          <w:tcPr>
            <w:tcW w:w="396" w:type="dxa"/>
          </w:tcPr>
          <w:p w14:paraId="53DE0F64" w14:textId="77777777" w:rsidR="00BC5DA8" w:rsidRDefault="00BC5DA8" w:rsidP="00264C5E"/>
        </w:tc>
        <w:tc>
          <w:tcPr>
            <w:tcW w:w="397" w:type="dxa"/>
          </w:tcPr>
          <w:p w14:paraId="09014B92" w14:textId="77777777" w:rsidR="00BC5DA8" w:rsidRDefault="00BC5DA8" w:rsidP="00264C5E"/>
        </w:tc>
        <w:tc>
          <w:tcPr>
            <w:tcW w:w="396" w:type="dxa"/>
          </w:tcPr>
          <w:p w14:paraId="11BCC428" w14:textId="77777777" w:rsidR="00BC5DA8" w:rsidRDefault="00BC5DA8" w:rsidP="00264C5E"/>
        </w:tc>
        <w:tc>
          <w:tcPr>
            <w:tcW w:w="396" w:type="dxa"/>
          </w:tcPr>
          <w:p w14:paraId="11BDFB24" w14:textId="77777777" w:rsidR="00BC5DA8" w:rsidRDefault="00BC5DA8" w:rsidP="00264C5E"/>
        </w:tc>
        <w:tc>
          <w:tcPr>
            <w:tcW w:w="397" w:type="dxa"/>
          </w:tcPr>
          <w:p w14:paraId="405847EE" w14:textId="77777777" w:rsidR="00BC5DA8" w:rsidRDefault="00BC5DA8" w:rsidP="00264C5E"/>
        </w:tc>
        <w:tc>
          <w:tcPr>
            <w:tcW w:w="396" w:type="dxa"/>
          </w:tcPr>
          <w:p w14:paraId="15CC439D" w14:textId="77777777" w:rsidR="00BC5DA8" w:rsidRDefault="00BC5DA8" w:rsidP="00264C5E"/>
        </w:tc>
        <w:tc>
          <w:tcPr>
            <w:tcW w:w="396" w:type="dxa"/>
          </w:tcPr>
          <w:p w14:paraId="584AA2D1" w14:textId="77777777" w:rsidR="00BC5DA8" w:rsidRDefault="00BC5DA8" w:rsidP="00264C5E"/>
        </w:tc>
        <w:tc>
          <w:tcPr>
            <w:tcW w:w="397" w:type="dxa"/>
          </w:tcPr>
          <w:p w14:paraId="42552263" w14:textId="77777777" w:rsidR="00BC5DA8" w:rsidRDefault="00BC5DA8" w:rsidP="00264C5E"/>
        </w:tc>
        <w:tc>
          <w:tcPr>
            <w:tcW w:w="396" w:type="dxa"/>
          </w:tcPr>
          <w:p w14:paraId="57151079" w14:textId="77777777" w:rsidR="00BC5DA8" w:rsidRDefault="00BC5DA8" w:rsidP="00264C5E"/>
        </w:tc>
        <w:tc>
          <w:tcPr>
            <w:tcW w:w="397" w:type="dxa"/>
          </w:tcPr>
          <w:p w14:paraId="5E25C9FF" w14:textId="77777777" w:rsidR="00BC5DA8" w:rsidRDefault="00BC5DA8" w:rsidP="00264C5E"/>
        </w:tc>
        <w:tc>
          <w:tcPr>
            <w:tcW w:w="396" w:type="dxa"/>
          </w:tcPr>
          <w:p w14:paraId="6AC325E2" w14:textId="77777777" w:rsidR="00BC5DA8" w:rsidRDefault="00BC5DA8" w:rsidP="00264C5E"/>
        </w:tc>
        <w:tc>
          <w:tcPr>
            <w:tcW w:w="396" w:type="dxa"/>
          </w:tcPr>
          <w:p w14:paraId="5B913EAB" w14:textId="77777777" w:rsidR="00BC5DA8" w:rsidRDefault="00BC5DA8" w:rsidP="00264C5E"/>
        </w:tc>
        <w:tc>
          <w:tcPr>
            <w:tcW w:w="397" w:type="dxa"/>
          </w:tcPr>
          <w:p w14:paraId="6E1E11B7" w14:textId="7B0F7B20" w:rsidR="00BC5DA8" w:rsidRDefault="00BC5DA8" w:rsidP="00264C5E">
            <w:r>
              <w:t xml:space="preserve">X </w:t>
            </w:r>
          </w:p>
        </w:tc>
        <w:tc>
          <w:tcPr>
            <w:tcW w:w="396" w:type="dxa"/>
          </w:tcPr>
          <w:p w14:paraId="129A9364" w14:textId="77777777" w:rsidR="00BC5DA8" w:rsidRDefault="00BC5DA8" w:rsidP="00264C5E"/>
        </w:tc>
        <w:tc>
          <w:tcPr>
            <w:tcW w:w="396" w:type="dxa"/>
          </w:tcPr>
          <w:p w14:paraId="4F152B2F" w14:textId="77777777" w:rsidR="00BC5DA8" w:rsidRDefault="00BC5DA8" w:rsidP="00264C5E"/>
        </w:tc>
        <w:tc>
          <w:tcPr>
            <w:tcW w:w="397" w:type="dxa"/>
          </w:tcPr>
          <w:p w14:paraId="7A268B54" w14:textId="77777777" w:rsidR="00BC5DA8" w:rsidRDefault="00BC5DA8" w:rsidP="00264C5E"/>
        </w:tc>
        <w:tc>
          <w:tcPr>
            <w:tcW w:w="396" w:type="dxa"/>
          </w:tcPr>
          <w:p w14:paraId="33BC0CE1" w14:textId="77777777" w:rsidR="00BC5DA8" w:rsidRDefault="00BC5DA8" w:rsidP="00264C5E"/>
        </w:tc>
        <w:tc>
          <w:tcPr>
            <w:tcW w:w="397" w:type="dxa"/>
          </w:tcPr>
          <w:p w14:paraId="5046D4DA" w14:textId="77777777" w:rsidR="00BC5DA8" w:rsidRDefault="00BC5DA8" w:rsidP="00264C5E"/>
        </w:tc>
      </w:tr>
      <w:tr w:rsidR="00BC5DA8" w14:paraId="0A86B67A" w14:textId="77777777" w:rsidTr="00BC5DA8">
        <w:tc>
          <w:tcPr>
            <w:tcW w:w="1271" w:type="dxa"/>
          </w:tcPr>
          <w:p w14:paraId="3992DA29" w14:textId="128F73B8" w:rsidR="00BC5DA8" w:rsidRDefault="00BC5DA8" w:rsidP="00264C5E">
            <w:r w:rsidRPr="00994CB0">
              <w:t>PARS_BT</w:t>
            </w:r>
            <w:r>
              <w:t>2</w:t>
            </w:r>
          </w:p>
        </w:tc>
        <w:tc>
          <w:tcPr>
            <w:tcW w:w="396" w:type="dxa"/>
          </w:tcPr>
          <w:p w14:paraId="51C81C94" w14:textId="77777777" w:rsidR="00BC5DA8" w:rsidRPr="00A217D5" w:rsidRDefault="00BC5DA8" w:rsidP="00264C5E">
            <w:pPr>
              <w:rPr>
                <w:sz w:val="20"/>
              </w:rPr>
            </w:pPr>
          </w:p>
        </w:tc>
        <w:tc>
          <w:tcPr>
            <w:tcW w:w="396" w:type="dxa"/>
          </w:tcPr>
          <w:p w14:paraId="04FD30C3" w14:textId="77777777" w:rsidR="00BC5DA8" w:rsidRPr="00A217D5" w:rsidRDefault="00BC5DA8" w:rsidP="00264C5E">
            <w:pPr>
              <w:rPr>
                <w:sz w:val="20"/>
              </w:rPr>
            </w:pPr>
          </w:p>
        </w:tc>
        <w:tc>
          <w:tcPr>
            <w:tcW w:w="397" w:type="dxa"/>
          </w:tcPr>
          <w:p w14:paraId="004457E6" w14:textId="77777777" w:rsidR="00BC5DA8" w:rsidRPr="00A217D5" w:rsidRDefault="00BC5DA8" w:rsidP="00264C5E">
            <w:pPr>
              <w:rPr>
                <w:sz w:val="20"/>
              </w:rPr>
            </w:pPr>
          </w:p>
        </w:tc>
        <w:tc>
          <w:tcPr>
            <w:tcW w:w="396" w:type="dxa"/>
          </w:tcPr>
          <w:p w14:paraId="0EDD6DED" w14:textId="77777777" w:rsidR="00BC5DA8" w:rsidRPr="00A217D5" w:rsidRDefault="00BC5DA8" w:rsidP="00264C5E">
            <w:pPr>
              <w:rPr>
                <w:sz w:val="20"/>
              </w:rPr>
            </w:pPr>
          </w:p>
        </w:tc>
        <w:tc>
          <w:tcPr>
            <w:tcW w:w="397" w:type="dxa"/>
          </w:tcPr>
          <w:p w14:paraId="5FCEE39B" w14:textId="77777777" w:rsidR="00BC5DA8" w:rsidRPr="00A217D5" w:rsidRDefault="00BC5DA8" w:rsidP="00264C5E">
            <w:pPr>
              <w:rPr>
                <w:sz w:val="20"/>
              </w:rPr>
            </w:pPr>
          </w:p>
        </w:tc>
        <w:tc>
          <w:tcPr>
            <w:tcW w:w="396" w:type="dxa"/>
          </w:tcPr>
          <w:p w14:paraId="1EFE883A" w14:textId="77777777" w:rsidR="00BC5DA8" w:rsidRPr="00A217D5" w:rsidRDefault="00BC5DA8" w:rsidP="00264C5E">
            <w:pPr>
              <w:rPr>
                <w:sz w:val="20"/>
              </w:rPr>
            </w:pPr>
          </w:p>
        </w:tc>
        <w:tc>
          <w:tcPr>
            <w:tcW w:w="396" w:type="dxa"/>
          </w:tcPr>
          <w:p w14:paraId="25BCE786" w14:textId="77777777" w:rsidR="00BC5DA8" w:rsidRPr="00A217D5" w:rsidRDefault="00BC5DA8" w:rsidP="00264C5E">
            <w:pPr>
              <w:rPr>
                <w:sz w:val="20"/>
              </w:rPr>
            </w:pPr>
          </w:p>
        </w:tc>
        <w:tc>
          <w:tcPr>
            <w:tcW w:w="397" w:type="dxa"/>
          </w:tcPr>
          <w:p w14:paraId="5B0AB9F9" w14:textId="77777777" w:rsidR="00BC5DA8" w:rsidRPr="00A217D5" w:rsidRDefault="00BC5DA8" w:rsidP="00264C5E">
            <w:pPr>
              <w:rPr>
                <w:sz w:val="20"/>
              </w:rPr>
            </w:pPr>
          </w:p>
        </w:tc>
        <w:tc>
          <w:tcPr>
            <w:tcW w:w="396" w:type="dxa"/>
          </w:tcPr>
          <w:p w14:paraId="458D6B6F" w14:textId="77777777" w:rsidR="00BC5DA8" w:rsidRPr="00A217D5" w:rsidRDefault="00BC5DA8" w:rsidP="00264C5E">
            <w:pPr>
              <w:rPr>
                <w:sz w:val="20"/>
              </w:rPr>
            </w:pPr>
          </w:p>
        </w:tc>
        <w:tc>
          <w:tcPr>
            <w:tcW w:w="397" w:type="dxa"/>
          </w:tcPr>
          <w:p w14:paraId="5D5F6354" w14:textId="77777777" w:rsidR="00BC5DA8" w:rsidRPr="00A217D5" w:rsidRDefault="00BC5DA8" w:rsidP="00264C5E">
            <w:pPr>
              <w:rPr>
                <w:sz w:val="20"/>
              </w:rPr>
            </w:pPr>
          </w:p>
        </w:tc>
        <w:tc>
          <w:tcPr>
            <w:tcW w:w="396" w:type="dxa"/>
          </w:tcPr>
          <w:p w14:paraId="2F727DD6" w14:textId="77777777" w:rsidR="00BC5DA8" w:rsidRPr="00A217D5" w:rsidRDefault="00BC5DA8" w:rsidP="00264C5E">
            <w:pPr>
              <w:rPr>
                <w:sz w:val="20"/>
              </w:rPr>
            </w:pPr>
          </w:p>
        </w:tc>
        <w:tc>
          <w:tcPr>
            <w:tcW w:w="397" w:type="dxa"/>
          </w:tcPr>
          <w:p w14:paraId="2B5EF986" w14:textId="77777777" w:rsidR="00BC5DA8" w:rsidRPr="00A217D5" w:rsidRDefault="00BC5DA8" w:rsidP="00264C5E">
            <w:pPr>
              <w:rPr>
                <w:sz w:val="20"/>
              </w:rPr>
            </w:pPr>
          </w:p>
        </w:tc>
        <w:tc>
          <w:tcPr>
            <w:tcW w:w="396" w:type="dxa"/>
          </w:tcPr>
          <w:p w14:paraId="75975534" w14:textId="77777777" w:rsidR="00BC5DA8" w:rsidRPr="00A217D5" w:rsidRDefault="00BC5DA8" w:rsidP="00264C5E">
            <w:pPr>
              <w:rPr>
                <w:sz w:val="20"/>
              </w:rPr>
            </w:pPr>
          </w:p>
        </w:tc>
        <w:tc>
          <w:tcPr>
            <w:tcW w:w="396" w:type="dxa"/>
          </w:tcPr>
          <w:p w14:paraId="49ACAFB0" w14:textId="77777777" w:rsidR="00BC5DA8" w:rsidRPr="00A217D5" w:rsidRDefault="00BC5DA8" w:rsidP="00264C5E">
            <w:pPr>
              <w:rPr>
                <w:sz w:val="20"/>
              </w:rPr>
            </w:pPr>
          </w:p>
        </w:tc>
        <w:tc>
          <w:tcPr>
            <w:tcW w:w="397" w:type="dxa"/>
          </w:tcPr>
          <w:p w14:paraId="00DCE043" w14:textId="77777777" w:rsidR="00BC5DA8" w:rsidRPr="00A217D5" w:rsidRDefault="00BC5DA8" w:rsidP="00264C5E">
            <w:pPr>
              <w:rPr>
                <w:sz w:val="20"/>
              </w:rPr>
            </w:pPr>
          </w:p>
        </w:tc>
        <w:tc>
          <w:tcPr>
            <w:tcW w:w="396" w:type="dxa"/>
          </w:tcPr>
          <w:p w14:paraId="4FFF33B5" w14:textId="77777777" w:rsidR="00BC5DA8" w:rsidRPr="00A217D5" w:rsidRDefault="00BC5DA8" w:rsidP="00264C5E">
            <w:pPr>
              <w:rPr>
                <w:sz w:val="20"/>
              </w:rPr>
            </w:pPr>
          </w:p>
        </w:tc>
        <w:tc>
          <w:tcPr>
            <w:tcW w:w="396" w:type="dxa"/>
          </w:tcPr>
          <w:p w14:paraId="0C6F8641" w14:textId="77777777" w:rsidR="00BC5DA8" w:rsidRPr="00A217D5" w:rsidRDefault="00BC5DA8" w:rsidP="00264C5E">
            <w:pPr>
              <w:rPr>
                <w:sz w:val="20"/>
              </w:rPr>
            </w:pPr>
          </w:p>
        </w:tc>
        <w:tc>
          <w:tcPr>
            <w:tcW w:w="397" w:type="dxa"/>
          </w:tcPr>
          <w:p w14:paraId="2D7E1F2A" w14:textId="77777777" w:rsidR="00BC5DA8" w:rsidRPr="00A217D5" w:rsidRDefault="00BC5DA8" w:rsidP="00264C5E">
            <w:pPr>
              <w:rPr>
                <w:sz w:val="20"/>
              </w:rPr>
            </w:pPr>
          </w:p>
        </w:tc>
        <w:tc>
          <w:tcPr>
            <w:tcW w:w="396" w:type="dxa"/>
          </w:tcPr>
          <w:p w14:paraId="5A7E66E6" w14:textId="77777777" w:rsidR="00BC5DA8" w:rsidRPr="00A217D5" w:rsidRDefault="00BC5DA8" w:rsidP="00264C5E">
            <w:pPr>
              <w:rPr>
                <w:sz w:val="20"/>
              </w:rPr>
            </w:pPr>
          </w:p>
        </w:tc>
        <w:tc>
          <w:tcPr>
            <w:tcW w:w="396" w:type="dxa"/>
          </w:tcPr>
          <w:p w14:paraId="3E3E5AD3" w14:textId="77777777" w:rsidR="00BC5DA8" w:rsidRPr="00A217D5" w:rsidRDefault="00BC5DA8" w:rsidP="00264C5E">
            <w:pPr>
              <w:rPr>
                <w:sz w:val="20"/>
              </w:rPr>
            </w:pPr>
          </w:p>
        </w:tc>
        <w:tc>
          <w:tcPr>
            <w:tcW w:w="397" w:type="dxa"/>
          </w:tcPr>
          <w:p w14:paraId="792F1F40" w14:textId="77777777" w:rsidR="00BC5DA8" w:rsidRPr="00A217D5" w:rsidRDefault="00BC5DA8" w:rsidP="00264C5E">
            <w:pPr>
              <w:rPr>
                <w:sz w:val="20"/>
              </w:rPr>
            </w:pPr>
          </w:p>
        </w:tc>
        <w:tc>
          <w:tcPr>
            <w:tcW w:w="396" w:type="dxa"/>
          </w:tcPr>
          <w:p w14:paraId="1FCEC8D9" w14:textId="77777777" w:rsidR="00BC5DA8" w:rsidRPr="00A217D5" w:rsidRDefault="00BC5DA8" w:rsidP="00264C5E">
            <w:pPr>
              <w:rPr>
                <w:sz w:val="20"/>
              </w:rPr>
            </w:pPr>
          </w:p>
        </w:tc>
        <w:tc>
          <w:tcPr>
            <w:tcW w:w="397" w:type="dxa"/>
          </w:tcPr>
          <w:p w14:paraId="5AFBE434" w14:textId="77777777" w:rsidR="00BC5DA8" w:rsidRPr="00A217D5" w:rsidRDefault="00BC5DA8" w:rsidP="00264C5E">
            <w:pPr>
              <w:rPr>
                <w:sz w:val="20"/>
              </w:rPr>
            </w:pPr>
          </w:p>
        </w:tc>
        <w:tc>
          <w:tcPr>
            <w:tcW w:w="396" w:type="dxa"/>
          </w:tcPr>
          <w:p w14:paraId="0C6E81A6" w14:textId="77777777" w:rsidR="00BC5DA8" w:rsidRPr="00A217D5" w:rsidRDefault="00BC5DA8" w:rsidP="00264C5E">
            <w:pPr>
              <w:rPr>
                <w:sz w:val="20"/>
              </w:rPr>
            </w:pPr>
          </w:p>
        </w:tc>
        <w:tc>
          <w:tcPr>
            <w:tcW w:w="396" w:type="dxa"/>
          </w:tcPr>
          <w:p w14:paraId="06708038" w14:textId="77777777" w:rsidR="00BC5DA8" w:rsidRPr="00A217D5" w:rsidRDefault="00BC5DA8" w:rsidP="00264C5E">
            <w:pPr>
              <w:rPr>
                <w:sz w:val="20"/>
              </w:rPr>
            </w:pPr>
          </w:p>
        </w:tc>
        <w:tc>
          <w:tcPr>
            <w:tcW w:w="397" w:type="dxa"/>
          </w:tcPr>
          <w:p w14:paraId="4ABC3947" w14:textId="77777777" w:rsidR="00BC5DA8" w:rsidRPr="00A217D5" w:rsidRDefault="00BC5DA8" w:rsidP="00264C5E">
            <w:pPr>
              <w:rPr>
                <w:sz w:val="20"/>
              </w:rPr>
            </w:pPr>
          </w:p>
        </w:tc>
        <w:tc>
          <w:tcPr>
            <w:tcW w:w="396" w:type="dxa"/>
          </w:tcPr>
          <w:p w14:paraId="31EE27FE" w14:textId="77777777" w:rsidR="00BC5DA8" w:rsidRPr="00A217D5" w:rsidRDefault="00BC5DA8" w:rsidP="00264C5E">
            <w:pPr>
              <w:rPr>
                <w:sz w:val="20"/>
              </w:rPr>
            </w:pPr>
          </w:p>
        </w:tc>
        <w:tc>
          <w:tcPr>
            <w:tcW w:w="396" w:type="dxa"/>
          </w:tcPr>
          <w:p w14:paraId="188114E4" w14:textId="77777777" w:rsidR="00BC5DA8" w:rsidRPr="00A217D5" w:rsidRDefault="00BC5DA8" w:rsidP="00264C5E">
            <w:pPr>
              <w:rPr>
                <w:sz w:val="20"/>
              </w:rPr>
            </w:pPr>
          </w:p>
        </w:tc>
        <w:tc>
          <w:tcPr>
            <w:tcW w:w="397" w:type="dxa"/>
          </w:tcPr>
          <w:p w14:paraId="2B0B2B99" w14:textId="77777777" w:rsidR="00BC5DA8" w:rsidRPr="00A217D5" w:rsidRDefault="00BC5DA8" w:rsidP="00264C5E">
            <w:pPr>
              <w:rPr>
                <w:sz w:val="20"/>
              </w:rPr>
            </w:pPr>
          </w:p>
        </w:tc>
        <w:tc>
          <w:tcPr>
            <w:tcW w:w="396" w:type="dxa"/>
          </w:tcPr>
          <w:p w14:paraId="66944BF8" w14:textId="77777777" w:rsidR="00BC5DA8" w:rsidRPr="00A217D5" w:rsidRDefault="00BC5DA8" w:rsidP="00264C5E">
            <w:pPr>
              <w:rPr>
                <w:sz w:val="20"/>
              </w:rPr>
            </w:pPr>
          </w:p>
        </w:tc>
        <w:tc>
          <w:tcPr>
            <w:tcW w:w="396" w:type="dxa"/>
          </w:tcPr>
          <w:p w14:paraId="62335C8E" w14:textId="77777777" w:rsidR="00BC5DA8" w:rsidRPr="00A217D5" w:rsidRDefault="00BC5DA8" w:rsidP="00264C5E">
            <w:pPr>
              <w:rPr>
                <w:sz w:val="20"/>
              </w:rPr>
            </w:pPr>
          </w:p>
        </w:tc>
        <w:tc>
          <w:tcPr>
            <w:tcW w:w="397" w:type="dxa"/>
          </w:tcPr>
          <w:p w14:paraId="6772B044" w14:textId="77777777" w:rsidR="00BC5DA8" w:rsidRPr="00A217D5" w:rsidRDefault="00BC5DA8" w:rsidP="00264C5E">
            <w:pPr>
              <w:rPr>
                <w:sz w:val="20"/>
              </w:rPr>
            </w:pPr>
          </w:p>
        </w:tc>
        <w:tc>
          <w:tcPr>
            <w:tcW w:w="396" w:type="dxa"/>
          </w:tcPr>
          <w:p w14:paraId="35E10422" w14:textId="77777777" w:rsidR="00BC5DA8" w:rsidRDefault="00BC5DA8" w:rsidP="00264C5E"/>
        </w:tc>
        <w:tc>
          <w:tcPr>
            <w:tcW w:w="397" w:type="dxa"/>
          </w:tcPr>
          <w:p w14:paraId="1468679E" w14:textId="77777777" w:rsidR="00BC5DA8" w:rsidRDefault="00BC5DA8" w:rsidP="00264C5E"/>
        </w:tc>
        <w:tc>
          <w:tcPr>
            <w:tcW w:w="396" w:type="dxa"/>
          </w:tcPr>
          <w:p w14:paraId="045BD505" w14:textId="77777777" w:rsidR="00BC5DA8" w:rsidRDefault="00BC5DA8" w:rsidP="00264C5E"/>
        </w:tc>
        <w:tc>
          <w:tcPr>
            <w:tcW w:w="396" w:type="dxa"/>
          </w:tcPr>
          <w:p w14:paraId="5207D245" w14:textId="77777777" w:rsidR="00BC5DA8" w:rsidRDefault="00BC5DA8" w:rsidP="00264C5E"/>
        </w:tc>
        <w:tc>
          <w:tcPr>
            <w:tcW w:w="397" w:type="dxa"/>
          </w:tcPr>
          <w:p w14:paraId="111A766A" w14:textId="77777777" w:rsidR="00BC5DA8" w:rsidRDefault="00BC5DA8" w:rsidP="00264C5E"/>
        </w:tc>
        <w:tc>
          <w:tcPr>
            <w:tcW w:w="396" w:type="dxa"/>
          </w:tcPr>
          <w:p w14:paraId="3F3D6FB7" w14:textId="77777777" w:rsidR="00BC5DA8" w:rsidRDefault="00BC5DA8" w:rsidP="00264C5E"/>
        </w:tc>
        <w:tc>
          <w:tcPr>
            <w:tcW w:w="396" w:type="dxa"/>
          </w:tcPr>
          <w:p w14:paraId="32F38397" w14:textId="77777777" w:rsidR="00BC5DA8" w:rsidRDefault="00BC5DA8" w:rsidP="00264C5E"/>
        </w:tc>
        <w:tc>
          <w:tcPr>
            <w:tcW w:w="397" w:type="dxa"/>
          </w:tcPr>
          <w:p w14:paraId="430C15F7" w14:textId="77777777" w:rsidR="00BC5DA8" w:rsidRDefault="00BC5DA8" w:rsidP="00264C5E"/>
        </w:tc>
        <w:tc>
          <w:tcPr>
            <w:tcW w:w="396" w:type="dxa"/>
          </w:tcPr>
          <w:p w14:paraId="41B383F7" w14:textId="77777777" w:rsidR="00BC5DA8" w:rsidRDefault="00BC5DA8" w:rsidP="00264C5E"/>
        </w:tc>
        <w:tc>
          <w:tcPr>
            <w:tcW w:w="397" w:type="dxa"/>
          </w:tcPr>
          <w:p w14:paraId="1EDA6F67" w14:textId="77777777" w:rsidR="00BC5DA8" w:rsidRDefault="00BC5DA8" w:rsidP="00264C5E"/>
        </w:tc>
        <w:tc>
          <w:tcPr>
            <w:tcW w:w="396" w:type="dxa"/>
          </w:tcPr>
          <w:p w14:paraId="3CF07FA3" w14:textId="77777777" w:rsidR="00BC5DA8" w:rsidRDefault="00BC5DA8" w:rsidP="00264C5E"/>
        </w:tc>
        <w:tc>
          <w:tcPr>
            <w:tcW w:w="396" w:type="dxa"/>
          </w:tcPr>
          <w:p w14:paraId="715D530C" w14:textId="77777777" w:rsidR="00BC5DA8" w:rsidRDefault="00BC5DA8" w:rsidP="00264C5E"/>
        </w:tc>
        <w:tc>
          <w:tcPr>
            <w:tcW w:w="397" w:type="dxa"/>
          </w:tcPr>
          <w:p w14:paraId="2447F476" w14:textId="77777777" w:rsidR="00BC5DA8" w:rsidRDefault="00BC5DA8" w:rsidP="00264C5E"/>
        </w:tc>
        <w:tc>
          <w:tcPr>
            <w:tcW w:w="396" w:type="dxa"/>
          </w:tcPr>
          <w:p w14:paraId="777A2B81" w14:textId="1697A1E7" w:rsidR="00BC5DA8" w:rsidRDefault="00BC5DA8" w:rsidP="00264C5E">
            <w:r>
              <w:t xml:space="preserve">X </w:t>
            </w:r>
          </w:p>
        </w:tc>
        <w:tc>
          <w:tcPr>
            <w:tcW w:w="396" w:type="dxa"/>
          </w:tcPr>
          <w:p w14:paraId="24E3EF7F" w14:textId="77777777" w:rsidR="00BC5DA8" w:rsidRDefault="00BC5DA8" w:rsidP="00264C5E"/>
        </w:tc>
        <w:tc>
          <w:tcPr>
            <w:tcW w:w="397" w:type="dxa"/>
          </w:tcPr>
          <w:p w14:paraId="5767A9E3" w14:textId="77777777" w:rsidR="00BC5DA8" w:rsidRDefault="00BC5DA8" w:rsidP="00264C5E"/>
        </w:tc>
        <w:tc>
          <w:tcPr>
            <w:tcW w:w="396" w:type="dxa"/>
          </w:tcPr>
          <w:p w14:paraId="3EED3FA2" w14:textId="77777777" w:rsidR="00BC5DA8" w:rsidRDefault="00BC5DA8" w:rsidP="00264C5E"/>
        </w:tc>
        <w:tc>
          <w:tcPr>
            <w:tcW w:w="397" w:type="dxa"/>
          </w:tcPr>
          <w:p w14:paraId="2EAEFF59" w14:textId="77777777" w:rsidR="00BC5DA8" w:rsidRDefault="00BC5DA8" w:rsidP="00264C5E"/>
        </w:tc>
      </w:tr>
      <w:tr w:rsidR="00BC5DA8" w14:paraId="0AEB24EC" w14:textId="77777777" w:rsidTr="00BC5DA8">
        <w:tc>
          <w:tcPr>
            <w:tcW w:w="1271" w:type="dxa"/>
          </w:tcPr>
          <w:p w14:paraId="6D132230" w14:textId="39C0DECF" w:rsidR="00BC5DA8" w:rsidRDefault="00BC5DA8" w:rsidP="00264C5E">
            <w:r w:rsidRPr="00994CB0">
              <w:t>PARS_BT</w:t>
            </w:r>
            <w:r>
              <w:t>3</w:t>
            </w:r>
          </w:p>
        </w:tc>
        <w:tc>
          <w:tcPr>
            <w:tcW w:w="396" w:type="dxa"/>
          </w:tcPr>
          <w:p w14:paraId="12136A4D" w14:textId="77777777" w:rsidR="00BC5DA8" w:rsidRPr="00A217D5" w:rsidRDefault="00BC5DA8" w:rsidP="00264C5E">
            <w:pPr>
              <w:rPr>
                <w:sz w:val="20"/>
              </w:rPr>
            </w:pPr>
          </w:p>
        </w:tc>
        <w:tc>
          <w:tcPr>
            <w:tcW w:w="396" w:type="dxa"/>
          </w:tcPr>
          <w:p w14:paraId="0DE1BDF4" w14:textId="77777777" w:rsidR="00BC5DA8" w:rsidRPr="00A217D5" w:rsidRDefault="00BC5DA8" w:rsidP="00264C5E">
            <w:pPr>
              <w:rPr>
                <w:sz w:val="20"/>
              </w:rPr>
            </w:pPr>
          </w:p>
        </w:tc>
        <w:tc>
          <w:tcPr>
            <w:tcW w:w="397" w:type="dxa"/>
          </w:tcPr>
          <w:p w14:paraId="2840F30A" w14:textId="77777777" w:rsidR="00BC5DA8" w:rsidRPr="00A217D5" w:rsidRDefault="00BC5DA8" w:rsidP="00264C5E">
            <w:pPr>
              <w:rPr>
                <w:sz w:val="20"/>
              </w:rPr>
            </w:pPr>
          </w:p>
        </w:tc>
        <w:tc>
          <w:tcPr>
            <w:tcW w:w="396" w:type="dxa"/>
          </w:tcPr>
          <w:p w14:paraId="66FA8CCA" w14:textId="77777777" w:rsidR="00BC5DA8" w:rsidRPr="00A217D5" w:rsidRDefault="00BC5DA8" w:rsidP="00264C5E">
            <w:pPr>
              <w:rPr>
                <w:sz w:val="20"/>
              </w:rPr>
            </w:pPr>
          </w:p>
        </w:tc>
        <w:tc>
          <w:tcPr>
            <w:tcW w:w="397" w:type="dxa"/>
          </w:tcPr>
          <w:p w14:paraId="34F80D35" w14:textId="77777777" w:rsidR="00BC5DA8" w:rsidRPr="00A217D5" w:rsidRDefault="00BC5DA8" w:rsidP="00264C5E">
            <w:pPr>
              <w:rPr>
                <w:sz w:val="20"/>
              </w:rPr>
            </w:pPr>
          </w:p>
        </w:tc>
        <w:tc>
          <w:tcPr>
            <w:tcW w:w="396" w:type="dxa"/>
          </w:tcPr>
          <w:p w14:paraId="2B1F6C58" w14:textId="77777777" w:rsidR="00BC5DA8" w:rsidRPr="00A217D5" w:rsidRDefault="00BC5DA8" w:rsidP="00264C5E">
            <w:pPr>
              <w:rPr>
                <w:sz w:val="20"/>
              </w:rPr>
            </w:pPr>
          </w:p>
        </w:tc>
        <w:tc>
          <w:tcPr>
            <w:tcW w:w="396" w:type="dxa"/>
          </w:tcPr>
          <w:p w14:paraId="6F8C2762" w14:textId="77777777" w:rsidR="00BC5DA8" w:rsidRPr="00A217D5" w:rsidRDefault="00BC5DA8" w:rsidP="00264C5E">
            <w:pPr>
              <w:rPr>
                <w:sz w:val="20"/>
              </w:rPr>
            </w:pPr>
          </w:p>
        </w:tc>
        <w:tc>
          <w:tcPr>
            <w:tcW w:w="397" w:type="dxa"/>
          </w:tcPr>
          <w:p w14:paraId="6ECFDC60" w14:textId="77777777" w:rsidR="00BC5DA8" w:rsidRPr="00A217D5" w:rsidRDefault="00BC5DA8" w:rsidP="00264C5E">
            <w:pPr>
              <w:rPr>
                <w:sz w:val="20"/>
              </w:rPr>
            </w:pPr>
          </w:p>
        </w:tc>
        <w:tc>
          <w:tcPr>
            <w:tcW w:w="396" w:type="dxa"/>
          </w:tcPr>
          <w:p w14:paraId="37463FCB" w14:textId="77777777" w:rsidR="00BC5DA8" w:rsidRPr="00A217D5" w:rsidRDefault="00BC5DA8" w:rsidP="00264C5E">
            <w:pPr>
              <w:rPr>
                <w:sz w:val="20"/>
              </w:rPr>
            </w:pPr>
          </w:p>
        </w:tc>
        <w:tc>
          <w:tcPr>
            <w:tcW w:w="397" w:type="dxa"/>
          </w:tcPr>
          <w:p w14:paraId="1D0A1E66" w14:textId="77777777" w:rsidR="00BC5DA8" w:rsidRPr="00A217D5" w:rsidRDefault="00BC5DA8" w:rsidP="00264C5E">
            <w:pPr>
              <w:rPr>
                <w:sz w:val="20"/>
              </w:rPr>
            </w:pPr>
          </w:p>
        </w:tc>
        <w:tc>
          <w:tcPr>
            <w:tcW w:w="396" w:type="dxa"/>
          </w:tcPr>
          <w:p w14:paraId="283CE5C1" w14:textId="77777777" w:rsidR="00BC5DA8" w:rsidRPr="00A217D5" w:rsidRDefault="00BC5DA8" w:rsidP="00264C5E">
            <w:pPr>
              <w:rPr>
                <w:sz w:val="20"/>
              </w:rPr>
            </w:pPr>
          </w:p>
        </w:tc>
        <w:tc>
          <w:tcPr>
            <w:tcW w:w="397" w:type="dxa"/>
          </w:tcPr>
          <w:p w14:paraId="122C9AF5" w14:textId="77777777" w:rsidR="00BC5DA8" w:rsidRPr="00A217D5" w:rsidRDefault="00BC5DA8" w:rsidP="00264C5E">
            <w:pPr>
              <w:rPr>
                <w:sz w:val="20"/>
              </w:rPr>
            </w:pPr>
          </w:p>
        </w:tc>
        <w:tc>
          <w:tcPr>
            <w:tcW w:w="396" w:type="dxa"/>
          </w:tcPr>
          <w:p w14:paraId="544160F9" w14:textId="77777777" w:rsidR="00BC5DA8" w:rsidRPr="00A217D5" w:rsidRDefault="00BC5DA8" w:rsidP="00264C5E">
            <w:pPr>
              <w:rPr>
                <w:sz w:val="20"/>
              </w:rPr>
            </w:pPr>
          </w:p>
        </w:tc>
        <w:tc>
          <w:tcPr>
            <w:tcW w:w="396" w:type="dxa"/>
          </w:tcPr>
          <w:p w14:paraId="6B322498" w14:textId="77777777" w:rsidR="00BC5DA8" w:rsidRPr="00A217D5" w:rsidRDefault="00BC5DA8" w:rsidP="00264C5E">
            <w:pPr>
              <w:rPr>
                <w:sz w:val="20"/>
              </w:rPr>
            </w:pPr>
          </w:p>
        </w:tc>
        <w:tc>
          <w:tcPr>
            <w:tcW w:w="397" w:type="dxa"/>
          </w:tcPr>
          <w:p w14:paraId="7DB2C9E2" w14:textId="77777777" w:rsidR="00BC5DA8" w:rsidRPr="00A217D5" w:rsidRDefault="00BC5DA8" w:rsidP="00264C5E">
            <w:pPr>
              <w:rPr>
                <w:sz w:val="20"/>
              </w:rPr>
            </w:pPr>
          </w:p>
        </w:tc>
        <w:tc>
          <w:tcPr>
            <w:tcW w:w="396" w:type="dxa"/>
          </w:tcPr>
          <w:p w14:paraId="5AA3DF06" w14:textId="77777777" w:rsidR="00BC5DA8" w:rsidRPr="00A217D5" w:rsidRDefault="00BC5DA8" w:rsidP="00264C5E">
            <w:pPr>
              <w:rPr>
                <w:sz w:val="20"/>
              </w:rPr>
            </w:pPr>
          </w:p>
        </w:tc>
        <w:tc>
          <w:tcPr>
            <w:tcW w:w="396" w:type="dxa"/>
          </w:tcPr>
          <w:p w14:paraId="5BAFC39E" w14:textId="77777777" w:rsidR="00BC5DA8" w:rsidRPr="00A217D5" w:rsidRDefault="00BC5DA8" w:rsidP="00264C5E">
            <w:pPr>
              <w:rPr>
                <w:sz w:val="20"/>
              </w:rPr>
            </w:pPr>
          </w:p>
        </w:tc>
        <w:tc>
          <w:tcPr>
            <w:tcW w:w="397" w:type="dxa"/>
          </w:tcPr>
          <w:p w14:paraId="00F06775" w14:textId="77777777" w:rsidR="00BC5DA8" w:rsidRPr="00A217D5" w:rsidRDefault="00BC5DA8" w:rsidP="00264C5E">
            <w:pPr>
              <w:rPr>
                <w:sz w:val="20"/>
              </w:rPr>
            </w:pPr>
          </w:p>
        </w:tc>
        <w:tc>
          <w:tcPr>
            <w:tcW w:w="396" w:type="dxa"/>
          </w:tcPr>
          <w:p w14:paraId="21BDABED" w14:textId="77777777" w:rsidR="00BC5DA8" w:rsidRPr="00A217D5" w:rsidRDefault="00BC5DA8" w:rsidP="00264C5E">
            <w:pPr>
              <w:rPr>
                <w:sz w:val="20"/>
              </w:rPr>
            </w:pPr>
          </w:p>
        </w:tc>
        <w:tc>
          <w:tcPr>
            <w:tcW w:w="396" w:type="dxa"/>
          </w:tcPr>
          <w:p w14:paraId="04797453" w14:textId="77777777" w:rsidR="00BC5DA8" w:rsidRPr="00A217D5" w:rsidRDefault="00BC5DA8" w:rsidP="00264C5E">
            <w:pPr>
              <w:rPr>
                <w:sz w:val="20"/>
              </w:rPr>
            </w:pPr>
          </w:p>
        </w:tc>
        <w:tc>
          <w:tcPr>
            <w:tcW w:w="397" w:type="dxa"/>
          </w:tcPr>
          <w:p w14:paraId="42704F3C" w14:textId="77777777" w:rsidR="00BC5DA8" w:rsidRPr="00A217D5" w:rsidRDefault="00BC5DA8" w:rsidP="00264C5E">
            <w:pPr>
              <w:rPr>
                <w:sz w:val="20"/>
              </w:rPr>
            </w:pPr>
          </w:p>
        </w:tc>
        <w:tc>
          <w:tcPr>
            <w:tcW w:w="396" w:type="dxa"/>
          </w:tcPr>
          <w:p w14:paraId="699C8008" w14:textId="77777777" w:rsidR="00BC5DA8" w:rsidRPr="00A217D5" w:rsidRDefault="00BC5DA8" w:rsidP="00264C5E">
            <w:pPr>
              <w:rPr>
                <w:sz w:val="20"/>
              </w:rPr>
            </w:pPr>
          </w:p>
        </w:tc>
        <w:tc>
          <w:tcPr>
            <w:tcW w:w="397" w:type="dxa"/>
          </w:tcPr>
          <w:p w14:paraId="33E8A326" w14:textId="77777777" w:rsidR="00BC5DA8" w:rsidRPr="00A217D5" w:rsidRDefault="00BC5DA8" w:rsidP="00264C5E">
            <w:pPr>
              <w:rPr>
                <w:sz w:val="20"/>
              </w:rPr>
            </w:pPr>
          </w:p>
        </w:tc>
        <w:tc>
          <w:tcPr>
            <w:tcW w:w="396" w:type="dxa"/>
          </w:tcPr>
          <w:p w14:paraId="7EC7C663" w14:textId="77777777" w:rsidR="00BC5DA8" w:rsidRPr="00A217D5" w:rsidRDefault="00BC5DA8" w:rsidP="00264C5E">
            <w:pPr>
              <w:rPr>
                <w:sz w:val="20"/>
              </w:rPr>
            </w:pPr>
          </w:p>
        </w:tc>
        <w:tc>
          <w:tcPr>
            <w:tcW w:w="396" w:type="dxa"/>
          </w:tcPr>
          <w:p w14:paraId="5112BF25" w14:textId="77777777" w:rsidR="00BC5DA8" w:rsidRPr="00A217D5" w:rsidRDefault="00BC5DA8" w:rsidP="00264C5E">
            <w:pPr>
              <w:rPr>
                <w:sz w:val="20"/>
              </w:rPr>
            </w:pPr>
          </w:p>
        </w:tc>
        <w:tc>
          <w:tcPr>
            <w:tcW w:w="397" w:type="dxa"/>
          </w:tcPr>
          <w:p w14:paraId="6B44AADA" w14:textId="77777777" w:rsidR="00BC5DA8" w:rsidRPr="00A217D5" w:rsidRDefault="00BC5DA8" w:rsidP="00264C5E">
            <w:pPr>
              <w:rPr>
                <w:sz w:val="20"/>
              </w:rPr>
            </w:pPr>
          </w:p>
        </w:tc>
        <w:tc>
          <w:tcPr>
            <w:tcW w:w="396" w:type="dxa"/>
          </w:tcPr>
          <w:p w14:paraId="445B6515" w14:textId="77777777" w:rsidR="00BC5DA8" w:rsidRPr="00A217D5" w:rsidRDefault="00BC5DA8" w:rsidP="00264C5E">
            <w:pPr>
              <w:rPr>
                <w:sz w:val="20"/>
              </w:rPr>
            </w:pPr>
          </w:p>
        </w:tc>
        <w:tc>
          <w:tcPr>
            <w:tcW w:w="396" w:type="dxa"/>
          </w:tcPr>
          <w:p w14:paraId="0141A216" w14:textId="77777777" w:rsidR="00BC5DA8" w:rsidRPr="00A217D5" w:rsidRDefault="00BC5DA8" w:rsidP="00264C5E">
            <w:pPr>
              <w:rPr>
                <w:sz w:val="20"/>
              </w:rPr>
            </w:pPr>
          </w:p>
        </w:tc>
        <w:tc>
          <w:tcPr>
            <w:tcW w:w="397" w:type="dxa"/>
          </w:tcPr>
          <w:p w14:paraId="4DF3D618" w14:textId="77777777" w:rsidR="00BC5DA8" w:rsidRPr="00A217D5" w:rsidRDefault="00BC5DA8" w:rsidP="00264C5E">
            <w:pPr>
              <w:rPr>
                <w:sz w:val="20"/>
              </w:rPr>
            </w:pPr>
          </w:p>
        </w:tc>
        <w:tc>
          <w:tcPr>
            <w:tcW w:w="396" w:type="dxa"/>
          </w:tcPr>
          <w:p w14:paraId="1E694817" w14:textId="77777777" w:rsidR="00BC5DA8" w:rsidRPr="00A217D5" w:rsidRDefault="00BC5DA8" w:rsidP="00264C5E">
            <w:pPr>
              <w:rPr>
                <w:sz w:val="20"/>
              </w:rPr>
            </w:pPr>
          </w:p>
        </w:tc>
        <w:tc>
          <w:tcPr>
            <w:tcW w:w="396" w:type="dxa"/>
          </w:tcPr>
          <w:p w14:paraId="47FF527A" w14:textId="77777777" w:rsidR="00BC5DA8" w:rsidRPr="00A217D5" w:rsidRDefault="00BC5DA8" w:rsidP="00264C5E">
            <w:pPr>
              <w:rPr>
                <w:sz w:val="20"/>
              </w:rPr>
            </w:pPr>
          </w:p>
        </w:tc>
        <w:tc>
          <w:tcPr>
            <w:tcW w:w="397" w:type="dxa"/>
          </w:tcPr>
          <w:p w14:paraId="290BEE09" w14:textId="77777777" w:rsidR="00BC5DA8" w:rsidRPr="00A217D5" w:rsidRDefault="00BC5DA8" w:rsidP="00264C5E">
            <w:pPr>
              <w:rPr>
                <w:sz w:val="20"/>
              </w:rPr>
            </w:pPr>
          </w:p>
        </w:tc>
        <w:tc>
          <w:tcPr>
            <w:tcW w:w="396" w:type="dxa"/>
          </w:tcPr>
          <w:p w14:paraId="49B78F55" w14:textId="77777777" w:rsidR="00BC5DA8" w:rsidRDefault="00BC5DA8" w:rsidP="00264C5E"/>
        </w:tc>
        <w:tc>
          <w:tcPr>
            <w:tcW w:w="397" w:type="dxa"/>
          </w:tcPr>
          <w:p w14:paraId="22029555" w14:textId="77777777" w:rsidR="00BC5DA8" w:rsidRDefault="00BC5DA8" w:rsidP="00264C5E"/>
        </w:tc>
        <w:tc>
          <w:tcPr>
            <w:tcW w:w="396" w:type="dxa"/>
          </w:tcPr>
          <w:p w14:paraId="5827B578" w14:textId="77777777" w:rsidR="00BC5DA8" w:rsidRDefault="00BC5DA8" w:rsidP="00264C5E"/>
        </w:tc>
        <w:tc>
          <w:tcPr>
            <w:tcW w:w="396" w:type="dxa"/>
          </w:tcPr>
          <w:p w14:paraId="0669A366" w14:textId="77777777" w:rsidR="00BC5DA8" w:rsidRDefault="00BC5DA8" w:rsidP="00264C5E"/>
        </w:tc>
        <w:tc>
          <w:tcPr>
            <w:tcW w:w="397" w:type="dxa"/>
          </w:tcPr>
          <w:p w14:paraId="1DAE3BA0" w14:textId="77777777" w:rsidR="00BC5DA8" w:rsidRDefault="00BC5DA8" w:rsidP="00264C5E"/>
        </w:tc>
        <w:tc>
          <w:tcPr>
            <w:tcW w:w="396" w:type="dxa"/>
          </w:tcPr>
          <w:p w14:paraId="40322C1C" w14:textId="77777777" w:rsidR="00BC5DA8" w:rsidRDefault="00BC5DA8" w:rsidP="00264C5E"/>
        </w:tc>
        <w:tc>
          <w:tcPr>
            <w:tcW w:w="396" w:type="dxa"/>
          </w:tcPr>
          <w:p w14:paraId="5FD316D8" w14:textId="77777777" w:rsidR="00BC5DA8" w:rsidRDefault="00BC5DA8" w:rsidP="00264C5E"/>
        </w:tc>
        <w:tc>
          <w:tcPr>
            <w:tcW w:w="397" w:type="dxa"/>
          </w:tcPr>
          <w:p w14:paraId="40205328" w14:textId="77777777" w:rsidR="00BC5DA8" w:rsidRDefault="00BC5DA8" w:rsidP="00264C5E"/>
        </w:tc>
        <w:tc>
          <w:tcPr>
            <w:tcW w:w="396" w:type="dxa"/>
          </w:tcPr>
          <w:p w14:paraId="3322F495" w14:textId="77777777" w:rsidR="00BC5DA8" w:rsidRDefault="00BC5DA8" w:rsidP="00264C5E"/>
        </w:tc>
        <w:tc>
          <w:tcPr>
            <w:tcW w:w="397" w:type="dxa"/>
          </w:tcPr>
          <w:p w14:paraId="5F0DC3CE" w14:textId="77777777" w:rsidR="00BC5DA8" w:rsidRDefault="00BC5DA8" w:rsidP="00264C5E"/>
        </w:tc>
        <w:tc>
          <w:tcPr>
            <w:tcW w:w="396" w:type="dxa"/>
          </w:tcPr>
          <w:p w14:paraId="2E1DA136" w14:textId="77777777" w:rsidR="00BC5DA8" w:rsidRDefault="00BC5DA8" w:rsidP="00264C5E"/>
        </w:tc>
        <w:tc>
          <w:tcPr>
            <w:tcW w:w="396" w:type="dxa"/>
          </w:tcPr>
          <w:p w14:paraId="41BE5342" w14:textId="77777777" w:rsidR="00BC5DA8" w:rsidRDefault="00BC5DA8" w:rsidP="00264C5E"/>
        </w:tc>
        <w:tc>
          <w:tcPr>
            <w:tcW w:w="397" w:type="dxa"/>
          </w:tcPr>
          <w:p w14:paraId="3D8CDF1F" w14:textId="77777777" w:rsidR="00BC5DA8" w:rsidRDefault="00BC5DA8" w:rsidP="00264C5E"/>
        </w:tc>
        <w:tc>
          <w:tcPr>
            <w:tcW w:w="396" w:type="dxa"/>
          </w:tcPr>
          <w:p w14:paraId="6058816D" w14:textId="77777777" w:rsidR="00BC5DA8" w:rsidRDefault="00BC5DA8" w:rsidP="00264C5E"/>
        </w:tc>
        <w:tc>
          <w:tcPr>
            <w:tcW w:w="396" w:type="dxa"/>
          </w:tcPr>
          <w:p w14:paraId="3E6A1248" w14:textId="0DF500A5" w:rsidR="00BC5DA8" w:rsidRDefault="00BC5DA8" w:rsidP="00264C5E">
            <w:r>
              <w:t xml:space="preserve">X </w:t>
            </w:r>
          </w:p>
        </w:tc>
        <w:tc>
          <w:tcPr>
            <w:tcW w:w="397" w:type="dxa"/>
          </w:tcPr>
          <w:p w14:paraId="064C2C47" w14:textId="77777777" w:rsidR="00BC5DA8" w:rsidRDefault="00BC5DA8" w:rsidP="00264C5E"/>
        </w:tc>
        <w:tc>
          <w:tcPr>
            <w:tcW w:w="396" w:type="dxa"/>
          </w:tcPr>
          <w:p w14:paraId="334B4449" w14:textId="77777777" w:rsidR="00BC5DA8" w:rsidRDefault="00BC5DA8" w:rsidP="00264C5E"/>
        </w:tc>
        <w:tc>
          <w:tcPr>
            <w:tcW w:w="397" w:type="dxa"/>
          </w:tcPr>
          <w:p w14:paraId="6987699A" w14:textId="77777777" w:rsidR="00BC5DA8" w:rsidRDefault="00BC5DA8" w:rsidP="00264C5E"/>
        </w:tc>
      </w:tr>
      <w:tr w:rsidR="00BC5DA8" w14:paraId="5FBD7C99" w14:textId="77777777" w:rsidTr="00BC5DA8">
        <w:tc>
          <w:tcPr>
            <w:tcW w:w="1271" w:type="dxa"/>
          </w:tcPr>
          <w:p w14:paraId="79F41B64" w14:textId="59057DFB" w:rsidR="00BC5DA8" w:rsidRDefault="00BC5DA8" w:rsidP="00264C5E">
            <w:r w:rsidRPr="00994CB0">
              <w:t>PARS_BT</w:t>
            </w:r>
            <w:r>
              <w:t>4</w:t>
            </w:r>
          </w:p>
        </w:tc>
        <w:tc>
          <w:tcPr>
            <w:tcW w:w="396" w:type="dxa"/>
          </w:tcPr>
          <w:p w14:paraId="24CBCB3C" w14:textId="77777777" w:rsidR="00BC5DA8" w:rsidRPr="00A217D5" w:rsidRDefault="00BC5DA8" w:rsidP="00264C5E">
            <w:pPr>
              <w:rPr>
                <w:sz w:val="20"/>
              </w:rPr>
            </w:pPr>
          </w:p>
        </w:tc>
        <w:tc>
          <w:tcPr>
            <w:tcW w:w="396" w:type="dxa"/>
          </w:tcPr>
          <w:p w14:paraId="394072AC" w14:textId="77777777" w:rsidR="00BC5DA8" w:rsidRPr="00A217D5" w:rsidRDefault="00BC5DA8" w:rsidP="00264C5E">
            <w:pPr>
              <w:rPr>
                <w:sz w:val="20"/>
              </w:rPr>
            </w:pPr>
          </w:p>
        </w:tc>
        <w:tc>
          <w:tcPr>
            <w:tcW w:w="397" w:type="dxa"/>
          </w:tcPr>
          <w:p w14:paraId="787BFAF6" w14:textId="77777777" w:rsidR="00BC5DA8" w:rsidRPr="00A217D5" w:rsidRDefault="00BC5DA8" w:rsidP="00264C5E">
            <w:pPr>
              <w:rPr>
                <w:sz w:val="20"/>
              </w:rPr>
            </w:pPr>
          </w:p>
        </w:tc>
        <w:tc>
          <w:tcPr>
            <w:tcW w:w="396" w:type="dxa"/>
          </w:tcPr>
          <w:p w14:paraId="07622389" w14:textId="77777777" w:rsidR="00BC5DA8" w:rsidRPr="00A217D5" w:rsidRDefault="00BC5DA8" w:rsidP="00264C5E">
            <w:pPr>
              <w:rPr>
                <w:sz w:val="20"/>
              </w:rPr>
            </w:pPr>
          </w:p>
        </w:tc>
        <w:tc>
          <w:tcPr>
            <w:tcW w:w="397" w:type="dxa"/>
          </w:tcPr>
          <w:p w14:paraId="5AF9ED86" w14:textId="77777777" w:rsidR="00BC5DA8" w:rsidRPr="00A217D5" w:rsidRDefault="00BC5DA8" w:rsidP="00264C5E">
            <w:pPr>
              <w:rPr>
                <w:sz w:val="20"/>
              </w:rPr>
            </w:pPr>
          </w:p>
        </w:tc>
        <w:tc>
          <w:tcPr>
            <w:tcW w:w="396" w:type="dxa"/>
          </w:tcPr>
          <w:p w14:paraId="411A14B5" w14:textId="77777777" w:rsidR="00BC5DA8" w:rsidRPr="00A217D5" w:rsidRDefault="00BC5DA8" w:rsidP="00264C5E">
            <w:pPr>
              <w:rPr>
                <w:sz w:val="20"/>
              </w:rPr>
            </w:pPr>
          </w:p>
        </w:tc>
        <w:tc>
          <w:tcPr>
            <w:tcW w:w="396" w:type="dxa"/>
          </w:tcPr>
          <w:p w14:paraId="2099343B" w14:textId="77777777" w:rsidR="00BC5DA8" w:rsidRPr="00A217D5" w:rsidRDefault="00BC5DA8" w:rsidP="00264C5E">
            <w:pPr>
              <w:rPr>
                <w:sz w:val="20"/>
              </w:rPr>
            </w:pPr>
          </w:p>
        </w:tc>
        <w:tc>
          <w:tcPr>
            <w:tcW w:w="397" w:type="dxa"/>
          </w:tcPr>
          <w:p w14:paraId="3075720F" w14:textId="77777777" w:rsidR="00BC5DA8" w:rsidRPr="00A217D5" w:rsidRDefault="00BC5DA8" w:rsidP="00264C5E">
            <w:pPr>
              <w:rPr>
                <w:sz w:val="20"/>
              </w:rPr>
            </w:pPr>
          </w:p>
        </w:tc>
        <w:tc>
          <w:tcPr>
            <w:tcW w:w="396" w:type="dxa"/>
          </w:tcPr>
          <w:p w14:paraId="24A56CE3" w14:textId="77777777" w:rsidR="00BC5DA8" w:rsidRPr="00A217D5" w:rsidRDefault="00BC5DA8" w:rsidP="00264C5E">
            <w:pPr>
              <w:rPr>
                <w:sz w:val="20"/>
              </w:rPr>
            </w:pPr>
          </w:p>
        </w:tc>
        <w:tc>
          <w:tcPr>
            <w:tcW w:w="397" w:type="dxa"/>
          </w:tcPr>
          <w:p w14:paraId="794F0638" w14:textId="77777777" w:rsidR="00BC5DA8" w:rsidRPr="00A217D5" w:rsidRDefault="00BC5DA8" w:rsidP="00264C5E">
            <w:pPr>
              <w:rPr>
                <w:sz w:val="20"/>
              </w:rPr>
            </w:pPr>
          </w:p>
        </w:tc>
        <w:tc>
          <w:tcPr>
            <w:tcW w:w="396" w:type="dxa"/>
          </w:tcPr>
          <w:p w14:paraId="67AE96AA" w14:textId="77777777" w:rsidR="00BC5DA8" w:rsidRPr="00A217D5" w:rsidRDefault="00BC5DA8" w:rsidP="00264C5E">
            <w:pPr>
              <w:rPr>
                <w:sz w:val="20"/>
              </w:rPr>
            </w:pPr>
          </w:p>
        </w:tc>
        <w:tc>
          <w:tcPr>
            <w:tcW w:w="397" w:type="dxa"/>
          </w:tcPr>
          <w:p w14:paraId="63B17886" w14:textId="77777777" w:rsidR="00BC5DA8" w:rsidRPr="00A217D5" w:rsidRDefault="00BC5DA8" w:rsidP="00264C5E">
            <w:pPr>
              <w:rPr>
                <w:sz w:val="20"/>
              </w:rPr>
            </w:pPr>
          </w:p>
        </w:tc>
        <w:tc>
          <w:tcPr>
            <w:tcW w:w="396" w:type="dxa"/>
          </w:tcPr>
          <w:p w14:paraId="2A698745" w14:textId="77777777" w:rsidR="00BC5DA8" w:rsidRPr="00A217D5" w:rsidRDefault="00BC5DA8" w:rsidP="00264C5E">
            <w:pPr>
              <w:rPr>
                <w:sz w:val="20"/>
              </w:rPr>
            </w:pPr>
          </w:p>
        </w:tc>
        <w:tc>
          <w:tcPr>
            <w:tcW w:w="396" w:type="dxa"/>
          </w:tcPr>
          <w:p w14:paraId="2D772CB2" w14:textId="77777777" w:rsidR="00BC5DA8" w:rsidRPr="00A217D5" w:rsidRDefault="00BC5DA8" w:rsidP="00264C5E">
            <w:pPr>
              <w:rPr>
                <w:sz w:val="20"/>
              </w:rPr>
            </w:pPr>
          </w:p>
        </w:tc>
        <w:tc>
          <w:tcPr>
            <w:tcW w:w="397" w:type="dxa"/>
          </w:tcPr>
          <w:p w14:paraId="4FFA7F35" w14:textId="77777777" w:rsidR="00BC5DA8" w:rsidRPr="00A217D5" w:rsidRDefault="00BC5DA8" w:rsidP="00264C5E">
            <w:pPr>
              <w:rPr>
                <w:sz w:val="20"/>
              </w:rPr>
            </w:pPr>
          </w:p>
        </w:tc>
        <w:tc>
          <w:tcPr>
            <w:tcW w:w="396" w:type="dxa"/>
          </w:tcPr>
          <w:p w14:paraId="273BC733" w14:textId="77777777" w:rsidR="00BC5DA8" w:rsidRPr="00A217D5" w:rsidRDefault="00BC5DA8" w:rsidP="00264C5E">
            <w:pPr>
              <w:rPr>
                <w:sz w:val="20"/>
              </w:rPr>
            </w:pPr>
          </w:p>
        </w:tc>
        <w:tc>
          <w:tcPr>
            <w:tcW w:w="396" w:type="dxa"/>
          </w:tcPr>
          <w:p w14:paraId="3B55BCC8" w14:textId="77777777" w:rsidR="00BC5DA8" w:rsidRPr="00A217D5" w:rsidRDefault="00BC5DA8" w:rsidP="00264C5E">
            <w:pPr>
              <w:rPr>
                <w:sz w:val="20"/>
              </w:rPr>
            </w:pPr>
          </w:p>
        </w:tc>
        <w:tc>
          <w:tcPr>
            <w:tcW w:w="397" w:type="dxa"/>
          </w:tcPr>
          <w:p w14:paraId="6338198C" w14:textId="77777777" w:rsidR="00BC5DA8" w:rsidRPr="00A217D5" w:rsidRDefault="00BC5DA8" w:rsidP="00264C5E">
            <w:pPr>
              <w:rPr>
                <w:sz w:val="20"/>
              </w:rPr>
            </w:pPr>
          </w:p>
        </w:tc>
        <w:tc>
          <w:tcPr>
            <w:tcW w:w="396" w:type="dxa"/>
          </w:tcPr>
          <w:p w14:paraId="7A390857" w14:textId="77777777" w:rsidR="00BC5DA8" w:rsidRPr="00A217D5" w:rsidRDefault="00BC5DA8" w:rsidP="00264C5E">
            <w:pPr>
              <w:rPr>
                <w:sz w:val="20"/>
              </w:rPr>
            </w:pPr>
          </w:p>
        </w:tc>
        <w:tc>
          <w:tcPr>
            <w:tcW w:w="396" w:type="dxa"/>
          </w:tcPr>
          <w:p w14:paraId="7901F4CD" w14:textId="77777777" w:rsidR="00BC5DA8" w:rsidRPr="00A217D5" w:rsidRDefault="00BC5DA8" w:rsidP="00264C5E">
            <w:pPr>
              <w:rPr>
                <w:sz w:val="20"/>
              </w:rPr>
            </w:pPr>
          </w:p>
        </w:tc>
        <w:tc>
          <w:tcPr>
            <w:tcW w:w="397" w:type="dxa"/>
          </w:tcPr>
          <w:p w14:paraId="5B195EC6" w14:textId="77777777" w:rsidR="00BC5DA8" w:rsidRPr="00A217D5" w:rsidRDefault="00BC5DA8" w:rsidP="00264C5E">
            <w:pPr>
              <w:rPr>
                <w:sz w:val="20"/>
              </w:rPr>
            </w:pPr>
          </w:p>
        </w:tc>
        <w:tc>
          <w:tcPr>
            <w:tcW w:w="396" w:type="dxa"/>
          </w:tcPr>
          <w:p w14:paraId="7755A6F8" w14:textId="77777777" w:rsidR="00BC5DA8" w:rsidRPr="00A217D5" w:rsidRDefault="00BC5DA8" w:rsidP="00264C5E">
            <w:pPr>
              <w:rPr>
                <w:sz w:val="20"/>
              </w:rPr>
            </w:pPr>
          </w:p>
        </w:tc>
        <w:tc>
          <w:tcPr>
            <w:tcW w:w="397" w:type="dxa"/>
          </w:tcPr>
          <w:p w14:paraId="2BF37E84" w14:textId="77777777" w:rsidR="00BC5DA8" w:rsidRPr="00A217D5" w:rsidRDefault="00BC5DA8" w:rsidP="00264C5E">
            <w:pPr>
              <w:rPr>
                <w:sz w:val="20"/>
              </w:rPr>
            </w:pPr>
          </w:p>
        </w:tc>
        <w:tc>
          <w:tcPr>
            <w:tcW w:w="396" w:type="dxa"/>
          </w:tcPr>
          <w:p w14:paraId="374962B3" w14:textId="77777777" w:rsidR="00BC5DA8" w:rsidRPr="00A217D5" w:rsidRDefault="00BC5DA8" w:rsidP="00264C5E">
            <w:pPr>
              <w:rPr>
                <w:sz w:val="20"/>
              </w:rPr>
            </w:pPr>
          </w:p>
        </w:tc>
        <w:tc>
          <w:tcPr>
            <w:tcW w:w="396" w:type="dxa"/>
          </w:tcPr>
          <w:p w14:paraId="155C3137" w14:textId="77777777" w:rsidR="00BC5DA8" w:rsidRPr="00A217D5" w:rsidRDefault="00BC5DA8" w:rsidP="00264C5E">
            <w:pPr>
              <w:rPr>
                <w:sz w:val="20"/>
              </w:rPr>
            </w:pPr>
          </w:p>
        </w:tc>
        <w:tc>
          <w:tcPr>
            <w:tcW w:w="397" w:type="dxa"/>
          </w:tcPr>
          <w:p w14:paraId="702B8355" w14:textId="77777777" w:rsidR="00BC5DA8" w:rsidRPr="00A217D5" w:rsidRDefault="00BC5DA8" w:rsidP="00264C5E">
            <w:pPr>
              <w:rPr>
                <w:sz w:val="20"/>
              </w:rPr>
            </w:pPr>
          </w:p>
        </w:tc>
        <w:tc>
          <w:tcPr>
            <w:tcW w:w="396" w:type="dxa"/>
          </w:tcPr>
          <w:p w14:paraId="505A5A60" w14:textId="77777777" w:rsidR="00BC5DA8" w:rsidRPr="00A217D5" w:rsidRDefault="00BC5DA8" w:rsidP="00264C5E">
            <w:pPr>
              <w:rPr>
                <w:sz w:val="20"/>
              </w:rPr>
            </w:pPr>
          </w:p>
        </w:tc>
        <w:tc>
          <w:tcPr>
            <w:tcW w:w="396" w:type="dxa"/>
          </w:tcPr>
          <w:p w14:paraId="3549F083" w14:textId="77777777" w:rsidR="00BC5DA8" w:rsidRPr="00A217D5" w:rsidRDefault="00BC5DA8" w:rsidP="00264C5E">
            <w:pPr>
              <w:rPr>
                <w:sz w:val="20"/>
              </w:rPr>
            </w:pPr>
          </w:p>
        </w:tc>
        <w:tc>
          <w:tcPr>
            <w:tcW w:w="397" w:type="dxa"/>
          </w:tcPr>
          <w:p w14:paraId="709CB10C" w14:textId="77777777" w:rsidR="00BC5DA8" w:rsidRPr="00A217D5" w:rsidRDefault="00BC5DA8" w:rsidP="00264C5E">
            <w:pPr>
              <w:rPr>
                <w:sz w:val="20"/>
              </w:rPr>
            </w:pPr>
          </w:p>
        </w:tc>
        <w:tc>
          <w:tcPr>
            <w:tcW w:w="396" w:type="dxa"/>
          </w:tcPr>
          <w:p w14:paraId="464102EF" w14:textId="77777777" w:rsidR="00BC5DA8" w:rsidRPr="00A217D5" w:rsidRDefault="00BC5DA8" w:rsidP="00264C5E">
            <w:pPr>
              <w:rPr>
                <w:sz w:val="20"/>
              </w:rPr>
            </w:pPr>
          </w:p>
        </w:tc>
        <w:tc>
          <w:tcPr>
            <w:tcW w:w="396" w:type="dxa"/>
          </w:tcPr>
          <w:p w14:paraId="471A621E" w14:textId="77777777" w:rsidR="00BC5DA8" w:rsidRPr="00A217D5" w:rsidRDefault="00BC5DA8" w:rsidP="00264C5E">
            <w:pPr>
              <w:rPr>
                <w:sz w:val="20"/>
              </w:rPr>
            </w:pPr>
          </w:p>
        </w:tc>
        <w:tc>
          <w:tcPr>
            <w:tcW w:w="397" w:type="dxa"/>
          </w:tcPr>
          <w:p w14:paraId="5A32E3D3" w14:textId="77777777" w:rsidR="00BC5DA8" w:rsidRPr="00A217D5" w:rsidRDefault="00BC5DA8" w:rsidP="00264C5E">
            <w:pPr>
              <w:rPr>
                <w:sz w:val="20"/>
              </w:rPr>
            </w:pPr>
          </w:p>
        </w:tc>
        <w:tc>
          <w:tcPr>
            <w:tcW w:w="396" w:type="dxa"/>
          </w:tcPr>
          <w:p w14:paraId="6D5B0811" w14:textId="77777777" w:rsidR="00BC5DA8" w:rsidRDefault="00BC5DA8" w:rsidP="00264C5E"/>
        </w:tc>
        <w:tc>
          <w:tcPr>
            <w:tcW w:w="397" w:type="dxa"/>
          </w:tcPr>
          <w:p w14:paraId="58515C06" w14:textId="77777777" w:rsidR="00BC5DA8" w:rsidRDefault="00BC5DA8" w:rsidP="00264C5E"/>
        </w:tc>
        <w:tc>
          <w:tcPr>
            <w:tcW w:w="396" w:type="dxa"/>
          </w:tcPr>
          <w:p w14:paraId="44444917" w14:textId="77777777" w:rsidR="00BC5DA8" w:rsidRDefault="00BC5DA8" w:rsidP="00264C5E"/>
        </w:tc>
        <w:tc>
          <w:tcPr>
            <w:tcW w:w="396" w:type="dxa"/>
          </w:tcPr>
          <w:p w14:paraId="0AB4DB50" w14:textId="77777777" w:rsidR="00BC5DA8" w:rsidRDefault="00BC5DA8" w:rsidP="00264C5E"/>
        </w:tc>
        <w:tc>
          <w:tcPr>
            <w:tcW w:w="397" w:type="dxa"/>
          </w:tcPr>
          <w:p w14:paraId="574E4B60" w14:textId="77777777" w:rsidR="00BC5DA8" w:rsidRDefault="00BC5DA8" w:rsidP="00264C5E"/>
        </w:tc>
        <w:tc>
          <w:tcPr>
            <w:tcW w:w="396" w:type="dxa"/>
          </w:tcPr>
          <w:p w14:paraId="71AE8E5E" w14:textId="77777777" w:rsidR="00BC5DA8" w:rsidRDefault="00BC5DA8" w:rsidP="00264C5E"/>
        </w:tc>
        <w:tc>
          <w:tcPr>
            <w:tcW w:w="396" w:type="dxa"/>
          </w:tcPr>
          <w:p w14:paraId="5098ACF3" w14:textId="77777777" w:rsidR="00BC5DA8" w:rsidRDefault="00BC5DA8" w:rsidP="00264C5E"/>
        </w:tc>
        <w:tc>
          <w:tcPr>
            <w:tcW w:w="397" w:type="dxa"/>
          </w:tcPr>
          <w:p w14:paraId="0C2FC969" w14:textId="77777777" w:rsidR="00BC5DA8" w:rsidRDefault="00BC5DA8" w:rsidP="00264C5E"/>
        </w:tc>
        <w:tc>
          <w:tcPr>
            <w:tcW w:w="396" w:type="dxa"/>
          </w:tcPr>
          <w:p w14:paraId="204E8089" w14:textId="77777777" w:rsidR="00BC5DA8" w:rsidRDefault="00BC5DA8" w:rsidP="00264C5E"/>
        </w:tc>
        <w:tc>
          <w:tcPr>
            <w:tcW w:w="397" w:type="dxa"/>
          </w:tcPr>
          <w:p w14:paraId="7EA5D4DE" w14:textId="77777777" w:rsidR="00BC5DA8" w:rsidRDefault="00BC5DA8" w:rsidP="00264C5E"/>
        </w:tc>
        <w:tc>
          <w:tcPr>
            <w:tcW w:w="396" w:type="dxa"/>
          </w:tcPr>
          <w:p w14:paraId="3AE44554" w14:textId="77777777" w:rsidR="00BC5DA8" w:rsidRDefault="00BC5DA8" w:rsidP="00264C5E"/>
        </w:tc>
        <w:tc>
          <w:tcPr>
            <w:tcW w:w="396" w:type="dxa"/>
          </w:tcPr>
          <w:p w14:paraId="62448AF2" w14:textId="77777777" w:rsidR="00BC5DA8" w:rsidRDefault="00BC5DA8" w:rsidP="00264C5E"/>
        </w:tc>
        <w:tc>
          <w:tcPr>
            <w:tcW w:w="397" w:type="dxa"/>
          </w:tcPr>
          <w:p w14:paraId="7A93412C" w14:textId="77777777" w:rsidR="00BC5DA8" w:rsidRDefault="00BC5DA8" w:rsidP="00264C5E"/>
        </w:tc>
        <w:tc>
          <w:tcPr>
            <w:tcW w:w="396" w:type="dxa"/>
          </w:tcPr>
          <w:p w14:paraId="7E383E53" w14:textId="77777777" w:rsidR="00BC5DA8" w:rsidRDefault="00BC5DA8" w:rsidP="00264C5E"/>
        </w:tc>
        <w:tc>
          <w:tcPr>
            <w:tcW w:w="396" w:type="dxa"/>
          </w:tcPr>
          <w:p w14:paraId="4EBBF468" w14:textId="77777777" w:rsidR="00BC5DA8" w:rsidRDefault="00BC5DA8" w:rsidP="00264C5E"/>
        </w:tc>
        <w:tc>
          <w:tcPr>
            <w:tcW w:w="397" w:type="dxa"/>
          </w:tcPr>
          <w:p w14:paraId="1B9C162C" w14:textId="012C29C6" w:rsidR="00BC5DA8" w:rsidRDefault="00BC5DA8" w:rsidP="00264C5E">
            <w:r>
              <w:t xml:space="preserve">X </w:t>
            </w:r>
          </w:p>
        </w:tc>
        <w:tc>
          <w:tcPr>
            <w:tcW w:w="396" w:type="dxa"/>
          </w:tcPr>
          <w:p w14:paraId="4E0B4809" w14:textId="77777777" w:rsidR="00BC5DA8" w:rsidRDefault="00BC5DA8" w:rsidP="00264C5E"/>
        </w:tc>
        <w:tc>
          <w:tcPr>
            <w:tcW w:w="397" w:type="dxa"/>
          </w:tcPr>
          <w:p w14:paraId="21D76800" w14:textId="77777777" w:rsidR="00BC5DA8" w:rsidRDefault="00BC5DA8" w:rsidP="00264C5E"/>
        </w:tc>
      </w:tr>
      <w:tr w:rsidR="00BC5DA8" w14:paraId="31D59D33" w14:textId="77777777" w:rsidTr="00BC5DA8">
        <w:tc>
          <w:tcPr>
            <w:tcW w:w="1271" w:type="dxa"/>
          </w:tcPr>
          <w:p w14:paraId="0361E70E" w14:textId="2F829968" w:rsidR="00BC5DA8" w:rsidRDefault="00BC5DA8" w:rsidP="00264C5E">
            <w:r w:rsidRPr="00994CB0">
              <w:t>PARS_BT</w:t>
            </w:r>
            <w:r>
              <w:t>5</w:t>
            </w:r>
          </w:p>
        </w:tc>
        <w:tc>
          <w:tcPr>
            <w:tcW w:w="396" w:type="dxa"/>
          </w:tcPr>
          <w:p w14:paraId="5DE9C605" w14:textId="77777777" w:rsidR="00BC5DA8" w:rsidRPr="00A217D5" w:rsidRDefault="00BC5DA8" w:rsidP="00264C5E">
            <w:pPr>
              <w:rPr>
                <w:sz w:val="20"/>
              </w:rPr>
            </w:pPr>
          </w:p>
        </w:tc>
        <w:tc>
          <w:tcPr>
            <w:tcW w:w="396" w:type="dxa"/>
          </w:tcPr>
          <w:p w14:paraId="6C5EA806" w14:textId="77777777" w:rsidR="00BC5DA8" w:rsidRPr="00A217D5" w:rsidRDefault="00BC5DA8" w:rsidP="00264C5E">
            <w:pPr>
              <w:rPr>
                <w:sz w:val="20"/>
              </w:rPr>
            </w:pPr>
          </w:p>
        </w:tc>
        <w:tc>
          <w:tcPr>
            <w:tcW w:w="397" w:type="dxa"/>
          </w:tcPr>
          <w:p w14:paraId="0660D1D7" w14:textId="77777777" w:rsidR="00BC5DA8" w:rsidRPr="00A217D5" w:rsidRDefault="00BC5DA8" w:rsidP="00264C5E">
            <w:pPr>
              <w:rPr>
                <w:sz w:val="20"/>
              </w:rPr>
            </w:pPr>
          </w:p>
        </w:tc>
        <w:tc>
          <w:tcPr>
            <w:tcW w:w="396" w:type="dxa"/>
          </w:tcPr>
          <w:p w14:paraId="0E463939" w14:textId="77777777" w:rsidR="00BC5DA8" w:rsidRPr="00A217D5" w:rsidRDefault="00BC5DA8" w:rsidP="00264C5E">
            <w:pPr>
              <w:rPr>
                <w:sz w:val="20"/>
              </w:rPr>
            </w:pPr>
          </w:p>
        </w:tc>
        <w:tc>
          <w:tcPr>
            <w:tcW w:w="397" w:type="dxa"/>
          </w:tcPr>
          <w:p w14:paraId="370DEA0B" w14:textId="77777777" w:rsidR="00BC5DA8" w:rsidRPr="00A217D5" w:rsidRDefault="00BC5DA8" w:rsidP="00264C5E">
            <w:pPr>
              <w:rPr>
                <w:sz w:val="20"/>
              </w:rPr>
            </w:pPr>
          </w:p>
        </w:tc>
        <w:tc>
          <w:tcPr>
            <w:tcW w:w="396" w:type="dxa"/>
          </w:tcPr>
          <w:p w14:paraId="2BD87386" w14:textId="77777777" w:rsidR="00BC5DA8" w:rsidRPr="00A217D5" w:rsidRDefault="00BC5DA8" w:rsidP="00264C5E">
            <w:pPr>
              <w:rPr>
                <w:sz w:val="20"/>
              </w:rPr>
            </w:pPr>
          </w:p>
        </w:tc>
        <w:tc>
          <w:tcPr>
            <w:tcW w:w="396" w:type="dxa"/>
          </w:tcPr>
          <w:p w14:paraId="29D4B91E" w14:textId="77777777" w:rsidR="00BC5DA8" w:rsidRPr="00A217D5" w:rsidRDefault="00BC5DA8" w:rsidP="00264C5E">
            <w:pPr>
              <w:rPr>
                <w:sz w:val="20"/>
              </w:rPr>
            </w:pPr>
          </w:p>
        </w:tc>
        <w:tc>
          <w:tcPr>
            <w:tcW w:w="397" w:type="dxa"/>
          </w:tcPr>
          <w:p w14:paraId="60CE7AC7" w14:textId="77777777" w:rsidR="00BC5DA8" w:rsidRPr="00A217D5" w:rsidRDefault="00BC5DA8" w:rsidP="00264C5E">
            <w:pPr>
              <w:rPr>
                <w:sz w:val="20"/>
              </w:rPr>
            </w:pPr>
          </w:p>
        </w:tc>
        <w:tc>
          <w:tcPr>
            <w:tcW w:w="396" w:type="dxa"/>
          </w:tcPr>
          <w:p w14:paraId="6C491E0D" w14:textId="77777777" w:rsidR="00BC5DA8" w:rsidRPr="00A217D5" w:rsidRDefault="00BC5DA8" w:rsidP="00264C5E">
            <w:pPr>
              <w:rPr>
                <w:sz w:val="20"/>
              </w:rPr>
            </w:pPr>
          </w:p>
        </w:tc>
        <w:tc>
          <w:tcPr>
            <w:tcW w:w="397" w:type="dxa"/>
          </w:tcPr>
          <w:p w14:paraId="4C12B8EE" w14:textId="77777777" w:rsidR="00BC5DA8" w:rsidRPr="00A217D5" w:rsidRDefault="00BC5DA8" w:rsidP="00264C5E">
            <w:pPr>
              <w:rPr>
                <w:sz w:val="20"/>
              </w:rPr>
            </w:pPr>
          </w:p>
        </w:tc>
        <w:tc>
          <w:tcPr>
            <w:tcW w:w="396" w:type="dxa"/>
          </w:tcPr>
          <w:p w14:paraId="054D64FF" w14:textId="77777777" w:rsidR="00BC5DA8" w:rsidRPr="00A217D5" w:rsidRDefault="00BC5DA8" w:rsidP="00264C5E">
            <w:pPr>
              <w:rPr>
                <w:sz w:val="20"/>
              </w:rPr>
            </w:pPr>
          </w:p>
        </w:tc>
        <w:tc>
          <w:tcPr>
            <w:tcW w:w="397" w:type="dxa"/>
          </w:tcPr>
          <w:p w14:paraId="7311D9A5" w14:textId="77777777" w:rsidR="00BC5DA8" w:rsidRPr="00A217D5" w:rsidRDefault="00BC5DA8" w:rsidP="00264C5E">
            <w:pPr>
              <w:rPr>
                <w:sz w:val="20"/>
              </w:rPr>
            </w:pPr>
          </w:p>
        </w:tc>
        <w:tc>
          <w:tcPr>
            <w:tcW w:w="396" w:type="dxa"/>
          </w:tcPr>
          <w:p w14:paraId="0ED788A1" w14:textId="77777777" w:rsidR="00BC5DA8" w:rsidRPr="00A217D5" w:rsidRDefault="00BC5DA8" w:rsidP="00264C5E">
            <w:pPr>
              <w:rPr>
                <w:sz w:val="20"/>
              </w:rPr>
            </w:pPr>
          </w:p>
        </w:tc>
        <w:tc>
          <w:tcPr>
            <w:tcW w:w="396" w:type="dxa"/>
          </w:tcPr>
          <w:p w14:paraId="7DA13B5C" w14:textId="77777777" w:rsidR="00BC5DA8" w:rsidRPr="00A217D5" w:rsidRDefault="00BC5DA8" w:rsidP="00264C5E">
            <w:pPr>
              <w:rPr>
                <w:sz w:val="20"/>
              </w:rPr>
            </w:pPr>
          </w:p>
        </w:tc>
        <w:tc>
          <w:tcPr>
            <w:tcW w:w="397" w:type="dxa"/>
          </w:tcPr>
          <w:p w14:paraId="2D6F4570" w14:textId="77777777" w:rsidR="00BC5DA8" w:rsidRPr="00A217D5" w:rsidRDefault="00BC5DA8" w:rsidP="00264C5E">
            <w:pPr>
              <w:rPr>
                <w:sz w:val="20"/>
              </w:rPr>
            </w:pPr>
          </w:p>
        </w:tc>
        <w:tc>
          <w:tcPr>
            <w:tcW w:w="396" w:type="dxa"/>
          </w:tcPr>
          <w:p w14:paraId="59FCBD2E" w14:textId="77777777" w:rsidR="00BC5DA8" w:rsidRPr="00A217D5" w:rsidRDefault="00BC5DA8" w:rsidP="00264C5E">
            <w:pPr>
              <w:rPr>
                <w:sz w:val="20"/>
              </w:rPr>
            </w:pPr>
          </w:p>
        </w:tc>
        <w:tc>
          <w:tcPr>
            <w:tcW w:w="396" w:type="dxa"/>
          </w:tcPr>
          <w:p w14:paraId="4FF265D3" w14:textId="77777777" w:rsidR="00BC5DA8" w:rsidRPr="00A217D5" w:rsidRDefault="00BC5DA8" w:rsidP="00264C5E">
            <w:pPr>
              <w:rPr>
                <w:sz w:val="20"/>
              </w:rPr>
            </w:pPr>
          </w:p>
        </w:tc>
        <w:tc>
          <w:tcPr>
            <w:tcW w:w="397" w:type="dxa"/>
          </w:tcPr>
          <w:p w14:paraId="213940DF" w14:textId="77777777" w:rsidR="00BC5DA8" w:rsidRPr="00A217D5" w:rsidRDefault="00BC5DA8" w:rsidP="00264C5E">
            <w:pPr>
              <w:rPr>
                <w:sz w:val="20"/>
              </w:rPr>
            </w:pPr>
          </w:p>
        </w:tc>
        <w:tc>
          <w:tcPr>
            <w:tcW w:w="396" w:type="dxa"/>
          </w:tcPr>
          <w:p w14:paraId="2C7A7019" w14:textId="77777777" w:rsidR="00BC5DA8" w:rsidRPr="00A217D5" w:rsidRDefault="00BC5DA8" w:rsidP="00264C5E">
            <w:pPr>
              <w:rPr>
                <w:sz w:val="20"/>
              </w:rPr>
            </w:pPr>
          </w:p>
        </w:tc>
        <w:tc>
          <w:tcPr>
            <w:tcW w:w="396" w:type="dxa"/>
          </w:tcPr>
          <w:p w14:paraId="702B34B0" w14:textId="77777777" w:rsidR="00BC5DA8" w:rsidRPr="00A217D5" w:rsidRDefault="00BC5DA8" w:rsidP="00264C5E">
            <w:pPr>
              <w:rPr>
                <w:sz w:val="20"/>
              </w:rPr>
            </w:pPr>
          </w:p>
        </w:tc>
        <w:tc>
          <w:tcPr>
            <w:tcW w:w="397" w:type="dxa"/>
          </w:tcPr>
          <w:p w14:paraId="44913A53" w14:textId="77777777" w:rsidR="00BC5DA8" w:rsidRPr="00A217D5" w:rsidRDefault="00BC5DA8" w:rsidP="00264C5E">
            <w:pPr>
              <w:rPr>
                <w:sz w:val="20"/>
              </w:rPr>
            </w:pPr>
          </w:p>
        </w:tc>
        <w:tc>
          <w:tcPr>
            <w:tcW w:w="396" w:type="dxa"/>
          </w:tcPr>
          <w:p w14:paraId="12775BB2" w14:textId="77777777" w:rsidR="00BC5DA8" w:rsidRPr="00A217D5" w:rsidRDefault="00BC5DA8" w:rsidP="00264C5E">
            <w:pPr>
              <w:rPr>
                <w:sz w:val="20"/>
              </w:rPr>
            </w:pPr>
          </w:p>
        </w:tc>
        <w:tc>
          <w:tcPr>
            <w:tcW w:w="397" w:type="dxa"/>
          </w:tcPr>
          <w:p w14:paraId="08057177" w14:textId="77777777" w:rsidR="00BC5DA8" w:rsidRPr="00A217D5" w:rsidRDefault="00BC5DA8" w:rsidP="00264C5E">
            <w:pPr>
              <w:rPr>
                <w:sz w:val="20"/>
              </w:rPr>
            </w:pPr>
          </w:p>
        </w:tc>
        <w:tc>
          <w:tcPr>
            <w:tcW w:w="396" w:type="dxa"/>
          </w:tcPr>
          <w:p w14:paraId="53DEA5BD" w14:textId="77777777" w:rsidR="00BC5DA8" w:rsidRPr="00A217D5" w:rsidRDefault="00BC5DA8" w:rsidP="00264C5E">
            <w:pPr>
              <w:rPr>
                <w:sz w:val="20"/>
              </w:rPr>
            </w:pPr>
          </w:p>
        </w:tc>
        <w:tc>
          <w:tcPr>
            <w:tcW w:w="396" w:type="dxa"/>
          </w:tcPr>
          <w:p w14:paraId="1F8936C1" w14:textId="77777777" w:rsidR="00BC5DA8" w:rsidRPr="00A217D5" w:rsidRDefault="00BC5DA8" w:rsidP="00264C5E">
            <w:pPr>
              <w:rPr>
                <w:sz w:val="20"/>
              </w:rPr>
            </w:pPr>
          </w:p>
        </w:tc>
        <w:tc>
          <w:tcPr>
            <w:tcW w:w="397" w:type="dxa"/>
          </w:tcPr>
          <w:p w14:paraId="3ADC6395" w14:textId="77777777" w:rsidR="00BC5DA8" w:rsidRPr="00A217D5" w:rsidRDefault="00BC5DA8" w:rsidP="00264C5E">
            <w:pPr>
              <w:rPr>
                <w:sz w:val="20"/>
              </w:rPr>
            </w:pPr>
          </w:p>
        </w:tc>
        <w:tc>
          <w:tcPr>
            <w:tcW w:w="396" w:type="dxa"/>
          </w:tcPr>
          <w:p w14:paraId="33E5274B" w14:textId="77777777" w:rsidR="00BC5DA8" w:rsidRPr="00A217D5" w:rsidRDefault="00BC5DA8" w:rsidP="00264C5E">
            <w:pPr>
              <w:rPr>
                <w:sz w:val="20"/>
              </w:rPr>
            </w:pPr>
          </w:p>
        </w:tc>
        <w:tc>
          <w:tcPr>
            <w:tcW w:w="396" w:type="dxa"/>
          </w:tcPr>
          <w:p w14:paraId="79213738" w14:textId="77777777" w:rsidR="00BC5DA8" w:rsidRPr="00A217D5" w:rsidRDefault="00BC5DA8" w:rsidP="00264C5E">
            <w:pPr>
              <w:rPr>
                <w:sz w:val="20"/>
              </w:rPr>
            </w:pPr>
          </w:p>
        </w:tc>
        <w:tc>
          <w:tcPr>
            <w:tcW w:w="397" w:type="dxa"/>
          </w:tcPr>
          <w:p w14:paraId="0A504A6B" w14:textId="77777777" w:rsidR="00BC5DA8" w:rsidRPr="00A217D5" w:rsidRDefault="00BC5DA8" w:rsidP="00264C5E">
            <w:pPr>
              <w:rPr>
                <w:sz w:val="20"/>
              </w:rPr>
            </w:pPr>
          </w:p>
        </w:tc>
        <w:tc>
          <w:tcPr>
            <w:tcW w:w="396" w:type="dxa"/>
          </w:tcPr>
          <w:p w14:paraId="4543B413" w14:textId="77777777" w:rsidR="00BC5DA8" w:rsidRPr="00A217D5" w:rsidRDefault="00BC5DA8" w:rsidP="00264C5E">
            <w:pPr>
              <w:rPr>
                <w:sz w:val="20"/>
              </w:rPr>
            </w:pPr>
          </w:p>
        </w:tc>
        <w:tc>
          <w:tcPr>
            <w:tcW w:w="396" w:type="dxa"/>
          </w:tcPr>
          <w:p w14:paraId="51602880" w14:textId="77777777" w:rsidR="00BC5DA8" w:rsidRPr="00A217D5" w:rsidRDefault="00BC5DA8" w:rsidP="00264C5E">
            <w:pPr>
              <w:rPr>
                <w:sz w:val="20"/>
              </w:rPr>
            </w:pPr>
          </w:p>
        </w:tc>
        <w:tc>
          <w:tcPr>
            <w:tcW w:w="397" w:type="dxa"/>
          </w:tcPr>
          <w:p w14:paraId="70FE8A0B" w14:textId="77777777" w:rsidR="00BC5DA8" w:rsidRPr="00A217D5" w:rsidRDefault="00BC5DA8" w:rsidP="00264C5E">
            <w:pPr>
              <w:rPr>
                <w:sz w:val="20"/>
              </w:rPr>
            </w:pPr>
          </w:p>
        </w:tc>
        <w:tc>
          <w:tcPr>
            <w:tcW w:w="396" w:type="dxa"/>
          </w:tcPr>
          <w:p w14:paraId="7002B623" w14:textId="77777777" w:rsidR="00BC5DA8" w:rsidRDefault="00BC5DA8" w:rsidP="00264C5E"/>
        </w:tc>
        <w:tc>
          <w:tcPr>
            <w:tcW w:w="397" w:type="dxa"/>
          </w:tcPr>
          <w:p w14:paraId="33125D85" w14:textId="77777777" w:rsidR="00BC5DA8" w:rsidRDefault="00BC5DA8" w:rsidP="00264C5E"/>
        </w:tc>
        <w:tc>
          <w:tcPr>
            <w:tcW w:w="396" w:type="dxa"/>
          </w:tcPr>
          <w:p w14:paraId="629A7415" w14:textId="77777777" w:rsidR="00BC5DA8" w:rsidRDefault="00BC5DA8" w:rsidP="00264C5E"/>
        </w:tc>
        <w:tc>
          <w:tcPr>
            <w:tcW w:w="396" w:type="dxa"/>
          </w:tcPr>
          <w:p w14:paraId="5A642F61" w14:textId="77777777" w:rsidR="00BC5DA8" w:rsidRDefault="00BC5DA8" w:rsidP="00264C5E"/>
        </w:tc>
        <w:tc>
          <w:tcPr>
            <w:tcW w:w="397" w:type="dxa"/>
          </w:tcPr>
          <w:p w14:paraId="507A8FB4" w14:textId="77777777" w:rsidR="00BC5DA8" w:rsidRDefault="00BC5DA8" w:rsidP="00264C5E"/>
        </w:tc>
        <w:tc>
          <w:tcPr>
            <w:tcW w:w="396" w:type="dxa"/>
          </w:tcPr>
          <w:p w14:paraId="08E7C2B6" w14:textId="77777777" w:rsidR="00BC5DA8" w:rsidRDefault="00BC5DA8" w:rsidP="00264C5E"/>
        </w:tc>
        <w:tc>
          <w:tcPr>
            <w:tcW w:w="396" w:type="dxa"/>
          </w:tcPr>
          <w:p w14:paraId="3E257D2F" w14:textId="77777777" w:rsidR="00BC5DA8" w:rsidRDefault="00BC5DA8" w:rsidP="00264C5E"/>
        </w:tc>
        <w:tc>
          <w:tcPr>
            <w:tcW w:w="397" w:type="dxa"/>
          </w:tcPr>
          <w:p w14:paraId="3F404F56" w14:textId="77777777" w:rsidR="00BC5DA8" w:rsidRDefault="00BC5DA8" w:rsidP="00264C5E"/>
        </w:tc>
        <w:tc>
          <w:tcPr>
            <w:tcW w:w="396" w:type="dxa"/>
          </w:tcPr>
          <w:p w14:paraId="2130793A" w14:textId="77777777" w:rsidR="00BC5DA8" w:rsidRDefault="00BC5DA8" w:rsidP="00264C5E"/>
        </w:tc>
        <w:tc>
          <w:tcPr>
            <w:tcW w:w="397" w:type="dxa"/>
          </w:tcPr>
          <w:p w14:paraId="5BA75786" w14:textId="77777777" w:rsidR="00BC5DA8" w:rsidRDefault="00BC5DA8" w:rsidP="00264C5E"/>
        </w:tc>
        <w:tc>
          <w:tcPr>
            <w:tcW w:w="396" w:type="dxa"/>
          </w:tcPr>
          <w:p w14:paraId="3DD58506" w14:textId="77777777" w:rsidR="00BC5DA8" w:rsidRDefault="00BC5DA8" w:rsidP="00264C5E"/>
        </w:tc>
        <w:tc>
          <w:tcPr>
            <w:tcW w:w="396" w:type="dxa"/>
          </w:tcPr>
          <w:p w14:paraId="435D0CBF" w14:textId="77777777" w:rsidR="00BC5DA8" w:rsidRDefault="00BC5DA8" w:rsidP="00264C5E"/>
        </w:tc>
        <w:tc>
          <w:tcPr>
            <w:tcW w:w="397" w:type="dxa"/>
          </w:tcPr>
          <w:p w14:paraId="63BEE5DC" w14:textId="77777777" w:rsidR="00BC5DA8" w:rsidRDefault="00BC5DA8" w:rsidP="00264C5E"/>
        </w:tc>
        <w:tc>
          <w:tcPr>
            <w:tcW w:w="396" w:type="dxa"/>
          </w:tcPr>
          <w:p w14:paraId="2D850709" w14:textId="77777777" w:rsidR="00BC5DA8" w:rsidRDefault="00BC5DA8" w:rsidP="00264C5E"/>
        </w:tc>
        <w:tc>
          <w:tcPr>
            <w:tcW w:w="396" w:type="dxa"/>
          </w:tcPr>
          <w:p w14:paraId="636B9D23" w14:textId="77777777" w:rsidR="00BC5DA8" w:rsidRDefault="00BC5DA8" w:rsidP="00264C5E"/>
        </w:tc>
        <w:tc>
          <w:tcPr>
            <w:tcW w:w="397" w:type="dxa"/>
          </w:tcPr>
          <w:p w14:paraId="327842C0" w14:textId="77777777" w:rsidR="00BC5DA8" w:rsidRDefault="00BC5DA8" w:rsidP="00264C5E"/>
        </w:tc>
        <w:tc>
          <w:tcPr>
            <w:tcW w:w="396" w:type="dxa"/>
          </w:tcPr>
          <w:p w14:paraId="4AA57CF7" w14:textId="33AC43FE" w:rsidR="00BC5DA8" w:rsidRDefault="00BC5DA8" w:rsidP="00264C5E">
            <w:r>
              <w:t xml:space="preserve">X </w:t>
            </w:r>
          </w:p>
        </w:tc>
        <w:tc>
          <w:tcPr>
            <w:tcW w:w="397" w:type="dxa"/>
          </w:tcPr>
          <w:p w14:paraId="49B7F8EE" w14:textId="77777777" w:rsidR="00BC5DA8" w:rsidRDefault="00BC5DA8" w:rsidP="00264C5E"/>
        </w:tc>
      </w:tr>
      <w:tr w:rsidR="00BC5DA8" w14:paraId="549E0F9D" w14:textId="77777777" w:rsidTr="00BC5DA8">
        <w:tc>
          <w:tcPr>
            <w:tcW w:w="1271" w:type="dxa"/>
          </w:tcPr>
          <w:p w14:paraId="6AFC8617" w14:textId="084A894A" w:rsidR="00BC5DA8" w:rsidRDefault="00BC5DA8" w:rsidP="00264C5E">
            <w:r w:rsidRPr="00994CB0">
              <w:t>PARS_BT</w:t>
            </w:r>
            <w:r>
              <w:t>6</w:t>
            </w:r>
          </w:p>
        </w:tc>
        <w:tc>
          <w:tcPr>
            <w:tcW w:w="396" w:type="dxa"/>
          </w:tcPr>
          <w:p w14:paraId="74B11504" w14:textId="77777777" w:rsidR="00BC5DA8" w:rsidRPr="00A217D5" w:rsidRDefault="00BC5DA8" w:rsidP="00264C5E">
            <w:pPr>
              <w:rPr>
                <w:sz w:val="20"/>
              </w:rPr>
            </w:pPr>
          </w:p>
        </w:tc>
        <w:tc>
          <w:tcPr>
            <w:tcW w:w="396" w:type="dxa"/>
          </w:tcPr>
          <w:p w14:paraId="4880339D" w14:textId="77777777" w:rsidR="00BC5DA8" w:rsidRPr="00A217D5" w:rsidRDefault="00BC5DA8" w:rsidP="00264C5E">
            <w:pPr>
              <w:rPr>
                <w:sz w:val="20"/>
              </w:rPr>
            </w:pPr>
          </w:p>
        </w:tc>
        <w:tc>
          <w:tcPr>
            <w:tcW w:w="397" w:type="dxa"/>
          </w:tcPr>
          <w:p w14:paraId="7948DCEE" w14:textId="77777777" w:rsidR="00BC5DA8" w:rsidRPr="00A217D5" w:rsidRDefault="00BC5DA8" w:rsidP="00264C5E">
            <w:pPr>
              <w:rPr>
                <w:sz w:val="20"/>
              </w:rPr>
            </w:pPr>
          </w:p>
        </w:tc>
        <w:tc>
          <w:tcPr>
            <w:tcW w:w="396" w:type="dxa"/>
          </w:tcPr>
          <w:p w14:paraId="5F3A97B6" w14:textId="77777777" w:rsidR="00BC5DA8" w:rsidRPr="00A217D5" w:rsidRDefault="00BC5DA8" w:rsidP="00264C5E">
            <w:pPr>
              <w:rPr>
                <w:sz w:val="20"/>
              </w:rPr>
            </w:pPr>
          </w:p>
        </w:tc>
        <w:tc>
          <w:tcPr>
            <w:tcW w:w="397" w:type="dxa"/>
          </w:tcPr>
          <w:p w14:paraId="65DB0572" w14:textId="77777777" w:rsidR="00BC5DA8" w:rsidRPr="00A217D5" w:rsidRDefault="00BC5DA8" w:rsidP="00264C5E">
            <w:pPr>
              <w:rPr>
                <w:sz w:val="20"/>
              </w:rPr>
            </w:pPr>
          </w:p>
        </w:tc>
        <w:tc>
          <w:tcPr>
            <w:tcW w:w="396" w:type="dxa"/>
          </w:tcPr>
          <w:p w14:paraId="1E6CC893" w14:textId="77777777" w:rsidR="00BC5DA8" w:rsidRPr="00A217D5" w:rsidRDefault="00BC5DA8" w:rsidP="00264C5E">
            <w:pPr>
              <w:rPr>
                <w:sz w:val="20"/>
              </w:rPr>
            </w:pPr>
          </w:p>
        </w:tc>
        <w:tc>
          <w:tcPr>
            <w:tcW w:w="396" w:type="dxa"/>
          </w:tcPr>
          <w:p w14:paraId="4E5760EE" w14:textId="77777777" w:rsidR="00BC5DA8" w:rsidRPr="00A217D5" w:rsidRDefault="00BC5DA8" w:rsidP="00264C5E">
            <w:pPr>
              <w:rPr>
                <w:sz w:val="20"/>
              </w:rPr>
            </w:pPr>
          </w:p>
        </w:tc>
        <w:tc>
          <w:tcPr>
            <w:tcW w:w="397" w:type="dxa"/>
          </w:tcPr>
          <w:p w14:paraId="092E66C7" w14:textId="77777777" w:rsidR="00BC5DA8" w:rsidRPr="00A217D5" w:rsidRDefault="00BC5DA8" w:rsidP="00264C5E">
            <w:pPr>
              <w:rPr>
                <w:sz w:val="20"/>
              </w:rPr>
            </w:pPr>
          </w:p>
        </w:tc>
        <w:tc>
          <w:tcPr>
            <w:tcW w:w="396" w:type="dxa"/>
          </w:tcPr>
          <w:p w14:paraId="54298B60" w14:textId="77777777" w:rsidR="00BC5DA8" w:rsidRPr="00A217D5" w:rsidRDefault="00BC5DA8" w:rsidP="00264C5E">
            <w:pPr>
              <w:rPr>
                <w:sz w:val="20"/>
              </w:rPr>
            </w:pPr>
          </w:p>
        </w:tc>
        <w:tc>
          <w:tcPr>
            <w:tcW w:w="397" w:type="dxa"/>
          </w:tcPr>
          <w:p w14:paraId="58D4CCB9" w14:textId="77777777" w:rsidR="00BC5DA8" w:rsidRPr="00A217D5" w:rsidRDefault="00BC5DA8" w:rsidP="00264C5E">
            <w:pPr>
              <w:rPr>
                <w:sz w:val="20"/>
              </w:rPr>
            </w:pPr>
          </w:p>
        </w:tc>
        <w:tc>
          <w:tcPr>
            <w:tcW w:w="396" w:type="dxa"/>
          </w:tcPr>
          <w:p w14:paraId="76BEAFCB" w14:textId="77777777" w:rsidR="00BC5DA8" w:rsidRPr="00A217D5" w:rsidRDefault="00BC5DA8" w:rsidP="00264C5E">
            <w:pPr>
              <w:rPr>
                <w:sz w:val="20"/>
              </w:rPr>
            </w:pPr>
          </w:p>
        </w:tc>
        <w:tc>
          <w:tcPr>
            <w:tcW w:w="397" w:type="dxa"/>
          </w:tcPr>
          <w:p w14:paraId="7D7BFC33" w14:textId="77777777" w:rsidR="00BC5DA8" w:rsidRPr="00A217D5" w:rsidRDefault="00BC5DA8" w:rsidP="00264C5E">
            <w:pPr>
              <w:rPr>
                <w:sz w:val="20"/>
              </w:rPr>
            </w:pPr>
          </w:p>
        </w:tc>
        <w:tc>
          <w:tcPr>
            <w:tcW w:w="396" w:type="dxa"/>
          </w:tcPr>
          <w:p w14:paraId="188728DD" w14:textId="77777777" w:rsidR="00BC5DA8" w:rsidRPr="00A217D5" w:rsidRDefault="00BC5DA8" w:rsidP="00264C5E">
            <w:pPr>
              <w:rPr>
                <w:sz w:val="20"/>
              </w:rPr>
            </w:pPr>
          </w:p>
        </w:tc>
        <w:tc>
          <w:tcPr>
            <w:tcW w:w="396" w:type="dxa"/>
          </w:tcPr>
          <w:p w14:paraId="14377556" w14:textId="77777777" w:rsidR="00BC5DA8" w:rsidRPr="00A217D5" w:rsidRDefault="00BC5DA8" w:rsidP="00264C5E">
            <w:pPr>
              <w:rPr>
                <w:sz w:val="20"/>
              </w:rPr>
            </w:pPr>
          </w:p>
        </w:tc>
        <w:tc>
          <w:tcPr>
            <w:tcW w:w="397" w:type="dxa"/>
          </w:tcPr>
          <w:p w14:paraId="2E9D2FEC" w14:textId="77777777" w:rsidR="00BC5DA8" w:rsidRPr="00A217D5" w:rsidRDefault="00BC5DA8" w:rsidP="00264C5E">
            <w:pPr>
              <w:rPr>
                <w:sz w:val="20"/>
              </w:rPr>
            </w:pPr>
          </w:p>
        </w:tc>
        <w:tc>
          <w:tcPr>
            <w:tcW w:w="396" w:type="dxa"/>
          </w:tcPr>
          <w:p w14:paraId="4FB7A3B0" w14:textId="77777777" w:rsidR="00BC5DA8" w:rsidRPr="00A217D5" w:rsidRDefault="00BC5DA8" w:rsidP="00264C5E">
            <w:pPr>
              <w:rPr>
                <w:sz w:val="20"/>
              </w:rPr>
            </w:pPr>
          </w:p>
        </w:tc>
        <w:tc>
          <w:tcPr>
            <w:tcW w:w="396" w:type="dxa"/>
          </w:tcPr>
          <w:p w14:paraId="530F701A" w14:textId="77777777" w:rsidR="00BC5DA8" w:rsidRPr="00A217D5" w:rsidRDefault="00BC5DA8" w:rsidP="00264C5E">
            <w:pPr>
              <w:rPr>
                <w:sz w:val="20"/>
              </w:rPr>
            </w:pPr>
          </w:p>
        </w:tc>
        <w:tc>
          <w:tcPr>
            <w:tcW w:w="397" w:type="dxa"/>
          </w:tcPr>
          <w:p w14:paraId="124C7522" w14:textId="77777777" w:rsidR="00BC5DA8" w:rsidRPr="00A217D5" w:rsidRDefault="00BC5DA8" w:rsidP="00264C5E">
            <w:pPr>
              <w:rPr>
                <w:sz w:val="20"/>
              </w:rPr>
            </w:pPr>
          </w:p>
        </w:tc>
        <w:tc>
          <w:tcPr>
            <w:tcW w:w="396" w:type="dxa"/>
          </w:tcPr>
          <w:p w14:paraId="1A364B1B" w14:textId="77777777" w:rsidR="00BC5DA8" w:rsidRPr="00A217D5" w:rsidRDefault="00BC5DA8" w:rsidP="00264C5E">
            <w:pPr>
              <w:rPr>
                <w:sz w:val="20"/>
              </w:rPr>
            </w:pPr>
          </w:p>
        </w:tc>
        <w:tc>
          <w:tcPr>
            <w:tcW w:w="396" w:type="dxa"/>
          </w:tcPr>
          <w:p w14:paraId="2FEC15AA" w14:textId="77777777" w:rsidR="00BC5DA8" w:rsidRPr="00A217D5" w:rsidRDefault="00BC5DA8" w:rsidP="00264C5E">
            <w:pPr>
              <w:rPr>
                <w:sz w:val="20"/>
              </w:rPr>
            </w:pPr>
          </w:p>
        </w:tc>
        <w:tc>
          <w:tcPr>
            <w:tcW w:w="397" w:type="dxa"/>
          </w:tcPr>
          <w:p w14:paraId="0F07DFD8" w14:textId="77777777" w:rsidR="00BC5DA8" w:rsidRPr="00A217D5" w:rsidRDefault="00BC5DA8" w:rsidP="00264C5E">
            <w:pPr>
              <w:rPr>
                <w:sz w:val="20"/>
              </w:rPr>
            </w:pPr>
          </w:p>
        </w:tc>
        <w:tc>
          <w:tcPr>
            <w:tcW w:w="396" w:type="dxa"/>
          </w:tcPr>
          <w:p w14:paraId="3C232714" w14:textId="77777777" w:rsidR="00BC5DA8" w:rsidRPr="00A217D5" w:rsidRDefault="00BC5DA8" w:rsidP="00264C5E">
            <w:pPr>
              <w:rPr>
                <w:sz w:val="20"/>
              </w:rPr>
            </w:pPr>
          </w:p>
        </w:tc>
        <w:tc>
          <w:tcPr>
            <w:tcW w:w="397" w:type="dxa"/>
          </w:tcPr>
          <w:p w14:paraId="2B9EFA4A" w14:textId="77777777" w:rsidR="00BC5DA8" w:rsidRPr="00A217D5" w:rsidRDefault="00BC5DA8" w:rsidP="00264C5E">
            <w:pPr>
              <w:rPr>
                <w:sz w:val="20"/>
              </w:rPr>
            </w:pPr>
          </w:p>
        </w:tc>
        <w:tc>
          <w:tcPr>
            <w:tcW w:w="396" w:type="dxa"/>
          </w:tcPr>
          <w:p w14:paraId="0CF4C26D" w14:textId="77777777" w:rsidR="00BC5DA8" w:rsidRPr="00A217D5" w:rsidRDefault="00BC5DA8" w:rsidP="00264C5E">
            <w:pPr>
              <w:rPr>
                <w:sz w:val="20"/>
              </w:rPr>
            </w:pPr>
          </w:p>
        </w:tc>
        <w:tc>
          <w:tcPr>
            <w:tcW w:w="396" w:type="dxa"/>
          </w:tcPr>
          <w:p w14:paraId="24D38566" w14:textId="77777777" w:rsidR="00BC5DA8" w:rsidRPr="00A217D5" w:rsidRDefault="00BC5DA8" w:rsidP="00264C5E">
            <w:pPr>
              <w:rPr>
                <w:sz w:val="20"/>
              </w:rPr>
            </w:pPr>
          </w:p>
        </w:tc>
        <w:tc>
          <w:tcPr>
            <w:tcW w:w="397" w:type="dxa"/>
          </w:tcPr>
          <w:p w14:paraId="1F9C5942" w14:textId="77777777" w:rsidR="00BC5DA8" w:rsidRPr="00A217D5" w:rsidRDefault="00BC5DA8" w:rsidP="00264C5E">
            <w:pPr>
              <w:rPr>
                <w:sz w:val="20"/>
              </w:rPr>
            </w:pPr>
          </w:p>
        </w:tc>
        <w:tc>
          <w:tcPr>
            <w:tcW w:w="396" w:type="dxa"/>
          </w:tcPr>
          <w:p w14:paraId="4C190AB9" w14:textId="77777777" w:rsidR="00BC5DA8" w:rsidRPr="00A217D5" w:rsidRDefault="00BC5DA8" w:rsidP="00264C5E">
            <w:pPr>
              <w:rPr>
                <w:sz w:val="20"/>
              </w:rPr>
            </w:pPr>
          </w:p>
        </w:tc>
        <w:tc>
          <w:tcPr>
            <w:tcW w:w="396" w:type="dxa"/>
          </w:tcPr>
          <w:p w14:paraId="77BD3B90" w14:textId="77777777" w:rsidR="00BC5DA8" w:rsidRPr="00A217D5" w:rsidRDefault="00BC5DA8" w:rsidP="00264C5E">
            <w:pPr>
              <w:rPr>
                <w:sz w:val="20"/>
              </w:rPr>
            </w:pPr>
          </w:p>
        </w:tc>
        <w:tc>
          <w:tcPr>
            <w:tcW w:w="397" w:type="dxa"/>
          </w:tcPr>
          <w:p w14:paraId="31A2F3C8" w14:textId="77777777" w:rsidR="00BC5DA8" w:rsidRPr="00A217D5" w:rsidRDefault="00BC5DA8" w:rsidP="00264C5E">
            <w:pPr>
              <w:rPr>
                <w:sz w:val="20"/>
              </w:rPr>
            </w:pPr>
          </w:p>
        </w:tc>
        <w:tc>
          <w:tcPr>
            <w:tcW w:w="396" w:type="dxa"/>
          </w:tcPr>
          <w:p w14:paraId="536F0BDC" w14:textId="77777777" w:rsidR="00BC5DA8" w:rsidRPr="00A217D5" w:rsidRDefault="00BC5DA8" w:rsidP="00264C5E">
            <w:pPr>
              <w:rPr>
                <w:sz w:val="20"/>
              </w:rPr>
            </w:pPr>
          </w:p>
        </w:tc>
        <w:tc>
          <w:tcPr>
            <w:tcW w:w="396" w:type="dxa"/>
          </w:tcPr>
          <w:p w14:paraId="6626C658" w14:textId="77777777" w:rsidR="00BC5DA8" w:rsidRPr="00A217D5" w:rsidRDefault="00BC5DA8" w:rsidP="00264C5E">
            <w:pPr>
              <w:rPr>
                <w:sz w:val="20"/>
              </w:rPr>
            </w:pPr>
          </w:p>
        </w:tc>
        <w:tc>
          <w:tcPr>
            <w:tcW w:w="397" w:type="dxa"/>
          </w:tcPr>
          <w:p w14:paraId="78940C7C" w14:textId="77777777" w:rsidR="00BC5DA8" w:rsidRPr="00A217D5" w:rsidRDefault="00BC5DA8" w:rsidP="00264C5E">
            <w:pPr>
              <w:rPr>
                <w:sz w:val="20"/>
              </w:rPr>
            </w:pPr>
          </w:p>
        </w:tc>
        <w:tc>
          <w:tcPr>
            <w:tcW w:w="396" w:type="dxa"/>
          </w:tcPr>
          <w:p w14:paraId="62AFEE2D" w14:textId="77777777" w:rsidR="00BC5DA8" w:rsidRDefault="00BC5DA8" w:rsidP="00264C5E"/>
        </w:tc>
        <w:tc>
          <w:tcPr>
            <w:tcW w:w="397" w:type="dxa"/>
          </w:tcPr>
          <w:p w14:paraId="12511B61" w14:textId="77777777" w:rsidR="00BC5DA8" w:rsidRDefault="00BC5DA8" w:rsidP="00264C5E"/>
        </w:tc>
        <w:tc>
          <w:tcPr>
            <w:tcW w:w="396" w:type="dxa"/>
          </w:tcPr>
          <w:p w14:paraId="4C940259" w14:textId="77777777" w:rsidR="00BC5DA8" w:rsidRDefault="00BC5DA8" w:rsidP="00264C5E"/>
        </w:tc>
        <w:tc>
          <w:tcPr>
            <w:tcW w:w="396" w:type="dxa"/>
          </w:tcPr>
          <w:p w14:paraId="652AED51" w14:textId="77777777" w:rsidR="00BC5DA8" w:rsidRDefault="00BC5DA8" w:rsidP="00264C5E"/>
        </w:tc>
        <w:tc>
          <w:tcPr>
            <w:tcW w:w="397" w:type="dxa"/>
          </w:tcPr>
          <w:p w14:paraId="3ADF263A" w14:textId="77777777" w:rsidR="00BC5DA8" w:rsidRDefault="00BC5DA8" w:rsidP="00264C5E"/>
        </w:tc>
        <w:tc>
          <w:tcPr>
            <w:tcW w:w="396" w:type="dxa"/>
          </w:tcPr>
          <w:p w14:paraId="1DCA44D5" w14:textId="77777777" w:rsidR="00BC5DA8" w:rsidRDefault="00BC5DA8" w:rsidP="00264C5E"/>
        </w:tc>
        <w:tc>
          <w:tcPr>
            <w:tcW w:w="396" w:type="dxa"/>
          </w:tcPr>
          <w:p w14:paraId="73BF56F9" w14:textId="77777777" w:rsidR="00BC5DA8" w:rsidRDefault="00BC5DA8" w:rsidP="00264C5E"/>
        </w:tc>
        <w:tc>
          <w:tcPr>
            <w:tcW w:w="397" w:type="dxa"/>
          </w:tcPr>
          <w:p w14:paraId="0E78861F" w14:textId="77777777" w:rsidR="00BC5DA8" w:rsidRDefault="00BC5DA8" w:rsidP="00264C5E"/>
        </w:tc>
        <w:tc>
          <w:tcPr>
            <w:tcW w:w="396" w:type="dxa"/>
          </w:tcPr>
          <w:p w14:paraId="40BE09E2" w14:textId="77777777" w:rsidR="00BC5DA8" w:rsidRDefault="00BC5DA8" w:rsidP="00264C5E"/>
        </w:tc>
        <w:tc>
          <w:tcPr>
            <w:tcW w:w="397" w:type="dxa"/>
          </w:tcPr>
          <w:p w14:paraId="558E0CE6" w14:textId="77777777" w:rsidR="00BC5DA8" w:rsidRDefault="00BC5DA8" w:rsidP="00264C5E"/>
        </w:tc>
        <w:tc>
          <w:tcPr>
            <w:tcW w:w="396" w:type="dxa"/>
          </w:tcPr>
          <w:p w14:paraId="4591BFAD" w14:textId="77777777" w:rsidR="00BC5DA8" w:rsidRDefault="00BC5DA8" w:rsidP="00264C5E"/>
        </w:tc>
        <w:tc>
          <w:tcPr>
            <w:tcW w:w="396" w:type="dxa"/>
          </w:tcPr>
          <w:p w14:paraId="03732DD0" w14:textId="77777777" w:rsidR="00BC5DA8" w:rsidRDefault="00BC5DA8" w:rsidP="00264C5E"/>
        </w:tc>
        <w:tc>
          <w:tcPr>
            <w:tcW w:w="397" w:type="dxa"/>
          </w:tcPr>
          <w:p w14:paraId="74B12F7E" w14:textId="77777777" w:rsidR="00BC5DA8" w:rsidRDefault="00BC5DA8" w:rsidP="00264C5E"/>
        </w:tc>
        <w:tc>
          <w:tcPr>
            <w:tcW w:w="396" w:type="dxa"/>
          </w:tcPr>
          <w:p w14:paraId="4C77F80C" w14:textId="77777777" w:rsidR="00BC5DA8" w:rsidRDefault="00BC5DA8" w:rsidP="00264C5E"/>
        </w:tc>
        <w:tc>
          <w:tcPr>
            <w:tcW w:w="396" w:type="dxa"/>
          </w:tcPr>
          <w:p w14:paraId="3173C731" w14:textId="77777777" w:rsidR="00BC5DA8" w:rsidRDefault="00BC5DA8" w:rsidP="00264C5E"/>
        </w:tc>
        <w:tc>
          <w:tcPr>
            <w:tcW w:w="397" w:type="dxa"/>
          </w:tcPr>
          <w:p w14:paraId="41AD6CAE" w14:textId="77777777" w:rsidR="00BC5DA8" w:rsidRDefault="00BC5DA8" w:rsidP="00264C5E"/>
        </w:tc>
        <w:tc>
          <w:tcPr>
            <w:tcW w:w="396" w:type="dxa"/>
          </w:tcPr>
          <w:p w14:paraId="352F2CCC" w14:textId="77777777" w:rsidR="00BC5DA8" w:rsidRDefault="00BC5DA8" w:rsidP="00264C5E"/>
        </w:tc>
        <w:tc>
          <w:tcPr>
            <w:tcW w:w="397" w:type="dxa"/>
          </w:tcPr>
          <w:p w14:paraId="6DD662ED" w14:textId="6D788AE5" w:rsidR="00BC5DA8" w:rsidRDefault="00BC5DA8" w:rsidP="00264C5E">
            <w:r>
              <w:t xml:space="preserve">X </w:t>
            </w:r>
          </w:p>
        </w:tc>
      </w:tr>
    </w:tbl>
    <w:p w14:paraId="4DB683D3" w14:textId="77777777" w:rsidR="006A6F6C" w:rsidRDefault="006A6F6C" w:rsidP="000545C1">
      <w:pPr>
        <w:pStyle w:val="NormalWeb"/>
        <w:sectPr w:rsidR="006A6F6C" w:rsidSect="00CE1385">
          <w:pgSz w:w="23808" w:h="16840" w:orient="landscape" w:code="8"/>
          <w:pgMar w:top="862" w:right="578" w:bottom="567" w:left="567" w:header="561" w:footer="414" w:gutter="0"/>
          <w:cols w:space="708"/>
          <w:docGrid w:linePitch="360"/>
        </w:sectPr>
      </w:pPr>
    </w:p>
    <w:p w14:paraId="78B6C726" w14:textId="58B1032A" w:rsidR="000545C1" w:rsidRDefault="000545C1" w:rsidP="000545C1">
      <w:pPr>
        <w:pStyle w:val="Heading1"/>
      </w:pPr>
      <w:bookmarkStart w:id="34" w:name="_Toc511125527"/>
      <w:r w:rsidRPr="00B95819">
        <w:lastRenderedPageBreak/>
        <w:t>Testgevallen</w:t>
      </w:r>
      <w:bookmarkEnd w:id="34"/>
    </w:p>
    <w:p w14:paraId="19D35A98" w14:textId="5C47481E" w:rsidR="006645F0" w:rsidRDefault="006645F0" w:rsidP="006645F0"/>
    <w:p w14:paraId="0733633D" w14:textId="3AAD323A" w:rsidR="00AF65B3" w:rsidRDefault="00AF65B3" w:rsidP="00AF65B3">
      <w:pPr>
        <w:pStyle w:val="Heading2"/>
      </w:pPr>
      <w:bookmarkStart w:id="35" w:name="_Toc511125528"/>
      <w:r>
        <w:t>Database testgevallen</w:t>
      </w:r>
      <w:bookmarkEnd w:id="35"/>
    </w:p>
    <w:p w14:paraId="216CA45A" w14:textId="77777777" w:rsidR="00AB6987" w:rsidRPr="00AB6987" w:rsidRDefault="00AB6987" w:rsidP="00AB6987">
      <w:bookmarkStart w:id="36" w:name="_Hlk514935698"/>
    </w:p>
    <w:tbl>
      <w:tblPr>
        <w:tblStyle w:val="TableGrid"/>
        <w:tblW w:w="10201" w:type="dxa"/>
        <w:tblLook w:val="04A0" w:firstRow="1" w:lastRow="0" w:firstColumn="1" w:lastColumn="0" w:noHBand="0" w:noVBand="1"/>
      </w:tblPr>
      <w:tblGrid>
        <w:gridCol w:w="988"/>
        <w:gridCol w:w="612"/>
        <w:gridCol w:w="2223"/>
        <w:gridCol w:w="2835"/>
        <w:gridCol w:w="2268"/>
        <w:gridCol w:w="1275"/>
      </w:tblGrid>
      <w:tr w:rsidR="007B57CB" w14:paraId="5E1EF533" w14:textId="77777777" w:rsidTr="00AB6987">
        <w:tc>
          <w:tcPr>
            <w:tcW w:w="988" w:type="dxa"/>
            <w:shd w:val="clear" w:color="auto" w:fill="E5B8B7" w:themeFill="accent2" w:themeFillTint="66"/>
          </w:tcPr>
          <w:p w14:paraId="5972C173" w14:textId="77777777" w:rsidR="00AF65B3" w:rsidRDefault="00AF65B3" w:rsidP="006643DF">
            <w:bookmarkStart w:id="37" w:name="_Hlk514935126"/>
            <w:r>
              <w:t>Testcase ID</w:t>
            </w:r>
          </w:p>
        </w:tc>
        <w:tc>
          <w:tcPr>
            <w:tcW w:w="612" w:type="dxa"/>
            <w:shd w:val="clear" w:color="auto" w:fill="E5B8B7" w:themeFill="accent2" w:themeFillTint="66"/>
          </w:tcPr>
          <w:p w14:paraId="5DBB5519" w14:textId="77777777" w:rsidR="00AF65B3" w:rsidRDefault="00AF65B3" w:rsidP="006643DF">
            <w:r>
              <w:t>Stap</w:t>
            </w:r>
          </w:p>
        </w:tc>
        <w:tc>
          <w:tcPr>
            <w:tcW w:w="2223" w:type="dxa"/>
            <w:shd w:val="clear" w:color="auto" w:fill="E5B8B7" w:themeFill="accent2" w:themeFillTint="66"/>
          </w:tcPr>
          <w:p w14:paraId="76BC7918" w14:textId="77777777" w:rsidR="00AF65B3" w:rsidRDefault="00AF65B3" w:rsidP="006643DF">
            <w:r>
              <w:t>Beschrijvingstap</w:t>
            </w:r>
          </w:p>
        </w:tc>
        <w:tc>
          <w:tcPr>
            <w:tcW w:w="2835" w:type="dxa"/>
            <w:shd w:val="clear" w:color="auto" w:fill="E5B8B7" w:themeFill="accent2" w:themeFillTint="66"/>
          </w:tcPr>
          <w:p w14:paraId="377E85D4" w14:textId="77777777" w:rsidR="00AF65B3" w:rsidRDefault="00AF65B3" w:rsidP="006643DF">
            <w:r>
              <w:t>Verwachte resultaat</w:t>
            </w:r>
          </w:p>
        </w:tc>
        <w:tc>
          <w:tcPr>
            <w:tcW w:w="2268" w:type="dxa"/>
            <w:shd w:val="clear" w:color="auto" w:fill="E5B8B7" w:themeFill="accent2" w:themeFillTint="66"/>
          </w:tcPr>
          <w:p w14:paraId="0BE0F674" w14:textId="77777777" w:rsidR="00AF65B3" w:rsidRDefault="00AF65B3" w:rsidP="006643DF">
            <w:r>
              <w:t>Geobserveerde resultaat</w:t>
            </w:r>
          </w:p>
        </w:tc>
        <w:tc>
          <w:tcPr>
            <w:tcW w:w="1275" w:type="dxa"/>
            <w:shd w:val="clear" w:color="auto" w:fill="E5B8B7" w:themeFill="accent2" w:themeFillTint="66"/>
          </w:tcPr>
          <w:p w14:paraId="505B6AD9" w14:textId="77777777" w:rsidR="00AF65B3" w:rsidRDefault="00AF65B3" w:rsidP="006643DF">
            <w:r>
              <w:t xml:space="preserve">Resultaat </w:t>
            </w:r>
          </w:p>
        </w:tc>
      </w:tr>
      <w:tr w:rsidR="007B57CB" w14:paraId="3041255A" w14:textId="77777777" w:rsidTr="00AB6987">
        <w:trPr>
          <w:trHeight w:val="232"/>
        </w:trPr>
        <w:tc>
          <w:tcPr>
            <w:tcW w:w="988" w:type="dxa"/>
            <w:vMerge w:val="restart"/>
          </w:tcPr>
          <w:p w14:paraId="64B194B8" w14:textId="77777777" w:rsidR="00AF65B3" w:rsidRDefault="00AF65B3" w:rsidP="006643DF">
            <w:r>
              <w:t>DB_T1</w:t>
            </w:r>
          </w:p>
        </w:tc>
        <w:tc>
          <w:tcPr>
            <w:tcW w:w="612" w:type="dxa"/>
          </w:tcPr>
          <w:p w14:paraId="11BFD685" w14:textId="77777777" w:rsidR="00AF65B3" w:rsidRDefault="00AF65B3" w:rsidP="006643DF">
            <w:r>
              <w:t>1</w:t>
            </w:r>
          </w:p>
        </w:tc>
        <w:tc>
          <w:tcPr>
            <w:tcW w:w="2223" w:type="dxa"/>
          </w:tcPr>
          <w:p w14:paraId="0795723A" w14:textId="45697CB7" w:rsidR="00AF65B3" w:rsidRDefault="005C33A4" w:rsidP="006643DF">
            <w:r>
              <w:t>Start applicatie</w:t>
            </w:r>
          </w:p>
        </w:tc>
        <w:tc>
          <w:tcPr>
            <w:tcW w:w="2835" w:type="dxa"/>
            <w:vMerge w:val="restart"/>
          </w:tcPr>
          <w:p w14:paraId="0B4BE09B" w14:textId="30CAABA8" w:rsidR="00AF65B3" w:rsidRDefault="008E777C" w:rsidP="006643DF">
            <w:r>
              <w:t>Applicatie heeft nu connectie met de database dit is te zien aan de treeview aan de linker kant</w:t>
            </w:r>
          </w:p>
        </w:tc>
        <w:tc>
          <w:tcPr>
            <w:tcW w:w="2268" w:type="dxa"/>
            <w:vMerge w:val="restart"/>
          </w:tcPr>
          <w:p w14:paraId="78F4635C" w14:textId="77777777" w:rsidR="00AF65B3" w:rsidRDefault="00AF65B3" w:rsidP="006643DF"/>
        </w:tc>
        <w:tc>
          <w:tcPr>
            <w:tcW w:w="1275" w:type="dxa"/>
            <w:vMerge w:val="restart"/>
          </w:tcPr>
          <w:p w14:paraId="5294C472" w14:textId="72E54A0F" w:rsidR="00AF65B3" w:rsidRDefault="00E41807" w:rsidP="006643DF">
            <w:r>
              <w:rPr>
                <w:rFonts w:ascii="Calibri" w:hAnsi="Calibri" w:cs="Arial"/>
                <w:color w:val="76923C" w:themeColor="accent3" w:themeShade="BF"/>
              </w:rPr>
              <w:t>PASSED</w:t>
            </w:r>
          </w:p>
        </w:tc>
      </w:tr>
      <w:tr w:rsidR="007B57CB" w14:paraId="0782EAA5" w14:textId="77777777" w:rsidTr="00AB6987">
        <w:trPr>
          <w:trHeight w:val="232"/>
        </w:trPr>
        <w:tc>
          <w:tcPr>
            <w:tcW w:w="988" w:type="dxa"/>
            <w:vMerge/>
          </w:tcPr>
          <w:p w14:paraId="4E42C2AA" w14:textId="77777777" w:rsidR="00AF65B3" w:rsidRDefault="00AF65B3" w:rsidP="006643DF"/>
        </w:tc>
        <w:tc>
          <w:tcPr>
            <w:tcW w:w="612" w:type="dxa"/>
          </w:tcPr>
          <w:p w14:paraId="21E9798D" w14:textId="77777777" w:rsidR="00AF65B3" w:rsidRDefault="00AF65B3" w:rsidP="006643DF">
            <w:r>
              <w:t>2</w:t>
            </w:r>
          </w:p>
        </w:tc>
        <w:tc>
          <w:tcPr>
            <w:tcW w:w="2223" w:type="dxa"/>
          </w:tcPr>
          <w:p w14:paraId="14E8CC19" w14:textId="2C3F8941" w:rsidR="00AF65B3" w:rsidRDefault="00CA032A" w:rsidP="006643DF">
            <w:r>
              <w:t xml:space="preserve">Klik op </w:t>
            </w:r>
            <w:r w:rsidR="008E777C">
              <w:t>“Yes”</w:t>
            </w:r>
          </w:p>
        </w:tc>
        <w:tc>
          <w:tcPr>
            <w:tcW w:w="2835" w:type="dxa"/>
            <w:vMerge/>
          </w:tcPr>
          <w:p w14:paraId="41EAA590" w14:textId="77777777" w:rsidR="00AF65B3" w:rsidRDefault="00AF65B3" w:rsidP="006643DF"/>
        </w:tc>
        <w:tc>
          <w:tcPr>
            <w:tcW w:w="2268" w:type="dxa"/>
            <w:vMerge/>
          </w:tcPr>
          <w:p w14:paraId="61DE4DEB" w14:textId="77777777" w:rsidR="00AF65B3" w:rsidRDefault="00AF65B3" w:rsidP="006643DF"/>
        </w:tc>
        <w:tc>
          <w:tcPr>
            <w:tcW w:w="1275" w:type="dxa"/>
            <w:vMerge/>
          </w:tcPr>
          <w:p w14:paraId="28600A96" w14:textId="77777777" w:rsidR="00AF65B3" w:rsidRDefault="00AF65B3" w:rsidP="006643DF"/>
        </w:tc>
      </w:tr>
      <w:tr w:rsidR="007B57CB" w14:paraId="11862A2A" w14:textId="77777777" w:rsidTr="00AB6987">
        <w:trPr>
          <w:trHeight w:val="77"/>
        </w:trPr>
        <w:tc>
          <w:tcPr>
            <w:tcW w:w="988" w:type="dxa"/>
            <w:vMerge w:val="restart"/>
          </w:tcPr>
          <w:p w14:paraId="03C97A18" w14:textId="77777777" w:rsidR="007B57CB" w:rsidRDefault="007B57CB" w:rsidP="006643DF">
            <w:r>
              <w:t>DB_T2</w:t>
            </w:r>
          </w:p>
        </w:tc>
        <w:tc>
          <w:tcPr>
            <w:tcW w:w="612" w:type="dxa"/>
          </w:tcPr>
          <w:p w14:paraId="1AA74909" w14:textId="36EED5CC" w:rsidR="007B57CB" w:rsidRDefault="007B57CB" w:rsidP="006643DF">
            <w:r>
              <w:t>1</w:t>
            </w:r>
          </w:p>
        </w:tc>
        <w:tc>
          <w:tcPr>
            <w:tcW w:w="2223" w:type="dxa"/>
          </w:tcPr>
          <w:p w14:paraId="1EA99F4F" w14:textId="76A335BE" w:rsidR="007B57CB" w:rsidRDefault="007B57CB" w:rsidP="006643DF">
            <w:r>
              <w:t>Start applicatie</w:t>
            </w:r>
          </w:p>
        </w:tc>
        <w:tc>
          <w:tcPr>
            <w:tcW w:w="2835" w:type="dxa"/>
            <w:vMerge w:val="restart"/>
          </w:tcPr>
          <w:p w14:paraId="6C5166A6" w14:textId="26199265" w:rsidR="007B57CB" w:rsidRDefault="007B57CB" w:rsidP="006643DF">
            <w:r>
              <w:t>Applicatie heeft nu connectie met de database dit is te zien aan de treeview aan de linker kant</w:t>
            </w:r>
          </w:p>
        </w:tc>
        <w:tc>
          <w:tcPr>
            <w:tcW w:w="2268" w:type="dxa"/>
            <w:vMerge w:val="restart"/>
          </w:tcPr>
          <w:p w14:paraId="09DBDD0D" w14:textId="77777777" w:rsidR="007B57CB" w:rsidRDefault="007B57CB" w:rsidP="006643DF"/>
        </w:tc>
        <w:tc>
          <w:tcPr>
            <w:tcW w:w="1275" w:type="dxa"/>
            <w:vMerge w:val="restart"/>
          </w:tcPr>
          <w:p w14:paraId="52BC012E" w14:textId="6E59C388" w:rsidR="007B57CB" w:rsidRDefault="00E41807" w:rsidP="006643DF">
            <w:r>
              <w:rPr>
                <w:rFonts w:ascii="Calibri" w:hAnsi="Calibri" w:cs="Arial"/>
                <w:color w:val="76923C" w:themeColor="accent3" w:themeShade="BF"/>
              </w:rPr>
              <w:t>PASSED</w:t>
            </w:r>
          </w:p>
        </w:tc>
      </w:tr>
      <w:tr w:rsidR="007B57CB" w14:paraId="4EBCCADF" w14:textId="77777777" w:rsidTr="00AB6987">
        <w:trPr>
          <w:trHeight w:val="77"/>
        </w:trPr>
        <w:tc>
          <w:tcPr>
            <w:tcW w:w="988" w:type="dxa"/>
            <w:vMerge/>
          </w:tcPr>
          <w:p w14:paraId="5849F0BB" w14:textId="77777777" w:rsidR="007B57CB" w:rsidRDefault="007B57CB" w:rsidP="006643DF"/>
        </w:tc>
        <w:tc>
          <w:tcPr>
            <w:tcW w:w="612" w:type="dxa"/>
          </w:tcPr>
          <w:p w14:paraId="27A52AAC" w14:textId="038CC5C2" w:rsidR="007B57CB" w:rsidRDefault="007B57CB" w:rsidP="006643DF">
            <w:r>
              <w:t>2</w:t>
            </w:r>
          </w:p>
        </w:tc>
        <w:tc>
          <w:tcPr>
            <w:tcW w:w="2223" w:type="dxa"/>
          </w:tcPr>
          <w:p w14:paraId="0662E22D" w14:textId="1593617B" w:rsidR="007B57CB" w:rsidRDefault="007B57CB" w:rsidP="006643DF">
            <w:r>
              <w:t>Klik op “No”</w:t>
            </w:r>
          </w:p>
        </w:tc>
        <w:tc>
          <w:tcPr>
            <w:tcW w:w="2835" w:type="dxa"/>
            <w:vMerge/>
          </w:tcPr>
          <w:p w14:paraId="1A8B9C16" w14:textId="77777777" w:rsidR="007B57CB" w:rsidRDefault="007B57CB" w:rsidP="006643DF"/>
        </w:tc>
        <w:tc>
          <w:tcPr>
            <w:tcW w:w="2268" w:type="dxa"/>
            <w:vMerge/>
          </w:tcPr>
          <w:p w14:paraId="78EFB342" w14:textId="77777777" w:rsidR="007B57CB" w:rsidRDefault="007B57CB" w:rsidP="006643DF"/>
        </w:tc>
        <w:tc>
          <w:tcPr>
            <w:tcW w:w="1275" w:type="dxa"/>
            <w:vMerge/>
          </w:tcPr>
          <w:p w14:paraId="1EBCDED1" w14:textId="77777777" w:rsidR="007B57CB" w:rsidRDefault="007B57CB" w:rsidP="006643DF"/>
        </w:tc>
      </w:tr>
      <w:tr w:rsidR="007B57CB" w14:paraId="2CB70ABC" w14:textId="77777777" w:rsidTr="00AB6987">
        <w:trPr>
          <w:trHeight w:val="77"/>
        </w:trPr>
        <w:tc>
          <w:tcPr>
            <w:tcW w:w="988" w:type="dxa"/>
            <w:vMerge/>
          </w:tcPr>
          <w:p w14:paraId="608C794C" w14:textId="77777777" w:rsidR="007B57CB" w:rsidRDefault="007B57CB" w:rsidP="006643DF"/>
        </w:tc>
        <w:tc>
          <w:tcPr>
            <w:tcW w:w="612" w:type="dxa"/>
          </w:tcPr>
          <w:p w14:paraId="08164F13" w14:textId="4A8B645D" w:rsidR="007B57CB" w:rsidRDefault="007B57CB" w:rsidP="006643DF">
            <w:r>
              <w:t>3</w:t>
            </w:r>
          </w:p>
        </w:tc>
        <w:tc>
          <w:tcPr>
            <w:tcW w:w="2223" w:type="dxa"/>
          </w:tcPr>
          <w:p w14:paraId="5AE4460C" w14:textId="3620E83E" w:rsidR="007B57CB" w:rsidRDefault="007B57CB" w:rsidP="006643DF">
            <w:r>
              <w:t>Voor datasource “devw7client10”</w:t>
            </w:r>
          </w:p>
        </w:tc>
        <w:tc>
          <w:tcPr>
            <w:tcW w:w="2835" w:type="dxa"/>
            <w:vMerge/>
          </w:tcPr>
          <w:p w14:paraId="02601267" w14:textId="77777777" w:rsidR="007B57CB" w:rsidRDefault="007B57CB" w:rsidP="006643DF"/>
        </w:tc>
        <w:tc>
          <w:tcPr>
            <w:tcW w:w="2268" w:type="dxa"/>
            <w:vMerge/>
          </w:tcPr>
          <w:p w14:paraId="3AAEBD4E" w14:textId="77777777" w:rsidR="007B57CB" w:rsidRDefault="007B57CB" w:rsidP="006643DF"/>
        </w:tc>
        <w:tc>
          <w:tcPr>
            <w:tcW w:w="1275" w:type="dxa"/>
            <w:vMerge/>
          </w:tcPr>
          <w:p w14:paraId="5CA1228B" w14:textId="77777777" w:rsidR="007B57CB" w:rsidRDefault="007B57CB" w:rsidP="006643DF"/>
        </w:tc>
      </w:tr>
      <w:tr w:rsidR="007B57CB" w14:paraId="537C0400" w14:textId="77777777" w:rsidTr="00AB6987">
        <w:trPr>
          <w:trHeight w:val="77"/>
        </w:trPr>
        <w:tc>
          <w:tcPr>
            <w:tcW w:w="988" w:type="dxa"/>
            <w:vMerge/>
          </w:tcPr>
          <w:p w14:paraId="052398C8" w14:textId="77777777" w:rsidR="007B57CB" w:rsidRDefault="007B57CB" w:rsidP="006643DF"/>
        </w:tc>
        <w:tc>
          <w:tcPr>
            <w:tcW w:w="612" w:type="dxa"/>
          </w:tcPr>
          <w:p w14:paraId="41A8D2E6" w14:textId="60962929" w:rsidR="007B57CB" w:rsidRDefault="007B57CB" w:rsidP="006643DF">
            <w:r>
              <w:t>4</w:t>
            </w:r>
          </w:p>
        </w:tc>
        <w:tc>
          <w:tcPr>
            <w:tcW w:w="2223" w:type="dxa"/>
          </w:tcPr>
          <w:p w14:paraId="6BC21C5C" w14:textId="35E7D7E6" w:rsidR="007B57CB" w:rsidRDefault="007B57CB" w:rsidP="006643DF">
            <w:r>
              <w:t>Voor catalog “PROMASST</w:t>
            </w:r>
          </w:p>
          <w:p w14:paraId="0D03A4FE" w14:textId="77777777" w:rsidR="00AB6987" w:rsidRDefault="007B57CB" w:rsidP="006643DF">
            <w:r>
              <w:t>_</w:t>
            </w:r>
            <w:r w:rsidR="00AB6987">
              <w:t>MES_V7.3.0_</w:t>
            </w:r>
          </w:p>
          <w:p w14:paraId="04AF9BC6" w14:textId="67A055AC" w:rsidR="007B57CB" w:rsidRDefault="00AB6987" w:rsidP="006643DF">
            <w:r>
              <w:t>WithTestData</w:t>
            </w:r>
            <w:r w:rsidR="007B57CB">
              <w:t>”</w:t>
            </w:r>
          </w:p>
        </w:tc>
        <w:tc>
          <w:tcPr>
            <w:tcW w:w="2835" w:type="dxa"/>
            <w:vMerge/>
          </w:tcPr>
          <w:p w14:paraId="5FF7A2B7" w14:textId="77777777" w:rsidR="007B57CB" w:rsidRDefault="007B57CB" w:rsidP="006643DF"/>
        </w:tc>
        <w:tc>
          <w:tcPr>
            <w:tcW w:w="2268" w:type="dxa"/>
            <w:vMerge/>
          </w:tcPr>
          <w:p w14:paraId="3A2A31A1" w14:textId="77777777" w:rsidR="007B57CB" w:rsidRDefault="007B57CB" w:rsidP="006643DF"/>
        </w:tc>
        <w:tc>
          <w:tcPr>
            <w:tcW w:w="1275" w:type="dxa"/>
            <w:vMerge/>
          </w:tcPr>
          <w:p w14:paraId="7FBEBD95" w14:textId="77777777" w:rsidR="007B57CB" w:rsidRDefault="007B57CB" w:rsidP="006643DF"/>
        </w:tc>
      </w:tr>
      <w:tr w:rsidR="007B57CB" w14:paraId="30C5FFDF" w14:textId="77777777" w:rsidTr="00AB6987">
        <w:trPr>
          <w:trHeight w:val="77"/>
        </w:trPr>
        <w:tc>
          <w:tcPr>
            <w:tcW w:w="988" w:type="dxa"/>
            <w:vMerge/>
          </w:tcPr>
          <w:p w14:paraId="6F030A9B" w14:textId="77777777" w:rsidR="007B57CB" w:rsidRDefault="007B57CB" w:rsidP="006643DF"/>
        </w:tc>
        <w:tc>
          <w:tcPr>
            <w:tcW w:w="612" w:type="dxa"/>
          </w:tcPr>
          <w:p w14:paraId="62BADE3C" w14:textId="44CBED9F" w:rsidR="007B57CB" w:rsidRDefault="007B57CB" w:rsidP="006643DF">
            <w:r>
              <w:t>5</w:t>
            </w:r>
          </w:p>
        </w:tc>
        <w:tc>
          <w:tcPr>
            <w:tcW w:w="2223" w:type="dxa"/>
          </w:tcPr>
          <w:p w14:paraId="35EC7C70" w14:textId="54AE4711" w:rsidR="007B57CB" w:rsidRDefault="007B57CB" w:rsidP="006643DF">
            <w:r>
              <w:t>Klik op “Ok”</w:t>
            </w:r>
          </w:p>
        </w:tc>
        <w:tc>
          <w:tcPr>
            <w:tcW w:w="2835" w:type="dxa"/>
            <w:vMerge/>
          </w:tcPr>
          <w:p w14:paraId="4C6EA9F5" w14:textId="77777777" w:rsidR="007B57CB" w:rsidRDefault="007B57CB" w:rsidP="006643DF"/>
        </w:tc>
        <w:tc>
          <w:tcPr>
            <w:tcW w:w="2268" w:type="dxa"/>
            <w:vMerge/>
          </w:tcPr>
          <w:p w14:paraId="4C7AEA9A" w14:textId="77777777" w:rsidR="007B57CB" w:rsidRDefault="007B57CB" w:rsidP="006643DF"/>
        </w:tc>
        <w:tc>
          <w:tcPr>
            <w:tcW w:w="1275" w:type="dxa"/>
            <w:vMerge/>
          </w:tcPr>
          <w:p w14:paraId="2287048B" w14:textId="77777777" w:rsidR="007B57CB" w:rsidRDefault="007B57CB" w:rsidP="006643DF"/>
        </w:tc>
      </w:tr>
      <w:tr w:rsidR="007B57CB" w14:paraId="50691AAD" w14:textId="77777777" w:rsidTr="00AB6987">
        <w:tc>
          <w:tcPr>
            <w:tcW w:w="988" w:type="dxa"/>
            <w:vMerge w:val="restart"/>
          </w:tcPr>
          <w:p w14:paraId="630C48AD" w14:textId="77777777" w:rsidR="007B57CB" w:rsidRDefault="007B57CB" w:rsidP="006643DF">
            <w:r>
              <w:t>DB_T3</w:t>
            </w:r>
          </w:p>
        </w:tc>
        <w:tc>
          <w:tcPr>
            <w:tcW w:w="612" w:type="dxa"/>
          </w:tcPr>
          <w:p w14:paraId="47AA04E5" w14:textId="4CB1338C" w:rsidR="007B57CB" w:rsidRDefault="007B57CB" w:rsidP="006643DF">
            <w:r>
              <w:t>1</w:t>
            </w:r>
          </w:p>
        </w:tc>
        <w:tc>
          <w:tcPr>
            <w:tcW w:w="2223" w:type="dxa"/>
          </w:tcPr>
          <w:p w14:paraId="608A94C3" w14:textId="102CD5B7" w:rsidR="007B57CB" w:rsidRDefault="007B57CB" w:rsidP="006643DF">
            <w:r>
              <w:t>Klik op de blauwe knop links boven</w:t>
            </w:r>
          </w:p>
        </w:tc>
        <w:tc>
          <w:tcPr>
            <w:tcW w:w="2835" w:type="dxa"/>
            <w:vMerge w:val="restart"/>
          </w:tcPr>
          <w:p w14:paraId="3F79F94C" w14:textId="03ED2C2F" w:rsidR="007B57CB" w:rsidRDefault="00EE0C1F" w:rsidP="006643DF">
            <w:r>
              <w:t>De applicatie is refreshed omdat de database data opnieuw opgehaald is</w:t>
            </w:r>
          </w:p>
        </w:tc>
        <w:tc>
          <w:tcPr>
            <w:tcW w:w="2268" w:type="dxa"/>
            <w:vMerge w:val="restart"/>
          </w:tcPr>
          <w:p w14:paraId="455DA722" w14:textId="77777777" w:rsidR="007B57CB" w:rsidRDefault="007B57CB" w:rsidP="006643DF"/>
        </w:tc>
        <w:tc>
          <w:tcPr>
            <w:tcW w:w="1275" w:type="dxa"/>
            <w:vMerge w:val="restart"/>
          </w:tcPr>
          <w:p w14:paraId="34E1AAFA" w14:textId="4E6F8351" w:rsidR="007B57CB" w:rsidRDefault="00E41807" w:rsidP="006643DF">
            <w:r>
              <w:rPr>
                <w:rFonts w:ascii="Calibri" w:hAnsi="Calibri" w:cs="Arial"/>
                <w:color w:val="76923C" w:themeColor="accent3" w:themeShade="BF"/>
              </w:rPr>
              <w:t>PASSED</w:t>
            </w:r>
          </w:p>
        </w:tc>
      </w:tr>
      <w:tr w:rsidR="007B57CB" w:rsidRPr="00C359DF" w14:paraId="1C84B824" w14:textId="77777777" w:rsidTr="00AB6987">
        <w:tc>
          <w:tcPr>
            <w:tcW w:w="988" w:type="dxa"/>
            <w:vMerge/>
          </w:tcPr>
          <w:p w14:paraId="16C1F795" w14:textId="77777777" w:rsidR="007B57CB" w:rsidRDefault="007B57CB" w:rsidP="006643DF"/>
        </w:tc>
        <w:tc>
          <w:tcPr>
            <w:tcW w:w="612" w:type="dxa"/>
          </w:tcPr>
          <w:p w14:paraId="2A43C7B4" w14:textId="451361B1" w:rsidR="007B57CB" w:rsidRDefault="007B57CB" w:rsidP="006643DF">
            <w:r>
              <w:t>2</w:t>
            </w:r>
          </w:p>
        </w:tc>
        <w:tc>
          <w:tcPr>
            <w:tcW w:w="2223" w:type="dxa"/>
          </w:tcPr>
          <w:p w14:paraId="0550FD31" w14:textId="39FD33D2" w:rsidR="007B57CB" w:rsidRPr="0046236E" w:rsidRDefault="007B57CB" w:rsidP="006643DF">
            <w:pPr>
              <w:rPr>
                <w:lang w:val="en-US"/>
              </w:rPr>
            </w:pPr>
            <w:r w:rsidRPr="0046236E">
              <w:rPr>
                <w:lang w:val="en-US"/>
              </w:rPr>
              <w:t>Klik op “connect to a database”</w:t>
            </w:r>
          </w:p>
        </w:tc>
        <w:tc>
          <w:tcPr>
            <w:tcW w:w="2835" w:type="dxa"/>
            <w:vMerge/>
          </w:tcPr>
          <w:p w14:paraId="0F0DE824" w14:textId="77777777" w:rsidR="007B57CB" w:rsidRPr="0046236E" w:rsidRDefault="007B57CB" w:rsidP="006643DF">
            <w:pPr>
              <w:rPr>
                <w:lang w:val="en-US"/>
              </w:rPr>
            </w:pPr>
          </w:p>
        </w:tc>
        <w:tc>
          <w:tcPr>
            <w:tcW w:w="2268" w:type="dxa"/>
            <w:vMerge/>
          </w:tcPr>
          <w:p w14:paraId="238F6E6B" w14:textId="77777777" w:rsidR="007B57CB" w:rsidRPr="0046236E" w:rsidRDefault="007B57CB" w:rsidP="006643DF">
            <w:pPr>
              <w:rPr>
                <w:lang w:val="en-US"/>
              </w:rPr>
            </w:pPr>
          </w:p>
        </w:tc>
        <w:tc>
          <w:tcPr>
            <w:tcW w:w="1275" w:type="dxa"/>
            <w:vMerge/>
          </w:tcPr>
          <w:p w14:paraId="508BC155" w14:textId="77777777" w:rsidR="007B57CB" w:rsidRPr="0046236E" w:rsidRDefault="007B57CB" w:rsidP="006643DF">
            <w:pPr>
              <w:rPr>
                <w:lang w:val="en-US"/>
              </w:rPr>
            </w:pPr>
          </w:p>
        </w:tc>
      </w:tr>
      <w:tr w:rsidR="007B57CB" w14:paraId="389B95D5" w14:textId="77777777" w:rsidTr="00AB6987">
        <w:tc>
          <w:tcPr>
            <w:tcW w:w="988" w:type="dxa"/>
            <w:vMerge/>
          </w:tcPr>
          <w:p w14:paraId="44E58DF6" w14:textId="77777777" w:rsidR="007B57CB" w:rsidRPr="0046236E" w:rsidRDefault="007B57CB" w:rsidP="006643DF">
            <w:pPr>
              <w:rPr>
                <w:lang w:val="en-US"/>
              </w:rPr>
            </w:pPr>
          </w:p>
        </w:tc>
        <w:tc>
          <w:tcPr>
            <w:tcW w:w="612" w:type="dxa"/>
          </w:tcPr>
          <w:p w14:paraId="35840137" w14:textId="1397A95B" w:rsidR="007B57CB" w:rsidRDefault="007B57CB" w:rsidP="006643DF">
            <w:r>
              <w:t>3</w:t>
            </w:r>
          </w:p>
        </w:tc>
        <w:tc>
          <w:tcPr>
            <w:tcW w:w="2223" w:type="dxa"/>
          </w:tcPr>
          <w:p w14:paraId="242F7592" w14:textId="26DE09BD" w:rsidR="007B57CB" w:rsidRDefault="007B57CB" w:rsidP="006643DF">
            <w:r>
              <w:t>Klik op “Yes”</w:t>
            </w:r>
          </w:p>
        </w:tc>
        <w:tc>
          <w:tcPr>
            <w:tcW w:w="2835" w:type="dxa"/>
            <w:vMerge/>
          </w:tcPr>
          <w:p w14:paraId="4BBE2CAB" w14:textId="77777777" w:rsidR="007B57CB" w:rsidRDefault="007B57CB" w:rsidP="006643DF"/>
        </w:tc>
        <w:tc>
          <w:tcPr>
            <w:tcW w:w="2268" w:type="dxa"/>
            <w:vMerge/>
          </w:tcPr>
          <w:p w14:paraId="59C472A9" w14:textId="77777777" w:rsidR="007B57CB" w:rsidRDefault="007B57CB" w:rsidP="006643DF"/>
        </w:tc>
        <w:tc>
          <w:tcPr>
            <w:tcW w:w="1275" w:type="dxa"/>
            <w:vMerge/>
          </w:tcPr>
          <w:p w14:paraId="606FB5BA" w14:textId="77777777" w:rsidR="007B57CB" w:rsidRDefault="007B57CB" w:rsidP="006643DF"/>
        </w:tc>
      </w:tr>
      <w:tr w:rsidR="00AB6987" w14:paraId="706F171F" w14:textId="77777777" w:rsidTr="00AB6987">
        <w:tc>
          <w:tcPr>
            <w:tcW w:w="988" w:type="dxa"/>
            <w:vMerge/>
          </w:tcPr>
          <w:p w14:paraId="38C5A4D3" w14:textId="77777777" w:rsidR="00AB6987" w:rsidRDefault="00AB6987" w:rsidP="00AB6987"/>
        </w:tc>
        <w:tc>
          <w:tcPr>
            <w:tcW w:w="612" w:type="dxa"/>
          </w:tcPr>
          <w:p w14:paraId="115114BD" w14:textId="37BFCB99" w:rsidR="00AB6987" w:rsidRDefault="00AB6987" w:rsidP="00AB6987">
            <w:r>
              <w:t>6</w:t>
            </w:r>
          </w:p>
        </w:tc>
        <w:tc>
          <w:tcPr>
            <w:tcW w:w="2223" w:type="dxa"/>
          </w:tcPr>
          <w:p w14:paraId="6E954138" w14:textId="775B277D" w:rsidR="00AB6987" w:rsidRDefault="00AB6987" w:rsidP="00AB6987">
            <w:r>
              <w:t>Klik op “Ok”</w:t>
            </w:r>
          </w:p>
        </w:tc>
        <w:tc>
          <w:tcPr>
            <w:tcW w:w="2835" w:type="dxa"/>
            <w:vMerge/>
          </w:tcPr>
          <w:p w14:paraId="6EF3E1C6" w14:textId="77777777" w:rsidR="00AB6987" w:rsidRDefault="00AB6987" w:rsidP="00AB6987"/>
        </w:tc>
        <w:tc>
          <w:tcPr>
            <w:tcW w:w="2268" w:type="dxa"/>
            <w:vMerge/>
          </w:tcPr>
          <w:p w14:paraId="1D296071" w14:textId="77777777" w:rsidR="00AB6987" w:rsidRDefault="00AB6987" w:rsidP="00AB6987"/>
        </w:tc>
        <w:tc>
          <w:tcPr>
            <w:tcW w:w="1275" w:type="dxa"/>
            <w:vMerge/>
          </w:tcPr>
          <w:p w14:paraId="57659E19" w14:textId="77777777" w:rsidR="00AB6987" w:rsidRDefault="00AB6987" w:rsidP="00AB6987"/>
        </w:tc>
      </w:tr>
    </w:tbl>
    <w:p w14:paraId="7ACAAD0E" w14:textId="21CB33EE" w:rsidR="00411320" w:rsidRDefault="00411320" w:rsidP="00AF65B3"/>
    <w:p w14:paraId="5EDEBB7B" w14:textId="2C8C2378" w:rsidR="00AF65B3" w:rsidRDefault="00411320" w:rsidP="00AF65B3">
      <w:r>
        <w:br w:type="page"/>
      </w:r>
    </w:p>
    <w:p w14:paraId="4C5DECE5" w14:textId="002B2B64" w:rsidR="00411320" w:rsidRDefault="00AF65B3" w:rsidP="00AF65B3">
      <w:pPr>
        <w:pStyle w:val="Heading2"/>
      </w:pPr>
      <w:bookmarkStart w:id="38" w:name="_Toc511125529"/>
      <w:r>
        <w:lastRenderedPageBreak/>
        <w:t>Procescell testgevallen</w:t>
      </w:r>
      <w:bookmarkEnd w:id="38"/>
    </w:p>
    <w:p w14:paraId="6EA2DB5B" w14:textId="77777777" w:rsidR="00411320" w:rsidRDefault="00411320"/>
    <w:tbl>
      <w:tblPr>
        <w:tblStyle w:val="TableGrid"/>
        <w:tblW w:w="10201" w:type="dxa"/>
        <w:tblLook w:val="04A0" w:firstRow="1" w:lastRow="0" w:firstColumn="1" w:lastColumn="0" w:noHBand="0" w:noVBand="1"/>
      </w:tblPr>
      <w:tblGrid>
        <w:gridCol w:w="1062"/>
        <w:gridCol w:w="612"/>
        <w:gridCol w:w="2657"/>
        <w:gridCol w:w="2174"/>
        <w:gridCol w:w="2448"/>
        <w:gridCol w:w="1248"/>
      </w:tblGrid>
      <w:tr w:rsidR="00411320" w14:paraId="3716B53C" w14:textId="77777777" w:rsidTr="00A558A5">
        <w:tc>
          <w:tcPr>
            <w:tcW w:w="1062" w:type="dxa"/>
            <w:shd w:val="clear" w:color="auto" w:fill="E5B8B7" w:themeFill="accent2" w:themeFillTint="66"/>
          </w:tcPr>
          <w:p w14:paraId="78C6273E" w14:textId="77777777" w:rsidR="00411320" w:rsidRDefault="00411320" w:rsidP="005674F8">
            <w:r>
              <w:t>Testcase ID</w:t>
            </w:r>
          </w:p>
        </w:tc>
        <w:tc>
          <w:tcPr>
            <w:tcW w:w="612" w:type="dxa"/>
            <w:shd w:val="clear" w:color="auto" w:fill="E5B8B7" w:themeFill="accent2" w:themeFillTint="66"/>
          </w:tcPr>
          <w:p w14:paraId="64DC7905" w14:textId="77777777" w:rsidR="00411320" w:rsidRDefault="00411320" w:rsidP="005674F8">
            <w:r>
              <w:t>Stap</w:t>
            </w:r>
          </w:p>
        </w:tc>
        <w:tc>
          <w:tcPr>
            <w:tcW w:w="2762" w:type="dxa"/>
            <w:shd w:val="clear" w:color="auto" w:fill="E5B8B7" w:themeFill="accent2" w:themeFillTint="66"/>
          </w:tcPr>
          <w:p w14:paraId="791BACA0" w14:textId="77777777" w:rsidR="00411320" w:rsidRDefault="00411320" w:rsidP="005674F8">
            <w:r>
              <w:t>Beschrijvingstap</w:t>
            </w:r>
          </w:p>
        </w:tc>
        <w:tc>
          <w:tcPr>
            <w:tcW w:w="2246" w:type="dxa"/>
            <w:shd w:val="clear" w:color="auto" w:fill="E5B8B7" w:themeFill="accent2" w:themeFillTint="66"/>
          </w:tcPr>
          <w:p w14:paraId="35BA60F9" w14:textId="77777777" w:rsidR="00411320" w:rsidRDefault="00411320" w:rsidP="005674F8">
            <w:r>
              <w:t>Verwachte resultaat</w:t>
            </w:r>
          </w:p>
        </w:tc>
        <w:tc>
          <w:tcPr>
            <w:tcW w:w="2250" w:type="dxa"/>
            <w:shd w:val="clear" w:color="auto" w:fill="E5B8B7" w:themeFill="accent2" w:themeFillTint="66"/>
          </w:tcPr>
          <w:p w14:paraId="4A270B32" w14:textId="77777777" w:rsidR="00411320" w:rsidRDefault="00411320" w:rsidP="005674F8">
            <w:r>
              <w:t>Geobserveerde resultaat</w:t>
            </w:r>
          </w:p>
        </w:tc>
        <w:tc>
          <w:tcPr>
            <w:tcW w:w="1269" w:type="dxa"/>
            <w:shd w:val="clear" w:color="auto" w:fill="E5B8B7" w:themeFill="accent2" w:themeFillTint="66"/>
          </w:tcPr>
          <w:p w14:paraId="56E555BA" w14:textId="77777777" w:rsidR="00411320" w:rsidRDefault="00411320" w:rsidP="005674F8">
            <w:r>
              <w:t xml:space="preserve">Resultaat </w:t>
            </w:r>
          </w:p>
        </w:tc>
      </w:tr>
      <w:tr w:rsidR="005674F8" w14:paraId="426CAAB5" w14:textId="77777777" w:rsidTr="00A558A5">
        <w:trPr>
          <w:trHeight w:val="232"/>
        </w:trPr>
        <w:tc>
          <w:tcPr>
            <w:tcW w:w="1062" w:type="dxa"/>
            <w:vMerge w:val="restart"/>
          </w:tcPr>
          <w:p w14:paraId="257FC44F" w14:textId="5ABC1060" w:rsidR="005674F8" w:rsidRDefault="005674F8" w:rsidP="00411320">
            <w:r>
              <w:t>PRC_T1</w:t>
            </w:r>
            <w:r w:rsidR="00040B2D">
              <w:t>.1</w:t>
            </w:r>
          </w:p>
        </w:tc>
        <w:tc>
          <w:tcPr>
            <w:tcW w:w="612" w:type="dxa"/>
          </w:tcPr>
          <w:p w14:paraId="319ACF30" w14:textId="6B820817" w:rsidR="005674F8" w:rsidRDefault="005674F8" w:rsidP="00411320">
            <w:r>
              <w:t>1</w:t>
            </w:r>
          </w:p>
        </w:tc>
        <w:tc>
          <w:tcPr>
            <w:tcW w:w="2762" w:type="dxa"/>
          </w:tcPr>
          <w:p w14:paraId="1B0B2FAB" w14:textId="2BE24C48" w:rsidR="005674F8" w:rsidRDefault="005674F8" w:rsidP="00411320">
            <w:r>
              <w:t>Op het hoofdscherm rechtsklik op “Process Cell”</w:t>
            </w:r>
          </w:p>
        </w:tc>
        <w:tc>
          <w:tcPr>
            <w:tcW w:w="2246" w:type="dxa"/>
            <w:vMerge w:val="restart"/>
          </w:tcPr>
          <w:p w14:paraId="173074B0" w14:textId="2DE41B93" w:rsidR="005674F8" w:rsidRDefault="005674F8" w:rsidP="00411320">
            <w:r>
              <w:t xml:space="preserve">Een nieuwe procescell met het type </w:t>
            </w:r>
            <w:r w:rsidR="00986AB0">
              <w:t>CS</w:t>
            </w:r>
            <w:r>
              <w:t xml:space="preserve"> is aangemaakt</w:t>
            </w:r>
          </w:p>
        </w:tc>
        <w:tc>
          <w:tcPr>
            <w:tcW w:w="2250" w:type="dxa"/>
            <w:vMerge w:val="restart"/>
          </w:tcPr>
          <w:p w14:paraId="38F934F1" w14:textId="77777777" w:rsidR="005674F8" w:rsidRDefault="005674F8" w:rsidP="00411320"/>
        </w:tc>
        <w:tc>
          <w:tcPr>
            <w:tcW w:w="1269" w:type="dxa"/>
            <w:vMerge w:val="restart"/>
          </w:tcPr>
          <w:p w14:paraId="4B70D372" w14:textId="304E404E" w:rsidR="005674F8" w:rsidRDefault="00003706" w:rsidP="00411320">
            <w:r>
              <w:rPr>
                <w:rFonts w:ascii="Calibri" w:hAnsi="Calibri" w:cs="Arial"/>
                <w:color w:val="76923C" w:themeColor="accent3" w:themeShade="BF"/>
              </w:rPr>
              <w:t>PASSED</w:t>
            </w:r>
          </w:p>
        </w:tc>
      </w:tr>
      <w:tr w:rsidR="005674F8" w14:paraId="78651507" w14:textId="77777777" w:rsidTr="00A558A5">
        <w:trPr>
          <w:trHeight w:val="232"/>
        </w:trPr>
        <w:tc>
          <w:tcPr>
            <w:tcW w:w="1062" w:type="dxa"/>
            <w:vMerge/>
          </w:tcPr>
          <w:p w14:paraId="19BAFB8B" w14:textId="77777777" w:rsidR="005674F8" w:rsidRDefault="005674F8" w:rsidP="00411320"/>
        </w:tc>
        <w:tc>
          <w:tcPr>
            <w:tcW w:w="612" w:type="dxa"/>
          </w:tcPr>
          <w:p w14:paraId="3550C4FC" w14:textId="767D3949" w:rsidR="005674F8" w:rsidRDefault="005674F8" w:rsidP="00411320">
            <w:r>
              <w:t>2</w:t>
            </w:r>
          </w:p>
        </w:tc>
        <w:tc>
          <w:tcPr>
            <w:tcW w:w="2762" w:type="dxa"/>
          </w:tcPr>
          <w:p w14:paraId="76A1C7F1" w14:textId="56817651" w:rsidR="005674F8" w:rsidRDefault="005674F8" w:rsidP="00411320">
            <w:r>
              <w:t>Hover over “Add Processcell”</w:t>
            </w:r>
          </w:p>
        </w:tc>
        <w:tc>
          <w:tcPr>
            <w:tcW w:w="2246" w:type="dxa"/>
            <w:vMerge/>
          </w:tcPr>
          <w:p w14:paraId="378064EF" w14:textId="77777777" w:rsidR="005674F8" w:rsidRDefault="005674F8" w:rsidP="00411320"/>
        </w:tc>
        <w:tc>
          <w:tcPr>
            <w:tcW w:w="2250" w:type="dxa"/>
            <w:vMerge/>
          </w:tcPr>
          <w:p w14:paraId="53ACEC61" w14:textId="77777777" w:rsidR="005674F8" w:rsidRDefault="005674F8" w:rsidP="00411320"/>
        </w:tc>
        <w:tc>
          <w:tcPr>
            <w:tcW w:w="1269" w:type="dxa"/>
            <w:vMerge/>
          </w:tcPr>
          <w:p w14:paraId="2BF530FD" w14:textId="77777777" w:rsidR="005674F8" w:rsidRDefault="005674F8" w:rsidP="00411320"/>
        </w:tc>
      </w:tr>
      <w:tr w:rsidR="005674F8" w14:paraId="5E1AB9AF" w14:textId="77777777" w:rsidTr="00A558A5">
        <w:trPr>
          <w:trHeight w:val="232"/>
        </w:trPr>
        <w:tc>
          <w:tcPr>
            <w:tcW w:w="1062" w:type="dxa"/>
            <w:vMerge/>
          </w:tcPr>
          <w:p w14:paraId="58E49372" w14:textId="77777777" w:rsidR="005674F8" w:rsidRDefault="005674F8" w:rsidP="00411320"/>
        </w:tc>
        <w:tc>
          <w:tcPr>
            <w:tcW w:w="612" w:type="dxa"/>
          </w:tcPr>
          <w:p w14:paraId="53F95773" w14:textId="3D0BAB1E" w:rsidR="005674F8" w:rsidRDefault="005674F8" w:rsidP="00411320">
            <w:r>
              <w:t>3</w:t>
            </w:r>
          </w:p>
        </w:tc>
        <w:tc>
          <w:tcPr>
            <w:tcW w:w="2762" w:type="dxa"/>
          </w:tcPr>
          <w:p w14:paraId="1F9CCB38" w14:textId="1C03D068" w:rsidR="005674F8" w:rsidRDefault="005674F8" w:rsidP="00411320">
            <w:r>
              <w:t>Klik daarna op “</w:t>
            </w:r>
            <w:r w:rsidR="003449F9">
              <w:t>CS</w:t>
            </w:r>
            <w:r>
              <w:t>”</w:t>
            </w:r>
          </w:p>
        </w:tc>
        <w:tc>
          <w:tcPr>
            <w:tcW w:w="2246" w:type="dxa"/>
            <w:vMerge/>
          </w:tcPr>
          <w:p w14:paraId="5D2CE128" w14:textId="77777777" w:rsidR="005674F8" w:rsidRDefault="005674F8" w:rsidP="00411320"/>
        </w:tc>
        <w:tc>
          <w:tcPr>
            <w:tcW w:w="2250" w:type="dxa"/>
            <w:vMerge/>
          </w:tcPr>
          <w:p w14:paraId="1DC6B61E" w14:textId="77777777" w:rsidR="005674F8" w:rsidRDefault="005674F8" w:rsidP="00411320"/>
        </w:tc>
        <w:tc>
          <w:tcPr>
            <w:tcW w:w="1269" w:type="dxa"/>
            <w:vMerge/>
          </w:tcPr>
          <w:p w14:paraId="6B4556AA" w14:textId="77777777" w:rsidR="005674F8" w:rsidRDefault="005674F8" w:rsidP="00411320"/>
        </w:tc>
      </w:tr>
      <w:tr w:rsidR="005674F8" w14:paraId="0946715A" w14:textId="77777777" w:rsidTr="00A558A5">
        <w:trPr>
          <w:trHeight w:val="232"/>
        </w:trPr>
        <w:tc>
          <w:tcPr>
            <w:tcW w:w="1062" w:type="dxa"/>
            <w:vMerge/>
          </w:tcPr>
          <w:p w14:paraId="66783820" w14:textId="77777777" w:rsidR="005674F8" w:rsidRDefault="005674F8" w:rsidP="00411320"/>
        </w:tc>
        <w:tc>
          <w:tcPr>
            <w:tcW w:w="612" w:type="dxa"/>
          </w:tcPr>
          <w:p w14:paraId="2D0E0555" w14:textId="03B072A5" w:rsidR="005674F8" w:rsidRDefault="005674F8" w:rsidP="00411320">
            <w:r>
              <w:t>4</w:t>
            </w:r>
          </w:p>
        </w:tc>
        <w:tc>
          <w:tcPr>
            <w:tcW w:w="2762" w:type="dxa"/>
          </w:tcPr>
          <w:p w14:paraId="0DEF6254" w14:textId="0D306886" w:rsidR="005674F8" w:rsidRDefault="005674F8" w:rsidP="00411320">
            <w:r>
              <w:t>Klik op “Finish”</w:t>
            </w:r>
          </w:p>
        </w:tc>
        <w:tc>
          <w:tcPr>
            <w:tcW w:w="2246" w:type="dxa"/>
            <w:vMerge/>
          </w:tcPr>
          <w:p w14:paraId="339BD8D4" w14:textId="77777777" w:rsidR="005674F8" w:rsidRDefault="005674F8" w:rsidP="00411320"/>
        </w:tc>
        <w:tc>
          <w:tcPr>
            <w:tcW w:w="2250" w:type="dxa"/>
            <w:vMerge/>
          </w:tcPr>
          <w:p w14:paraId="7CDA0C36" w14:textId="77777777" w:rsidR="005674F8" w:rsidRDefault="005674F8" w:rsidP="00411320"/>
        </w:tc>
        <w:tc>
          <w:tcPr>
            <w:tcW w:w="1269" w:type="dxa"/>
            <w:vMerge/>
          </w:tcPr>
          <w:p w14:paraId="54137398" w14:textId="77777777" w:rsidR="005674F8" w:rsidRDefault="005674F8" w:rsidP="00411320"/>
        </w:tc>
      </w:tr>
      <w:tr w:rsidR="002E6EE0" w14:paraId="646DF7E5" w14:textId="77777777" w:rsidTr="00A558A5">
        <w:trPr>
          <w:trHeight w:val="232"/>
        </w:trPr>
        <w:tc>
          <w:tcPr>
            <w:tcW w:w="1062" w:type="dxa"/>
            <w:vMerge w:val="restart"/>
          </w:tcPr>
          <w:p w14:paraId="5DDDC9FA" w14:textId="1F78EC35" w:rsidR="002E6EE0" w:rsidRDefault="002E6EE0" w:rsidP="002E6EE0">
            <w:r w:rsidRPr="00F9411B">
              <w:t>PRC_</w:t>
            </w:r>
            <w:r>
              <w:t>T</w:t>
            </w:r>
            <w:r w:rsidR="00040B2D">
              <w:t>1.2</w:t>
            </w:r>
          </w:p>
        </w:tc>
        <w:tc>
          <w:tcPr>
            <w:tcW w:w="612" w:type="dxa"/>
          </w:tcPr>
          <w:p w14:paraId="209A6F10" w14:textId="721B76DD" w:rsidR="002E6EE0" w:rsidRDefault="002E6EE0" w:rsidP="002E6EE0">
            <w:r>
              <w:t>1</w:t>
            </w:r>
          </w:p>
        </w:tc>
        <w:tc>
          <w:tcPr>
            <w:tcW w:w="2762" w:type="dxa"/>
          </w:tcPr>
          <w:p w14:paraId="5FA37A39" w14:textId="32570384" w:rsidR="002E6EE0" w:rsidRDefault="002E6EE0" w:rsidP="002E6EE0">
            <w:r>
              <w:t>Op het hoofdscherm rechtsklik op “Process Cell”</w:t>
            </w:r>
          </w:p>
        </w:tc>
        <w:tc>
          <w:tcPr>
            <w:tcW w:w="2246" w:type="dxa"/>
            <w:vMerge w:val="restart"/>
          </w:tcPr>
          <w:p w14:paraId="1D94CC81" w14:textId="700A2CB6" w:rsidR="002E6EE0" w:rsidRDefault="002E6EE0" w:rsidP="002E6EE0">
            <w:r>
              <w:t>Een nieuwe procescell met het type BG is aangemaakt. De route in de procescell heeft 3 batches</w:t>
            </w:r>
          </w:p>
        </w:tc>
        <w:tc>
          <w:tcPr>
            <w:tcW w:w="2250" w:type="dxa"/>
            <w:vMerge w:val="restart"/>
          </w:tcPr>
          <w:p w14:paraId="707624A3" w14:textId="77777777" w:rsidR="002E6EE0" w:rsidRDefault="002E6EE0" w:rsidP="002E6EE0"/>
        </w:tc>
        <w:tc>
          <w:tcPr>
            <w:tcW w:w="1269" w:type="dxa"/>
            <w:vMerge w:val="restart"/>
          </w:tcPr>
          <w:p w14:paraId="7F686EC2" w14:textId="4505B891" w:rsidR="002E6EE0" w:rsidRDefault="00003706" w:rsidP="002E6EE0">
            <w:r>
              <w:rPr>
                <w:rFonts w:ascii="Calibri" w:hAnsi="Calibri" w:cs="Arial"/>
                <w:color w:val="76923C" w:themeColor="accent3" w:themeShade="BF"/>
              </w:rPr>
              <w:t>PASSED</w:t>
            </w:r>
          </w:p>
        </w:tc>
      </w:tr>
      <w:tr w:rsidR="002E6EE0" w14:paraId="442EB341" w14:textId="77777777" w:rsidTr="00A558A5">
        <w:trPr>
          <w:trHeight w:val="232"/>
        </w:trPr>
        <w:tc>
          <w:tcPr>
            <w:tcW w:w="1062" w:type="dxa"/>
            <w:vMerge/>
          </w:tcPr>
          <w:p w14:paraId="4587F559" w14:textId="77777777" w:rsidR="002E6EE0" w:rsidRPr="00F9411B" w:rsidRDefault="002E6EE0" w:rsidP="002E6EE0"/>
        </w:tc>
        <w:tc>
          <w:tcPr>
            <w:tcW w:w="612" w:type="dxa"/>
          </w:tcPr>
          <w:p w14:paraId="0BDC372B" w14:textId="22ABE650" w:rsidR="002E6EE0" w:rsidRDefault="002E6EE0" w:rsidP="002E6EE0">
            <w:r>
              <w:t>2</w:t>
            </w:r>
          </w:p>
        </w:tc>
        <w:tc>
          <w:tcPr>
            <w:tcW w:w="2762" w:type="dxa"/>
          </w:tcPr>
          <w:p w14:paraId="1A3D2C50" w14:textId="6B828F76" w:rsidR="002E6EE0" w:rsidRDefault="002E6EE0" w:rsidP="002E6EE0">
            <w:r>
              <w:t>Hover over “Add Processcell”</w:t>
            </w:r>
          </w:p>
        </w:tc>
        <w:tc>
          <w:tcPr>
            <w:tcW w:w="2246" w:type="dxa"/>
            <w:vMerge/>
          </w:tcPr>
          <w:p w14:paraId="37D9BBAD" w14:textId="77777777" w:rsidR="002E6EE0" w:rsidRDefault="002E6EE0" w:rsidP="002E6EE0"/>
        </w:tc>
        <w:tc>
          <w:tcPr>
            <w:tcW w:w="2250" w:type="dxa"/>
            <w:vMerge/>
          </w:tcPr>
          <w:p w14:paraId="3701A1AF" w14:textId="77777777" w:rsidR="002E6EE0" w:rsidRDefault="002E6EE0" w:rsidP="002E6EE0"/>
        </w:tc>
        <w:tc>
          <w:tcPr>
            <w:tcW w:w="1269" w:type="dxa"/>
            <w:vMerge/>
          </w:tcPr>
          <w:p w14:paraId="54A47523" w14:textId="77777777" w:rsidR="002E6EE0" w:rsidRDefault="002E6EE0" w:rsidP="002E6EE0"/>
        </w:tc>
      </w:tr>
      <w:tr w:rsidR="002E6EE0" w14:paraId="6A2648AD" w14:textId="77777777" w:rsidTr="00A558A5">
        <w:trPr>
          <w:trHeight w:val="232"/>
        </w:trPr>
        <w:tc>
          <w:tcPr>
            <w:tcW w:w="1062" w:type="dxa"/>
            <w:vMerge/>
          </w:tcPr>
          <w:p w14:paraId="4E9FA1E6" w14:textId="77777777" w:rsidR="002E6EE0" w:rsidRPr="00F9411B" w:rsidRDefault="002E6EE0" w:rsidP="002E6EE0"/>
        </w:tc>
        <w:tc>
          <w:tcPr>
            <w:tcW w:w="612" w:type="dxa"/>
          </w:tcPr>
          <w:p w14:paraId="5D12D3DD" w14:textId="37AF3F70" w:rsidR="002E6EE0" w:rsidRDefault="002E6EE0" w:rsidP="002E6EE0">
            <w:r>
              <w:t>3</w:t>
            </w:r>
          </w:p>
        </w:tc>
        <w:tc>
          <w:tcPr>
            <w:tcW w:w="2762" w:type="dxa"/>
          </w:tcPr>
          <w:p w14:paraId="3656A0EC" w14:textId="5415794C" w:rsidR="002E6EE0" w:rsidRDefault="002E6EE0" w:rsidP="002E6EE0">
            <w:r>
              <w:t>Klik daarna op “BG”</w:t>
            </w:r>
          </w:p>
        </w:tc>
        <w:tc>
          <w:tcPr>
            <w:tcW w:w="2246" w:type="dxa"/>
            <w:vMerge/>
          </w:tcPr>
          <w:p w14:paraId="34685D32" w14:textId="77777777" w:rsidR="002E6EE0" w:rsidRDefault="002E6EE0" w:rsidP="002E6EE0"/>
        </w:tc>
        <w:tc>
          <w:tcPr>
            <w:tcW w:w="2250" w:type="dxa"/>
            <w:vMerge/>
          </w:tcPr>
          <w:p w14:paraId="22CC0A60" w14:textId="77777777" w:rsidR="002E6EE0" w:rsidRDefault="002E6EE0" w:rsidP="002E6EE0"/>
        </w:tc>
        <w:tc>
          <w:tcPr>
            <w:tcW w:w="1269" w:type="dxa"/>
            <w:vMerge/>
          </w:tcPr>
          <w:p w14:paraId="08B6DC18" w14:textId="77777777" w:rsidR="002E6EE0" w:rsidRDefault="002E6EE0" w:rsidP="002E6EE0"/>
        </w:tc>
      </w:tr>
      <w:tr w:rsidR="002E6EE0" w14:paraId="76E2D296" w14:textId="77777777" w:rsidTr="00A558A5">
        <w:trPr>
          <w:trHeight w:val="232"/>
        </w:trPr>
        <w:tc>
          <w:tcPr>
            <w:tcW w:w="1062" w:type="dxa"/>
            <w:vMerge/>
          </w:tcPr>
          <w:p w14:paraId="59BF0B62" w14:textId="77777777" w:rsidR="002E6EE0" w:rsidRPr="00F9411B" w:rsidRDefault="002E6EE0" w:rsidP="002E6EE0"/>
        </w:tc>
        <w:tc>
          <w:tcPr>
            <w:tcW w:w="612" w:type="dxa"/>
          </w:tcPr>
          <w:p w14:paraId="11249615" w14:textId="59218440" w:rsidR="002E6EE0" w:rsidRDefault="002E6EE0" w:rsidP="002E6EE0">
            <w:r>
              <w:t>4</w:t>
            </w:r>
          </w:p>
        </w:tc>
        <w:tc>
          <w:tcPr>
            <w:tcW w:w="2762" w:type="dxa"/>
          </w:tcPr>
          <w:p w14:paraId="439E512F" w14:textId="26CBAD27" w:rsidR="002E6EE0" w:rsidRDefault="002E6EE0" w:rsidP="002E6EE0">
            <w:r>
              <w:t>Verander het aantal batches naar 3</w:t>
            </w:r>
          </w:p>
        </w:tc>
        <w:tc>
          <w:tcPr>
            <w:tcW w:w="2246" w:type="dxa"/>
            <w:vMerge/>
          </w:tcPr>
          <w:p w14:paraId="2B9D62B3" w14:textId="77777777" w:rsidR="002E6EE0" w:rsidRDefault="002E6EE0" w:rsidP="002E6EE0"/>
        </w:tc>
        <w:tc>
          <w:tcPr>
            <w:tcW w:w="2250" w:type="dxa"/>
            <w:vMerge/>
          </w:tcPr>
          <w:p w14:paraId="4FE032B6" w14:textId="77777777" w:rsidR="002E6EE0" w:rsidRDefault="002E6EE0" w:rsidP="002E6EE0"/>
        </w:tc>
        <w:tc>
          <w:tcPr>
            <w:tcW w:w="1269" w:type="dxa"/>
            <w:vMerge/>
          </w:tcPr>
          <w:p w14:paraId="6706471B" w14:textId="77777777" w:rsidR="002E6EE0" w:rsidRDefault="002E6EE0" w:rsidP="002E6EE0"/>
        </w:tc>
      </w:tr>
      <w:tr w:rsidR="002E6EE0" w14:paraId="765CD13E" w14:textId="77777777" w:rsidTr="00A558A5">
        <w:trPr>
          <w:trHeight w:val="232"/>
        </w:trPr>
        <w:tc>
          <w:tcPr>
            <w:tcW w:w="1062" w:type="dxa"/>
            <w:vMerge/>
          </w:tcPr>
          <w:p w14:paraId="76B5C764" w14:textId="77777777" w:rsidR="002E6EE0" w:rsidRPr="00F9411B" w:rsidRDefault="002E6EE0" w:rsidP="002E6EE0"/>
        </w:tc>
        <w:tc>
          <w:tcPr>
            <w:tcW w:w="612" w:type="dxa"/>
          </w:tcPr>
          <w:p w14:paraId="36AF2DC2" w14:textId="75DB7FE9" w:rsidR="002E6EE0" w:rsidRDefault="002E6EE0" w:rsidP="002E6EE0">
            <w:r>
              <w:t>5</w:t>
            </w:r>
          </w:p>
        </w:tc>
        <w:tc>
          <w:tcPr>
            <w:tcW w:w="2762" w:type="dxa"/>
          </w:tcPr>
          <w:p w14:paraId="797B2AA3" w14:textId="461728EB" w:rsidR="002E6EE0" w:rsidRDefault="002E6EE0" w:rsidP="002E6EE0">
            <w:r>
              <w:t>Klik op “Finish”</w:t>
            </w:r>
          </w:p>
        </w:tc>
        <w:tc>
          <w:tcPr>
            <w:tcW w:w="2246" w:type="dxa"/>
            <w:vMerge/>
          </w:tcPr>
          <w:p w14:paraId="051FB424" w14:textId="77777777" w:rsidR="002E6EE0" w:rsidRDefault="002E6EE0" w:rsidP="002E6EE0"/>
        </w:tc>
        <w:tc>
          <w:tcPr>
            <w:tcW w:w="2250" w:type="dxa"/>
            <w:vMerge/>
          </w:tcPr>
          <w:p w14:paraId="2C4E858C" w14:textId="77777777" w:rsidR="002E6EE0" w:rsidRDefault="002E6EE0" w:rsidP="002E6EE0"/>
        </w:tc>
        <w:tc>
          <w:tcPr>
            <w:tcW w:w="1269" w:type="dxa"/>
            <w:vMerge/>
          </w:tcPr>
          <w:p w14:paraId="5B6615BD" w14:textId="77777777" w:rsidR="002E6EE0" w:rsidRDefault="002E6EE0" w:rsidP="002E6EE0"/>
        </w:tc>
      </w:tr>
      <w:tr w:rsidR="002E6EE0" w14:paraId="4C30ECFF" w14:textId="77777777" w:rsidTr="00A558A5">
        <w:trPr>
          <w:trHeight w:val="232"/>
        </w:trPr>
        <w:tc>
          <w:tcPr>
            <w:tcW w:w="1062" w:type="dxa"/>
            <w:vMerge w:val="restart"/>
          </w:tcPr>
          <w:p w14:paraId="0E020710" w14:textId="4108D375" w:rsidR="002E6EE0" w:rsidRDefault="002E6EE0" w:rsidP="002E6EE0">
            <w:r w:rsidRPr="00F9411B">
              <w:t>PRC_</w:t>
            </w:r>
            <w:r>
              <w:t>T</w:t>
            </w:r>
            <w:r w:rsidR="00040B2D">
              <w:t>1.3</w:t>
            </w:r>
          </w:p>
        </w:tc>
        <w:tc>
          <w:tcPr>
            <w:tcW w:w="612" w:type="dxa"/>
          </w:tcPr>
          <w:p w14:paraId="7ED5A40F" w14:textId="492F564D" w:rsidR="002E6EE0" w:rsidRDefault="002E6EE0" w:rsidP="002E6EE0">
            <w:r>
              <w:t>1</w:t>
            </w:r>
          </w:p>
        </w:tc>
        <w:tc>
          <w:tcPr>
            <w:tcW w:w="2762" w:type="dxa"/>
          </w:tcPr>
          <w:p w14:paraId="6503DCF1" w14:textId="2F14146B" w:rsidR="002E6EE0" w:rsidRDefault="002E6EE0" w:rsidP="002E6EE0">
            <w:r>
              <w:t>Op het hoofdscherm Linksboven op de process Cell dropdownbox</w:t>
            </w:r>
          </w:p>
        </w:tc>
        <w:tc>
          <w:tcPr>
            <w:tcW w:w="2246" w:type="dxa"/>
            <w:vMerge w:val="restart"/>
          </w:tcPr>
          <w:p w14:paraId="603FEF60" w14:textId="506D1587" w:rsidR="002E6EE0" w:rsidRDefault="002E6EE0" w:rsidP="002E6EE0">
            <w:r>
              <w:t>Een nieuwe process Cell is aangemaakt met type OL en twee verschillende routes</w:t>
            </w:r>
          </w:p>
        </w:tc>
        <w:tc>
          <w:tcPr>
            <w:tcW w:w="2250" w:type="dxa"/>
            <w:vMerge w:val="restart"/>
          </w:tcPr>
          <w:p w14:paraId="0FCF3050" w14:textId="77777777" w:rsidR="002E6EE0" w:rsidRDefault="002E6EE0" w:rsidP="002E6EE0"/>
        </w:tc>
        <w:tc>
          <w:tcPr>
            <w:tcW w:w="1269" w:type="dxa"/>
            <w:vMerge w:val="restart"/>
          </w:tcPr>
          <w:p w14:paraId="1A7D18E6" w14:textId="0786706A" w:rsidR="002E6EE0" w:rsidRDefault="00003706" w:rsidP="002E6EE0">
            <w:r>
              <w:rPr>
                <w:rFonts w:ascii="Calibri" w:hAnsi="Calibri" w:cs="Arial"/>
                <w:color w:val="76923C" w:themeColor="accent3" w:themeShade="BF"/>
              </w:rPr>
              <w:t>PASSED</w:t>
            </w:r>
          </w:p>
        </w:tc>
      </w:tr>
      <w:tr w:rsidR="002E6EE0" w14:paraId="691B51ED" w14:textId="77777777" w:rsidTr="00A558A5">
        <w:trPr>
          <w:trHeight w:val="232"/>
        </w:trPr>
        <w:tc>
          <w:tcPr>
            <w:tcW w:w="1062" w:type="dxa"/>
            <w:vMerge/>
          </w:tcPr>
          <w:p w14:paraId="6775A2FD" w14:textId="77777777" w:rsidR="002E6EE0" w:rsidRPr="00F9411B" w:rsidRDefault="002E6EE0" w:rsidP="002E6EE0"/>
        </w:tc>
        <w:tc>
          <w:tcPr>
            <w:tcW w:w="612" w:type="dxa"/>
          </w:tcPr>
          <w:p w14:paraId="26FAAA57" w14:textId="380EAF60" w:rsidR="002E6EE0" w:rsidRDefault="002E6EE0" w:rsidP="002E6EE0">
            <w:r>
              <w:t>2</w:t>
            </w:r>
          </w:p>
        </w:tc>
        <w:tc>
          <w:tcPr>
            <w:tcW w:w="2762" w:type="dxa"/>
          </w:tcPr>
          <w:p w14:paraId="79658AB1" w14:textId="0F15D415" w:rsidR="002E6EE0" w:rsidRDefault="002E6EE0" w:rsidP="002E6EE0">
            <w:r>
              <w:t>Kies TL</w:t>
            </w:r>
          </w:p>
        </w:tc>
        <w:tc>
          <w:tcPr>
            <w:tcW w:w="2246" w:type="dxa"/>
            <w:vMerge/>
          </w:tcPr>
          <w:p w14:paraId="4786A641" w14:textId="77777777" w:rsidR="002E6EE0" w:rsidRDefault="002E6EE0" w:rsidP="002E6EE0"/>
        </w:tc>
        <w:tc>
          <w:tcPr>
            <w:tcW w:w="2250" w:type="dxa"/>
            <w:vMerge/>
          </w:tcPr>
          <w:p w14:paraId="13A4F27E" w14:textId="77777777" w:rsidR="002E6EE0" w:rsidRDefault="002E6EE0" w:rsidP="002E6EE0"/>
        </w:tc>
        <w:tc>
          <w:tcPr>
            <w:tcW w:w="1269" w:type="dxa"/>
            <w:vMerge/>
          </w:tcPr>
          <w:p w14:paraId="39F78E4F" w14:textId="77777777" w:rsidR="002E6EE0" w:rsidRDefault="002E6EE0" w:rsidP="002E6EE0"/>
        </w:tc>
      </w:tr>
      <w:tr w:rsidR="002E6EE0" w14:paraId="2EACA95A" w14:textId="77777777" w:rsidTr="00A558A5">
        <w:trPr>
          <w:trHeight w:val="232"/>
        </w:trPr>
        <w:tc>
          <w:tcPr>
            <w:tcW w:w="1062" w:type="dxa"/>
            <w:vMerge/>
          </w:tcPr>
          <w:p w14:paraId="3ED9027C" w14:textId="77777777" w:rsidR="002E6EE0" w:rsidRPr="00F9411B" w:rsidRDefault="002E6EE0" w:rsidP="002E6EE0"/>
        </w:tc>
        <w:tc>
          <w:tcPr>
            <w:tcW w:w="612" w:type="dxa"/>
          </w:tcPr>
          <w:p w14:paraId="26411E53" w14:textId="0636664F" w:rsidR="002E6EE0" w:rsidRDefault="002E6EE0" w:rsidP="002E6EE0">
            <w:r>
              <w:t>3</w:t>
            </w:r>
          </w:p>
        </w:tc>
        <w:tc>
          <w:tcPr>
            <w:tcW w:w="2762" w:type="dxa"/>
          </w:tcPr>
          <w:p w14:paraId="2B351060" w14:textId="59F9E106" w:rsidR="002E6EE0" w:rsidRDefault="002E6EE0" w:rsidP="002E6EE0">
            <w:r>
              <w:t>Verander het aantal routes naar 2</w:t>
            </w:r>
          </w:p>
        </w:tc>
        <w:tc>
          <w:tcPr>
            <w:tcW w:w="2246" w:type="dxa"/>
            <w:vMerge/>
          </w:tcPr>
          <w:p w14:paraId="2DC1EB86" w14:textId="77777777" w:rsidR="002E6EE0" w:rsidRDefault="002E6EE0" w:rsidP="002E6EE0"/>
        </w:tc>
        <w:tc>
          <w:tcPr>
            <w:tcW w:w="2250" w:type="dxa"/>
            <w:vMerge/>
          </w:tcPr>
          <w:p w14:paraId="03753373" w14:textId="77777777" w:rsidR="002E6EE0" w:rsidRDefault="002E6EE0" w:rsidP="002E6EE0"/>
        </w:tc>
        <w:tc>
          <w:tcPr>
            <w:tcW w:w="1269" w:type="dxa"/>
            <w:vMerge/>
          </w:tcPr>
          <w:p w14:paraId="424365FE" w14:textId="77777777" w:rsidR="002E6EE0" w:rsidRDefault="002E6EE0" w:rsidP="002E6EE0"/>
        </w:tc>
      </w:tr>
      <w:tr w:rsidR="002E6EE0" w14:paraId="5B19312C" w14:textId="77777777" w:rsidTr="00A558A5">
        <w:trPr>
          <w:trHeight w:val="232"/>
        </w:trPr>
        <w:tc>
          <w:tcPr>
            <w:tcW w:w="1062" w:type="dxa"/>
            <w:vMerge/>
          </w:tcPr>
          <w:p w14:paraId="30E9A0A3" w14:textId="77777777" w:rsidR="002E6EE0" w:rsidRPr="00F9411B" w:rsidRDefault="002E6EE0" w:rsidP="002E6EE0"/>
        </w:tc>
        <w:tc>
          <w:tcPr>
            <w:tcW w:w="612" w:type="dxa"/>
          </w:tcPr>
          <w:p w14:paraId="0DC456DF" w14:textId="392ACE4A" w:rsidR="002E6EE0" w:rsidRDefault="002E6EE0" w:rsidP="002E6EE0">
            <w:r>
              <w:t>4</w:t>
            </w:r>
          </w:p>
        </w:tc>
        <w:tc>
          <w:tcPr>
            <w:tcW w:w="2762" w:type="dxa"/>
          </w:tcPr>
          <w:p w14:paraId="404571B1" w14:textId="67ABE9A5" w:rsidR="002E6EE0" w:rsidRDefault="002E6EE0" w:rsidP="002E6EE0">
            <w:r>
              <w:t>Verander het type naar “OL”</w:t>
            </w:r>
          </w:p>
        </w:tc>
        <w:tc>
          <w:tcPr>
            <w:tcW w:w="2246" w:type="dxa"/>
            <w:vMerge/>
          </w:tcPr>
          <w:p w14:paraId="4327747C" w14:textId="77777777" w:rsidR="002E6EE0" w:rsidRDefault="002E6EE0" w:rsidP="002E6EE0"/>
        </w:tc>
        <w:tc>
          <w:tcPr>
            <w:tcW w:w="2250" w:type="dxa"/>
            <w:vMerge/>
          </w:tcPr>
          <w:p w14:paraId="5BAC8313" w14:textId="77777777" w:rsidR="002E6EE0" w:rsidRDefault="002E6EE0" w:rsidP="002E6EE0"/>
        </w:tc>
        <w:tc>
          <w:tcPr>
            <w:tcW w:w="1269" w:type="dxa"/>
            <w:vMerge/>
          </w:tcPr>
          <w:p w14:paraId="042D5B6E" w14:textId="77777777" w:rsidR="002E6EE0" w:rsidRDefault="002E6EE0" w:rsidP="002E6EE0"/>
        </w:tc>
      </w:tr>
      <w:tr w:rsidR="002E6EE0" w14:paraId="5F704D34" w14:textId="77777777" w:rsidTr="00A558A5">
        <w:trPr>
          <w:trHeight w:val="232"/>
        </w:trPr>
        <w:tc>
          <w:tcPr>
            <w:tcW w:w="1062" w:type="dxa"/>
            <w:vMerge/>
          </w:tcPr>
          <w:p w14:paraId="7080573F" w14:textId="77777777" w:rsidR="002E6EE0" w:rsidRPr="00F9411B" w:rsidRDefault="002E6EE0" w:rsidP="002E6EE0"/>
        </w:tc>
        <w:tc>
          <w:tcPr>
            <w:tcW w:w="612" w:type="dxa"/>
          </w:tcPr>
          <w:p w14:paraId="06A00C2B" w14:textId="2BC85FF0" w:rsidR="002E6EE0" w:rsidRDefault="002E6EE0" w:rsidP="002E6EE0">
            <w:r>
              <w:t>5</w:t>
            </w:r>
          </w:p>
        </w:tc>
        <w:tc>
          <w:tcPr>
            <w:tcW w:w="2762" w:type="dxa"/>
          </w:tcPr>
          <w:p w14:paraId="44FF7FE6" w14:textId="6D4EA068" w:rsidR="002E6EE0" w:rsidRDefault="002E6EE0" w:rsidP="002E6EE0">
            <w:r>
              <w:t>Klik op “Finish”</w:t>
            </w:r>
          </w:p>
        </w:tc>
        <w:tc>
          <w:tcPr>
            <w:tcW w:w="2246" w:type="dxa"/>
            <w:vMerge/>
          </w:tcPr>
          <w:p w14:paraId="18DA6FD3" w14:textId="77777777" w:rsidR="002E6EE0" w:rsidRDefault="002E6EE0" w:rsidP="002E6EE0"/>
        </w:tc>
        <w:tc>
          <w:tcPr>
            <w:tcW w:w="2250" w:type="dxa"/>
            <w:vMerge/>
          </w:tcPr>
          <w:p w14:paraId="0F00C041" w14:textId="77777777" w:rsidR="002E6EE0" w:rsidRDefault="002E6EE0" w:rsidP="002E6EE0"/>
        </w:tc>
        <w:tc>
          <w:tcPr>
            <w:tcW w:w="1269" w:type="dxa"/>
            <w:vMerge/>
          </w:tcPr>
          <w:p w14:paraId="2ADC45D9" w14:textId="77777777" w:rsidR="002E6EE0" w:rsidRDefault="002E6EE0" w:rsidP="002E6EE0"/>
        </w:tc>
      </w:tr>
      <w:tr w:rsidR="00986AB0" w14:paraId="3B694A27" w14:textId="77777777" w:rsidTr="00A558A5">
        <w:trPr>
          <w:trHeight w:val="232"/>
        </w:trPr>
        <w:tc>
          <w:tcPr>
            <w:tcW w:w="1062" w:type="dxa"/>
            <w:vMerge w:val="restart"/>
          </w:tcPr>
          <w:p w14:paraId="2A7F12DF" w14:textId="68504470" w:rsidR="00986AB0" w:rsidRPr="00F9411B" w:rsidRDefault="00986AB0" w:rsidP="002E6EE0">
            <w:r>
              <w:t>PRC_T1.4</w:t>
            </w:r>
          </w:p>
        </w:tc>
        <w:tc>
          <w:tcPr>
            <w:tcW w:w="612" w:type="dxa"/>
          </w:tcPr>
          <w:p w14:paraId="6803C82E" w14:textId="6A5E7938" w:rsidR="00986AB0" w:rsidRDefault="00986AB0" w:rsidP="002E6EE0">
            <w:r>
              <w:t>1</w:t>
            </w:r>
          </w:p>
        </w:tc>
        <w:tc>
          <w:tcPr>
            <w:tcW w:w="2762" w:type="dxa"/>
          </w:tcPr>
          <w:p w14:paraId="74237E60" w14:textId="2AA6CF18" w:rsidR="00986AB0" w:rsidRDefault="00986AB0" w:rsidP="002E6EE0">
            <w:r>
              <w:t>Op het hoofdscherm Linksboven op de process Cell dropdownbox</w:t>
            </w:r>
          </w:p>
        </w:tc>
        <w:tc>
          <w:tcPr>
            <w:tcW w:w="2246" w:type="dxa"/>
            <w:vMerge w:val="restart"/>
          </w:tcPr>
          <w:p w14:paraId="10B417C6" w14:textId="0C872C40" w:rsidR="00986AB0" w:rsidRDefault="00986AB0" w:rsidP="002E6EE0">
            <w:r>
              <w:t>Er is nu een nieuwe procescell aangemaakt met het type IL. In de database heeft hij vier routes met de priority van 2</w:t>
            </w:r>
          </w:p>
        </w:tc>
        <w:tc>
          <w:tcPr>
            <w:tcW w:w="2250" w:type="dxa"/>
            <w:vMerge w:val="restart"/>
          </w:tcPr>
          <w:p w14:paraId="6800B3CF" w14:textId="77777777" w:rsidR="00986AB0" w:rsidRDefault="00986AB0" w:rsidP="002E6EE0"/>
        </w:tc>
        <w:tc>
          <w:tcPr>
            <w:tcW w:w="1269" w:type="dxa"/>
            <w:vMerge w:val="restart"/>
          </w:tcPr>
          <w:p w14:paraId="7DFF04D5" w14:textId="4B934EE6" w:rsidR="00986AB0" w:rsidRDefault="00003706" w:rsidP="002E6EE0">
            <w:r>
              <w:rPr>
                <w:rFonts w:ascii="Calibri" w:hAnsi="Calibri" w:cs="Arial"/>
                <w:color w:val="76923C" w:themeColor="accent3" w:themeShade="BF"/>
              </w:rPr>
              <w:t>PASSED</w:t>
            </w:r>
          </w:p>
        </w:tc>
      </w:tr>
      <w:tr w:rsidR="00986AB0" w14:paraId="05258FC8" w14:textId="77777777" w:rsidTr="00A558A5">
        <w:trPr>
          <w:trHeight w:val="232"/>
        </w:trPr>
        <w:tc>
          <w:tcPr>
            <w:tcW w:w="1062" w:type="dxa"/>
            <w:vMerge/>
          </w:tcPr>
          <w:p w14:paraId="514E8DDD" w14:textId="77777777" w:rsidR="00986AB0" w:rsidRPr="00F9411B" w:rsidRDefault="00986AB0" w:rsidP="002E6EE0"/>
        </w:tc>
        <w:tc>
          <w:tcPr>
            <w:tcW w:w="612" w:type="dxa"/>
          </w:tcPr>
          <w:p w14:paraId="4DA52D01" w14:textId="455D45D7" w:rsidR="00986AB0" w:rsidRDefault="00986AB0" w:rsidP="002E6EE0">
            <w:r>
              <w:t>2</w:t>
            </w:r>
          </w:p>
        </w:tc>
        <w:tc>
          <w:tcPr>
            <w:tcW w:w="2762" w:type="dxa"/>
          </w:tcPr>
          <w:p w14:paraId="54BC5169" w14:textId="645322CE" w:rsidR="00986AB0" w:rsidRDefault="00986AB0" w:rsidP="002E6EE0">
            <w:r>
              <w:t>Klik daarna op “IL”</w:t>
            </w:r>
          </w:p>
        </w:tc>
        <w:tc>
          <w:tcPr>
            <w:tcW w:w="2246" w:type="dxa"/>
            <w:vMerge/>
          </w:tcPr>
          <w:p w14:paraId="578BFF03" w14:textId="77777777" w:rsidR="00986AB0" w:rsidRDefault="00986AB0" w:rsidP="002E6EE0"/>
        </w:tc>
        <w:tc>
          <w:tcPr>
            <w:tcW w:w="2250" w:type="dxa"/>
            <w:vMerge/>
          </w:tcPr>
          <w:p w14:paraId="30C2F613" w14:textId="77777777" w:rsidR="00986AB0" w:rsidRDefault="00986AB0" w:rsidP="002E6EE0"/>
        </w:tc>
        <w:tc>
          <w:tcPr>
            <w:tcW w:w="1269" w:type="dxa"/>
            <w:vMerge/>
          </w:tcPr>
          <w:p w14:paraId="42670487" w14:textId="77777777" w:rsidR="00986AB0" w:rsidRDefault="00986AB0" w:rsidP="002E6EE0"/>
        </w:tc>
      </w:tr>
      <w:tr w:rsidR="00986AB0" w14:paraId="77E44ADE" w14:textId="77777777" w:rsidTr="00A558A5">
        <w:trPr>
          <w:trHeight w:val="232"/>
        </w:trPr>
        <w:tc>
          <w:tcPr>
            <w:tcW w:w="1062" w:type="dxa"/>
            <w:vMerge/>
          </w:tcPr>
          <w:p w14:paraId="0D098BE1" w14:textId="77777777" w:rsidR="00986AB0" w:rsidRPr="00F9411B" w:rsidRDefault="00986AB0" w:rsidP="002E6EE0"/>
        </w:tc>
        <w:tc>
          <w:tcPr>
            <w:tcW w:w="612" w:type="dxa"/>
          </w:tcPr>
          <w:p w14:paraId="4247EE43" w14:textId="264D238C" w:rsidR="00986AB0" w:rsidRDefault="00986AB0" w:rsidP="002E6EE0">
            <w:r>
              <w:t>3</w:t>
            </w:r>
          </w:p>
        </w:tc>
        <w:tc>
          <w:tcPr>
            <w:tcW w:w="2762" w:type="dxa"/>
          </w:tcPr>
          <w:p w14:paraId="5C8C4AAB" w14:textId="7D507A33" w:rsidR="00986AB0" w:rsidRDefault="00986AB0" w:rsidP="002E6EE0">
            <w:r>
              <w:t>Verander het aantal routes naar 4</w:t>
            </w:r>
          </w:p>
        </w:tc>
        <w:tc>
          <w:tcPr>
            <w:tcW w:w="2246" w:type="dxa"/>
            <w:vMerge/>
          </w:tcPr>
          <w:p w14:paraId="0D196328" w14:textId="77777777" w:rsidR="00986AB0" w:rsidRDefault="00986AB0" w:rsidP="002E6EE0"/>
        </w:tc>
        <w:tc>
          <w:tcPr>
            <w:tcW w:w="2250" w:type="dxa"/>
            <w:vMerge/>
          </w:tcPr>
          <w:p w14:paraId="21FDB1A0" w14:textId="77777777" w:rsidR="00986AB0" w:rsidRDefault="00986AB0" w:rsidP="002E6EE0"/>
        </w:tc>
        <w:tc>
          <w:tcPr>
            <w:tcW w:w="1269" w:type="dxa"/>
            <w:vMerge/>
          </w:tcPr>
          <w:p w14:paraId="1C941487" w14:textId="77777777" w:rsidR="00986AB0" w:rsidRDefault="00986AB0" w:rsidP="002E6EE0"/>
        </w:tc>
      </w:tr>
      <w:tr w:rsidR="00986AB0" w14:paraId="3E0C284E" w14:textId="77777777" w:rsidTr="00A558A5">
        <w:trPr>
          <w:trHeight w:val="232"/>
        </w:trPr>
        <w:tc>
          <w:tcPr>
            <w:tcW w:w="1062" w:type="dxa"/>
            <w:vMerge/>
          </w:tcPr>
          <w:p w14:paraId="0C191FF6" w14:textId="77777777" w:rsidR="00986AB0" w:rsidRPr="00F9411B" w:rsidRDefault="00986AB0" w:rsidP="002E6EE0"/>
        </w:tc>
        <w:tc>
          <w:tcPr>
            <w:tcW w:w="612" w:type="dxa"/>
          </w:tcPr>
          <w:p w14:paraId="3AEBD6D7" w14:textId="78596E8C" w:rsidR="00986AB0" w:rsidRDefault="00986AB0" w:rsidP="002E6EE0">
            <w:r>
              <w:t>4</w:t>
            </w:r>
          </w:p>
        </w:tc>
        <w:tc>
          <w:tcPr>
            <w:tcW w:w="2762" w:type="dxa"/>
          </w:tcPr>
          <w:p w14:paraId="049DD1F9" w14:textId="18CE1F70" w:rsidR="00986AB0" w:rsidRDefault="00986AB0" w:rsidP="002E6EE0">
            <w:r>
              <w:t>Zet bij alle routes de priority op 2</w:t>
            </w:r>
          </w:p>
        </w:tc>
        <w:tc>
          <w:tcPr>
            <w:tcW w:w="2246" w:type="dxa"/>
            <w:vMerge/>
          </w:tcPr>
          <w:p w14:paraId="358CE518" w14:textId="77777777" w:rsidR="00986AB0" w:rsidRDefault="00986AB0" w:rsidP="002E6EE0"/>
        </w:tc>
        <w:tc>
          <w:tcPr>
            <w:tcW w:w="2250" w:type="dxa"/>
            <w:vMerge/>
          </w:tcPr>
          <w:p w14:paraId="793DA6ED" w14:textId="77777777" w:rsidR="00986AB0" w:rsidRDefault="00986AB0" w:rsidP="002E6EE0"/>
        </w:tc>
        <w:tc>
          <w:tcPr>
            <w:tcW w:w="1269" w:type="dxa"/>
            <w:vMerge/>
          </w:tcPr>
          <w:p w14:paraId="4D39D0CD" w14:textId="77777777" w:rsidR="00986AB0" w:rsidRDefault="00986AB0" w:rsidP="002E6EE0"/>
        </w:tc>
      </w:tr>
      <w:tr w:rsidR="00986AB0" w14:paraId="230C8F30" w14:textId="77777777" w:rsidTr="00A558A5">
        <w:trPr>
          <w:trHeight w:val="232"/>
        </w:trPr>
        <w:tc>
          <w:tcPr>
            <w:tcW w:w="1062" w:type="dxa"/>
            <w:vMerge/>
          </w:tcPr>
          <w:p w14:paraId="73731E63" w14:textId="77777777" w:rsidR="00986AB0" w:rsidRPr="00F9411B" w:rsidRDefault="00986AB0" w:rsidP="002E6EE0"/>
        </w:tc>
        <w:tc>
          <w:tcPr>
            <w:tcW w:w="612" w:type="dxa"/>
          </w:tcPr>
          <w:p w14:paraId="2261A4F1" w14:textId="19F2F602" w:rsidR="00986AB0" w:rsidRDefault="00986AB0" w:rsidP="002E6EE0">
            <w:r>
              <w:t>5</w:t>
            </w:r>
          </w:p>
        </w:tc>
        <w:tc>
          <w:tcPr>
            <w:tcW w:w="2762" w:type="dxa"/>
          </w:tcPr>
          <w:p w14:paraId="17017776" w14:textId="652E5839" w:rsidR="00986AB0" w:rsidRDefault="00986AB0" w:rsidP="002E6EE0">
            <w:r>
              <w:t>Klik op “Finish”</w:t>
            </w:r>
          </w:p>
        </w:tc>
        <w:tc>
          <w:tcPr>
            <w:tcW w:w="2246" w:type="dxa"/>
            <w:vMerge/>
          </w:tcPr>
          <w:p w14:paraId="2E50AF67" w14:textId="77777777" w:rsidR="00986AB0" w:rsidRDefault="00986AB0" w:rsidP="002E6EE0"/>
        </w:tc>
        <w:tc>
          <w:tcPr>
            <w:tcW w:w="2250" w:type="dxa"/>
            <w:vMerge/>
          </w:tcPr>
          <w:p w14:paraId="6865CB79" w14:textId="77777777" w:rsidR="00986AB0" w:rsidRDefault="00986AB0" w:rsidP="002E6EE0"/>
        </w:tc>
        <w:tc>
          <w:tcPr>
            <w:tcW w:w="1269" w:type="dxa"/>
            <w:vMerge/>
          </w:tcPr>
          <w:p w14:paraId="243BBE9F" w14:textId="77777777" w:rsidR="00986AB0" w:rsidRDefault="00986AB0" w:rsidP="002E6EE0"/>
        </w:tc>
      </w:tr>
      <w:tr w:rsidR="00AC3FBA" w14:paraId="7B271BD5" w14:textId="77777777" w:rsidTr="00A558A5">
        <w:trPr>
          <w:trHeight w:val="232"/>
        </w:trPr>
        <w:tc>
          <w:tcPr>
            <w:tcW w:w="1062" w:type="dxa"/>
            <w:vMerge w:val="restart"/>
          </w:tcPr>
          <w:p w14:paraId="0C00CA62" w14:textId="6B74FCF9" w:rsidR="00AC3FBA" w:rsidRDefault="00AC3FBA" w:rsidP="002E6EE0">
            <w:r w:rsidRPr="00F9411B">
              <w:t>PRC_</w:t>
            </w:r>
            <w:r>
              <w:t>T</w:t>
            </w:r>
            <w:r w:rsidR="00040B2D">
              <w:t>2</w:t>
            </w:r>
          </w:p>
        </w:tc>
        <w:tc>
          <w:tcPr>
            <w:tcW w:w="612" w:type="dxa"/>
          </w:tcPr>
          <w:p w14:paraId="1560B99E" w14:textId="36D9A337" w:rsidR="00AC3FBA" w:rsidRDefault="00AC3FBA" w:rsidP="002E6EE0">
            <w:r>
              <w:t>1</w:t>
            </w:r>
          </w:p>
        </w:tc>
        <w:tc>
          <w:tcPr>
            <w:tcW w:w="2762" w:type="dxa"/>
          </w:tcPr>
          <w:p w14:paraId="3ABD95BA" w14:textId="1E5129BA" w:rsidR="00AC3FBA" w:rsidRDefault="00AC3FBA" w:rsidP="002E6EE0">
            <w:r>
              <w:t>Rechtklik op een process cell</w:t>
            </w:r>
          </w:p>
        </w:tc>
        <w:tc>
          <w:tcPr>
            <w:tcW w:w="2246" w:type="dxa"/>
            <w:vMerge w:val="restart"/>
          </w:tcPr>
          <w:p w14:paraId="1625C44F" w14:textId="0C24E97D" w:rsidR="00AC3FBA" w:rsidRDefault="00040B2D" w:rsidP="002E6EE0">
            <w:r>
              <w:t>Gese</w:t>
            </w:r>
            <w:r w:rsidR="00230BF1">
              <w:t>le</w:t>
            </w:r>
            <w:r>
              <w:t>cteerde process cell is verwijderd</w:t>
            </w:r>
          </w:p>
        </w:tc>
        <w:tc>
          <w:tcPr>
            <w:tcW w:w="2250" w:type="dxa"/>
            <w:vMerge w:val="restart"/>
          </w:tcPr>
          <w:p w14:paraId="41E8C5F8" w14:textId="77777777" w:rsidR="00AC3FBA" w:rsidRDefault="00AC3FBA" w:rsidP="002E6EE0"/>
        </w:tc>
        <w:tc>
          <w:tcPr>
            <w:tcW w:w="1269" w:type="dxa"/>
            <w:vMerge w:val="restart"/>
          </w:tcPr>
          <w:p w14:paraId="19FF8892" w14:textId="6BFC9D92" w:rsidR="00AC3FBA" w:rsidRDefault="00731A98" w:rsidP="002E6EE0">
            <w:r>
              <w:rPr>
                <w:rFonts w:ascii="Calibri" w:hAnsi="Calibri" w:cs="Arial"/>
                <w:color w:val="76923C" w:themeColor="accent3" w:themeShade="BF"/>
              </w:rPr>
              <w:t>PASSED</w:t>
            </w:r>
          </w:p>
        </w:tc>
      </w:tr>
      <w:tr w:rsidR="00AC3FBA" w14:paraId="705A5D91" w14:textId="77777777" w:rsidTr="00A558A5">
        <w:trPr>
          <w:trHeight w:val="232"/>
        </w:trPr>
        <w:tc>
          <w:tcPr>
            <w:tcW w:w="1062" w:type="dxa"/>
            <w:vMerge/>
          </w:tcPr>
          <w:p w14:paraId="173C7FBB" w14:textId="77777777" w:rsidR="00AC3FBA" w:rsidRPr="00F9411B" w:rsidRDefault="00AC3FBA" w:rsidP="002E6EE0"/>
        </w:tc>
        <w:tc>
          <w:tcPr>
            <w:tcW w:w="612" w:type="dxa"/>
          </w:tcPr>
          <w:p w14:paraId="06FCEE8C" w14:textId="565748E6" w:rsidR="00AC3FBA" w:rsidRDefault="00AC3FBA" w:rsidP="002E6EE0">
            <w:r>
              <w:t>2</w:t>
            </w:r>
          </w:p>
        </w:tc>
        <w:tc>
          <w:tcPr>
            <w:tcW w:w="2762" w:type="dxa"/>
          </w:tcPr>
          <w:p w14:paraId="30581A85" w14:textId="43BFC6F8" w:rsidR="00AC3FBA" w:rsidRDefault="00AC3FBA" w:rsidP="002E6EE0">
            <w:r>
              <w:t>Klik daarna op “remove”</w:t>
            </w:r>
          </w:p>
        </w:tc>
        <w:tc>
          <w:tcPr>
            <w:tcW w:w="2246" w:type="dxa"/>
            <w:vMerge/>
          </w:tcPr>
          <w:p w14:paraId="3EFE39DB" w14:textId="77777777" w:rsidR="00AC3FBA" w:rsidRDefault="00AC3FBA" w:rsidP="002E6EE0"/>
        </w:tc>
        <w:tc>
          <w:tcPr>
            <w:tcW w:w="2250" w:type="dxa"/>
            <w:vMerge/>
          </w:tcPr>
          <w:p w14:paraId="39FE62B9" w14:textId="77777777" w:rsidR="00AC3FBA" w:rsidRDefault="00AC3FBA" w:rsidP="002E6EE0"/>
        </w:tc>
        <w:tc>
          <w:tcPr>
            <w:tcW w:w="1269" w:type="dxa"/>
            <w:vMerge/>
          </w:tcPr>
          <w:p w14:paraId="6F1E16B7" w14:textId="77777777" w:rsidR="00AC3FBA" w:rsidRDefault="00AC3FBA" w:rsidP="002E6EE0"/>
        </w:tc>
      </w:tr>
      <w:tr w:rsidR="00230BF1" w14:paraId="7073E6E8" w14:textId="77777777" w:rsidTr="00A558A5">
        <w:trPr>
          <w:trHeight w:val="232"/>
        </w:trPr>
        <w:tc>
          <w:tcPr>
            <w:tcW w:w="1062" w:type="dxa"/>
            <w:vMerge w:val="restart"/>
          </w:tcPr>
          <w:p w14:paraId="71A7FA17" w14:textId="31D0D64B" w:rsidR="00230BF1" w:rsidRDefault="00230BF1" w:rsidP="002E6EE0">
            <w:r w:rsidRPr="00F9411B">
              <w:t>PRC_</w:t>
            </w:r>
            <w:r>
              <w:t>T3.1</w:t>
            </w:r>
          </w:p>
        </w:tc>
        <w:tc>
          <w:tcPr>
            <w:tcW w:w="612" w:type="dxa"/>
          </w:tcPr>
          <w:p w14:paraId="54322AEE" w14:textId="3C106E89" w:rsidR="00230BF1" w:rsidRDefault="00230BF1" w:rsidP="002E6EE0">
            <w:r>
              <w:t>1</w:t>
            </w:r>
          </w:p>
        </w:tc>
        <w:tc>
          <w:tcPr>
            <w:tcW w:w="2762" w:type="dxa"/>
          </w:tcPr>
          <w:p w14:paraId="23A5DFED" w14:textId="533DC7D2" w:rsidR="00230BF1" w:rsidRDefault="00230BF1" w:rsidP="002E6EE0">
            <w:r>
              <w:t>Rechtklik op een process cell</w:t>
            </w:r>
          </w:p>
        </w:tc>
        <w:tc>
          <w:tcPr>
            <w:tcW w:w="2246" w:type="dxa"/>
            <w:vMerge w:val="restart"/>
          </w:tcPr>
          <w:p w14:paraId="2D8C5D6B" w14:textId="5F0AD16D" w:rsidR="00230BF1" w:rsidRDefault="00230BF1" w:rsidP="002E6EE0">
            <w:r>
              <w:t>Cell type van geselecteerd cel is aangepast naar “OL”</w:t>
            </w:r>
          </w:p>
        </w:tc>
        <w:tc>
          <w:tcPr>
            <w:tcW w:w="2250" w:type="dxa"/>
            <w:vMerge w:val="restart"/>
          </w:tcPr>
          <w:p w14:paraId="7CE88EEF" w14:textId="2599BD55" w:rsidR="00230BF1" w:rsidRDefault="00731A98" w:rsidP="002E6EE0">
            <w:r>
              <w:t>Celtype veranderd, maar de processcell wordt op invalid gezet. Deze bewerking is niet terug te draaien. Verder kun je het ProcCelId niet wijzigen aangezien er dan helemaal niets gebeurt</w:t>
            </w:r>
          </w:p>
        </w:tc>
        <w:tc>
          <w:tcPr>
            <w:tcW w:w="1269" w:type="dxa"/>
            <w:vMerge w:val="restart"/>
          </w:tcPr>
          <w:p w14:paraId="00C06874" w14:textId="25138794" w:rsidR="00230BF1" w:rsidRDefault="00731A98" w:rsidP="002E6EE0">
            <w:r>
              <w:rPr>
                <w:rFonts w:ascii="Calibri" w:hAnsi="Calibri" w:cs="Arial"/>
                <w:color w:val="FF0000"/>
              </w:rPr>
              <w:t>FAILED</w:t>
            </w:r>
          </w:p>
        </w:tc>
      </w:tr>
      <w:tr w:rsidR="00230BF1" w14:paraId="5AF11F6C" w14:textId="77777777" w:rsidTr="00A558A5">
        <w:trPr>
          <w:trHeight w:val="232"/>
        </w:trPr>
        <w:tc>
          <w:tcPr>
            <w:tcW w:w="1062" w:type="dxa"/>
            <w:vMerge/>
          </w:tcPr>
          <w:p w14:paraId="296E3809" w14:textId="153F1A68" w:rsidR="00230BF1" w:rsidRDefault="00230BF1" w:rsidP="002E6EE0"/>
        </w:tc>
        <w:tc>
          <w:tcPr>
            <w:tcW w:w="612" w:type="dxa"/>
          </w:tcPr>
          <w:p w14:paraId="046889EA" w14:textId="5D6D4254" w:rsidR="00230BF1" w:rsidRDefault="00230BF1" w:rsidP="002E6EE0">
            <w:r>
              <w:t>2</w:t>
            </w:r>
          </w:p>
        </w:tc>
        <w:tc>
          <w:tcPr>
            <w:tcW w:w="2762" w:type="dxa"/>
          </w:tcPr>
          <w:p w14:paraId="397F84EA" w14:textId="697B6BF4" w:rsidR="00230BF1" w:rsidRDefault="00230BF1" w:rsidP="002E6EE0">
            <w:r>
              <w:t>Klik dan op “Edit”</w:t>
            </w:r>
          </w:p>
        </w:tc>
        <w:tc>
          <w:tcPr>
            <w:tcW w:w="2246" w:type="dxa"/>
            <w:vMerge/>
          </w:tcPr>
          <w:p w14:paraId="6C1AD39B" w14:textId="77777777" w:rsidR="00230BF1" w:rsidRDefault="00230BF1" w:rsidP="002E6EE0"/>
        </w:tc>
        <w:tc>
          <w:tcPr>
            <w:tcW w:w="2250" w:type="dxa"/>
            <w:vMerge/>
          </w:tcPr>
          <w:p w14:paraId="5C34CFE7" w14:textId="77777777" w:rsidR="00230BF1" w:rsidRDefault="00230BF1" w:rsidP="002E6EE0"/>
        </w:tc>
        <w:tc>
          <w:tcPr>
            <w:tcW w:w="1269" w:type="dxa"/>
            <w:vMerge/>
          </w:tcPr>
          <w:p w14:paraId="7118AEA7" w14:textId="77777777" w:rsidR="00230BF1" w:rsidRDefault="00230BF1" w:rsidP="002E6EE0"/>
        </w:tc>
      </w:tr>
      <w:tr w:rsidR="00230BF1" w14:paraId="27BBE483" w14:textId="77777777" w:rsidTr="00A558A5">
        <w:trPr>
          <w:trHeight w:val="232"/>
        </w:trPr>
        <w:tc>
          <w:tcPr>
            <w:tcW w:w="1062" w:type="dxa"/>
            <w:vMerge/>
          </w:tcPr>
          <w:p w14:paraId="32158141" w14:textId="30E4D4BC" w:rsidR="00230BF1" w:rsidRDefault="00230BF1" w:rsidP="002E6EE0"/>
        </w:tc>
        <w:tc>
          <w:tcPr>
            <w:tcW w:w="612" w:type="dxa"/>
          </w:tcPr>
          <w:p w14:paraId="7E0C76EC" w14:textId="43967213" w:rsidR="00230BF1" w:rsidRDefault="00230BF1" w:rsidP="002E6EE0">
            <w:r>
              <w:t>3</w:t>
            </w:r>
          </w:p>
        </w:tc>
        <w:tc>
          <w:tcPr>
            <w:tcW w:w="2762" w:type="dxa"/>
          </w:tcPr>
          <w:p w14:paraId="3F3B338C" w14:textId="6EF3ACF5" w:rsidR="00230BF1" w:rsidRDefault="00230BF1" w:rsidP="002E6EE0">
            <w:r>
              <w:t>Verander “prcProcTypeId” naar “OL”</w:t>
            </w:r>
          </w:p>
        </w:tc>
        <w:tc>
          <w:tcPr>
            <w:tcW w:w="2246" w:type="dxa"/>
            <w:vMerge/>
          </w:tcPr>
          <w:p w14:paraId="5D35466B" w14:textId="77777777" w:rsidR="00230BF1" w:rsidRDefault="00230BF1" w:rsidP="002E6EE0"/>
        </w:tc>
        <w:tc>
          <w:tcPr>
            <w:tcW w:w="2250" w:type="dxa"/>
            <w:vMerge/>
          </w:tcPr>
          <w:p w14:paraId="5FDB586D" w14:textId="77777777" w:rsidR="00230BF1" w:rsidRDefault="00230BF1" w:rsidP="002E6EE0"/>
        </w:tc>
        <w:tc>
          <w:tcPr>
            <w:tcW w:w="1269" w:type="dxa"/>
            <w:vMerge/>
          </w:tcPr>
          <w:p w14:paraId="7CDC3A77" w14:textId="77777777" w:rsidR="00230BF1" w:rsidRDefault="00230BF1" w:rsidP="002E6EE0"/>
        </w:tc>
      </w:tr>
      <w:tr w:rsidR="00230BF1" w14:paraId="298F00C7" w14:textId="77777777" w:rsidTr="00A558A5">
        <w:trPr>
          <w:trHeight w:val="232"/>
        </w:trPr>
        <w:tc>
          <w:tcPr>
            <w:tcW w:w="1062" w:type="dxa"/>
            <w:vMerge/>
          </w:tcPr>
          <w:p w14:paraId="44B41E9B" w14:textId="77777777" w:rsidR="00230BF1" w:rsidRDefault="00230BF1" w:rsidP="002E6EE0"/>
        </w:tc>
        <w:tc>
          <w:tcPr>
            <w:tcW w:w="612" w:type="dxa"/>
          </w:tcPr>
          <w:p w14:paraId="4D06F8E0" w14:textId="777A61D5" w:rsidR="00230BF1" w:rsidRDefault="00230BF1" w:rsidP="002E6EE0">
            <w:r>
              <w:t>4</w:t>
            </w:r>
          </w:p>
        </w:tc>
        <w:tc>
          <w:tcPr>
            <w:tcW w:w="2762" w:type="dxa"/>
          </w:tcPr>
          <w:p w14:paraId="1F8677AD" w14:textId="3F6B5B65" w:rsidR="00230BF1" w:rsidRDefault="00230BF1" w:rsidP="002E6EE0">
            <w:r>
              <w:t>Klik op “Save”</w:t>
            </w:r>
          </w:p>
        </w:tc>
        <w:tc>
          <w:tcPr>
            <w:tcW w:w="2246" w:type="dxa"/>
            <w:vMerge/>
          </w:tcPr>
          <w:p w14:paraId="04A9FA93" w14:textId="77777777" w:rsidR="00230BF1" w:rsidRDefault="00230BF1" w:rsidP="002E6EE0"/>
        </w:tc>
        <w:tc>
          <w:tcPr>
            <w:tcW w:w="2250" w:type="dxa"/>
            <w:vMerge/>
          </w:tcPr>
          <w:p w14:paraId="07FE7AE6" w14:textId="77777777" w:rsidR="00230BF1" w:rsidRDefault="00230BF1" w:rsidP="002E6EE0"/>
        </w:tc>
        <w:tc>
          <w:tcPr>
            <w:tcW w:w="1269" w:type="dxa"/>
            <w:vMerge/>
          </w:tcPr>
          <w:p w14:paraId="48BD8473" w14:textId="77777777" w:rsidR="00230BF1" w:rsidRDefault="00230BF1" w:rsidP="002E6EE0"/>
        </w:tc>
      </w:tr>
      <w:tr w:rsidR="00230BF1" w14:paraId="3523C140" w14:textId="77777777" w:rsidTr="00A558A5">
        <w:trPr>
          <w:trHeight w:val="232"/>
        </w:trPr>
        <w:tc>
          <w:tcPr>
            <w:tcW w:w="1062" w:type="dxa"/>
            <w:vMerge w:val="restart"/>
          </w:tcPr>
          <w:p w14:paraId="6E3A440A" w14:textId="2F76222D" w:rsidR="00230BF1" w:rsidRDefault="00230BF1" w:rsidP="00230BF1">
            <w:r w:rsidRPr="00F9411B">
              <w:t>PRC_</w:t>
            </w:r>
            <w:r>
              <w:t>T3.2</w:t>
            </w:r>
          </w:p>
        </w:tc>
        <w:tc>
          <w:tcPr>
            <w:tcW w:w="612" w:type="dxa"/>
          </w:tcPr>
          <w:p w14:paraId="4C51144A" w14:textId="034E9A53" w:rsidR="00230BF1" w:rsidRDefault="00230BF1" w:rsidP="00230BF1">
            <w:r>
              <w:t>1</w:t>
            </w:r>
          </w:p>
        </w:tc>
        <w:tc>
          <w:tcPr>
            <w:tcW w:w="2762" w:type="dxa"/>
          </w:tcPr>
          <w:p w14:paraId="5D844102" w14:textId="55217EAC" w:rsidR="00230BF1" w:rsidRDefault="00230BF1" w:rsidP="00230BF1">
            <w:r>
              <w:t>Rechtklik op een process cell</w:t>
            </w:r>
          </w:p>
        </w:tc>
        <w:tc>
          <w:tcPr>
            <w:tcW w:w="2246" w:type="dxa"/>
            <w:vMerge w:val="restart"/>
          </w:tcPr>
          <w:p w14:paraId="35BED9AC" w14:textId="6ECDC350" w:rsidR="00230BF1" w:rsidRDefault="00230BF1" w:rsidP="00230BF1">
            <w:r>
              <w:t xml:space="preserve">De process cell heeft het type TL, maar </w:t>
            </w:r>
            <w:r>
              <w:lastRenderedPageBreak/>
              <w:t>heeft nog steeds het oude ID</w:t>
            </w:r>
          </w:p>
        </w:tc>
        <w:tc>
          <w:tcPr>
            <w:tcW w:w="2250" w:type="dxa"/>
            <w:vMerge w:val="restart"/>
          </w:tcPr>
          <w:p w14:paraId="75B15D32" w14:textId="44079873" w:rsidR="00230BF1" w:rsidRDefault="00731A98" w:rsidP="00230BF1">
            <w:r>
              <w:lastRenderedPageBreak/>
              <w:t>Applicatie genereert een invalidProgramException</w:t>
            </w:r>
          </w:p>
        </w:tc>
        <w:tc>
          <w:tcPr>
            <w:tcW w:w="1269" w:type="dxa"/>
            <w:vMerge w:val="restart"/>
          </w:tcPr>
          <w:p w14:paraId="30512C78" w14:textId="1FCC9A2B" w:rsidR="00230BF1" w:rsidRDefault="00731A98" w:rsidP="00230BF1">
            <w:r>
              <w:rPr>
                <w:rFonts w:ascii="Calibri" w:hAnsi="Calibri" w:cs="Arial"/>
                <w:color w:val="FF0000"/>
              </w:rPr>
              <w:t>FAILED</w:t>
            </w:r>
          </w:p>
        </w:tc>
      </w:tr>
      <w:tr w:rsidR="00230BF1" w14:paraId="46A407B2" w14:textId="77777777" w:rsidTr="00A558A5">
        <w:trPr>
          <w:trHeight w:val="232"/>
        </w:trPr>
        <w:tc>
          <w:tcPr>
            <w:tcW w:w="1062" w:type="dxa"/>
            <w:vMerge/>
          </w:tcPr>
          <w:p w14:paraId="3B90D8F7" w14:textId="77777777" w:rsidR="00230BF1" w:rsidRPr="00F9411B" w:rsidRDefault="00230BF1" w:rsidP="00230BF1"/>
        </w:tc>
        <w:tc>
          <w:tcPr>
            <w:tcW w:w="612" w:type="dxa"/>
          </w:tcPr>
          <w:p w14:paraId="3EE0605C" w14:textId="79830D9C" w:rsidR="00230BF1" w:rsidRDefault="00230BF1" w:rsidP="00230BF1">
            <w:r>
              <w:t>2</w:t>
            </w:r>
          </w:p>
        </w:tc>
        <w:tc>
          <w:tcPr>
            <w:tcW w:w="2762" w:type="dxa"/>
          </w:tcPr>
          <w:p w14:paraId="40DD8117" w14:textId="01057577" w:rsidR="00230BF1" w:rsidRDefault="00230BF1" w:rsidP="00230BF1">
            <w:r>
              <w:t>Klik dan op “Edit”</w:t>
            </w:r>
          </w:p>
        </w:tc>
        <w:tc>
          <w:tcPr>
            <w:tcW w:w="2246" w:type="dxa"/>
            <w:vMerge/>
          </w:tcPr>
          <w:p w14:paraId="0CAE16C4" w14:textId="77777777" w:rsidR="00230BF1" w:rsidRDefault="00230BF1" w:rsidP="00230BF1"/>
        </w:tc>
        <w:tc>
          <w:tcPr>
            <w:tcW w:w="2250" w:type="dxa"/>
            <w:vMerge/>
          </w:tcPr>
          <w:p w14:paraId="0DAC14A7" w14:textId="77777777" w:rsidR="00230BF1" w:rsidRDefault="00230BF1" w:rsidP="00230BF1"/>
        </w:tc>
        <w:tc>
          <w:tcPr>
            <w:tcW w:w="1269" w:type="dxa"/>
            <w:vMerge/>
          </w:tcPr>
          <w:p w14:paraId="1DA10E08" w14:textId="77777777" w:rsidR="00230BF1" w:rsidRDefault="00230BF1" w:rsidP="00230BF1"/>
        </w:tc>
      </w:tr>
      <w:tr w:rsidR="00230BF1" w14:paraId="69851ED5" w14:textId="77777777" w:rsidTr="00A558A5">
        <w:trPr>
          <w:trHeight w:val="232"/>
        </w:trPr>
        <w:tc>
          <w:tcPr>
            <w:tcW w:w="1062" w:type="dxa"/>
            <w:vMerge/>
          </w:tcPr>
          <w:p w14:paraId="1DC819BF" w14:textId="77777777" w:rsidR="00230BF1" w:rsidRPr="00F9411B" w:rsidRDefault="00230BF1" w:rsidP="00230BF1"/>
        </w:tc>
        <w:tc>
          <w:tcPr>
            <w:tcW w:w="612" w:type="dxa"/>
          </w:tcPr>
          <w:p w14:paraId="20908550" w14:textId="33AE0100" w:rsidR="00230BF1" w:rsidRDefault="00230BF1" w:rsidP="00230BF1">
            <w:r>
              <w:t>3</w:t>
            </w:r>
          </w:p>
        </w:tc>
        <w:tc>
          <w:tcPr>
            <w:tcW w:w="2762" w:type="dxa"/>
          </w:tcPr>
          <w:p w14:paraId="63570821" w14:textId="0FB126E9" w:rsidR="00230BF1" w:rsidRDefault="00230BF1" w:rsidP="00230BF1">
            <w:r>
              <w:t>Verander “prcProcTypeId” naar “TL”</w:t>
            </w:r>
          </w:p>
        </w:tc>
        <w:tc>
          <w:tcPr>
            <w:tcW w:w="2246" w:type="dxa"/>
            <w:vMerge/>
          </w:tcPr>
          <w:p w14:paraId="1CDFD16D" w14:textId="77777777" w:rsidR="00230BF1" w:rsidRDefault="00230BF1" w:rsidP="00230BF1"/>
        </w:tc>
        <w:tc>
          <w:tcPr>
            <w:tcW w:w="2250" w:type="dxa"/>
            <w:vMerge/>
          </w:tcPr>
          <w:p w14:paraId="51720A9A" w14:textId="77777777" w:rsidR="00230BF1" w:rsidRDefault="00230BF1" w:rsidP="00230BF1"/>
        </w:tc>
        <w:tc>
          <w:tcPr>
            <w:tcW w:w="1269" w:type="dxa"/>
            <w:vMerge/>
          </w:tcPr>
          <w:p w14:paraId="1F0DA524" w14:textId="77777777" w:rsidR="00230BF1" w:rsidRDefault="00230BF1" w:rsidP="00230BF1"/>
        </w:tc>
      </w:tr>
      <w:tr w:rsidR="00230BF1" w14:paraId="5A365DF5" w14:textId="77777777" w:rsidTr="00A558A5">
        <w:trPr>
          <w:trHeight w:val="232"/>
        </w:trPr>
        <w:tc>
          <w:tcPr>
            <w:tcW w:w="1062" w:type="dxa"/>
            <w:vMerge/>
          </w:tcPr>
          <w:p w14:paraId="32FCB988" w14:textId="77777777" w:rsidR="00230BF1" w:rsidRPr="00F9411B" w:rsidRDefault="00230BF1" w:rsidP="00230BF1"/>
        </w:tc>
        <w:tc>
          <w:tcPr>
            <w:tcW w:w="612" w:type="dxa"/>
          </w:tcPr>
          <w:p w14:paraId="24665C51" w14:textId="356939FD" w:rsidR="00230BF1" w:rsidRDefault="00230BF1" w:rsidP="00230BF1">
            <w:r>
              <w:t>4</w:t>
            </w:r>
          </w:p>
        </w:tc>
        <w:tc>
          <w:tcPr>
            <w:tcW w:w="2762" w:type="dxa"/>
          </w:tcPr>
          <w:p w14:paraId="05F054F7" w14:textId="40FD602E" w:rsidR="00230BF1" w:rsidRDefault="00230BF1" w:rsidP="00230BF1">
            <w:r>
              <w:t>Verander het ProccellID naar “Hallo”</w:t>
            </w:r>
          </w:p>
        </w:tc>
        <w:tc>
          <w:tcPr>
            <w:tcW w:w="2246" w:type="dxa"/>
            <w:vMerge/>
          </w:tcPr>
          <w:p w14:paraId="6FF82A6B" w14:textId="77777777" w:rsidR="00230BF1" w:rsidRDefault="00230BF1" w:rsidP="00230BF1"/>
        </w:tc>
        <w:tc>
          <w:tcPr>
            <w:tcW w:w="2250" w:type="dxa"/>
            <w:vMerge/>
          </w:tcPr>
          <w:p w14:paraId="1E804EE6" w14:textId="77777777" w:rsidR="00230BF1" w:rsidRDefault="00230BF1" w:rsidP="00230BF1"/>
        </w:tc>
        <w:tc>
          <w:tcPr>
            <w:tcW w:w="1269" w:type="dxa"/>
            <w:vMerge/>
          </w:tcPr>
          <w:p w14:paraId="3B5F8321" w14:textId="77777777" w:rsidR="00230BF1" w:rsidRDefault="00230BF1" w:rsidP="00230BF1"/>
        </w:tc>
      </w:tr>
      <w:tr w:rsidR="00230BF1" w14:paraId="57EACCCB" w14:textId="77777777" w:rsidTr="00A558A5">
        <w:trPr>
          <w:trHeight w:val="232"/>
        </w:trPr>
        <w:tc>
          <w:tcPr>
            <w:tcW w:w="1062" w:type="dxa"/>
            <w:vMerge/>
          </w:tcPr>
          <w:p w14:paraId="72BF5917" w14:textId="77777777" w:rsidR="00230BF1" w:rsidRPr="00F9411B" w:rsidRDefault="00230BF1" w:rsidP="002E6EE0"/>
        </w:tc>
        <w:tc>
          <w:tcPr>
            <w:tcW w:w="612" w:type="dxa"/>
          </w:tcPr>
          <w:p w14:paraId="31C9C66F" w14:textId="20E26259" w:rsidR="00230BF1" w:rsidRDefault="00230BF1" w:rsidP="002E6EE0">
            <w:r>
              <w:t>5</w:t>
            </w:r>
          </w:p>
        </w:tc>
        <w:tc>
          <w:tcPr>
            <w:tcW w:w="2762" w:type="dxa"/>
          </w:tcPr>
          <w:p w14:paraId="24CE6C90" w14:textId="2E58CD4B" w:rsidR="00230BF1" w:rsidRDefault="00230BF1" w:rsidP="002E6EE0">
            <w:r>
              <w:t>Klik op “Save”</w:t>
            </w:r>
          </w:p>
        </w:tc>
        <w:tc>
          <w:tcPr>
            <w:tcW w:w="2246" w:type="dxa"/>
            <w:vMerge/>
          </w:tcPr>
          <w:p w14:paraId="1E279ACB" w14:textId="77777777" w:rsidR="00230BF1" w:rsidRDefault="00230BF1" w:rsidP="002E6EE0"/>
        </w:tc>
        <w:tc>
          <w:tcPr>
            <w:tcW w:w="2250" w:type="dxa"/>
            <w:vMerge/>
          </w:tcPr>
          <w:p w14:paraId="706A2659" w14:textId="77777777" w:rsidR="00230BF1" w:rsidRDefault="00230BF1" w:rsidP="002E6EE0"/>
        </w:tc>
        <w:tc>
          <w:tcPr>
            <w:tcW w:w="1269" w:type="dxa"/>
            <w:vMerge/>
          </w:tcPr>
          <w:p w14:paraId="334E24E9" w14:textId="77777777" w:rsidR="00230BF1" w:rsidRDefault="00230BF1" w:rsidP="002E6EE0"/>
        </w:tc>
      </w:tr>
    </w:tbl>
    <w:p w14:paraId="0F877745" w14:textId="77777777" w:rsidR="007A32BE" w:rsidRDefault="007A32BE">
      <w:r>
        <w:br w:type="page"/>
      </w:r>
    </w:p>
    <w:tbl>
      <w:tblPr>
        <w:tblStyle w:val="TableGrid"/>
        <w:tblW w:w="10060" w:type="dxa"/>
        <w:tblLook w:val="04A0" w:firstRow="1" w:lastRow="0" w:firstColumn="1" w:lastColumn="0" w:noHBand="0" w:noVBand="1"/>
      </w:tblPr>
      <w:tblGrid>
        <w:gridCol w:w="1062"/>
        <w:gridCol w:w="611"/>
        <w:gridCol w:w="2746"/>
        <w:gridCol w:w="2239"/>
        <w:gridCol w:w="2240"/>
        <w:gridCol w:w="1162"/>
      </w:tblGrid>
      <w:tr w:rsidR="004B06D5" w14:paraId="6CA39B43" w14:textId="77777777" w:rsidTr="003F7E0C">
        <w:trPr>
          <w:trHeight w:val="232"/>
        </w:trPr>
        <w:tc>
          <w:tcPr>
            <w:tcW w:w="1062" w:type="dxa"/>
            <w:vMerge w:val="restart"/>
          </w:tcPr>
          <w:p w14:paraId="496EB353" w14:textId="3C2D6130" w:rsidR="004B06D5" w:rsidRDefault="004B06D5" w:rsidP="004B06D5">
            <w:r>
              <w:lastRenderedPageBreak/>
              <w:t>PRC_T</w:t>
            </w:r>
            <w:r w:rsidR="005E5A1C">
              <w:t>4</w:t>
            </w:r>
            <w:r>
              <w:t>.1</w:t>
            </w:r>
          </w:p>
        </w:tc>
        <w:tc>
          <w:tcPr>
            <w:tcW w:w="611" w:type="dxa"/>
          </w:tcPr>
          <w:p w14:paraId="36E24B4C" w14:textId="538619BE" w:rsidR="004B06D5" w:rsidRDefault="00787580" w:rsidP="004B06D5">
            <w:r>
              <w:t>1</w:t>
            </w:r>
          </w:p>
        </w:tc>
        <w:tc>
          <w:tcPr>
            <w:tcW w:w="2746" w:type="dxa"/>
          </w:tcPr>
          <w:p w14:paraId="226F7BC7" w14:textId="6CF6506F" w:rsidR="004B06D5" w:rsidRDefault="004B06D5" w:rsidP="004B06D5">
            <w:r>
              <w:t>Rechtklik op een process cell (met een groen balkje)</w:t>
            </w:r>
          </w:p>
        </w:tc>
        <w:tc>
          <w:tcPr>
            <w:tcW w:w="2239" w:type="dxa"/>
            <w:vMerge w:val="restart"/>
          </w:tcPr>
          <w:p w14:paraId="29EC3A9D" w14:textId="24B3A9A0" w:rsidR="004B06D5" w:rsidRDefault="00153AD8" w:rsidP="004B06D5">
            <w:r>
              <w:t>Pop-up verschijnt en geeft aan dat alles valide is.</w:t>
            </w:r>
          </w:p>
        </w:tc>
        <w:tc>
          <w:tcPr>
            <w:tcW w:w="2240" w:type="dxa"/>
            <w:vMerge w:val="restart"/>
          </w:tcPr>
          <w:p w14:paraId="66917126" w14:textId="77777777" w:rsidR="004B06D5" w:rsidRDefault="004B06D5" w:rsidP="004B06D5"/>
        </w:tc>
        <w:tc>
          <w:tcPr>
            <w:tcW w:w="1162" w:type="dxa"/>
            <w:vMerge w:val="restart"/>
          </w:tcPr>
          <w:p w14:paraId="74AEB005" w14:textId="66BEEABE" w:rsidR="004B06D5" w:rsidRDefault="00731A98" w:rsidP="004B06D5">
            <w:r>
              <w:rPr>
                <w:rFonts w:ascii="Calibri" w:hAnsi="Calibri" w:cs="Arial"/>
                <w:color w:val="76923C" w:themeColor="accent3" w:themeShade="BF"/>
              </w:rPr>
              <w:t>PASSED</w:t>
            </w:r>
          </w:p>
        </w:tc>
      </w:tr>
      <w:tr w:rsidR="004B06D5" w14:paraId="0B121A19" w14:textId="77777777" w:rsidTr="003F7E0C">
        <w:trPr>
          <w:trHeight w:val="232"/>
        </w:trPr>
        <w:tc>
          <w:tcPr>
            <w:tcW w:w="1062" w:type="dxa"/>
            <w:vMerge/>
          </w:tcPr>
          <w:p w14:paraId="5B884576" w14:textId="77777777" w:rsidR="004B06D5" w:rsidRDefault="004B06D5" w:rsidP="004B06D5"/>
        </w:tc>
        <w:tc>
          <w:tcPr>
            <w:tcW w:w="611" w:type="dxa"/>
          </w:tcPr>
          <w:p w14:paraId="15DD9DE8" w14:textId="5A965E32" w:rsidR="004B06D5" w:rsidRDefault="00787580" w:rsidP="004B06D5">
            <w:r>
              <w:t>2</w:t>
            </w:r>
          </w:p>
        </w:tc>
        <w:tc>
          <w:tcPr>
            <w:tcW w:w="2746" w:type="dxa"/>
          </w:tcPr>
          <w:p w14:paraId="71FF7F2E" w14:textId="0CF9B495" w:rsidR="004B06D5" w:rsidRDefault="004B06D5" w:rsidP="004B06D5">
            <w:r>
              <w:t>Klik dan op “Validate”</w:t>
            </w:r>
          </w:p>
        </w:tc>
        <w:tc>
          <w:tcPr>
            <w:tcW w:w="2239" w:type="dxa"/>
            <w:vMerge/>
          </w:tcPr>
          <w:p w14:paraId="71BF06DD" w14:textId="77777777" w:rsidR="004B06D5" w:rsidRDefault="004B06D5" w:rsidP="004B06D5"/>
        </w:tc>
        <w:tc>
          <w:tcPr>
            <w:tcW w:w="2240" w:type="dxa"/>
            <w:vMerge/>
          </w:tcPr>
          <w:p w14:paraId="48772F91" w14:textId="77777777" w:rsidR="004B06D5" w:rsidRDefault="004B06D5" w:rsidP="004B06D5"/>
        </w:tc>
        <w:tc>
          <w:tcPr>
            <w:tcW w:w="1162" w:type="dxa"/>
            <w:vMerge/>
          </w:tcPr>
          <w:p w14:paraId="1F689B14" w14:textId="77777777" w:rsidR="004B06D5" w:rsidRDefault="004B06D5" w:rsidP="004B06D5"/>
        </w:tc>
      </w:tr>
      <w:tr w:rsidR="00787580" w14:paraId="1E1A10A3" w14:textId="77777777" w:rsidTr="003F7E0C">
        <w:trPr>
          <w:trHeight w:val="232"/>
        </w:trPr>
        <w:tc>
          <w:tcPr>
            <w:tcW w:w="1062" w:type="dxa"/>
            <w:vMerge w:val="restart"/>
          </w:tcPr>
          <w:p w14:paraId="68DA7C00" w14:textId="09D82220" w:rsidR="00787580" w:rsidRDefault="00787580" w:rsidP="004B06D5">
            <w:r>
              <w:t>PRC_T</w:t>
            </w:r>
            <w:r w:rsidR="005E5A1C">
              <w:t>4</w:t>
            </w:r>
            <w:r>
              <w:t>.2</w:t>
            </w:r>
          </w:p>
        </w:tc>
        <w:tc>
          <w:tcPr>
            <w:tcW w:w="611" w:type="dxa"/>
          </w:tcPr>
          <w:p w14:paraId="20D3E94A" w14:textId="07F4C068" w:rsidR="00787580" w:rsidRDefault="00787580" w:rsidP="004B06D5">
            <w:r>
              <w:t>1</w:t>
            </w:r>
          </w:p>
        </w:tc>
        <w:tc>
          <w:tcPr>
            <w:tcW w:w="2746" w:type="dxa"/>
          </w:tcPr>
          <w:p w14:paraId="7CA974D3" w14:textId="04BF6059" w:rsidR="00787580" w:rsidRDefault="00787580" w:rsidP="004B06D5">
            <w:r>
              <w:t>Rechtklik op een process cell (met een rood balkje)</w:t>
            </w:r>
          </w:p>
        </w:tc>
        <w:tc>
          <w:tcPr>
            <w:tcW w:w="2239" w:type="dxa"/>
            <w:vMerge w:val="restart"/>
          </w:tcPr>
          <w:p w14:paraId="0BF3C4A8" w14:textId="043DB4CA" w:rsidR="00787580" w:rsidRDefault="00153AD8" w:rsidP="004B06D5">
            <w:r>
              <w:t>Pop-up geeft aan dat er parameters ontbreken</w:t>
            </w:r>
          </w:p>
        </w:tc>
        <w:tc>
          <w:tcPr>
            <w:tcW w:w="2240" w:type="dxa"/>
            <w:vMerge w:val="restart"/>
          </w:tcPr>
          <w:p w14:paraId="21CC1A34" w14:textId="77777777" w:rsidR="00787580" w:rsidRDefault="00787580" w:rsidP="004B06D5"/>
        </w:tc>
        <w:tc>
          <w:tcPr>
            <w:tcW w:w="1162" w:type="dxa"/>
            <w:vMerge w:val="restart"/>
          </w:tcPr>
          <w:p w14:paraId="2E160712" w14:textId="45407934" w:rsidR="00787580" w:rsidRDefault="00731A98" w:rsidP="004B06D5">
            <w:r>
              <w:rPr>
                <w:rFonts w:ascii="Calibri" w:hAnsi="Calibri" w:cs="Arial"/>
                <w:color w:val="76923C" w:themeColor="accent3" w:themeShade="BF"/>
              </w:rPr>
              <w:t>PASSED</w:t>
            </w:r>
          </w:p>
        </w:tc>
      </w:tr>
      <w:tr w:rsidR="00787580" w14:paraId="1A9C6F88" w14:textId="77777777" w:rsidTr="003F7E0C">
        <w:trPr>
          <w:trHeight w:val="232"/>
        </w:trPr>
        <w:tc>
          <w:tcPr>
            <w:tcW w:w="1062" w:type="dxa"/>
            <w:vMerge/>
          </w:tcPr>
          <w:p w14:paraId="35B77375" w14:textId="77777777" w:rsidR="00787580" w:rsidRDefault="00787580" w:rsidP="004B06D5"/>
        </w:tc>
        <w:tc>
          <w:tcPr>
            <w:tcW w:w="611" w:type="dxa"/>
          </w:tcPr>
          <w:p w14:paraId="59D5321C" w14:textId="69F480C2" w:rsidR="00787580" w:rsidRDefault="00787580" w:rsidP="004B06D5">
            <w:r>
              <w:t>1.1</w:t>
            </w:r>
          </w:p>
        </w:tc>
        <w:tc>
          <w:tcPr>
            <w:tcW w:w="2746" w:type="dxa"/>
          </w:tcPr>
          <w:p w14:paraId="62F03782" w14:textId="04532502" w:rsidR="00787580" w:rsidRDefault="00787580" w:rsidP="004B06D5">
            <w:r>
              <w:t>Als er geen rood balkje is dan verwijder je alle parameters uit een procescell</w:t>
            </w:r>
          </w:p>
        </w:tc>
        <w:tc>
          <w:tcPr>
            <w:tcW w:w="2239" w:type="dxa"/>
            <w:vMerge/>
          </w:tcPr>
          <w:p w14:paraId="348E602D" w14:textId="77777777" w:rsidR="00787580" w:rsidRDefault="00787580" w:rsidP="004B06D5"/>
        </w:tc>
        <w:tc>
          <w:tcPr>
            <w:tcW w:w="2240" w:type="dxa"/>
            <w:vMerge/>
          </w:tcPr>
          <w:p w14:paraId="550C720B" w14:textId="77777777" w:rsidR="00787580" w:rsidRDefault="00787580" w:rsidP="004B06D5"/>
        </w:tc>
        <w:tc>
          <w:tcPr>
            <w:tcW w:w="1162" w:type="dxa"/>
            <w:vMerge/>
          </w:tcPr>
          <w:p w14:paraId="597FE5B6" w14:textId="77777777" w:rsidR="00787580" w:rsidRDefault="00787580" w:rsidP="004B06D5"/>
        </w:tc>
      </w:tr>
      <w:tr w:rsidR="00787580" w14:paraId="238EA62D" w14:textId="77777777" w:rsidTr="003F7E0C">
        <w:trPr>
          <w:trHeight w:val="232"/>
        </w:trPr>
        <w:tc>
          <w:tcPr>
            <w:tcW w:w="1062" w:type="dxa"/>
            <w:vMerge/>
          </w:tcPr>
          <w:p w14:paraId="68FD018C" w14:textId="77777777" w:rsidR="00787580" w:rsidRDefault="00787580" w:rsidP="004B06D5"/>
        </w:tc>
        <w:tc>
          <w:tcPr>
            <w:tcW w:w="611" w:type="dxa"/>
          </w:tcPr>
          <w:p w14:paraId="4D314AE0" w14:textId="63FC7E85" w:rsidR="00787580" w:rsidRDefault="00787580" w:rsidP="004B06D5">
            <w:r>
              <w:t>2</w:t>
            </w:r>
          </w:p>
        </w:tc>
        <w:tc>
          <w:tcPr>
            <w:tcW w:w="2746" w:type="dxa"/>
          </w:tcPr>
          <w:p w14:paraId="7712463E" w14:textId="0D171507" w:rsidR="00787580" w:rsidRDefault="00787580" w:rsidP="004B06D5">
            <w:r>
              <w:t>Klik dan op “Validate”</w:t>
            </w:r>
          </w:p>
        </w:tc>
        <w:tc>
          <w:tcPr>
            <w:tcW w:w="2239" w:type="dxa"/>
            <w:vMerge/>
          </w:tcPr>
          <w:p w14:paraId="131DB4AF" w14:textId="77777777" w:rsidR="00787580" w:rsidRDefault="00787580" w:rsidP="004B06D5"/>
        </w:tc>
        <w:tc>
          <w:tcPr>
            <w:tcW w:w="2240" w:type="dxa"/>
            <w:vMerge/>
          </w:tcPr>
          <w:p w14:paraId="75A9504C" w14:textId="77777777" w:rsidR="00787580" w:rsidRDefault="00787580" w:rsidP="004B06D5"/>
        </w:tc>
        <w:tc>
          <w:tcPr>
            <w:tcW w:w="1162" w:type="dxa"/>
            <w:vMerge/>
          </w:tcPr>
          <w:p w14:paraId="7B7A72AF" w14:textId="77777777" w:rsidR="00787580" w:rsidRDefault="00787580" w:rsidP="004B06D5"/>
        </w:tc>
      </w:tr>
      <w:tr w:rsidR="00354BD5" w14:paraId="4079F0B9" w14:textId="77777777" w:rsidTr="003F7E0C">
        <w:trPr>
          <w:trHeight w:val="232"/>
        </w:trPr>
        <w:tc>
          <w:tcPr>
            <w:tcW w:w="1062" w:type="dxa"/>
            <w:vMerge w:val="restart"/>
          </w:tcPr>
          <w:p w14:paraId="6FDA8E2E" w14:textId="323DD5B0" w:rsidR="00354BD5" w:rsidRPr="00F9411B" w:rsidRDefault="00354BD5" w:rsidP="004B06D5">
            <w:r w:rsidRPr="00F9411B">
              <w:t>PRC_</w:t>
            </w:r>
            <w:r w:rsidR="00984981">
              <w:t>T</w:t>
            </w:r>
            <w:r w:rsidR="005E5A1C">
              <w:t>5</w:t>
            </w:r>
            <w:r>
              <w:t>.1</w:t>
            </w:r>
          </w:p>
        </w:tc>
        <w:tc>
          <w:tcPr>
            <w:tcW w:w="611" w:type="dxa"/>
          </w:tcPr>
          <w:p w14:paraId="2E8D6A0E" w14:textId="5078C754" w:rsidR="00354BD5" w:rsidRDefault="00354BD5" w:rsidP="004B06D5">
            <w:r>
              <w:t>0.1</w:t>
            </w:r>
          </w:p>
        </w:tc>
        <w:tc>
          <w:tcPr>
            <w:tcW w:w="2746" w:type="dxa"/>
          </w:tcPr>
          <w:p w14:paraId="022A71EF" w14:textId="2F399CA9" w:rsidR="00354BD5" w:rsidRDefault="00354BD5" w:rsidP="004B06D5">
            <w:r>
              <w:t>Verwijder alle invalide process cellen</w:t>
            </w:r>
          </w:p>
        </w:tc>
        <w:tc>
          <w:tcPr>
            <w:tcW w:w="2239" w:type="dxa"/>
            <w:vMerge w:val="restart"/>
          </w:tcPr>
          <w:p w14:paraId="31617EF2" w14:textId="79B9016E" w:rsidR="00354BD5" w:rsidRDefault="00EC171C" w:rsidP="004B06D5">
            <w:r>
              <w:t>Alle parameters hebben parameters oftwel geen een parameter heeft geen parameters</w:t>
            </w:r>
          </w:p>
        </w:tc>
        <w:tc>
          <w:tcPr>
            <w:tcW w:w="2240" w:type="dxa"/>
            <w:vMerge w:val="restart"/>
          </w:tcPr>
          <w:p w14:paraId="044FC856" w14:textId="77777777" w:rsidR="00354BD5" w:rsidRDefault="00354BD5" w:rsidP="004B06D5"/>
        </w:tc>
        <w:tc>
          <w:tcPr>
            <w:tcW w:w="1162" w:type="dxa"/>
            <w:vMerge w:val="restart"/>
          </w:tcPr>
          <w:p w14:paraId="03C53B20" w14:textId="5576A0B2" w:rsidR="00354BD5" w:rsidRDefault="00731A98" w:rsidP="004B06D5">
            <w:r>
              <w:rPr>
                <w:rFonts w:ascii="Calibri" w:hAnsi="Calibri" w:cs="Arial"/>
                <w:color w:val="76923C" w:themeColor="accent3" w:themeShade="BF"/>
              </w:rPr>
              <w:t>PASSED</w:t>
            </w:r>
          </w:p>
        </w:tc>
      </w:tr>
      <w:tr w:rsidR="00354BD5" w14:paraId="3E37A475" w14:textId="77777777" w:rsidTr="003F7E0C">
        <w:trPr>
          <w:trHeight w:val="232"/>
        </w:trPr>
        <w:tc>
          <w:tcPr>
            <w:tcW w:w="1062" w:type="dxa"/>
            <w:vMerge/>
          </w:tcPr>
          <w:p w14:paraId="61F2016F" w14:textId="45702934" w:rsidR="00354BD5" w:rsidRDefault="00354BD5" w:rsidP="004B06D5"/>
        </w:tc>
        <w:tc>
          <w:tcPr>
            <w:tcW w:w="611" w:type="dxa"/>
          </w:tcPr>
          <w:p w14:paraId="1C2DDB1D" w14:textId="4483BEF4" w:rsidR="00354BD5" w:rsidRDefault="00354BD5" w:rsidP="004B06D5">
            <w:r>
              <w:t>1</w:t>
            </w:r>
          </w:p>
        </w:tc>
        <w:tc>
          <w:tcPr>
            <w:tcW w:w="2746" w:type="dxa"/>
          </w:tcPr>
          <w:p w14:paraId="263BAE92" w14:textId="20AADA38" w:rsidR="00354BD5" w:rsidRDefault="00354BD5" w:rsidP="004B06D5">
            <w:r>
              <w:t xml:space="preserve">Klik op het hoofdscherm op “Check All Proces cell parameters”  </w:t>
            </w:r>
          </w:p>
        </w:tc>
        <w:tc>
          <w:tcPr>
            <w:tcW w:w="2239" w:type="dxa"/>
            <w:vMerge/>
          </w:tcPr>
          <w:p w14:paraId="5AA4D202" w14:textId="77777777" w:rsidR="00354BD5" w:rsidRDefault="00354BD5" w:rsidP="004B06D5"/>
        </w:tc>
        <w:tc>
          <w:tcPr>
            <w:tcW w:w="2240" w:type="dxa"/>
            <w:vMerge/>
          </w:tcPr>
          <w:p w14:paraId="00196EB2" w14:textId="77777777" w:rsidR="00354BD5" w:rsidRDefault="00354BD5" w:rsidP="004B06D5"/>
        </w:tc>
        <w:tc>
          <w:tcPr>
            <w:tcW w:w="1162" w:type="dxa"/>
            <w:vMerge/>
          </w:tcPr>
          <w:p w14:paraId="6AB85F94" w14:textId="77777777" w:rsidR="00354BD5" w:rsidRDefault="00354BD5" w:rsidP="004B06D5"/>
        </w:tc>
      </w:tr>
      <w:tr w:rsidR="00354BD5" w14:paraId="61A507B3" w14:textId="77777777" w:rsidTr="003F7E0C">
        <w:trPr>
          <w:trHeight w:val="232"/>
        </w:trPr>
        <w:tc>
          <w:tcPr>
            <w:tcW w:w="1062" w:type="dxa"/>
            <w:vMerge w:val="restart"/>
          </w:tcPr>
          <w:p w14:paraId="77ACEEFF" w14:textId="4E519A1A" w:rsidR="00354BD5" w:rsidRDefault="00354BD5" w:rsidP="004B06D5">
            <w:r w:rsidRPr="00F9411B">
              <w:t>PRC_</w:t>
            </w:r>
            <w:r w:rsidR="00984981">
              <w:t>T</w:t>
            </w:r>
            <w:r w:rsidR="005E5A1C">
              <w:t>5</w:t>
            </w:r>
            <w:r>
              <w:t>.2</w:t>
            </w:r>
          </w:p>
        </w:tc>
        <w:tc>
          <w:tcPr>
            <w:tcW w:w="611" w:type="dxa"/>
          </w:tcPr>
          <w:p w14:paraId="4059AC51" w14:textId="1844B960" w:rsidR="00354BD5" w:rsidRDefault="00354BD5" w:rsidP="004B06D5">
            <w:r>
              <w:t>0.1</w:t>
            </w:r>
          </w:p>
        </w:tc>
        <w:tc>
          <w:tcPr>
            <w:tcW w:w="2746" w:type="dxa"/>
          </w:tcPr>
          <w:p w14:paraId="4B3466AF" w14:textId="7075882E" w:rsidR="00354BD5" w:rsidRDefault="00354BD5" w:rsidP="004B06D5">
            <w:r>
              <w:t>Verwijder alle parameters in een procescell</w:t>
            </w:r>
          </w:p>
        </w:tc>
        <w:tc>
          <w:tcPr>
            <w:tcW w:w="2239" w:type="dxa"/>
            <w:vMerge w:val="restart"/>
          </w:tcPr>
          <w:p w14:paraId="34541773" w14:textId="40339B41" w:rsidR="00354BD5" w:rsidRDefault="00EC171C" w:rsidP="004B06D5">
            <w:r>
              <w:t>Er is 1 processcell met ontbrekende parameters. (toont het ID van de invalide parameter)</w:t>
            </w:r>
          </w:p>
        </w:tc>
        <w:tc>
          <w:tcPr>
            <w:tcW w:w="2240" w:type="dxa"/>
            <w:vMerge w:val="restart"/>
          </w:tcPr>
          <w:p w14:paraId="19146262" w14:textId="77777777" w:rsidR="00354BD5" w:rsidRDefault="00354BD5" w:rsidP="004B06D5"/>
        </w:tc>
        <w:tc>
          <w:tcPr>
            <w:tcW w:w="1162" w:type="dxa"/>
            <w:vMerge w:val="restart"/>
          </w:tcPr>
          <w:p w14:paraId="3E0F07A5" w14:textId="42FFC094" w:rsidR="00354BD5" w:rsidRDefault="00731A98" w:rsidP="004B06D5">
            <w:r>
              <w:rPr>
                <w:rFonts w:ascii="Calibri" w:hAnsi="Calibri" w:cs="Arial"/>
                <w:color w:val="76923C" w:themeColor="accent3" w:themeShade="BF"/>
              </w:rPr>
              <w:t>PASSED</w:t>
            </w:r>
          </w:p>
        </w:tc>
      </w:tr>
      <w:tr w:rsidR="00354BD5" w14:paraId="6E1F5F7E" w14:textId="77777777" w:rsidTr="003F7E0C">
        <w:trPr>
          <w:trHeight w:val="232"/>
        </w:trPr>
        <w:tc>
          <w:tcPr>
            <w:tcW w:w="1062" w:type="dxa"/>
            <w:vMerge/>
          </w:tcPr>
          <w:p w14:paraId="1325582A" w14:textId="77777777" w:rsidR="00354BD5" w:rsidRDefault="00354BD5" w:rsidP="007A32BE"/>
        </w:tc>
        <w:tc>
          <w:tcPr>
            <w:tcW w:w="611" w:type="dxa"/>
          </w:tcPr>
          <w:p w14:paraId="1AB3F995" w14:textId="67F651B5" w:rsidR="00354BD5" w:rsidRDefault="00354BD5" w:rsidP="007A32BE">
            <w:r>
              <w:t>1</w:t>
            </w:r>
          </w:p>
        </w:tc>
        <w:tc>
          <w:tcPr>
            <w:tcW w:w="2746" w:type="dxa"/>
          </w:tcPr>
          <w:p w14:paraId="057A970F" w14:textId="684C0330" w:rsidR="00354BD5" w:rsidRDefault="00354BD5" w:rsidP="007A32BE">
            <w:r>
              <w:t xml:space="preserve">Klik op het hoofdscherm op “Check All Proces cell parameters”  </w:t>
            </w:r>
          </w:p>
        </w:tc>
        <w:tc>
          <w:tcPr>
            <w:tcW w:w="2239" w:type="dxa"/>
            <w:vMerge/>
          </w:tcPr>
          <w:p w14:paraId="4B01CA54" w14:textId="77777777" w:rsidR="00354BD5" w:rsidRDefault="00354BD5" w:rsidP="007A32BE"/>
        </w:tc>
        <w:tc>
          <w:tcPr>
            <w:tcW w:w="2240" w:type="dxa"/>
            <w:vMerge/>
          </w:tcPr>
          <w:p w14:paraId="1EBBD4FB" w14:textId="77777777" w:rsidR="00354BD5" w:rsidRDefault="00354BD5" w:rsidP="007A32BE"/>
        </w:tc>
        <w:tc>
          <w:tcPr>
            <w:tcW w:w="1162" w:type="dxa"/>
            <w:vMerge/>
          </w:tcPr>
          <w:p w14:paraId="26E65A35" w14:textId="77777777" w:rsidR="00354BD5" w:rsidRDefault="00354BD5" w:rsidP="007A32BE"/>
        </w:tc>
      </w:tr>
      <w:tr w:rsidR="002A5B4F" w14:paraId="75564AA7" w14:textId="77777777" w:rsidTr="003F7E0C">
        <w:trPr>
          <w:trHeight w:val="232"/>
        </w:trPr>
        <w:tc>
          <w:tcPr>
            <w:tcW w:w="1062" w:type="dxa"/>
            <w:vMerge w:val="restart"/>
          </w:tcPr>
          <w:p w14:paraId="449F6679" w14:textId="11BDB300" w:rsidR="002A5B4F" w:rsidRDefault="002A5B4F" w:rsidP="00984981">
            <w:r>
              <w:t>PRC_T</w:t>
            </w:r>
            <w:r w:rsidR="005E5A1C">
              <w:t>6</w:t>
            </w:r>
          </w:p>
        </w:tc>
        <w:tc>
          <w:tcPr>
            <w:tcW w:w="611" w:type="dxa"/>
          </w:tcPr>
          <w:p w14:paraId="322B19FB" w14:textId="3FB5F7A2" w:rsidR="002A5B4F" w:rsidRDefault="002A5B4F" w:rsidP="00984981">
            <w:r>
              <w:t>1</w:t>
            </w:r>
          </w:p>
        </w:tc>
        <w:tc>
          <w:tcPr>
            <w:tcW w:w="2746" w:type="dxa"/>
          </w:tcPr>
          <w:p w14:paraId="3A908CD9" w14:textId="7C28A27B" w:rsidR="002A5B4F" w:rsidRDefault="002A5B4F" w:rsidP="00984981">
            <w:r>
              <w:t>Rechtklik op een process cell</w:t>
            </w:r>
          </w:p>
        </w:tc>
        <w:tc>
          <w:tcPr>
            <w:tcW w:w="2239" w:type="dxa"/>
            <w:vMerge w:val="restart"/>
          </w:tcPr>
          <w:p w14:paraId="5678326E" w14:textId="37B97EE0" w:rsidR="002A5B4F" w:rsidRDefault="002A5B4F" w:rsidP="00984981">
            <w:r>
              <w:t>Er is een OAprocesscell /Batch toegevoegd aan desbetreffende processcell</w:t>
            </w:r>
          </w:p>
        </w:tc>
        <w:tc>
          <w:tcPr>
            <w:tcW w:w="2240" w:type="dxa"/>
            <w:vMerge w:val="restart"/>
          </w:tcPr>
          <w:p w14:paraId="5C337861" w14:textId="5CCE59A7" w:rsidR="002A5B4F" w:rsidRDefault="00731A98" w:rsidP="00984981">
            <w:r>
              <w:t>Er wordt niets visueel weergegeven je weet als gebruiker niet of dit onderdeel goed functioneert of niet</w:t>
            </w:r>
          </w:p>
        </w:tc>
        <w:tc>
          <w:tcPr>
            <w:tcW w:w="1162" w:type="dxa"/>
            <w:vMerge w:val="restart"/>
          </w:tcPr>
          <w:p w14:paraId="4CF0BC0E" w14:textId="77777777" w:rsidR="00731A98" w:rsidRDefault="00731A98" w:rsidP="00731A98">
            <w:r>
              <w:rPr>
                <w:rFonts w:ascii="Calibri" w:hAnsi="Calibri" w:cs="Arial"/>
                <w:color w:val="0070C0"/>
              </w:rPr>
              <w:t>PROBABLY NOT CORRECT</w:t>
            </w:r>
          </w:p>
          <w:p w14:paraId="3D9E19F3" w14:textId="77777777" w:rsidR="002A5B4F" w:rsidRDefault="002A5B4F" w:rsidP="00984981"/>
        </w:tc>
      </w:tr>
      <w:tr w:rsidR="002A5B4F" w14:paraId="1C610D82" w14:textId="77777777" w:rsidTr="003F7E0C">
        <w:trPr>
          <w:trHeight w:val="232"/>
        </w:trPr>
        <w:tc>
          <w:tcPr>
            <w:tcW w:w="1062" w:type="dxa"/>
            <w:vMerge/>
          </w:tcPr>
          <w:p w14:paraId="0A7ADE89" w14:textId="77777777" w:rsidR="002A5B4F" w:rsidRDefault="002A5B4F" w:rsidP="00984981"/>
        </w:tc>
        <w:tc>
          <w:tcPr>
            <w:tcW w:w="611" w:type="dxa"/>
          </w:tcPr>
          <w:p w14:paraId="26B7D69B" w14:textId="42E9D3AC" w:rsidR="002A5B4F" w:rsidRDefault="002A5B4F" w:rsidP="00984981">
            <w:r>
              <w:t>2</w:t>
            </w:r>
          </w:p>
        </w:tc>
        <w:tc>
          <w:tcPr>
            <w:tcW w:w="2746" w:type="dxa"/>
          </w:tcPr>
          <w:p w14:paraId="75B0D1EB" w14:textId="119A8F7D" w:rsidR="002A5B4F" w:rsidRDefault="002A5B4F" w:rsidP="00984981">
            <w:r>
              <w:t>Hover dan over “Add”</w:t>
            </w:r>
          </w:p>
        </w:tc>
        <w:tc>
          <w:tcPr>
            <w:tcW w:w="2239" w:type="dxa"/>
            <w:vMerge/>
          </w:tcPr>
          <w:p w14:paraId="1B722DDE" w14:textId="77777777" w:rsidR="002A5B4F" w:rsidRDefault="002A5B4F" w:rsidP="00984981"/>
        </w:tc>
        <w:tc>
          <w:tcPr>
            <w:tcW w:w="2240" w:type="dxa"/>
            <w:vMerge/>
          </w:tcPr>
          <w:p w14:paraId="06565D1E" w14:textId="77777777" w:rsidR="002A5B4F" w:rsidRDefault="002A5B4F" w:rsidP="00984981"/>
        </w:tc>
        <w:tc>
          <w:tcPr>
            <w:tcW w:w="1162" w:type="dxa"/>
            <w:vMerge/>
          </w:tcPr>
          <w:p w14:paraId="3A3EF59B" w14:textId="77777777" w:rsidR="002A5B4F" w:rsidRDefault="002A5B4F" w:rsidP="00984981"/>
        </w:tc>
      </w:tr>
      <w:tr w:rsidR="002A5B4F" w14:paraId="642EBD5D" w14:textId="77777777" w:rsidTr="003F7E0C">
        <w:trPr>
          <w:trHeight w:val="232"/>
        </w:trPr>
        <w:tc>
          <w:tcPr>
            <w:tcW w:w="1062" w:type="dxa"/>
            <w:vMerge/>
          </w:tcPr>
          <w:p w14:paraId="524FF1AB" w14:textId="77777777" w:rsidR="002A5B4F" w:rsidRDefault="002A5B4F" w:rsidP="007A32BE"/>
        </w:tc>
        <w:tc>
          <w:tcPr>
            <w:tcW w:w="611" w:type="dxa"/>
          </w:tcPr>
          <w:p w14:paraId="5FF704DC" w14:textId="1F6A54D0" w:rsidR="002A5B4F" w:rsidRDefault="002A5B4F" w:rsidP="007A32BE">
            <w:r>
              <w:t>3</w:t>
            </w:r>
          </w:p>
        </w:tc>
        <w:tc>
          <w:tcPr>
            <w:tcW w:w="2746" w:type="dxa"/>
          </w:tcPr>
          <w:p w14:paraId="228260AA" w14:textId="0C035C76" w:rsidR="002A5B4F" w:rsidRDefault="002A5B4F" w:rsidP="007A32BE">
            <w:r>
              <w:t>Klik dan op “OA procescell”</w:t>
            </w:r>
          </w:p>
        </w:tc>
        <w:tc>
          <w:tcPr>
            <w:tcW w:w="2239" w:type="dxa"/>
            <w:vMerge/>
          </w:tcPr>
          <w:p w14:paraId="7EC30D15" w14:textId="77777777" w:rsidR="002A5B4F" w:rsidRDefault="002A5B4F" w:rsidP="007A32BE"/>
        </w:tc>
        <w:tc>
          <w:tcPr>
            <w:tcW w:w="2240" w:type="dxa"/>
            <w:vMerge/>
          </w:tcPr>
          <w:p w14:paraId="1BD9C8BB" w14:textId="77777777" w:rsidR="002A5B4F" w:rsidRDefault="002A5B4F" w:rsidP="007A32BE"/>
        </w:tc>
        <w:tc>
          <w:tcPr>
            <w:tcW w:w="1162" w:type="dxa"/>
            <w:vMerge/>
          </w:tcPr>
          <w:p w14:paraId="0CF66935" w14:textId="77777777" w:rsidR="002A5B4F" w:rsidRDefault="002A5B4F" w:rsidP="007A32BE"/>
        </w:tc>
      </w:tr>
      <w:tr w:rsidR="002A5B4F" w14:paraId="72F81DFC" w14:textId="77777777" w:rsidTr="003F7E0C">
        <w:trPr>
          <w:trHeight w:val="232"/>
        </w:trPr>
        <w:tc>
          <w:tcPr>
            <w:tcW w:w="1062" w:type="dxa"/>
            <w:vMerge w:val="restart"/>
          </w:tcPr>
          <w:p w14:paraId="27C83746" w14:textId="5CAE063A" w:rsidR="002A5B4F" w:rsidRDefault="002A5B4F" w:rsidP="002A5B4F">
            <w:r>
              <w:t>PRC_T</w:t>
            </w:r>
            <w:r w:rsidR="005E5A1C">
              <w:t>7</w:t>
            </w:r>
            <w:r>
              <w:t>.1</w:t>
            </w:r>
          </w:p>
        </w:tc>
        <w:tc>
          <w:tcPr>
            <w:tcW w:w="611" w:type="dxa"/>
          </w:tcPr>
          <w:p w14:paraId="46FD447B" w14:textId="4ECEFE4F" w:rsidR="002A5B4F" w:rsidRDefault="002A5B4F" w:rsidP="002A5B4F">
            <w:r>
              <w:t>1</w:t>
            </w:r>
          </w:p>
        </w:tc>
        <w:tc>
          <w:tcPr>
            <w:tcW w:w="2746" w:type="dxa"/>
          </w:tcPr>
          <w:p w14:paraId="7D390A88" w14:textId="3469D386" w:rsidR="002A5B4F" w:rsidRDefault="002A5B4F" w:rsidP="002A5B4F">
            <w:r>
              <w:t>Rechtklik op een process cell</w:t>
            </w:r>
          </w:p>
        </w:tc>
        <w:tc>
          <w:tcPr>
            <w:tcW w:w="2239" w:type="dxa"/>
            <w:vMerge w:val="restart"/>
          </w:tcPr>
          <w:p w14:paraId="1055FA2C" w14:textId="51C7DF63" w:rsidR="002A5B4F" w:rsidRDefault="00FF2EF4" w:rsidP="002A5B4F">
            <w:r>
              <w:t>Aan desbetreffende  procescell is een nieuwe route toegevoegd</w:t>
            </w:r>
          </w:p>
        </w:tc>
        <w:tc>
          <w:tcPr>
            <w:tcW w:w="2240" w:type="dxa"/>
            <w:vMerge w:val="restart"/>
          </w:tcPr>
          <w:p w14:paraId="4D6B19B7" w14:textId="77777777" w:rsidR="002A5B4F" w:rsidRDefault="002A5B4F" w:rsidP="002A5B4F"/>
        </w:tc>
        <w:tc>
          <w:tcPr>
            <w:tcW w:w="1162" w:type="dxa"/>
            <w:vMerge w:val="restart"/>
          </w:tcPr>
          <w:p w14:paraId="20C65002" w14:textId="12338084" w:rsidR="002A5B4F" w:rsidRDefault="00731A98" w:rsidP="002A5B4F">
            <w:r>
              <w:rPr>
                <w:rFonts w:ascii="Calibri" w:hAnsi="Calibri" w:cs="Arial"/>
                <w:color w:val="76923C" w:themeColor="accent3" w:themeShade="BF"/>
              </w:rPr>
              <w:t>PASSED</w:t>
            </w:r>
          </w:p>
        </w:tc>
      </w:tr>
      <w:tr w:rsidR="002A5B4F" w14:paraId="475A5D56" w14:textId="77777777" w:rsidTr="003F7E0C">
        <w:trPr>
          <w:trHeight w:val="232"/>
        </w:trPr>
        <w:tc>
          <w:tcPr>
            <w:tcW w:w="1062" w:type="dxa"/>
            <w:vMerge/>
          </w:tcPr>
          <w:p w14:paraId="33A354C5" w14:textId="77777777" w:rsidR="002A5B4F" w:rsidRDefault="002A5B4F" w:rsidP="002A5B4F"/>
        </w:tc>
        <w:tc>
          <w:tcPr>
            <w:tcW w:w="611" w:type="dxa"/>
          </w:tcPr>
          <w:p w14:paraId="1BF7C5BD" w14:textId="75FEF82F" w:rsidR="002A5B4F" w:rsidRDefault="002A5B4F" w:rsidP="002A5B4F">
            <w:r>
              <w:t>2</w:t>
            </w:r>
          </w:p>
        </w:tc>
        <w:tc>
          <w:tcPr>
            <w:tcW w:w="2746" w:type="dxa"/>
          </w:tcPr>
          <w:p w14:paraId="0B6991AB" w14:textId="5AE482EF" w:rsidR="002A5B4F" w:rsidRDefault="002A5B4F" w:rsidP="002A5B4F">
            <w:r>
              <w:t>Hover dan over “Add”</w:t>
            </w:r>
          </w:p>
        </w:tc>
        <w:tc>
          <w:tcPr>
            <w:tcW w:w="2239" w:type="dxa"/>
            <w:vMerge/>
          </w:tcPr>
          <w:p w14:paraId="6C0614D3" w14:textId="77777777" w:rsidR="002A5B4F" w:rsidRDefault="002A5B4F" w:rsidP="002A5B4F"/>
        </w:tc>
        <w:tc>
          <w:tcPr>
            <w:tcW w:w="2240" w:type="dxa"/>
            <w:vMerge/>
          </w:tcPr>
          <w:p w14:paraId="4059DC56" w14:textId="77777777" w:rsidR="002A5B4F" w:rsidRDefault="002A5B4F" w:rsidP="002A5B4F"/>
        </w:tc>
        <w:tc>
          <w:tcPr>
            <w:tcW w:w="1162" w:type="dxa"/>
            <w:vMerge/>
          </w:tcPr>
          <w:p w14:paraId="5266A87B" w14:textId="77777777" w:rsidR="002A5B4F" w:rsidRDefault="002A5B4F" w:rsidP="002A5B4F"/>
        </w:tc>
      </w:tr>
      <w:tr w:rsidR="002A5B4F" w14:paraId="6FAAA43F" w14:textId="77777777" w:rsidTr="003F7E0C">
        <w:trPr>
          <w:trHeight w:val="232"/>
        </w:trPr>
        <w:tc>
          <w:tcPr>
            <w:tcW w:w="1062" w:type="dxa"/>
            <w:vMerge/>
          </w:tcPr>
          <w:p w14:paraId="70BB803C" w14:textId="77777777" w:rsidR="002A5B4F" w:rsidRDefault="002A5B4F" w:rsidP="002A5B4F"/>
        </w:tc>
        <w:tc>
          <w:tcPr>
            <w:tcW w:w="611" w:type="dxa"/>
          </w:tcPr>
          <w:p w14:paraId="64336F63" w14:textId="51841AF5" w:rsidR="002A5B4F" w:rsidRDefault="002A5B4F" w:rsidP="002A5B4F">
            <w:r>
              <w:t>3</w:t>
            </w:r>
          </w:p>
        </w:tc>
        <w:tc>
          <w:tcPr>
            <w:tcW w:w="2746" w:type="dxa"/>
          </w:tcPr>
          <w:p w14:paraId="244510E4" w14:textId="4F34DE02" w:rsidR="002A5B4F" w:rsidRDefault="002A5B4F" w:rsidP="002A5B4F">
            <w:r>
              <w:t>Klik dan op “Route”</w:t>
            </w:r>
          </w:p>
        </w:tc>
        <w:tc>
          <w:tcPr>
            <w:tcW w:w="2239" w:type="dxa"/>
            <w:vMerge/>
          </w:tcPr>
          <w:p w14:paraId="08A5D233" w14:textId="77777777" w:rsidR="002A5B4F" w:rsidRDefault="002A5B4F" w:rsidP="002A5B4F"/>
        </w:tc>
        <w:tc>
          <w:tcPr>
            <w:tcW w:w="2240" w:type="dxa"/>
            <w:vMerge/>
          </w:tcPr>
          <w:p w14:paraId="5C7D9A0F" w14:textId="77777777" w:rsidR="002A5B4F" w:rsidRDefault="002A5B4F" w:rsidP="002A5B4F"/>
        </w:tc>
        <w:tc>
          <w:tcPr>
            <w:tcW w:w="1162" w:type="dxa"/>
            <w:vMerge/>
          </w:tcPr>
          <w:p w14:paraId="598C1FBE" w14:textId="77777777" w:rsidR="002A5B4F" w:rsidRDefault="002A5B4F" w:rsidP="002A5B4F"/>
        </w:tc>
      </w:tr>
      <w:tr w:rsidR="002A5B4F" w14:paraId="4FD7D19B" w14:textId="77777777" w:rsidTr="003F7E0C">
        <w:trPr>
          <w:trHeight w:val="232"/>
        </w:trPr>
        <w:tc>
          <w:tcPr>
            <w:tcW w:w="1062" w:type="dxa"/>
            <w:vMerge/>
          </w:tcPr>
          <w:p w14:paraId="006BF821" w14:textId="77777777" w:rsidR="002A5B4F" w:rsidRDefault="002A5B4F" w:rsidP="007A32BE"/>
        </w:tc>
        <w:tc>
          <w:tcPr>
            <w:tcW w:w="611" w:type="dxa"/>
          </w:tcPr>
          <w:p w14:paraId="491ACB8D" w14:textId="540B1AD2" w:rsidR="002A5B4F" w:rsidRDefault="002A5B4F" w:rsidP="007A32BE">
            <w:r>
              <w:t>4</w:t>
            </w:r>
          </w:p>
        </w:tc>
        <w:tc>
          <w:tcPr>
            <w:tcW w:w="2746" w:type="dxa"/>
          </w:tcPr>
          <w:p w14:paraId="23FFB798" w14:textId="56016443" w:rsidR="002A5B4F" w:rsidRDefault="002A5B4F" w:rsidP="007A32BE">
            <w:r>
              <w:t>Klik daarna op finish</w:t>
            </w:r>
          </w:p>
        </w:tc>
        <w:tc>
          <w:tcPr>
            <w:tcW w:w="2239" w:type="dxa"/>
            <w:vMerge/>
          </w:tcPr>
          <w:p w14:paraId="2432F938" w14:textId="77777777" w:rsidR="002A5B4F" w:rsidRDefault="002A5B4F" w:rsidP="007A32BE"/>
        </w:tc>
        <w:tc>
          <w:tcPr>
            <w:tcW w:w="2240" w:type="dxa"/>
            <w:vMerge/>
          </w:tcPr>
          <w:p w14:paraId="528F9942" w14:textId="77777777" w:rsidR="002A5B4F" w:rsidRDefault="002A5B4F" w:rsidP="007A32BE"/>
        </w:tc>
        <w:tc>
          <w:tcPr>
            <w:tcW w:w="1162" w:type="dxa"/>
            <w:vMerge/>
          </w:tcPr>
          <w:p w14:paraId="69F7507E" w14:textId="77777777" w:rsidR="002A5B4F" w:rsidRDefault="002A5B4F" w:rsidP="007A32BE"/>
        </w:tc>
      </w:tr>
      <w:tr w:rsidR="003F7E0C" w14:paraId="66DF5E22" w14:textId="77777777" w:rsidTr="003F7E0C">
        <w:trPr>
          <w:trHeight w:val="232"/>
        </w:trPr>
        <w:tc>
          <w:tcPr>
            <w:tcW w:w="1062" w:type="dxa"/>
            <w:vMerge w:val="restart"/>
          </w:tcPr>
          <w:p w14:paraId="25910D5D" w14:textId="6121AB30" w:rsidR="003F7E0C" w:rsidRDefault="003F7E0C" w:rsidP="003F7E0C">
            <w:r>
              <w:t>PRC_T7.2</w:t>
            </w:r>
          </w:p>
        </w:tc>
        <w:tc>
          <w:tcPr>
            <w:tcW w:w="611" w:type="dxa"/>
          </w:tcPr>
          <w:p w14:paraId="48BA6B65" w14:textId="4910C0C2" w:rsidR="003F7E0C" w:rsidRDefault="003F7E0C" w:rsidP="003F7E0C">
            <w:r>
              <w:t>1</w:t>
            </w:r>
          </w:p>
        </w:tc>
        <w:tc>
          <w:tcPr>
            <w:tcW w:w="2746" w:type="dxa"/>
          </w:tcPr>
          <w:p w14:paraId="32B6EDE4" w14:textId="48023EE7" w:rsidR="003F7E0C" w:rsidRDefault="003F7E0C" w:rsidP="003F7E0C">
            <w:r>
              <w:t>Rechtklik op een process cell</w:t>
            </w:r>
          </w:p>
        </w:tc>
        <w:tc>
          <w:tcPr>
            <w:tcW w:w="2239" w:type="dxa"/>
            <w:vMerge w:val="restart"/>
          </w:tcPr>
          <w:p w14:paraId="2ED10265" w14:textId="662D3C71" w:rsidR="003F7E0C" w:rsidRDefault="003F7E0C" w:rsidP="003F7E0C">
            <w:r>
              <w:t>Aan desbetreffende  procescell is geen nieuwe route toegevoegd</w:t>
            </w:r>
          </w:p>
        </w:tc>
        <w:tc>
          <w:tcPr>
            <w:tcW w:w="2240" w:type="dxa"/>
            <w:vMerge w:val="restart"/>
          </w:tcPr>
          <w:p w14:paraId="249D2161" w14:textId="77777777" w:rsidR="003F7E0C" w:rsidRDefault="003F7E0C" w:rsidP="003F7E0C">
            <w:r>
              <w:t>Er wordt geen route toegevoegd aan de processcell maar wel in de database. Dus er staat een route in de database die nooit ergens bij zal horen</w:t>
            </w:r>
          </w:p>
          <w:p w14:paraId="2355A9DF" w14:textId="77777777" w:rsidR="003F7E0C" w:rsidRDefault="003F7E0C" w:rsidP="003F7E0C"/>
        </w:tc>
        <w:tc>
          <w:tcPr>
            <w:tcW w:w="1162" w:type="dxa"/>
            <w:vMerge w:val="restart"/>
          </w:tcPr>
          <w:p w14:paraId="286286F0" w14:textId="17612CAF" w:rsidR="003F7E0C" w:rsidRDefault="003F7E0C" w:rsidP="003F7E0C">
            <w:r>
              <w:rPr>
                <w:rFonts w:ascii="Calibri" w:hAnsi="Calibri" w:cs="Arial"/>
                <w:color w:val="0070C0"/>
              </w:rPr>
              <w:t>PROBABLY NOT CORRECT</w:t>
            </w:r>
          </w:p>
        </w:tc>
      </w:tr>
      <w:tr w:rsidR="003F7E0C" w14:paraId="2D1738BD" w14:textId="77777777" w:rsidTr="003F7E0C">
        <w:trPr>
          <w:trHeight w:val="232"/>
        </w:trPr>
        <w:tc>
          <w:tcPr>
            <w:tcW w:w="1062" w:type="dxa"/>
            <w:vMerge/>
          </w:tcPr>
          <w:p w14:paraId="222B19FE" w14:textId="77777777" w:rsidR="003F7E0C" w:rsidRDefault="003F7E0C" w:rsidP="003F7E0C"/>
        </w:tc>
        <w:tc>
          <w:tcPr>
            <w:tcW w:w="611" w:type="dxa"/>
          </w:tcPr>
          <w:p w14:paraId="6A90DE5E" w14:textId="22BF9D7B" w:rsidR="003F7E0C" w:rsidRDefault="003F7E0C" w:rsidP="003F7E0C">
            <w:r>
              <w:t>2</w:t>
            </w:r>
          </w:p>
        </w:tc>
        <w:tc>
          <w:tcPr>
            <w:tcW w:w="2746" w:type="dxa"/>
          </w:tcPr>
          <w:p w14:paraId="52AFA5B9" w14:textId="193406FA" w:rsidR="003F7E0C" w:rsidRDefault="003F7E0C" w:rsidP="003F7E0C">
            <w:r>
              <w:t>Hover dan over “Add”</w:t>
            </w:r>
          </w:p>
        </w:tc>
        <w:tc>
          <w:tcPr>
            <w:tcW w:w="2239" w:type="dxa"/>
            <w:vMerge/>
          </w:tcPr>
          <w:p w14:paraId="3775816D" w14:textId="77777777" w:rsidR="003F7E0C" w:rsidRDefault="003F7E0C" w:rsidP="003F7E0C"/>
        </w:tc>
        <w:tc>
          <w:tcPr>
            <w:tcW w:w="2240" w:type="dxa"/>
            <w:vMerge/>
          </w:tcPr>
          <w:p w14:paraId="31F2F68F" w14:textId="77777777" w:rsidR="003F7E0C" w:rsidRDefault="003F7E0C" w:rsidP="003F7E0C"/>
        </w:tc>
        <w:tc>
          <w:tcPr>
            <w:tcW w:w="1162" w:type="dxa"/>
            <w:vMerge/>
          </w:tcPr>
          <w:p w14:paraId="50E99C1F" w14:textId="77777777" w:rsidR="003F7E0C" w:rsidRDefault="003F7E0C" w:rsidP="003F7E0C"/>
        </w:tc>
      </w:tr>
      <w:tr w:rsidR="003F7E0C" w14:paraId="4DE983E9" w14:textId="77777777" w:rsidTr="003F7E0C">
        <w:trPr>
          <w:trHeight w:val="232"/>
        </w:trPr>
        <w:tc>
          <w:tcPr>
            <w:tcW w:w="1062" w:type="dxa"/>
            <w:vMerge/>
          </w:tcPr>
          <w:p w14:paraId="6EE87E94" w14:textId="77777777" w:rsidR="003F7E0C" w:rsidRDefault="003F7E0C" w:rsidP="003F7E0C"/>
        </w:tc>
        <w:tc>
          <w:tcPr>
            <w:tcW w:w="611" w:type="dxa"/>
          </w:tcPr>
          <w:p w14:paraId="684CDE63" w14:textId="2C094AB5" w:rsidR="003F7E0C" w:rsidRDefault="003F7E0C" w:rsidP="003F7E0C">
            <w:r>
              <w:t>3</w:t>
            </w:r>
          </w:p>
        </w:tc>
        <w:tc>
          <w:tcPr>
            <w:tcW w:w="2746" w:type="dxa"/>
          </w:tcPr>
          <w:p w14:paraId="67FC6816" w14:textId="7BFC5D3D" w:rsidR="003F7E0C" w:rsidRDefault="003F7E0C" w:rsidP="003F7E0C">
            <w:r>
              <w:t>Klik dan op “Route”</w:t>
            </w:r>
          </w:p>
        </w:tc>
        <w:tc>
          <w:tcPr>
            <w:tcW w:w="2239" w:type="dxa"/>
            <w:vMerge/>
          </w:tcPr>
          <w:p w14:paraId="5931F1F3" w14:textId="77777777" w:rsidR="003F7E0C" w:rsidRDefault="003F7E0C" w:rsidP="003F7E0C"/>
        </w:tc>
        <w:tc>
          <w:tcPr>
            <w:tcW w:w="2240" w:type="dxa"/>
            <w:vMerge/>
          </w:tcPr>
          <w:p w14:paraId="6C1BEEEF" w14:textId="77777777" w:rsidR="003F7E0C" w:rsidRDefault="003F7E0C" w:rsidP="003F7E0C"/>
        </w:tc>
        <w:tc>
          <w:tcPr>
            <w:tcW w:w="1162" w:type="dxa"/>
            <w:vMerge/>
          </w:tcPr>
          <w:p w14:paraId="06AA4A1A" w14:textId="77777777" w:rsidR="003F7E0C" w:rsidRDefault="003F7E0C" w:rsidP="003F7E0C"/>
        </w:tc>
      </w:tr>
      <w:tr w:rsidR="003F7E0C" w14:paraId="3C5F258A" w14:textId="77777777" w:rsidTr="003F7E0C">
        <w:trPr>
          <w:trHeight w:val="77"/>
        </w:trPr>
        <w:tc>
          <w:tcPr>
            <w:tcW w:w="1062" w:type="dxa"/>
            <w:vMerge/>
          </w:tcPr>
          <w:p w14:paraId="127671E4" w14:textId="77777777" w:rsidR="003F7E0C" w:rsidRDefault="003F7E0C" w:rsidP="003F7E0C"/>
        </w:tc>
        <w:tc>
          <w:tcPr>
            <w:tcW w:w="611" w:type="dxa"/>
          </w:tcPr>
          <w:p w14:paraId="64FBEF0C" w14:textId="7B83BF1E" w:rsidR="003F7E0C" w:rsidRDefault="003F7E0C" w:rsidP="003F7E0C">
            <w:r>
              <w:t>4</w:t>
            </w:r>
          </w:p>
        </w:tc>
        <w:tc>
          <w:tcPr>
            <w:tcW w:w="2746" w:type="dxa"/>
          </w:tcPr>
          <w:p w14:paraId="300E9A8B" w14:textId="686D77E1" w:rsidR="003F7E0C" w:rsidRDefault="003F7E0C" w:rsidP="003F7E0C">
            <w:r>
              <w:t>Verander het rotProcCellId naar “PK01”</w:t>
            </w:r>
          </w:p>
        </w:tc>
        <w:tc>
          <w:tcPr>
            <w:tcW w:w="2239" w:type="dxa"/>
            <w:vMerge/>
          </w:tcPr>
          <w:p w14:paraId="3B4B91A6" w14:textId="77777777" w:rsidR="003F7E0C" w:rsidRDefault="003F7E0C" w:rsidP="003F7E0C"/>
        </w:tc>
        <w:tc>
          <w:tcPr>
            <w:tcW w:w="2240" w:type="dxa"/>
            <w:vMerge/>
          </w:tcPr>
          <w:p w14:paraId="5D1F6E43" w14:textId="77777777" w:rsidR="003F7E0C" w:rsidRDefault="003F7E0C" w:rsidP="003F7E0C"/>
        </w:tc>
        <w:tc>
          <w:tcPr>
            <w:tcW w:w="1162" w:type="dxa"/>
            <w:vMerge/>
          </w:tcPr>
          <w:p w14:paraId="19D5DBD4" w14:textId="77777777" w:rsidR="003F7E0C" w:rsidRDefault="003F7E0C" w:rsidP="003F7E0C"/>
        </w:tc>
      </w:tr>
      <w:tr w:rsidR="003F7E0C" w14:paraId="23529912" w14:textId="77777777" w:rsidTr="003F7E0C">
        <w:trPr>
          <w:trHeight w:val="232"/>
        </w:trPr>
        <w:tc>
          <w:tcPr>
            <w:tcW w:w="1062" w:type="dxa"/>
            <w:vMerge/>
          </w:tcPr>
          <w:p w14:paraId="292FEA96" w14:textId="77777777" w:rsidR="003F7E0C" w:rsidRDefault="003F7E0C" w:rsidP="003F7E0C"/>
        </w:tc>
        <w:tc>
          <w:tcPr>
            <w:tcW w:w="611" w:type="dxa"/>
          </w:tcPr>
          <w:p w14:paraId="2E4752F6" w14:textId="3CE83F11" w:rsidR="003F7E0C" w:rsidRDefault="003F7E0C" w:rsidP="003F7E0C">
            <w:r>
              <w:t>5</w:t>
            </w:r>
          </w:p>
        </w:tc>
        <w:tc>
          <w:tcPr>
            <w:tcW w:w="2746" w:type="dxa"/>
          </w:tcPr>
          <w:p w14:paraId="01467260" w14:textId="5CD39AD8" w:rsidR="003F7E0C" w:rsidRDefault="003F7E0C" w:rsidP="003F7E0C">
            <w:r>
              <w:t>Klik daarna op finish</w:t>
            </w:r>
          </w:p>
        </w:tc>
        <w:tc>
          <w:tcPr>
            <w:tcW w:w="2239" w:type="dxa"/>
            <w:vMerge/>
          </w:tcPr>
          <w:p w14:paraId="069E7989" w14:textId="77777777" w:rsidR="003F7E0C" w:rsidRDefault="003F7E0C" w:rsidP="003F7E0C"/>
        </w:tc>
        <w:tc>
          <w:tcPr>
            <w:tcW w:w="2240" w:type="dxa"/>
            <w:vMerge/>
          </w:tcPr>
          <w:p w14:paraId="08A93A24" w14:textId="77777777" w:rsidR="003F7E0C" w:rsidRDefault="003F7E0C" w:rsidP="003F7E0C"/>
        </w:tc>
        <w:tc>
          <w:tcPr>
            <w:tcW w:w="1162" w:type="dxa"/>
            <w:vMerge/>
          </w:tcPr>
          <w:p w14:paraId="5F282CFC" w14:textId="77777777" w:rsidR="003F7E0C" w:rsidRDefault="003F7E0C" w:rsidP="003F7E0C"/>
        </w:tc>
      </w:tr>
      <w:tr w:rsidR="003F7E0C" w14:paraId="494EE0CB" w14:textId="77777777" w:rsidTr="003F7E0C">
        <w:trPr>
          <w:trHeight w:val="232"/>
        </w:trPr>
        <w:tc>
          <w:tcPr>
            <w:tcW w:w="1062" w:type="dxa"/>
          </w:tcPr>
          <w:p w14:paraId="32C70535" w14:textId="237280A2" w:rsidR="003F7E0C" w:rsidRDefault="003F7E0C" w:rsidP="003F7E0C">
            <w:r>
              <w:t>PRC_T8.1</w:t>
            </w:r>
          </w:p>
        </w:tc>
        <w:tc>
          <w:tcPr>
            <w:tcW w:w="611" w:type="dxa"/>
          </w:tcPr>
          <w:p w14:paraId="181F888A" w14:textId="0181C7C0" w:rsidR="003F7E0C" w:rsidRDefault="003F7E0C" w:rsidP="003F7E0C">
            <w:r>
              <w:t>1</w:t>
            </w:r>
          </w:p>
        </w:tc>
        <w:tc>
          <w:tcPr>
            <w:tcW w:w="2746" w:type="dxa"/>
          </w:tcPr>
          <w:p w14:paraId="0CC5D826" w14:textId="576B9F7C" w:rsidR="003F7E0C" w:rsidRDefault="003F7E0C" w:rsidP="003F7E0C">
            <w:r>
              <w:t>OP het hoofdscherm klik op “OArecipe”</w:t>
            </w:r>
          </w:p>
        </w:tc>
        <w:tc>
          <w:tcPr>
            <w:tcW w:w="2239" w:type="dxa"/>
          </w:tcPr>
          <w:p w14:paraId="1D01DE42" w14:textId="758CB538" w:rsidR="003F7E0C" w:rsidRDefault="003F7E0C" w:rsidP="003F7E0C">
            <w:r>
              <w:t>Alle OArecipes zullen correct moeten zijn (er zijn hier geen recipes verwijder door de gebruiker)</w:t>
            </w:r>
          </w:p>
        </w:tc>
        <w:tc>
          <w:tcPr>
            <w:tcW w:w="2240" w:type="dxa"/>
          </w:tcPr>
          <w:p w14:paraId="6BB84325" w14:textId="77777777" w:rsidR="003F7E0C" w:rsidRDefault="003F7E0C" w:rsidP="003F7E0C"/>
        </w:tc>
        <w:tc>
          <w:tcPr>
            <w:tcW w:w="1162" w:type="dxa"/>
          </w:tcPr>
          <w:p w14:paraId="16F4D2FD" w14:textId="2CB822EE" w:rsidR="003F7E0C" w:rsidRDefault="003F7E0C" w:rsidP="003F7E0C">
            <w:r>
              <w:rPr>
                <w:rFonts w:ascii="Calibri" w:hAnsi="Calibri" w:cs="Arial"/>
                <w:color w:val="76923C" w:themeColor="accent3" w:themeShade="BF"/>
              </w:rPr>
              <w:t>PASSED</w:t>
            </w:r>
          </w:p>
        </w:tc>
      </w:tr>
    </w:tbl>
    <w:p w14:paraId="7A4A0E39" w14:textId="77777777" w:rsidR="005C3F6D" w:rsidRDefault="005C3F6D">
      <w:r>
        <w:br w:type="page"/>
      </w:r>
    </w:p>
    <w:tbl>
      <w:tblPr>
        <w:tblStyle w:val="TableGrid"/>
        <w:tblW w:w="10201" w:type="dxa"/>
        <w:tblLook w:val="04A0" w:firstRow="1" w:lastRow="0" w:firstColumn="1" w:lastColumn="0" w:noHBand="0" w:noVBand="1"/>
      </w:tblPr>
      <w:tblGrid>
        <w:gridCol w:w="1062"/>
        <w:gridCol w:w="612"/>
        <w:gridCol w:w="2762"/>
        <w:gridCol w:w="2246"/>
        <w:gridCol w:w="2250"/>
        <w:gridCol w:w="1269"/>
      </w:tblGrid>
      <w:tr w:rsidR="005C3F6D" w14:paraId="7C8E1BA9" w14:textId="77777777" w:rsidTr="00A558A5">
        <w:trPr>
          <w:trHeight w:val="232"/>
        </w:trPr>
        <w:tc>
          <w:tcPr>
            <w:tcW w:w="1062" w:type="dxa"/>
            <w:vMerge w:val="restart"/>
          </w:tcPr>
          <w:p w14:paraId="72129E04" w14:textId="54945CF5" w:rsidR="005C3F6D" w:rsidRDefault="005C3F6D" w:rsidP="00FF2EF4">
            <w:r>
              <w:lastRenderedPageBreak/>
              <w:t>PRC_T</w:t>
            </w:r>
            <w:r w:rsidR="005E5A1C">
              <w:t>8</w:t>
            </w:r>
            <w:r>
              <w:t>.2</w:t>
            </w:r>
          </w:p>
        </w:tc>
        <w:tc>
          <w:tcPr>
            <w:tcW w:w="612" w:type="dxa"/>
          </w:tcPr>
          <w:p w14:paraId="4F44EA3A" w14:textId="5DEA8727" w:rsidR="005C3F6D" w:rsidRDefault="005C3F6D" w:rsidP="00FF2EF4">
            <w:r>
              <w:t>1</w:t>
            </w:r>
          </w:p>
        </w:tc>
        <w:tc>
          <w:tcPr>
            <w:tcW w:w="2762" w:type="dxa"/>
          </w:tcPr>
          <w:p w14:paraId="21DA86C4" w14:textId="148149D3" w:rsidR="005C3F6D" w:rsidRDefault="005C3F6D" w:rsidP="00FF2EF4">
            <w:r>
              <w:t>In de treeview klik open een procescell</w:t>
            </w:r>
          </w:p>
        </w:tc>
        <w:tc>
          <w:tcPr>
            <w:tcW w:w="2246" w:type="dxa"/>
            <w:vMerge w:val="restart"/>
          </w:tcPr>
          <w:p w14:paraId="5770E2EC" w14:textId="4F58DCBD" w:rsidR="005C3F6D" w:rsidRDefault="005C3F6D" w:rsidP="00FF2EF4">
            <w:r>
              <w:t>Het verwijderde “recipe” zal gecorrigeerd</w:t>
            </w:r>
            <w:r w:rsidR="005F2741">
              <w:t xml:space="preserve"> worden</w:t>
            </w:r>
          </w:p>
        </w:tc>
        <w:tc>
          <w:tcPr>
            <w:tcW w:w="2250" w:type="dxa"/>
            <w:vMerge w:val="restart"/>
          </w:tcPr>
          <w:p w14:paraId="20BE49C8" w14:textId="77777777" w:rsidR="005C3F6D" w:rsidRDefault="005C3F6D" w:rsidP="00FF2EF4"/>
        </w:tc>
        <w:tc>
          <w:tcPr>
            <w:tcW w:w="1269" w:type="dxa"/>
            <w:vMerge w:val="restart"/>
          </w:tcPr>
          <w:p w14:paraId="3F215386" w14:textId="5FC65058" w:rsidR="005C3F6D" w:rsidRDefault="005F2741" w:rsidP="00FF2EF4">
            <w:r>
              <w:rPr>
                <w:rFonts w:ascii="Calibri" w:hAnsi="Calibri" w:cs="Arial"/>
                <w:color w:val="76923C" w:themeColor="accent3" w:themeShade="BF"/>
              </w:rPr>
              <w:t>PASSED</w:t>
            </w:r>
          </w:p>
        </w:tc>
      </w:tr>
      <w:tr w:rsidR="005C3F6D" w14:paraId="28A349C3" w14:textId="77777777" w:rsidTr="00A558A5">
        <w:trPr>
          <w:trHeight w:val="232"/>
        </w:trPr>
        <w:tc>
          <w:tcPr>
            <w:tcW w:w="1062" w:type="dxa"/>
            <w:vMerge/>
          </w:tcPr>
          <w:p w14:paraId="49883F62" w14:textId="77777777" w:rsidR="005C3F6D" w:rsidRDefault="005C3F6D" w:rsidP="00FF2EF4"/>
        </w:tc>
        <w:tc>
          <w:tcPr>
            <w:tcW w:w="612" w:type="dxa"/>
          </w:tcPr>
          <w:p w14:paraId="0AF472BD" w14:textId="094FC780" w:rsidR="005C3F6D" w:rsidRDefault="005C3F6D" w:rsidP="00FF2EF4">
            <w:r>
              <w:t>2</w:t>
            </w:r>
          </w:p>
        </w:tc>
        <w:tc>
          <w:tcPr>
            <w:tcW w:w="2762" w:type="dxa"/>
          </w:tcPr>
          <w:p w14:paraId="5EE271DC" w14:textId="7CB56E05" w:rsidR="005C3F6D" w:rsidRDefault="005C3F6D" w:rsidP="00FF2EF4">
            <w:r>
              <w:t>Klik dan een route open</w:t>
            </w:r>
          </w:p>
        </w:tc>
        <w:tc>
          <w:tcPr>
            <w:tcW w:w="2246" w:type="dxa"/>
            <w:vMerge/>
          </w:tcPr>
          <w:p w14:paraId="3036DD6A" w14:textId="77777777" w:rsidR="005C3F6D" w:rsidRDefault="005C3F6D" w:rsidP="00FF2EF4"/>
        </w:tc>
        <w:tc>
          <w:tcPr>
            <w:tcW w:w="2250" w:type="dxa"/>
            <w:vMerge/>
          </w:tcPr>
          <w:p w14:paraId="43D8F2D7" w14:textId="77777777" w:rsidR="005C3F6D" w:rsidRDefault="005C3F6D" w:rsidP="00FF2EF4"/>
        </w:tc>
        <w:tc>
          <w:tcPr>
            <w:tcW w:w="1269" w:type="dxa"/>
            <w:vMerge/>
          </w:tcPr>
          <w:p w14:paraId="74E8F8F2" w14:textId="77777777" w:rsidR="005C3F6D" w:rsidRDefault="005C3F6D" w:rsidP="00FF2EF4"/>
        </w:tc>
      </w:tr>
      <w:tr w:rsidR="005C3F6D" w14:paraId="15ED002B" w14:textId="77777777" w:rsidTr="00A558A5">
        <w:trPr>
          <w:trHeight w:val="232"/>
        </w:trPr>
        <w:tc>
          <w:tcPr>
            <w:tcW w:w="1062" w:type="dxa"/>
            <w:vMerge/>
          </w:tcPr>
          <w:p w14:paraId="1B517C68" w14:textId="77777777" w:rsidR="005C3F6D" w:rsidRDefault="005C3F6D" w:rsidP="00FF2EF4"/>
        </w:tc>
        <w:tc>
          <w:tcPr>
            <w:tcW w:w="612" w:type="dxa"/>
          </w:tcPr>
          <w:p w14:paraId="201E6EF6" w14:textId="54A5354B" w:rsidR="005C3F6D" w:rsidRDefault="005C3F6D" w:rsidP="00FF2EF4">
            <w:r>
              <w:t>3</w:t>
            </w:r>
          </w:p>
        </w:tc>
        <w:tc>
          <w:tcPr>
            <w:tcW w:w="2762" w:type="dxa"/>
          </w:tcPr>
          <w:p w14:paraId="4A938A4A" w14:textId="5159130A" w:rsidR="005C3F6D" w:rsidRDefault="005C3F6D" w:rsidP="00FF2EF4">
            <w:r>
              <w:t>Klik dan een procedure open</w:t>
            </w:r>
          </w:p>
        </w:tc>
        <w:tc>
          <w:tcPr>
            <w:tcW w:w="2246" w:type="dxa"/>
            <w:vMerge/>
          </w:tcPr>
          <w:p w14:paraId="192D1832" w14:textId="77777777" w:rsidR="005C3F6D" w:rsidRDefault="005C3F6D" w:rsidP="00FF2EF4"/>
        </w:tc>
        <w:tc>
          <w:tcPr>
            <w:tcW w:w="2250" w:type="dxa"/>
            <w:vMerge/>
          </w:tcPr>
          <w:p w14:paraId="7205EB6F" w14:textId="77777777" w:rsidR="005C3F6D" w:rsidRDefault="005C3F6D" w:rsidP="00FF2EF4"/>
        </w:tc>
        <w:tc>
          <w:tcPr>
            <w:tcW w:w="1269" w:type="dxa"/>
            <w:vMerge/>
          </w:tcPr>
          <w:p w14:paraId="68260725" w14:textId="77777777" w:rsidR="005C3F6D" w:rsidRDefault="005C3F6D" w:rsidP="00FF2EF4"/>
        </w:tc>
      </w:tr>
      <w:tr w:rsidR="005C3F6D" w14:paraId="748DA20C" w14:textId="77777777" w:rsidTr="00A558A5">
        <w:trPr>
          <w:trHeight w:val="232"/>
        </w:trPr>
        <w:tc>
          <w:tcPr>
            <w:tcW w:w="1062" w:type="dxa"/>
            <w:vMerge/>
          </w:tcPr>
          <w:p w14:paraId="4F278DD1" w14:textId="77777777" w:rsidR="005C3F6D" w:rsidRDefault="005C3F6D" w:rsidP="00FF2EF4"/>
        </w:tc>
        <w:tc>
          <w:tcPr>
            <w:tcW w:w="612" w:type="dxa"/>
          </w:tcPr>
          <w:p w14:paraId="3B78734D" w14:textId="60FA5623" w:rsidR="005C3F6D" w:rsidRDefault="005C3F6D" w:rsidP="00FF2EF4">
            <w:r>
              <w:t>4</w:t>
            </w:r>
          </w:p>
        </w:tc>
        <w:tc>
          <w:tcPr>
            <w:tcW w:w="2762" w:type="dxa"/>
          </w:tcPr>
          <w:p w14:paraId="16EC2BCA" w14:textId="53E04601" w:rsidR="005C3F6D" w:rsidRDefault="005C3F6D" w:rsidP="00FF2EF4">
            <w:r>
              <w:t>Verwijder de eerste OArecipe door een rechtklik en kies daarna remove</w:t>
            </w:r>
          </w:p>
        </w:tc>
        <w:tc>
          <w:tcPr>
            <w:tcW w:w="2246" w:type="dxa"/>
            <w:vMerge/>
          </w:tcPr>
          <w:p w14:paraId="7D589D8D" w14:textId="77777777" w:rsidR="005C3F6D" w:rsidRDefault="005C3F6D" w:rsidP="00FF2EF4"/>
        </w:tc>
        <w:tc>
          <w:tcPr>
            <w:tcW w:w="2250" w:type="dxa"/>
            <w:vMerge/>
          </w:tcPr>
          <w:p w14:paraId="4BA11AC4" w14:textId="77777777" w:rsidR="005C3F6D" w:rsidRDefault="005C3F6D" w:rsidP="00FF2EF4"/>
        </w:tc>
        <w:tc>
          <w:tcPr>
            <w:tcW w:w="1269" w:type="dxa"/>
            <w:vMerge/>
          </w:tcPr>
          <w:p w14:paraId="7E8CA472" w14:textId="77777777" w:rsidR="005C3F6D" w:rsidRDefault="005C3F6D" w:rsidP="00FF2EF4"/>
        </w:tc>
      </w:tr>
      <w:tr w:rsidR="005C3F6D" w14:paraId="737780A6" w14:textId="77777777" w:rsidTr="00A558A5">
        <w:trPr>
          <w:trHeight w:val="232"/>
        </w:trPr>
        <w:tc>
          <w:tcPr>
            <w:tcW w:w="1062" w:type="dxa"/>
            <w:vMerge/>
          </w:tcPr>
          <w:p w14:paraId="72C81661" w14:textId="77777777" w:rsidR="005C3F6D" w:rsidRDefault="005C3F6D" w:rsidP="00FF2EF4"/>
        </w:tc>
        <w:tc>
          <w:tcPr>
            <w:tcW w:w="612" w:type="dxa"/>
          </w:tcPr>
          <w:p w14:paraId="010F8E57" w14:textId="7EC75906" w:rsidR="005C3F6D" w:rsidRDefault="005C3F6D" w:rsidP="00FF2EF4">
            <w:r>
              <w:t>5</w:t>
            </w:r>
          </w:p>
        </w:tc>
        <w:tc>
          <w:tcPr>
            <w:tcW w:w="2762" w:type="dxa"/>
          </w:tcPr>
          <w:p w14:paraId="4CD43FE6" w14:textId="67F877C8" w:rsidR="005C3F6D" w:rsidRDefault="005C3F6D" w:rsidP="00FF2EF4">
            <w:r>
              <w:t>OP het hoofdscherm klik op “OArecipe”</w:t>
            </w:r>
          </w:p>
        </w:tc>
        <w:tc>
          <w:tcPr>
            <w:tcW w:w="2246" w:type="dxa"/>
            <w:vMerge/>
          </w:tcPr>
          <w:p w14:paraId="05A43F6A" w14:textId="77777777" w:rsidR="005C3F6D" w:rsidRDefault="005C3F6D" w:rsidP="00FF2EF4"/>
        </w:tc>
        <w:tc>
          <w:tcPr>
            <w:tcW w:w="2250" w:type="dxa"/>
            <w:vMerge/>
          </w:tcPr>
          <w:p w14:paraId="092170D2" w14:textId="77777777" w:rsidR="005C3F6D" w:rsidRDefault="005C3F6D" w:rsidP="00FF2EF4"/>
        </w:tc>
        <w:tc>
          <w:tcPr>
            <w:tcW w:w="1269" w:type="dxa"/>
            <w:vMerge/>
          </w:tcPr>
          <w:p w14:paraId="62F1DB50" w14:textId="77777777" w:rsidR="005C3F6D" w:rsidRDefault="005C3F6D" w:rsidP="00FF2EF4"/>
        </w:tc>
      </w:tr>
    </w:tbl>
    <w:p w14:paraId="2FA8F77C" w14:textId="203F469B" w:rsidR="00AF65B3" w:rsidRDefault="00AF65B3" w:rsidP="004B06D5">
      <w:pPr>
        <w:rPr>
          <w:rFonts w:asciiTheme="majorHAnsi" w:hAnsiTheme="majorHAnsi" w:cs="Tahoma"/>
          <w:b/>
          <w:iCs/>
          <w:color w:val="C00000"/>
          <w:sz w:val="24"/>
          <w:szCs w:val="28"/>
        </w:rPr>
      </w:pPr>
    </w:p>
    <w:p w14:paraId="54B13485" w14:textId="390B645C" w:rsidR="004D4AEF" w:rsidRPr="004B06D5" w:rsidRDefault="00870770" w:rsidP="004B06D5">
      <w:pPr>
        <w:rPr>
          <w:rFonts w:asciiTheme="majorHAnsi" w:hAnsiTheme="majorHAnsi" w:cs="Tahoma"/>
          <w:b/>
          <w:iCs/>
          <w:color w:val="C00000"/>
          <w:sz w:val="24"/>
          <w:szCs w:val="28"/>
        </w:rPr>
      </w:pPr>
      <w:r>
        <w:rPr>
          <w:rFonts w:asciiTheme="majorHAnsi" w:hAnsiTheme="majorHAnsi" w:cs="Tahoma"/>
          <w:b/>
          <w:iCs/>
          <w:color w:val="C00000"/>
          <w:sz w:val="24"/>
          <w:szCs w:val="28"/>
        </w:rPr>
        <w:br w:type="page"/>
      </w:r>
    </w:p>
    <w:p w14:paraId="4A55DBF1" w14:textId="7E6EAC92" w:rsidR="004D4AEF" w:rsidRDefault="00AF65B3" w:rsidP="00AF65B3">
      <w:pPr>
        <w:pStyle w:val="Heading2"/>
      </w:pPr>
      <w:bookmarkStart w:id="39" w:name="_Toc511125530"/>
      <w:r>
        <w:lastRenderedPageBreak/>
        <w:t>Route testgevallen</w:t>
      </w:r>
      <w:bookmarkEnd w:id="39"/>
    </w:p>
    <w:p w14:paraId="7983D47B" w14:textId="77777777" w:rsidR="004D4AEF" w:rsidRDefault="004D4AEF"/>
    <w:tbl>
      <w:tblPr>
        <w:tblStyle w:val="TableGrid"/>
        <w:tblW w:w="10201" w:type="dxa"/>
        <w:tblLook w:val="04A0" w:firstRow="1" w:lastRow="0" w:firstColumn="1" w:lastColumn="0" w:noHBand="0" w:noVBand="1"/>
      </w:tblPr>
      <w:tblGrid>
        <w:gridCol w:w="1084"/>
        <w:gridCol w:w="612"/>
        <w:gridCol w:w="2754"/>
        <w:gridCol w:w="2239"/>
        <w:gridCol w:w="2245"/>
        <w:gridCol w:w="1267"/>
      </w:tblGrid>
      <w:tr w:rsidR="004D4AEF" w14:paraId="665D6B91" w14:textId="77777777" w:rsidTr="001E2C00">
        <w:tc>
          <w:tcPr>
            <w:tcW w:w="1084" w:type="dxa"/>
            <w:shd w:val="clear" w:color="auto" w:fill="E5B8B7" w:themeFill="accent2" w:themeFillTint="66"/>
          </w:tcPr>
          <w:p w14:paraId="517B6DB7" w14:textId="77777777" w:rsidR="004D4AEF" w:rsidRDefault="004D4AEF" w:rsidP="00123417">
            <w:r>
              <w:t>Testcase ID</w:t>
            </w:r>
          </w:p>
        </w:tc>
        <w:tc>
          <w:tcPr>
            <w:tcW w:w="612" w:type="dxa"/>
            <w:shd w:val="clear" w:color="auto" w:fill="E5B8B7" w:themeFill="accent2" w:themeFillTint="66"/>
          </w:tcPr>
          <w:p w14:paraId="072CE937" w14:textId="77777777" w:rsidR="004D4AEF" w:rsidRDefault="004D4AEF" w:rsidP="00123417">
            <w:r>
              <w:t>Stap</w:t>
            </w:r>
          </w:p>
        </w:tc>
        <w:tc>
          <w:tcPr>
            <w:tcW w:w="2754" w:type="dxa"/>
            <w:shd w:val="clear" w:color="auto" w:fill="E5B8B7" w:themeFill="accent2" w:themeFillTint="66"/>
          </w:tcPr>
          <w:p w14:paraId="60FB8D63" w14:textId="77777777" w:rsidR="004D4AEF" w:rsidRDefault="004D4AEF" w:rsidP="00123417">
            <w:r>
              <w:t>Beschrijvingstap</w:t>
            </w:r>
          </w:p>
        </w:tc>
        <w:tc>
          <w:tcPr>
            <w:tcW w:w="2239" w:type="dxa"/>
            <w:shd w:val="clear" w:color="auto" w:fill="E5B8B7" w:themeFill="accent2" w:themeFillTint="66"/>
          </w:tcPr>
          <w:p w14:paraId="2D6C07D3" w14:textId="77777777" w:rsidR="004D4AEF" w:rsidRDefault="004D4AEF" w:rsidP="00123417">
            <w:r>
              <w:t>Verwachte resultaat</w:t>
            </w:r>
          </w:p>
        </w:tc>
        <w:tc>
          <w:tcPr>
            <w:tcW w:w="2245" w:type="dxa"/>
            <w:shd w:val="clear" w:color="auto" w:fill="E5B8B7" w:themeFill="accent2" w:themeFillTint="66"/>
          </w:tcPr>
          <w:p w14:paraId="247502F8" w14:textId="77777777" w:rsidR="004D4AEF" w:rsidRDefault="004D4AEF" w:rsidP="00123417">
            <w:r>
              <w:t>Geobserveerde resultaat</w:t>
            </w:r>
          </w:p>
        </w:tc>
        <w:tc>
          <w:tcPr>
            <w:tcW w:w="1267" w:type="dxa"/>
            <w:shd w:val="clear" w:color="auto" w:fill="E5B8B7" w:themeFill="accent2" w:themeFillTint="66"/>
          </w:tcPr>
          <w:p w14:paraId="37FFAB5A" w14:textId="77777777" w:rsidR="004D4AEF" w:rsidRDefault="004D4AEF" w:rsidP="00123417">
            <w:r>
              <w:t xml:space="preserve">Resultaat </w:t>
            </w:r>
          </w:p>
        </w:tc>
      </w:tr>
      <w:tr w:rsidR="001E2C00" w14:paraId="223EFE81" w14:textId="77777777" w:rsidTr="001E2C00">
        <w:trPr>
          <w:trHeight w:val="232"/>
        </w:trPr>
        <w:tc>
          <w:tcPr>
            <w:tcW w:w="1084" w:type="dxa"/>
          </w:tcPr>
          <w:p w14:paraId="0C3D80A7" w14:textId="65385727" w:rsidR="001E2C00" w:rsidRPr="00F9411B" w:rsidRDefault="00F27DCE" w:rsidP="004D4AEF">
            <w:r>
              <w:t>ROT_T</w:t>
            </w:r>
            <w:r w:rsidR="006C63E2">
              <w:t>1</w:t>
            </w:r>
          </w:p>
        </w:tc>
        <w:tc>
          <w:tcPr>
            <w:tcW w:w="612" w:type="dxa"/>
          </w:tcPr>
          <w:p w14:paraId="2E7D2B89" w14:textId="38D169BE" w:rsidR="001E2C00" w:rsidRDefault="00F27DCE" w:rsidP="004D4AEF">
            <w:r>
              <w:t>1</w:t>
            </w:r>
          </w:p>
        </w:tc>
        <w:tc>
          <w:tcPr>
            <w:tcW w:w="2754" w:type="dxa"/>
          </w:tcPr>
          <w:p w14:paraId="12FBE856" w14:textId="64DAE92D" w:rsidR="001E2C00" w:rsidRDefault="00F27DCE" w:rsidP="004D4AEF">
            <w:r>
              <w:t>Rechtsklik op een route en kies “Remove”</w:t>
            </w:r>
          </w:p>
        </w:tc>
        <w:tc>
          <w:tcPr>
            <w:tcW w:w="2239" w:type="dxa"/>
          </w:tcPr>
          <w:p w14:paraId="650CDC3E" w14:textId="03081AD1" w:rsidR="001E2C00" w:rsidRDefault="00F27DCE" w:rsidP="004D4AEF">
            <w:r>
              <w:t>Desbetreffende route is verwijderd uit de configuratie</w:t>
            </w:r>
          </w:p>
        </w:tc>
        <w:tc>
          <w:tcPr>
            <w:tcW w:w="2245" w:type="dxa"/>
          </w:tcPr>
          <w:p w14:paraId="396A2EC9" w14:textId="77777777" w:rsidR="001E2C00" w:rsidRDefault="001E2C00" w:rsidP="004D4AEF"/>
        </w:tc>
        <w:tc>
          <w:tcPr>
            <w:tcW w:w="1267" w:type="dxa"/>
          </w:tcPr>
          <w:p w14:paraId="39919CF4" w14:textId="42912A23" w:rsidR="001E2C00" w:rsidRDefault="00F06D71" w:rsidP="004D4AEF">
            <w:r>
              <w:rPr>
                <w:rFonts w:ascii="Calibri" w:hAnsi="Calibri" w:cs="Arial"/>
                <w:color w:val="76923C" w:themeColor="accent3" w:themeShade="BF"/>
              </w:rPr>
              <w:t>PASSED</w:t>
            </w:r>
          </w:p>
        </w:tc>
      </w:tr>
      <w:tr w:rsidR="00F81B16" w14:paraId="2A166D51" w14:textId="77777777" w:rsidTr="001E2C00">
        <w:trPr>
          <w:trHeight w:val="232"/>
        </w:trPr>
        <w:tc>
          <w:tcPr>
            <w:tcW w:w="1084" w:type="dxa"/>
          </w:tcPr>
          <w:p w14:paraId="460F2EF9" w14:textId="0E6EFEB7" w:rsidR="00F81B16" w:rsidRPr="00F9411B" w:rsidRDefault="00F81B16" w:rsidP="00F81B16">
            <w:r>
              <w:t>ROT_T</w:t>
            </w:r>
            <w:r w:rsidR="006C63E2">
              <w:t>2</w:t>
            </w:r>
            <w:r>
              <w:t>.1</w:t>
            </w:r>
          </w:p>
        </w:tc>
        <w:tc>
          <w:tcPr>
            <w:tcW w:w="612" w:type="dxa"/>
          </w:tcPr>
          <w:p w14:paraId="4F89E744" w14:textId="4CCBA5C6" w:rsidR="00F81B16" w:rsidRDefault="00F81B16" w:rsidP="00F81B16">
            <w:r>
              <w:t>1</w:t>
            </w:r>
          </w:p>
        </w:tc>
        <w:tc>
          <w:tcPr>
            <w:tcW w:w="2754" w:type="dxa"/>
          </w:tcPr>
          <w:p w14:paraId="7879E940" w14:textId="1ED86763" w:rsidR="00F81B16" w:rsidRDefault="00F81B16" w:rsidP="00F81B16">
            <w:r>
              <w:t>Rechtsklik op een</w:t>
            </w:r>
            <w:r w:rsidR="000D1B60">
              <w:t xml:space="preserve"> groene</w:t>
            </w:r>
            <w:r>
              <w:t xml:space="preserve"> route en kies “Validate”</w:t>
            </w:r>
          </w:p>
        </w:tc>
        <w:tc>
          <w:tcPr>
            <w:tcW w:w="2239" w:type="dxa"/>
          </w:tcPr>
          <w:p w14:paraId="77F63C60" w14:textId="4C191768" w:rsidR="00F81B16" w:rsidRDefault="000D1B60" w:rsidP="00F81B16">
            <w:r>
              <w:t>Route is valide</w:t>
            </w:r>
          </w:p>
        </w:tc>
        <w:tc>
          <w:tcPr>
            <w:tcW w:w="2245" w:type="dxa"/>
          </w:tcPr>
          <w:p w14:paraId="3C772018" w14:textId="77777777" w:rsidR="00F81B16" w:rsidRDefault="00F81B16" w:rsidP="00F81B16"/>
        </w:tc>
        <w:tc>
          <w:tcPr>
            <w:tcW w:w="1267" w:type="dxa"/>
          </w:tcPr>
          <w:p w14:paraId="4116FDE1" w14:textId="32F0F254" w:rsidR="00F81B16" w:rsidRDefault="00F06D71" w:rsidP="00F81B16">
            <w:r>
              <w:rPr>
                <w:rFonts w:ascii="Calibri" w:hAnsi="Calibri" w:cs="Arial"/>
                <w:color w:val="76923C" w:themeColor="accent3" w:themeShade="BF"/>
              </w:rPr>
              <w:t>PASSED</w:t>
            </w:r>
          </w:p>
        </w:tc>
      </w:tr>
      <w:tr w:rsidR="000D1B60" w14:paraId="55C83807" w14:textId="77777777" w:rsidTr="001E2C00">
        <w:trPr>
          <w:trHeight w:val="232"/>
        </w:trPr>
        <w:tc>
          <w:tcPr>
            <w:tcW w:w="1084" w:type="dxa"/>
            <w:vMerge w:val="restart"/>
          </w:tcPr>
          <w:p w14:paraId="396C8854" w14:textId="379F8771" w:rsidR="000D1B60" w:rsidRPr="00F9411B" w:rsidRDefault="000D1B60" w:rsidP="00F81B16">
            <w:r>
              <w:t>ROT_T</w:t>
            </w:r>
            <w:r w:rsidR="006C63E2">
              <w:t>2</w:t>
            </w:r>
            <w:r>
              <w:t>.2</w:t>
            </w:r>
          </w:p>
        </w:tc>
        <w:tc>
          <w:tcPr>
            <w:tcW w:w="612" w:type="dxa"/>
          </w:tcPr>
          <w:p w14:paraId="13B6D86F" w14:textId="75E00824" w:rsidR="000D1B60" w:rsidRDefault="000D1B60" w:rsidP="00F81B16">
            <w:r>
              <w:t>0.1</w:t>
            </w:r>
          </w:p>
        </w:tc>
        <w:tc>
          <w:tcPr>
            <w:tcW w:w="2754" w:type="dxa"/>
          </w:tcPr>
          <w:p w14:paraId="6899CC99" w14:textId="52F620C2" w:rsidR="000D1B60" w:rsidRDefault="000D1B60" w:rsidP="00F81B16">
            <w:r>
              <w:t>Verwijder alle parameters uit een route</w:t>
            </w:r>
          </w:p>
        </w:tc>
        <w:tc>
          <w:tcPr>
            <w:tcW w:w="2239" w:type="dxa"/>
            <w:vMerge w:val="restart"/>
          </w:tcPr>
          <w:p w14:paraId="6F4B0536" w14:textId="42240084" w:rsidR="000D1B60" w:rsidRDefault="000D1B60" w:rsidP="00F81B16">
            <w:r>
              <w:t>Route wordt als invalid gezien en er wordt aangegeven welke parameters ontbreken</w:t>
            </w:r>
          </w:p>
        </w:tc>
        <w:tc>
          <w:tcPr>
            <w:tcW w:w="2245" w:type="dxa"/>
            <w:vMerge w:val="restart"/>
          </w:tcPr>
          <w:p w14:paraId="2C13DD95" w14:textId="77777777" w:rsidR="000D1B60" w:rsidRDefault="000D1B60" w:rsidP="00F81B16"/>
        </w:tc>
        <w:tc>
          <w:tcPr>
            <w:tcW w:w="1267" w:type="dxa"/>
            <w:vMerge w:val="restart"/>
          </w:tcPr>
          <w:p w14:paraId="11286570" w14:textId="63B91755" w:rsidR="000D1B60" w:rsidRDefault="00F06D71" w:rsidP="00F81B16">
            <w:r>
              <w:rPr>
                <w:rFonts w:ascii="Calibri" w:hAnsi="Calibri" w:cs="Arial"/>
                <w:color w:val="76923C" w:themeColor="accent3" w:themeShade="BF"/>
              </w:rPr>
              <w:t>PASSED</w:t>
            </w:r>
          </w:p>
        </w:tc>
      </w:tr>
      <w:tr w:rsidR="000D1B60" w14:paraId="7B013287" w14:textId="77777777" w:rsidTr="001E2C00">
        <w:trPr>
          <w:trHeight w:val="232"/>
        </w:trPr>
        <w:tc>
          <w:tcPr>
            <w:tcW w:w="1084" w:type="dxa"/>
            <w:vMerge/>
          </w:tcPr>
          <w:p w14:paraId="7D1A432D" w14:textId="77777777" w:rsidR="000D1B60" w:rsidRPr="00F9411B" w:rsidRDefault="000D1B60" w:rsidP="00F81B16"/>
        </w:tc>
        <w:tc>
          <w:tcPr>
            <w:tcW w:w="612" w:type="dxa"/>
          </w:tcPr>
          <w:p w14:paraId="738FFEFE" w14:textId="4E617D87" w:rsidR="000D1B60" w:rsidRDefault="000D1B60" w:rsidP="00F81B16">
            <w:r>
              <w:t>1</w:t>
            </w:r>
          </w:p>
        </w:tc>
        <w:tc>
          <w:tcPr>
            <w:tcW w:w="2754" w:type="dxa"/>
          </w:tcPr>
          <w:p w14:paraId="76365AF8" w14:textId="1280243F" w:rsidR="000D1B60" w:rsidRDefault="000D1B60" w:rsidP="00F81B16">
            <w:r>
              <w:t>Klik bij dezelfde route op validate</w:t>
            </w:r>
          </w:p>
        </w:tc>
        <w:tc>
          <w:tcPr>
            <w:tcW w:w="2239" w:type="dxa"/>
            <w:vMerge/>
          </w:tcPr>
          <w:p w14:paraId="1E4CD04F" w14:textId="77777777" w:rsidR="000D1B60" w:rsidRDefault="000D1B60" w:rsidP="00F81B16"/>
        </w:tc>
        <w:tc>
          <w:tcPr>
            <w:tcW w:w="2245" w:type="dxa"/>
            <w:vMerge/>
          </w:tcPr>
          <w:p w14:paraId="03E0360D" w14:textId="77777777" w:rsidR="000D1B60" w:rsidRDefault="000D1B60" w:rsidP="00F81B16"/>
        </w:tc>
        <w:tc>
          <w:tcPr>
            <w:tcW w:w="1267" w:type="dxa"/>
            <w:vMerge/>
          </w:tcPr>
          <w:p w14:paraId="4B8651E9" w14:textId="77777777" w:rsidR="000D1B60" w:rsidRDefault="000D1B60" w:rsidP="00F81B16"/>
        </w:tc>
      </w:tr>
      <w:tr w:rsidR="00F81B16" w14:paraId="675A8085" w14:textId="77777777" w:rsidTr="001E2C00">
        <w:trPr>
          <w:trHeight w:val="232"/>
        </w:trPr>
        <w:tc>
          <w:tcPr>
            <w:tcW w:w="1084" w:type="dxa"/>
          </w:tcPr>
          <w:p w14:paraId="77FC71E8" w14:textId="0BB3CDFB" w:rsidR="00F81B16" w:rsidRPr="00F9411B" w:rsidRDefault="000D1B60" w:rsidP="00F81B16">
            <w:r>
              <w:t>ROT_T</w:t>
            </w:r>
            <w:r w:rsidR="006C63E2">
              <w:t>3</w:t>
            </w:r>
          </w:p>
        </w:tc>
        <w:tc>
          <w:tcPr>
            <w:tcW w:w="612" w:type="dxa"/>
          </w:tcPr>
          <w:p w14:paraId="2AAABDB4" w14:textId="586E2D03" w:rsidR="00F81B16" w:rsidRDefault="000D1B60" w:rsidP="00F81B16">
            <w:r>
              <w:t>1</w:t>
            </w:r>
          </w:p>
        </w:tc>
        <w:tc>
          <w:tcPr>
            <w:tcW w:w="2754" w:type="dxa"/>
          </w:tcPr>
          <w:p w14:paraId="733C75EF" w14:textId="52DF37D8" w:rsidR="00F81B16" w:rsidRDefault="000D1B60" w:rsidP="00F81B16">
            <w:r>
              <w:t>OP het hoofdscherm klik “Check al route parameters”</w:t>
            </w:r>
          </w:p>
        </w:tc>
        <w:tc>
          <w:tcPr>
            <w:tcW w:w="2239" w:type="dxa"/>
          </w:tcPr>
          <w:p w14:paraId="71853FF7" w14:textId="4B2A321D" w:rsidR="00F81B16" w:rsidRDefault="000D1B60" w:rsidP="00F81B16">
            <w:r>
              <w:t>Alle routes zijn valide behalve voor de desbetreffende routes met ontbrekende parameters (zie vorige test)</w:t>
            </w:r>
          </w:p>
        </w:tc>
        <w:tc>
          <w:tcPr>
            <w:tcW w:w="2245" w:type="dxa"/>
          </w:tcPr>
          <w:p w14:paraId="1FF3E789" w14:textId="24307909" w:rsidR="00F81B16" w:rsidRDefault="00F81B16" w:rsidP="00F81B16"/>
        </w:tc>
        <w:tc>
          <w:tcPr>
            <w:tcW w:w="1267" w:type="dxa"/>
          </w:tcPr>
          <w:p w14:paraId="6B062F89" w14:textId="6AA232A8" w:rsidR="00F81B16" w:rsidRDefault="00F06D71" w:rsidP="00F81B16">
            <w:r>
              <w:rPr>
                <w:rFonts w:ascii="Calibri" w:hAnsi="Calibri" w:cs="Arial"/>
                <w:color w:val="76923C" w:themeColor="accent3" w:themeShade="BF"/>
              </w:rPr>
              <w:t>PASSED</w:t>
            </w:r>
          </w:p>
        </w:tc>
      </w:tr>
      <w:tr w:rsidR="00870770" w14:paraId="1D3DC94A" w14:textId="77777777" w:rsidTr="001E2C00">
        <w:trPr>
          <w:trHeight w:val="232"/>
        </w:trPr>
        <w:tc>
          <w:tcPr>
            <w:tcW w:w="1084" w:type="dxa"/>
            <w:vMerge w:val="restart"/>
          </w:tcPr>
          <w:p w14:paraId="160161EF" w14:textId="540BFE80" w:rsidR="00870770" w:rsidRPr="00F9411B" w:rsidRDefault="00870770" w:rsidP="00F81B16">
            <w:r>
              <w:t>ROT_T</w:t>
            </w:r>
            <w:r w:rsidR="006C63E2">
              <w:t>4</w:t>
            </w:r>
          </w:p>
        </w:tc>
        <w:tc>
          <w:tcPr>
            <w:tcW w:w="612" w:type="dxa"/>
          </w:tcPr>
          <w:p w14:paraId="4E16CBB7" w14:textId="0515E4AF" w:rsidR="00870770" w:rsidRDefault="00870770" w:rsidP="00F81B16">
            <w:r>
              <w:t>1</w:t>
            </w:r>
          </w:p>
        </w:tc>
        <w:tc>
          <w:tcPr>
            <w:tcW w:w="2754" w:type="dxa"/>
          </w:tcPr>
          <w:p w14:paraId="5B9206AB" w14:textId="7CB6C576" w:rsidR="00870770" w:rsidRDefault="00870770" w:rsidP="00F81B16">
            <w:r>
              <w:t>Rechtsklik op een route en kies “Set subroute”</w:t>
            </w:r>
          </w:p>
        </w:tc>
        <w:tc>
          <w:tcPr>
            <w:tcW w:w="2239" w:type="dxa"/>
            <w:vMerge w:val="restart"/>
          </w:tcPr>
          <w:p w14:paraId="0C16AA23" w14:textId="5BB8B9D4" w:rsidR="00870770" w:rsidRDefault="00870770" w:rsidP="00F81B16">
            <w:r>
              <w:t>In de treeview is een nieuwe subroute te zien onder de desbetreffende route</w:t>
            </w:r>
          </w:p>
        </w:tc>
        <w:tc>
          <w:tcPr>
            <w:tcW w:w="2245" w:type="dxa"/>
            <w:vMerge w:val="restart"/>
          </w:tcPr>
          <w:p w14:paraId="5C89B64A" w14:textId="77777777" w:rsidR="00870770" w:rsidRDefault="00870770" w:rsidP="00F81B16"/>
        </w:tc>
        <w:tc>
          <w:tcPr>
            <w:tcW w:w="1267" w:type="dxa"/>
            <w:vMerge w:val="restart"/>
          </w:tcPr>
          <w:p w14:paraId="2A2309DA" w14:textId="003514E8" w:rsidR="00870770" w:rsidRDefault="00F06D71" w:rsidP="00F81B16">
            <w:r>
              <w:rPr>
                <w:rFonts w:ascii="Calibri" w:hAnsi="Calibri" w:cs="Arial"/>
                <w:color w:val="76923C" w:themeColor="accent3" w:themeShade="BF"/>
              </w:rPr>
              <w:t>PASSED</w:t>
            </w:r>
          </w:p>
        </w:tc>
      </w:tr>
      <w:tr w:rsidR="00870770" w14:paraId="28CEA8B9" w14:textId="77777777" w:rsidTr="001E2C00">
        <w:trPr>
          <w:trHeight w:val="232"/>
        </w:trPr>
        <w:tc>
          <w:tcPr>
            <w:tcW w:w="1084" w:type="dxa"/>
            <w:vMerge/>
          </w:tcPr>
          <w:p w14:paraId="5D7634A2" w14:textId="77777777" w:rsidR="00870770" w:rsidRPr="00F9411B" w:rsidRDefault="00870770" w:rsidP="00F81B16"/>
        </w:tc>
        <w:tc>
          <w:tcPr>
            <w:tcW w:w="612" w:type="dxa"/>
          </w:tcPr>
          <w:p w14:paraId="1ACE08D0" w14:textId="33F2B716" w:rsidR="00870770" w:rsidRDefault="00870770" w:rsidP="00F81B16">
            <w:r>
              <w:t>2</w:t>
            </w:r>
          </w:p>
        </w:tc>
        <w:tc>
          <w:tcPr>
            <w:tcW w:w="2754" w:type="dxa"/>
          </w:tcPr>
          <w:p w14:paraId="6D34E4DB" w14:textId="6EA60763" w:rsidR="00870770" w:rsidRDefault="00870770" w:rsidP="00F81B16">
            <w:r>
              <w:t>Klik op “add subroute”</w:t>
            </w:r>
          </w:p>
        </w:tc>
        <w:tc>
          <w:tcPr>
            <w:tcW w:w="2239" w:type="dxa"/>
            <w:vMerge/>
          </w:tcPr>
          <w:p w14:paraId="213CA8D6" w14:textId="77777777" w:rsidR="00870770" w:rsidRDefault="00870770" w:rsidP="00F81B16"/>
        </w:tc>
        <w:tc>
          <w:tcPr>
            <w:tcW w:w="2245" w:type="dxa"/>
            <w:vMerge/>
          </w:tcPr>
          <w:p w14:paraId="2F25D636" w14:textId="77777777" w:rsidR="00870770" w:rsidRDefault="00870770" w:rsidP="00F81B16"/>
        </w:tc>
        <w:tc>
          <w:tcPr>
            <w:tcW w:w="1267" w:type="dxa"/>
            <w:vMerge/>
          </w:tcPr>
          <w:p w14:paraId="59979F7F" w14:textId="77777777" w:rsidR="00870770" w:rsidRDefault="00870770" w:rsidP="00F81B16"/>
        </w:tc>
      </w:tr>
      <w:tr w:rsidR="00870770" w14:paraId="2E7B0238" w14:textId="77777777" w:rsidTr="001E2C00">
        <w:trPr>
          <w:trHeight w:val="232"/>
        </w:trPr>
        <w:tc>
          <w:tcPr>
            <w:tcW w:w="1084" w:type="dxa"/>
            <w:vMerge/>
          </w:tcPr>
          <w:p w14:paraId="1B2B9607" w14:textId="77777777" w:rsidR="00870770" w:rsidRPr="00F9411B" w:rsidRDefault="00870770" w:rsidP="00F81B16"/>
        </w:tc>
        <w:tc>
          <w:tcPr>
            <w:tcW w:w="612" w:type="dxa"/>
          </w:tcPr>
          <w:p w14:paraId="722755B1" w14:textId="01669299" w:rsidR="00870770" w:rsidRDefault="00870770" w:rsidP="00F81B16">
            <w:r>
              <w:t>3</w:t>
            </w:r>
          </w:p>
        </w:tc>
        <w:tc>
          <w:tcPr>
            <w:tcW w:w="2754" w:type="dxa"/>
          </w:tcPr>
          <w:p w14:paraId="6A0F6E9E" w14:textId="2E1F4A52" w:rsidR="00870770" w:rsidRDefault="00870770" w:rsidP="00F81B16">
            <w:r>
              <w:t>Klik op “Finish”</w:t>
            </w:r>
          </w:p>
        </w:tc>
        <w:tc>
          <w:tcPr>
            <w:tcW w:w="2239" w:type="dxa"/>
            <w:vMerge/>
          </w:tcPr>
          <w:p w14:paraId="6D13A566" w14:textId="77777777" w:rsidR="00870770" w:rsidRDefault="00870770" w:rsidP="00F81B16"/>
        </w:tc>
        <w:tc>
          <w:tcPr>
            <w:tcW w:w="2245" w:type="dxa"/>
            <w:vMerge/>
          </w:tcPr>
          <w:p w14:paraId="25BD1984" w14:textId="77777777" w:rsidR="00870770" w:rsidRDefault="00870770" w:rsidP="00F81B16"/>
        </w:tc>
        <w:tc>
          <w:tcPr>
            <w:tcW w:w="1267" w:type="dxa"/>
            <w:vMerge/>
          </w:tcPr>
          <w:p w14:paraId="6288A050" w14:textId="77777777" w:rsidR="00870770" w:rsidRDefault="00870770" w:rsidP="00F81B16"/>
        </w:tc>
      </w:tr>
    </w:tbl>
    <w:p w14:paraId="3ED7F8C0" w14:textId="24CF6EBE" w:rsidR="00AF65B3" w:rsidRPr="001E2C00" w:rsidRDefault="004D4AEF" w:rsidP="001E2C00">
      <w:pPr>
        <w:rPr>
          <w:rFonts w:asciiTheme="majorHAnsi" w:hAnsiTheme="majorHAnsi" w:cs="Tahoma"/>
          <w:b/>
          <w:iCs/>
          <w:color w:val="C00000"/>
          <w:sz w:val="24"/>
          <w:szCs w:val="28"/>
        </w:rPr>
      </w:pPr>
      <w:r>
        <w:br w:type="page"/>
      </w:r>
    </w:p>
    <w:p w14:paraId="5AE382B8" w14:textId="2CE16D94" w:rsidR="00870770" w:rsidRDefault="00AF65B3" w:rsidP="00AF65B3">
      <w:pPr>
        <w:pStyle w:val="Heading2"/>
      </w:pPr>
      <w:bookmarkStart w:id="40" w:name="_Toc511125531"/>
      <w:r>
        <w:lastRenderedPageBreak/>
        <w:t>Subroute testgevallen</w:t>
      </w:r>
      <w:bookmarkEnd w:id="40"/>
    </w:p>
    <w:p w14:paraId="2E03A1F1" w14:textId="77777777" w:rsidR="00870770" w:rsidRDefault="00870770"/>
    <w:tbl>
      <w:tblPr>
        <w:tblStyle w:val="TableGrid"/>
        <w:tblW w:w="10201" w:type="dxa"/>
        <w:tblLook w:val="04A0" w:firstRow="1" w:lastRow="0" w:firstColumn="1" w:lastColumn="0" w:noHBand="0" w:noVBand="1"/>
      </w:tblPr>
      <w:tblGrid>
        <w:gridCol w:w="1084"/>
        <w:gridCol w:w="612"/>
        <w:gridCol w:w="2754"/>
        <w:gridCol w:w="2239"/>
        <w:gridCol w:w="2245"/>
        <w:gridCol w:w="1267"/>
      </w:tblGrid>
      <w:tr w:rsidR="00870770" w14:paraId="0238DFAF" w14:textId="77777777" w:rsidTr="00123417">
        <w:tc>
          <w:tcPr>
            <w:tcW w:w="1084" w:type="dxa"/>
            <w:shd w:val="clear" w:color="auto" w:fill="E5B8B7" w:themeFill="accent2" w:themeFillTint="66"/>
          </w:tcPr>
          <w:p w14:paraId="5C687151" w14:textId="77777777" w:rsidR="00870770" w:rsidRDefault="00870770" w:rsidP="00123417">
            <w:r>
              <w:t>Testcase ID</w:t>
            </w:r>
          </w:p>
        </w:tc>
        <w:tc>
          <w:tcPr>
            <w:tcW w:w="612" w:type="dxa"/>
            <w:shd w:val="clear" w:color="auto" w:fill="E5B8B7" w:themeFill="accent2" w:themeFillTint="66"/>
          </w:tcPr>
          <w:p w14:paraId="2DD0174E" w14:textId="77777777" w:rsidR="00870770" w:rsidRDefault="00870770" w:rsidP="00123417">
            <w:r>
              <w:t>Stap</w:t>
            </w:r>
          </w:p>
        </w:tc>
        <w:tc>
          <w:tcPr>
            <w:tcW w:w="2754" w:type="dxa"/>
            <w:shd w:val="clear" w:color="auto" w:fill="E5B8B7" w:themeFill="accent2" w:themeFillTint="66"/>
          </w:tcPr>
          <w:p w14:paraId="231ACDE0" w14:textId="77777777" w:rsidR="00870770" w:rsidRDefault="00870770" w:rsidP="00123417">
            <w:r>
              <w:t>Beschrijvingstap</w:t>
            </w:r>
          </w:p>
        </w:tc>
        <w:tc>
          <w:tcPr>
            <w:tcW w:w="2239" w:type="dxa"/>
            <w:shd w:val="clear" w:color="auto" w:fill="E5B8B7" w:themeFill="accent2" w:themeFillTint="66"/>
          </w:tcPr>
          <w:p w14:paraId="5658C93D" w14:textId="77777777" w:rsidR="00870770" w:rsidRDefault="00870770" w:rsidP="00123417">
            <w:r>
              <w:t>Verwachte resultaat</w:t>
            </w:r>
          </w:p>
        </w:tc>
        <w:tc>
          <w:tcPr>
            <w:tcW w:w="2245" w:type="dxa"/>
            <w:shd w:val="clear" w:color="auto" w:fill="E5B8B7" w:themeFill="accent2" w:themeFillTint="66"/>
          </w:tcPr>
          <w:p w14:paraId="272D1236" w14:textId="77777777" w:rsidR="00870770" w:rsidRDefault="00870770" w:rsidP="00123417">
            <w:r>
              <w:t>Geobserveerde resultaat</w:t>
            </w:r>
          </w:p>
        </w:tc>
        <w:tc>
          <w:tcPr>
            <w:tcW w:w="1267" w:type="dxa"/>
            <w:shd w:val="clear" w:color="auto" w:fill="E5B8B7" w:themeFill="accent2" w:themeFillTint="66"/>
          </w:tcPr>
          <w:p w14:paraId="07206E6C" w14:textId="77777777" w:rsidR="00870770" w:rsidRDefault="00870770" w:rsidP="00123417">
            <w:r>
              <w:t xml:space="preserve">Resultaat </w:t>
            </w:r>
          </w:p>
        </w:tc>
      </w:tr>
      <w:tr w:rsidR="00870770" w14:paraId="4C0E3677" w14:textId="77777777" w:rsidTr="00123417">
        <w:trPr>
          <w:trHeight w:val="232"/>
        </w:trPr>
        <w:tc>
          <w:tcPr>
            <w:tcW w:w="1084" w:type="dxa"/>
            <w:vMerge w:val="restart"/>
          </w:tcPr>
          <w:p w14:paraId="5AE9E3C3" w14:textId="745B1D56" w:rsidR="00870770" w:rsidRDefault="00870770" w:rsidP="00123417">
            <w:r>
              <w:t>SUR_T1</w:t>
            </w:r>
            <w:r w:rsidR="00851870">
              <w:t>.1</w:t>
            </w:r>
          </w:p>
        </w:tc>
        <w:tc>
          <w:tcPr>
            <w:tcW w:w="612" w:type="dxa"/>
          </w:tcPr>
          <w:p w14:paraId="59D3899B" w14:textId="11532290" w:rsidR="00870770" w:rsidRDefault="00851870" w:rsidP="00123417">
            <w:r>
              <w:t>1</w:t>
            </w:r>
          </w:p>
        </w:tc>
        <w:tc>
          <w:tcPr>
            <w:tcW w:w="2754" w:type="dxa"/>
          </w:tcPr>
          <w:p w14:paraId="2352E104" w14:textId="0DBA400A" w:rsidR="00870770" w:rsidRDefault="00851870" w:rsidP="00123417">
            <w:r>
              <w:t>Rechtsklik op een subroute in de treeview</w:t>
            </w:r>
          </w:p>
        </w:tc>
        <w:tc>
          <w:tcPr>
            <w:tcW w:w="2239" w:type="dxa"/>
            <w:vMerge w:val="restart"/>
          </w:tcPr>
          <w:p w14:paraId="3D8F2AE6" w14:textId="2C9486C4" w:rsidR="00870770" w:rsidRDefault="00851870" w:rsidP="00123417">
            <w:r>
              <w:t>Subroute is verwijderd uit de route</w:t>
            </w:r>
          </w:p>
        </w:tc>
        <w:tc>
          <w:tcPr>
            <w:tcW w:w="2245" w:type="dxa"/>
            <w:vMerge w:val="restart"/>
          </w:tcPr>
          <w:p w14:paraId="386D883B" w14:textId="77777777" w:rsidR="00870770" w:rsidRDefault="00870770" w:rsidP="00123417"/>
        </w:tc>
        <w:tc>
          <w:tcPr>
            <w:tcW w:w="1267" w:type="dxa"/>
            <w:vMerge w:val="restart"/>
          </w:tcPr>
          <w:p w14:paraId="5D100EA2" w14:textId="50767949" w:rsidR="00870770" w:rsidRDefault="00993194" w:rsidP="00123417">
            <w:r>
              <w:rPr>
                <w:rFonts w:ascii="Calibri" w:hAnsi="Calibri" w:cs="Arial"/>
                <w:color w:val="76923C" w:themeColor="accent3" w:themeShade="BF"/>
              </w:rPr>
              <w:t>PASSED</w:t>
            </w:r>
          </w:p>
        </w:tc>
      </w:tr>
      <w:tr w:rsidR="00870770" w14:paraId="4A4C424E" w14:textId="77777777" w:rsidTr="00123417">
        <w:trPr>
          <w:trHeight w:val="232"/>
        </w:trPr>
        <w:tc>
          <w:tcPr>
            <w:tcW w:w="1084" w:type="dxa"/>
            <w:vMerge/>
          </w:tcPr>
          <w:p w14:paraId="584C565C" w14:textId="77777777" w:rsidR="00870770" w:rsidRDefault="00870770" w:rsidP="00123417"/>
        </w:tc>
        <w:tc>
          <w:tcPr>
            <w:tcW w:w="612" w:type="dxa"/>
          </w:tcPr>
          <w:p w14:paraId="0399ED2E" w14:textId="3D619653" w:rsidR="00870770" w:rsidRDefault="00851870" w:rsidP="00123417">
            <w:r>
              <w:t>2</w:t>
            </w:r>
          </w:p>
        </w:tc>
        <w:tc>
          <w:tcPr>
            <w:tcW w:w="2754" w:type="dxa"/>
          </w:tcPr>
          <w:p w14:paraId="432CA473" w14:textId="373A45DB" w:rsidR="00870770" w:rsidRDefault="00851870" w:rsidP="00123417">
            <w:r>
              <w:t>Klik op “Remove”</w:t>
            </w:r>
          </w:p>
        </w:tc>
        <w:tc>
          <w:tcPr>
            <w:tcW w:w="2239" w:type="dxa"/>
            <w:vMerge/>
          </w:tcPr>
          <w:p w14:paraId="22ADA619" w14:textId="77777777" w:rsidR="00870770" w:rsidRDefault="00870770" w:rsidP="00123417"/>
        </w:tc>
        <w:tc>
          <w:tcPr>
            <w:tcW w:w="2245" w:type="dxa"/>
            <w:vMerge/>
          </w:tcPr>
          <w:p w14:paraId="7AC9CA25" w14:textId="77777777" w:rsidR="00870770" w:rsidRDefault="00870770" w:rsidP="00123417"/>
        </w:tc>
        <w:tc>
          <w:tcPr>
            <w:tcW w:w="1267" w:type="dxa"/>
            <w:vMerge/>
          </w:tcPr>
          <w:p w14:paraId="2A5CEF12" w14:textId="77777777" w:rsidR="00870770" w:rsidRDefault="00870770" w:rsidP="00123417"/>
        </w:tc>
      </w:tr>
      <w:tr w:rsidR="00851870" w14:paraId="50713028" w14:textId="77777777" w:rsidTr="00123417">
        <w:trPr>
          <w:trHeight w:val="232"/>
        </w:trPr>
        <w:tc>
          <w:tcPr>
            <w:tcW w:w="1084" w:type="dxa"/>
            <w:vMerge w:val="restart"/>
          </w:tcPr>
          <w:p w14:paraId="137C2EBF" w14:textId="00D10A49" w:rsidR="00851870" w:rsidRDefault="00851870" w:rsidP="00123417">
            <w:r>
              <w:t>SUR_T1.2</w:t>
            </w:r>
          </w:p>
        </w:tc>
        <w:tc>
          <w:tcPr>
            <w:tcW w:w="612" w:type="dxa"/>
          </w:tcPr>
          <w:p w14:paraId="1E1A0079" w14:textId="63D0C7D7" w:rsidR="00851870" w:rsidRDefault="00851870" w:rsidP="00123417">
            <w:r>
              <w:t>1</w:t>
            </w:r>
          </w:p>
        </w:tc>
        <w:tc>
          <w:tcPr>
            <w:tcW w:w="2754" w:type="dxa"/>
          </w:tcPr>
          <w:p w14:paraId="6690E671" w14:textId="1595BE0A" w:rsidR="00851870" w:rsidRDefault="00851870" w:rsidP="00123417">
            <w:r>
              <w:t>Rechtsklik op een route in de treeview</w:t>
            </w:r>
          </w:p>
        </w:tc>
        <w:tc>
          <w:tcPr>
            <w:tcW w:w="2239" w:type="dxa"/>
            <w:vMerge w:val="restart"/>
          </w:tcPr>
          <w:p w14:paraId="5FE557A3" w14:textId="522BED17" w:rsidR="00851870" w:rsidRDefault="00851870" w:rsidP="00123417">
            <w:r>
              <w:t>Subroute is verwijderd uit de route</w:t>
            </w:r>
          </w:p>
        </w:tc>
        <w:tc>
          <w:tcPr>
            <w:tcW w:w="2245" w:type="dxa"/>
            <w:vMerge w:val="restart"/>
          </w:tcPr>
          <w:p w14:paraId="7C5FF934" w14:textId="77777777" w:rsidR="00851870" w:rsidRDefault="00851870" w:rsidP="00123417"/>
        </w:tc>
        <w:tc>
          <w:tcPr>
            <w:tcW w:w="1267" w:type="dxa"/>
            <w:vMerge w:val="restart"/>
          </w:tcPr>
          <w:p w14:paraId="08E83CCD" w14:textId="4AD7A26F" w:rsidR="00851870" w:rsidRDefault="00200614" w:rsidP="00123417">
            <w:r>
              <w:rPr>
                <w:rFonts w:ascii="Calibri" w:hAnsi="Calibri" w:cs="Arial"/>
                <w:color w:val="76923C" w:themeColor="accent3" w:themeShade="BF"/>
              </w:rPr>
              <w:t>PASSED</w:t>
            </w:r>
          </w:p>
        </w:tc>
      </w:tr>
      <w:tr w:rsidR="00851870" w14:paraId="499F8156" w14:textId="77777777" w:rsidTr="00123417">
        <w:trPr>
          <w:trHeight w:val="232"/>
        </w:trPr>
        <w:tc>
          <w:tcPr>
            <w:tcW w:w="1084" w:type="dxa"/>
            <w:vMerge/>
          </w:tcPr>
          <w:p w14:paraId="21514467" w14:textId="77777777" w:rsidR="00851870" w:rsidRPr="00F9411B" w:rsidRDefault="00851870" w:rsidP="00123417"/>
        </w:tc>
        <w:tc>
          <w:tcPr>
            <w:tcW w:w="612" w:type="dxa"/>
          </w:tcPr>
          <w:p w14:paraId="45B9DD0A" w14:textId="5B8F6D34" w:rsidR="00851870" w:rsidRDefault="00851870" w:rsidP="00123417">
            <w:r>
              <w:t>2</w:t>
            </w:r>
          </w:p>
        </w:tc>
        <w:tc>
          <w:tcPr>
            <w:tcW w:w="2754" w:type="dxa"/>
          </w:tcPr>
          <w:p w14:paraId="06619643" w14:textId="70DDBEA5" w:rsidR="00851870" w:rsidRDefault="00851870" w:rsidP="00123417">
            <w:r>
              <w:t>Klik op “set subroute”</w:t>
            </w:r>
          </w:p>
        </w:tc>
        <w:tc>
          <w:tcPr>
            <w:tcW w:w="2239" w:type="dxa"/>
            <w:vMerge/>
          </w:tcPr>
          <w:p w14:paraId="68CE42B5" w14:textId="77777777" w:rsidR="00851870" w:rsidRDefault="00851870" w:rsidP="00123417"/>
        </w:tc>
        <w:tc>
          <w:tcPr>
            <w:tcW w:w="2245" w:type="dxa"/>
            <w:vMerge/>
          </w:tcPr>
          <w:p w14:paraId="4BE206B3" w14:textId="77777777" w:rsidR="00851870" w:rsidRDefault="00851870" w:rsidP="00123417"/>
        </w:tc>
        <w:tc>
          <w:tcPr>
            <w:tcW w:w="1267" w:type="dxa"/>
            <w:vMerge/>
          </w:tcPr>
          <w:p w14:paraId="3927DEEA" w14:textId="77777777" w:rsidR="00851870" w:rsidRDefault="00851870" w:rsidP="00123417"/>
        </w:tc>
      </w:tr>
      <w:tr w:rsidR="00851870" w14:paraId="1D9012FF" w14:textId="77777777" w:rsidTr="00123417">
        <w:trPr>
          <w:trHeight w:val="232"/>
        </w:trPr>
        <w:tc>
          <w:tcPr>
            <w:tcW w:w="1084" w:type="dxa"/>
            <w:vMerge/>
          </w:tcPr>
          <w:p w14:paraId="0731A147" w14:textId="77777777" w:rsidR="00851870" w:rsidRPr="00F9411B" w:rsidRDefault="00851870" w:rsidP="00123417"/>
        </w:tc>
        <w:tc>
          <w:tcPr>
            <w:tcW w:w="612" w:type="dxa"/>
          </w:tcPr>
          <w:p w14:paraId="1604DCE3" w14:textId="285D4586" w:rsidR="00851870" w:rsidRDefault="00851870" w:rsidP="00123417">
            <w:r>
              <w:t>3</w:t>
            </w:r>
          </w:p>
        </w:tc>
        <w:tc>
          <w:tcPr>
            <w:tcW w:w="2754" w:type="dxa"/>
          </w:tcPr>
          <w:p w14:paraId="539ABDDD" w14:textId="4D9653BC" w:rsidR="00851870" w:rsidRDefault="00851870" w:rsidP="00123417">
            <w:r>
              <w:t>Rechtsklik op een subroute en klik “remove”</w:t>
            </w:r>
          </w:p>
        </w:tc>
        <w:tc>
          <w:tcPr>
            <w:tcW w:w="2239" w:type="dxa"/>
            <w:vMerge/>
          </w:tcPr>
          <w:p w14:paraId="7272B979" w14:textId="77777777" w:rsidR="00851870" w:rsidRDefault="00851870" w:rsidP="00123417"/>
        </w:tc>
        <w:tc>
          <w:tcPr>
            <w:tcW w:w="2245" w:type="dxa"/>
            <w:vMerge/>
          </w:tcPr>
          <w:p w14:paraId="36425044" w14:textId="77777777" w:rsidR="00851870" w:rsidRDefault="00851870" w:rsidP="00123417"/>
        </w:tc>
        <w:tc>
          <w:tcPr>
            <w:tcW w:w="1267" w:type="dxa"/>
            <w:vMerge/>
          </w:tcPr>
          <w:p w14:paraId="290E1D8A" w14:textId="77777777" w:rsidR="00851870" w:rsidRDefault="00851870" w:rsidP="00123417"/>
        </w:tc>
      </w:tr>
      <w:tr w:rsidR="00851870" w14:paraId="0E8B844F" w14:textId="77777777" w:rsidTr="00123417">
        <w:trPr>
          <w:trHeight w:val="232"/>
        </w:trPr>
        <w:tc>
          <w:tcPr>
            <w:tcW w:w="1084" w:type="dxa"/>
            <w:vMerge/>
          </w:tcPr>
          <w:p w14:paraId="1AC7EBF0" w14:textId="77777777" w:rsidR="00851870" w:rsidRPr="00F9411B" w:rsidRDefault="00851870" w:rsidP="00123417"/>
        </w:tc>
        <w:tc>
          <w:tcPr>
            <w:tcW w:w="612" w:type="dxa"/>
          </w:tcPr>
          <w:p w14:paraId="02B3107C" w14:textId="1D40F328" w:rsidR="00851870" w:rsidRDefault="00851870" w:rsidP="00123417">
            <w:r>
              <w:t>4</w:t>
            </w:r>
          </w:p>
        </w:tc>
        <w:tc>
          <w:tcPr>
            <w:tcW w:w="2754" w:type="dxa"/>
          </w:tcPr>
          <w:p w14:paraId="2A8C24AA" w14:textId="5C710206" w:rsidR="00851870" w:rsidRDefault="00851870" w:rsidP="00123417">
            <w:r>
              <w:t>Klik op finish</w:t>
            </w:r>
          </w:p>
        </w:tc>
        <w:tc>
          <w:tcPr>
            <w:tcW w:w="2239" w:type="dxa"/>
            <w:vMerge/>
          </w:tcPr>
          <w:p w14:paraId="5D674967" w14:textId="77777777" w:rsidR="00851870" w:rsidRDefault="00851870" w:rsidP="00123417"/>
        </w:tc>
        <w:tc>
          <w:tcPr>
            <w:tcW w:w="2245" w:type="dxa"/>
            <w:vMerge/>
          </w:tcPr>
          <w:p w14:paraId="5E77D560" w14:textId="77777777" w:rsidR="00851870" w:rsidRDefault="00851870" w:rsidP="00123417"/>
        </w:tc>
        <w:tc>
          <w:tcPr>
            <w:tcW w:w="1267" w:type="dxa"/>
            <w:vMerge/>
          </w:tcPr>
          <w:p w14:paraId="36419F5D" w14:textId="77777777" w:rsidR="00851870" w:rsidRDefault="00851870" w:rsidP="00123417"/>
        </w:tc>
      </w:tr>
      <w:tr w:rsidR="00870770" w14:paraId="60B279AF" w14:textId="77777777" w:rsidTr="00123417">
        <w:trPr>
          <w:trHeight w:val="232"/>
        </w:trPr>
        <w:tc>
          <w:tcPr>
            <w:tcW w:w="1084" w:type="dxa"/>
          </w:tcPr>
          <w:p w14:paraId="3B358EA3" w14:textId="0D0FF917" w:rsidR="00870770" w:rsidRDefault="00851870" w:rsidP="00123417">
            <w:r>
              <w:t>SUR_T2</w:t>
            </w:r>
          </w:p>
        </w:tc>
        <w:tc>
          <w:tcPr>
            <w:tcW w:w="612" w:type="dxa"/>
          </w:tcPr>
          <w:p w14:paraId="10ADE06E" w14:textId="4D1B6985" w:rsidR="00870770" w:rsidRDefault="00851870" w:rsidP="00123417">
            <w:r>
              <w:t>1</w:t>
            </w:r>
          </w:p>
        </w:tc>
        <w:tc>
          <w:tcPr>
            <w:tcW w:w="2754" w:type="dxa"/>
          </w:tcPr>
          <w:p w14:paraId="79878DEF" w14:textId="282A2264" w:rsidR="00870770" w:rsidRDefault="00851870" w:rsidP="00123417">
            <w:r>
              <w:t xml:space="preserve">Rechtsklik op een route </w:t>
            </w:r>
            <w:r w:rsidR="00200614">
              <w:t xml:space="preserve">met een groen balkje </w:t>
            </w:r>
            <w:r>
              <w:t>en kies “Validate”</w:t>
            </w:r>
          </w:p>
        </w:tc>
        <w:tc>
          <w:tcPr>
            <w:tcW w:w="2239" w:type="dxa"/>
          </w:tcPr>
          <w:p w14:paraId="605D0FF2" w14:textId="34714DEF" w:rsidR="00870770" w:rsidRDefault="00851870" w:rsidP="00123417">
            <w:r>
              <w:t>Object is valide</w:t>
            </w:r>
          </w:p>
        </w:tc>
        <w:tc>
          <w:tcPr>
            <w:tcW w:w="2245" w:type="dxa"/>
          </w:tcPr>
          <w:p w14:paraId="6D399625" w14:textId="77777777" w:rsidR="00870770" w:rsidRDefault="00870770" w:rsidP="00123417"/>
        </w:tc>
        <w:tc>
          <w:tcPr>
            <w:tcW w:w="1267" w:type="dxa"/>
          </w:tcPr>
          <w:p w14:paraId="55420479" w14:textId="73761351" w:rsidR="00870770" w:rsidRDefault="00200614" w:rsidP="00123417">
            <w:r>
              <w:rPr>
                <w:rFonts w:ascii="Calibri" w:hAnsi="Calibri" w:cs="Arial"/>
                <w:color w:val="76923C" w:themeColor="accent3" w:themeShade="BF"/>
              </w:rPr>
              <w:t>PASSED</w:t>
            </w:r>
          </w:p>
        </w:tc>
      </w:tr>
      <w:tr w:rsidR="00CB1D83" w14:paraId="1F2876FE" w14:textId="77777777" w:rsidTr="00870770">
        <w:tc>
          <w:tcPr>
            <w:tcW w:w="1084" w:type="dxa"/>
            <w:vMerge w:val="restart"/>
          </w:tcPr>
          <w:p w14:paraId="39F325B6" w14:textId="19946FA8" w:rsidR="00CB1D83" w:rsidRDefault="00CB1D83" w:rsidP="00123417">
            <w:r>
              <w:t>SUR_T3.1</w:t>
            </w:r>
          </w:p>
        </w:tc>
        <w:tc>
          <w:tcPr>
            <w:tcW w:w="612" w:type="dxa"/>
          </w:tcPr>
          <w:p w14:paraId="3FFA899D" w14:textId="7D32F322" w:rsidR="00CB1D83" w:rsidRDefault="00CB1D83" w:rsidP="00123417">
            <w:r>
              <w:t>1</w:t>
            </w:r>
          </w:p>
        </w:tc>
        <w:tc>
          <w:tcPr>
            <w:tcW w:w="2754" w:type="dxa"/>
          </w:tcPr>
          <w:p w14:paraId="097E255A" w14:textId="039324A4" w:rsidR="00CB1D83" w:rsidRDefault="00CB1D83" w:rsidP="00123417">
            <w:r>
              <w:t>Rechtsklik op een route en kies “set bins”</w:t>
            </w:r>
          </w:p>
        </w:tc>
        <w:tc>
          <w:tcPr>
            <w:tcW w:w="2239" w:type="dxa"/>
            <w:vMerge w:val="restart"/>
          </w:tcPr>
          <w:p w14:paraId="476BB4F4" w14:textId="62AFDE0D" w:rsidR="00CB1D83" w:rsidRDefault="00CB1D83" w:rsidP="00123417">
            <w:r>
              <w:t>In de treeview is nu te zien dat er bins staan onder de desbetreffende subroute</w:t>
            </w:r>
          </w:p>
        </w:tc>
        <w:tc>
          <w:tcPr>
            <w:tcW w:w="2245" w:type="dxa"/>
            <w:vMerge w:val="restart"/>
          </w:tcPr>
          <w:p w14:paraId="0A09C485" w14:textId="0FD7FB94" w:rsidR="00CB1D83" w:rsidRDefault="00CB1D83" w:rsidP="00123417"/>
        </w:tc>
        <w:tc>
          <w:tcPr>
            <w:tcW w:w="1267" w:type="dxa"/>
            <w:vMerge w:val="restart"/>
          </w:tcPr>
          <w:p w14:paraId="33C4C78F" w14:textId="2E5FDDCE" w:rsidR="00CB1D83" w:rsidRDefault="00200614" w:rsidP="00123417">
            <w:r>
              <w:rPr>
                <w:rFonts w:ascii="Calibri" w:hAnsi="Calibri" w:cs="Arial"/>
                <w:color w:val="76923C" w:themeColor="accent3" w:themeShade="BF"/>
              </w:rPr>
              <w:t>PASSED</w:t>
            </w:r>
          </w:p>
        </w:tc>
      </w:tr>
      <w:tr w:rsidR="00CB1D83" w14:paraId="721D821D" w14:textId="77777777" w:rsidTr="00870770">
        <w:trPr>
          <w:trHeight w:val="232"/>
        </w:trPr>
        <w:tc>
          <w:tcPr>
            <w:tcW w:w="1084" w:type="dxa"/>
            <w:vMerge/>
          </w:tcPr>
          <w:p w14:paraId="6E69B108" w14:textId="3D6E6F92" w:rsidR="00CB1D83" w:rsidRDefault="00CB1D83" w:rsidP="00123417"/>
        </w:tc>
        <w:tc>
          <w:tcPr>
            <w:tcW w:w="612" w:type="dxa"/>
          </w:tcPr>
          <w:p w14:paraId="67B97A0A" w14:textId="26A65417" w:rsidR="00CB1D83" w:rsidRDefault="00CB1D83" w:rsidP="00123417">
            <w:r>
              <w:t>2</w:t>
            </w:r>
          </w:p>
        </w:tc>
        <w:tc>
          <w:tcPr>
            <w:tcW w:w="2754" w:type="dxa"/>
          </w:tcPr>
          <w:p w14:paraId="518BAE78" w14:textId="17F9C46B" w:rsidR="00CB1D83" w:rsidRDefault="00CB1D83" w:rsidP="00123417">
            <w:r>
              <w:t>Selecteer bins uit de linker kolom en klik op “add” onder source</w:t>
            </w:r>
          </w:p>
        </w:tc>
        <w:tc>
          <w:tcPr>
            <w:tcW w:w="2239" w:type="dxa"/>
            <w:vMerge/>
          </w:tcPr>
          <w:p w14:paraId="76B10D74" w14:textId="1D013A87" w:rsidR="00CB1D83" w:rsidRDefault="00CB1D83" w:rsidP="00123417"/>
        </w:tc>
        <w:tc>
          <w:tcPr>
            <w:tcW w:w="2245" w:type="dxa"/>
            <w:vMerge/>
          </w:tcPr>
          <w:p w14:paraId="015E0F82" w14:textId="77777777" w:rsidR="00CB1D83" w:rsidRDefault="00CB1D83" w:rsidP="00123417"/>
        </w:tc>
        <w:tc>
          <w:tcPr>
            <w:tcW w:w="1267" w:type="dxa"/>
            <w:vMerge/>
          </w:tcPr>
          <w:p w14:paraId="1085A527" w14:textId="77777777" w:rsidR="00CB1D83" w:rsidRDefault="00CB1D83" w:rsidP="00123417"/>
        </w:tc>
      </w:tr>
      <w:tr w:rsidR="00CB1D83" w14:paraId="36F614C4" w14:textId="77777777" w:rsidTr="00870770">
        <w:trPr>
          <w:trHeight w:val="232"/>
        </w:trPr>
        <w:tc>
          <w:tcPr>
            <w:tcW w:w="1084" w:type="dxa"/>
            <w:vMerge/>
          </w:tcPr>
          <w:p w14:paraId="711579AC" w14:textId="77777777" w:rsidR="00CB1D83" w:rsidRDefault="00CB1D83" w:rsidP="00123417"/>
        </w:tc>
        <w:tc>
          <w:tcPr>
            <w:tcW w:w="612" w:type="dxa"/>
          </w:tcPr>
          <w:p w14:paraId="5FE9A9B4" w14:textId="55F4D032" w:rsidR="00CB1D83" w:rsidRDefault="00CB1D83" w:rsidP="00123417">
            <w:r>
              <w:t>3</w:t>
            </w:r>
          </w:p>
        </w:tc>
        <w:tc>
          <w:tcPr>
            <w:tcW w:w="2754" w:type="dxa"/>
          </w:tcPr>
          <w:p w14:paraId="22203FBA" w14:textId="20152DB6" w:rsidR="00CB1D83" w:rsidRDefault="00CB1D83" w:rsidP="00123417">
            <w:r>
              <w:t>Selecteer een paar andere bins uit de linker kolom en klik op “add” onder Destination</w:t>
            </w:r>
          </w:p>
        </w:tc>
        <w:tc>
          <w:tcPr>
            <w:tcW w:w="2239" w:type="dxa"/>
            <w:vMerge/>
          </w:tcPr>
          <w:p w14:paraId="4A39742C" w14:textId="77777777" w:rsidR="00CB1D83" w:rsidRDefault="00CB1D83" w:rsidP="00123417"/>
        </w:tc>
        <w:tc>
          <w:tcPr>
            <w:tcW w:w="2245" w:type="dxa"/>
            <w:vMerge/>
          </w:tcPr>
          <w:p w14:paraId="192A9F44" w14:textId="77777777" w:rsidR="00CB1D83" w:rsidRDefault="00CB1D83" w:rsidP="00123417"/>
        </w:tc>
        <w:tc>
          <w:tcPr>
            <w:tcW w:w="1267" w:type="dxa"/>
            <w:vMerge/>
          </w:tcPr>
          <w:p w14:paraId="132CC108" w14:textId="77777777" w:rsidR="00CB1D83" w:rsidRDefault="00CB1D83" w:rsidP="00123417"/>
        </w:tc>
      </w:tr>
      <w:tr w:rsidR="00CB1D83" w14:paraId="1EA4D27F" w14:textId="77777777" w:rsidTr="00870770">
        <w:trPr>
          <w:trHeight w:val="232"/>
        </w:trPr>
        <w:tc>
          <w:tcPr>
            <w:tcW w:w="1084" w:type="dxa"/>
            <w:vMerge/>
          </w:tcPr>
          <w:p w14:paraId="19877A46" w14:textId="77777777" w:rsidR="00CB1D83" w:rsidRDefault="00CB1D83" w:rsidP="00123417"/>
        </w:tc>
        <w:tc>
          <w:tcPr>
            <w:tcW w:w="612" w:type="dxa"/>
          </w:tcPr>
          <w:p w14:paraId="7D6A8573" w14:textId="2BE3DFD6" w:rsidR="00CB1D83" w:rsidRDefault="00CB1D83" w:rsidP="00123417">
            <w:r>
              <w:t>4</w:t>
            </w:r>
          </w:p>
        </w:tc>
        <w:tc>
          <w:tcPr>
            <w:tcW w:w="2754" w:type="dxa"/>
          </w:tcPr>
          <w:p w14:paraId="7A8E8B8E" w14:textId="26E368A9" w:rsidR="00CB1D83" w:rsidRDefault="00CB1D83" w:rsidP="00123417">
            <w:r>
              <w:t>Klik op “Save”</w:t>
            </w:r>
          </w:p>
        </w:tc>
        <w:tc>
          <w:tcPr>
            <w:tcW w:w="2239" w:type="dxa"/>
            <w:vMerge/>
          </w:tcPr>
          <w:p w14:paraId="498CAD50" w14:textId="77777777" w:rsidR="00CB1D83" w:rsidRDefault="00CB1D83" w:rsidP="00123417"/>
        </w:tc>
        <w:tc>
          <w:tcPr>
            <w:tcW w:w="2245" w:type="dxa"/>
            <w:vMerge/>
          </w:tcPr>
          <w:p w14:paraId="34E1B11A" w14:textId="77777777" w:rsidR="00CB1D83" w:rsidRDefault="00CB1D83" w:rsidP="00123417"/>
        </w:tc>
        <w:tc>
          <w:tcPr>
            <w:tcW w:w="1267" w:type="dxa"/>
            <w:vMerge/>
          </w:tcPr>
          <w:p w14:paraId="51540085" w14:textId="77777777" w:rsidR="00CB1D83" w:rsidRDefault="00CB1D83" w:rsidP="00123417"/>
        </w:tc>
      </w:tr>
      <w:tr w:rsidR="00CB1D83" w14:paraId="29AC2827" w14:textId="77777777" w:rsidTr="00870770">
        <w:trPr>
          <w:trHeight w:val="232"/>
        </w:trPr>
        <w:tc>
          <w:tcPr>
            <w:tcW w:w="1084" w:type="dxa"/>
            <w:vMerge w:val="restart"/>
          </w:tcPr>
          <w:p w14:paraId="342C265B" w14:textId="4806D93C" w:rsidR="00CB1D83" w:rsidRDefault="00787706" w:rsidP="00123417">
            <w:r>
              <w:t>SUR_T3.2</w:t>
            </w:r>
          </w:p>
        </w:tc>
        <w:tc>
          <w:tcPr>
            <w:tcW w:w="612" w:type="dxa"/>
          </w:tcPr>
          <w:p w14:paraId="1CC85132" w14:textId="7FAD9D3A" w:rsidR="00CB1D83" w:rsidRDefault="00CB1D83" w:rsidP="00123417">
            <w:r>
              <w:t>1</w:t>
            </w:r>
          </w:p>
        </w:tc>
        <w:tc>
          <w:tcPr>
            <w:tcW w:w="2754" w:type="dxa"/>
          </w:tcPr>
          <w:p w14:paraId="4BDFA05D" w14:textId="0FC30616" w:rsidR="00CB1D83" w:rsidRDefault="00CB1D83" w:rsidP="00123417">
            <w:r>
              <w:t>Rechtsklik op route en kiest “set subroute</w:t>
            </w:r>
            <w:r w:rsidR="00E14DDF">
              <w:t>s</w:t>
            </w:r>
            <w:r>
              <w:t>”</w:t>
            </w:r>
          </w:p>
        </w:tc>
        <w:tc>
          <w:tcPr>
            <w:tcW w:w="2239" w:type="dxa"/>
            <w:vMerge w:val="restart"/>
          </w:tcPr>
          <w:p w14:paraId="5D17E846" w14:textId="30610681" w:rsidR="00CB1D83" w:rsidRDefault="00CB1D83" w:rsidP="00123417">
            <w:r>
              <w:t>De zojuist aangemaakte subroute heeft ook net aangemaakte bins</w:t>
            </w:r>
          </w:p>
        </w:tc>
        <w:tc>
          <w:tcPr>
            <w:tcW w:w="2245" w:type="dxa"/>
            <w:vMerge w:val="restart"/>
          </w:tcPr>
          <w:p w14:paraId="7936B31F" w14:textId="77777777" w:rsidR="00CB1D83" w:rsidRDefault="00CB1D83" w:rsidP="00123417"/>
        </w:tc>
        <w:tc>
          <w:tcPr>
            <w:tcW w:w="1267" w:type="dxa"/>
            <w:vMerge w:val="restart"/>
          </w:tcPr>
          <w:p w14:paraId="4282A978" w14:textId="2ECD063F" w:rsidR="00CB1D83" w:rsidRDefault="00200614" w:rsidP="00123417">
            <w:r>
              <w:rPr>
                <w:rFonts w:ascii="Calibri" w:hAnsi="Calibri" w:cs="Arial"/>
                <w:color w:val="76923C" w:themeColor="accent3" w:themeShade="BF"/>
              </w:rPr>
              <w:t>PASSED</w:t>
            </w:r>
          </w:p>
        </w:tc>
      </w:tr>
      <w:tr w:rsidR="00CB1D83" w14:paraId="4CEED22A" w14:textId="77777777" w:rsidTr="00870770">
        <w:trPr>
          <w:trHeight w:val="232"/>
        </w:trPr>
        <w:tc>
          <w:tcPr>
            <w:tcW w:w="1084" w:type="dxa"/>
            <w:vMerge/>
          </w:tcPr>
          <w:p w14:paraId="4C8D258D" w14:textId="77777777" w:rsidR="00CB1D83" w:rsidRPr="00F9411B" w:rsidRDefault="00CB1D83" w:rsidP="00123417"/>
        </w:tc>
        <w:tc>
          <w:tcPr>
            <w:tcW w:w="612" w:type="dxa"/>
          </w:tcPr>
          <w:p w14:paraId="5DE673B4" w14:textId="38E827A5" w:rsidR="00CB1D83" w:rsidRDefault="00CB1D83" w:rsidP="00123417">
            <w:r>
              <w:t>2</w:t>
            </w:r>
          </w:p>
        </w:tc>
        <w:tc>
          <w:tcPr>
            <w:tcW w:w="2754" w:type="dxa"/>
          </w:tcPr>
          <w:p w14:paraId="6CF1A64A" w14:textId="5A3FE256" w:rsidR="00CB1D83" w:rsidRDefault="00CB1D83" w:rsidP="00123417">
            <w:r>
              <w:t xml:space="preserve">Klik op “add subroute” </w:t>
            </w:r>
          </w:p>
        </w:tc>
        <w:tc>
          <w:tcPr>
            <w:tcW w:w="2239" w:type="dxa"/>
            <w:vMerge/>
          </w:tcPr>
          <w:p w14:paraId="0D85664A" w14:textId="77777777" w:rsidR="00CB1D83" w:rsidRDefault="00CB1D83" w:rsidP="00123417"/>
        </w:tc>
        <w:tc>
          <w:tcPr>
            <w:tcW w:w="2245" w:type="dxa"/>
            <w:vMerge/>
          </w:tcPr>
          <w:p w14:paraId="51B1CCAB" w14:textId="77777777" w:rsidR="00CB1D83" w:rsidRDefault="00CB1D83" w:rsidP="00123417"/>
        </w:tc>
        <w:tc>
          <w:tcPr>
            <w:tcW w:w="1267" w:type="dxa"/>
            <w:vMerge/>
          </w:tcPr>
          <w:p w14:paraId="2D05A745" w14:textId="77777777" w:rsidR="00CB1D83" w:rsidRDefault="00CB1D83" w:rsidP="00123417"/>
        </w:tc>
      </w:tr>
      <w:tr w:rsidR="00CB1D83" w14:paraId="4ED44B81" w14:textId="77777777" w:rsidTr="00870770">
        <w:trPr>
          <w:trHeight w:val="232"/>
        </w:trPr>
        <w:tc>
          <w:tcPr>
            <w:tcW w:w="1084" w:type="dxa"/>
            <w:vMerge/>
          </w:tcPr>
          <w:p w14:paraId="010175C5" w14:textId="77777777" w:rsidR="00CB1D83" w:rsidRPr="00F9411B" w:rsidRDefault="00CB1D83" w:rsidP="00123417"/>
        </w:tc>
        <w:tc>
          <w:tcPr>
            <w:tcW w:w="612" w:type="dxa"/>
          </w:tcPr>
          <w:p w14:paraId="300FB83F" w14:textId="35114EB8" w:rsidR="00CB1D83" w:rsidRDefault="00CB1D83" w:rsidP="00123417">
            <w:r>
              <w:t>3</w:t>
            </w:r>
          </w:p>
        </w:tc>
        <w:tc>
          <w:tcPr>
            <w:tcW w:w="2754" w:type="dxa"/>
          </w:tcPr>
          <w:p w14:paraId="661C0CC5" w14:textId="52A4249C" w:rsidR="00CB1D83" w:rsidRDefault="00CB1D83" w:rsidP="00123417">
            <w:r>
              <w:t>Dubbelklik op de subroute</w:t>
            </w:r>
          </w:p>
        </w:tc>
        <w:tc>
          <w:tcPr>
            <w:tcW w:w="2239" w:type="dxa"/>
            <w:vMerge/>
          </w:tcPr>
          <w:p w14:paraId="5D22DCA2" w14:textId="77777777" w:rsidR="00CB1D83" w:rsidRDefault="00CB1D83" w:rsidP="00123417"/>
        </w:tc>
        <w:tc>
          <w:tcPr>
            <w:tcW w:w="2245" w:type="dxa"/>
            <w:vMerge/>
          </w:tcPr>
          <w:p w14:paraId="1D772D23" w14:textId="77777777" w:rsidR="00CB1D83" w:rsidRDefault="00CB1D83" w:rsidP="00123417"/>
        </w:tc>
        <w:tc>
          <w:tcPr>
            <w:tcW w:w="1267" w:type="dxa"/>
            <w:vMerge/>
          </w:tcPr>
          <w:p w14:paraId="000B5BFB" w14:textId="77777777" w:rsidR="00CB1D83" w:rsidRDefault="00CB1D83" w:rsidP="00123417"/>
        </w:tc>
      </w:tr>
      <w:tr w:rsidR="00CB1D83" w14:paraId="599EE9CC" w14:textId="77777777" w:rsidTr="00870770">
        <w:trPr>
          <w:trHeight w:val="232"/>
        </w:trPr>
        <w:tc>
          <w:tcPr>
            <w:tcW w:w="1084" w:type="dxa"/>
            <w:vMerge/>
          </w:tcPr>
          <w:p w14:paraId="41616ADB" w14:textId="197C30C7" w:rsidR="00CB1D83" w:rsidRDefault="00CB1D83" w:rsidP="00123417"/>
        </w:tc>
        <w:tc>
          <w:tcPr>
            <w:tcW w:w="612" w:type="dxa"/>
          </w:tcPr>
          <w:p w14:paraId="514D369D" w14:textId="1D6095DC" w:rsidR="00CB1D83" w:rsidRDefault="00CB1D83" w:rsidP="00123417">
            <w:r>
              <w:t>4</w:t>
            </w:r>
          </w:p>
        </w:tc>
        <w:tc>
          <w:tcPr>
            <w:tcW w:w="2754" w:type="dxa"/>
          </w:tcPr>
          <w:p w14:paraId="1A3503D2" w14:textId="0196D749" w:rsidR="00CB1D83" w:rsidRDefault="00CB1D83" w:rsidP="00123417">
            <w:r>
              <w:t>Klik op Set bins</w:t>
            </w:r>
          </w:p>
        </w:tc>
        <w:tc>
          <w:tcPr>
            <w:tcW w:w="2239" w:type="dxa"/>
            <w:vMerge/>
          </w:tcPr>
          <w:p w14:paraId="7EE06082" w14:textId="205A5E84" w:rsidR="00CB1D83" w:rsidRDefault="00CB1D83" w:rsidP="00123417"/>
        </w:tc>
        <w:tc>
          <w:tcPr>
            <w:tcW w:w="2245" w:type="dxa"/>
            <w:vMerge/>
          </w:tcPr>
          <w:p w14:paraId="00E35789" w14:textId="77777777" w:rsidR="00CB1D83" w:rsidRDefault="00CB1D83" w:rsidP="00123417"/>
        </w:tc>
        <w:tc>
          <w:tcPr>
            <w:tcW w:w="1267" w:type="dxa"/>
            <w:vMerge/>
          </w:tcPr>
          <w:p w14:paraId="2CA1E36F" w14:textId="77777777" w:rsidR="00CB1D83" w:rsidRDefault="00CB1D83" w:rsidP="00123417"/>
        </w:tc>
      </w:tr>
      <w:tr w:rsidR="00CB1D83" w14:paraId="2E3A3177" w14:textId="77777777" w:rsidTr="00870770">
        <w:trPr>
          <w:trHeight w:val="232"/>
        </w:trPr>
        <w:tc>
          <w:tcPr>
            <w:tcW w:w="1084" w:type="dxa"/>
            <w:vMerge/>
          </w:tcPr>
          <w:p w14:paraId="5C981ED9" w14:textId="77777777" w:rsidR="00CB1D83" w:rsidRDefault="00CB1D83" w:rsidP="00123417"/>
        </w:tc>
        <w:tc>
          <w:tcPr>
            <w:tcW w:w="612" w:type="dxa"/>
          </w:tcPr>
          <w:p w14:paraId="52E45FB8" w14:textId="4D1BE904" w:rsidR="00CB1D83" w:rsidRDefault="00CB1D83" w:rsidP="00123417">
            <w:r>
              <w:t>5</w:t>
            </w:r>
          </w:p>
        </w:tc>
        <w:tc>
          <w:tcPr>
            <w:tcW w:w="2754" w:type="dxa"/>
          </w:tcPr>
          <w:p w14:paraId="1E38FD79" w14:textId="208FD146" w:rsidR="00CB1D83" w:rsidRDefault="00CB1D83" w:rsidP="00123417">
            <w:r>
              <w:t>Voeg 3 verschillende bins toe aan zowel source als destination</w:t>
            </w:r>
          </w:p>
        </w:tc>
        <w:tc>
          <w:tcPr>
            <w:tcW w:w="2239" w:type="dxa"/>
            <w:vMerge/>
          </w:tcPr>
          <w:p w14:paraId="0B60C674" w14:textId="77777777" w:rsidR="00CB1D83" w:rsidRDefault="00CB1D83" w:rsidP="00123417"/>
        </w:tc>
        <w:tc>
          <w:tcPr>
            <w:tcW w:w="2245" w:type="dxa"/>
            <w:vMerge/>
          </w:tcPr>
          <w:p w14:paraId="1AAA0C29" w14:textId="77777777" w:rsidR="00CB1D83" w:rsidRDefault="00CB1D83" w:rsidP="00123417"/>
        </w:tc>
        <w:tc>
          <w:tcPr>
            <w:tcW w:w="1267" w:type="dxa"/>
            <w:vMerge/>
          </w:tcPr>
          <w:p w14:paraId="08A14755" w14:textId="77777777" w:rsidR="00CB1D83" w:rsidRDefault="00CB1D83" w:rsidP="00123417"/>
        </w:tc>
      </w:tr>
      <w:tr w:rsidR="00CB1D83" w14:paraId="29730E04" w14:textId="77777777" w:rsidTr="00870770">
        <w:trPr>
          <w:trHeight w:val="232"/>
        </w:trPr>
        <w:tc>
          <w:tcPr>
            <w:tcW w:w="1084" w:type="dxa"/>
            <w:vMerge/>
          </w:tcPr>
          <w:p w14:paraId="098874CE" w14:textId="77777777" w:rsidR="00CB1D83" w:rsidRDefault="00CB1D83" w:rsidP="00123417"/>
        </w:tc>
        <w:tc>
          <w:tcPr>
            <w:tcW w:w="612" w:type="dxa"/>
          </w:tcPr>
          <w:p w14:paraId="52F5BCC1" w14:textId="04C26517" w:rsidR="00CB1D83" w:rsidRDefault="00CB1D83" w:rsidP="00123417">
            <w:r>
              <w:t>6</w:t>
            </w:r>
          </w:p>
        </w:tc>
        <w:tc>
          <w:tcPr>
            <w:tcW w:w="2754" w:type="dxa"/>
          </w:tcPr>
          <w:p w14:paraId="3857219D" w14:textId="659BD3A4" w:rsidR="00CB1D83" w:rsidRDefault="00CB1D83" w:rsidP="00123417">
            <w:r>
              <w:t>Klik op “Save”</w:t>
            </w:r>
          </w:p>
        </w:tc>
        <w:tc>
          <w:tcPr>
            <w:tcW w:w="2239" w:type="dxa"/>
            <w:vMerge/>
          </w:tcPr>
          <w:p w14:paraId="01B1544A" w14:textId="77777777" w:rsidR="00CB1D83" w:rsidRDefault="00CB1D83" w:rsidP="00123417"/>
        </w:tc>
        <w:tc>
          <w:tcPr>
            <w:tcW w:w="2245" w:type="dxa"/>
            <w:vMerge/>
          </w:tcPr>
          <w:p w14:paraId="0AFB3C9B" w14:textId="77777777" w:rsidR="00CB1D83" w:rsidRDefault="00CB1D83" w:rsidP="00123417"/>
        </w:tc>
        <w:tc>
          <w:tcPr>
            <w:tcW w:w="1267" w:type="dxa"/>
            <w:vMerge/>
          </w:tcPr>
          <w:p w14:paraId="6350AFBF" w14:textId="77777777" w:rsidR="00CB1D83" w:rsidRDefault="00CB1D83" w:rsidP="00123417"/>
        </w:tc>
      </w:tr>
      <w:tr w:rsidR="00CB1D83" w14:paraId="4A148CA5" w14:textId="77777777" w:rsidTr="00870770">
        <w:trPr>
          <w:trHeight w:val="232"/>
        </w:trPr>
        <w:tc>
          <w:tcPr>
            <w:tcW w:w="1084" w:type="dxa"/>
            <w:vMerge/>
          </w:tcPr>
          <w:p w14:paraId="3DED7FA0" w14:textId="77777777" w:rsidR="00CB1D83" w:rsidRDefault="00CB1D83" w:rsidP="00123417"/>
        </w:tc>
        <w:tc>
          <w:tcPr>
            <w:tcW w:w="612" w:type="dxa"/>
          </w:tcPr>
          <w:p w14:paraId="5B46049A" w14:textId="7CCD6F82" w:rsidR="00CB1D83" w:rsidRDefault="00CB1D83" w:rsidP="00123417">
            <w:r>
              <w:t>7</w:t>
            </w:r>
          </w:p>
        </w:tc>
        <w:tc>
          <w:tcPr>
            <w:tcW w:w="2754" w:type="dxa"/>
          </w:tcPr>
          <w:p w14:paraId="282B5BDE" w14:textId="2909092A" w:rsidR="00CB1D83" w:rsidRDefault="00CB1D83" w:rsidP="00123417">
            <w:r>
              <w:t>Klik op “Finish”</w:t>
            </w:r>
          </w:p>
        </w:tc>
        <w:tc>
          <w:tcPr>
            <w:tcW w:w="2239" w:type="dxa"/>
            <w:vMerge/>
          </w:tcPr>
          <w:p w14:paraId="227017E9" w14:textId="77777777" w:rsidR="00CB1D83" w:rsidRDefault="00CB1D83" w:rsidP="00123417"/>
        </w:tc>
        <w:tc>
          <w:tcPr>
            <w:tcW w:w="2245" w:type="dxa"/>
            <w:vMerge/>
          </w:tcPr>
          <w:p w14:paraId="41520B54" w14:textId="77777777" w:rsidR="00CB1D83" w:rsidRDefault="00CB1D83" w:rsidP="00123417"/>
        </w:tc>
        <w:tc>
          <w:tcPr>
            <w:tcW w:w="1267" w:type="dxa"/>
            <w:vMerge/>
          </w:tcPr>
          <w:p w14:paraId="03896C83" w14:textId="77777777" w:rsidR="00CB1D83" w:rsidRDefault="00CB1D83" w:rsidP="00123417"/>
        </w:tc>
      </w:tr>
      <w:tr w:rsidR="00E14DDF" w14:paraId="3B477856" w14:textId="77777777" w:rsidTr="00870770">
        <w:trPr>
          <w:trHeight w:val="232"/>
        </w:trPr>
        <w:tc>
          <w:tcPr>
            <w:tcW w:w="1084" w:type="dxa"/>
            <w:vMerge w:val="restart"/>
          </w:tcPr>
          <w:p w14:paraId="1164727B" w14:textId="797B130A" w:rsidR="00E14DDF" w:rsidRDefault="00E14DDF" w:rsidP="00123417">
            <w:r w:rsidRPr="00F36065">
              <w:t>SUR_</w:t>
            </w:r>
            <w:r>
              <w:t>T4</w:t>
            </w:r>
          </w:p>
        </w:tc>
        <w:tc>
          <w:tcPr>
            <w:tcW w:w="612" w:type="dxa"/>
          </w:tcPr>
          <w:p w14:paraId="558898AC" w14:textId="06825379" w:rsidR="00E14DDF" w:rsidRDefault="00E14DDF" w:rsidP="00123417">
            <w:r>
              <w:t>1</w:t>
            </w:r>
          </w:p>
        </w:tc>
        <w:tc>
          <w:tcPr>
            <w:tcW w:w="2754" w:type="dxa"/>
          </w:tcPr>
          <w:p w14:paraId="7455DCF7" w14:textId="4689D29E" w:rsidR="00E14DDF" w:rsidRDefault="00E14DDF" w:rsidP="00123417">
            <w:r>
              <w:t>Rechtsklik op subroute en kies “set units”</w:t>
            </w:r>
          </w:p>
        </w:tc>
        <w:tc>
          <w:tcPr>
            <w:tcW w:w="2239" w:type="dxa"/>
            <w:vMerge w:val="restart"/>
          </w:tcPr>
          <w:p w14:paraId="1D0AF1CF" w14:textId="58AC5011" w:rsidR="00E14DDF" w:rsidRDefault="00E14DDF" w:rsidP="00123417">
            <w:r>
              <w:t>Een nieuwe unit is toegevoegd aan desbetreffende subroute</w:t>
            </w:r>
          </w:p>
        </w:tc>
        <w:tc>
          <w:tcPr>
            <w:tcW w:w="2245" w:type="dxa"/>
            <w:vMerge w:val="restart"/>
          </w:tcPr>
          <w:p w14:paraId="47EB5243" w14:textId="77777777" w:rsidR="00E14DDF" w:rsidRDefault="00E14DDF" w:rsidP="00123417"/>
        </w:tc>
        <w:tc>
          <w:tcPr>
            <w:tcW w:w="1267" w:type="dxa"/>
            <w:vMerge w:val="restart"/>
          </w:tcPr>
          <w:p w14:paraId="29BFB9CB" w14:textId="0A7573A2" w:rsidR="00E14DDF" w:rsidRDefault="00200614" w:rsidP="00123417">
            <w:r>
              <w:rPr>
                <w:rFonts w:ascii="Calibri" w:hAnsi="Calibri" w:cs="Arial"/>
                <w:color w:val="76923C" w:themeColor="accent3" w:themeShade="BF"/>
              </w:rPr>
              <w:t>PASSED</w:t>
            </w:r>
          </w:p>
        </w:tc>
      </w:tr>
      <w:tr w:rsidR="00E14DDF" w14:paraId="0AB0A94F" w14:textId="77777777" w:rsidTr="00870770">
        <w:trPr>
          <w:trHeight w:val="232"/>
        </w:trPr>
        <w:tc>
          <w:tcPr>
            <w:tcW w:w="1084" w:type="dxa"/>
            <w:vMerge/>
          </w:tcPr>
          <w:p w14:paraId="4ACB4204" w14:textId="77777777" w:rsidR="00E14DDF" w:rsidRDefault="00E14DDF" w:rsidP="00123417"/>
        </w:tc>
        <w:tc>
          <w:tcPr>
            <w:tcW w:w="612" w:type="dxa"/>
          </w:tcPr>
          <w:p w14:paraId="72B07ED3" w14:textId="50C8FCA8" w:rsidR="00E14DDF" w:rsidRDefault="00E14DDF" w:rsidP="00123417">
            <w:r>
              <w:t>2</w:t>
            </w:r>
          </w:p>
        </w:tc>
        <w:tc>
          <w:tcPr>
            <w:tcW w:w="2754" w:type="dxa"/>
          </w:tcPr>
          <w:p w14:paraId="77FE49A7" w14:textId="71035465" w:rsidR="00E14DDF" w:rsidRDefault="00E14DDF" w:rsidP="00123417">
            <w:r>
              <w:t>Kies bij select sort unit “HO”</w:t>
            </w:r>
          </w:p>
        </w:tc>
        <w:tc>
          <w:tcPr>
            <w:tcW w:w="2239" w:type="dxa"/>
            <w:vMerge/>
          </w:tcPr>
          <w:p w14:paraId="715C862C" w14:textId="77777777" w:rsidR="00E14DDF" w:rsidRDefault="00E14DDF" w:rsidP="00123417"/>
        </w:tc>
        <w:tc>
          <w:tcPr>
            <w:tcW w:w="2245" w:type="dxa"/>
            <w:vMerge/>
          </w:tcPr>
          <w:p w14:paraId="05944597" w14:textId="77777777" w:rsidR="00E14DDF" w:rsidRDefault="00E14DDF" w:rsidP="00123417"/>
        </w:tc>
        <w:tc>
          <w:tcPr>
            <w:tcW w:w="1267" w:type="dxa"/>
            <w:vMerge/>
          </w:tcPr>
          <w:p w14:paraId="243E7239" w14:textId="77777777" w:rsidR="00E14DDF" w:rsidRDefault="00E14DDF" w:rsidP="00123417"/>
        </w:tc>
      </w:tr>
      <w:tr w:rsidR="00E14DDF" w14:paraId="0130989F" w14:textId="77777777" w:rsidTr="00870770">
        <w:trPr>
          <w:trHeight w:val="232"/>
        </w:trPr>
        <w:tc>
          <w:tcPr>
            <w:tcW w:w="1084" w:type="dxa"/>
            <w:vMerge/>
          </w:tcPr>
          <w:p w14:paraId="365C02CF" w14:textId="77777777" w:rsidR="00E14DDF" w:rsidRDefault="00E14DDF" w:rsidP="00123417"/>
        </w:tc>
        <w:tc>
          <w:tcPr>
            <w:tcW w:w="612" w:type="dxa"/>
          </w:tcPr>
          <w:p w14:paraId="02E48124" w14:textId="49919F9C" w:rsidR="00E14DDF" w:rsidRDefault="00E14DDF" w:rsidP="00123417">
            <w:r>
              <w:t>3</w:t>
            </w:r>
          </w:p>
        </w:tc>
        <w:tc>
          <w:tcPr>
            <w:tcW w:w="2754" w:type="dxa"/>
          </w:tcPr>
          <w:p w14:paraId="133AEF90" w14:textId="6ABFD47E" w:rsidR="00E14DDF" w:rsidRDefault="00E14DDF" w:rsidP="00123417">
            <w:r>
              <w:t xml:space="preserve">Klik op “Add Unit” </w:t>
            </w:r>
          </w:p>
        </w:tc>
        <w:tc>
          <w:tcPr>
            <w:tcW w:w="2239" w:type="dxa"/>
            <w:vMerge/>
          </w:tcPr>
          <w:p w14:paraId="5705249B" w14:textId="77777777" w:rsidR="00E14DDF" w:rsidRDefault="00E14DDF" w:rsidP="00123417"/>
        </w:tc>
        <w:tc>
          <w:tcPr>
            <w:tcW w:w="2245" w:type="dxa"/>
            <w:vMerge/>
          </w:tcPr>
          <w:p w14:paraId="7B5A2F1D" w14:textId="77777777" w:rsidR="00E14DDF" w:rsidRDefault="00E14DDF" w:rsidP="00123417"/>
        </w:tc>
        <w:tc>
          <w:tcPr>
            <w:tcW w:w="1267" w:type="dxa"/>
            <w:vMerge/>
          </w:tcPr>
          <w:p w14:paraId="4DCE5F73" w14:textId="77777777" w:rsidR="00E14DDF" w:rsidRDefault="00E14DDF" w:rsidP="00123417"/>
        </w:tc>
      </w:tr>
      <w:tr w:rsidR="00E14DDF" w14:paraId="05262BD4" w14:textId="77777777" w:rsidTr="00870770">
        <w:trPr>
          <w:trHeight w:val="232"/>
        </w:trPr>
        <w:tc>
          <w:tcPr>
            <w:tcW w:w="1084" w:type="dxa"/>
            <w:vMerge/>
          </w:tcPr>
          <w:p w14:paraId="405BB712" w14:textId="77777777" w:rsidR="00E14DDF" w:rsidRDefault="00E14DDF" w:rsidP="00123417"/>
        </w:tc>
        <w:tc>
          <w:tcPr>
            <w:tcW w:w="612" w:type="dxa"/>
          </w:tcPr>
          <w:p w14:paraId="198B06EF" w14:textId="72A4F0B2" w:rsidR="00E14DDF" w:rsidRDefault="00E14DDF" w:rsidP="00123417">
            <w:r>
              <w:t>4</w:t>
            </w:r>
          </w:p>
        </w:tc>
        <w:tc>
          <w:tcPr>
            <w:tcW w:w="2754" w:type="dxa"/>
          </w:tcPr>
          <w:p w14:paraId="0595B227" w14:textId="2EEA0EB5" w:rsidR="00E14DDF" w:rsidRDefault="00E14DDF" w:rsidP="00123417">
            <w:r>
              <w:t>Klik op Finish</w:t>
            </w:r>
          </w:p>
        </w:tc>
        <w:tc>
          <w:tcPr>
            <w:tcW w:w="2239" w:type="dxa"/>
            <w:vMerge/>
          </w:tcPr>
          <w:p w14:paraId="5AE045E7" w14:textId="77777777" w:rsidR="00E14DDF" w:rsidRDefault="00E14DDF" w:rsidP="00123417"/>
        </w:tc>
        <w:tc>
          <w:tcPr>
            <w:tcW w:w="2245" w:type="dxa"/>
            <w:vMerge/>
          </w:tcPr>
          <w:p w14:paraId="68E6908C" w14:textId="77777777" w:rsidR="00E14DDF" w:rsidRDefault="00E14DDF" w:rsidP="00123417"/>
        </w:tc>
        <w:tc>
          <w:tcPr>
            <w:tcW w:w="1267" w:type="dxa"/>
            <w:vMerge/>
          </w:tcPr>
          <w:p w14:paraId="70443EB2" w14:textId="77777777" w:rsidR="00E14DDF" w:rsidRDefault="00E14DDF" w:rsidP="00123417"/>
        </w:tc>
      </w:tr>
      <w:tr w:rsidR="008036AE" w14:paraId="78181CFF" w14:textId="77777777" w:rsidTr="00870770">
        <w:trPr>
          <w:trHeight w:val="232"/>
        </w:trPr>
        <w:tc>
          <w:tcPr>
            <w:tcW w:w="1084" w:type="dxa"/>
            <w:vMerge w:val="restart"/>
          </w:tcPr>
          <w:p w14:paraId="246C0C8E" w14:textId="79AE6D35" w:rsidR="008036AE" w:rsidRDefault="008036AE" w:rsidP="00123417">
            <w:r>
              <w:t>SUR_T5</w:t>
            </w:r>
          </w:p>
        </w:tc>
        <w:tc>
          <w:tcPr>
            <w:tcW w:w="612" w:type="dxa"/>
          </w:tcPr>
          <w:p w14:paraId="602A6153" w14:textId="6BF38DED" w:rsidR="008036AE" w:rsidRDefault="008036AE" w:rsidP="00123417">
            <w:r>
              <w:t>1</w:t>
            </w:r>
          </w:p>
        </w:tc>
        <w:tc>
          <w:tcPr>
            <w:tcW w:w="2754" w:type="dxa"/>
          </w:tcPr>
          <w:p w14:paraId="54E4A0C4" w14:textId="51937B5D" w:rsidR="008036AE" w:rsidRDefault="008036AE" w:rsidP="00123417">
            <w:r>
              <w:t>Rechtsklik op route en kiest “set Subroute”</w:t>
            </w:r>
          </w:p>
        </w:tc>
        <w:tc>
          <w:tcPr>
            <w:tcW w:w="2239" w:type="dxa"/>
            <w:vMerge w:val="restart"/>
          </w:tcPr>
          <w:p w14:paraId="61F86375" w14:textId="68843879" w:rsidR="008036AE" w:rsidRDefault="008036AE" w:rsidP="00123417">
            <w:r>
              <w:t>Als je nu op een van de desbetreffende subroutes klikt dan zie je het sequence nummer in de grid. Bij de ene zou die 2 moeten zijn en de ander 1</w:t>
            </w:r>
          </w:p>
        </w:tc>
        <w:tc>
          <w:tcPr>
            <w:tcW w:w="2245" w:type="dxa"/>
            <w:vMerge w:val="restart"/>
          </w:tcPr>
          <w:p w14:paraId="110C5AB2" w14:textId="77777777" w:rsidR="008036AE" w:rsidRDefault="008036AE" w:rsidP="00123417"/>
        </w:tc>
        <w:tc>
          <w:tcPr>
            <w:tcW w:w="1267" w:type="dxa"/>
            <w:vMerge w:val="restart"/>
          </w:tcPr>
          <w:p w14:paraId="22001451" w14:textId="56E1D209" w:rsidR="008036AE" w:rsidRDefault="00200614" w:rsidP="00123417">
            <w:r>
              <w:rPr>
                <w:rFonts w:ascii="Calibri" w:hAnsi="Calibri" w:cs="Arial"/>
                <w:color w:val="76923C" w:themeColor="accent3" w:themeShade="BF"/>
              </w:rPr>
              <w:t>PASSED</w:t>
            </w:r>
          </w:p>
        </w:tc>
      </w:tr>
      <w:tr w:rsidR="008036AE" w14:paraId="5D3B1B03" w14:textId="77777777" w:rsidTr="00870770">
        <w:trPr>
          <w:trHeight w:val="232"/>
        </w:trPr>
        <w:tc>
          <w:tcPr>
            <w:tcW w:w="1084" w:type="dxa"/>
            <w:vMerge/>
          </w:tcPr>
          <w:p w14:paraId="501D5DF8" w14:textId="77777777" w:rsidR="008036AE" w:rsidRDefault="008036AE" w:rsidP="00123417"/>
        </w:tc>
        <w:tc>
          <w:tcPr>
            <w:tcW w:w="612" w:type="dxa"/>
          </w:tcPr>
          <w:p w14:paraId="11AACC56" w14:textId="64732D32" w:rsidR="008036AE" w:rsidRDefault="008036AE" w:rsidP="00123417">
            <w:r>
              <w:t>1.5</w:t>
            </w:r>
          </w:p>
        </w:tc>
        <w:tc>
          <w:tcPr>
            <w:tcW w:w="2754" w:type="dxa"/>
          </w:tcPr>
          <w:p w14:paraId="606DBF87" w14:textId="1B8582B1" w:rsidR="008036AE" w:rsidRDefault="008036AE" w:rsidP="00123417">
            <w:r>
              <w:t>Als er nog geen twee subroutes zijn maak er dan een bij</w:t>
            </w:r>
          </w:p>
        </w:tc>
        <w:tc>
          <w:tcPr>
            <w:tcW w:w="2239" w:type="dxa"/>
            <w:vMerge/>
          </w:tcPr>
          <w:p w14:paraId="6D599866" w14:textId="77777777" w:rsidR="008036AE" w:rsidRDefault="008036AE" w:rsidP="00123417"/>
        </w:tc>
        <w:tc>
          <w:tcPr>
            <w:tcW w:w="2245" w:type="dxa"/>
            <w:vMerge/>
          </w:tcPr>
          <w:p w14:paraId="213872A6" w14:textId="77777777" w:rsidR="008036AE" w:rsidRDefault="008036AE" w:rsidP="00123417"/>
        </w:tc>
        <w:tc>
          <w:tcPr>
            <w:tcW w:w="1267" w:type="dxa"/>
            <w:vMerge/>
          </w:tcPr>
          <w:p w14:paraId="0D930BDF" w14:textId="77777777" w:rsidR="008036AE" w:rsidRDefault="008036AE" w:rsidP="00123417"/>
        </w:tc>
      </w:tr>
      <w:tr w:rsidR="008036AE" w14:paraId="3B89DF53" w14:textId="77777777" w:rsidTr="00870770">
        <w:trPr>
          <w:trHeight w:val="232"/>
        </w:trPr>
        <w:tc>
          <w:tcPr>
            <w:tcW w:w="1084" w:type="dxa"/>
            <w:vMerge/>
          </w:tcPr>
          <w:p w14:paraId="545DE132" w14:textId="77777777" w:rsidR="008036AE" w:rsidRDefault="008036AE" w:rsidP="00123417"/>
        </w:tc>
        <w:tc>
          <w:tcPr>
            <w:tcW w:w="612" w:type="dxa"/>
          </w:tcPr>
          <w:p w14:paraId="309528B6" w14:textId="3199CAC8" w:rsidR="008036AE" w:rsidRDefault="008036AE" w:rsidP="00123417">
            <w:r>
              <w:t>2</w:t>
            </w:r>
          </w:p>
        </w:tc>
        <w:tc>
          <w:tcPr>
            <w:tcW w:w="2754" w:type="dxa"/>
          </w:tcPr>
          <w:p w14:paraId="65479705" w14:textId="651C3E89" w:rsidR="008036AE" w:rsidRDefault="008036AE" w:rsidP="00123417">
            <w:r>
              <w:t>Klik op Add sequence als er nog geen twee zijn</w:t>
            </w:r>
          </w:p>
        </w:tc>
        <w:tc>
          <w:tcPr>
            <w:tcW w:w="2239" w:type="dxa"/>
            <w:vMerge/>
          </w:tcPr>
          <w:p w14:paraId="067990E8" w14:textId="77777777" w:rsidR="008036AE" w:rsidRDefault="008036AE" w:rsidP="00123417"/>
        </w:tc>
        <w:tc>
          <w:tcPr>
            <w:tcW w:w="2245" w:type="dxa"/>
            <w:vMerge/>
          </w:tcPr>
          <w:p w14:paraId="00B8D1F4" w14:textId="77777777" w:rsidR="008036AE" w:rsidRDefault="008036AE" w:rsidP="00123417"/>
        </w:tc>
        <w:tc>
          <w:tcPr>
            <w:tcW w:w="1267" w:type="dxa"/>
            <w:vMerge/>
          </w:tcPr>
          <w:p w14:paraId="4D5B1D8F" w14:textId="77777777" w:rsidR="008036AE" w:rsidRDefault="008036AE" w:rsidP="00123417"/>
        </w:tc>
      </w:tr>
      <w:tr w:rsidR="008036AE" w14:paraId="73F486B0" w14:textId="77777777" w:rsidTr="008036AE">
        <w:trPr>
          <w:trHeight w:val="77"/>
        </w:trPr>
        <w:tc>
          <w:tcPr>
            <w:tcW w:w="1084" w:type="dxa"/>
            <w:vMerge/>
          </w:tcPr>
          <w:p w14:paraId="3349596E" w14:textId="77777777" w:rsidR="008036AE" w:rsidRDefault="008036AE" w:rsidP="00123417"/>
        </w:tc>
        <w:tc>
          <w:tcPr>
            <w:tcW w:w="612" w:type="dxa"/>
          </w:tcPr>
          <w:p w14:paraId="1FF8A87B" w14:textId="0797F33A" w:rsidR="008036AE" w:rsidRDefault="008036AE" w:rsidP="00123417">
            <w:r>
              <w:t>3</w:t>
            </w:r>
          </w:p>
        </w:tc>
        <w:tc>
          <w:tcPr>
            <w:tcW w:w="2754" w:type="dxa"/>
          </w:tcPr>
          <w:p w14:paraId="21643028" w14:textId="1D09440C" w:rsidR="008036AE" w:rsidRDefault="008036AE" w:rsidP="00123417">
            <w:r>
              <w:t>Sleep een subroute  naar de andere sequence toe</w:t>
            </w:r>
          </w:p>
        </w:tc>
        <w:tc>
          <w:tcPr>
            <w:tcW w:w="2239" w:type="dxa"/>
            <w:vMerge/>
          </w:tcPr>
          <w:p w14:paraId="1B982E39" w14:textId="77777777" w:rsidR="008036AE" w:rsidRDefault="008036AE" w:rsidP="00123417"/>
        </w:tc>
        <w:tc>
          <w:tcPr>
            <w:tcW w:w="2245" w:type="dxa"/>
            <w:vMerge/>
          </w:tcPr>
          <w:p w14:paraId="38320352" w14:textId="77777777" w:rsidR="008036AE" w:rsidRDefault="008036AE" w:rsidP="00123417"/>
        </w:tc>
        <w:tc>
          <w:tcPr>
            <w:tcW w:w="1267" w:type="dxa"/>
            <w:vMerge/>
          </w:tcPr>
          <w:p w14:paraId="71B6269F" w14:textId="77777777" w:rsidR="008036AE" w:rsidRDefault="008036AE" w:rsidP="00123417"/>
        </w:tc>
      </w:tr>
      <w:tr w:rsidR="008036AE" w14:paraId="6EADD2B7" w14:textId="77777777" w:rsidTr="00870770">
        <w:trPr>
          <w:trHeight w:val="232"/>
        </w:trPr>
        <w:tc>
          <w:tcPr>
            <w:tcW w:w="1084" w:type="dxa"/>
            <w:vMerge/>
          </w:tcPr>
          <w:p w14:paraId="06E0018E" w14:textId="77777777" w:rsidR="008036AE" w:rsidRDefault="008036AE" w:rsidP="00123417"/>
        </w:tc>
        <w:tc>
          <w:tcPr>
            <w:tcW w:w="612" w:type="dxa"/>
          </w:tcPr>
          <w:p w14:paraId="5AA8628D" w14:textId="07844094" w:rsidR="008036AE" w:rsidRDefault="008036AE" w:rsidP="00123417">
            <w:r>
              <w:t>4</w:t>
            </w:r>
          </w:p>
        </w:tc>
        <w:tc>
          <w:tcPr>
            <w:tcW w:w="2754" w:type="dxa"/>
          </w:tcPr>
          <w:p w14:paraId="08D99D62" w14:textId="0626208B" w:rsidR="008036AE" w:rsidRDefault="008036AE" w:rsidP="00123417">
            <w:r>
              <w:t>Klik op finish</w:t>
            </w:r>
          </w:p>
        </w:tc>
        <w:tc>
          <w:tcPr>
            <w:tcW w:w="2239" w:type="dxa"/>
            <w:vMerge/>
          </w:tcPr>
          <w:p w14:paraId="1F776A22" w14:textId="77777777" w:rsidR="008036AE" w:rsidRDefault="008036AE" w:rsidP="00123417"/>
        </w:tc>
        <w:tc>
          <w:tcPr>
            <w:tcW w:w="2245" w:type="dxa"/>
            <w:vMerge/>
          </w:tcPr>
          <w:p w14:paraId="432F504D" w14:textId="77777777" w:rsidR="008036AE" w:rsidRDefault="008036AE" w:rsidP="00123417"/>
        </w:tc>
        <w:tc>
          <w:tcPr>
            <w:tcW w:w="1267" w:type="dxa"/>
            <w:vMerge/>
          </w:tcPr>
          <w:p w14:paraId="09286B6C" w14:textId="77777777" w:rsidR="008036AE" w:rsidRDefault="008036AE" w:rsidP="00123417"/>
        </w:tc>
      </w:tr>
    </w:tbl>
    <w:p w14:paraId="35F5B6EA" w14:textId="13D00516" w:rsidR="008036AE" w:rsidRDefault="008036AE"/>
    <w:tbl>
      <w:tblPr>
        <w:tblStyle w:val="TableGrid"/>
        <w:tblW w:w="10201" w:type="dxa"/>
        <w:tblLook w:val="04A0" w:firstRow="1" w:lastRow="0" w:firstColumn="1" w:lastColumn="0" w:noHBand="0" w:noVBand="1"/>
      </w:tblPr>
      <w:tblGrid>
        <w:gridCol w:w="1084"/>
        <w:gridCol w:w="612"/>
        <w:gridCol w:w="2754"/>
        <w:gridCol w:w="2239"/>
        <w:gridCol w:w="2245"/>
        <w:gridCol w:w="1267"/>
      </w:tblGrid>
      <w:tr w:rsidR="005702FD" w14:paraId="1466DC2D" w14:textId="77777777" w:rsidTr="00870770">
        <w:trPr>
          <w:trHeight w:val="232"/>
        </w:trPr>
        <w:tc>
          <w:tcPr>
            <w:tcW w:w="1084" w:type="dxa"/>
            <w:vMerge w:val="restart"/>
          </w:tcPr>
          <w:p w14:paraId="5B5F7245" w14:textId="3E48ECAB" w:rsidR="005702FD" w:rsidRDefault="005702FD" w:rsidP="00123417">
            <w:r>
              <w:t>SUR_T6.1</w:t>
            </w:r>
          </w:p>
        </w:tc>
        <w:tc>
          <w:tcPr>
            <w:tcW w:w="612" w:type="dxa"/>
          </w:tcPr>
          <w:p w14:paraId="77AFA52B" w14:textId="5D5ADC02" w:rsidR="005702FD" w:rsidRDefault="005702FD" w:rsidP="00123417">
            <w:r>
              <w:t>1</w:t>
            </w:r>
          </w:p>
        </w:tc>
        <w:tc>
          <w:tcPr>
            <w:tcW w:w="2754" w:type="dxa"/>
          </w:tcPr>
          <w:p w14:paraId="2860563D" w14:textId="5C199AF7" w:rsidR="005702FD" w:rsidRDefault="005702FD" w:rsidP="00123417">
            <w:r>
              <w:t>Rechtsklik op route (die in een procescel zit die meer dan twee routes heeft) en klik op “set subroute”</w:t>
            </w:r>
          </w:p>
        </w:tc>
        <w:tc>
          <w:tcPr>
            <w:tcW w:w="2239" w:type="dxa"/>
            <w:vMerge w:val="restart"/>
          </w:tcPr>
          <w:p w14:paraId="12D92021" w14:textId="14FB5FBB" w:rsidR="005702FD" w:rsidRDefault="005702FD" w:rsidP="00123417">
            <w:r>
              <w:t>De huidige route heeft de subroutes gekregen van de andere route</w:t>
            </w:r>
          </w:p>
        </w:tc>
        <w:tc>
          <w:tcPr>
            <w:tcW w:w="2245" w:type="dxa"/>
            <w:vMerge w:val="restart"/>
          </w:tcPr>
          <w:p w14:paraId="2EB24DC8" w14:textId="77777777" w:rsidR="005702FD" w:rsidRDefault="005702FD" w:rsidP="00123417"/>
        </w:tc>
        <w:tc>
          <w:tcPr>
            <w:tcW w:w="1267" w:type="dxa"/>
            <w:vMerge w:val="restart"/>
          </w:tcPr>
          <w:p w14:paraId="095EC98D" w14:textId="30438859" w:rsidR="005702FD" w:rsidRDefault="00200614" w:rsidP="00123417">
            <w:r>
              <w:rPr>
                <w:rFonts w:ascii="Calibri" w:hAnsi="Calibri" w:cs="Arial"/>
                <w:color w:val="76923C" w:themeColor="accent3" w:themeShade="BF"/>
              </w:rPr>
              <w:t>PASSED</w:t>
            </w:r>
          </w:p>
        </w:tc>
      </w:tr>
      <w:tr w:rsidR="005702FD" w14:paraId="785FE0C0" w14:textId="77777777" w:rsidTr="00870770">
        <w:trPr>
          <w:trHeight w:val="232"/>
        </w:trPr>
        <w:tc>
          <w:tcPr>
            <w:tcW w:w="1084" w:type="dxa"/>
            <w:vMerge/>
          </w:tcPr>
          <w:p w14:paraId="4919556E" w14:textId="77777777" w:rsidR="005702FD" w:rsidRDefault="005702FD" w:rsidP="00123417"/>
        </w:tc>
        <w:tc>
          <w:tcPr>
            <w:tcW w:w="612" w:type="dxa"/>
          </w:tcPr>
          <w:p w14:paraId="6BEF47CE" w14:textId="064EDCEA" w:rsidR="005702FD" w:rsidRDefault="005702FD" w:rsidP="00123417">
            <w:r>
              <w:t>1.5</w:t>
            </w:r>
          </w:p>
        </w:tc>
        <w:tc>
          <w:tcPr>
            <w:tcW w:w="2754" w:type="dxa"/>
          </w:tcPr>
          <w:p w14:paraId="55A2AAC9" w14:textId="4D3F578F" w:rsidR="005702FD" w:rsidRDefault="005702FD" w:rsidP="00123417">
            <w:r>
              <w:t>Zorg ervoor dat een route een subroute heeft</w:t>
            </w:r>
          </w:p>
        </w:tc>
        <w:tc>
          <w:tcPr>
            <w:tcW w:w="2239" w:type="dxa"/>
            <w:vMerge/>
          </w:tcPr>
          <w:p w14:paraId="5C7ED216" w14:textId="77777777" w:rsidR="005702FD" w:rsidRDefault="005702FD" w:rsidP="00123417"/>
        </w:tc>
        <w:tc>
          <w:tcPr>
            <w:tcW w:w="2245" w:type="dxa"/>
            <w:vMerge/>
          </w:tcPr>
          <w:p w14:paraId="084E7382" w14:textId="77777777" w:rsidR="005702FD" w:rsidRDefault="005702FD" w:rsidP="00123417"/>
        </w:tc>
        <w:tc>
          <w:tcPr>
            <w:tcW w:w="1267" w:type="dxa"/>
            <w:vMerge/>
          </w:tcPr>
          <w:p w14:paraId="44B1E9B7" w14:textId="77777777" w:rsidR="005702FD" w:rsidRDefault="005702FD" w:rsidP="00123417"/>
        </w:tc>
      </w:tr>
      <w:tr w:rsidR="005702FD" w14:paraId="0F30CDE2" w14:textId="77777777" w:rsidTr="00870770">
        <w:trPr>
          <w:trHeight w:val="232"/>
        </w:trPr>
        <w:tc>
          <w:tcPr>
            <w:tcW w:w="1084" w:type="dxa"/>
            <w:vMerge/>
          </w:tcPr>
          <w:p w14:paraId="113E2CB3" w14:textId="77777777" w:rsidR="005702FD" w:rsidRDefault="005702FD" w:rsidP="00123417"/>
        </w:tc>
        <w:tc>
          <w:tcPr>
            <w:tcW w:w="612" w:type="dxa"/>
          </w:tcPr>
          <w:p w14:paraId="194587C0" w14:textId="120EDE12" w:rsidR="005702FD" w:rsidRDefault="005702FD" w:rsidP="00123417">
            <w:r>
              <w:t>2</w:t>
            </w:r>
          </w:p>
        </w:tc>
        <w:tc>
          <w:tcPr>
            <w:tcW w:w="2754" w:type="dxa"/>
          </w:tcPr>
          <w:p w14:paraId="1B75977C" w14:textId="6B5ABC47" w:rsidR="005702FD" w:rsidRDefault="005702FD" w:rsidP="00123417">
            <w:r>
              <w:t>Selecteer de andere route in de dropdownlist naast “from” &amp; “to”</w:t>
            </w:r>
          </w:p>
        </w:tc>
        <w:tc>
          <w:tcPr>
            <w:tcW w:w="2239" w:type="dxa"/>
            <w:vMerge/>
          </w:tcPr>
          <w:p w14:paraId="09413582" w14:textId="77777777" w:rsidR="005702FD" w:rsidRDefault="005702FD" w:rsidP="00123417"/>
        </w:tc>
        <w:tc>
          <w:tcPr>
            <w:tcW w:w="2245" w:type="dxa"/>
            <w:vMerge/>
          </w:tcPr>
          <w:p w14:paraId="25AE7E51" w14:textId="77777777" w:rsidR="005702FD" w:rsidRDefault="005702FD" w:rsidP="00123417"/>
        </w:tc>
        <w:tc>
          <w:tcPr>
            <w:tcW w:w="1267" w:type="dxa"/>
            <w:vMerge/>
          </w:tcPr>
          <w:p w14:paraId="3230A4D8" w14:textId="77777777" w:rsidR="005702FD" w:rsidRDefault="005702FD" w:rsidP="00123417"/>
        </w:tc>
      </w:tr>
      <w:tr w:rsidR="005702FD" w14:paraId="1EC68046" w14:textId="77777777" w:rsidTr="00870770">
        <w:trPr>
          <w:trHeight w:val="232"/>
        </w:trPr>
        <w:tc>
          <w:tcPr>
            <w:tcW w:w="1084" w:type="dxa"/>
            <w:vMerge/>
          </w:tcPr>
          <w:p w14:paraId="5E5721A7" w14:textId="77777777" w:rsidR="005702FD" w:rsidRDefault="005702FD" w:rsidP="00123417"/>
        </w:tc>
        <w:tc>
          <w:tcPr>
            <w:tcW w:w="612" w:type="dxa"/>
          </w:tcPr>
          <w:p w14:paraId="4FB2F99B" w14:textId="0A8A72D5" w:rsidR="005702FD" w:rsidRDefault="005702FD" w:rsidP="00123417">
            <w:r>
              <w:t>3</w:t>
            </w:r>
          </w:p>
        </w:tc>
        <w:tc>
          <w:tcPr>
            <w:tcW w:w="2754" w:type="dxa"/>
          </w:tcPr>
          <w:p w14:paraId="201E8567" w14:textId="63C7FEE5" w:rsidR="005702FD" w:rsidRDefault="005702FD" w:rsidP="00123417">
            <w:r>
              <w:t>Klik dan “From”</w:t>
            </w:r>
          </w:p>
        </w:tc>
        <w:tc>
          <w:tcPr>
            <w:tcW w:w="2239" w:type="dxa"/>
            <w:vMerge/>
          </w:tcPr>
          <w:p w14:paraId="4DF08EF1" w14:textId="77777777" w:rsidR="005702FD" w:rsidRDefault="005702FD" w:rsidP="00123417"/>
        </w:tc>
        <w:tc>
          <w:tcPr>
            <w:tcW w:w="2245" w:type="dxa"/>
            <w:vMerge/>
          </w:tcPr>
          <w:p w14:paraId="20A89B2E" w14:textId="77777777" w:rsidR="005702FD" w:rsidRDefault="005702FD" w:rsidP="00123417"/>
        </w:tc>
        <w:tc>
          <w:tcPr>
            <w:tcW w:w="1267" w:type="dxa"/>
            <w:vMerge/>
          </w:tcPr>
          <w:p w14:paraId="7F55EF33" w14:textId="77777777" w:rsidR="005702FD" w:rsidRDefault="005702FD" w:rsidP="00123417"/>
        </w:tc>
      </w:tr>
      <w:tr w:rsidR="005702FD" w14:paraId="3C917E10" w14:textId="77777777" w:rsidTr="00870770">
        <w:trPr>
          <w:trHeight w:val="232"/>
        </w:trPr>
        <w:tc>
          <w:tcPr>
            <w:tcW w:w="1084" w:type="dxa"/>
            <w:vMerge w:val="restart"/>
          </w:tcPr>
          <w:p w14:paraId="1C7DAC26" w14:textId="26DA1A53" w:rsidR="005702FD" w:rsidRDefault="005702FD" w:rsidP="00123417">
            <w:r>
              <w:t>SUR_T6.2</w:t>
            </w:r>
          </w:p>
        </w:tc>
        <w:tc>
          <w:tcPr>
            <w:tcW w:w="612" w:type="dxa"/>
          </w:tcPr>
          <w:p w14:paraId="1C41F763" w14:textId="712D752C" w:rsidR="005702FD" w:rsidRDefault="005702FD" w:rsidP="00123417">
            <w:r>
              <w:t>1</w:t>
            </w:r>
          </w:p>
        </w:tc>
        <w:tc>
          <w:tcPr>
            <w:tcW w:w="2754" w:type="dxa"/>
          </w:tcPr>
          <w:p w14:paraId="29BC52AE" w14:textId="43FB325C" w:rsidR="005702FD" w:rsidRDefault="005702FD" w:rsidP="00123417">
            <w:r>
              <w:t>Rechtsklik op route (die in een procescel zit die meer dan twee routes heeft) en klik op “set subroute”</w:t>
            </w:r>
          </w:p>
        </w:tc>
        <w:tc>
          <w:tcPr>
            <w:tcW w:w="2239" w:type="dxa"/>
            <w:vMerge w:val="restart"/>
          </w:tcPr>
          <w:p w14:paraId="38BC9C27" w14:textId="1D005245" w:rsidR="005702FD" w:rsidRDefault="005702FD" w:rsidP="00123417">
            <w:r>
              <w:t>Subroute van de huidige route zijn naar de andere route toe gekopieerd</w:t>
            </w:r>
          </w:p>
        </w:tc>
        <w:tc>
          <w:tcPr>
            <w:tcW w:w="2245" w:type="dxa"/>
            <w:vMerge w:val="restart"/>
          </w:tcPr>
          <w:p w14:paraId="36BF4DD3" w14:textId="77777777" w:rsidR="005702FD" w:rsidRDefault="005702FD" w:rsidP="00123417"/>
        </w:tc>
        <w:tc>
          <w:tcPr>
            <w:tcW w:w="1267" w:type="dxa"/>
            <w:vMerge w:val="restart"/>
          </w:tcPr>
          <w:p w14:paraId="64196055" w14:textId="29D29972" w:rsidR="005702FD" w:rsidRDefault="00200614" w:rsidP="00123417">
            <w:r>
              <w:rPr>
                <w:rFonts w:ascii="Calibri" w:hAnsi="Calibri" w:cs="Arial"/>
                <w:color w:val="76923C" w:themeColor="accent3" w:themeShade="BF"/>
              </w:rPr>
              <w:t>PASSED</w:t>
            </w:r>
          </w:p>
        </w:tc>
      </w:tr>
      <w:tr w:rsidR="005702FD" w14:paraId="0E7E1CE9" w14:textId="77777777" w:rsidTr="00870770">
        <w:trPr>
          <w:trHeight w:val="232"/>
        </w:trPr>
        <w:tc>
          <w:tcPr>
            <w:tcW w:w="1084" w:type="dxa"/>
            <w:vMerge/>
          </w:tcPr>
          <w:p w14:paraId="394865B2" w14:textId="77777777" w:rsidR="005702FD" w:rsidRDefault="005702FD" w:rsidP="00123417"/>
        </w:tc>
        <w:tc>
          <w:tcPr>
            <w:tcW w:w="612" w:type="dxa"/>
          </w:tcPr>
          <w:p w14:paraId="2972224D" w14:textId="70F28AA5" w:rsidR="005702FD" w:rsidRDefault="005702FD" w:rsidP="00123417">
            <w:r>
              <w:t>1.5</w:t>
            </w:r>
          </w:p>
        </w:tc>
        <w:tc>
          <w:tcPr>
            <w:tcW w:w="2754" w:type="dxa"/>
          </w:tcPr>
          <w:p w14:paraId="1A9AA623" w14:textId="5CC247EC" w:rsidR="005702FD" w:rsidRDefault="005702FD" w:rsidP="00123417">
            <w:r>
              <w:t>Zorg ervoor dat een route een subroute heeft de andere niet</w:t>
            </w:r>
          </w:p>
        </w:tc>
        <w:tc>
          <w:tcPr>
            <w:tcW w:w="2239" w:type="dxa"/>
            <w:vMerge/>
          </w:tcPr>
          <w:p w14:paraId="39E44F1A" w14:textId="77777777" w:rsidR="005702FD" w:rsidRDefault="005702FD" w:rsidP="00123417"/>
        </w:tc>
        <w:tc>
          <w:tcPr>
            <w:tcW w:w="2245" w:type="dxa"/>
            <w:vMerge/>
          </w:tcPr>
          <w:p w14:paraId="06BB6FBE" w14:textId="77777777" w:rsidR="005702FD" w:rsidRDefault="005702FD" w:rsidP="00123417"/>
        </w:tc>
        <w:tc>
          <w:tcPr>
            <w:tcW w:w="1267" w:type="dxa"/>
            <w:vMerge/>
          </w:tcPr>
          <w:p w14:paraId="5FBA7096" w14:textId="77777777" w:rsidR="005702FD" w:rsidRDefault="005702FD" w:rsidP="00123417"/>
        </w:tc>
      </w:tr>
      <w:tr w:rsidR="005702FD" w14:paraId="75343987" w14:textId="77777777" w:rsidTr="00870770">
        <w:trPr>
          <w:trHeight w:val="232"/>
        </w:trPr>
        <w:tc>
          <w:tcPr>
            <w:tcW w:w="1084" w:type="dxa"/>
            <w:vMerge/>
          </w:tcPr>
          <w:p w14:paraId="61325228" w14:textId="77777777" w:rsidR="005702FD" w:rsidRDefault="005702FD" w:rsidP="005702FD"/>
        </w:tc>
        <w:tc>
          <w:tcPr>
            <w:tcW w:w="612" w:type="dxa"/>
          </w:tcPr>
          <w:p w14:paraId="6286A391" w14:textId="3F358F77" w:rsidR="005702FD" w:rsidRDefault="005702FD" w:rsidP="005702FD">
            <w:r>
              <w:t>2</w:t>
            </w:r>
          </w:p>
        </w:tc>
        <w:tc>
          <w:tcPr>
            <w:tcW w:w="2754" w:type="dxa"/>
          </w:tcPr>
          <w:p w14:paraId="623DE61D" w14:textId="549FDC77" w:rsidR="005702FD" w:rsidRDefault="005702FD" w:rsidP="005702FD">
            <w:r>
              <w:t>Selecteer de dezelfde route in de dropdownlist naast “from” &amp; “to”</w:t>
            </w:r>
          </w:p>
        </w:tc>
        <w:tc>
          <w:tcPr>
            <w:tcW w:w="2239" w:type="dxa"/>
            <w:vMerge/>
          </w:tcPr>
          <w:p w14:paraId="7BB1CAB6" w14:textId="77777777" w:rsidR="005702FD" w:rsidRDefault="005702FD" w:rsidP="005702FD"/>
        </w:tc>
        <w:tc>
          <w:tcPr>
            <w:tcW w:w="2245" w:type="dxa"/>
            <w:vMerge/>
          </w:tcPr>
          <w:p w14:paraId="6EBAA2B3" w14:textId="77777777" w:rsidR="005702FD" w:rsidRDefault="005702FD" w:rsidP="005702FD"/>
        </w:tc>
        <w:tc>
          <w:tcPr>
            <w:tcW w:w="1267" w:type="dxa"/>
            <w:vMerge/>
          </w:tcPr>
          <w:p w14:paraId="09008D2A" w14:textId="77777777" w:rsidR="005702FD" w:rsidRDefault="005702FD" w:rsidP="005702FD"/>
        </w:tc>
      </w:tr>
      <w:tr w:rsidR="005702FD" w14:paraId="1DD56504" w14:textId="77777777" w:rsidTr="00870770">
        <w:trPr>
          <w:trHeight w:val="232"/>
        </w:trPr>
        <w:tc>
          <w:tcPr>
            <w:tcW w:w="1084" w:type="dxa"/>
            <w:vMerge/>
          </w:tcPr>
          <w:p w14:paraId="05AD0A55" w14:textId="77777777" w:rsidR="005702FD" w:rsidRDefault="005702FD" w:rsidP="005702FD"/>
        </w:tc>
        <w:tc>
          <w:tcPr>
            <w:tcW w:w="612" w:type="dxa"/>
          </w:tcPr>
          <w:p w14:paraId="5A71FF52" w14:textId="04CD9842" w:rsidR="005702FD" w:rsidRDefault="005702FD" w:rsidP="005702FD">
            <w:r>
              <w:t>3</w:t>
            </w:r>
          </w:p>
        </w:tc>
        <w:tc>
          <w:tcPr>
            <w:tcW w:w="2754" w:type="dxa"/>
          </w:tcPr>
          <w:p w14:paraId="625CDF94" w14:textId="1454F1EA" w:rsidR="005702FD" w:rsidRDefault="005702FD" w:rsidP="005702FD">
            <w:r>
              <w:t>Klik op “To”</w:t>
            </w:r>
          </w:p>
        </w:tc>
        <w:tc>
          <w:tcPr>
            <w:tcW w:w="2239" w:type="dxa"/>
            <w:vMerge/>
          </w:tcPr>
          <w:p w14:paraId="1FFA1519" w14:textId="77777777" w:rsidR="005702FD" w:rsidRDefault="005702FD" w:rsidP="005702FD"/>
        </w:tc>
        <w:tc>
          <w:tcPr>
            <w:tcW w:w="2245" w:type="dxa"/>
            <w:vMerge/>
          </w:tcPr>
          <w:p w14:paraId="58081BE0" w14:textId="77777777" w:rsidR="005702FD" w:rsidRDefault="005702FD" w:rsidP="005702FD"/>
        </w:tc>
        <w:tc>
          <w:tcPr>
            <w:tcW w:w="1267" w:type="dxa"/>
            <w:vMerge/>
          </w:tcPr>
          <w:p w14:paraId="4A223844" w14:textId="77777777" w:rsidR="005702FD" w:rsidRDefault="005702FD" w:rsidP="005702FD"/>
        </w:tc>
      </w:tr>
    </w:tbl>
    <w:p w14:paraId="05FF4407" w14:textId="2DA8E364" w:rsidR="00AF65B3" w:rsidRPr="00FB4238" w:rsidRDefault="00870770" w:rsidP="00123417">
      <w:pPr>
        <w:rPr>
          <w:rFonts w:asciiTheme="majorHAnsi" w:hAnsiTheme="majorHAnsi" w:cs="Tahoma"/>
          <w:b/>
          <w:iCs/>
          <w:color w:val="C00000"/>
          <w:sz w:val="24"/>
          <w:szCs w:val="28"/>
        </w:rPr>
      </w:pPr>
      <w:r>
        <w:br w:type="page"/>
      </w:r>
    </w:p>
    <w:p w14:paraId="651AA256" w14:textId="35E00A9E" w:rsidR="009D4FB3" w:rsidRDefault="00AF65B3" w:rsidP="00AF65B3">
      <w:pPr>
        <w:pStyle w:val="Heading2"/>
      </w:pPr>
      <w:bookmarkStart w:id="41" w:name="_Toc511125532"/>
      <w:r>
        <w:lastRenderedPageBreak/>
        <w:t>Unit testgevallen</w:t>
      </w:r>
      <w:bookmarkEnd w:id="41"/>
    </w:p>
    <w:p w14:paraId="45A700B2" w14:textId="77777777" w:rsidR="009D4FB3" w:rsidRDefault="009D4FB3" w:rsidP="009D4FB3"/>
    <w:tbl>
      <w:tblPr>
        <w:tblStyle w:val="TableGrid"/>
        <w:tblW w:w="10201" w:type="dxa"/>
        <w:tblLook w:val="04A0" w:firstRow="1" w:lastRow="0" w:firstColumn="1" w:lastColumn="0" w:noHBand="0" w:noVBand="1"/>
      </w:tblPr>
      <w:tblGrid>
        <w:gridCol w:w="1135"/>
        <w:gridCol w:w="612"/>
        <w:gridCol w:w="2736"/>
        <w:gridCol w:w="2221"/>
        <w:gridCol w:w="2234"/>
        <w:gridCol w:w="1263"/>
      </w:tblGrid>
      <w:tr w:rsidR="009D4FB3" w14:paraId="3F13D7B3" w14:textId="77777777" w:rsidTr="00FB4238">
        <w:tc>
          <w:tcPr>
            <w:tcW w:w="1135" w:type="dxa"/>
            <w:shd w:val="clear" w:color="auto" w:fill="E5B8B7" w:themeFill="accent2" w:themeFillTint="66"/>
          </w:tcPr>
          <w:p w14:paraId="32D28501" w14:textId="77777777" w:rsidR="009D4FB3" w:rsidRDefault="009D4FB3" w:rsidP="00CF3245">
            <w:r>
              <w:t>Testcase ID</w:t>
            </w:r>
          </w:p>
        </w:tc>
        <w:tc>
          <w:tcPr>
            <w:tcW w:w="612" w:type="dxa"/>
            <w:shd w:val="clear" w:color="auto" w:fill="E5B8B7" w:themeFill="accent2" w:themeFillTint="66"/>
          </w:tcPr>
          <w:p w14:paraId="5145571F" w14:textId="77777777" w:rsidR="009D4FB3" w:rsidRDefault="009D4FB3" w:rsidP="00CF3245">
            <w:r>
              <w:t>Stap</w:t>
            </w:r>
          </w:p>
        </w:tc>
        <w:tc>
          <w:tcPr>
            <w:tcW w:w="2736" w:type="dxa"/>
            <w:shd w:val="clear" w:color="auto" w:fill="E5B8B7" w:themeFill="accent2" w:themeFillTint="66"/>
          </w:tcPr>
          <w:p w14:paraId="6C2C1F58" w14:textId="77777777" w:rsidR="009D4FB3" w:rsidRDefault="009D4FB3" w:rsidP="00CF3245">
            <w:r>
              <w:t>Beschrijvingstap</w:t>
            </w:r>
          </w:p>
        </w:tc>
        <w:tc>
          <w:tcPr>
            <w:tcW w:w="2221" w:type="dxa"/>
            <w:shd w:val="clear" w:color="auto" w:fill="E5B8B7" w:themeFill="accent2" w:themeFillTint="66"/>
          </w:tcPr>
          <w:p w14:paraId="73BB6010" w14:textId="77777777" w:rsidR="009D4FB3" w:rsidRDefault="009D4FB3" w:rsidP="00CF3245">
            <w:r>
              <w:t>Verwachte resultaat</w:t>
            </w:r>
          </w:p>
        </w:tc>
        <w:tc>
          <w:tcPr>
            <w:tcW w:w="2234" w:type="dxa"/>
            <w:shd w:val="clear" w:color="auto" w:fill="E5B8B7" w:themeFill="accent2" w:themeFillTint="66"/>
          </w:tcPr>
          <w:p w14:paraId="766131A2" w14:textId="77777777" w:rsidR="009D4FB3" w:rsidRDefault="009D4FB3" w:rsidP="00CF3245">
            <w:r>
              <w:t>Geobserveerde resultaat</w:t>
            </w:r>
          </w:p>
        </w:tc>
        <w:tc>
          <w:tcPr>
            <w:tcW w:w="1263" w:type="dxa"/>
            <w:shd w:val="clear" w:color="auto" w:fill="E5B8B7" w:themeFill="accent2" w:themeFillTint="66"/>
          </w:tcPr>
          <w:p w14:paraId="09B9FC61" w14:textId="77777777" w:rsidR="009D4FB3" w:rsidRDefault="009D4FB3" w:rsidP="00CF3245">
            <w:r>
              <w:t xml:space="preserve">Resultaat </w:t>
            </w:r>
          </w:p>
        </w:tc>
      </w:tr>
      <w:tr w:rsidR="009D4FB3" w14:paraId="7A2C5D9B" w14:textId="77777777" w:rsidTr="00FB4238">
        <w:trPr>
          <w:trHeight w:val="232"/>
        </w:trPr>
        <w:tc>
          <w:tcPr>
            <w:tcW w:w="1135" w:type="dxa"/>
            <w:vMerge w:val="restart"/>
          </w:tcPr>
          <w:p w14:paraId="7746CC49" w14:textId="2A131E0E" w:rsidR="009D4FB3" w:rsidRDefault="00B4430A" w:rsidP="00CF3245">
            <w:r>
              <w:t>OUD_T1.1</w:t>
            </w:r>
          </w:p>
        </w:tc>
        <w:tc>
          <w:tcPr>
            <w:tcW w:w="612" w:type="dxa"/>
          </w:tcPr>
          <w:p w14:paraId="7217F9B0" w14:textId="7FBCECA3" w:rsidR="009D4FB3" w:rsidRDefault="004257D7" w:rsidP="00CF3245">
            <w:r>
              <w:t>1</w:t>
            </w:r>
          </w:p>
        </w:tc>
        <w:tc>
          <w:tcPr>
            <w:tcW w:w="2736" w:type="dxa"/>
          </w:tcPr>
          <w:p w14:paraId="1CD2C7CE" w14:textId="5694AE7B" w:rsidR="009D4FB3" w:rsidRDefault="00B4430A" w:rsidP="00CF3245">
            <w:r>
              <w:t>Voeg een Unit toe aan een subroute</w:t>
            </w:r>
          </w:p>
        </w:tc>
        <w:tc>
          <w:tcPr>
            <w:tcW w:w="2221" w:type="dxa"/>
            <w:vMerge w:val="restart"/>
          </w:tcPr>
          <w:p w14:paraId="5D47EED8" w14:textId="7A42D841" w:rsidR="009D4FB3" w:rsidRDefault="00B4430A" w:rsidP="00CF3245">
            <w:r>
              <w:t>De unit is nu verwijderd uit de treeview en de database</w:t>
            </w:r>
          </w:p>
        </w:tc>
        <w:tc>
          <w:tcPr>
            <w:tcW w:w="2234" w:type="dxa"/>
            <w:vMerge w:val="restart"/>
          </w:tcPr>
          <w:p w14:paraId="2BA2B979" w14:textId="5D6B3AE0" w:rsidR="009D4FB3" w:rsidRPr="00BC224A" w:rsidRDefault="00BC224A" w:rsidP="00CF3245">
            <w:r w:rsidRPr="00BC224A">
              <w:t>Geen user feedback en unit staat</w:t>
            </w:r>
            <w:r>
              <w:t xml:space="preserve"> nog steeds in de database en treeview</w:t>
            </w:r>
          </w:p>
        </w:tc>
        <w:tc>
          <w:tcPr>
            <w:tcW w:w="1263" w:type="dxa"/>
            <w:vMerge w:val="restart"/>
          </w:tcPr>
          <w:p w14:paraId="1CB22B1B" w14:textId="6336B8B5" w:rsidR="009D4FB3" w:rsidRDefault="00200614" w:rsidP="00CF3245">
            <w:r>
              <w:rPr>
                <w:rFonts w:ascii="Calibri" w:hAnsi="Calibri" w:cs="Arial"/>
                <w:color w:val="FF0000"/>
              </w:rPr>
              <w:t>FAILED</w:t>
            </w:r>
          </w:p>
        </w:tc>
      </w:tr>
      <w:tr w:rsidR="009D4FB3" w14:paraId="0B059EFF" w14:textId="77777777" w:rsidTr="00FB4238">
        <w:trPr>
          <w:trHeight w:val="232"/>
        </w:trPr>
        <w:tc>
          <w:tcPr>
            <w:tcW w:w="1135" w:type="dxa"/>
            <w:vMerge/>
          </w:tcPr>
          <w:p w14:paraId="1310095C" w14:textId="77777777" w:rsidR="009D4FB3" w:rsidRDefault="009D4FB3" w:rsidP="00CF3245"/>
        </w:tc>
        <w:tc>
          <w:tcPr>
            <w:tcW w:w="612" w:type="dxa"/>
          </w:tcPr>
          <w:p w14:paraId="6943C03F" w14:textId="0DCF18A3" w:rsidR="009D4FB3" w:rsidRDefault="004257D7" w:rsidP="00CF3245">
            <w:r>
              <w:t>2</w:t>
            </w:r>
          </w:p>
        </w:tc>
        <w:tc>
          <w:tcPr>
            <w:tcW w:w="2736" w:type="dxa"/>
          </w:tcPr>
          <w:p w14:paraId="67332912" w14:textId="3A74D0E9" w:rsidR="009D4FB3" w:rsidRDefault="00B4430A" w:rsidP="00CF3245">
            <w:r>
              <w:t>Rechtsklik op de unit in de treeview en klik op “Remove”</w:t>
            </w:r>
          </w:p>
        </w:tc>
        <w:tc>
          <w:tcPr>
            <w:tcW w:w="2221" w:type="dxa"/>
            <w:vMerge/>
          </w:tcPr>
          <w:p w14:paraId="30BB7EDE" w14:textId="77777777" w:rsidR="009D4FB3" w:rsidRDefault="009D4FB3" w:rsidP="00CF3245"/>
        </w:tc>
        <w:tc>
          <w:tcPr>
            <w:tcW w:w="2234" w:type="dxa"/>
            <w:vMerge/>
          </w:tcPr>
          <w:p w14:paraId="23FED0A2" w14:textId="77777777" w:rsidR="009D4FB3" w:rsidRDefault="009D4FB3" w:rsidP="00CF3245"/>
        </w:tc>
        <w:tc>
          <w:tcPr>
            <w:tcW w:w="1263" w:type="dxa"/>
            <w:vMerge/>
          </w:tcPr>
          <w:p w14:paraId="0196A35C" w14:textId="77777777" w:rsidR="009D4FB3" w:rsidRDefault="009D4FB3" w:rsidP="00CF3245"/>
        </w:tc>
      </w:tr>
      <w:tr w:rsidR="009D4FB3" w14:paraId="6B77FDB3" w14:textId="77777777" w:rsidTr="00FB4238">
        <w:trPr>
          <w:trHeight w:val="232"/>
        </w:trPr>
        <w:tc>
          <w:tcPr>
            <w:tcW w:w="1135" w:type="dxa"/>
            <w:vMerge w:val="restart"/>
          </w:tcPr>
          <w:p w14:paraId="71B1544F" w14:textId="12BF8CEA" w:rsidR="009D4FB3" w:rsidRDefault="00B4430A" w:rsidP="00CF3245">
            <w:r>
              <w:t>OUD_T1.2</w:t>
            </w:r>
          </w:p>
        </w:tc>
        <w:tc>
          <w:tcPr>
            <w:tcW w:w="612" w:type="dxa"/>
          </w:tcPr>
          <w:p w14:paraId="3AFC3E78" w14:textId="5CF0DC96" w:rsidR="009D4FB3" w:rsidRDefault="004257D7" w:rsidP="00CF3245">
            <w:r>
              <w:t>1</w:t>
            </w:r>
          </w:p>
        </w:tc>
        <w:tc>
          <w:tcPr>
            <w:tcW w:w="2736" w:type="dxa"/>
          </w:tcPr>
          <w:p w14:paraId="79F542B4" w14:textId="52D30794" w:rsidR="009D4FB3" w:rsidRDefault="00B4430A" w:rsidP="00CF3245">
            <w:r>
              <w:t>Rechtsklik op de subroute in de treeview en klik op “</w:t>
            </w:r>
            <w:r w:rsidR="00FB4238">
              <w:t>Set units”</w:t>
            </w:r>
          </w:p>
        </w:tc>
        <w:tc>
          <w:tcPr>
            <w:tcW w:w="2221" w:type="dxa"/>
            <w:vMerge w:val="restart"/>
          </w:tcPr>
          <w:p w14:paraId="510CEDAC" w14:textId="76A68B5E" w:rsidR="009D4FB3" w:rsidRDefault="00FB4238" w:rsidP="00CF3245">
            <w:r>
              <w:t>De unit is nu verwijderd uit de treeview en de database</w:t>
            </w:r>
          </w:p>
        </w:tc>
        <w:tc>
          <w:tcPr>
            <w:tcW w:w="2234" w:type="dxa"/>
            <w:vMerge w:val="restart"/>
          </w:tcPr>
          <w:p w14:paraId="7806CA1B" w14:textId="77777777" w:rsidR="009D4FB3" w:rsidRDefault="009D4FB3" w:rsidP="00CF3245"/>
        </w:tc>
        <w:tc>
          <w:tcPr>
            <w:tcW w:w="1263" w:type="dxa"/>
            <w:vMerge w:val="restart"/>
          </w:tcPr>
          <w:p w14:paraId="378459DB" w14:textId="42DB41C4" w:rsidR="009D4FB3" w:rsidRDefault="00BC224A" w:rsidP="00CF3245">
            <w:r>
              <w:rPr>
                <w:rFonts w:ascii="Calibri" w:hAnsi="Calibri" w:cs="Arial"/>
                <w:color w:val="76923C" w:themeColor="accent3" w:themeShade="BF"/>
              </w:rPr>
              <w:t>PASSED</w:t>
            </w:r>
          </w:p>
        </w:tc>
      </w:tr>
      <w:tr w:rsidR="009D4FB3" w14:paraId="4520BBB9" w14:textId="77777777" w:rsidTr="00FB4238">
        <w:trPr>
          <w:trHeight w:val="232"/>
        </w:trPr>
        <w:tc>
          <w:tcPr>
            <w:tcW w:w="1135" w:type="dxa"/>
            <w:vMerge/>
          </w:tcPr>
          <w:p w14:paraId="754C9F61" w14:textId="77777777" w:rsidR="009D4FB3" w:rsidRPr="00F9411B" w:rsidRDefault="009D4FB3" w:rsidP="00CF3245"/>
        </w:tc>
        <w:tc>
          <w:tcPr>
            <w:tcW w:w="612" w:type="dxa"/>
          </w:tcPr>
          <w:p w14:paraId="178B470C" w14:textId="1F4B4940" w:rsidR="009D4FB3" w:rsidRDefault="004257D7" w:rsidP="00CF3245">
            <w:r>
              <w:t>2</w:t>
            </w:r>
          </w:p>
        </w:tc>
        <w:tc>
          <w:tcPr>
            <w:tcW w:w="2736" w:type="dxa"/>
          </w:tcPr>
          <w:p w14:paraId="5531661C" w14:textId="21F70570" w:rsidR="009D4FB3" w:rsidRDefault="00FB4238" w:rsidP="00CF3245">
            <w:r>
              <w:t>Rechtsklik op een unit en kies “Remove”</w:t>
            </w:r>
          </w:p>
        </w:tc>
        <w:tc>
          <w:tcPr>
            <w:tcW w:w="2221" w:type="dxa"/>
            <w:vMerge/>
          </w:tcPr>
          <w:p w14:paraId="63271656" w14:textId="77777777" w:rsidR="009D4FB3" w:rsidRDefault="009D4FB3" w:rsidP="00CF3245"/>
        </w:tc>
        <w:tc>
          <w:tcPr>
            <w:tcW w:w="2234" w:type="dxa"/>
            <w:vMerge/>
          </w:tcPr>
          <w:p w14:paraId="6D90DD19" w14:textId="77777777" w:rsidR="009D4FB3" w:rsidRDefault="009D4FB3" w:rsidP="00CF3245"/>
        </w:tc>
        <w:tc>
          <w:tcPr>
            <w:tcW w:w="1263" w:type="dxa"/>
            <w:vMerge/>
          </w:tcPr>
          <w:p w14:paraId="697EEB96" w14:textId="77777777" w:rsidR="009D4FB3" w:rsidRDefault="009D4FB3" w:rsidP="00CF3245"/>
        </w:tc>
      </w:tr>
      <w:tr w:rsidR="009D4FB3" w14:paraId="29982FA9" w14:textId="77777777" w:rsidTr="00FB4238">
        <w:trPr>
          <w:trHeight w:val="232"/>
        </w:trPr>
        <w:tc>
          <w:tcPr>
            <w:tcW w:w="1135" w:type="dxa"/>
            <w:vMerge/>
          </w:tcPr>
          <w:p w14:paraId="13CE8712" w14:textId="77777777" w:rsidR="009D4FB3" w:rsidRPr="00F9411B" w:rsidRDefault="009D4FB3" w:rsidP="00CF3245"/>
        </w:tc>
        <w:tc>
          <w:tcPr>
            <w:tcW w:w="612" w:type="dxa"/>
          </w:tcPr>
          <w:p w14:paraId="75206F5D" w14:textId="2645DF2A" w:rsidR="009D4FB3" w:rsidRDefault="004257D7" w:rsidP="00CF3245">
            <w:r>
              <w:t>3</w:t>
            </w:r>
          </w:p>
        </w:tc>
        <w:tc>
          <w:tcPr>
            <w:tcW w:w="2736" w:type="dxa"/>
          </w:tcPr>
          <w:p w14:paraId="785D3AF8" w14:textId="1247E392" w:rsidR="009D4FB3" w:rsidRDefault="00FB4238" w:rsidP="00CF3245">
            <w:r>
              <w:t>Klik op “Finish”</w:t>
            </w:r>
          </w:p>
        </w:tc>
        <w:tc>
          <w:tcPr>
            <w:tcW w:w="2221" w:type="dxa"/>
            <w:vMerge/>
          </w:tcPr>
          <w:p w14:paraId="2BAC236C" w14:textId="77777777" w:rsidR="009D4FB3" w:rsidRDefault="009D4FB3" w:rsidP="00CF3245"/>
        </w:tc>
        <w:tc>
          <w:tcPr>
            <w:tcW w:w="2234" w:type="dxa"/>
            <w:vMerge/>
          </w:tcPr>
          <w:p w14:paraId="05D7AC4C" w14:textId="77777777" w:rsidR="009D4FB3" w:rsidRDefault="009D4FB3" w:rsidP="00CF3245"/>
        </w:tc>
        <w:tc>
          <w:tcPr>
            <w:tcW w:w="1263" w:type="dxa"/>
            <w:vMerge/>
          </w:tcPr>
          <w:p w14:paraId="3DF98CB7" w14:textId="77777777" w:rsidR="009D4FB3" w:rsidRDefault="009D4FB3" w:rsidP="00CF3245"/>
        </w:tc>
      </w:tr>
      <w:tr w:rsidR="009D4FB3" w14:paraId="13239F42" w14:textId="77777777" w:rsidTr="00FB4238">
        <w:trPr>
          <w:trHeight w:val="232"/>
        </w:trPr>
        <w:tc>
          <w:tcPr>
            <w:tcW w:w="1135" w:type="dxa"/>
          </w:tcPr>
          <w:p w14:paraId="4413A236" w14:textId="14BCFAA0" w:rsidR="009D4FB3" w:rsidRDefault="00FB4238" w:rsidP="00CF3245">
            <w:r>
              <w:t>OUD_T2.1</w:t>
            </w:r>
          </w:p>
        </w:tc>
        <w:tc>
          <w:tcPr>
            <w:tcW w:w="612" w:type="dxa"/>
          </w:tcPr>
          <w:p w14:paraId="4042CAB5" w14:textId="48B5EA25" w:rsidR="009D4FB3" w:rsidRDefault="00FB4238" w:rsidP="00CF3245">
            <w:r>
              <w:t>1</w:t>
            </w:r>
          </w:p>
        </w:tc>
        <w:tc>
          <w:tcPr>
            <w:tcW w:w="2736" w:type="dxa"/>
          </w:tcPr>
          <w:p w14:paraId="5D675A78" w14:textId="54F7FD1B" w:rsidR="009D4FB3" w:rsidRDefault="00FB4238" w:rsidP="00CF3245">
            <w:r>
              <w:t>Rechtsklik op Unit en kies “Edit”</w:t>
            </w:r>
          </w:p>
        </w:tc>
        <w:tc>
          <w:tcPr>
            <w:tcW w:w="2221" w:type="dxa"/>
          </w:tcPr>
          <w:p w14:paraId="610689D4" w14:textId="2DDEE272" w:rsidR="009D4FB3" w:rsidRDefault="00FB4238" w:rsidP="00CF3245">
            <w:r>
              <w:t>Menu pop-up die zegt dat je een unit moet bewerken via de datagrid</w:t>
            </w:r>
          </w:p>
        </w:tc>
        <w:tc>
          <w:tcPr>
            <w:tcW w:w="2234" w:type="dxa"/>
          </w:tcPr>
          <w:p w14:paraId="52E27ADB" w14:textId="456D201B" w:rsidR="009D4FB3" w:rsidRDefault="00BC224A" w:rsidP="00CF3245">
            <w:r>
              <w:t>Deze optie moet weggehaald worden</w:t>
            </w:r>
          </w:p>
        </w:tc>
        <w:tc>
          <w:tcPr>
            <w:tcW w:w="1263" w:type="dxa"/>
          </w:tcPr>
          <w:p w14:paraId="55901287" w14:textId="688C4567" w:rsidR="009D4FB3" w:rsidRDefault="00BC224A" w:rsidP="00CF3245">
            <w:r>
              <w:rPr>
                <w:rFonts w:ascii="Calibri" w:hAnsi="Calibri" w:cs="Arial"/>
                <w:color w:val="0070C0"/>
              </w:rPr>
              <w:t>PROBABLY NOT CORRECT</w:t>
            </w:r>
          </w:p>
        </w:tc>
      </w:tr>
      <w:tr w:rsidR="00FB4238" w14:paraId="04325490" w14:textId="77777777" w:rsidTr="00FB4238">
        <w:tc>
          <w:tcPr>
            <w:tcW w:w="1135" w:type="dxa"/>
            <w:vMerge w:val="restart"/>
          </w:tcPr>
          <w:p w14:paraId="58A17520" w14:textId="38F6F81A" w:rsidR="00FB4238" w:rsidRDefault="00FB4238" w:rsidP="00FB4238">
            <w:r>
              <w:t>OUD_T2.2</w:t>
            </w:r>
          </w:p>
        </w:tc>
        <w:tc>
          <w:tcPr>
            <w:tcW w:w="612" w:type="dxa"/>
          </w:tcPr>
          <w:p w14:paraId="451737C6" w14:textId="62B8B9AF" w:rsidR="00FB4238" w:rsidRDefault="00FB4238" w:rsidP="00FB4238">
            <w:r>
              <w:t>1</w:t>
            </w:r>
          </w:p>
        </w:tc>
        <w:tc>
          <w:tcPr>
            <w:tcW w:w="2736" w:type="dxa"/>
          </w:tcPr>
          <w:p w14:paraId="26C37708" w14:textId="4CC0471B" w:rsidR="00FB4238" w:rsidRDefault="00FB4238" w:rsidP="00FB4238">
            <w:r>
              <w:t>klik op Unit</w:t>
            </w:r>
          </w:p>
        </w:tc>
        <w:tc>
          <w:tcPr>
            <w:tcW w:w="2221" w:type="dxa"/>
            <w:vMerge w:val="restart"/>
          </w:tcPr>
          <w:p w14:paraId="33BA280D" w14:textId="24C16C8D" w:rsidR="00FB4238" w:rsidRDefault="004257D7" w:rsidP="00FB4238">
            <w:r>
              <w:t>De units SeqNr is nu 5 en ProcCellId is nu BL01</w:t>
            </w:r>
          </w:p>
        </w:tc>
        <w:tc>
          <w:tcPr>
            <w:tcW w:w="2234" w:type="dxa"/>
            <w:vMerge w:val="restart"/>
          </w:tcPr>
          <w:p w14:paraId="079F52C4" w14:textId="01A30F29" w:rsidR="00FB4238" w:rsidRDefault="00BC224A" w:rsidP="00FB4238">
            <w:r>
              <w:t>Wordt niet toegepast in de database geeft verder ook geen melding dat dit niet mag of kan</w:t>
            </w:r>
          </w:p>
        </w:tc>
        <w:tc>
          <w:tcPr>
            <w:tcW w:w="1263" w:type="dxa"/>
            <w:vMerge w:val="restart"/>
          </w:tcPr>
          <w:p w14:paraId="0636ED18" w14:textId="01748182" w:rsidR="00FB4238" w:rsidRDefault="00BC224A" w:rsidP="00FB4238">
            <w:r>
              <w:rPr>
                <w:rFonts w:ascii="Calibri" w:hAnsi="Calibri" w:cs="Arial"/>
                <w:color w:val="FF0000"/>
              </w:rPr>
              <w:t>FAILED</w:t>
            </w:r>
          </w:p>
        </w:tc>
      </w:tr>
      <w:tr w:rsidR="00FB4238" w14:paraId="35BB6D1A" w14:textId="77777777" w:rsidTr="00FB4238">
        <w:tc>
          <w:tcPr>
            <w:tcW w:w="1135" w:type="dxa"/>
            <w:vMerge/>
          </w:tcPr>
          <w:p w14:paraId="2AFFEE37" w14:textId="77777777" w:rsidR="00FB4238" w:rsidRDefault="00FB4238" w:rsidP="00FB4238"/>
        </w:tc>
        <w:tc>
          <w:tcPr>
            <w:tcW w:w="612" w:type="dxa"/>
          </w:tcPr>
          <w:p w14:paraId="376286ED" w14:textId="63B85C7E" w:rsidR="00FB4238" w:rsidRDefault="00FB4238" w:rsidP="00FB4238">
            <w:r>
              <w:t>2</w:t>
            </w:r>
          </w:p>
        </w:tc>
        <w:tc>
          <w:tcPr>
            <w:tcW w:w="2736" w:type="dxa"/>
          </w:tcPr>
          <w:p w14:paraId="59DF0EDC" w14:textId="685C7093" w:rsidR="00FB4238" w:rsidRDefault="00FB4238" w:rsidP="00FB4238">
            <w:r>
              <w:t>In de datagrid verander SeqNR naar 5 en verander ProcCelID naar BL01</w:t>
            </w:r>
          </w:p>
        </w:tc>
        <w:tc>
          <w:tcPr>
            <w:tcW w:w="2221" w:type="dxa"/>
            <w:vMerge/>
          </w:tcPr>
          <w:p w14:paraId="5D49E2D0" w14:textId="77777777" w:rsidR="00FB4238" w:rsidRDefault="00FB4238" w:rsidP="00FB4238"/>
        </w:tc>
        <w:tc>
          <w:tcPr>
            <w:tcW w:w="2234" w:type="dxa"/>
            <w:vMerge/>
          </w:tcPr>
          <w:p w14:paraId="768F3E0B" w14:textId="77777777" w:rsidR="00FB4238" w:rsidRDefault="00FB4238" w:rsidP="00FB4238"/>
        </w:tc>
        <w:tc>
          <w:tcPr>
            <w:tcW w:w="1263" w:type="dxa"/>
            <w:vMerge/>
          </w:tcPr>
          <w:p w14:paraId="704C2F31" w14:textId="77777777" w:rsidR="00FB4238" w:rsidRDefault="00FB4238" w:rsidP="00FB4238"/>
        </w:tc>
      </w:tr>
      <w:tr w:rsidR="00FB4238" w14:paraId="7FE29C39" w14:textId="77777777" w:rsidTr="00FB4238">
        <w:tc>
          <w:tcPr>
            <w:tcW w:w="1135" w:type="dxa"/>
          </w:tcPr>
          <w:p w14:paraId="7255537C" w14:textId="1B5261E6" w:rsidR="00FB4238" w:rsidRDefault="004257D7" w:rsidP="00FB4238">
            <w:r>
              <w:t>OUD_T3</w:t>
            </w:r>
          </w:p>
        </w:tc>
        <w:tc>
          <w:tcPr>
            <w:tcW w:w="612" w:type="dxa"/>
          </w:tcPr>
          <w:p w14:paraId="4E70C278" w14:textId="2CFF4A5D" w:rsidR="00FB4238" w:rsidRDefault="004257D7" w:rsidP="00FB4238">
            <w:r>
              <w:t>1</w:t>
            </w:r>
          </w:p>
        </w:tc>
        <w:tc>
          <w:tcPr>
            <w:tcW w:w="2736" w:type="dxa"/>
          </w:tcPr>
          <w:p w14:paraId="56E14A56" w14:textId="0E12BBD7" w:rsidR="00FB4238" w:rsidRDefault="004257D7" w:rsidP="00FB4238">
            <w:r>
              <w:t>Rechtsklik op Unit en klik “Validate”</w:t>
            </w:r>
          </w:p>
        </w:tc>
        <w:tc>
          <w:tcPr>
            <w:tcW w:w="2221" w:type="dxa"/>
          </w:tcPr>
          <w:p w14:paraId="1BEDAFCB" w14:textId="55A16DD4" w:rsidR="00FB4238" w:rsidRDefault="004257D7" w:rsidP="00FB4238">
            <w:r>
              <w:t>Unit kan niet invalid zijn dus is die altijd valid</w:t>
            </w:r>
          </w:p>
        </w:tc>
        <w:tc>
          <w:tcPr>
            <w:tcW w:w="2234" w:type="dxa"/>
          </w:tcPr>
          <w:p w14:paraId="087DBD77" w14:textId="17E82E2D" w:rsidR="00FB4238" w:rsidRDefault="00BC224A" w:rsidP="00FB4238">
            <w:r>
              <w:t>Unit kan niet invalid zijn?</w:t>
            </w:r>
          </w:p>
        </w:tc>
        <w:tc>
          <w:tcPr>
            <w:tcW w:w="1263" w:type="dxa"/>
          </w:tcPr>
          <w:p w14:paraId="5ADA32FB" w14:textId="5909466B" w:rsidR="00FB4238" w:rsidRDefault="00BC224A" w:rsidP="00FB4238">
            <w:r>
              <w:rPr>
                <w:rFonts w:ascii="Calibri" w:hAnsi="Calibri" w:cs="Arial"/>
                <w:color w:val="0070C0"/>
              </w:rPr>
              <w:t>PROBABLY NOT CORRECT</w:t>
            </w:r>
          </w:p>
        </w:tc>
      </w:tr>
      <w:tr w:rsidR="00A07774" w14:paraId="0D1987A3" w14:textId="77777777" w:rsidTr="00FB4238">
        <w:tc>
          <w:tcPr>
            <w:tcW w:w="1135" w:type="dxa"/>
            <w:vMerge w:val="restart"/>
          </w:tcPr>
          <w:p w14:paraId="33903D21" w14:textId="26343CAD" w:rsidR="00A07774" w:rsidRDefault="00A07774" w:rsidP="00FB4238">
            <w:r>
              <w:t>OUD_T4</w:t>
            </w:r>
          </w:p>
        </w:tc>
        <w:tc>
          <w:tcPr>
            <w:tcW w:w="612" w:type="dxa"/>
          </w:tcPr>
          <w:p w14:paraId="3F85EFBC" w14:textId="5581BF8E" w:rsidR="00A07774" w:rsidRDefault="00A07774" w:rsidP="00FB4238">
            <w:r>
              <w:t>1</w:t>
            </w:r>
          </w:p>
        </w:tc>
        <w:tc>
          <w:tcPr>
            <w:tcW w:w="2736" w:type="dxa"/>
          </w:tcPr>
          <w:p w14:paraId="104AC37C" w14:textId="53F00E2E" w:rsidR="00A07774" w:rsidRDefault="00A07774" w:rsidP="00FB4238">
            <w:r>
              <w:t>Rechtsklik op een subroute en klik dan “set units”</w:t>
            </w:r>
          </w:p>
        </w:tc>
        <w:tc>
          <w:tcPr>
            <w:tcW w:w="2221" w:type="dxa"/>
            <w:vMerge w:val="restart"/>
          </w:tcPr>
          <w:p w14:paraId="1F3A2AC4" w14:textId="6AA3E3CE" w:rsidR="00A07774" w:rsidRDefault="00A07774" w:rsidP="00FB4238">
            <w:r>
              <w:t>De sequence van beide units is verwisseld</w:t>
            </w:r>
          </w:p>
        </w:tc>
        <w:tc>
          <w:tcPr>
            <w:tcW w:w="2234" w:type="dxa"/>
            <w:vMerge w:val="restart"/>
          </w:tcPr>
          <w:p w14:paraId="158755F5" w14:textId="77777777" w:rsidR="00A07774" w:rsidRDefault="00A07774" w:rsidP="00FB4238"/>
        </w:tc>
        <w:tc>
          <w:tcPr>
            <w:tcW w:w="1263" w:type="dxa"/>
            <w:vMerge w:val="restart"/>
          </w:tcPr>
          <w:p w14:paraId="03F946B0" w14:textId="458FB89D" w:rsidR="00A07774" w:rsidRDefault="00662C21" w:rsidP="00FB4238">
            <w:r>
              <w:rPr>
                <w:rFonts w:ascii="Calibri" w:hAnsi="Calibri" w:cs="Arial"/>
                <w:color w:val="76923C" w:themeColor="accent3" w:themeShade="BF"/>
              </w:rPr>
              <w:t>PASSED</w:t>
            </w:r>
          </w:p>
        </w:tc>
      </w:tr>
      <w:tr w:rsidR="00A07774" w14:paraId="510C91B8" w14:textId="77777777" w:rsidTr="00FB4238">
        <w:tc>
          <w:tcPr>
            <w:tcW w:w="1135" w:type="dxa"/>
            <w:vMerge/>
          </w:tcPr>
          <w:p w14:paraId="27752673" w14:textId="77777777" w:rsidR="00A07774" w:rsidRDefault="00A07774" w:rsidP="00FB4238"/>
        </w:tc>
        <w:tc>
          <w:tcPr>
            <w:tcW w:w="612" w:type="dxa"/>
          </w:tcPr>
          <w:p w14:paraId="5450C006" w14:textId="7CC9297B" w:rsidR="00A07774" w:rsidRDefault="00A07774" w:rsidP="00FB4238">
            <w:r>
              <w:t>-</w:t>
            </w:r>
          </w:p>
        </w:tc>
        <w:tc>
          <w:tcPr>
            <w:tcW w:w="2736" w:type="dxa"/>
          </w:tcPr>
          <w:p w14:paraId="38E39380" w14:textId="410E1D2B" w:rsidR="00A07774" w:rsidRDefault="00A07774" w:rsidP="00FB4238">
            <w:r>
              <w:t>De subroute heeft in ieder geval 2 units nodig in twee verschillende sequences</w:t>
            </w:r>
          </w:p>
        </w:tc>
        <w:tc>
          <w:tcPr>
            <w:tcW w:w="2221" w:type="dxa"/>
            <w:vMerge/>
          </w:tcPr>
          <w:p w14:paraId="0D9E6FDE" w14:textId="77777777" w:rsidR="00A07774" w:rsidRDefault="00A07774" w:rsidP="00FB4238"/>
        </w:tc>
        <w:tc>
          <w:tcPr>
            <w:tcW w:w="2234" w:type="dxa"/>
            <w:vMerge/>
          </w:tcPr>
          <w:p w14:paraId="12364D60" w14:textId="77777777" w:rsidR="00A07774" w:rsidRDefault="00A07774" w:rsidP="00FB4238"/>
        </w:tc>
        <w:tc>
          <w:tcPr>
            <w:tcW w:w="1263" w:type="dxa"/>
            <w:vMerge/>
          </w:tcPr>
          <w:p w14:paraId="4843186B" w14:textId="77777777" w:rsidR="00A07774" w:rsidRDefault="00A07774" w:rsidP="00FB4238"/>
        </w:tc>
      </w:tr>
      <w:tr w:rsidR="00A07774" w14:paraId="355DF990" w14:textId="77777777" w:rsidTr="00FB4238">
        <w:tc>
          <w:tcPr>
            <w:tcW w:w="1135" w:type="dxa"/>
            <w:vMerge/>
          </w:tcPr>
          <w:p w14:paraId="6A3F194E" w14:textId="77777777" w:rsidR="00A07774" w:rsidRDefault="00A07774" w:rsidP="00FB4238"/>
        </w:tc>
        <w:tc>
          <w:tcPr>
            <w:tcW w:w="612" w:type="dxa"/>
          </w:tcPr>
          <w:p w14:paraId="11BAC0E5" w14:textId="4C4944E6" w:rsidR="00A07774" w:rsidRDefault="00A07774" w:rsidP="00FB4238">
            <w:r>
              <w:t>2</w:t>
            </w:r>
          </w:p>
        </w:tc>
        <w:tc>
          <w:tcPr>
            <w:tcW w:w="2736" w:type="dxa"/>
          </w:tcPr>
          <w:p w14:paraId="4486D8D3" w14:textId="017D6285" w:rsidR="00A07774" w:rsidRDefault="00A07774" w:rsidP="00FB4238">
            <w:r>
              <w:t>Verwissel de Units van sequence</w:t>
            </w:r>
          </w:p>
        </w:tc>
        <w:tc>
          <w:tcPr>
            <w:tcW w:w="2221" w:type="dxa"/>
            <w:vMerge/>
          </w:tcPr>
          <w:p w14:paraId="0438E302" w14:textId="77777777" w:rsidR="00A07774" w:rsidRDefault="00A07774" w:rsidP="00FB4238"/>
        </w:tc>
        <w:tc>
          <w:tcPr>
            <w:tcW w:w="2234" w:type="dxa"/>
            <w:vMerge/>
          </w:tcPr>
          <w:p w14:paraId="15697ABA" w14:textId="77777777" w:rsidR="00A07774" w:rsidRDefault="00A07774" w:rsidP="00FB4238"/>
        </w:tc>
        <w:tc>
          <w:tcPr>
            <w:tcW w:w="1263" w:type="dxa"/>
            <w:vMerge/>
          </w:tcPr>
          <w:p w14:paraId="0A95F17D" w14:textId="77777777" w:rsidR="00A07774" w:rsidRDefault="00A07774" w:rsidP="00FB4238"/>
        </w:tc>
      </w:tr>
    </w:tbl>
    <w:p w14:paraId="1DA474A1" w14:textId="6181E5E1" w:rsidR="00B4430A" w:rsidRDefault="00B4430A" w:rsidP="009D4FB3"/>
    <w:p w14:paraId="4F5CC640" w14:textId="352E60BD" w:rsidR="00B4430A" w:rsidRDefault="00B4430A" w:rsidP="009D4FB3"/>
    <w:p w14:paraId="6C3E8778" w14:textId="6101D064" w:rsidR="00AF65B3" w:rsidRPr="009D4FB3" w:rsidRDefault="009D4FB3" w:rsidP="009D4FB3">
      <w:pPr>
        <w:rPr>
          <w:rFonts w:asciiTheme="majorHAnsi" w:hAnsiTheme="majorHAnsi" w:cs="Tahoma"/>
          <w:b/>
          <w:iCs/>
          <w:color w:val="C00000"/>
          <w:sz w:val="24"/>
          <w:szCs w:val="28"/>
        </w:rPr>
      </w:pPr>
      <w:r>
        <w:br w:type="page"/>
      </w:r>
    </w:p>
    <w:p w14:paraId="49D2A0BF" w14:textId="0A836807" w:rsidR="001A0373" w:rsidRDefault="00AF65B3" w:rsidP="00AF65B3">
      <w:pPr>
        <w:pStyle w:val="Heading2"/>
      </w:pPr>
      <w:bookmarkStart w:id="42" w:name="_Toc511125533"/>
      <w:r>
        <w:lastRenderedPageBreak/>
        <w:t>Bin testgevallen</w:t>
      </w:r>
      <w:bookmarkEnd w:id="42"/>
    </w:p>
    <w:p w14:paraId="6E3A7B34" w14:textId="77777777" w:rsidR="001A0373" w:rsidRPr="001A0373" w:rsidRDefault="001A0373" w:rsidP="001A0373"/>
    <w:tbl>
      <w:tblPr>
        <w:tblStyle w:val="TableGrid"/>
        <w:tblW w:w="10201" w:type="dxa"/>
        <w:tblLook w:val="04A0" w:firstRow="1" w:lastRow="0" w:firstColumn="1" w:lastColumn="0" w:noHBand="0" w:noVBand="1"/>
      </w:tblPr>
      <w:tblGrid>
        <w:gridCol w:w="1135"/>
        <w:gridCol w:w="612"/>
        <w:gridCol w:w="2736"/>
        <w:gridCol w:w="2221"/>
        <w:gridCol w:w="2234"/>
        <w:gridCol w:w="1263"/>
      </w:tblGrid>
      <w:tr w:rsidR="001A0373" w14:paraId="68B218A6" w14:textId="77777777" w:rsidTr="00CF3245">
        <w:tc>
          <w:tcPr>
            <w:tcW w:w="1135" w:type="dxa"/>
            <w:shd w:val="clear" w:color="auto" w:fill="E5B8B7" w:themeFill="accent2" w:themeFillTint="66"/>
          </w:tcPr>
          <w:p w14:paraId="6ED717DE" w14:textId="77777777" w:rsidR="001A0373" w:rsidRDefault="001A0373" w:rsidP="00CF3245">
            <w:r>
              <w:t>Testcase ID</w:t>
            </w:r>
          </w:p>
        </w:tc>
        <w:tc>
          <w:tcPr>
            <w:tcW w:w="612" w:type="dxa"/>
            <w:shd w:val="clear" w:color="auto" w:fill="E5B8B7" w:themeFill="accent2" w:themeFillTint="66"/>
          </w:tcPr>
          <w:p w14:paraId="4CBB9D61" w14:textId="77777777" w:rsidR="001A0373" w:rsidRDefault="001A0373" w:rsidP="00CF3245">
            <w:r>
              <w:t>Stap</w:t>
            </w:r>
          </w:p>
        </w:tc>
        <w:tc>
          <w:tcPr>
            <w:tcW w:w="2736" w:type="dxa"/>
            <w:shd w:val="clear" w:color="auto" w:fill="E5B8B7" w:themeFill="accent2" w:themeFillTint="66"/>
          </w:tcPr>
          <w:p w14:paraId="54916449" w14:textId="77777777" w:rsidR="001A0373" w:rsidRDefault="001A0373" w:rsidP="00CF3245">
            <w:r>
              <w:t>Beschrijvingstap</w:t>
            </w:r>
          </w:p>
        </w:tc>
        <w:tc>
          <w:tcPr>
            <w:tcW w:w="2221" w:type="dxa"/>
            <w:shd w:val="clear" w:color="auto" w:fill="E5B8B7" w:themeFill="accent2" w:themeFillTint="66"/>
          </w:tcPr>
          <w:p w14:paraId="68C11A63" w14:textId="77777777" w:rsidR="001A0373" w:rsidRDefault="001A0373" w:rsidP="00CF3245">
            <w:r>
              <w:t>Verwachte resultaat</w:t>
            </w:r>
          </w:p>
        </w:tc>
        <w:tc>
          <w:tcPr>
            <w:tcW w:w="2234" w:type="dxa"/>
            <w:shd w:val="clear" w:color="auto" w:fill="E5B8B7" w:themeFill="accent2" w:themeFillTint="66"/>
          </w:tcPr>
          <w:p w14:paraId="531E27F2" w14:textId="77777777" w:rsidR="001A0373" w:rsidRDefault="001A0373" w:rsidP="00CF3245">
            <w:r>
              <w:t>Geobserveerde resultaat</w:t>
            </w:r>
          </w:p>
        </w:tc>
        <w:tc>
          <w:tcPr>
            <w:tcW w:w="1263" w:type="dxa"/>
            <w:shd w:val="clear" w:color="auto" w:fill="E5B8B7" w:themeFill="accent2" w:themeFillTint="66"/>
          </w:tcPr>
          <w:p w14:paraId="46EF62E7" w14:textId="77777777" w:rsidR="001A0373" w:rsidRDefault="001A0373" w:rsidP="00CF3245">
            <w:r>
              <w:t xml:space="preserve">Resultaat </w:t>
            </w:r>
          </w:p>
        </w:tc>
      </w:tr>
      <w:tr w:rsidR="00E26857" w14:paraId="50A8A53F" w14:textId="77777777" w:rsidTr="00CF3245">
        <w:trPr>
          <w:trHeight w:val="232"/>
        </w:trPr>
        <w:tc>
          <w:tcPr>
            <w:tcW w:w="1135" w:type="dxa"/>
            <w:vMerge w:val="restart"/>
          </w:tcPr>
          <w:p w14:paraId="13688541" w14:textId="71F5EED1" w:rsidR="00E26857" w:rsidRDefault="00E26857" w:rsidP="00CF3245">
            <w:r>
              <w:t>BIN_T1</w:t>
            </w:r>
            <w:r w:rsidR="00102A9C">
              <w:t>.1</w:t>
            </w:r>
          </w:p>
        </w:tc>
        <w:tc>
          <w:tcPr>
            <w:tcW w:w="612" w:type="dxa"/>
          </w:tcPr>
          <w:p w14:paraId="2BCCC623" w14:textId="2F825CFC" w:rsidR="00E26857" w:rsidRDefault="00E26857" w:rsidP="00CF3245">
            <w:r>
              <w:t>1</w:t>
            </w:r>
          </w:p>
        </w:tc>
        <w:tc>
          <w:tcPr>
            <w:tcW w:w="2736" w:type="dxa"/>
          </w:tcPr>
          <w:p w14:paraId="69D9F70B" w14:textId="36D79451" w:rsidR="00E26857" w:rsidRDefault="00E26857" w:rsidP="00CF3245">
            <w:r>
              <w:t>Op het hoofdscherm rechtsklik op “BINS” en klik op “Create bins”</w:t>
            </w:r>
          </w:p>
        </w:tc>
        <w:tc>
          <w:tcPr>
            <w:tcW w:w="2221" w:type="dxa"/>
            <w:vMerge w:val="restart"/>
          </w:tcPr>
          <w:p w14:paraId="69E74207" w14:textId="278F690F" w:rsidR="00E26857" w:rsidRDefault="00EA2FA1" w:rsidP="00CF3245">
            <w:r>
              <w:t>Er zijn 3 nieuwe bins aangemaakt met het startnummer 2 dus bin 2,3 en 4 zijn aangemaakt met de prefix bin test</w:t>
            </w:r>
          </w:p>
        </w:tc>
        <w:tc>
          <w:tcPr>
            <w:tcW w:w="2234" w:type="dxa"/>
            <w:vMerge w:val="restart"/>
          </w:tcPr>
          <w:p w14:paraId="67DCE8FF" w14:textId="77777777" w:rsidR="00E26857" w:rsidRDefault="00E26857" w:rsidP="00CF3245"/>
        </w:tc>
        <w:tc>
          <w:tcPr>
            <w:tcW w:w="1263" w:type="dxa"/>
            <w:vMerge w:val="restart"/>
          </w:tcPr>
          <w:p w14:paraId="20E37267" w14:textId="19BE20AB" w:rsidR="00E26857" w:rsidRDefault="00CC2034" w:rsidP="00CF3245">
            <w:r>
              <w:rPr>
                <w:rFonts w:ascii="Calibri" w:hAnsi="Calibri" w:cs="Arial"/>
                <w:color w:val="76923C" w:themeColor="accent3" w:themeShade="BF"/>
              </w:rPr>
              <w:t>PASSED</w:t>
            </w:r>
          </w:p>
        </w:tc>
      </w:tr>
      <w:tr w:rsidR="00E26857" w14:paraId="72E69DEF" w14:textId="77777777" w:rsidTr="00CF3245">
        <w:trPr>
          <w:trHeight w:val="232"/>
        </w:trPr>
        <w:tc>
          <w:tcPr>
            <w:tcW w:w="1135" w:type="dxa"/>
            <w:vMerge/>
          </w:tcPr>
          <w:p w14:paraId="70D834D4" w14:textId="77777777" w:rsidR="00E26857" w:rsidRDefault="00E26857" w:rsidP="00CF3245"/>
        </w:tc>
        <w:tc>
          <w:tcPr>
            <w:tcW w:w="612" w:type="dxa"/>
          </w:tcPr>
          <w:p w14:paraId="316FAC24" w14:textId="3735FD8C" w:rsidR="00E26857" w:rsidRDefault="00E26857" w:rsidP="00CF3245">
            <w:r>
              <w:t>2</w:t>
            </w:r>
          </w:p>
        </w:tc>
        <w:tc>
          <w:tcPr>
            <w:tcW w:w="2736" w:type="dxa"/>
          </w:tcPr>
          <w:p w14:paraId="242BB620" w14:textId="05947A59" w:rsidR="00E26857" w:rsidRDefault="00E26857" w:rsidP="00CF3245">
            <w:r>
              <w:t>Bin prefix is “BinTest”</w:t>
            </w:r>
          </w:p>
        </w:tc>
        <w:tc>
          <w:tcPr>
            <w:tcW w:w="2221" w:type="dxa"/>
            <w:vMerge/>
          </w:tcPr>
          <w:p w14:paraId="3BF6A352" w14:textId="77777777" w:rsidR="00E26857" w:rsidRDefault="00E26857" w:rsidP="00CF3245"/>
        </w:tc>
        <w:tc>
          <w:tcPr>
            <w:tcW w:w="2234" w:type="dxa"/>
            <w:vMerge/>
          </w:tcPr>
          <w:p w14:paraId="7FE45561" w14:textId="77777777" w:rsidR="00E26857" w:rsidRDefault="00E26857" w:rsidP="00CF3245"/>
        </w:tc>
        <w:tc>
          <w:tcPr>
            <w:tcW w:w="1263" w:type="dxa"/>
            <w:vMerge/>
          </w:tcPr>
          <w:p w14:paraId="75AC6D36" w14:textId="77777777" w:rsidR="00E26857" w:rsidRDefault="00E26857" w:rsidP="00CF3245"/>
        </w:tc>
      </w:tr>
      <w:tr w:rsidR="00E26857" w14:paraId="627A4725" w14:textId="77777777" w:rsidTr="00CF3245">
        <w:trPr>
          <w:trHeight w:val="232"/>
        </w:trPr>
        <w:tc>
          <w:tcPr>
            <w:tcW w:w="1135" w:type="dxa"/>
            <w:vMerge/>
          </w:tcPr>
          <w:p w14:paraId="1445DAA1" w14:textId="3D57196B" w:rsidR="00E26857" w:rsidRDefault="00E26857" w:rsidP="00CF3245"/>
        </w:tc>
        <w:tc>
          <w:tcPr>
            <w:tcW w:w="612" w:type="dxa"/>
          </w:tcPr>
          <w:p w14:paraId="56E10F41" w14:textId="2D4CC112" w:rsidR="00E26857" w:rsidRDefault="00E26857" w:rsidP="00CF3245">
            <w:r>
              <w:t>3</w:t>
            </w:r>
          </w:p>
        </w:tc>
        <w:tc>
          <w:tcPr>
            <w:tcW w:w="2736" w:type="dxa"/>
          </w:tcPr>
          <w:p w14:paraId="1313165E" w14:textId="27D571D0" w:rsidR="00E26857" w:rsidRDefault="00E26857" w:rsidP="00CF3245">
            <w:r>
              <w:t>Number of bins is 3</w:t>
            </w:r>
          </w:p>
        </w:tc>
        <w:tc>
          <w:tcPr>
            <w:tcW w:w="2221" w:type="dxa"/>
            <w:vMerge/>
          </w:tcPr>
          <w:p w14:paraId="5E4DE140" w14:textId="6924A1DF" w:rsidR="00E26857" w:rsidRDefault="00E26857" w:rsidP="00CF3245"/>
        </w:tc>
        <w:tc>
          <w:tcPr>
            <w:tcW w:w="2234" w:type="dxa"/>
            <w:vMerge/>
          </w:tcPr>
          <w:p w14:paraId="6CC72A91" w14:textId="77777777" w:rsidR="00E26857" w:rsidRDefault="00E26857" w:rsidP="00CF3245"/>
        </w:tc>
        <w:tc>
          <w:tcPr>
            <w:tcW w:w="1263" w:type="dxa"/>
            <w:vMerge/>
          </w:tcPr>
          <w:p w14:paraId="2FB8E01B" w14:textId="77777777" w:rsidR="00E26857" w:rsidRDefault="00E26857" w:rsidP="00CF3245"/>
        </w:tc>
      </w:tr>
      <w:tr w:rsidR="00E26857" w14:paraId="6FAFA08F" w14:textId="77777777" w:rsidTr="00CF3245">
        <w:trPr>
          <w:trHeight w:val="232"/>
        </w:trPr>
        <w:tc>
          <w:tcPr>
            <w:tcW w:w="1135" w:type="dxa"/>
            <w:vMerge/>
          </w:tcPr>
          <w:p w14:paraId="08084065" w14:textId="77777777" w:rsidR="00E26857" w:rsidRPr="00F9411B" w:rsidRDefault="00E26857" w:rsidP="00CF3245"/>
        </w:tc>
        <w:tc>
          <w:tcPr>
            <w:tcW w:w="612" w:type="dxa"/>
          </w:tcPr>
          <w:p w14:paraId="3F9B1006" w14:textId="7497A7E0" w:rsidR="00E26857" w:rsidRDefault="00E26857" w:rsidP="00CF3245">
            <w:r>
              <w:t>4</w:t>
            </w:r>
          </w:p>
        </w:tc>
        <w:tc>
          <w:tcPr>
            <w:tcW w:w="2736" w:type="dxa"/>
          </w:tcPr>
          <w:p w14:paraId="3AC28BE6" w14:textId="6057C253" w:rsidR="00E26857" w:rsidRDefault="00E26857" w:rsidP="00CF3245">
            <w:r>
              <w:t>Start number is 2</w:t>
            </w:r>
          </w:p>
        </w:tc>
        <w:tc>
          <w:tcPr>
            <w:tcW w:w="2221" w:type="dxa"/>
            <w:vMerge/>
          </w:tcPr>
          <w:p w14:paraId="547DC89A" w14:textId="77777777" w:rsidR="00E26857" w:rsidRDefault="00E26857" w:rsidP="00CF3245"/>
        </w:tc>
        <w:tc>
          <w:tcPr>
            <w:tcW w:w="2234" w:type="dxa"/>
            <w:vMerge/>
          </w:tcPr>
          <w:p w14:paraId="788591CF" w14:textId="77777777" w:rsidR="00E26857" w:rsidRDefault="00E26857" w:rsidP="00CF3245"/>
        </w:tc>
        <w:tc>
          <w:tcPr>
            <w:tcW w:w="1263" w:type="dxa"/>
            <w:vMerge/>
          </w:tcPr>
          <w:p w14:paraId="3737B88C" w14:textId="77777777" w:rsidR="00E26857" w:rsidRDefault="00E26857" w:rsidP="00CF3245"/>
        </w:tc>
      </w:tr>
      <w:tr w:rsidR="00E26857" w14:paraId="3E393E8D" w14:textId="77777777" w:rsidTr="00CF3245">
        <w:trPr>
          <w:trHeight w:val="232"/>
        </w:trPr>
        <w:tc>
          <w:tcPr>
            <w:tcW w:w="1135" w:type="dxa"/>
            <w:vMerge/>
          </w:tcPr>
          <w:p w14:paraId="3FAF75A6" w14:textId="77777777" w:rsidR="00E26857" w:rsidRPr="00F9411B" w:rsidRDefault="00E26857" w:rsidP="00CF3245"/>
        </w:tc>
        <w:tc>
          <w:tcPr>
            <w:tcW w:w="612" w:type="dxa"/>
          </w:tcPr>
          <w:p w14:paraId="49414A21" w14:textId="7910427E" w:rsidR="00E26857" w:rsidRDefault="00E26857" w:rsidP="00CF3245">
            <w:r>
              <w:t>5</w:t>
            </w:r>
          </w:p>
        </w:tc>
        <w:tc>
          <w:tcPr>
            <w:tcW w:w="2736" w:type="dxa"/>
          </w:tcPr>
          <w:p w14:paraId="68C5B23F" w14:textId="3059A1B0" w:rsidR="00E26857" w:rsidRDefault="00E26857" w:rsidP="00CF3245">
            <w:r>
              <w:t>Klik op Create</w:t>
            </w:r>
          </w:p>
        </w:tc>
        <w:tc>
          <w:tcPr>
            <w:tcW w:w="2221" w:type="dxa"/>
            <w:vMerge/>
          </w:tcPr>
          <w:p w14:paraId="03540810" w14:textId="77777777" w:rsidR="00E26857" w:rsidRDefault="00E26857" w:rsidP="00CF3245"/>
        </w:tc>
        <w:tc>
          <w:tcPr>
            <w:tcW w:w="2234" w:type="dxa"/>
            <w:vMerge/>
          </w:tcPr>
          <w:p w14:paraId="49C5F3E0" w14:textId="77777777" w:rsidR="00E26857" w:rsidRDefault="00E26857" w:rsidP="00CF3245"/>
        </w:tc>
        <w:tc>
          <w:tcPr>
            <w:tcW w:w="1263" w:type="dxa"/>
            <w:vMerge/>
          </w:tcPr>
          <w:p w14:paraId="4A29BCB5" w14:textId="77777777" w:rsidR="00E26857" w:rsidRDefault="00E26857" w:rsidP="00CF3245"/>
        </w:tc>
      </w:tr>
      <w:tr w:rsidR="00E26857" w14:paraId="355B4C1B" w14:textId="77777777" w:rsidTr="00CF3245">
        <w:trPr>
          <w:trHeight w:val="232"/>
        </w:trPr>
        <w:tc>
          <w:tcPr>
            <w:tcW w:w="1135" w:type="dxa"/>
            <w:vMerge w:val="restart"/>
          </w:tcPr>
          <w:p w14:paraId="3521760C" w14:textId="4C3506B9" w:rsidR="00E26857" w:rsidRDefault="00E26857" w:rsidP="00960C58">
            <w:r>
              <w:t>BIN_T</w:t>
            </w:r>
            <w:r w:rsidR="00102A9C">
              <w:t>1.2</w:t>
            </w:r>
          </w:p>
        </w:tc>
        <w:tc>
          <w:tcPr>
            <w:tcW w:w="612" w:type="dxa"/>
          </w:tcPr>
          <w:p w14:paraId="5FBA877E" w14:textId="7FD3E15E" w:rsidR="00E26857" w:rsidRDefault="00E26857" w:rsidP="00960C58">
            <w:r>
              <w:t>1</w:t>
            </w:r>
          </w:p>
        </w:tc>
        <w:tc>
          <w:tcPr>
            <w:tcW w:w="2736" w:type="dxa"/>
          </w:tcPr>
          <w:p w14:paraId="11ECE483" w14:textId="12353AED" w:rsidR="00E26857" w:rsidRDefault="00E26857" w:rsidP="00960C58">
            <w:r>
              <w:t>Op het hoofdscherm rechtsklik op “BINS” en klik op “Create bins”</w:t>
            </w:r>
          </w:p>
        </w:tc>
        <w:tc>
          <w:tcPr>
            <w:tcW w:w="2221" w:type="dxa"/>
            <w:vMerge w:val="restart"/>
          </w:tcPr>
          <w:p w14:paraId="4807331B" w14:textId="6F697D39" w:rsidR="00E26857" w:rsidRDefault="00EA2FA1" w:rsidP="00960C58">
            <w:r>
              <w:t xml:space="preserve">Er zijn 3 nieuwe bins aangemaakt. 3 ervan </w:t>
            </w:r>
            <w:r w:rsidR="00A91046">
              <w:t>zijn mislukt omdat ze al waren aangemaakt</w:t>
            </w:r>
            <w:r w:rsidR="00102A9C">
              <w:t xml:space="preserve"> </w:t>
            </w:r>
          </w:p>
        </w:tc>
        <w:tc>
          <w:tcPr>
            <w:tcW w:w="2234" w:type="dxa"/>
            <w:vMerge w:val="restart"/>
          </w:tcPr>
          <w:p w14:paraId="57407184" w14:textId="77777777" w:rsidR="00E26857" w:rsidRDefault="00E26857" w:rsidP="00960C58"/>
        </w:tc>
        <w:tc>
          <w:tcPr>
            <w:tcW w:w="1263" w:type="dxa"/>
            <w:vMerge w:val="restart"/>
          </w:tcPr>
          <w:p w14:paraId="5E4FC592" w14:textId="511018B6" w:rsidR="00E26857" w:rsidRDefault="00CC2034" w:rsidP="00960C58">
            <w:r>
              <w:rPr>
                <w:rFonts w:ascii="Calibri" w:hAnsi="Calibri" w:cs="Arial"/>
                <w:color w:val="76923C" w:themeColor="accent3" w:themeShade="BF"/>
              </w:rPr>
              <w:t>PASSED</w:t>
            </w:r>
          </w:p>
        </w:tc>
      </w:tr>
      <w:tr w:rsidR="00E26857" w14:paraId="627DF1BE" w14:textId="77777777" w:rsidTr="00CF3245">
        <w:trPr>
          <w:trHeight w:val="232"/>
        </w:trPr>
        <w:tc>
          <w:tcPr>
            <w:tcW w:w="1135" w:type="dxa"/>
            <w:vMerge/>
          </w:tcPr>
          <w:p w14:paraId="318AAE86" w14:textId="77777777" w:rsidR="00E26857" w:rsidRDefault="00E26857" w:rsidP="00960C58"/>
        </w:tc>
        <w:tc>
          <w:tcPr>
            <w:tcW w:w="612" w:type="dxa"/>
          </w:tcPr>
          <w:p w14:paraId="305617EF" w14:textId="7E79CE41" w:rsidR="00E26857" w:rsidRDefault="00E26857" w:rsidP="00960C58">
            <w:r>
              <w:t>2</w:t>
            </w:r>
          </w:p>
        </w:tc>
        <w:tc>
          <w:tcPr>
            <w:tcW w:w="2736" w:type="dxa"/>
          </w:tcPr>
          <w:p w14:paraId="71E0E9B6" w14:textId="1F224BD3" w:rsidR="00E26857" w:rsidRDefault="00E26857" w:rsidP="00960C58">
            <w:r>
              <w:t>Bin prefix is “BinTest”</w:t>
            </w:r>
          </w:p>
        </w:tc>
        <w:tc>
          <w:tcPr>
            <w:tcW w:w="2221" w:type="dxa"/>
            <w:vMerge/>
          </w:tcPr>
          <w:p w14:paraId="5C72ECAB" w14:textId="77777777" w:rsidR="00E26857" w:rsidRDefault="00E26857" w:rsidP="00960C58"/>
        </w:tc>
        <w:tc>
          <w:tcPr>
            <w:tcW w:w="2234" w:type="dxa"/>
            <w:vMerge/>
          </w:tcPr>
          <w:p w14:paraId="3FEE3835" w14:textId="77777777" w:rsidR="00E26857" w:rsidRDefault="00E26857" w:rsidP="00960C58"/>
        </w:tc>
        <w:tc>
          <w:tcPr>
            <w:tcW w:w="1263" w:type="dxa"/>
            <w:vMerge/>
          </w:tcPr>
          <w:p w14:paraId="30EF2C29" w14:textId="77777777" w:rsidR="00E26857" w:rsidRDefault="00E26857" w:rsidP="00960C58"/>
        </w:tc>
      </w:tr>
      <w:tr w:rsidR="00E26857" w14:paraId="195273CD" w14:textId="77777777" w:rsidTr="00CF3245">
        <w:trPr>
          <w:trHeight w:val="232"/>
        </w:trPr>
        <w:tc>
          <w:tcPr>
            <w:tcW w:w="1135" w:type="dxa"/>
            <w:vMerge/>
          </w:tcPr>
          <w:p w14:paraId="14AFDF7E" w14:textId="77777777" w:rsidR="00E26857" w:rsidRDefault="00E26857" w:rsidP="00960C58"/>
        </w:tc>
        <w:tc>
          <w:tcPr>
            <w:tcW w:w="612" w:type="dxa"/>
          </w:tcPr>
          <w:p w14:paraId="3A1D939B" w14:textId="21EA7E3D" w:rsidR="00E26857" w:rsidRDefault="00E26857" w:rsidP="00960C58">
            <w:r>
              <w:t>3</w:t>
            </w:r>
          </w:p>
        </w:tc>
        <w:tc>
          <w:tcPr>
            <w:tcW w:w="2736" w:type="dxa"/>
          </w:tcPr>
          <w:p w14:paraId="1BB468F1" w14:textId="02D7B207" w:rsidR="00E26857" w:rsidRDefault="00E26857" w:rsidP="00960C58">
            <w:r>
              <w:t>Number of bins is 6</w:t>
            </w:r>
          </w:p>
        </w:tc>
        <w:tc>
          <w:tcPr>
            <w:tcW w:w="2221" w:type="dxa"/>
            <w:vMerge/>
          </w:tcPr>
          <w:p w14:paraId="732AB1E6" w14:textId="77777777" w:rsidR="00E26857" w:rsidRDefault="00E26857" w:rsidP="00960C58"/>
        </w:tc>
        <w:tc>
          <w:tcPr>
            <w:tcW w:w="2234" w:type="dxa"/>
            <w:vMerge/>
          </w:tcPr>
          <w:p w14:paraId="47F7C847" w14:textId="77777777" w:rsidR="00E26857" w:rsidRDefault="00E26857" w:rsidP="00960C58"/>
        </w:tc>
        <w:tc>
          <w:tcPr>
            <w:tcW w:w="1263" w:type="dxa"/>
            <w:vMerge/>
          </w:tcPr>
          <w:p w14:paraId="07CB3239" w14:textId="77777777" w:rsidR="00E26857" w:rsidRDefault="00E26857" w:rsidP="00960C58"/>
        </w:tc>
      </w:tr>
      <w:tr w:rsidR="00E26857" w14:paraId="7028FD49" w14:textId="77777777" w:rsidTr="00102A9C">
        <w:trPr>
          <w:trHeight w:val="77"/>
        </w:trPr>
        <w:tc>
          <w:tcPr>
            <w:tcW w:w="1135" w:type="dxa"/>
            <w:vMerge/>
          </w:tcPr>
          <w:p w14:paraId="0B3130B4" w14:textId="77777777" w:rsidR="00E26857" w:rsidRDefault="00E26857" w:rsidP="00960C58"/>
        </w:tc>
        <w:tc>
          <w:tcPr>
            <w:tcW w:w="612" w:type="dxa"/>
          </w:tcPr>
          <w:p w14:paraId="792629D3" w14:textId="3BF9AFEB" w:rsidR="00E26857" w:rsidRDefault="00E26857" w:rsidP="00960C58">
            <w:r>
              <w:t>4</w:t>
            </w:r>
          </w:p>
        </w:tc>
        <w:tc>
          <w:tcPr>
            <w:tcW w:w="2736" w:type="dxa"/>
          </w:tcPr>
          <w:p w14:paraId="481F8BF2" w14:textId="47FF4103" w:rsidR="00E26857" w:rsidRDefault="00E26857" w:rsidP="00960C58">
            <w:r>
              <w:t>Start number is 2</w:t>
            </w:r>
          </w:p>
        </w:tc>
        <w:tc>
          <w:tcPr>
            <w:tcW w:w="2221" w:type="dxa"/>
            <w:vMerge/>
          </w:tcPr>
          <w:p w14:paraId="7D48AC56" w14:textId="77777777" w:rsidR="00E26857" w:rsidRDefault="00E26857" w:rsidP="00960C58"/>
        </w:tc>
        <w:tc>
          <w:tcPr>
            <w:tcW w:w="2234" w:type="dxa"/>
            <w:vMerge/>
          </w:tcPr>
          <w:p w14:paraId="68084EE2" w14:textId="77777777" w:rsidR="00E26857" w:rsidRDefault="00E26857" w:rsidP="00960C58"/>
        </w:tc>
        <w:tc>
          <w:tcPr>
            <w:tcW w:w="1263" w:type="dxa"/>
            <w:vMerge/>
          </w:tcPr>
          <w:p w14:paraId="21C726D2" w14:textId="77777777" w:rsidR="00E26857" w:rsidRDefault="00E26857" w:rsidP="00960C58"/>
        </w:tc>
      </w:tr>
      <w:tr w:rsidR="00E26857" w14:paraId="2D040DCC" w14:textId="77777777" w:rsidTr="00CF3245">
        <w:trPr>
          <w:trHeight w:val="232"/>
        </w:trPr>
        <w:tc>
          <w:tcPr>
            <w:tcW w:w="1135" w:type="dxa"/>
            <w:vMerge/>
          </w:tcPr>
          <w:p w14:paraId="583A6C40" w14:textId="77777777" w:rsidR="00E26857" w:rsidRDefault="00E26857" w:rsidP="00960C58"/>
        </w:tc>
        <w:tc>
          <w:tcPr>
            <w:tcW w:w="612" w:type="dxa"/>
          </w:tcPr>
          <w:p w14:paraId="5457AF2B" w14:textId="6689A42F" w:rsidR="00E26857" w:rsidRDefault="00102A9C" w:rsidP="00960C58">
            <w:r>
              <w:t>5</w:t>
            </w:r>
          </w:p>
        </w:tc>
        <w:tc>
          <w:tcPr>
            <w:tcW w:w="2736" w:type="dxa"/>
          </w:tcPr>
          <w:p w14:paraId="42E7E175" w14:textId="389828E3" w:rsidR="00E26857" w:rsidRDefault="00E26857" w:rsidP="00960C58">
            <w:r>
              <w:t>Klik op “Create”</w:t>
            </w:r>
          </w:p>
        </w:tc>
        <w:tc>
          <w:tcPr>
            <w:tcW w:w="2221" w:type="dxa"/>
            <w:vMerge/>
          </w:tcPr>
          <w:p w14:paraId="54C1215D" w14:textId="77777777" w:rsidR="00E26857" w:rsidRDefault="00E26857" w:rsidP="00960C58"/>
        </w:tc>
        <w:tc>
          <w:tcPr>
            <w:tcW w:w="2234" w:type="dxa"/>
            <w:vMerge/>
          </w:tcPr>
          <w:p w14:paraId="1029E127" w14:textId="77777777" w:rsidR="00E26857" w:rsidRDefault="00E26857" w:rsidP="00960C58"/>
        </w:tc>
        <w:tc>
          <w:tcPr>
            <w:tcW w:w="1263" w:type="dxa"/>
            <w:vMerge/>
          </w:tcPr>
          <w:p w14:paraId="31AF4C04" w14:textId="77777777" w:rsidR="00E26857" w:rsidRDefault="00E26857" w:rsidP="00960C58"/>
        </w:tc>
      </w:tr>
      <w:tr w:rsidR="00102A9C" w14:paraId="72728456" w14:textId="77777777" w:rsidTr="00CF3245">
        <w:trPr>
          <w:trHeight w:val="232"/>
        </w:trPr>
        <w:tc>
          <w:tcPr>
            <w:tcW w:w="1135" w:type="dxa"/>
            <w:vMerge w:val="restart"/>
          </w:tcPr>
          <w:p w14:paraId="0CB5E4ED" w14:textId="7D0D53E1" w:rsidR="00102A9C" w:rsidRDefault="00102A9C" w:rsidP="00102A9C">
            <w:r>
              <w:t>BIN_T2</w:t>
            </w:r>
          </w:p>
        </w:tc>
        <w:tc>
          <w:tcPr>
            <w:tcW w:w="612" w:type="dxa"/>
          </w:tcPr>
          <w:p w14:paraId="391C02CF" w14:textId="44D9EBB5" w:rsidR="00102A9C" w:rsidRDefault="00102A9C" w:rsidP="00102A9C">
            <w:r>
              <w:t>1</w:t>
            </w:r>
          </w:p>
        </w:tc>
        <w:tc>
          <w:tcPr>
            <w:tcW w:w="2736" w:type="dxa"/>
          </w:tcPr>
          <w:p w14:paraId="02A48736" w14:textId="72428B18" w:rsidR="00102A9C" w:rsidRDefault="00102A9C" w:rsidP="00102A9C">
            <w:r>
              <w:t>Op het hoofdscherm rechtsklik op “BINS” en klik op “Create bins”</w:t>
            </w:r>
          </w:p>
        </w:tc>
        <w:tc>
          <w:tcPr>
            <w:tcW w:w="2221" w:type="dxa"/>
            <w:vMerge w:val="restart"/>
          </w:tcPr>
          <w:p w14:paraId="7CE3C515" w14:textId="5C4A5DED" w:rsidR="00102A9C" w:rsidRDefault="00102A9C" w:rsidP="00102A9C">
            <w:r>
              <w:t>Als je op de aangemaakte bins klikt dan is het typev in de datagrid “FBINPP”</w:t>
            </w:r>
          </w:p>
        </w:tc>
        <w:tc>
          <w:tcPr>
            <w:tcW w:w="2234" w:type="dxa"/>
            <w:vMerge w:val="restart"/>
          </w:tcPr>
          <w:p w14:paraId="490CA5C0" w14:textId="77777777" w:rsidR="00102A9C" w:rsidRDefault="00102A9C" w:rsidP="00102A9C"/>
        </w:tc>
        <w:tc>
          <w:tcPr>
            <w:tcW w:w="1263" w:type="dxa"/>
            <w:vMerge w:val="restart"/>
          </w:tcPr>
          <w:p w14:paraId="053F8F8B" w14:textId="7412A281" w:rsidR="00102A9C" w:rsidRDefault="00CC2034" w:rsidP="00102A9C">
            <w:r>
              <w:rPr>
                <w:rFonts w:ascii="Calibri" w:hAnsi="Calibri" w:cs="Arial"/>
                <w:color w:val="76923C" w:themeColor="accent3" w:themeShade="BF"/>
              </w:rPr>
              <w:t>PASSED</w:t>
            </w:r>
          </w:p>
        </w:tc>
      </w:tr>
      <w:tr w:rsidR="00102A9C" w14:paraId="5DD4CD20" w14:textId="77777777" w:rsidTr="00CF3245">
        <w:trPr>
          <w:trHeight w:val="232"/>
        </w:trPr>
        <w:tc>
          <w:tcPr>
            <w:tcW w:w="1135" w:type="dxa"/>
            <w:vMerge/>
          </w:tcPr>
          <w:p w14:paraId="2E4BC3F7" w14:textId="77777777" w:rsidR="00102A9C" w:rsidRDefault="00102A9C" w:rsidP="00102A9C"/>
        </w:tc>
        <w:tc>
          <w:tcPr>
            <w:tcW w:w="612" w:type="dxa"/>
          </w:tcPr>
          <w:p w14:paraId="2BA9A3CA" w14:textId="77344735" w:rsidR="00102A9C" w:rsidRDefault="00102A9C" w:rsidP="00102A9C">
            <w:r>
              <w:t>2</w:t>
            </w:r>
          </w:p>
        </w:tc>
        <w:tc>
          <w:tcPr>
            <w:tcW w:w="2736" w:type="dxa"/>
          </w:tcPr>
          <w:p w14:paraId="25FD33AF" w14:textId="7DDEFB98" w:rsidR="00102A9C" w:rsidRDefault="00102A9C" w:rsidP="00102A9C">
            <w:r>
              <w:t>Bin prefix is “BinTest”</w:t>
            </w:r>
          </w:p>
        </w:tc>
        <w:tc>
          <w:tcPr>
            <w:tcW w:w="2221" w:type="dxa"/>
            <w:vMerge/>
          </w:tcPr>
          <w:p w14:paraId="7DB475FF" w14:textId="77777777" w:rsidR="00102A9C" w:rsidRDefault="00102A9C" w:rsidP="00102A9C"/>
        </w:tc>
        <w:tc>
          <w:tcPr>
            <w:tcW w:w="2234" w:type="dxa"/>
            <w:vMerge/>
          </w:tcPr>
          <w:p w14:paraId="0F1FA509" w14:textId="77777777" w:rsidR="00102A9C" w:rsidRDefault="00102A9C" w:rsidP="00102A9C"/>
        </w:tc>
        <w:tc>
          <w:tcPr>
            <w:tcW w:w="1263" w:type="dxa"/>
            <w:vMerge/>
          </w:tcPr>
          <w:p w14:paraId="4C0B053D" w14:textId="77777777" w:rsidR="00102A9C" w:rsidRDefault="00102A9C" w:rsidP="00102A9C"/>
        </w:tc>
      </w:tr>
      <w:tr w:rsidR="00102A9C" w14:paraId="63BE4554" w14:textId="77777777" w:rsidTr="00CF3245">
        <w:trPr>
          <w:trHeight w:val="232"/>
        </w:trPr>
        <w:tc>
          <w:tcPr>
            <w:tcW w:w="1135" w:type="dxa"/>
            <w:vMerge/>
          </w:tcPr>
          <w:p w14:paraId="47CE27E8" w14:textId="77777777" w:rsidR="00102A9C" w:rsidRDefault="00102A9C" w:rsidP="00102A9C"/>
        </w:tc>
        <w:tc>
          <w:tcPr>
            <w:tcW w:w="612" w:type="dxa"/>
          </w:tcPr>
          <w:p w14:paraId="4ADDBC9B" w14:textId="2B9CAEE5" w:rsidR="00102A9C" w:rsidRDefault="00102A9C" w:rsidP="00102A9C">
            <w:r>
              <w:t>3</w:t>
            </w:r>
          </w:p>
        </w:tc>
        <w:tc>
          <w:tcPr>
            <w:tcW w:w="2736" w:type="dxa"/>
          </w:tcPr>
          <w:p w14:paraId="37997188" w14:textId="6AB60ADA" w:rsidR="00102A9C" w:rsidRDefault="00102A9C" w:rsidP="00102A9C">
            <w:r>
              <w:t>Number of bins is 3</w:t>
            </w:r>
          </w:p>
        </w:tc>
        <w:tc>
          <w:tcPr>
            <w:tcW w:w="2221" w:type="dxa"/>
            <w:vMerge/>
          </w:tcPr>
          <w:p w14:paraId="14A5457A" w14:textId="77777777" w:rsidR="00102A9C" w:rsidRDefault="00102A9C" w:rsidP="00102A9C"/>
        </w:tc>
        <w:tc>
          <w:tcPr>
            <w:tcW w:w="2234" w:type="dxa"/>
            <w:vMerge/>
          </w:tcPr>
          <w:p w14:paraId="23670F58" w14:textId="77777777" w:rsidR="00102A9C" w:rsidRDefault="00102A9C" w:rsidP="00102A9C"/>
        </w:tc>
        <w:tc>
          <w:tcPr>
            <w:tcW w:w="1263" w:type="dxa"/>
            <w:vMerge/>
          </w:tcPr>
          <w:p w14:paraId="43C47B62" w14:textId="77777777" w:rsidR="00102A9C" w:rsidRDefault="00102A9C" w:rsidP="00102A9C"/>
        </w:tc>
      </w:tr>
      <w:tr w:rsidR="00102A9C" w14:paraId="6A444656" w14:textId="77777777" w:rsidTr="00CF3245">
        <w:trPr>
          <w:trHeight w:val="232"/>
        </w:trPr>
        <w:tc>
          <w:tcPr>
            <w:tcW w:w="1135" w:type="dxa"/>
            <w:vMerge/>
          </w:tcPr>
          <w:p w14:paraId="1576827B" w14:textId="77777777" w:rsidR="00102A9C" w:rsidRDefault="00102A9C" w:rsidP="00102A9C"/>
        </w:tc>
        <w:tc>
          <w:tcPr>
            <w:tcW w:w="612" w:type="dxa"/>
          </w:tcPr>
          <w:p w14:paraId="7E786FC9" w14:textId="34EE5DBC" w:rsidR="00102A9C" w:rsidRDefault="00102A9C" w:rsidP="00102A9C">
            <w:r>
              <w:t>4</w:t>
            </w:r>
          </w:p>
        </w:tc>
        <w:tc>
          <w:tcPr>
            <w:tcW w:w="2736" w:type="dxa"/>
          </w:tcPr>
          <w:p w14:paraId="6D6580AE" w14:textId="069A4A66" w:rsidR="00102A9C" w:rsidRDefault="00102A9C" w:rsidP="00102A9C">
            <w:r>
              <w:t>Start number is 10</w:t>
            </w:r>
          </w:p>
        </w:tc>
        <w:tc>
          <w:tcPr>
            <w:tcW w:w="2221" w:type="dxa"/>
            <w:vMerge/>
          </w:tcPr>
          <w:p w14:paraId="6A068D6B" w14:textId="4BA6A21C" w:rsidR="00102A9C" w:rsidRDefault="00102A9C" w:rsidP="00102A9C"/>
        </w:tc>
        <w:tc>
          <w:tcPr>
            <w:tcW w:w="2234" w:type="dxa"/>
            <w:vMerge/>
          </w:tcPr>
          <w:p w14:paraId="186C259A" w14:textId="77777777" w:rsidR="00102A9C" w:rsidRDefault="00102A9C" w:rsidP="00102A9C"/>
        </w:tc>
        <w:tc>
          <w:tcPr>
            <w:tcW w:w="1263" w:type="dxa"/>
            <w:vMerge/>
          </w:tcPr>
          <w:p w14:paraId="07EB55B9" w14:textId="77777777" w:rsidR="00102A9C" w:rsidRDefault="00102A9C" w:rsidP="00102A9C"/>
        </w:tc>
      </w:tr>
      <w:tr w:rsidR="00102A9C" w14:paraId="76216308" w14:textId="77777777" w:rsidTr="00CF3245">
        <w:trPr>
          <w:trHeight w:val="232"/>
        </w:trPr>
        <w:tc>
          <w:tcPr>
            <w:tcW w:w="1135" w:type="dxa"/>
            <w:vMerge/>
          </w:tcPr>
          <w:p w14:paraId="6077A41C" w14:textId="77777777" w:rsidR="00102A9C" w:rsidRDefault="00102A9C" w:rsidP="00102A9C"/>
        </w:tc>
        <w:tc>
          <w:tcPr>
            <w:tcW w:w="612" w:type="dxa"/>
          </w:tcPr>
          <w:p w14:paraId="68DFA09C" w14:textId="378EC745" w:rsidR="00102A9C" w:rsidRDefault="00102A9C" w:rsidP="00102A9C">
            <w:r>
              <w:t>5</w:t>
            </w:r>
          </w:p>
        </w:tc>
        <w:tc>
          <w:tcPr>
            <w:tcW w:w="2736" w:type="dxa"/>
          </w:tcPr>
          <w:p w14:paraId="662163BA" w14:textId="52A5FCA3" w:rsidR="00102A9C" w:rsidRDefault="00102A9C" w:rsidP="00102A9C">
            <w:r>
              <w:t>Zet het type bin naar FBINPP</w:t>
            </w:r>
          </w:p>
        </w:tc>
        <w:tc>
          <w:tcPr>
            <w:tcW w:w="2221" w:type="dxa"/>
            <w:vMerge/>
          </w:tcPr>
          <w:p w14:paraId="29FBB55B" w14:textId="77777777" w:rsidR="00102A9C" w:rsidRDefault="00102A9C" w:rsidP="00102A9C"/>
        </w:tc>
        <w:tc>
          <w:tcPr>
            <w:tcW w:w="2234" w:type="dxa"/>
            <w:vMerge/>
          </w:tcPr>
          <w:p w14:paraId="38693548" w14:textId="77777777" w:rsidR="00102A9C" w:rsidRDefault="00102A9C" w:rsidP="00102A9C"/>
        </w:tc>
        <w:tc>
          <w:tcPr>
            <w:tcW w:w="1263" w:type="dxa"/>
            <w:vMerge/>
          </w:tcPr>
          <w:p w14:paraId="372DE11A" w14:textId="77777777" w:rsidR="00102A9C" w:rsidRDefault="00102A9C" w:rsidP="00102A9C"/>
        </w:tc>
      </w:tr>
      <w:tr w:rsidR="00102A9C" w14:paraId="48035B5F" w14:textId="77777777" w:rsidTr="00102A9C">
        <w:trPr>
          <w:trHeight w:val="77"/>
        </w:trPr>
        <w:tc>
          <w:tcPr>
            <w:tcW w:w="1135" w:type="dxa"/>
            <w:vMerge/>
          </w:tcPr>
          <w:p w14:paraId="584B50EB" w14:textId="77777777" w:rsidR="00102A9C" w:rsidRDefault="00102A9C" w:rsidP="00102A9C"/>
        </w:tc>
        <w:tc>
          <w:tcPr>
            <w:tcW w:w="612" w:type="dxa"/>
          </w:tcPr>
          <w:p w14:paraId="5C6C34FD" w14:textId="7B7F70F6" w:rsidR="00102A9C" w:rsidRDefault="00102A9C" w:rsidP="00102A9C">
            <w:r>
              <w:t>6</w:t>
            </w:r>
          </w:p>
        </w:tc>
        <w:tc>
          <w:tcPr>
            <w:tcW w:w="2736" w:type="dxa"/>
          </w:tcPr>
          <w:p w14:paraId="3E39C426" w14:textId="61AE62ED" w:rsidR="00102A9C" w:rsidRDefault="00102A9C" w:rsidP="00102A9C">
            <w:r>
              <w:t>Klik op “Create”</w:t>
            </w:r>
          </w:p>
        </w:tc>
        <w:tc>
          <w:tcPr>
            <w:tcW w:w="2221" w:type="dxa"/>
            <w:vMerge/>
          </w:tcPr>
          <w:p w14:paraId="4926B168" w14:textId="77777777" w:rsidR="00102A9C" w:rsidRDefault="00102A9C" w:rsidP="00102A9C"/>
        </w:tc>
        <w:tc>
          <w:tcPr>
            <w:tcW w:w="2234" w:type="dxa"/>
            <w:vMerge/>
          </w:tcPr>
          <w:p w14:paraId="6C70C72F" w14:textId="77777777" w:rsidR="00102A9C" w:rsidRDefault="00102A9C" w:rsidP="00102A9C"/>
        </w:tc>
        <w:tc>
          <w:tcPr>
            <w:tcW w:w="1263" w:type="dxa"/>
            <w:vMerge/>
          </w:tcPr>
          <w:p w14:paraId="3D963F33" w14:textId="77777777" w:rsidR="00102A9C" w:rsidRDefault="00102A9C" w:rsidP="00102A9C"/>
        </w:tc>
      </w:tr>
      <w:tr w:rsidR="00102A9C" w14:paraId="17441119" w14:textId="77777777" w:rsidTr="00CF3245">
        <w:trPr>
          <w:trHeight w:val="232"/>
        </w:trPr>
        <w:tc>
          <w:tcPr>
            <w:tcW w:w="1135" w:type="dxa"/>
            <w:vMerge w:val="restart"/>
          </w:tcPr>
          <w:p w14:paraId="0F920482" w14:textId="723A1D60" w:rsidR="00102A9C" w:rsidRDefault="00102A9C" w:rsidP="00102A9C">
            <w:r>
              <w:t>BIN_T3.1</w:t>
            </w:r>
          </w:p>
        </w:tc>
        <w:tc>
          <w:tcPr>
            <w:tcW w:w="612" w:type="dxa"/>
          </w:tcPr>
          <w:p w14:paraId="6FC3A7F2" w14:textId="5AABD4B9" w:rsidR="00102A9C" w:rsidRDefault="00102A9C" w:rsidP="00102A9C">
            <w:r>
              <w:t>1</w:t>
            </w:r>
          </w:p>
        </w:tc>
        <w:tc>
          <w:tcPr>
            <w:tcW w:w="2736" w:type="dxa"/>
          </w:tcPr>
          <w:p w14:paraId="400EDC03" w14:textId="151D56A3" w:rsidR="00102A9C" w:rsidRDefault="00102A9C" w:rsidP="00102A9C">
            <w:r>
              <w:t>Rechtsklik op een bin en klik “remove” (bin zit niet in een subroute)</w:t>
            </w:r>
          </w:p>
        </w:tc>
        <w:tc>
          <w:tcPr>
            <w:tcW w:w="2221" w:type="dxa"/>
            <w:vMerge w:val="restart"/>
          </w:tcPr>
          <w:p w14:paraId="151B248D" w14:textId="0292F41E" w:rsidR="00102A9C" w:rsidRDefault="00102A9C" w:rsidP="00102A9C">
            <w:r>
              <w:t>Bin is verwijderd uit het systeem</w:t>
            </w:r>
          </w:p>
        </w:tc>
        <w:tc>
          <w:tcPr>
            <w:tcW w:w="2234" w:type="dxa"/>
            <w:vMerge w:val="restart"/>
          </w:tcPr>
          <w:p w14:paraId="4D55F74F" w14:textId="77777777" w:rsidR="00102A9C" w:rsidRDefault="00102A9C" w:rsidP="00102A9C"/>
        </w:tc>
        <w:tc>
          <w:tcPr>
            <w:tcW w:w="1263" w:type="dxa"/>
            <w:vMerge w:val="restart"/>
          </w:tcPr>
          <w:p w14:paraId="75FD737A" w14:textId="59DC0B75" w:rsidR="00102A9C" w:rsidRDefault="00CC2034" w:rsidP="00102A9C">
            <w:r>
              <w:rPr>
                <w:rFonts w:ascii="Calibri" w:hAnsi="Calibri" w:cs="Arial"/>
                <w:color w:val="76923C" w:themeColor="accent3" w:themeShade="BF"/>
              </w:rPr>
              <w:t>PASSED</w:t>
            </w:r>
          </w:p>
        </w:tc>
      </w:tr>
      <w:tr w:rsidR="00102A9C" w14:paraId="1D10CA14" w14:textId="77777777" w:rsidTr="00CF3245">
        <w:trPr>
          <w:trHeight w:val="232"/>
        </w:trPr>
        <w:tc>
          <w:tcPr>
            <w:tcW w:w="1135" w:type="dxa"/>
            <w:vMerge/>
          </w:tcPr>
          <w:p w14:paraId="669C5ACF" w14:textId="77777777" w:rsidR="00102A9C" w:rsidRDefault="00102A9C" w:rsidP="00102A9C"/>
        </w:tc>
        <w:tc>
          <w:tcPr>
            <w:tcW w:w="612" w:type="dxa"/>
          </w:tcPr>
          <w:p w14:paraId="17549E01" w14:textId="7DC08675" w:rsidR="00102A9C" w:rsidRDefault="00102A9C" w:rsidP="00102A9C">
            <w:r>
              <w:t>2</w:t>
            </w:r>
          </w:p>
        </w:tc>
        <w:tc>
          <w:tcPr>
            <w:tcW w:w="2736" w:type="dxa"/>
          </w:tcPr>
          <w:p w14:paraId="243E47EF" w14:textId="448D59F3" w:rsidR="00102A9C" w:rsidRDefault="00102A9C" w:rsidP="00102A9C">
            <w:r>
              <w:t>Klik “Yes”</w:t>
            </w:r>
          </w:p>
        </w:tc>
        <w:tc>
          <w:tcPr>
            <w:tcW w:w="2221" w:type="dxa"/>
            <w:vMerge/>
          </w:tcPr>
          <w:p w14:paraId="045A5ED0" w14:textId="77777777" w:rsidR="00102A9C" w:rsidRDefault="00102A9C" w:rsidP="00102A9C"/>
        </w:tc>
        <w:tc>
          <w:tcPr>
            <w:tcW w:w="2234" w:type="dxa"/>
            <w:vMerge/>
          </w:tcPr>
          <w:p w14:paraId="19F413E0" w14:textId="77777777" w:rsidR="00102A9C" w:rsidRDefault="00102A9C" w:rsidP="00102A9C"/>
        </w:tc>
        <w:tc>
          <w:tcPr>
            <w:tcW w:w="1263" w:type="dxa"/>
            <w:vMerge/>
          </w:tcPr>
          <w:p w14:paraId="43AB48B3" w14:textId="77777777" w:rsidR="00102A9C" w:rsidRDefault="00102A9C" w:rsidP="00102A9C"/>
        </w:tc>
      </w:tr>
      <w:tr w:rsidR="00102A9C" w14:paraId="20A8D3E9" w14:textId="77777777" w:rsidTr="00CF3245">
        <w:trPr>
          <w:trHeight w:val="232"/>
        </w:trPr>
        <w:tc>
          <w:tcPr>
            <w:tcW w:w="1135" w:type="dxa"/>
            <w:vMerge w:val="restart"/>
          </w:tcPr>
          <w:p w14:paraId="2498FCC9" w14:textId="088AB08F" w:rsidR="00102A9C" w:rsidRDefault="00102A9C" w:rsidP="00102A9C">
            <w:r>
              <w:t>BIN_T3.2</w:t>
            </w:r>
          </w:p>
        </w:tc>
        <w:tc>
          <w:tcPr>
            <w:tcW w:w="612" w:type="dxa"/>
          </w:tcPr>
          <w:p w14:paraId="1C267174" w14:textId="3A85EB1B" w:rsidR="00102A9C" w:rsidRDefault="00102A9C" w:rsidP="00102A9C">
            <w:r>
              <w:t>1</w:t>
            </w:r>
          </w:p>
        </w:tc>
        <w:tc>
          <w:tcPr>
            <w:tcW w:w="2736" w:type="dxa"/>
          </w:tcPr>
          <w:p w14:paraId="09DB3F18" w14:textId="6693C7A2" w:rsidR="00102A9C" w:rsidRDefault="00102A9C" w:rsidP="00102A9C">
            <w:r>
              <w:t>Rechtsklik op een bin en klik “remove” (bin zit in een subroute)</w:t>
            </w:r>
          </w:p>
        </w:tc>
        <w:tc>
          <w:tcPr>
            <w:tcW w:w="2221" w:type="dxa"/>
            <w:vMerge w:val="restart"/>
          </w:tcPr>
          <w:p w14:paraId="3B1027ED" w14:textId="63B76AEA" w:rsidR="00102A9C" w:rsidRDefault="00102A9C" w:rsidP="00102A9C">
            <w:r>
              <w:t>Bin is verwijderd uit het systeem en uit de subroutes waar die bij</w:t>
            </w:r>
            <w:r w:rsidR="004B531C">
              <w:t xml:space="preserve"> </w:t>
            </w:r>
            <w:r>
              <w:t>hoorde</w:t>
            </w:r>
          </w:p>
        </w:tc>
        <w:tc>
          <w:tcPr>
            <w:tcW w:w="2234" w:type="dxa"/>
            <w:vMerge w:val="restart"/>
          </w:tcPr>
          <w:p w14:paraId="75D88F61" w14:textId="77777777" w:rsidR="00102A9C" w:rsidRDefault="00102A9C" w:rsidP="00102A9C"/>
        </w:tc>
        <w:tc>
          <w:tcPr>
            <w:tcW w:w="1263" w:type="dxa"/>
            <w:vMerge w:val="restart"/>
          </w:tcPr>
          <w:p w14:paraId="168AFFFA" w14:textId="1543DD29" w:rsidR="00102A9C" w:rsidRPr="00DE20B5" w:rsidRDefault="00DE20B5" w:rsidP="00DE20B5">
            <w:r>
              <w:rPr>
                <w:rFonts w:ascii="Calibri" w:hAnsi="Calibri" w:cs="Arial"/>
                <w:color w:val="76923C" w:themeColor="accent3" w:themeShade="BF"/>
              </w:rPr>
              <w:t>PASSED</w:t>
            </w:r>
          </w:p>
        </w:tc>
      </w:tr>
      <w:tr w:rsidR="00102A9C" w14:paraId="5C4E62D2" w14:textId="77777777" w:rsidTr="00CF3245">
        <w:trPr>
          <w:trHeight w:val="232"/>
        </w:trPr>
        <w:tc>
          <w:tcPr>
            <w:tcW w:w="1135" w:type="dxa"/>
            <w:vMerge/>
          </w:tcPr>
          <w:p w14:paraId="07D659BB" w14:textId="77777777" w:rsidR="00102A9C" w:rsidRDefault="00102A9C" w:rsidP="00102A9C"/>
        </w:tc>
        <w:tc>
          <w:tcPr>
            <w:tcW w:w="612" w:type="dxa"/>
          </w:tcPr>
          <w:p w14:paraId="453D045E" w14:textId="1DEE0C24" w:rsidR="00102A9C" w:rsidRDefault="00102A9C" w:rsidP="00102A9C">
            <w:r>
              <w:t>2</w:t>
            </w:r>
          </w:p>
        </w:tc>
        <w:tc>
          <w:tcPr>
            <w:tcW w:w="2736" w:type="dxa"/>
          </w:tcPr>
          <w:p w14:paraId="50DD7525" w14:textId="1D09D99D" w:rsidR="00102A9C" w:rsidRDefault="00102A9C" w:rsidP="00102A9C">
            <w:r>
              <w:t>Systeem toont in welke subroute de bin zichzelf bevind. Klik “Yes”</w:t>
            </w:r>
          </w:p>
        </w:tc>
        <w:tc>
          <w:tcPr>
            <w:tcW w:w="2221" w:type="dxa"/>
            <w:vMerge/>
          </w:tcPr>
          <w:p w14:paraId="5AE3F4F7" w14:textId="77777777" w:rsidR="00102A9C" w:rsidRDefault="00102A9C" w:rsidP="00102A9C"/>
        </w:tc>
        <w:tc>
          <w:tcPr>
            <w:tcW w:w="2234" w:type="dxa"/>
            <w:vMerge/>
          </w:tcPr>
          <w:p w14:paraId="7639907A" w14:textId="77777777" w:rsidR="00102A9C" w:rsidRDefault="00102A9C" w:rsidP="00102A9C"/>
        </w:tc>
        <w:tc>
          <w:tcPr>
            <w:tcW w:w="1263" w:type="dxa"/>
            <w:vMerge/>
          </w:tcPr>
          <w:p w14:paraId="196895FA" w14:textId="77777777" w:rsidR="00102A9C" w:rsidRDefault="00102A9C" w:rsidP="00102A9C"/>
        </w:tc>
      </w:tr>
      <w:tr w:rsidR="0032678C" w14:paraId="67195262" w14:textId="77777777" w:rsidTr="00CF3245">
        <w:trPr>
          <w:trHeight w:val="232"/>
        </w:trPr>
        <w:tc>
          <w:tcPr>
            <w:tcW w:w="1135" w:type="dxa"/>
            <w:vMerge w:val="restart"/>
          </w:tcPr>
          <w:p w14:paraId="46320BAC" w14:textId="4CA9B18E" w:rsidR="0032678C" w:rsidRDefault="0032678C" w:rsidP="00102A9C">
            <w:r>
              <w:t>BIN_T4</w:t>
            </w:r>
          </w:p>
        </w:tc>
        <w:tc>
          <w:tcPr>
            <w:tcW w:w="612" w:type="dxa"/>
          </w:tcPr>
          <w:p w14:paraId="08F6A938" w14:textId="250D6FED" w:rsidR="0032678C" w:rsidRDefault="0032678C" w:rsidP="00102A9C">
            <w:r>
              <w:t>1</w:t>
            </w:r>
          </w:p>
        </w:tc>
        <w:tc>
          <w:tcPr>
            <w:tcW w:w="2736" w:type="dxa"/>
          </w:tcPr>
          <w:p w14:paraId="79C673C0" w14:textId="34EB14BA" w:rsidR="0032678C" w:rsidRDefault="0032678C" w:rsidP="00102A9C">
            <w:r>
              <w:t xml:space="preserve">Klik op een bin </w:t>
            </w:r>
          </w:p>
        </w:tc>
        <w:tc>
          <w:tcPr>
            <w:tcW w:w="2221" w:type="dxa"/>
            <w:vMerge w:val="restart"/>
          </w:tcPr>
          <w:p w14:paraId="4D53859C" w14:textId="526FF62A" w:rsidR="0032678C" w:rsidRDefault="0032678C" w:rsidP="00102A9C">
            <w:r>
              <w:t>Bin type is nu een FBIN</w:t>
            </w:r>
          </w:p>
        </w:tc>
        <w:tc>
          <w:tcPr>
            <w:tcW w:w="2234" w:type="dxa"/>
            <w:vMerge w:val="restart"/>
          </w:tcPr>
          <w:p w14:paraId="18398B10" w14:textId="77777777" w:rsidR="0032678C" w:rsidRDefault="0032678C" w:rsidP="00102A9C"/>
        </w:tc>
        <w:tc>
          <w:tcPr>
            <w:tcW w:w="1263" w:type="dxa"/>
            <w:vMerge w:val="restart"/>
          </w:tcPr>
          <w:p w14:paraId="7298B309" w14:textId="2DF6C894" w:rsidR="0032678C" w:rsidRDefault="00DE20B5" w:rsidP="00102A9C">
            <w:r>
              <w:rPr>
                <w:rFonts w:ascii="Calibri" w:hAnsi="Calibri" w:cs="Arial"/>
                <w:color w:val="FF0000"/>
              </w:rPr>
              <w:t>FAILED</w:t>
            </w:r>
          </w:p>
        </w:tc>
      </w:tr>
      <w:tr w:rsidR="0032678C" w14:paraId="1CDC30F2" w14:textId="77777777" w:rsidTr="00CF3245">
        <w:trPr>
          <w:trHeight w:val="232"/>
        </w:trPr>
        <w:tc>
          <w:tcPr>
            <w:tcW w:w="1135" w:type="dxa"/>
            <w:vMerge/>
          </w:tcPr>
          <w:p w14:paraId="517A6C04" w14:textId="77777777" w:rsidR="0032678C" w:rsidRDefault="0032678C" w:rsidP="00102A9C"/>
        </w:tc>
        <w:tc>
          <w:tcPr>
            <w:tcW w:w="612" w:type="dxa"/>
          </w:tcPr>
          <w:p w14:paraId="608EBD4D" w14:textId="2D4785D4" w:rsidR="0032678C" w:rsidRDefault="0032678C" w:rsidP="00102A9C">
            <w:r>
              <w:t>2</w:t>
            </w:r>
          </w:p>
        </w:tc>
        <w:tc>
          <w:tcPr>
            <w:tcW w:w="2736" w:type="dxa"/>
          </w:tcPr>
          <w:p w14:paraId="5F0129BC" w14:textId="5F1AE5E4" w:rsidR="0032678C" w:rsidRDefault="0032678C" w:rsidP="00102A9C">
            <w:r>
              <w:t>In de datagrid verander LoctypeID naar FBIN (van een bin die geen FBin is)</w:t>
            </w:r>
          </w:p>
        </w:tc>
        <w:tc>
          <w:tcPr>
            <w:tcW w:w="2221" w:type="dxa"/>
            <w:vMerge/>
          </w:tcPr>
          <w:p w14:paraId="4AAAE750" w14:textId="27B0792B" w:rsidR="0032678C" w:rsidRDefault="0032678C" w:rsidP="00102A9C"/>
        </w:tc>
        <w:tc>
          <w:tcPr>
            <w:tcW w:w="2234" w:type="dxa"/>
            <w:vMerge/>
          </w:tcPr>
          <w:p w14:paraId="1978D5FC" w14:textId="77777777" w:rsidR="0032678C" w:rsidRDefault="0032678C" w:rsidP="00102A9C"/>
        </w:tc>
        <w:tc>
          <w:tcPr>
            <w:tcW w:w="1263" w:type="dxa"/>
            <w:vMerge/>
          </w:tcPr>
          <w:p w14:paraId="4BB5E9EE" w14:textId="77777777" w:rsidR="0032678C" w:rsidRDefault="0032678C" w:rsidP="00102A9C"/>
        </w:tc>
      </w:tr>
      <w:tr w:rsidR="0032678C" w14:paraId="2ABA8901" w14:textId="77777777" w:rsidTr="00CF3245">
        <w:trPr>
          <w:trHeight w:val="232"/>
        </w:trPr>
        <w:tc>
          <w:tcPr>
            <w:tcW w:w="1135" w:type="dxa"/>
            <w:vMerge/>
          </w:tcPr>
          <w:p w14:paraId="072B0826" w14:textId="77777777" w:rsidR="0032678C" w:rsidRDefault="0032678C" w:rsidP="00102A9C"/>
        </w:tc>
        <w:tc>
          <w:tcPr>
            <w:tcW w:w="612" w:type="dxa"/>
          </w:tcPr>
          <w:p w14:paraId="18E45839" w14:textId="2BE5DACD" w:rsidR="0032678C" w:rsidRDefault="0032678C" w:rsidP="00102A9C">
            <w:r>
              <w:t>3</w:t>
            </w:r>
          </w:p>
        </w:tc>
        <w:tc>
          <w:tcPr>
            <w:tcW w:w="2736" w:type="dxa"/>
          </w:tcPr>
          <w:p w14:paraId="0B1941F3" w14:textId="7090DE80" w:rsidR="0032678C" w:rsidRDefault="0032678C" w:rsidP="00102A9C">
            <w:r>
              <w:t>Klik op “Save”</w:t>
            </w:r>
          </w:p>
        </w:tc>
        <w:tc>
          <w:tcPr>
            <w:tcW w:w="2221" w:type="dxa"/>
            <w:vMerge/>
          </w:tcPr>
          <w:p w14:paraId="6303C671" w14:textId="77777777" w:rsidR="0032678C" w:rsidRDefault="0032678C" w:rsidP="00102A9C"/>
        </w:tc>
        <w:tc>
          <w:tcPr>
            <w:tcW w:w="2234" w:type="dxa"/>
            <w:vMerge/>
          </w:tcPr>
          <w:p w14:paraId="22E0BB9D" w14:textId="77777777" w:rsidR="0032678C" w:rsidRDefault="0032678C" w:rsidP="00102A9C"/>
        </w:tc>
        <w:tc>
          <w:tcPr>
            <w:tcW w:w="1263" w:type="dxa"/>
            <w:vMerge/>
          </w:tcPr>
          <w:p w14:paraId="228A325B" w14:textId="77777777" w:rsidR="0032678C" w:rsidRDefault="0032678C" w:rsidP="00102A9C"/>
        </w:tc>
      </w:tr>
    </w:tbl>
    <w:p w14:paraId="66B762E9" w14:textId="77777777" w:rsidR="004B531C" w:rsidRDefault="004B531C">
      <w:r>
        <w:br w:type="page"/>
      </w:r>
    </w:p>
    <w:tbl>
      <w:tblPr>
        <w:tblStyle w:val="TableGrid"/>
        <w:tblW w:w="10201" w:type="dxa"/>
        <w:tblLook w:val="04A0" w:firstRow="1" w:lastRow="0" w:firstColumn="1" w:lastColumn="0" w:noHBand="0" w:noVBand="1"/>
      </w:tblPr>
      <w:tblGrid>
        <w:gridCol w:w="1135"/>
        <w:gridCol w:w="612"/>
        <w:gridCol w:w="2736"/>
        <w:gridCol w:w="2221"/>
        <w:gridCol w:w="2234"/>
        <w:gridCol w:w="1263"/>
      </w:tblGrid>
      <w:tr w:rsidR="007D6CE2" w14:paraId="0C7D39E2" w14:textId="77777777" w:rsidTr="00CF3245">
        <w:trPr>
          <w:trHeight w:val="232"/>
        </w:trPr>
        <w:tc>
          <w:tcPr>
            <w:tcW w:w="1135" w:type="dxa"/>
            <w:vMerge w:val="restart"/>
          </w:tcPr>
          <w:p w14:paraId="464E7374" w14:textId="0E8D886C" w:rsidR="007D6CE2" w:rsidRDefault="007D6CE2" w:rsidP="00102A9C">
            <w:r>
              <w:lastRenderedPageBreak/>
              <w:t>BIN_T5</w:t>
            </w:r>
          </w:p>
        </w:tc>
        <w:tc>
          <w:tcPr>
            <w:tcW w:w="612" w:type="dxa"/>
          </w:tcPr>
          <w:p w14:paraId="4AB0042E" w14:textId="08422BAE" w:rsidR="007D6CE2" w:rsidRDefault="007D6CE2" w:rsidP="00102A9C">
            <w:r>
              <w:t>1</w:t>
            </w:r>
          </w:p>
        </w:tc>
        <w:tc>
          <w:tcPr>
            <w:tcW w:w="2736" w:type="dxa"/>
          </w:tcPr>
          <w:p w14:paraId="5D9D26C9" w14:textId="6C015652" w:rsidR="007D6CE2" w:rsidRDefault="007D6CE2" w:rsidP="00102A9C">
            <w:r>
              <w:t>Rechtsklik op een bin en klik dan op “set binstock”</w:t>
            </w:r>
          </w:p>
        </w:tc>
        <w:tc>
          <w:tcPr>
            <w:tcW w:w="2221" w:type="dxa"/>
            <w:vMerge w:val="restart"/>
          </w:tcPr>
          <w:p w14:paraId="70E5D132" w14:textId="0D199050" w:rsidR="007D6CE2" w:rsidRDefault="007D6CE2" w:rsidP="00102A9C">
            <w:r>
              <w:t>In de database is de binstock bij de desbetreffende bin aangepast naar 5</w:t>
            </w:r>
          </w:p>
        </w:tc>
        <w:tc>
          <w:tcPr>
            <w:tcW w:w="2234" w:type="dxa"/>
            <w:vMerge w:val="restart"/>
          </w:tcPr>
          <w:p w14:paraId="3B9765BF" w14:textId="77777777" w:rsidR="007D6CE2" w:rsidRDefault="007D6CE2" w:rsidP="00102A9C"/>
        </w:tc>
        <w:tc>
          <w:tcPr>
            <w:tcW w:w="1263" w:type="dxa"/>
            <w:vMerge w:val="restart"/>
          </w:tcPr>
          <w:p w14:paraId="3A273085" w14:textId="360A1D59" w:rsidR="007D6CE2" w:rsidRDefault="00DE20B5" w:rsidP="00102A9C">
            <w:r>
              <w:rPr>
                <w:rFonts w:ascii="Calibri" w:hAnsi="Calibri" w:cs="Arial"/>
                <w:color w:val="76923C" w:themeColor="accent3" w:themeShade="BF"/>
              </w:rPr>
              <w:t>PASSED</w:t>
            </w:r>
          </w:p>
        </w:tc>
      </w:tr>
      <w:tr w:rsidR="007D6CE2" w14:paraId="3EF2A9EB" w14:textId="77777777" w:rsidTr="00CF3245">
        <w:trPr>
          <w:trHeight w:val="232"/>
        </w:trPr>
        <w:tc>
          <w:tcPr>
            <w:tcW w:w="1135" w:type="dxa"/>
            <w:vMerge/>
          </w:tcPr>
          <w:p w14:paraId="3B22453B" w14:textId="77777777" w:rsidR="007D6CE2" w:rsidRDefault="007D6CE2" w:rsidP="00102A9C"/>
        </w:tc>
        <w:tc>
          <w:tcPr>
            <w:tcW w:w="612" w:type="dxa"/>
          </w:tcPr>
          <w:p w14:paraId="2CC6AFC4" w14:textId="6D9274D2" w:rsidR="007D6CE2" w:rsidRDefault="007D6CE2" w:rsidP="00102A9C">
            <w:r>
              <w:t>2</w:t>
            </w:r>
          </w:p>
        </w:tc>
        <w:tc>
          <w:tcPr>
            <w:tcW w:w="2736" w:type="dxa"/>
          </w:tcPr>
          <w:p w14:paraId="5D51C90B" w14:textId="12B6C221" w:rsidR="007D6CE2" w:rsidRDefault="007D6CE2" w:rsidP="00102A9C">
            <w:r>
              <w:t>Vul de 5 in bij binstock</w:t>
            </w:r>
          </w:p>
        </w:tc>
        <w:tc>
          <w:tcPr>
            <w:tcW w:w="2221" w:type="dxa"/>
            <w:vMerge/>
          </w:tcPr>
          <w:p w14:paraId="259A98D8" w14:textId="77777777" w:rsidR="007D6CE2" w:rsidRDefault="007D6CE2" w:rsidP="00102A9C"/>
        </w:tc>
        <w:tc>
          <w:tcPr>
            <w:tcW w:w="2234" w:type="dxa"/>
            <w:vMerge/>
          </w:tcPr>
          <w:p w14:paraId="36E654E3" w14:textId="77777777" w:rsidR="007D6CE2" w:rsidRDefault="007D6CE2" w:rsidP="00102A9C"/>
        </w:tc>
        <w:tc>
          <w:tcPr>
            <w:tcW w:w="1263" w:type="dxa"/>
            <w:vMerge/>
          </w:tcPr>
          <w:p w14:paraId="3D5347B4" w14:textId="77777777" w:rsidR="007D6CE2" w:rsidRDefault="007D6CE2" w:rsidP="00102A9C"/>
        </w:tc>
      </w:tr>
      <w:tr w:rsidR="00102A9C" w14:paraId="27E1045C" w14:textId="77777777" w:rsidTr="00CF3245">
        <w:trPr>
          <w:trHeight w:val="232"/>
        </w:trPr>
        <w:tc>
          <w:tcPr>
            <w:tcW w:w="1135" w:type="dxa"/>
          </w:tcPr>
          <w:p w14:paraId="3759949F" w14:textId="02A7E3A0" w:rsidR="00102A9C" w:rsidRDefault="007D6CE2" w:rsidP="00102A9C">
            <w:r>
              <w:t>BIN_T6</w:t>
            </w:r>
          </w:p>
        </w:tc>
        <w:tc>
          <w:tcPr>
            <w:tcW w:w="612" w:type="dxa"/>
          </w:tcPr>
          <w:p w14:paraId="02A75AE7" w14:textId="31699EE2" w:rsidR="00102A9C" w:rsidRDefault="004B531C" w:rsidP="00102A9C">
            <w:r>
              <w:t>1</w:t>
            </w:r>
          </w:p>
        </w:tc>
        <w:tc>
          <w:tcPr>
            <w:tcW w:w="2736" w:type="dxa"/>
          </w:tcPr>
          <w:p w14:paraId="6956F9CD" w14:textId="0673091E" w:rsidR="00102A9C" w:rsidRDefault="007D6CE2" w:rsidP="00102A9C">
            <w:r>
              <w:t xml:space="preserve">Rechtsklik op een </w:t>
            </w:r>
            <w:r w:rsidR="004B531C">
              <w:t xml:space="preserve">groene </w:t>
            </w:r>
            <w:r>
              <w:t>bin en klik dan op “Validate”</w:t>
            </w:r>
          </w:p>
        </w:tc>
        <w:tc>
          <w:tcPr>
            <w:tcW w:w="2221" w:type="dxa"/>
          </w:tcPr>
          <w:p w14:paraId="48BA1BEB" w14:textId="1272AB08" w:rsidR="00102A9C" w:rsidRDefault="004B531C" w:rsidP="00102A9C">
            <w:r>
              <w:t>Bin is valide</w:t>
            </w:r>
          </w:p>
        </w:tc>
        <w:tc>
          <w:tcPr>
            <w:tcW w:w="2234" w:type="dxa"/>
          </w:tcPr>
          <w:p w14:paraId="26CDED2D" w14:textId="77777777" w:rsidR="00102A9C" w:rsidRDefault="00102A9C" w:rsidP="00102A9C"/>
        </w:tc>
        <w:tc>
          <w:tcPr>
            <w:tcW w:w="1263" w:type="dxa"/>
          </w:tcPr>
          <w:p w14:paraId="5FBA3706" w14:textId="05DDD3F9" w:rsidR="00102A9C" w:rsidRPr="00DE20B5" w:rsidRDefault="00DE20B5" w:rsidP="00DE20B5">
            <w:r>
              <w:rPr>
                <w:rFonts w:ascii="Calibri" w:hAnsi="Calibri" w:cs="Arial"/>
                <w:color w:val="76923C" w:themeColor="accent3" w:themeShade="BF"/>
              </w:rPr>
              <w:t>PASSED</w:t>
            </w:r>
          </w:p>
        </w:tc>
      </w:tr>
      <w:tr w:rsidR="00102A9C" w14:paraId="6D928595" w14:textId="77777777" w:rsidTr="00CF3245">
        <w:trPr>
          <w:trHeight w:val="232"/>
        </w:trPr>
        <w:tc>
          <w:tcPr>
            <w:tcW w:w="1135" w:type="dxa"/>
          </w:tcPr>
          <w:p w14:paraId="7E70FFBB" w14:textId="05980804" w:rsidR="00102A9C" w:rsidRDefault="004B531C" w:rsidP="00102A9C">
            <w:r>
              <w:t>BIN_T7</w:t>
            </w:r>
          </w:p>
        </w:tc>
        <w:tc>
          <w:tcPr>
            <w:tcW w:w="612" w:type="dxa"/>
          </w:tcPr>
          <w:p w14:paraId="500F9F9F" w14:textId="77777777" w:rsidR="00102A9C" w:rsidRDefault="00102A9C" w:rsidP="00102A9C"/>
        </w:tc>
        <w:tc>
          <w:tcPr>
            <w:tcW w:w="2736" w:type="dxa"/>
          </w:tcPr>
          <w:p w14:paraId="026B65D1" w14:textId="66CE883B" w:rsidR="00102A9C" w:rsidRDefault="004B531C" w:rsidP="00102A9C">
            <w:r>
              <w:t>OP het hoofdscherm klik op “Check all bins parameters”</w:t>
            </w:r>
          </w:p>
        </w:tc>
        <w:tc>
          <w:tcPr>
            <w:tcW w:w="2221" w:type="dxa"/>
          </w:tcPr>
          <w:p w14:paraId="6D2DA83D" w14:textId="7A532B77" w:rsidR="00102A9C" w:rsidRDefault="004B531C" w:rsidP="00102A9C">
            <w:r>
              <w:t>Alle bins zonder parameters zullen in een scherm getoond worden</w:t>
            </w:r>
          </w:p>
        </w:tc>
        <w:tc>
          <w:tcPr>
            <w:tcW w:w="2234" w:type="dxa"/>
          </w:tcPr>
          <w:p w14:paraId="0B9C178A" w14:textId="77777777" w:rsidR="00102A9C" w:rsidRDefault="00102A9C" w:rsidP="00102A9C"/>
        </w:tc>
        <w:tc>
          <w:tcPr>
            <w:tcW w:w="1263" w:type="dxa"/>
          </w:tcPr>
          <w:p w14:paraId="7E3FB869" w14:textId="2A19B56D" w:rsidR="00102A9C" w:rsidRDefault="00DE20B5" w:rsidP="00102A9C">
            <w:r>
              <w:rPr>
                <w:rFonts w:ascii="Calibri" w:hAnsi="Calibri" w:cs="Arial"/>
                <w:color w:val="76923C" w:themeColor="accent3" w:themeShade="BF"/>
              </w:rPr>
              <w:t>PASSED</w:t>
            </w:r>
          </w:p>
        </w:tc>
      </w:tr>
    </w:tbl>
    <w:p w14:paraId="0C89301B" w14:textId="77777777" w:rsidR="001A0373" w:rsidRDefault="001A0373"/>
    <w:p w14:paraId="7CCFE9F8" w14:textId="43576338" w:rsidR="00AF65B3" w:rsidRPr="007B1BEB" w:rsidRDefault="001A0373" w:rsidP="007B1BEB">
      <w:pPr>
        <w:rPr>
          <w:rFonts w:asciiTheme="majorHAnsi" w:hAnsiTheme="majorHAnsi" w:cs="Tahoma"/>
          <w:b/>
          <w:iCs/>
          <w:color w:val="C00000"/>
          <w:sz w:val="24"/>
          <w:szCs w:val="28"/>
        </w:rPr>
      </w:pPr>
      <w:r>
        <w:br w:type="page"/>
      </w:r>
    </w:p>
    <w:p w14:paraId="306DA19E" w14:textId="25D2EA92" w:rsidR="007B1BEB" w:rsidRDefault="00AF65B3" w:rsidP="00AF65B3">
      <w:pPr>
        <w:pStyle w:val="Heading2"/>
      </w:pPr>
      <w:bookmarkStart w:id="43" w:name="_Toc511125534"/>
      <w:r>
        <w:lastRenderedPageBreak/>
        <w:t>Parameter testgevallen</w:t>
      </w:r>
      <w:bookmarkEnd w:id="43"/>
    </w:p>
    <w:p w14:paraId="277D9937" w14:textId="00AE2BAB" w:rsidR="00CF3245" w:rsidRDefault="00CF3245" w:rsidP="00CF3245"/>
    <w:p w14:paraId="34CDFDFD" w14:textId="14076B6F" w:rsidR="00BE4689" w:rsidRPr="00BE4689" w:rsidRDefault="00BE4689" w:rsidP="00BE4689">
      <w:pPr>
        <w:pStyle w:val="TOC1"/>
        <w:rPr>
          <w:smallCaps w:val="0"/>
        </w:rPr>
      </w:pPr>
      <w:r>
        <w:t>P</w:t>
      </w:r>
      <w:r>
        <w:rPr>
          <w:smallCaps w:val="0"/>
        </w:rPr>
        <w:t>rocesscell</w:t>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CF3245" w14:paraId="27F02543" w14:textId="77777777" w:rsidTr="00A85042">
        <w:tc>
          <w:tcPr>
            <w:tcW w:w="1135" w:type="dxa"/>
            <w:shd w:val="clear" w:color="auto" w:fill="E5B8B7" w:themeFill="accent2" w:themeFillTint="66"/>
          </w:tcPr>
          <w:p w14:paraId="72D86624" w14:textId="77777777" w:rsidR="00CF3245" w:rsidRDefault="00CF3245" w:rsidP="00CF3245">
            <w:r>
              <w:t>Testcase ID</w:t>
            </w:r>
          </w:p>
        </w:tc>
        <w:tc>
          <w:tcPr>
            <w:tcW w:w="612" w:type="dxa"/>
            <w:shd w:val="clear" w:color="auto" w:fill="E5B8B7" w:themeFill="accent2" w:themeFillTint="66"/>
          </w:tcPr>
          <w:p w14:paraId="72D365A4" w14:textId="77777777" w:rsidR="00CF3245" w:rsidRDefault="00CF3245" w:rsidP="00CF3245">
            <w:r>
              <w:t>Stap</w:t>
            </w:r>
          </w:p>
        </w:tc>
        <w:tc>
          <w:tcPr>
            <w:tcW w:w="2709" w:type="dxa"/>
            <w:shd w:val="clear" w:color="auto" w:fill="E5B8B7" w:themeFill="accent2" w:themeFillTint="66"/>
          </w:tcPr>
          <w:p w14:paraId="32EF3A71" w14:textId="77777777" w:rsidR="00CF3245" w:rsidRDefault="00CF3245" w:rsidP="00CF3245">
            <w:r>
              <w:t>Beschrijvingstap</w:t>
            </w:r>
          </w:p>
        </w:tc>
        <w:tc>
          <w:tcPr>
            <w:tcW w:w="2301" w:type="dxa"/>
            <w:shd w:val="clear" w:color="auto" w:fill="E5B8B7" w:themeFill="accent2" w:themeFillTint="66"/>
          </w:tcPr>
          <w:p w14:paraId="1EA1D041" w14:textId="77777777" w:rsidR="00CF3245" w:rsidRDefault="00CF3245" w:rsidP="00CF3245">
            <w:r>
              <w:t>Verwachte resultaat</w:t>
            </w:r>
          </w:p>
        </w:tc>
        <w:tc>
          <w:tcPr>
            <w:tcW w:w="2194" w:type="dxa"/>
            <w:shd w:val="clear" w:color="auto" w:fill="E5B8B7" w:themeFill="accent2" w:themeFillTint="66"/>
          </w:tcPr>
          <w:p w14:paraId="40BF00DD" w14:textId="77777777" w:rsidR="00CF3245" w:rsidRDefault="00CF3245" w:rsidP="00CF3245">
            <w:r>
              <w:t>Geobserveerde resultaat</w:t>
            </w:r>
          </w:p>
        </w:tc>
        <w:tc>
          <w:tcPr>
            <w:tcW w:w="1250" w:type="dxa"/>
            <w:shd w:val="clear" w:color="auto" w:fill="E5B8B7" w:themeFill="accent2" w:themeFillTint="66"/>
          </w:tcPr>
          <w:p w14:paraId="7A910169" w14:textId="77777777" w:rsidR="00CF3245" w:rsidRDefault="00CF3245" w:rsidP="00CF3245">
            <w:r>
              <w:t xml:space="preserve">Resultaat </w:t>
            </w:r>
          </w:p>
        </w:tc>
      </w:tr>
      <w:tr w:rsidR="00CF3245" w14:paraId="3ADA9FCA" w14:textId="77777777" w:rsidTr="00A85042">
        <w:trPr>
          <w:trHeight w:val="232"/>
        </w:trPr>
        <w:tc>
          <w:tcPr>
            <w:tcW w:w="1135" w:type="dxa"/>
            <w:vMerge w:val="restart"/>
          </w:tcPr>
          <w:p w14:paraId="42D24897" w14:textId="2C082E23" w:rsidR="00CF3245" w:rsidRDefault="00C93760" w:rsidP="00CF3245">
            <w:r>
              <w:t>PARS_PT1</w:t>
            </w:r>
          </w:p>
        </w:tc>
        <w:tc>
          <w:tcPr>
            <w:tcW w:w="612" w:type="dxa"/>
          </w:tcPr>
          <w:p w14:paraId="1837AD1D" w14:textId="0817A983" w:rsidR="00CF3245" w:rsidRDefault="009E11C0" w:rsidP="00CF3245">
            <w:r>
              <w:t>1</w:t>
            </w:r>
          </w:p>
        </w:tc>
        <w:tc>
          <w:tcPr>
            <w:tcW w:w="2709" w:type="dxa"/>
          </w:tcPr>
          <w:p w14:paraId="2AF8E65C" w14:textId="3D3B75E3" w:rsidR="00CF3245" w:rsidRDefault="00C93760" w:rsidP="00CF3245">
            <w:r>
              <w:t xml:space="preserve">Rechtsklik op een processcell en klik op </w:t>
            </w:r>
            <w:r w:rsidR="00FC347B">
              <w:t>“</w:t>
            </w:r>
            <w:r>
              <w:t>set Processcell parameters</w:t>
            </w:r>
            <w:r w:rsidR="00FC347B">
              <w:t>”</w:t>
            </w:r>
          </w:p>
        </w:tc>
        <w:tc>
          <w:tcPr>
            <w:tcW w:w="2301" w:type="dxa"/>
            <w:vMerge w:val="restart"/>
          </w:tcPr>
          <w:p w14:paraId="29AA336F" w14:textId="5E5F5DB4" w:rsidR="00CF3245" w:rsidRDefault="00FC347B" w:rsidP="00CF3245">
            <w:r>
              <w:t>Parameters die verwijderd is komt niet meer voor in die procescell</w:t>
            </w:r>
          </w:p>
        </w:tc>
        <w:tc>
          <w:tcPr>
            <w:tcW w:w="2194" w:type="dxa"/>
            <w:vMerge w:val="restart"/>
          </w:tcPr>
          <w:p w14:paraId="01840544" w14:textId="77777777" w:rsidR="00CF3245" w:rsidRDefault="00CF3245" w:rsidP="00CF3245"/>
        </w:tc>
        <w:tc>
          <w:tcPr>
            <w:tcW w:w="1250" w:type="dxa"/>
            <w:vMerge w:val="restart"/>
          </w:tcPr>
          <w:p w14:paraId="40CAB04F" w14:textId="567FCB77" w:rsidR="00CF3245" w:rsidRDefault="00F35076" w:rsidP="00CF3245">
            <w:r>
              <w:rPr>
                <w:rFonts w:ascii="Calibri" w:hAnsi="Calibri" w:cs="Arial"/>
                <w:color w:val="76923C" w:themeColor="accent3" w:themeShade="BF"/>
              </w:rPr>
              <w:t>PASSED</w:t>
            </w:r>
          </w:p>
        </w:tc>
      </w:tr>
      <w:tr w:rsidR="00CF3245" w14:paraId="25340521" w14:textId="77777777" w:rsidTr="00A85042">
        <w:trPr>
          <w:trHeight w:val="232"/>
        </w:trPr>
        <w:tc>
          <w:tcPr>
            <w:tcW w:w="1135" w:type="dxa"/>
            <w:vMerge/>
          </w:tcPr>
          <w:p w14:paraId="7030EC8F" w14:textId="77777777" w:rsidR="00CF3245" w:rsidRDefault="00CF3245" w:rsidP="00CF3245"/>
        </w:tc>
        <w:tc>
          <w:tcPr>
            <w:tcW w:w="612" w:type="dxa"/>
          </w:tcPr>
          <w:p w14:paraId="1FF02489" w14:textId="0ECEBD24" w:rsidR="00CF3245" w:rsidRDefault="009E11C0" w:rsidP="00CF3245">
            <w:r>
              <w:t>2</w:t>
            </w:r>
          </w:p>
        </w:tc>
        <w:tc>
          <w:tcPr>
            <w:tcW w:w="2709" w:type="dxa"/>
          </w:tcPr>
          <w:p w14:paraId="5AB6558A" w14:textId="0128FD7D" w:rsidR="00CF3245" w:rsidRDefault="00FC347B" w:rsidP="00CF3245">
            <w:r>
              <w:t>Rechtsklik op een parameter in de lijst en klik “Remove”</w:t>
            </w:r>
          </w:p>
        </w:tc>
        <w:tc>
          <w:tcPr>
            <w:tcW w:w="2301" w:type="dxa"/>
            <w:vMerge/>
          </w:tcPr>
          <w:p w14:paraId="1FFC6AB3" w14:textId="77777777" w:rsidR="00CF3245" w:rsidRDefault="00CF3245" w:rsidP="00CF3245"/>
        </w:tc>
        <w:tc>
          <w:tcPr>
            <w:tcW w:w="2194" w:type="dxa"/>
            <w:vMerge/>
          </w:tcPr>
          <w:p w14:paraId="31960728" w14:textId="77777777" w:rsidR="00CF3245" w:rsidRDefault="00CF3245" w:rsidP="00CF3245"/>
        </w:tc>
        <w:tc>
          <w:tcPr>
            <w:tcW w:w="1250" w:type="dxa"/>
            <w:vMerge/>
          </w:tcPr>
          <w:p w14:paraId="639D50DC" w14:textId="77777777" w:rsidR="00CF3245" w:rsidRDefault="00CF3245" w:rsidP="00CF3245"/>
        </w:tc>
      </w:tr>
      <w:tr w:rsidR="00CF3245" w14:paraId="6B4972D9" w14:textId="77777777" w:rsidTr="00A85042">
        <w:trPr>
          <w:trHeight w:val="232"/>
        </w:trPr>
        <w:tc>
          <w:tcPr>
            <w:tcW w:w="1135" w:type="dxa"/>
            <w:vMerge/>
          </w:tcPr>
          <w:p w14:paraId="57B58A78" w14:textId="77777777" w:rsidR="00CF3245" w:rsidRDefault="00CF3245" w:rsidP="00CF3245"/>
        </w:tc>
        <w:tc>
          <w:tcPr>
            <w:tcW w:w="612" w:type="dxa"/>
          </w:tcPr>
          <w:p w14:paraId="6A8E025F" w14:textId="2C3ACA8C" w:rsidR="00CF3245" w:rsidRDefault="009E11C0" w:rsidP="00CF3245">
            <w:r>
              <w:t>3</w:t>
            </w:r>
          </w:p>
        </w:tc>
        <w:tc>
          <w:tcPr>
            <w:tcW w:w="2709" w:type="dxa"/>
          </w:tcPr>
          <w:p w14:paraId="64FDDC1D" w14:textId="713D5249" w:rsidR="00CF3245" w:rsidRDefault="00FC347B" w:rsidP="00CF3245">
            <w:r>
              <w:t>Klik op “Save”</w:t>
            </w:r>
          </w:p>
        </w:tc>
        <w:tc>
          <w:tcPr>
            <w:tcW w:w="2301" w:type="dxa"/>
            <w:vMerge/>
          </w:tcPr>
          <w:p w14:paraId="79F22A0F" w14:textId="77777777" w:rsidR="00CF3245" w:rsidRDefault="00CF3245" w:rsidP="00CF3245"/>
        </w:tc>
        <w:tc>
          <w:tcPr>
            <w:tcW w:w="2194" w:type="dxa"/>
            <w:vMerge/>
          </w:tcPr>
          <w:p w14:paraId="5A44865F" w14:textId="77777777" w:rsidR="00CF3245" w:rsidRDefault="00CF3245" w:rsidP="00CF3245"/>
        </w:tc>
        <w:tc>
          <w:tcPr>
            <w:tcW w:w="1250" w:type="dxa"/>
            <w:vMerge/>
          </w:tcPr>
          <w:p w14:paraId="11E3CD58" w14:textId="77777777" w:rsidR="00CF3245" w:rsidRDefault="00CF3245" w:rsidP="00CF3245"/>
        </w:tc>
      </w:tr>
      <w:tr w:rsidR="00FC347B" w14:paraId="775A40B2" w14:textId="77777777" w:rsidTr="00A85042">
        <w:trPr>
          <w:trHeight w:val="232"/>
        </w:trPr>
        <w:tc>
          <w:tcPr>
            <w:tcW w:w="1135" w:type="dxa"/>
            <w:vMerge w:val="restart"/>
          </w:tcPr>
          <w:p w14:paraId="731C2736" w14:textId="400C37F2" w:rsidR="00FC347B" w:rsidRDefault="00FC347B" w:rsidP="00FC347B">
            <w:r>
              <w:t>PARS_PT2</w:t>
            </w:r>
          </w:p>
        </w:tc>
        <w:tc>
          <w:tcPr>
            <w:tcW w:w="612" w:type="dxa"/>
          </w:tcPr>
          <w:p w14:paraId="1A194299" w14:textId="667926BD" w:rsidR="00FC347B" w:rsidRDefault="009E11C0" w:rsidP="00FC347B">
            <w:r>
              <w:t>1</w:t>
            </w:r>
          </w:p>
        </w:tc>
        <w:tc>
          <w:tcPr>
            <w:tcW w:w="2709" w:type="dxa"/>
          </w:tcPr>
          <w:p w14:paraId="561CA459" w14:textId="048D4AED" w:rsidR="00FC347B" w:rsidRDefault="00FC347B" w:rsidP="00FC347B">
            <w:r>
              <w:t>Rechtsklik op een processcell en klik op “set Processcell parameters”</w:t>
            </w:r>
          </w:p>
        </w:tc>
        <w:tc>
          <w:tcPr>
            <w:tcW w:w="2301" w:type="dxa"/>
            <w:vMerge w:val="restart"/>
          </w:tcPr>
          <w:p w14:paraId="23D9D016" w14:textId="6B126757" w:rsidR="00FC347B" w:rsidRDefault="009E11C0" w:rsidP="00FC347B">
            <w:r>
              <w:t>De parameter is toegevoegd aan desbetreffende procescell</w:t>
            </w:r>
          </w:p>
        </w:tc>
        <w:tc>
          <w:tcPr>
            <w:tcW w:w="2194" w:type="dxa"/>
            <w:vMerge w:val="restart"/>
          </w:tcPr>
          <w:p w14:paraId="7610A917" w14:textId="77777777" w:rsidR="00FC347B" w:rsidRDefault="00FC347B" w:rsidP="00FC347B"/>
        </w:tc>
        <w:tc>
          <w:tcPr>
            <w:tcW w:w="1250" w:type="dxa"/>
            <w:vMerge w:val="restart"/>
          </w:tcPr>
          <w:p w14:paraId="7833D408" w14:textId="7FAD77F5" w:rsidR="00FC347B" w:rsidRDefault="00F35076" w:rsidP="00FC347B">
            <w:r>
              <w:rPr>
                <w:rFonts w:ascii="Calibri" w:hAnsi="Calibri" w:cs="Arial"/>
                <w:color w:val="76923C" w:themeColor="accent3" w:themeShade="BF"/>
              </w:rPr>
              <w:t>PASSED</w:t>
            </w:r>
          </w:p>
        </w:tc>
      </w:tr>
      <w:tr w:rsidR="00FC347B" w14:paraId="4588DA38" w14:textId="77777777" w:rsidTr="00A85042">
        <w:trPr>
          <w:trHeight w:val="232"/>
        </w:trPr>
        <w:tc>
          <w:tcPr>
            <w:tcW w:w="1135" w:type="dxa"/>
            <w:vMerge/>
          </w:tcPr>
          <w:p w14:paraId="5C70EE5D" w14:textId="77777777" w:rsidR="00FC347B" w:rsidRDefault="00FC347B" w:rsidP="00FC347B"/>
        </w:tc>
        <w:tc>
          <w:tcPr>
            <w:tcW w:w="612" w:type="dxa"/>
          </w:tcPr>
          <w:p w14:paraId="73754FCE" w14:textId="50CFFE3F" w:rsidR="00FC347B" w:rsidRDefault="009E11C0" w:rsidP="00FC347B">
            <w:r>
              <w:t>2</w:t>
            </w:r>
          </w:p>
        </w:tc>
        <w:tc>
          <w:tcPr>
            <w:tcW w:w="2709" w:type="dxa"/>
          </w:tcPr>
          <w:p w14:paraId="768392DC" w14:textId="17C02111" w:rsidR="00FC347B" w:rsidRDefault="006023A3" w:rsidP="00FC347B">
            <w:r>
              <w:t>Kies uit de  drop downlist “add parameter” een parameter</w:t>
            </w:r>
          </w:p>
        </w:tc>
        <w:tc>
          <w:tcPr>
            <w:tcW w:w="2301" w:type="dxa"/>
            <w:vMerge/>
          </w:tcPr>
          <w:p w14:paraId="30A5FA08" w14:textId="77777777" w:rsidR="00FC347B" w:rsidRDefault="00FC347B" w:rsidP="00FC347B"/>
        </w:tc>
        <w:tc>
          <w:tcPr>
            <w:tcW w:w="2194" w:type="dxa"/>
            <w:vMerge/>
          </w:tcPr>
          <w:p w14:paraId="6A75E556" w14:textId="77777777" w:rsidR="00FC347B" w:rsidRDefault="00FC347B" w:rsidP="00FC347B"/>
        </w:tc>
        <w:tc>
          <w:tcPr>
            <w:tcW w:w="1250" w:type="dxa"/>
            <w:vMerge/>
          </w:tcPr>
          <w:p w14:paraId="47EC0BAD" w14:textId="77777777" w:rsidR="00FC347B" w:rsidRDefault="00FC347B" w:rsidP="00FC347B"/>
        </w:tc>
      </w:tr>
      <w:tr w:rsidR="00FC347B" w14:paraId="21F0C9C7" w14:textId="77777777" w:rsidTr="00A85042">
        <w:trPr>
          <w:trHeight w:val="232"/>
        </w:trPr>
        <w:tc>
          <w:tcPr>
            <w:tcW w:w="1135" w:type="dxa"/>
            <w:vMerge/>
          </w:tcPr>
          <w:p w14:paraId="2E285F2D" w14:textId="77777777" w:rsidR="00FC347B" w:rsidRDefault="00FC347B" w:rsidP="00FC347B"/>
        </w:tc>
        <w:tc>
          <w:tcPr>
            <w:tcW w:w="612" w:type="dxa"/>
          </w:tcPr>
          <w:p w14:paraId="5DD80A1A" w14:textId="56598BB4" w:rsidR="00FC347B" w:rsidRDefault="009E11C0" w:rsidP="00FC347B">
            <w:r>
              <w:t>3</w:t>
            </w:r>
          </w:p>
        </w:tc>
        <w:tc>
          <w:tcPr>
            <w:tcW w:w="2709" w:type="dxa"/>
          </w:tcPr>
          <w:p w14:paraId="44086F99" w14:textId="7415A641" w:rsidR="00FC347B" w:rsidRDefault="006023A3" w:rsidP="00FC347B">
            <w:r>
              <w:t>Klik op “Add” onder de dropdownlist</w:t>
            </w:r>
          </w:p>
        </w:tc>
        <w:tc>
          <w:tcPr>
            <w:tcW w:w="2301" w:type="dxa"/>
            <w:vMerge/>
          </w:tcPr>
          <w:p w14:paraId="12AE067E" w14:textId="77777777" w:rsidR="00FC347B" w:rsidRDefault="00FC347B" w:rsidP="00FC347B"/>
        </w:tc>
        <w:tc>
          <w:tcPr>
            <w:tcW w:w="2194" w:type="dxa"/>
            <w:vMerge/>
          </w:tcPr>
          <w:p w14:paraId="393BD54F" w14:textId="77777777" w:rsidR="00FC347B" w:rsidRDefault="00FC347B" w:rsidP="00FC347B"/>
        </w:tc>
        <w:tc>
          <w:tcPr>
            <w:tcW w:w="1250" w:type="dxa"/>
            <w:vMerge/>
          </w:tcPr>
          <w:p w14:paraId="477300C1" w14:textId="77777777" w:rsidR="00FC347B" w:rsidRDefault="00FC347B" w:rsidP="00FC347B"/>
        </w:tc>
      </w:tr>
      <w:tr w:rsidR="00FC347B" w14:paraId="71E6297F" w14:textId="77777777" w:rsidTr="00A85042">
        <w:trPr>
          <w:trHeight w:val="77"/>
        </w:trPr>
        <w:tc>
          <w:tcPr>
            <w:tcW w:w="1135" w:type="dxa"/>
            <w:vMerge/>
          </w:tcPr>
          <w:p w14:paraId="2D798CB8" w14:textId="77777777" w:rsidR="00FC347B" w:rsidRDefault="00FC347B" w:rsidP="00FC347B"/>
        </w:tc>
        <w:tc>
          <w:tcPr>
            <w:tcW w:w="612" w:type="dxa"/>
          </w:tcPr>
          <w:p w14:paraId="2B1835E1" w14:textId="445169E8" w:rsidR="00FC347B" w:rsidRDefault="009E11C0" w:rsidP="00FC347B">
            <w:r>
              <w:t>4</w:t>
            </w:r>
          </w:p>
        </w:tc>
        <w:tc>
          <w:tcPr>
            <w:tcW w:w="2709" w:type="dxa"/>
          </w:tcPr>
          <w:p w14:paraId="5AD7B3B5" w14:textId="1E2E2E85" w:rsidR="00FC347B" w:rsidRDefault="006023A3" w:rsidP="00FC347B">
            <w:r>
              <w:t>Klik op “Save”</w:t>
            </w:r>
          </w:p>
        </w:tc>
        <w:tc>
          <w:tcPr>
            <w:tcW w:w="2301" w:type="dxa"/>
            <w:vMerge/>
          </w:tcPr>
          <w:p w14:paraId="2015FEB9" w14:textId="77777777" w:rsidR="00FC347B" w:rsidRDefault="00FC347B" w:rsidP="00FC347B"/>
        </w:tc>
        <w:tc>
          <w:tcPr>
            <w:tcW w:w="2194" w:type="dxa"/>
            <w:vMerge/>
          </w:tcPr>
          <w:p w14:paraId="06D9BC21" w14:textId="77777777" w:rsidR="00FC347B" w:rsidRDefault="00FC347B" w:rsidP="00FC347B"/>
        </w:tc>
        <w:tc>
          <w:tcPr>
            <w:tcW w:w="1250" w:type="dxa"/>
            <w:vMerge/>
          </w:tcPr>
          <w:p w14:paraId="6A12E4F3" w14:textId="77777777" w:rsidR="00FC347B" w:rsidRDefault="00FC347B" w:rsidP="00FC347B"/>
        </w:tc>
      </w:tr>
      <w:tr w:rsidR="00A85042" w14:paraId="6586F0D4" w14:textId="77777777" w:rsidTr="00A85042">
        <w:trPr>
          <w:trHeight w:val="77"/>
        </w:trPr>
        <w:tc>
          <w:tcPr>
            <w:tcW w:w="1135" w:type="dxa"/>
            <w:vMerge w:val="restart"/>
          </w:tcPr>
          <w:p w14:paraId="6E88CD29" w14:textId="417D89AE" w:rsidR="00A85042" w:rsidRDefault="00A85042" w:rsidP="009E11C0">
            <w:r>
              <w:t>PARS_PT3</w:t>
            </w:r>
          </w:p>
        </w:tc>
        <w:tc>
          <w:tcPr>
            <w:tcW w:w="612" w:type="dxa"/>
          </w:tcPr>
          <w:p w14:paraId="11338B85" w14:textId="10F3C131" w:rsidR="00A85042" w:rsidRDefault="00A85042" w:rsidP="009E11C0">
            <w:r>
              <w:t>1</w:t>
            </w:r>
          </w:p>
        </w:tc>
        <w:tc>
          <w:tcPr>
            <w:tcW w:w="2709" w:type="dxa"/>
          </w:tcPr>
          <w:p w14:paraId="017C16E8" w14:textId="43A231ED" w:rsidR="00A85042" w:rsidRDefault="00A85042" w:rsidP="009E11C0">
            <w:r>
              <w:t>Rechtsklik op een processcell en klik op “set Processcell parameters”</w:t>
            </w:r>
          </w:p>
        </w:tc>
        <w:tc>
          <w:tcPr>
            <w:tcW w:w="2301" w:type="dxa"/>
            <w:vMerge w:val="restart"/>
          </w:tcPr>
          <w:p w14:paraId="10876E7E" w14:textId="26F6FC39" w:rsidR="00A85042" w:rsidRDefault="00A85042" w:rsidP="009E11C0">
            <w:r>
              <w:t>Als je nu dezelfde procescell weer open klikt dan heeft “DoCodeCompOnDest” een andere waarde dit is 0 of 1</w:t>
            </w:r>
          </w:p>
        </w:tc>
        <w:tc>
          <w:tcPr>
            <w:tcW w:w="2194" w:type="dxa"/>
            <w:vMerge w:val="restart"/>
          </w:tcPr>
          <w:p w14:paraId="36A691B2" w14:textId="77777777" w:rsidR="00A85042" w:rsidRDefault="00A85042" w:rsidP="009E11C0"/>
        </w:tc>
        <w:tc>
          <w:tcPr>
            <w:tcW w:w="1250" w:type="dxa"/>
            <w:vMerge w:val="restart"/>
          </w:tcPr>
          <w:p w14:paraId="2F30284D" w14:textId="3CDFE924" w:rsidR="00A85042" w:rsidRDefault="00F35076" w:rsidP="009E11C0">
            <w:r>
              <w:rPr>
                <w:rFonts w:ascii="Calibri" w:hAnsi="Calibri" w:cs="Arial"/>
                <w:color w:val="76923C" w:themeColor="accent3" w:themeShade="BF"/>
              </w:rPr>
              <w:t>PASSED</w:t>
            </w:r>
          </w:p>
        </w:tc>
      </w:tr>
      <w:tr w:rsidR="00A85042" w14:paraId="2DE0F751" w14:textId="77777777" w:rsidTr="00A85042">
        <w:trPr>
          <w:trHeight w:val="77"/>
        </w:trPr>
        <w:tc>
          <w:tcPr>
            <w:tcW w:w="1135" w:type="dxa"/>
            <w:vMerge/>
          </w:tcPr>
          <w:p w14:paraId="04D1F393" w14:textId="77777777" w:rsidR="00A85042" w:rsidRDefault="00A85042" w:rsidP="009E11C0"/>
        </w:tc>
        <w:tc>
          <w:tcPr>
            <w:tcW w:w="612" w:type="dxa"/>
          </w:tcPr>
          <w:p w14:paraId="0579F9DD" w14:textId="72472234" w:rsidR="00A85042" w:rsidRDefault="00A85042" w:rsidP="009E11C0">
            <w:r>
              <w:t>2</w:t>
            </w:r>
          </w:p>
        </w:tc>
        <w:tc>
          <w:tcPr>
            <w:tcW w:w="2709" w:type="dxa"/>
          </w:tcPr>
          <w:p w14:paraId="33735440" w14:textId="34829751" w:rsidR="00A85042" w:rsidRDefault="00A85042" w:rsidP="009E11C0">
            <w:r>
              <w:t>In de parameter “DoCodeCompOnDest” verander de value van o naar 1 of andersom</w:t>
            </w:r>
          </w:p>
        </w:tc>
        <w:tc>
          <w:tcPr>
            <w:tcW w:w="2301" w:type="dxa"/>
            <w:vMerge/>
          </w:tcPr>
          <w:p w14:paraId="6A73E13B" w14:textId="77777777" w:rsidR="00A85042" w:rsidRDefault="00A85042" w:rsidP="009E11C0"/>
        </w:tc>
        <w:tc>
          <w:tcPr>
            <w:tcW w:w="2194" w:type="dxa"/>
            <w:vMerge/>
          </w:tcPr>
          <w:p w14:paraId="7A94874C" w14:textId="77777777" w:rsidR="00A85042" w:rsidRDefault="00A85042" w:rsidP="009E11C0"/>
        </w:tc>
        <w:tc>
          <w:tcPr>
            <w:tcW w:w="1250" w:type="dxa"/>
            <w:vMerge/>
          </w:tcPr>
          <w:p w14:paraId="2F1759E8" w14:textId="77777777" w:rsidR="00A85042" w:rsidRDefault="00A85042" w:rsidP="009E11C0"/>
        </w:tc>
      </w:tr>
      <w:tr w:rsidR="00A85042" w14:paraId="7A5883B7" w14:textId="77777777" w:rsidTr="00A85042">
        <w:trPr>
          <w:trHeight w:val="77"/>
        </w:trPr>
        <w:tc>
          <w:tcPr>
            <w:tcW w:w="1135" w:type="dxa"/>
            <w:vMerge/>
          </w:tcPr>
          <w:p w14:paraId="2A7CB6B1" w14:textId="77777777" w:rsidR="00A85042" w:rsidRDefault="00A85042" w:rsidP="009E11C0"/>
        </w:tc>
        <w:tc>
          <w:tcPr>
            <w:tcW w:w="612" w:type="dxa"/>
          </w:tcPr>
          <w:p w14:paraId="0D797D18" w14:textId="08F1ED2C" w:rsidR="00A85042" w:rsidRDefault="00A85042" w:rsidP="009E11C0">
            <w:r>
              <w:t>3</w:t>
            </w:r>
          </w:p>
        </w:tc>
        <w:tc>
          <w:tcPr>
            <w:tcW w:w="2709" w:type="dxa"/>
          </w:tcPr>
          <w:p w14:paraId="08C0BE90" w14:textId="2AD488B3" w:rsidR="00A85042" w:rsidRDefault="00A85042" w:rsidP="009E11C0">
            <w:r>
              <w:t>Klik op “save”</w:t>
            </w:r>
          </w:p>
        </w:tc>
        <w:tc>
          <w:tcPr>
            <w:tcW w:w="2301" w:type="dxa"/>
            <w:vMerge/>
          </w:tcPr>
          <w:p w14:paraId="655B60AB" w14:textId="77777777" w:rsidR="00A85042" w:rsidRDefault="00A85042" w:rsidP="009E11C0"/>
        </w:tc>
        <w:tc>
          <w:tcPr>
            <w:tcW w:w="2194" w:type="dxa"/>
            <w:vMerge/>
          </w:tcPr>
          <w:p w14:paraId="7D986F76" w14:textId="77777777" w:rsidR="00A85042" w:rsidRDefault="00A85042" w:rsidP="009E11C0"/>
        </w:tc>
        <w:tc>
          <w:tcPr>
            <w:tcW w:w="1250" w:type="dxa"/>
            <w:vMerge/>
          </w:tcPr>
          <w:p w14:paraId="5BF8FEEC" w14:textId="77777777" w:rsidR="00A85042" w:rsidRDefault="00A85042" w:rsidP="009E11C0"/>
        </w:tc>
      </w:tr>
      <w:tr w:rsidR="00754A03" w14:paraId="117846C7" w14:textId="77777777" w:rsidTr="00A85042">
        <w:trPr>
          <w:trHeight w:val="77"/>
        </w:trPr>
        <w:tc>
          <w:tcPr>
            <w:tcW w:w="1135" w:type="dxa"/>
            <w:vMerge w:val="restart"/>
          </w:tcPr>
          <w:p w14:paraId="30C1F779" w14:textId="72B73B22" w:rsidR="00754A03" w:rsidRDefault="00754A03" w:rsidP="009E11C0">
            <w:r>
              <w:t>PARS_PT4</w:t>
            </w:r>
          </w:p>
        </w:tc>
        <w:tc>
          <w:tcPr>
            <w:tcW w:w="612" w:type="dxa"/>
          </w:tcPr>
          <w:p w14:paraId="1C3F9754" w14:textId="088A368B" w:rsidR="00754A03" w:rsidRDefault="00754A03" w:rsidP="009E11C0">
            <w:r>
              <w:t>1</w:t>
            </w:r>
          </w:p>
        </w:tc>
        <w:tc>
          <w:tcPr>
            <w:tcW w:w="2709" w:type="dxa"/>
          </w:tcPr>
          <w:p w14:paraId="4E9D3819" w14:textId="6C3C47DB" w:rsidR="00754A03" w:rsidRDefault="00754A03" w:rsidP="009E11C0">
            <w:r>
              <w:t>Rechtsklik op een processcell en klik op “set Processcell parameters”</w:t>
            </w:r>
          </w:p>
        </w:tc>
        <w:tc>
          <w:tcPr>
            <w:tcW w:w="2301" w:type="dxa"/>
            <w:vMerge w:val="restart"/>
          </w:tcPr>
          <w:p w14:paraId="007DF4F9" w14:textId="0EDD4E36" w:rsidR="00754A03" w:rsidRDefault="00754A03" w:rsidP="009E11C0">
            <w:r>
              <w:t>Er ontbreken geen parameters bij in de desbetreffende processcell. Dit kun je checken door op ”</w:t>
            </w:r>
            <w:r w:rsidR="000865D5">
              <w:t xml:space="preserve"> Check all Process cell parameters</w:t>
            </w:r>
            <w:r>
              <w:t xml:space="preserve">” </w:t>
            </w:r>
            <w:r w:rsidR="000865D5">
              <w:t>te drukken</w:t>
            </w:r>
          </w:p>
        </w:tc>
        <w:tc>
          <w:tcPr>
            <w:tcW w:w="2194" w:type="dxa"/>
            <w:vMerge w:val="restart"/>
          </w:tcPr>
          <w:p w14:paraId="7B2B986B" w14:textId="77777777" w:rsidR="00754A03" w:rsidRDefault="00754A03" w:rsidP="009E11C0"/>
        </w:tc>
        <w:tc>
          <w:tcPr>
            <w:tcW w:w="1250" w:type="dxa"/>
            <w:vMerge w:val="restart"/>
          </w:tcPr>
          <w:p w14:paraId="52834844" w14:textId="74FFDCB9" w:rsidR="00754A03" w:rsidRDefault="00F35076" w:rsidP="009E11C0">
            <w:r>
              <w:rPr>
                <w:rFonts w:ascii="Calibri" w:hAnsi="Calibri" w:cs="Arial"/>
                <w:color w:val="76923C" w:themeColor="accent3" w:themeShade="BF"/>
              </w:rPr>
              <w:t>PASSED</w:t>
            </w:r>
          </w:p>
        </w:tc>
      </w:tr>
      <w:tr w:rsidR="00754A03" w14:paraId="136D990D" w14:textId="77777777" w:rsidTr="00A85042">
        <w:trPr>
          <w:trHeight w:val="77"/>
        </w:trPr>
        <w:tc>
          <w:tcPr>
            <w:tcW w:w="1135" w:type="dxa"/>
            <w:vMerge/>
          </w:tcPr>
          <w:p w14:paraId="4E3FED40" w14:textId="77777777" w:rsidR="00754A03" w:rsidRDefault="00754A03" w:rsidP="009E11C0"/>
        </w:tc>
        <w:tc>
          <w:tcPr>
            <w:tcW w:w="612" w:type="dxa"/>
          </w:tcPr>
          <w:p w14:paraId="057D897E" w14:textId="395B15F0" w:rsidR="00754A03" w:rsidRDefault="00754A03" w:rsidP="009E11C0">
            <w:r>
              <w:t>2</w:t>
            </w:r>
          </w:p>
        </w:tc>
        <w:tc>
          <w:tcPr>
            <w:tcW w:w="2709" w:type="dxa"/>
          </w:tcPr>
          <w:p w14:paraId="3C106710" w14:textId="48F6AB7E" w:rsidR="00754A03" w:rsidRDefault="00754A03" w:rsidP="009E11C0">
            <w:r>
              <w:t>Verwijder alle parameters in de cell</w:t>
            </w:r>
          </w:p>
        </w:tc>
        <w:tc>
          <w:tcPr>
            <w:tcW w:w="2301" w:type="dxa"/>
            <w:vMerge/>
          </w:tcPr>
          <w:p w14:paraId="5C4EA4CE" w14:textId="77777777" w:rsidR="00754A03" w:rsidRDefault="00754A03" w:rsidP="009E11C0"/>
        </w:tc>
        <w:tc>
          <w:tcPr>
            <w:tcW w:w="2194" w:type="dxa"/>
            <w:vMerge/>
          </w:tcPr>
          <w:p w14:paraId="5015646D" w14:textId="77777777" w:rsidR="00754A03" w:rsidRDefault="00754A03" w:rsidP="009E11C0"/>
        </w:tc>
        <w:tc>
          <w:tcPr>
            <w:tcW w:w="1250" w:type="dxa"/>
            <w:vMerge/>
          </w:tcPr>
          <w:p w14:paraId="5FBA9186" w14:textId="77777777" w:rsidR="00754A03" w:rsidRDefault="00754A03" w:rsidP="009E11C0"/>
        </w:tc>
      </w:tr>
      <w:tr w:rsidR="00754A03" w14:paraId="2AB30022" w14:textId="77777777" w:rsidTr="00A85042">
        <w:trPr>
          <w:trHeight w:val="77"/>
        </w:trPr>
        <w:tc>
          <w:tcPr>
            <w:tcW w:w="1135" w:type="dxa"/>
            <w:vMerge/>
          </w:tcPr>
          <w:p w14:paraId="6E953341" w14:textId="77777777" w:rsidR="00754A03" w:rsidRDefault="00754A03" w:rsidP="009E11C0"/>
        </w:tc>
        <w:tc>
          <w:tcPr>
            <w:tcW w:w="612" w:type="dxa"/>
          </w:tcPr>
          <w:p w14:paraId="6CDC32E8" w14:textId="76656ECD" w:rsidR="00754A03" w:rsidRDefault="00754A03" w:rsidP="009E11C0">
            <w:r>
              <w:t>3</w:t>
            </w:r>
          </w:p>
        </w:tc>
        <w:tc>
          <w:tcPr>
            <w:tcW w:w="2709" w:type="dxa"/>
          </w:tcPr>
          <w:p w14:paraId="5699D681" w14:textId="76D57ECF" w:rsidR="00754A03" w:rsidRDefault="00754A03" w:rsidP="009E11C0">
            <w:r>
              <w:t>Klik op “Add” onder het label “Add required parameters”</w:t>
            </w:r>
          </w:p>
        </w:tc>
        <w:tc>
          <w:tcPr>
            <w:tcW w:w="2301" w:type="dxa"/>
            <w:vMerge/>
          </w:tcPr>
          <w:p w14:paraId="66C7062D" w14:textId="77777777" w:rsidR="00754A03" w:rsidRDefault="00754A03" w:rsidP="009E11C0"/>
        </w:tc>
        <w:tc>
          <w:tcPr>
            <w:tcW w:w="2194" w:type="dxa"/>
            <w:vMerge/>
          </w:tcPr>
          <w:p w14:paraId="7C44DB17" w14:textId="77777777" w:rsidR="00754A03" w:rsidRDefault="00754A03" w:rsidP="009E11C0"/>
        </w:tc>
        <w:tc>
          <w:tcPr>
            <w:tcW w:w="1250" w:type="dxa"/>
            <w:vMerge/>
          </w:tcPr>
          <w:p w14:paraId="7895ED06" w14:textId="77777777" w:rsidR="00754A03" w:rsidRDefault="00754A03" w:rsidP="009E11C0"/>
        </w:tc>
      </w:tr>
      <w:tr w:rsidR="00754A03" w14:paraId="641FDFD4" w14:textId="77777777" w:rsidTr="00A85042">
        <w:trPr>
          <w:trHeight w:val="77"/>
        </w:trPr>
        <w:tc>
          <w:tcPr>
            <w:tcW w:w="1135" w:type="dxa"/>
            <w:vMerge/>
          </w:tcPr>
          <w:p w14:paraId="3018E30E" w14:textId="77777777" w:rsidR="00754A03" w:rsidRDefault="00754A03" w:rsidP="009E11C0"/>
        </w:tc>
        <w:tc>
          <w:tcPr>
            <w:tcW w:w="612" w:type="dxa"/>
          </w:tcPr>
          <w:p w14:paraId="45CB6D99" w14:textId="2C58ADC7" w:rsidR="00754A03" w:rsidRDefault="00754A03" w:rsidP="009E11C0">
            <w:r>
              <w:t>4</w:t>
            </w:r>
          </w:p>
        </w:tc>
        <w:tc>
          <w:tcPr>
            <w:tcW w:w="2709" w:type="dxa"/>
          </w:tcPr>
          <w:p w14:paraId="2838546F" w14:textId="3A2A6B6D" w:rsidR="00754A03" w:rsidRDefault="00754A03" w:rsidP="009E11C0">
            <w:r>
              <w:t>Klik op save</w:t>
            </w:r>
          </w:p>
        </w:tc>
        <w:tc>
          <w:tcPr>
            <w:tcW w:w="2301" w:type="dxa"/>
            <w:vMerge/>
          </w:tcPr>
          <w:p w14:paraId="140BF59A" w14:textId="77777777" w:rsidR="00754A03" w:rsidRDefault="00754A03" w:rsidP="009E11C0"/>
        </w:tc>
        <w:tc>
          <w:tcPr>
            <w:tcW w:w="2194" w:type="dxa"/>
            <w:vMerge/>
          </w:tcPr>
          <w:p w14:paraId="29D9CF2B" w14:textId="77777777" w:rsidR="00754A03" w:rsidRDefault="00754A03" w:rsidP="009E11C0"/>
        </w:tc>
        <w:tc>
          <w:tcPr>
            <w:tcW w:w="1250" w:type="dxa"/>
            <w:vMerge/>
          </w:tcPr>
          <w:p w14:paraId="23ED5D45" w14:textId="77777777" w:rsidR="00754A03" w:rsidRDefault="00754A03" w:rsidP="009E11C0"/>
        </w:tc>
      </w:tr>
    </w:tbl>
    <w:p w14:paraId="7FCA5395" w14:textId="77777777" w:rsidR="00562D35" w:rsidRDefault="00562D35">
      <w:r>
        <w:br w:type="page"/>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0F3AF2" w14:paraId="015F3434" w14:textId="77777777" w:rsidTr="00A85042">
        <w:trPr>
          <w:trHeight w:val="77"/>
        </w:trPr>
        <w:tc>
          <w:tcPr>
            <w:tcW w:w="1135" w:type="dxa"/>
            <w:vMerge w:val="restart"/>
          </w:tcPr>
          <w:p w14:paraId="35DAB7F6" w14:textId="1D19BF3D" w:rsidR="000F3AF2" w:rsidRDefault="000F3AF2" w:rsidP="009E11C0">
            <w:r>
              <w:lastRenderedPageBreak/>
              <w:t>PARS_PT5</w:t>
            </w:r>
          </w:p>
        </w:tc>
        <w:tc>
          <w:tcPr>
            <w:tcW w:w="612" w:type="dxa"/>
          </w:tcPr>
          <w:p w14:paraId="22D01A15" w14:textId="39D98469" w:rsidR="000F3AF2" w:rsidRDefault="000F3AF2" w:rsidP="009E11C0">
            <w:r>
              <w:t>0.1</w:t>
            </w:r>
          </w:p>
        </w:tc>
        <w:tc>
          <w:tcPr>
            <w:tcW w:w="2709" w:type="dxa"/>
          </w:tcPr>
          <w:p w14:paraId="24855692" w14:textId="44B9327C" w:rsidR="000F3AF2" w:rsidRDefault="000F3AF2" w:rsidP="009E11C0">
            <w:r>
              <w:t>Maak twee processcellen aan. Een zonder parameters (je verwijderd die) en een met de parameters die hij normaal heeft</w:t>
            </w:r>
          </w:p>
        </w:tc>
        <w:tc>
          <w:tcPr>
            <w:tcW w:w="2301" w:type="dxa"/>
            <w:vMerge w:val="restart"/>
          </w:tcPr>
          <w:p w14:paraId="2A56E8B2" w14:textId="66D3447E" w:rsidR="000F3AF2" w:rsidRDefault="00C56782" w:rsidP="009E11C0">
            <w:r>
              <w:t>De huidige processcell krijgt alle parameters uit de andere waardoor de huidige processcell weer valide wordt.</w:t>
            </w:r>
          </w:p>
        </w:tc>
        <w:tc>
          <w:tcPr>
            <w:tcW w:w="2194" w:type="dxa"/>
            <w:vMerge w:val="restart"/>
          </w:tcPr>
          <w:p w14:paraId="6329BD58" w14:textId="77777777" w:rsidR="000F3AF2" w:rsidRDefault="000F3AF2" w:rsidP="009E11C0"/>
        </w:tc>
        <w:tc>
          <w:tcPr>
            <w:tcW w:w="1250" w:type="dxa"/>
            <w:vMerge w:val="restart"/>
          </w:tcPr>
          <w:p w14:paraId="5351BA26" w14:textId="16C38C76" w:rsidR="000F3AF2" w:rsidRDefault="00F35076" w:rsidP="009E11C0">
            <w:r>
              <w:rPr>
                <w:rFonts w:ascii="Calibri" w:hAnsi="Calibri" w:cs="Arial"/>
                <w:color w:val="76923C" w:themeColor="accent3" w:themeShade="BF"/>
              </w:rPr>
              <w:t>PASSED</w:t>
            </w:r>
          </w:p>
        </w:tc>
      </w:tr>
      <w:tr w:rsidR="000F3AF2" w14:paraId="47F29040" w14:textId="77777777" w:rsidTr="00A85042">
        <w:trPr>
          <w:trHeight w:val="77"/>
        </w:trPr>
        <w:tc>
          <w:tcPr>
            <w:tcW w:w="1135" w:type="dxa"/>
            <w:vMerge/>
          </w:tcPr>
          <w:p w14:paraId="3C624DB0" w14:textId="77777777" w:rsidR="000F3AF2" w:rsidRDefault="000F3AF2" w:rsidP="009E11C0"/>
        </w:tc>
        <w:tc>
          <w:tcPr>
            <w:tcW w:w="612" w:type="dxa"/>
          </w:tcPr>
          <w:p w14:paraId="224B2584" w14:textId="533EF411" w:rsidR="000F3AF2" w:rsidRDefault="000F3AF2" w:rsidP="009E11C0">
            <w:r>
              <w:t>1</w:t>
            </w:r>
          </w:p>
        </w:tc>
        <w:tc>
          <w:tcPr>
            <w:tcW w:w="2709" w:type="dxa"/>
          </w:tcPr>
          <w:p w14:paraId="37EB1052" w14:textId="3716420D" w:rsidR="000F3AF2" w:rsidRDefault="000F3AF2" w:rsidP="009E11C0">
            <w:r>
              <w:t xml:space="preserve">Open de “set parameter” window bij de procescell zonder parameters </w:t>
            </w:r>
          </w:p>
        </w:tc>
        <w:tc>
          <w:tcPr>
            <w:tcW w:w="2301" w:type="dxa"/>
            <w:vMerge/>
          </w:tcPr>
          <w:p w14:paraId="4FDDEBAF" w14:textId="77777777" w:rsidR="000F3AF2" w:rsidRDefault="000F3AF2" w:rsidP="009E11C0"/>
        </w:tc>
        <w:tc>
          <w:tcPr>
            <w:tcW w:w="2194" w:type="dxa"/>
            <w:vMerge/>
          </w:tcPr>
          <w:p w14:paraId="0FA786DF" w14:textId="77777777" w:rsidR="000F3AF2" w:rsidRDefault="000F3AF2" w:rsidP="009E11C0"/>
        </w:tc>
        <w:tc>
          <w:tcPr>
            <w:tcW w:w="1250" w:type="dxa"/>
            <w:vMerge/>
          </w:tcPr>
          <w:p w14:paraId="28EDDAE0" w14:textId="77777777" w:rsidR="000F3AF2" w:rsidRDefault="000F3AF2" w:rsidP="009E11C0"/>
        </w:tc>
      </w:tr>
      <w:tr w:rsidR="000F3AF2" w14:paraId="16765409" w14:textId="77777777" w:rsidTr="00A85042">
        <w:trPr>
          <w:trHeight w:val="77"/>
        </w:trPr>
        <w:tc>
          <w:tcPr>
            <w:tcW w:w="1135" w:type="dxa"/>
            <w:vMerge/>
          </w:tcPr>
          <w:p w14:paraId="50433038" w14:textId="77777777" w:rsidR="000F3AF2" w:rsidRDefault="000F3AF2" w:rsidP="009E11C0"/>
        </w:tc>
        <w:tc>
          <w:tcPr>
            <w:tcW w:w="612" w:type="dxa"/>
          </w:tcPr>
          <w:p w14:paraId="3C9DC0FE" w14:textId="31260140" w:rsidR="000F3AF2" w:rsidRDefault="000F3AF2" w:rsidP="009E11C0">
            <w:r>
              <w:t>2</w:t>
            </w:r>
          </w:p>
        </w:tc>
        <w:tc>
          <w:tcPr>
            <w:tcW w:w="2709" w:type="dxa"/>
          </w:tcPr>
          <w:p w14:paraId="0B01924A" w14:textId="2B8EB746" w:rsidR="000F3AF2" w:rsidRDefault="000F3AF2" w:rsidP="009E11C0">
            <w:r>
              <w:t>In de dropdownlist onder het “copy” label Kies de andere procescell</w:t>
            </w:r>
          </w:p>
        </w:tc>
        <w:tc>
          <w:tcPr>
            <w:tcW w:w="2301" w:type="dxa"/>
            <w:vMerge/>
          </w:tcPr>
          <w:p w14:paraId="5655D555" w14:textId="77777777" w:rsidR="000F3AF2" w:rsidRDefault="000F3AF2" w:rsidP="009E11C0"/>
        </w:tc>
        <w:tc>
          <w:tcPr>
            <w:tcW w:w="2194" w:type="dxa"/>
            <w:vMerge/>
          </w:tcPr>
          <w:p w14:paraId="35E5FD6A" w14:textId="77777777" w:rsidR="000F3AF2" w:rsidRDefault="000F3AF2" w:rsidP="009E11C0"/>
        </w:tc>
        <w:tc>
          <w:tcPr>
            <w:tcW w:w="1250" w:type="dxa"/>
            <w:vMerge/>
          </w:tcPr>
          <w:p w14:paraId="533795B0" w14:textId="77777777" w:rsidR="000F3AF2" w:rsidRDefault="000F3AF2" w:rsidP="009E11C0"/>
        </w:tc>
      </w:tr>
      <w:tr w:rsidR="000F3AF2" w14:paraId="16A63DA7" w14:textId="77777777" w:rsidTr="00A85042">
        <w:trPr>
          <w:trHeight w:val="77"/>
        </w:trPr>
        <w:tc>
          <w:tcPr>
            <w:tcW w:w="1135" w:type="dxa"/>
            <w:vMerge/>
          </w:tcPr>
          <w:p w14:paraId="5482A19A" w14:textId="77777777" w:rsidR="000F3AF2" w:rsidRDefault="000F3AF2" w:rsidP="009E11C0"/>
        </w:tc>
        <w:tc>
          <w:tcPr>
            <w:tcW w:w="612" w:type="dxa"/>
          </w:tcPr>
          <w:p w14:paraId="327E83F6" w14:textId="1A0ABC42" w:rsidR="000F3AF2" w:rsidRDefault="000F3AF2" w:rsidP="009E11C0">
            <w:r>
              <w:t>3</w:t>
            </w:r>
          </w:p>
        </w:tc>
        <w:tc>
          <w:tcPr>
            <w:tcW w:w="2709" w:type="dxa"/>
          </w:tcPr>
          <w:p w14:paraId="3A99473D" w14:textId="7B1D9C67" w:rsidR="000F3AF2" w:rsidRDefault="000F3AF2" w:rsidP="009E11C0">
            <w:r>
              <w:t>Klik op “copy from”</w:t>
            </w:r>
          </w:p>
        </w:tc>
        <w:tc>
          <w:tcPr>
            <w:tcW w:w="2301" w:type="dxa"/>
            <w:vMerge/>
          </w:tcPr>
          <w:p w14:paraId="254EC4F4" w14:textId="77777777" w:rsidR="000F3AF2" w:rsidRDefault="000F3AF2" w:rsidP="009E11C0"/>
        </w:tc>
        <w:tc>
          <w:tcPr>
            <w:tcW w:w="2194" w:type="dxa"/>
            <w:vMerge/>
          </w:tcPr>
          <w:p w14:paraId="59E69DA7" w14:textId="77777777" w:rsidR="000F3AF2" w:rsidRDefault="000F3AF2" w:rsidP="009E11C0"/>
        </w:tc>
        <w:tc>
          <w:tcPr>
            <w:tcW w:w="1250" w:type="dxa"/>
            <w:vMerge/>
          </w:tcPr>
          <w:p w14:paraId="7F3B07C6" w14:textId="77777777" w:rsidR="000F3AF2" w:rsidRDefault="000F3AF2" w:rsidP="009E11C0"/>
        </w:tc>
      </w:tr>
      <w:tr w:rsidR="003C7383" w14:paraId="7097A40F" w14:textId="77777777" w:rsidTr="00A85042">
        <w:trPr>
          <w:trHeight w:val="77"/>
        </w:trPr>
        <w:tc>
          <w:tcPr>
            <w:tcW w:w="1135" w:type="dxa"/>
            <w:vMerge w:val="restart"/>
          </w:tcPr>
          <w:p w14:paraId="0297F9ED" w14:textId="1B675A1A" w:rsidR="003C7383" w:rsidRDefault="003C7383" w:rsidP="003C7383">
            <w:r>
              <w:t>PARS_PT6</w:t>
            </w:r>
          </w:p>
        </w:tc>
        <w:tc>
          <w:tcPr>
            <w:tcW w:w="612" w:type="dxa"/>
          </w:tcPr>
          <w:p w14:paraId="1B5BACCD" w14:textId="421A615E" w:rsidR="003C7383" w:rsidRDefault="003C7383" w:rsidP="003C7383">
            <w:r>
              <w:t>0.1</w:t>
            </w:r>
          </w:p>
        </w:tc>
        <w:tc>
          <w:tcPr>
            <w:tcW w:w="2709" w:type="dxa"/>
          </w:tcPr>
          <w:p w14:paraId="2700F4B1" w14:textId="091621FA" w:rsidR="003C7383" w:rsidRDefault="003C7383" w:rsidP="003C7383">
            <w:r>
              <w:t>Maak twee processcellen aan. Een zonder parameters (je verwijderd die) en een met de parameters die hij normaal heeft</w:t>
            </w:r>
          </w:p>
        </w:tc>
        <w:tc>
          <w:tcPr>
            <w:tcW w:w="2301" w:type="dxa"/>
            <w:vMerge w:val="restart"/>
          </w:tcPr>
          <w:p w14:paraId="6AB7E7F7" w14:textId="0B874B5B" w:rsidR="003C7383" w:rsidRDefault="004C600E" w:rsidP="003C7383">
            <w:r>
              <w:t>De huidige processcell kopieert al zijn parameters naar de lege processcell toe</w:t>
            </w:r>
          </w:p>
        </w:tc>
        <w:tc>
          <w:tcPr>
            <w:tcW w:w="2194" w:type="dxa"/>
            <w:vMerge w:val="restart"/>
          </w:tcPr>
          <w:p w14:paraId="2C4ADB61" w14:textId="77777777" w:rsidR="003C7383" w:rsidRDefault="003C7383" w:rsidP="003C7383"/>
        </w:tc>
        <w:tc>
          <w:tcPr>
            <w:tcW w:w="1250" w:type="dxa"/>
            <w:vMerge w:val="restart"/>
          </w:tcPr>
          <w:p w14:paraId="4ECEDA40" w14:textId="66F04A08" w:rsidR="003C7383" w:rsidRDefault="00F35076" w:rsidP="003C7383">
            <w:r>
              <w:rPr>
                <w:rFonts w:ascii="Calibri" w:hAnsi="Calibri" w:cs="Arial"/>
                <w:color w:val="76923C" w:themeColor="accent3" w:themeShade="BF"/>
              </w:rPr>
              <w:t>PASSED</w:t>
            </w:r>
          </w:p>
        </w:tc>
      </w:tr>
      <w:tr w:rsidR="003C7383" w14:paraId="3AFF529B" w14:textId="77777777" w:rsidTr="00A85042">
        <w:trPr>
          <w:trHeight w:val="77"/>
        </w:trPr>
        <w:tc>
          <w:tcPr>
            <w:tcW w:w="1135" w:type="dxa"/>
            <w:vMerge/>
          </w:tcPr>
          <w:p w14:paraId="047DD95A" w14:textId="77777777" w:rsidR="003C7383" w:rsidRDefault="003C7383" w:rsidP="003C7383"/>
        </w:tc>
        <w:tc>
          <w:tcPr>
            <w:tcW w:w="612" w:type="dxa"/>
          </w:tcPr>
          <w:p w14:paraId="6B07F595" w14:textId="31222A98" w:rsidR="003C7383" w:rsidRDefault="003C7383" w:rsidP="003C7383">
            <w:r>
              <w:t>1</w:t>
            </w:r>
          </w:p>
        </w:tc>
        <w:tc>
          <w:tcPr>
            <w:tcW w:w="2709" w:type="dxa"/>
          </w:tcPr>
          <w:p w14:paraId="2B65558F" w14:textId="1BBB092E" w:rsidR="003C7383" w:rsidRDefault="003C7383" w:rsidP="003C7383">
            <w:r>
              <w:t xml:space="preserve">Open de “set parameter” window bij de procescell met parameters </w:t>
            </w:r>
          </w:p>
        </w:tc>
        <w:tc>
          <w:tcPr>
            <w:tcW w:w="2301" w:type="dxa"/>
            <w:vMerge/>
          </w:tcPr>
          <w:p w14:paraId="69900F4F" w14:textId="77777777" w:rsidR="003C7383" w:rsidRDefault="003C7383" w:rsidP="003C7383"/>
        </w:tc>
        <w:tc>
          <w:tcPr>
            <w:tcW w:w="2194" w:type="dxa"/>
            <w:vMerge/>
          </w:tcPr>
          <w:p w14:paraId="56A84B06" w14:textId="77777777" w:rsidR="003C7383" w:rsidRDefault="003C7383" w:rsidP="003C7383"/>
        </w:tc>
        <w:tc>
          <w:tcPr>
            <w:tcW w:w="1250" w:type="dxa"/>
            <w:vMerge/>
          </w:tcPr>
          <w:p w14:paraId="115312A7" w14:textId="77777777" w:rsidR="003C7383" w:rsidRDefault="003C7383" w:rsidP="003C7383"/>
        </w:tc>
      </w:tr>
      <w:tr w:rsidR="003C7383" w14:paraId="1A7B3C57" w14:textId="77777777" w:rsidTr="003C7383">
        <w:trPr>
          <w:trHeight w:val="77"/>
        </w:trPr>
        <w:tc>
          <w:tcPr>
            <w:tcW w:w="1135" w:type="dxa"/>
            <w:vMerge/>
          </w:tcPr>
          <w:p w14:paraId="7010D827" w14:textId="77777777" w:rsidR="003C7383" w:rsidRDefault="003C7383" w:rsidP="003C7383"/>
        </w:tc>
        <w:tc>
          <w:tcPr>
            <w:tcW w:w="612" w:type="dxa"/>
          </w:tcPr>
          <w:p w14:paraId="514133D2" w14:textId="6276B6BC" w:rsidR="003C7383" w:rsidRDefault="003C7383" w:rsidP="003C7383">
            <w:r>
              <w:t>2</w:t>
            </w:r>
          </w:p>
        </w:tc>
        <w:tc>
          <w:tcPr>
            <w:tcW w:w="2709" w:type="dxa"/>
          </w:tcPr>
          <w:p w14:paraId="4D6DEF9B" w14:textId="7F4D2901" w:rsidR="003C7383" w:rsidRDefault="003C7383" w:rsidP="003C7383">
            <w:r>
              <w:t>In de dropdownlist onder het “copy” label Kies de andere procescell</w:t>
            </w:r>
          </w:p>
        </w:tc>
        <w:tc>
          <w:tcPr>
            <w:tcW w:w="2301" w:type="dxa"/>
            <w:vMerge/>
          </w:tcPr>
          <w:p w14:paraId="0D8DF1DE" w14:textId="77777777" w:rsidR="003C7383" w:rsidRDefault="003C7383" w:rsidP="003C7383"/>
        </w:tc>
        <w:tc>
          <w:tcPr>
            <w:tcW w:w="2194" w:type="dxa"/>
            <w:vMerge/>
          </w:tcPr>
          <w:p w14:paraId="19847BFC" w14:textId="77777777" w:rsidR="003C7383" w:rsidRDefault="003C7383" w:rsidP="003C7383"/>
        </w:tc>
        <w:tc>
          <w:tcPr>
            <w:tcW w:w="1250" w:type="dxa"/>
            <w:vMerge/>
          </w:tcPr>
          <w:p w14:paraId="0A953E14" w14:textId="77777777" w:rsidR="003C7383" w:rsidRDefault="003C7383" w:rsidP="003C7383"/>
        </w:tc>
      </w:tr>
      <w:tr w:rsidR="003C7383" w14:paraId="6C7EE34C" w14:textId="77777777" w:rsidTr="00A85042">
        <w:trPr>
          <w:trHeight w:val="77"/>
        </w:trPr>
        <w:tc>
          <w:tcPr>
            <w:tcW w:w="1135" w:type="dxa"/>
            <w:vMerge/>
          </w:tcPr>
          <w:p w14:paraId="04C69C7E" w14:textId="77777777" w:rsidR="003C7383" w:rsidRDefault="003C7383" w:rsidP="003C7383"/>
        </w:tc>
        <w:tc>
          <w:tcPr>
            <w:tcW w:w="612" w:type="dxa"/>
          </w:tcPr>
          <w:p w14:paraId="526E3ACE" w14:textId="4E2AFBFB" w:rsidR="003C7383" w:rsidRDefault="003C7383" w:rsidP="003C7383">
            <w:r>
              <w:t>3</w:t>
            </w:r>
          </w:p>
        </w:tc>
        <w:tc>
          <w:tcPr>
            <w:tcW w:w="2709" w:type="dxa"/>
          </w:tcPr>
          <w:p w14:paraId="69D2D10B" w14:textId="62EBFDA8" w:rsidR="003C7383" w:rsidRDefault="003C7383" w:rsidP="003C7383">
            <w:r>
              <w:t>Klik op “copy To”</w:t>
            </w:r>
          </w:p>
        </w:tc>
        <w:tc>
          <w:tcPr>
            <w:tcW w:w="2301" w:type="dxa"/>
            <w:vMerge/>
          </w:tcPr>
          <w:p w14:paraId="57AA7587" w14:textId="77777777" w:rsidR="003C7383" w:rsidRDefault="003C7383" w:rsidP="003C7383"/>
        </w:tc>
        <w:tc>
          <w:tcPr>
            <w:tcW w:w="2194" w:type="dxa"/>
            <w:vMerge/>
          </w:tcPr>
          <w:p w14:paraId="416B906A" w14:textId="77777777" w:rsidR="003C7383" w:rsidRDefault="003C7383" w:rsidP="003C7383"/>
        </w:tc>
        <w:tc>
          <w:tcPr>
            <w:tcW w:w="1250" w:type="dxa"/>
            <w:vMerge/>
          </w:tcPr>
          <w:p w14:paraId="568FFA37" w14:textId="77777777" w:rsidR="003C7383" w:rsidRDefault="003C7383" w:rsidP="003C7383"/>
        </w:tc>
      </w:tr>
    </w:tbl>
    <w:p w14:paraId="36A17977" w14:textId="3DDE33B9" w:rsidR="00A847BA" w:rsidRDefault="00A847BA"/>
    <w:p w14:paraId="2581D12D" w14:textId="37DE88D6" w:rsidR="00BE4689" w:rsidRDefault="00A847BA">
      <w:r>
        <w:br w:type="page"/>
      </w:r>
    </w:p>
    <w:p w14:paraId="65B08374" w14:textId="1B3BC838" w:rsidR="00BE4689" w:rsidRDefault="00BE4689" w:rsidP="00BE4689">
      <w:pPr>
        <w:pStyle w:val="TOC1"/>
        <w:rPr>
          <w:smallCaps w:val="0"/>
        </w:rPr>
      </w:pPr>
      <w:r>
        <w:lastRenderedPageBreak/>
        <w:t>R</w:t>
      </w:r>
      <w:r>
        <w:rPr>
          <w:smallCaps w:val="0"/>
        </w:rPr>
        <w:t>oute</w:t>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A847BA" w14:paraId="2537ABE2" w14:textId="77777777" w:rsidTr="0046236E">
        <w:tc>
          <w:tcPr>
            <w:tcW w:w="1135" w:type="dxa"/>
            <w:shd w:val="clear" w:color="auto" w:fill="E5B8B7" w:themeFill="accent2" w:themeFillTint="66"/>
          </w:tcPr>
          <w:p w14:paraId="332CFF29" w14:textId="77777777" w:rsidR="00A847BA" w:rsidRDefault="00A847BA" w:rsidP="0046236E">
            <w:r>
              <w:t>Testcase ID</w:t>
            </w:r>
          </w:p>
        </w:tc>
        <w:tc>
          <w:tcPr>
            <w:tcW w:w="612" w:type="dxa"/>
            <w:shd w:val="clear" w:color="auto" w:fill="E5B8B7" w:themeFill="accent2" w:themeFillTint="66"/>
          </w:tcPr>
          <w:p w14:paraId="60459C43" w14:textId="77777777" w:rsidR="00A847BA" w:rsidRDefault="00A847BA" w:rsidP="0046236E">
            <w:r>
              <w:t>Stap</w:t>
            </w:r>
          </w:p>
        </w:tc>
        <w:tc>
          <w:tcPr>
            <w:tcW w:w="2709" w:type="dxa"/>
            <w:shd w:val="clear" w:color="auto" w:fill="E5B8B7" w:themeFill="accent2" w:themeFillTint="66"/>
          </w:tcPr>
          <w:p w14:paraId="6988A468" w14:textId="77777777" w:rsidR="00A847BA" w:rsidRDefault="00A847BA" w:rsidP="0046236E">
            <w:r>
              <w:t>Beschrijvingstap</w:t>
            </w:r>
          </w:p>
        </w:tc>
        <w:tc>
          <w:tcPr>
            <w:tcW w:w="2301" w:type="dxa"/>
            <w:shd w:val="clear" w:color="auto" w:fill="E5B8B7" w:themeFill="accent2" w:themeFillTint="66"/>
          </w:tcPr>
          <w:p w14:paraId="3A182377" w14:textId="77777777" w:rsidR="00A847BA" w:rsidRDefault="00A847BA" w:rsidP="0046236E">
            <w:r>
              <w:t>Verwachte resultaat</w:t>
            </w:r>
          </w:p>
        </w:tc>
        <w:tc>
          <w:tcPr>
            <w:tcW w:w="2194" w:type="dxa"/>
            <w:shd w:val="clear" w:color="auto" w:fill="E5B8B7" w:themeFill="accent2" w:themeFillTint="66"/>
          </w:tcPr>
          <w:p w14:paraId="4B156578" w14:textId="77777777" w:rsidR="00A847BA" w:rsidRDefault="00A847BA" w:rsidP="0046236E">
            <w:r>
              <w:t>Geobserveerde resultaat</w:t>
            </w:r>
          </w:p>
        </w:tc>
        <w:tc>
          <w:tcPr>
            <w:tcW w:w="1250" w:type="dxa"/>
            <w:shd w:val="clear" w:color="auto" w:fill="E5B8B7" w:themeFill="accent2" w:themeFillTint="66"/>
          </w:tcPr>
          <w:p w14:paraId="0EE29340" w14:textId="77777777" w:rsidR="00A847BA" w:rsidRDefault="00A847BA" w:rsidP="0046236E">
            <w:r>
              <w:t xml:space="preserve">Resultaat </w:t>
            </w:r>
          </w:p>
        </w:tc>
      </w:tr>
      <w:tr w:rsidR="00A847BA" w14:paraId="5F9377A9" w14:textId="77777777" w:rsidTr="0046236E">
        <w:trPr>
          <w:trHeight w:val="232"/>
        </w:trPr>
        <w:tc>
          <w:tcPr>
            <w:tcW w:w="1135" w:type="dxa"/>
            <w:vMerge w:val="restart"/>
          </w:tcPr>
          <w:p w14:paraId="63C9C854" w14:textId="636082DA" w:rsidR="00A847BA" w:rsidRDefault="00A847BA" w:rsidP="0046236E">
            <w:r>
              <w:t>PARS_</w:t>
            </w:r>
            <w:r w:rsidR="00821899">
              <w:t>R</w:t>
            </w:r>
            <w:r>
              <w:t>T1</w:t>
            </w:r>
          </w:p>
        </w:tc>
        <w:tc>
          <w:tcPr>
            <w:tcW w:w="612" w:type="dxa"/>
          </w:tcPr>
          <w:p w14:paraId="4F172671" w14:textId="77777777" w:rsidR="00A847BA" w:rsidRDefault="00A847BA" w:rsidP="0046236E">
            <w:r>
              <w:t>1</w:t>
            </w:r>
          </w:p>
        </w:tc>
        <w:tc>
          <w:tcPr>
            <w:tcW w:w="2709" w:type="dxa"/>
          </w:tcPr>
          <w:p w14:paraId="462A946B" w14:textId="5CFB86C2" w:rsidR="00A847BA" w:rsidRDefault="00A847BA" w:rsidP="0046236E">
            <w:r>
              <w:t xml:space="preserve">Rechtsklik op een </w:t>
            </w:r>
            <w:r w:rsidR="000865D5">
              <w:t>route</w:t>
            </w:r>
            <w:r>
              <w:t xml:space="preserve"> en klik op “set </w:t>
            </w:r>
            <w:r w:rsidR="000865D5">
              <w:t xml:space="preserve">route </w:t>
            </w:r>
            <w:r>
              <w:t>parameters”</w:t>
            </w:r>
          </w:p>
        </w:tc>
        <w:tc>
          <w:tcPr>
            <w:tcW w:w="2301" w:type="dxa"/>
            <w:vMerge w:val="restart"/>
          </w:tcPr>
          <w:p w14:paraId="6A8C9EC4" w14:textId="5FCBA6D6" w:rsidR="00A847BA" w:rsidRDefault="00A847BA" w:rsidP="0046236E">
            <w:r>
              <w:t xml:space="preserve">Parameters die verwijderd is komt niet meer voor in die </w:t>
            </w:r>
            <w:r w:rsidR="000865D5">
              <w:t>route</w:t>
            </w:r>
          </w:p>
        </w:tc>
        <w:tc>
          <w:tcPr>
            <w:tcW w:w="2194" w:type="dxa"/>
            <w:vMerge w:val="restart"/>
          </w:tcPr>
          <w:p w14:paraId="2FB3B380" w14:textId="77777777" w:rsidR="00A847BA" w:rsidRDefault="00A847BA" w:rsidP="0046236E"/>
        </w:tc>
        <w:tc>
          <w:tcPr>
            <w:tcW w:w="1250" w:type="dxa"/>
            <w:vMerge w:val="restart"/>
          </w:tcPr>
          <w:p w14:paraId="1BF9F75D" w14:textId="2B54F378" w:rsidR="00A847BA" w:rsidRDefault="00F35076" w:rsidP="0046236E">
            <w:r>
              <w:rPr>
                <w:rFonts w:ascii="Calibri" w:hAnsi="Calibri" w:cs="Arial"/>
                <w:color w:val="76923C" w:themeColor="accent3" w:themeShade="BF"/>
              </w:rPr>
              <w:t>PASSED</w:t>
            </w:r>
          </w:p>
        </w:tc>
      </w:tr>
      <w:tr w:rsidR="00A847BA" w14:paraId="6D6272B4" w14:textId="77777777" w:rsidTr="0046236E">
        <w:trPr>
          <w:trHeight w:val="232"/>
        </w:trPr>
        <w:tc>
          <w:tcPr>
            <w:tcW w:w="1135" w:type="dxa"/>
            <w:vMerge/>
          </w:tcPr>
          <w:p w14:paraId="3762762C" w14:textId="77777777" w:rsidR="00A847BA" w:rsidRDefault="00A847BA" w:rsidP="0046236E"/>
        </w:tc>
        <w:tc>
          <w:tcPr>
            <w:tcW w:w="612" w:type="dxa"/>
          </w:tcPr>
          <w:p w14:paraId="575C3F6A" w14:textId="77777777" w:rsidR="00A847BA" w:rsidRDefault="00A847BA" w:rsidP="0046236E">
            <w:r>
              <w:t>2</w:t>
            </w:r>
          </w:p>
        </w:tc>
        <w:tc>
          <w:tcPr>
            <w:tcW w:w="2709" w:type="dxa"/>
          </w:tcPr>
          <w:p w14:paraId="08F99FA6" w14:textId="77777777" w:rsidR="00A847BA" w:rsidRDefault="00A847BA" w:rsidP="0046236E">
            <w:r>
              <w:t>Rechtsklik op een parameter in de lijst en klik “Remove”</w:t>
            </w:r>
          </w:p>
        </w:tc>
        <w:tc>
          <w:tcPr>
            <w:tcW w:w="2301" w:type="dxa"/>
            <w:vMerge/>
          </w:tcPr>
          <w:p w14:paraId="6B6E6A7C" w14:textId="77777777" w:rsidR="00A847BA" w:rsidRDefault="00A847BA" w:rsidP="0046236E"/>
        </w:tc>
        <w:tc>
          <w:tcPr>
            <w:tcW w:w="2194" w:type="dxa"/>
            <w:vMerge/>
          </w:tcPr>
          <w:p w14:paraId="05F80652" w14:textId="77777777" w:rsidR="00A847BA" w:rsidRDefault="00A847BA" w:rsidP="0046236E"/>
        </w:tc>
        <w:tc>
          <w:tcPr>
            <w:tcW w:w="1250" w:type="dxa"/>
            <w:vMerge/>
          </w:tcPr>
          <w:p w14:paraId="1717213A" w14:textId="77777777" w:rsidR="00A847BA" w:rsidRDefault="00A847BA" w:rsidP="0046236E"/>
        </w:tc>
      </w:tr>
      <w:tr w:rsidR="00A847BA" w14:paraId="139A2811" w14:textId="77777777" w:rsidTr="0046236E">
        <w:trPr>
          <w:trHeight w:val="232"/>
        </w:trPr>
        <w:tc>
          <w:tcPr>
            <w:tcW w:w="1135" w:type="dxa"/>
            <w:vMerge/>
          </w:tcPr>
          <w:p w14:paraId="74D74BEA" w14:textId="77777777" w:rsidR="00A847BA" w:rsidRDefault="00A847BA" w:rsidP="0046236E"/>
        </w:tc>
        <w:tc>
          <w:tcPr>
            <w:tcW w:w="612" w:type="dxa"/>
          </w:tcPr>
          <w:p w14:paraId="028838D6" w14:textId="77777777" w:rsidR="00A847BA" w:rsidRDefault="00A847BA" w:rsidP="0046236E">
            <w:r>
              <w:t>3</w:t>
            </w:r>
          </w:p>
        </w:tc>
        <w:tc>
          <w:tcPr>
            <w:tcW w:w="2709" w:type="dxa"/>
          </w:tcPr>
          <w:p w14:paraId="3EF921B7" w14:textId="77777777" w:rsidR="00A847BA" w:rsidRDefault="00A847BA" w:rsidP="0046236E">
            <w:r>
              <w:t>Klik op “Save”</w:t>
            </w:r>
          </w:p>
        </w:tc>
        <w:tc>
          <w:tcPr>
            <w:tcW w:w="2301" w:type="dxa"/>
            <w:vMerge/>
          </w:tcPr>
          <w:p w14:paraId="768F3741" w14:textId="77777777" w:rsidR="00A847BA" w:rsidRDefault="00A847BA" w:rsidP="0046236E"/>
        </w:tc>
        <w:tc>
          <w:tcPr>
            <w:tcW w:w="2194" w:type="dxa"/>
            <w:vMerge/>
          </w:tcPr>
          <w:p w14:paraId="6F47BE48" w14:textId="77777777" w:rsidR="00A847BA" w:rsidRDefault="00A847BA" w:rsidP="0046236E"/>
        </w:tc>
        <w:tc>
          <w:tcPr>
            <w:tcW w:w="1250" w:type="dxa"/>
            <w:vMerge/>
          </w:tcPr>
          <w:p w14:paraId="2E5BD229" w14:textId="77777777" w:rsidR="00A847BA" w:rsidRDefault="00A847BA" w:rsidP="0046236E"/>
        </w:tc>
      </w:tr>
      <w:tr w:rsidR="00A847BA" w14:paraId="3557B4BE" w14:textId="77777777" w:rsidTr="0046236E">
        <w:trPr>
          <w:trHeight w:val="232"/>
        </w:trPr>
        <w:tc>
          <w:tcPr>
            <w:tcW w:w="1135" w:type="dxa"/>
            <w:vMerge w:val="restart"/>
          </w:tcPr>
          <w:p w14:paraId="1BFFDE5B" w14:textId="2584DC96" w:rsidR="00A847BA" w:rsidRDefault="00A847BA" w:rsidP="0046236E">
            <w:r>
              <w:t>PARS_</w:t>
            </w:r>
            <w:r w:rsidR="00821899">
              <w:t>R</w:t>
            </w:r>
            <w:r>
              <w:t>T2</w:t>
            </w:r>
          </w:p>
        </w:tc>
        <w:tc>
          <w:tcPr>
            <w:tcW w:w="612" w:type="dxa"/>
          </w:tcPr>
          <w:p w14:paraId="42021C27" w14:textId="77777777" w:rsidR="00A847BA" w:rsidRDefault="00A847BA" w:rsidP="0046236E">
            <w:r>
              <w:t>1</w:t>
            </w:r>
          </w:p>
        </w:tc>
        <w:tc>
          <w:tcPr>
            <w:tcW w:w="2709" w:type="dxa"/>
          </w:tcPr>
          <w:p w14:paraId="65FEEEDD" w14:textId="1D01D3CF" w:rsidR="00A847BA" w:rsidRDefault="00A847BA" w:rsidP="0046236E">
            <w:r>
              <w:t xml:space="preserve">Rechtsklik op een </w:t>
            </w:r>
            <w:r w:rsidR="000865D5">
              <w:t xml:space="preserve">route </w:t>
            </w:r>
            <w:r>
              <w:t xml:space="preserve">en klik op “set </w:t>
            </w:r>
            <w:r w:rsidR="000865D5">
              <w:t xml:space="preserve">route </w:t>
            </w:r>
            <w:r>
              <w:t>parameters”</w:t>
            </w:r>
          </w:p>
        </w:tc>
        <w:tc>
          <w:tcPr>
            <w:tcW w:w="2301" w:type="dxa"/>
            <w:vMerge w:val="restart"/>
          </w:tcPr>
          <w:p w14:paraId="001E874E" w14:textId="052C2EE7" w:rsidR="00A847BA" w:rsidRDefault="00A847BA" w:rsidP="0046236E">
            <w:r>
              <w:t xml:space="preserve">De parameter is toegevoegd aan desbetreffende </w:t>
            </w:r>
            <w:r w:rsidR="000865D5">
              <w:t>route</w:t>
            </w:r>
          </w:p>
        </w:tc>
        <w:tc>
          <w:tcPr>
            <w:tcW w:w="2194" w:type="dxa"/>
            <w:vMerge w:val="restart"/>
          </w:tcPr>
          <w:p w14:paraId="2E3967D8" w14:textId="77777777" w:rsidR="00A847BA" w:rsidRDefault="00A847BA" w:rsidP="0046236E"/>
        </w:tc>
        <w:tc>
          <w:tcPr>
            <w:tcW w:w="1250" w:type="dxa"/>
            <w:vMerge w:val="restart"/>
          </w:tcPr>
          <w:p w14:paraId="6B519F43" w14:textId="750CFEE8" w:rsidR="00A847BA" w:rsidRDefault="00F35076" w:rsidP="0046236E">
            <w:r>
              <w:rPr>
                <w:rFonts w:ascii="Calibri" w:hAnsi="Calibri" w:cs="Arial"/>
                <w:color w:val="76923C" w:themeColor="accent3" w:themeShade="BF"/>
              </w:rPr>
              <w:t>PASSED</w:t>
            </w:r>
          </w:p>
        </w:tc>
      </w:tr>
      <w:tr w:rsidR="00A847BA" w14:paraId="0813C032" w14:textId="77777777" w:rsidTr="0046236E">
        <w:trPr>
          <w:trHeight w:val="232"/>
        </w:trPr>
        <w:tc>
          <w:tcPr>
            <w:tcW w:w="1135" w:type="dxa"/>
            <w:vMerge/>
          </w:tcPr>
          <w:p w14:paraId="00BDA9FB" w14:textId="77777777" w:rsidR="00A847BA" w:rsidRDefault="00A847BA" w:rsidP="0046236E"/>
        </w:tc>
        <w:tc>
          <w:tcPr>
            <w:tcW w:w="612" w:type="dxa"/>
          </w:tcPr>
          <w:p w14:paraId="072EA434" w14:textId="77777777" w:rsidR="00A847BA" w:rsidRDefault="00A847BA" w:rsidP="0046236E">
            <w:r>
              <w:t>2</w:t>
            </w:r>
          </w:p>
        </w:tc>
        <w:tc>
          <w:tcPr>
            <w:tcW w:w="2709" w:type="dxa"/>
          </w:tcPr>
          <w:p w14:paraId="235E2434" w14:textId="77777777" w:rsidR="00A847BA" w:rsidRDefault="00A847BA" w:rsidP="0046236E">
            <w:r>
              <w:t>Kies uit de  drop downlist “add parameter” een parameter</w:t>
            </w:r>
          </w:p>
        </w:tc>
        <w:tc>
          <w:tcPr>
            <w:tcW w:w="2301" w:type="dxa"/>
            <w:vMerge/>
          </w:tcPr>
          <w:p w14:paraId="6D9F9E8A" w14:textId="77777777" w:rsidR="00A847BA" w:rsidRDefault="00A847BA" w:rsidP="0046236E"/>
        </w:tc>
        <w:tc>
          <w:tcPr>
            <w:tcW w:w="2194" w:type="dxa"/>
            <w:vMerge/>
          </w:tcPr>
          <w:p w14:paraId="1F920CCF" w14:textId="77777777" w:rsidR="00A847BA" w:rsidRDefault="00A847BA" w:rsidP="0046236E"/>
        </w:tc>
        <w:tc>
          <w:tcPr>
            <w:tcW w:w="1250" w:type="dxa"/>
            <w:vMerge/>
          </w:tcPr>
          <w:p w14:paraId="41021606" w14:textId="77777777" w:rsidR="00A847BA" w:rsidRDefault="00A847BA" w:rsidP="0046236E"/>
        </w:tc>
      </w:tr>
      <w:tr w:rsidR="00A847BA" w14:paraId="78BA9452" w14:textId="77777777" w:rsidTr="0046236E">
        <w:trPr>
          <w:trHeight w:val="232"/>
        </w:trPr>
        <w:tc>
          <w:tcPr>
            <w:tcW w:w="1135" w:type="dxa"/>
            <w:vMerge/>
          </w:tcPr>
          <w:p w14:paraId="78C0F3BC" w14:textId="77777777" w:rsidR="00A847BA" w:rsidRDefault="00A847BA" w:rsidP="0046236E"/>
        </w:tc>
        <w:tc>
          <w:tcPr>
            <w:tcW w:w="612" w:type="dxa"/>
          </w:tcPr>
          <w:p w14:paraId="1D536EA2" w14:textId="77777777" w:rsidR="00A847BA" w:rsidRDefault="00A847BA" w:rsidP="0046236E">
            <w:r>
              <w:t>3</w:t>
            </w:r>
          </w:p>
        </w:tc>
        <w:tc>
          <w:tcPr>
            <w:tcW w:w="2709" w:type="dxa"/>
          </w:tcPr>
          <w:p w14:paraId="24C7EFBB" w14:textId="77777777" w:rsidR="00A847BA" w:rsidRDefault="00A847BA" w:rsidP="0046236E">
            <w:r>
              <w:t>Klik op “Add” onder de dropdownlist</w:t>
            </w:r>
          </w:p>
        </w:tc>
        <w:tc>
          <w:tcPr>
            <w:tcW w:w="2301" w:type="dxa"/>
            <w:vMerge/>
          </w:tcPr>
          <w:p w14:paraId="25449939" w14:textId="77777777" w:rsidR="00A847BA" w:rsidRDefault="00A847BA" w:rsidP="0046236E"/>
        </w:tc>
        <w:tc>
          <w:tcPr>
            <w:tcW w:w="2194" w:type="dxa"/>
            <w:vMerge/>
          </w:tcPr>
          <w:p w14:paraId="53B6F3B3" w14:textId="77777777" w:rsidR="00A847BA" w:rsidRDefault="00A847BA" w:rsidP="0046236E"/>
        </w:tc>
        <w:tc>
          <w:tcPr>
            <w:tcW w:w="1250" w:type="dxa"/>
            <w:vMerge/>
          </w:tcPr>
          <w:p w14:paraId="2CB00B9F" w14:textId="77777777" w:rsidR="00A847BA" w:rsidRDefault="00A847BA" w:rsidP="0046236E"/>
        </w:tc>
      </w:tr>
      <w:tr w:rsidR="00A847BA" w14:paraId="647986C4" w14:textId="77777777" w:rsidTr="0046236E">
        <w:trPr>
          <w:trHeight w:val="77"/>
        </w:trPr>
        <w:tc>
          <w:tcPr>
            <w:tcW w:w="1135" w:type="dxa"/>
            <w:vMerge/>
          </w:tcPr>
          <w:p w14:paraId="28D90B85" w14:textId="77777777" w:rsidR="00A847BA" w:rsidRDefault="00A847BA" w:rsidP="0046236E"/>
        </w:tc>
        <w:tc>
          <w:tcPr>
            <w:tcW w:w="612" w:type="dxa"/>
          </w:tcPr>
          <w:p w14:paraId="299BBF5D" w14:textId="77777777" w:rsidR="00A847BA" w:rsidRDefault="00A847BA" w:rsidP="0046236E">
            <w:r>
              <w:t>4</w:t>
            </w:r>
          </w:p>
        </w:tc>
        <w:tc>
          <w:tcPr>
            <w:tcW w:w="2709" w:type="dxa"/>
          </w:tcPr>
          <w:p w14:paraId="570928A7" w14:textId="77777777" w:rsidR="00A847BA" w:rsidRDefault="00A847BA" w:rsidP="0046236E">
            <w:r>
              <w:t>Klik op “Save”</w:t>
            </w:r>
          </w:p>
        </w:tc>
        <w:tc>
          <w:tcPr>
            <w:tcW w:w="2301" w:type="dxa"/>
            <w:vMerge/>
          </w:tcPr>
          <w:p w14:paraId="15696EA7" w14:textId="77777777" w:rsidR="00A847BA" w:rsidRDefault="00A847BA" w:rsidP="0046236E"/>
        </w:tc>
        <w:tc>
          <w:tcPr>
            <w:tcW w:w="2194" w:type="dxa"/>
            <w:vMerge/>
          </w:tcPr>
          <w:p w14:paraId="08C6CA4C" w14:textId="77777777" w:rsidR="00A847BA" w:rsidRDefault="00A847BA" w:rsidP="0046236E"/>
        </w:tc>
        <w:tc>
          <w:tcPr>
            <w:tcW w:w="1250" w:type="dxa"/>
            <w:vMerge/>
          </w:tcPr>
          <w:p w14:paraId="4D4B7FFA" w14:textId="77777777" w:rsidR="00A847BA" w:rsidRDefault="00A847BA" w:rsidP="0046236E"/>
        </w:tc>
      </w:tr>
      <w:tr w:rsidR="00A847BA" w14:paraId="3CB510A9" w14:textId="77777777" w:rsidTr="0046236E">
        <w:trPr>
          <w:trHeight w:val="77"/>
        </w:trPr>
        <w:tc>
          <w:tcPr>
            <w:tcW w:w="1135" w:type="dxa"/>
            <w:vMerge w:val="restart"/>
          </w:tcPr>
          <w:p w14:paraId="2533EB17" w14:textId="15865A1A" w:rsidR="00A847BA" w:rsidRDefault="00A847BA" w:rsidP="0046236E">
            <w:r>
              <w:t>PARS_</w:t>
            </w:r>
            <w:r w:rsidR="00821899">
              <w:t>R</w:t>
            </w:r>
            <w:r>
              <w:t>T3</w:t>
            </w:r>
          </w:p>
        </w:tc>
        <w:tc>
          <w:tcPr>
            <w:tcW w:w="612" w:type="dxa"/>
          </w:tcPr>
          <w:p w14:paraId="53CE9BAF" w14:textId="77777777" w:rsidR="00A847BA" w:rsidRDefault="00A847BA" w:rsidP="0046236E">
            <w:r>
              <w:t>1</w:t>
            </w:r>
          </w:p>
        </w:tc>
        <w:tc>
          <w:tcPr>
            <w:tcW w:w="2709" w:type="dxa"/>
          </w:tcPr>
          <w:p w14:paraId="3837699B" w14:textId="6849186A" w:rsidR="00A847BA" w:rsidRDefault="00A847BA" w:rsidP="0046236E">
            <w:r>
              <w:t xml:space="preserve">Rechtsklik op een </w:t>
            </w:r>
            <w:r w:rsidR="000865D5">
              <w:t xml:space="preserve">route </w:t>
            </w:r>
            <w:r>
              <w:t xml:space="preserve">en klik op “set </w:t>
            </w:r>
            <w:r w:rsidR="000865D5">
              <w:t xml:space="preserve">route </w:t>
            </w:r>
            <w:r>
              <w:t>parameters”</w:t>
            </w:r>
          </w:p>
        </w:tc>
        <w:tc>
          <w:tcPr>
            <w:tcW w:w="2301" w:type="dxa"/>
            <w:vMerge w:val="restart"/>
          </w:tcPr>
          <w:p w14:paraId="40DB41C4" w14:textId="5761FED4" w:rsidR="00A847BA" w:rsidRDefault="00A847BA" w:rsidP="0046236E">
            <w:r>
              <w:t xml:space="preserve">Als je nu dezelfde </w:t>
            </w:r>
            <w:r w:rsidR="000865D5">
              <w:t xml:space="preserve">route </w:t>
            </w:r>
            <w:r>
              <w:t>weer open klikt dan heeft “</w:t>
            </w:r>
            <w:r w:rsidR="006F7491">
              <w:t>MinBatchsize</w:t>
            </w:r>
            <w:r>
              <w:t xml:space="preserve">” </w:t>
            </w:r>
            <w:r w:rsidR="000865D5">
              <w:t>van 100</w:t>
            </w:r>
          </w:p>
        </w:tc>
        <w:tc>
          <w:tcPr>
            <w:tcW w:w="2194" w:type="dxa"/>
            <w:vMerge w:val="restart"/>
          </w:tcPr>
          <w:p w14:paraId="3676C99B" w14:textId="77777777" w:rsidR="00A847BA" w:rsidRDefault="00A847BA" w:rsidP="0046236E"/>
        </w:tc>
        <w:tc>
          <w:tcPr>
            <w:tcW w:w="1250" w:type="dxa"/>
            <w:vMerge w:val="restart"/>
          </w:tcPr>
          <w:p w14:paraId="06210B24" w14:textId="0E9C12F4" w:rsidR="00A847BA" w:rsidRDefault="00F35076" w:rsidP="0046236E">
            <w:r>
              <w:rPr>
                <w:rFonts w:ascii="Calibri" w:hAnsi="Calibri" w:cs="Arial"/>
                <w:color w:val="76923C" w:themeColor="accent3" w:themeShade="BF"/>
              </w:rPr>
              <w:t>PASSED</w:t>
            </w:r>
          </w:p>
        </w:tc>
      </w:tr>
      <w:tr w:rsidR="00A847BA" w14:paraId="426DC921" w14:textId="77777777" w:rsidTr="0046236E">
        <w:trPr>
          <w:trHeight w:val="77"/>
        </w:trPr>
        <w:tc>
          <w:tcPr>
            <w:tcW w:w="1135" w:type="dxa"/>
            <w:vMerge/>
          </w:tcPr>
          <w:p w14:paraId="094D0029" w14:textId="77777777" w:rsidR="00A847BA" w:rsidRDefault="00A847BA" w:rsidP="0046236E"/>
        </w:tc>
        <w:tc>
          <w:tcPr>
            <w:tcW w:w="612" w:type="dxa"/>
          </w:tcPr>
          <w:p w14:paraId="6A0BD36C" w14:textId="77777777" w:rsidR="00A847BA" w:rsidRDefault="00A847BA" w:rsidP="0046236E">
            <w:r>
              <w:t>2</w:t>
            </w:r>
          </w:p>
        </w:tc>
        <w:tc>
          <w:tcPr>
            <w:tcW w:w="2709" w:type="dxa"/>
          </w:tcPr>
          <w:p w14:paraId="62BACEB8" w14:textId="3F482D5A" w:rsidR="00A847BA" w:rsidRDefault="00A847BA" w:rsidP="0046236E">
            <w:r>
              <w:t>In de parameter “</w:t>
            </w:r>
            <w:r w:rsidR="000865D5">
              <w:t>MinBatchsize</w:t>
            </w:r>
            <w:r>
              <w:t xml:space="preserve">” verander de value </w:t>
            </w:r>
            <w:r w:rsidR="000865D5">
              <w:t xml:space="preserve">naar </w:t>
            </w:r>
            <w:r>
              <w:t>1</w:t>
            </w:r>
            <w:r w:rsidR="000865D5">
              <w:t xml:space="preserve">00 </w:t>
            </w:r>
          </w:p>
        </w:tc>
        <w:tc>
          <w:tcPr>
            <w:tcW w:w="2301" w:type="dxa"/>
            <w:vMerge/>
          </w:tcPr>
          <w:p w14:paraId="339945AE" w14:textId="77777777" w:rsidR="00A847BA" w:rsidRDefault="00A847BA" w:rsidP="0046236E"/>
        </w:tc>
        <w:tc>
          <w:tcPr>
            <w:tcW w:w="2194" w:type="dxa"/>
            <w:vMerge/>
          </w:tcPr>
          <w:p w14:paraId="1A130013" w14:textId="77777777" w:rsidR="00A847BA" w:rsidRDefault="00A847BA" w:rsidP="0046236E"/>
        </w:tc>
        <w:tc>
          <w:tcPr>
            <w:tcW w:w="1250" w:type="dxa"/>
            <w:vMerge/>
          </w:tcPr>
          <w:p w14:paraId="65F6A6E7" w14:textId="77777777" w:rsidR="00A847BA" w:rsidRDefault="00A847BA" w:rsidP="0046236E"/>
        </w:tc>
      </w:tr>
      <w:tr w:rsidR="00A847BA" w14:paraId="51BC89BB" w14:textId="77777777" w:rsidTr="0046236E">
        <w:trPr>
          <w:trHeight w:val="77"/>
        </w:trPr>
        <w:tc>
          <w:tcPr>
            <w:tcW w:w="1135" w:type="dxa"/>
            <w:vMerge/>
          </w:tcPr>
          <w:p w14:paraId="08C9CF55" w14:textId="77777777" w:rsidR="00A847BA" w:rsidRDefault="00A847BA" w:rsidP="0046236E"/>
        </w:tc>
        <w:tc>
          <w:tcPr>
            <w:tcW w:w="612" w:type="dxa"/>
          </w:tcPr>
          <w:p w14:paraId="4123A946" w14:textId="77777777" w:rsidR="00A847BA" w:rsidRDefault="00A847BA" w:rsidP="0046236E">
            <w:r>
              <w:t>3</w:t>
            </w:r>
          </w:p>
        </w:tc>
        <w:tc>
          <w:tcPr>
            <w:tcW w:w="2709" w:type="dxa"/>
          </w:tcPr>
          <w:p w14:paraId="1021C184" w14:textId="77777777" w:rsidR="00A847BA" w:rsidRDefault="00A847BA" w:rsidP="0046236E">
            <w:r>
              <w:t>Klik op “save”</w:t>
            </w:r>
          </w:p>
        </w:tc>
        <w:tc>
          <w:tcPr>
            <w:tcW w:w="2301" w:type="dxa"/>
            <w:vMerge/>
          </w:tcPr>
          <w:p w14:paraId="7A09ABAF" w14:textId="77777777" w:rsidR="00A847BA" w:rsidRDefault="00A847BA" w:rsidP="0046236E"/>
        </w:tc>
        <w:tc>
          <w:tcPr>
            <w:tcW w:w="2194" w:type="dxa"/>
            <w:vMerge/>
          </w:tcPr>
          <w:p w14:paraId="600C4465" w14:textId="77777777" w:rsidR="00A847BA" w:rsidRDefault="00A847BA" w:rsidP="0046236E"/>
        </w:tc>
        <w:tc>
          <w:tcPr>
            <w:tcW w:w="1250" w:type="dxa"/>
            <w:vMerge/>
          </w:tcPr>
          <w:p w14:paraId="51A8BF37" w14:textId="77777777" w:rsidR="00A847BA" w:rsidRDefault="00A847BA" w:rsidP="0046236E"/>
        </w:tc>
      </w:tr>
      <w:tr w:rsidR="00A847BA" w14:paraId="1C7C7A55" w14:textId="77777777" w:rsidTr="0046236E">
        <w:trPr>
          <w:trHeight w:val="77"/>
        </w:trPr>
        <w:tc>
          <w:tcPr>
            <w:tcW w:w="1135" w:type="dxa"/>
            <w:vMerge w:val="restart"/>
          </w:tcPr>
          <w:p w14:paraId="48FCA23A" w14:textId="45E729E3" w:rsidR="00A847BA" w:rsidRDefault="00A847BA" w:rsidP="0046236E">
            <w:r>
              <w:t>PARS_</w:t>
            </w:r>
            <w:r w:rsidR="00821899">
              <w:t>R</w:t>
            </w:r>
            <w:r>
              <w:t>T4</w:t>
            </w:r>
          </w:p>
        </w:tc>
        <w:tc>
          <w:tcPr>
            <w:tcW w:w="612" w:type="dxa"/>
          </w:tcPr>
          <w:p w14:paraId="1EE85600" w14:textId="77777777" w:rsidR="00A847BA" w:rsidRDefault="00A847BA" w:rsidP="0046236E">
            <w:r>
              <w:t>1</w:t>
            </w:r>
          </w:p>
        </w:tc>
        <w:tc>
          <w:tcPr>
            <w:tcW w:w="2709" w:type="dxa"/>
          </w:tcPr>
          <w:p w14:paraId="52380A0D" w14:textId="67C7BE16" w:rsidR="00A847BA" w:rsidRDefault="00A847BA" w:rsidP="0046236E">
            <w:r>
              <w:t xml:space="preserve">Rechtsklik op een </w:t>
            </w:r>
            <w:r w:rsidR="000865D5">
              <w:t xml:space="preserve">route </w:t>
            </w:r>
            <w:r>
              <w:t xml:space="preserve">en klik op “set </w:t>
            </w:r>
            <w:r w:rsidR="000865D5">
              <w:t xml:space="preserve">route </w:t>
            </w:r>
            <w:r>
              <w:t>parameters”</w:t>
            </w:r>
          </w:p>
        </w:tc>
        <w:tc>
          <w:tcPr>
            <w:tcW w:w="2301" w:type="dxa"/>
            <w:vMerge w:val="restart"/>
          </w:tcPr>
          <w:p w14:paraId="4AE67C93" w14:textId="100F083F" w:rsidR="00A847BA" w:rsidRDefault="00A847BA" w:rsidP="0046236E">
            <w:r>
              <w:t xml:space="preserve">Er ontbreken geen parameters bij in de desbetreffende </w:t>
            </w:r>
            <w:r w:rsidR="000865D5">
              <w:t>route</w:t>
            </w:r>
            <w:r>
              <w:t>. Dit kun je checken door op ”</w:t>
            </w:r>
            <w:r w:rsidR="000865D5">
              <w:t>Check all route parameters”</w:t>
            </w:r>
            <w:r>
              <w:t xml:space="preserve"> </w:t>
            </w:r>
            <w:r w:rsidR="000865D5">
              <w:t xml:space="preserve">te </w:t>
            </w:r>
            <w:r>
              <w:t xml:space="preserve">drukken </w:t>
            </w:r>
          </w:p>
        </w:tc>
        <w:tc>
          <w:tcPr>
            <w:tcW w:w="2194" w:type="dxa"/>
            <w:vMerge w:val="restart"/>
          </w:tcPr>
          <w:p w14:paraId="0745E3CE" w14:textId="77777777" w:rsidR="00A847BA" w:rsidRDefault="00A847BA" w:rsidP="0046236E"/>
        </w:tc>
        <w:tc>
          <w:tcPr>
            <w:tcW w:w="1250" w:type="dxa"/>
            <w:vMerge w:val="restart"/>
          </w:tcPr>
          <w:p w14:paraId="1F41057E" w14:textId="148FDA1C" w:rsidR="00A847BA" w:rsidRDefault="00F35076" w:rsidP="0046236E">
            <w:r>
              <w:rPr>
                <w:rFonts w:ascii="Calibri" w:hAnsi="Calibri" w:cs="Arial"/>
                <w:color w:val="76923C" w:themeColor="accent3" w:themeShade="BF"/>
              </w:rPr>
              <w:t>PASSED</w:t>
            </w:r>
          </w:p>
        </w:tc>
      </w:tr>
      <w:tr w:rsidR="00A847BA" w14:paraId="0EBC2F6B" w14:textId="77777777" w:rsidTr="0046236E">
        <w:trPr>
          <w:trHeight w:val="77"/>
        </w:trPr>
        <w:tc>
          <w:tcPr>
            <w:tcW w:w="1135" w:type="dxa"/>
            <w:vMerge/>
          </w:tcPr>
          <w:p w14:paraId="6E6DD443" w14:textId="77777777" w:rsidR="00A847BA" w:rsidRDefault="00A847BA" w:rsidP="0046236E"/>
        </w:tc>
        <w:tc>
          <w:tcPr>
            <w:tcW w:w="612" w:type="dxa"/>
          </w:tcPr>
          <w:p w14:paraId="0674EFD3" w14:textId="77777777" w:rsidR="00A847BA" w:rsidRDefault="00A847BA" w:rsidP="0046236E">
            <w:r>
              <w:t>2</w:t>
            </w:r>
          </w:p>
        </w:tc>
        <w:tc>
          <w:tcPr>
            <w:tcW w:w="2709" w:type="dxa"/>
          </w:tcPr>
          <w:p w14:paraId="4F213144" w14:textId="56D76185" w:rsidR="00A847BA" w:rsidRDefault="00A847BA" w:rsidP="0046236E">
            <w:r>
              <w:t xml:space="preserve">Verwijder alle parameters in de </w:t>
            </w:r>
            <w:r w:rsidR="006F7491">
              <w:t>route</w:t>
            </w:r>
          </w:p>
        </w:tc>
        <w:tc>
          <w:tcPr>
            <w:tcW w:w="2301" w:type="dxa"/>
            <w:vMerge/>
          </w:tcPr>
          <w:p w14:paraId="476BDFB6" w14:textId="77777777" w:rsidR="00A847BA" w:rsidRDefault="00A847BA" w:rsidP="0046236E"/>
        </w:tc>
        <w:tc>
          <w:tcPr>
            <w:tcW w:w="2194" w:type="dxa"/>
            <w:vMerge/>
          </w:tcPr>
          <w:p w14:paraId="10721313" w14:textId="77777777" w:rsidR="00A847BA" w:rsidRDefault="00A847BA" w:rsidP="0046236E"/>
        </w:tc>
        <w:tc>
          <w:tcPr>
            <w:tcW w:w="1250" w:type="dxa"/>
            <w:vMerge/>
          </w:tcPr>
          <w:p w14:paraId="03527E19" w14:textId="77777777" w:rsidR="00A847BA" w:rsidRDefault="00A847BA" w:rsidP="0046236E"/>
        </w:tc>
      </w:tr>
      <w:tr w:rsidR="00A847BA" w14:paraId="607EC5F1" w14:textId="77777777" w:rsidTr="0046236E">
        <w:trPr>
          <w:trHeight w:val="77"/>
        </w:trPr>
        <w:tc>
          <w:tcPr>
            <w:tcW w:w="1135" w:type="dxa"/>
            <w:vMerge/>
          </w:tcPr>
          <w:p w14:paraId="6473E766" w14:textId="77777777" w:rsidR="00A847BA" w:rsidRDefault="00A847BA" w:rsidP="0046236E"/>
        </w:tc>
        <w:tc>
          <w:tcPr>
            <w:tcW w:w="612" w:type="dxa"/>
          </w:tcPr>
          <w:p w14:paraId="4D81287E" w14:textId="77777777" w:rsidR="00A847BA" w:rsidRDefault="00A847BA" w:rsidP="0046236E">
            <w:r>
              <w:t>3</w:t>
            </w:r>
          </w:p>
        </w:tc>
        <w:tc>
          <w:tcPr>
            <w:tcW w:w="2709" w:type="dxa"/>
          </w:tcPr>
          <w:p w14:paraId="6EFB4DF3" w14:textId="77777777" w:rsidR="00A847BA" w:rsidRDefault="00A847BA" w:rsidP="0046236E">
            <w:r>
              <w:t>Klik op “Add” onder het label “Add required parameters”</w:t>
            </w:r>
          </w:p>
        </w:tc>
        <w:tc>
          <w:tcPr>
            <w:tcW w:w="2301" w:type="dxa"/>
            <w:vMerge/>
          </w:tcPr>
          <w:p w14:paraId="39EA5DDC" w14:textId="77777777" w:rsidR="00A847BA" w:rsidRDefault="00A847BA" w:rsidP="0046236E"/>
        </w:tc>
        <w:tc>
          <w:tcPr>
            <w:tcW w:w="2194" w:type="dxa"/>
            <w:vMerge/>
          </w:tcPr>
          <w:p w14:paraId="6F1FA10D" w14:textId="77777777" w:rsidR="00A847BA" w:rsidRDefault="00A847BA" w:rsidP="0046236E"/>
        </w:tc>
        <w:tc>
          <w:tcPr>
            <w:tcW w:w="1250" w:type="dxa"/>
            <w:vMerge/>
          </w:tcPr>
          <w:p w14:paraId="2B7271A6" w14:textId="77777777" w:rsidR="00A847BA" w:rsidRDefault="00A847BA" w:rsidP="0046236E"/>
        </w:tc>
      </w:tr>
      <w:tr w:rsidR="00A847BA" w14:paraId="38F3D6FD" w14:textId="77777777" w:rsidTr="0046236E">
        <w:trPr>
          <w:trHeight w:val="77"/>
        </w:trPr>
        <w:tc>
          <w:tcPr>
            <w:tcW w:w="1135" w:type="dxa"/>
            <w:vMerge/>
          </w:tcPr>
          <w:p w14:paraId="7A7CAA2E" w14:textId="77777777" w:rsidR="00A847BA" w:rsidRDefault="00A847BA" w:rsidP="0046236E"/>
        </w:tc>
        <w:tc>
          <w:tcPr>
            <w:tcW w:w="612" w:type="dxa"/>
          </w:tcPr>
          <w:p w14:paraId="1B999BAD" w14:textId="77777777" w:rsidR="00A847BA" w:rsidRDefault="00A847BA" w:rsidP="0046236E">
            <w:r>
              <w:t>4</w:t>
            </w:r>
          </w:p>
        </w:tc>
        <w:tc>
          <w:tcPr>
            <w:tcW w:w="2709" w:type="dxa"/>
          </w:tcPr>
          <w:p w14:paraId="6EF60427" w14:textId="77777777" w:rsidR="00A847BA" w:rsidRDefault="00A847BA" w:rsidP="0046236E">
            <w:r>
              <w:t>Klik op save</w:t>
            </w:r>
          </w:p>
        </w:tc>
        <w:tc>
          <w:tcPr>
            <w:tcW w:w="2301" w:type="dxa"/>
            <w:vMerge/>
          </w:tcPr>
          <w:p w14:paraId="6F0A30DE" w14:textId="77777777" w:rsidR="00A847BA" w:rsidRDefault="00A847BA" w:rsidP="0046236E"/>
        </w:tc>
        <w:tc>
          <w:tcPr>
            <w:tcW w:w="2194" w:type="dxa"/>
            <w:vMerge/>
          </w:tcPr>
          <w:p w14:paraId="7501B9A5" w14:textId="77777777" w:rsidR="00A847BA" w:rsidRDefault="00A847BA" w:rsidP="0046236E"/>
        </w:tc>
        <w:tc>
          <w:tcPr>
            <w:tcW w:w="1250" w:type="dxa"/>
            <w:vMerge/>
          </w:tcPr>
          <w:p w14:paraId="5E3BD8AA" w14:textId="77777777" w:rsidR="00A847BA" w:rsidRDefault="00A847BA" w:rsidP="0046236E"/>
        </w:tc>
      </w:tr>
    </w:tbl>
    <w:p w14:paraId="7D8B6A98" w14:textId="77777777" w:rsidR="00A847BA" w:rsidRDefault="00A847BA" w:rsidP="00A847BA">
      <w:r>
        <w:br w:type="page"/>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F35076" w14:paraId="01E69BD4" w14:textId="77777777" w:rsidTr="0046236E">
        <w:trPr>
          <w:trHeight w:val="77"/>
        </w:trPr>
        <w:tc>
          <w:tcPr>
            <w:tcW w:w="1135" w:type="dxa"/>
            <w:vMerge w:val="restart"/>
          </w:tcPr>
          <w:p w14:paraId="68853C62" w14:textId="5B143796" w:rsidR="00F35076" w:rsidRDefault="00F35076" w:rsidP="00F35076">
            <w:r>
              <w:lastRenderedPageBreak/>
              <w:t>PARS_RT5</w:t>
            </w:r>
          </w:p>
        </w:tc>
        <w:tc>
          <w:tcPr>
            <w:tcW w:w="612" w:type="dxa"/>
          </w:tcPr>
          <w:p w14:paraId="5A6A5C7C" w14:textId="77777777" w:rsidR="00F35076" w:rsidRDefault="00F35076" w:rsidP="00F35076">
            <w:r>
              <w:t>0.1</w:t>
            </w:r>
          </w:p>
        </w:tc>
        <w:tc>
          <w:tcPr>
            <w:tcW w:w="2709" w:type="dxa"/>
          </w:tcPr>
          <w:p w14:paraId="3D6AD591" w14:textId="162A4378" w:rsidR="00F35076" w:rsidRDefault="00F35076" w:rsidP="00F35076">
            <w:r>
              <w:t>Maak twee routes aan. Een zonder parameters (je verwijderd die) en een met de parameters die hij normaal heeft</w:t>
            </w:r>
          </w:p>
        </w:tc>
        <w:tc>
          <w:tcPr>
            <w:tcW w:w="2301" w:type="dxa"/>
            <w:vMerge w:val="restart"/>
          </w:tcPr>
          <w:p w14:paraId="468FF152" w14:textId="0FAC53CC" w:rsidR="00F35076" w:rsidRDefault="00F35076" w:rsidP="00F35076">
            <w:r>
              <w:t>De huidige route krijgt alle parameters uit de andere waardoor de huidige route weer valide wordt.</w:t>
            </w:r>
          </w:p>
        </w:tc>
        <w:tc>
          <w:tcPr>
            <w:tcW w:w="2194" w:type="dxa"/>
            <w:vMerge w:val="restart"/>
          </w:tcPr>
          <w:p w14:paraId="1B29A1DF" w14:textId="77777777" w:rsidR="00F35076" w:rsidRDefault="00F35076" w:rsidP="00F35076"/>
        </w:tc>
        <w:tc>
          <w:tcPr>
            <w:tcW w:w="1250" w:type="dxa"/>
            <w:vMerge w:val="restart"/>
          </w:tcPr>
          <w:p w14:paraId="27339BA4" w14:textId="3C4C13C2" w:rsidR="00F35076" w:rsidRDefault="00F35076" w:rsidP="00F35076">
            <w:r w:rsidRPr="006E0CF3">
              <w:rPr>
                <w:rFonts w:ascii="Calibri" w:hAnsi="Calibri" w:cs="Arial"/>
                <w:color w:val="76923C" w:themeColor="accent3" w:themeShade="BF"/>
              </w:rPr>
              <w:t>PASSED</w:t>
            </w:r>
          </w:p>
        </w:tc>
      </w:tr>
      <w:tr w:rsidR="00F35076" w14:paraId="2A49FF66" w14:textId="77777777" w:rsidTr="0046236E">
        <w:trPr>
          <w:trHeight w:val="77"/>
        </w:trPr>
        <w:tc>
          <w:tcPr>
            <w:tcW w:w="1135" w:type="dxa"/>
            <w:vMerge/>
          </w:tcPr>
          <w:p w14:paraId="06F4BECE" w14:textId="77777777" w:rsidR="00F35076" w:rsidRDefault="00F35076" w:rsidP="00F35076"/>
        </w:tc>
        <w:tc>
          <w:tcPr>
            <w:tcW w:w="612" w:type="dxa"/>
          </w:tcPr>
          <w:p w14:paraId="76488D72" w14:textId="77777777" w:rsidR="00F35076" w:rsidRDefault="00F35076" w:rsidP="00F35076">
            <w:r>
              <w:t>1</w:t>
            </w:r>
          </w:p>
        </w:tc>
        <w:tc>
          <w:tcPr>
            <w:tcW w:w="2709" w:type="dxa"/>
          </w:tcPr>
          <w:p w14:paraId="5867507B" w14:textId="0E768AEB" w:rsidR="00F35076" w:rsidRDefault="00F35076" w:rsidP="00F35076">
            <w:r>
              <w:t xml:space="preserve">Open de “set parameter” window bij de route zonder parameters </w:t>
            </w:r>
          </w:p>
        </w:tc>
        <w:tc>
          <w:tcPr>
            <w:tcW w:w="2301" w:type="dxa"/>
            <w:vMerge/>
          </w:tcPr>
          <w:p w14:paraId="0E8755FA" w14:textId="77777777" w:rsidR="00F35076" w:rsidRDefault="00F35076" w:rsidP="00F35076"/>
        </w:tc>
        <w:tc>
          <w:tcPr>
            <w:tcW w:w="2194" w:type="dxa"/>
            <w:vMerge/>
          </w:tcPr>
          <w:p w14:paraId="78FA22BF" w14:textId="77777777" w:rsidR="00F35076" w:rsidRDefault="00F35076" w:rsidP="00F35076"/>
        </w:tc>
        <w:tc>
          <w:tcPr>
            <w:tcW w:w="1250" w:type="dxa"/>
            <w:vMerge/>
          </w:tcPr>
          <w:p w14:paraId="2F13EBCE" w14:textId="77777777" w:rsidR="00F35076" w:rsidRDefault="00F35076" w:rsidP="00F35076"/>
        </w:tc>
      </w:tr>
      <w:tr w:rsidR="00F35076" w14:paraId="419C7DE2" w14:textId="77777777" w:rsidTr="0046236E">
        <w:trPr>
          <w:trHeight w:val="77"/>
        </w:trPr>
        <w:tc>
          <w:tcPr>
            <w:tcW w:w="1135" w:type="dxa"/>
            <w:vMerge/>
          </w:tcPr>
          <w:p w14:paraId="73D7C36B" w14:textId="77777777" w:rsidR="00F35076" w:rsidRDefault="00F35076" w:rsidP="00F35076"/>
        </w:tc>
        <w:tc>
          <w:tcPr>
            <w:tcW w:w="612" w:type="dxa"/>
          </w:tcPr>
          <w:p w14:paraId="3770D822" w14:textId="77777777" w:rsidR="00F35076" w:rsidRDefault="00F35076" w:rsidP="00F35076">
            <w:r>
              <w:t>2</w:t>
            </w:r>
          </w:p>
        </w:tc>
        <w:tc>
          <w:tcPr>
            <w:tcW w:w="2709" w:type="dxa"/>
          </w:tcPr>
          <w:p w14:paraId="7F20585B" w14:textId="47297862" w:rsidR="00F35076" w:rsidRDefault="00F35076" w:rsidP="00F35076">
            <w:r>
              <w:t>In de dropdownlist onder het “copy” label Kies de andere route</w:t>
            </w:r>
          </w:p>
        </w:tc>
        <w:tc>
          <w:tcPr>
            <w:tcW w:w="2301" w:type="dxa"/>
            <w:vMerge/>
          </w:tcPr>
          <w:p w14:paraId="16EA8A41" w14:textId="77777777" w:rsidR="00F35076" w:rsidRDefault="00F35076" w:rsidP="00F35076"/>
        </w:tc>
        <w:tc>
          <w:tcPr>
            <w:tcW w:w="2194" w:type="dxa"/>
            <w:vMerge/>
          </w:tcPr>
          <w:p w14:paraId="3EC6A85E" w14:textId="77777777" w:rsidR="00F35076" w:rsidRDefault="00F35076" w:rsidP="00F35076"/>
        </w:tc>
        <w:tc>
          <w:tcPr>
            <w:tcW w:w="1250" w:type="dxa"/>
            <w:vMerge/>
          </w:tcPr>
          <w:p w14:paraId="6636064C" w14:textId="77777777" w:rsidR="00F35076" w:rsidRDefault="00F35076" w:rsidP="00F35076"/>
        </w:tc>
      </w:tr>
      <w:tr w:rsidR="00F35076" w14:paraId="34C6EFAF" w14:textId="77777777" w:rsidTr="0046236E">
        <w:trPr>
          <w:trHeight w:val="77"/>
        </w:trPr>
        <w:tc>
          <w:tcPr>
            <w:tcW w:w="1135" w:type="dxa"/>
            <w:vMerge/>
          </w:tcPr>
          <w:p w14:paraId="2B960CA3" w14:textId="77777777" w:rsidR="00F35076" w:rsidRDefault="00F35076" w:rsidP="00F35076"/>
        </w:tc>
        <w:tc>
          <w:tcPr>
            <w:tcW w:w="612" w:type="dxa"/>
          </w:tcPr>
          <w:p w14:paraId="366F9245" w14:textId="77777777" w:rsidR="00F35076" w:rsidRDefault="00F35076" w:rsidP="00F35076">
            <w:r>
              <w:t>3</w:t>
            </w:r>
          </w:p>
        </w:tc>
        <w:tc>
          <w:tcPr>
            <w:tcW w:w="2709" w:type="dxa"/>
          </w:tcPr>
          <w:p w14:paraId="714B3EB9" w14:textId="77777777" w:rsidR="00F35076" w:rsidRDefault="00F35076" w:rsidP="00F35076">
            <w:r>
              <w:t>Klik op “copy from”</w:t>
            </w:r>
          </w:p>
        </w:tc>
        <w:tc>
          <w:tcPr>
            <w:tcW w:w="2301" w:type="dxa"/>
            <w:vMerge/>
          </w:tcPr>
          <w:p w14:paraId="6EB2415B" w14:textId="77777777" w:rsidR="00F35076" w:rsidRDefault="00F35076" w:rsidP="00F35076"/>
        </w:tc>
        <w:tc>
          <w:tcPr>
            <w:tcW w:w="2194" w:type="dxa"/>
            <w:vMerge/>
          </w:tcPr>
          <w:p w14:paraId="47822D87" w14:textId="77777777" w:rsidR="00F35076" w:rsidRDefault="00F35076" w:rsidP="00F35076"/>
        </w:tc>
        <w:tc>
          <w:tcPr>
            <w:tcW w:w="1250" w:type="dxa"/>
            <w:vMerge/>
          </w:tcPr>
          <w:p w14:paraId="68197C6A" w14:textId="77777777" w:rsidR="00F35076" w:rsidRDefault="00F35076" w:rsidP="00F35076"/>
        </w:tc>
      </w:tr>
      <w:tr w:rsidR="00F35076" w14:paraId="62B7B47C" w14:textId="77777777" w:rsidTr="0046236E">
        <w:trPr>
          <w:trHeight w:val="77"/>
        </w:trPr>
        <w:tc>
          <w:tcPr>
            <w:tcW w:w="1135" w:type="dxa"/>
            <w:vMerge w:val="restart"/>
          </w:tcPr>
          <w:p w14:paraId="4EE5EC1B" w14:textId="0600954D" w:rsidR="00F35076" w:rsidRDefault="00F35076" w:rsidP="00F35076">
            <w:r>
              <w:t>PARS_RT6</w:t>
            </w:r>
          </w:p>
        </w:tc>
        <w:tc>
          <w:tcPr>
            <w:tcW w:w="612" w:type="dxa"/>
          </w:tcPr>
          <w:p w14:paraId="659FB859" w14:textId="77777777" w:rsidR="00F35076" w:rsidRDefault="00F35076" w:rsidP="00F35076">
            <w:r>
              <w:t>0.1</w:t>
            </w:r>
          </w:p>
        </w:tc>
        <w:tc>
          <w:tcPr>
            <w:tcW w:w="2709" w:type="dxa"/>
          </w:tcPr>
          <w:p w14:paraId="3B7027CB" w14:textId="7A033BA2" w:rsidR="00F35076" w:rsidRDefault="00F35076" w:rsidP="00F35076">
            <w:r>
              <w:t>Maak twee routes aan. Een zonder parameters (je verwijderd die) en een met de parameters die hij normaal heeft</w:t>
            </w:r>
          </w:p>
        </w:tc>
        <w:tc>
          <w:tcPr>
            <w:tcW w:w="2301" w:type="dxa"/>
            <w:vMerge w:val="restart"/>
          </w:tcPr>
          <w:p w14:paraId="58B35B14" w14:textId="58CD4A69" w:rsidR="00F35076" w:rsidRDefault="00F35076" w:rsidP="00F35076">
            <w:r>
              <w:t>De huidige route kopieert al zijn parameters naar de lege route toe</w:t>
            </w:r>
          </w:p>
        </w:tc>
        <w:tc>
          <w:tcPr>
            <w:tcW w:w="2194" w:type="dxa"/>
            <w:vMerge w:val="restart"/>
          </w:tcPr>
          <w:p w14:paraId="73BA0147" w14:textId="77777777" w:rsidR="00F35076" w:rsidRDefault="00F35076" w:rsidP="00F35076"/>
        </w:tc>
        <w:tc>
          <w:tcPr>
            <w:tcW w:w="1250" w:type="dxa"/>
            <w:vMerge w:val="restart"/>
          </w:tcPr>
          <w:p w14:paraId="41CFFA07" w14:textId="4D9EC920" w:rsidR="00F35076" w:rsidRDefault="00F35076" w:rsidP="00F35076">
            <w:r w:rsidRPr="006E0CF3">
              <w:rPr>
                <w:rFonts w:ascii="Calibri" w:hAnsi="Calibri" w:cs="Arial"/>
                <w:color w:val="76923C" w:themeColor="accent3" w:themeShade="BF"/>
              </w:rPr>
              <w:t>PASSED</w:t>
            </w:r>
          </w:p>
        </w:tc>
      </w:tr>
      <w:tr w:rsidR="00A847BA" w14:paraId="48B96B71" w14:textId="77777777" w:rsidTr="0046236E">
        <w:trPr>
          <w:trHeight w:val="77"/>
        </w:trPr>
        <w:tc>
          <w:tcPr>
            <w:tcW w:w="1135" w:type="dxa"/>
            <w:vMerge/>
          </w:tcPr>
          <w:p w14:paraId="3C93E000" w14:textId="77777777" w:rsidR="00A847BA" w:rsidRDefault="00A847BA" w:rsidP="0046236E"/>
        </w:tc>
        <w:tc>
          <w:tcPr>
            <w:tcW w:w="612" w:type="dxa"/>
          </w:tcPr>
          <w:p w14:paraId="10052982" w14:textId="77777777" w:rsidR="00A847BA" w:rsidRDefault="00A847BA" w:rsidP="0046236E">
            <w:r>
              <w:t>1</w:t>
            </w:r>
          </w:p>
        </w:tc>
        <w:tc>
          <w:tcPr>
            <w:tcW w:w="2709" w:type="dxa"/>
          </w:tcPr>
          <w:p w14:paraId="31161AF9" w14:textId="01055280" w:rsidR="00A847BA" w:rsidRDefault="00A847BA" w:rsidP="0046236E">
            <w:r>
              <w:t xml:space="preserve">Open de “set parameter” window bij de </w:t>
            </w:r>
            <w:r w:rsidR="00735D06">
              <w:t>route</w:t>
            </w:r>
            <w:r>
              <w:t xml:space="preserve"> met parameters </w:t>
            </w:r>
          </w:p>
        </w:tc>
        <w:tc>
          <w:tcPr>
            <w:tcW w:w="2301" w:type="dxa"/>
            <w:vMerge/>
          </w:tcPr>
          <w:p w14:paraId="38158585" w14:textId="77777777" w:rsidR="00A847BA" w:rsidRDefault="00A847BA" w:rsidP="0046236E"/>
        </w:tc>
        <w:tc>
          <w:tcPr>
            <w:tcW w:w="2194" w:type="dxa"/>
            <w:vMerge/>
          </w:tcPr>
          <w:p w14:paraId="2CB00899" w14:textId="77777777" w:rsidR="00A847BA" w:rsidRDefault="00A847BA" w:rsidP="0046236E"/>
        </w:tc>
        <w:tc>
          <w:tcPr>
            <w:tcW w:w="1250" w:type="dxa"/>
            <w:vMerge/>
          </w:tcPr>
          <w:p w14:paraId="7846A1C8" w14:textId="77777777" w:rsidR="00A847BA" w:rsidRDefault="00A847BA" w:rsidP="0046236E"/>
        </w:tc>
      </w:tr>
      <w:tr w:rsidR="00A847BA" w14:paraId="7502D823" w14:textId="77777777" w:rsidTr="0046236E">
        <w:trPr>
          <w:trHeight w:val="77"/>
        </w:trPr>
        <w:tc>
          <w:tcPr>
            <w:tcW w:w="1135" w:type="dxa"/>
            <w:vMerge/>
          </w:tcPr>
          <w:p w14:paraId="0C5BBC93" w14:textId="77777777" w:rsidR="00A847BA" w:rsidRDefault="00A847BA" w:rsidP="0046236E"/>
        </w:tc>
        <w:tc>
          <w:tcPr>
            <w:tcW w:w="612" w:type="dxa"/>
          </w:tcPr>
          <w:p w14:paraId="365E03CF" w14:textId="77777777" w:rsidR="00A847BA" w:rsidRDefault="00A847BA" w:rsidP="0046236E">
            <w:r>
              <w:t>2</w:t>
            </w:r>
          </w:p>
        </w:tc>
        <w:tc>
          <w:tcPr>
            <w:tcW w:w="2709" w:type="dxa"/>
          </w:tcPr>
          <w:p w14:paraId="4FC4DCB6" w14:textId="458377CA" w:rsidR="00A847BA" w:rsidRDefault="00A847BA" w:rsidP="0046236E">
            <w:r>
              <w:t xml:space="preserve">In de dropdownlist onder het “copy” label Kies de andere </w:t>
            </w:r>
            <w:r w:rsidR="00735D06">
              <w:t>route</w:t>
            </w:r>
          </w:p>
        </w:tc>
        <w:tc>
          <w:tcPr>
            <w:tcW w:w="2301" w:type="dxa"/>
            <w:vMerge/>
          </w:tcPr>
          <w:p w14:paraId="4E541B04" w14:textId="77777777" w:rsidR="00A847BA" w:rsidRDefault="00A847BA" w:rsidP="0046236E"/>
        </w:tc>
        <w:tc>
          <w:tcPr>
            <w:tcW w:w="2194" w:type="dxa"/>
            <w:vMerge/>
          </w:tcPr>
          <w:p w14:paraId="0B9D4DAF" w14:textId="77777777" w:rsidR="00A847BA" w:rsidRDefault="00A847BA" w:rsidP="0046236E"/>
        </w:tc>
        <w:tc>
          <w:tcPr>
            <w:tcW w:w="1250" w:type="dxa"/>
            <w:vMerge/>
          </w:tcPr>
          <w:p w14:paraId="2CB9F543" w14:textId="77777777" w:rsidR="00A847BA" w:rsidRDefault="00A847BA" w:rsidP="0046236E"/>
        </w:tc>
      </w:tr>
      <w:tr w:rsidR="00A847BA" w14:paraId="483EA38F" w14:textId="77777777" w:rsidTr="0046236E">
        <w:trPr>
          <w:trHeight w:val="77"/>
        </w:trPr>
        <w:tc>
          <w:tcPr>
            <w:tcW w:w="1135" w:type="dxa"/>
            <w:vMerge/>
          </w:tcPr>
          <w:p w14:paraId="092ABDE4" w14:textId="77777777" w:rsidR="00A847BA" w:rsidRDefault="00A847BA" w:rsidP="0046236E"/>
        </w:tc>
        <w:tc>
          <w:tcPr>
            <w:tcW w:w="612" w:type="dxa"/>
          </w:tcPr>
          <w:p w14:paraId="47C37B04" w14:textId="77777777" w:rsidR="00A847BA" w:rsidRDefault="00A847BA" w:rsidP="0046236E">
            <w:r>
              <w:t>3</w:t>
            </w:r>
          </w:p>
        </w:tc>
        <w:tc>
          <w:tcPr>
            <w:tcW w:w="2709" w:type="dxa"/>
          </w:tcPr>
          <w:p w14:paraId="31532238" w14:textId="77777777" w:rsidR="00A847BA" w:rsidRDefault="00A847BA" w:rsidP="0046236E">
            <w:r>
              <w:t>Klik op “copy To”</w:t>
            </w:r>
          </w:p>
        </w:tc>
        <w:tc>
          <w:tcPr>
            <w:tcW w:w="2301" w:type="dxa"/>
            <w:vMerge/>
          </w:tcPr>
          <w:p w14:paraId="5D54890C" w14:textId="77777777" w:rsidR="00A847BA" w:rsidRDefault="00A847BA" w:rsidP="0046236E"/>
        </w:tc>
        <w:tc>
          <w:tcPr>
            <w:tcW w:w="2194" w:type="dxa"/>
            <w:vMerge/>
          </w:tcPr>
          <w:p w14:paraId="0F1A6EE0" w14:textId="77777777" w:rsidR="00A847BA" w:rsidRDefault="00A847BA" w:rsidP="0046236E"/>
        </w:tc>
        <w:tc>
          <w:tcPr>
            <w:tcW w:w="1250" w:type="dxa"/>
            <w:vMerge/>
          </w:tcPr>
          <w:p w14:paraId="041C2EDE" w14:textId="77777777" w:rsidR="00A847BA" w:rsidRDefault="00A847BA" w:rsidP="0046236E"/>
        </w:tc>
      </w:tr>
    </w:tbl>
    <w:p w14:paraId="5CA17AC7" w14:textId="77777777" w:rsidR="00BE4689" w:rsidRDefault="00BE4689"/>
    <w:p w14:paraId="4967D3D5" w14:textId="26158589" w:rsidR="00A847BA" w:rsidRDefault="00A847BA">
      <w:r>
        <w:br w:type="page"/>
      </w:r>
    </w:p>
    <w:p w14:paraId="22B0916B" w14:textId="77777777" w:rsidR="00BE4689" w:rsidRDefault="00BE4689"/>
    <w:p w14:paraId="2F365BBC" w14:textId="4C0316B6" w:rsidR="00BE4689" w:rsidRDefault="00BE4689" w:rsidP="00BE4689">
      <w:pPr>
        <w:pStyle w:val="TOC1"/>
        <w:rPr>
          <w:smallCaps w:val="0"/>
        </w:rPr>
      </w:pPr>
      <w:r>
        <w:t>B</w:t>
      </w:r>
      <w:r>
        <w:rPr>
          <w:smallCaps w:val="0"/>
        </w:rPr>
        <w:t>in</w:t>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A45754" w14:paraId="73CFB8C5" w14:textId="77777777" w:rsidTr="0046236E">
        <w:tc>
          <w:tcPr>
            <w:tcW w:w="1135" w:type="dxa"/>
            <w:shd w:val="clear" w:color="auto" w:fill="E5B8B7" w:themeFill="accent2" w:themeFillTint="66"/>
          </w:tcPr>
          <w:p w14:paraId="7724FBEE" w14:textId="77777777" w:rsidR="00A45754" w:rsidRDefault="00A45754" w:rsidP="0046236E">
            <w:r>
              <w:t>Testcase ID</w:t>
            </w:r>
          </w:p>
        </w:tc>
        <w:tc>
          <w:tcPr>
            <w:tcW w:w="612" w:type="dxa"/>
            <w:shd w:val="clear" w:color="auto" w:fill="E5B8B7" w:themeFill="accent2" w:themeFillTint="66"/>
          </w:tcPr>
          <w:p w14:paraId="60E1C608" w14:textId="77777777" w:rsidR="00A45754" w:rsidRDefault="00A45754" w:rsidP="0046236E">
            <w:r>
              <w:t>Stap</w:t>
            </w:r>
          </w:p>
        </w:tc>
        <w:tc>
          <w:tcPr>
            <w:tcW w:w="2709" w:type="dxa"/>
            <w:shd w:val="clear" w:color="auto" w:fill="E5B8B7" w:themeFill="accent2" w:themeFillTint="66"/>
          </w:tcPr>
          <w:p w14:paraId="50770263" w14:textId="77777777" w:rsidR="00A45754" w:rsidRDefault="00A45754" w:rsidP="0046236E">
            <w:r>
              <w:t>Beschrijvingstap</w:t>
            </w:r>
          </w:p>
        </w:tc>
        <w:tc>
          <w:tcPr>
            <w:tcW w:w="2301" w:type="dxa"/>
            <w:shd w:val="clear" w:color="auto" w:fill="E5B8B7" w:themeFill="accent2" w:themeFillTint="66"/>
          </w:tcPr>
          <w:p w14:paraId="00A375DF" w14:textId="77777777" w:rsidR="00A45754" w:rsidRDefault="00A45754" w:rsidP="0046236E">
            <w:r>
              <w:t>Verwachte resultaat</w:t>
            </w:r>
          </w:p>
        </w:tc>
        <w:tc>
          <w:tcPr>
            <w:tcW w:w="2194" w:type="dxa"/>
            <w:shd w:val="clear" w:color="auto" w:fill="E5B8B7" w:themeFill="accent2" w:themeFillTint="66"/>
          </w:tcPr>
          <w:p w14:paraId="19EDA0B0" w14:textId="77777777" w:rsidR="00A45754" w:rsidRDefault="00A45754" w:rsidP="0046236E">
            <w:r>
              <w:t>Geobserveerde resultaat</w:t>
            </w:r>
          </w:p>
        </w:tc>
        <w:tc>
          <w:tcPr>
            <w:tcW w:w="1250" w:type="dxa"/>
            <w:shd w:val="clear" w:color="auto" w:fill="E5B8B7" w:themeFill="accent2" w:themeFillTint="66"/>
          </w:tcPr>
          <w:p w14:paraId="4C3A4E03" w14:textId="77777777" w:rsidR="00A45754" w:rsidRDefault="00A45754" w:rsidP="0046236E">
            <w:r>
              <w:t xml:space="preserve">Resultaat </w:t>
            </w:r>
          </w:p>
        </w:tc>
      </w:tr>
      <w:tr w:rsidR="00F35076" w14:paraId="6CA7F257" w14:textId="77777777" w:rsidTr="0046236E">
        <w:trPr>
          <w:trHeight w:val="232"/>
        </w:trPr>
        <w:tc>
          <w:tcPr>
            <w:tcW w:w="1135" w:type="dxa"/>
            <w:vMerge w:val="restart"/>
          </w:tcPr>
          <w:p w14:paraId="02F0407A" w14:textId="67F0F420" w:rsidR="00F35076" w:rsidRDefault="00F35076" w:rsidP="00F35076">
            <w:r>
              <w:t>PARS_BT1</w:t>
            </w:r>
          </w:p>
        </w:tc>
        <w:tc>
          <w:tcPr>
            <w:tcW w:w="612" w:type="dxa"/>
          </w:tcPr>
          <w:p w14:paraId="55E632CE" w14:textId="77777777" w:rsidR="00F35076" w:rsidRDefault="00F35076" w:rsidP="00F35076">
            <w:r>
              <w:t>1</w:t>
            </w:r>
          </w:p>
        </w:tc>
        <w:tc>
          <w:tcPr>
            <w:tcW w:w="2709" w:type="dxa"/>
          </w:tcPr>
          <w:p w14:paraId="7B37E24D" w14:textId="4614EEA6" w:rsidR="00F35076" w:rsidRDefault="00F35076" w:rsidP="00F35076">
            <w:r>
              <w:t>Rechtsklik op een bin en klik op “set bin parameters”</w:t>
            </w:r>
          </w:p>
        </w:tc>
        <w:tc>
          <w:tcPr>
            <w:tcW w:w="2301" w:type="dxa"/>
            <w:vMerge w:val="restart"/>
          </w:tcPr>
          <w:p w14:paraId="29F1902C" w14:textId="1C349C60" w:rsidR="00F35076" w:rsidRDefault="00F35076" w:rsidP="00F35076">
            <w:r>
              <w:t>Parameters die verwijderd is komt niet meer voor in die bin</w:t>
            </w:r>
          </w:p>
        </w:tc>
        <w:tc>
          <w:tcPr>
            <w:tcW w:w="2194" w:type="dxa"/>
            <w:vMerge w:val="restart"/>
          </w:tcPr>
          <w:p w14:paraId="3334A68D" w14:textId="77777777" w:rsidR="00F35076" w:rsidRDefault="00F35076" w:rsidP="00F35076"/>
        </w:tc>
        <w:tc>
          <w:tcPr>
            <w:tcW w:w="1250" w:type="dxa"/>
            <w:vMerge w:val="restart"/>
          </w:tcPr>
          <w:p w14:paraId="05E63C67" w14:textId="4369E877" w:rsidR="00F35076" w:rsidRDefault="00F35076" w:rsidP="00F35076">
            <w:r w:rsidRPr="00960B31">
              <w:rPr>
                <w:rFonts w:ascii="Calibri" w:hAnsi="Calibri" w:cs="Arial"/>
                <w:color w:val="76923C" w:themeColor="accent3" w:themeShade="BF"/>
              </w:rPr>
              <w:t>PASSED</w:t>
            </w:r>
          </w:p>
        </w:tc>
      </w:tr>
      <w:tr w:rsidR="00F35076" w14:paraId="2744B1E8" w14:textId="77777777" w:rsidTr="0046236E">
        <w:trPr>
          <w:trHeight w:val="232"/>
        </w:trPr>
        <w:tc>
          <w:tcPr>
            <w:tcW w:w="1135" w:type="dxa"/>
            <w:vMerge/>
          </w:tcPr>
          <w:p w14:paraId="0208D2EB" w14:textId="77777777" w:rsidR="00F35076" w:rsidRDefault="00F35076" w:rsidP="00F35076"/>
        </w:tc>
        <w:tc>
          <w:tcPr>
            <w:tcW w:w="612" w:type="dxa"/>
          </w:tcPr>
          <w:p w14:paraId="279036A6" w14:textId="77777777" w:rsidR="00F35076" w:rsidRDefault="00F35076" w:rsidP="00F35076">
            <w:r>
              <w:t>2</w:t>
            </w:r>
          </w:p>
        </w:tc>
        <w:tc>
          <w:tcPr>
            <w:tcW w:w="2709" w:type="dxa"/>
          </w:tcPr>
          <w:p w14:paraId="628D3767" w14:textId="77777777" w:rsidR="00F35076" w:rsidRDefault="00F35076" w:rsidP="00F35076">
            <w:r>
              <w:t>Rechtsklik op een parameter in de lijst en klik “Remove”</w:t>
            </w:r>
          </w:p>
        </w:tc>
        <w:tc>
          <w:tcPr>
            <w:tcW w:w="2301" w:type="dxa"/>
            <w:vMerge/>
          </w:tcPr>
          <w:p w14:paraId="5E9344A1" w14:textId="77777777" w:rsidR="00F35076" w:rsidRDefault="00F35076" w:rsidP="00F35076"/>
        </w:tc>
        <w:tc>
          <w:tcPr>
            <w:tcW w:w="2194" w:type="dxa"/>
            <w:vMerge/>
          </w:tcPr>
          <w:p w14:paraId="52BCC900" w14:textId="77777777" w:rsidR="00F35076" w:rsidRDefault="00F35076" w:rsidP="00F35076"/>
        </w:tc>
        <w:tc>
          <w:tcPr>
            <w:tcW w:w="1250" w:type="dxa"/>
            <w:vMerge/>
          </w:tcPr>
          <w:p w14:paraId="2F77F026" w14:textId="77777777" w:rsidR="00F35076" w:rsidRDefault="00F35076" w:rsidP="00F35076"/>
        </w:tc>
      </w:tr>
      <w:tr w:rsidR="00F35076" w14:paraId="6A05ACEF" w14:textId="77777777" w:rsidTr="0046236E">
        <w:trPr>
          <w:trHeight w:val="232"/>
        </w:trPr>
        <w:tc>
          <w:tcPr>
            <w:tcW w:w="1135" w:type="dxa"/>
            <w:vMerge/>
          </w:tcPr>
          <w:p w14:paraId="1169CB6E" w14:textId="77777777" w:rsidR="00F35076" w:rsidRDefault="00F35076" w:rsidP="00F35076"/>
        </w:tc>
        <w:tc>
          <w:tcPr>
            <w:tcW w:w="612" w:type="dxa"/>
          </w:tcPr>
          <w:p w14:paraId="22ADECA4" w14:textId="77777777" w:rsidR="00F35076" w:rsidRDefault="00F35076" w:rsidP="00F35076">
            <w:r>
              <w:t>3</w:t>
            </w:r>
          </w:p>
        </w:tc>
        <w:tc>
          <w:tcPr>
            <w:tcW w:w="2709" w:type="dxa"/>
          </w:tcPr>
          <w:p w14:paraId="055C1378" w14:textId="77777777" w:rsidR="00F35076" w:rsidRDefault="00F35076" w:rsidP="00F35076">
            <w:r>
              <w:t>Klik op “Save”</w:t>
            </w:r>
          </w:p>
        </w:tc>
        <w:tc>
          <w:tcPr>
            <w:tcW w:w="2301" w:type="dxa"/>
            <w:vMerge/>
          </w:tcPr>
          <w:p w14:paraId="38638570" w14:textId="77777777" w:rsidR="00F35076" w:rsidRDefault="00F35076" w:rsidP="00F35076"/>
        </w:tc>
        <w:tc>
          <w:tcPr>
            <w:tcW w:w="2194" w:type="dxa"/>
            <w:vMerge/>
          </w:tcPr>
          <w:p w14:paraId="5D02DEEB" w14:textId="77777777" w:rsidR="00F35076" w:rsidRDefault="00F35076" w:rsidP="00F35076"/>
        </w:tc>
        <w:tc>
          <w:tcPr>
            <w:tcW w:w="1250" w:type="dxa"/>
            <w:vMerge/>
          </w:tcPr>
          <w:p w14:paraId="522ED747" w14:textId="77777777" w:rsidR="00F35076" w:rsidRDefault="00F35076" w:rsidP="00F35076"/>
        </w:tc>
      </w:tr>
      <w:tr w:rsidR="00F35076" w14:paraId="02640F10" w14:textId="77777777" w:rsidTr="0046236E">
        <w:trPr>
          <w:trHeight w:val="232"/>
        </w:trPr>
        <w:tc>
          <w:tcPr>
            <w:tcW w:w="1135" w:type="dxa"/>
            <w:vMerge w:val="restart"/>
          </w:tcPr>
          <w:p w14:paraId="76C84D79" w14:textId="111A6967" w:rsidR="00F35076" w:rsidRDefault="00F35076" w:rsidP="00F35076">
            <w:r>
              <w:t>PARS_BT2</w:t>
            </w:r>
          </w:p>
        </w:tc>
        <w:tc>
          <w:tcPr>
            <w:tcW w:w="612" w:type="dxa"/>
          </w:tcPr>
          <w:p w14:paraId="7D51166F" w14:textId="77777777" w:rsidR="00F35076" w:rsidRDefault="00F35076" w:rsidP="00F35076">
            <w:r>
              <w:t>1</w:t>
            </w:r>
          </w:p>
        </w:tc>
        <w:tc>
          <w:tcPr>
            <w:tcW w:w="2709" w:type="dxa"/>
          </w:tcPr>
          <w:p w14:paraId="2AD6ADB7" w14:textId="3E6ADC4D" w:rsidR="00F35076" w:rsidRDefault="00F35076" w:rsidP="00F35076">
            <w:r>
              <w:t>Rechtsklik op een bin en klik op “set bin parameters”</w:t>
            </w:r>
          </w:p>
        </w:tc>
        <w:tc>
          <w:tcPr>
            <w:tcW w:w="2301" w:type="dxa"/>
            <w:vMerge w:val="restart"/>
          </w:tcPr>
          <w:p w14:paraId="08D31608" w14:textId="18B9D684" w:rsidR="00F35076" w:rsidRDefault="00F35076" w:rsidP="00F35076">
            <w:r>
              <w:t>De parameter is toegevoegd aan desbetreffende bin</w:t>
            </w:r>
          </w:p>
        </w:tc>
        <w:tc>
          <w:tcPr>
            <w:tcW w:w="2194" w:type="dxa"/>
            <w:vMerge w:val="restart"/>
          </w:tcPr>
          <w:p w14:paraId="2500EE80" w14:textId="77777777" w:rsidR="00F35076" w:rsidRDefault="00F35076" w:rsidP="00F35076"/>
        </w:tc>
        <w:tc>
          <w:tcPr>
            <w:tcW w:w="1250" w:type="dxa"/>
            <w:vMerge w:val="restart"/>
          </w:tcPr>
          <w:p w14:paraId="2FCA63D1" w14:textId="5107E589" w:rsidR="00F35076" w:rsidRDefault="00F35076" w:rsidP="00F35076">
            <w:r w:rsidRPr="00960B31">
              <w:rPr>
                <w:rFonts w:ascii="Calibri" w:hAnsi="Calibri" w:cs="Arial"/>
                <w:color w:val="76923C" w:themeColor="accent3" w:themeShade="BF"/>
              </w:rPr>
              <w:t>PASSED</w:t>
            </w:r>
          </w:p>
        </w:tc>
      </w:tr>
      <w:tr w:rsidR="00F35076" w14:paraId="0EA922FE" w14:textId="77777777" w:rsidTr="0046236E">
        <w:trPr>
          <w:trHeight w:val="232"/>
        </w:trPr>
        <w:tc>
          <w:tcPr>
            <w:tcW w:w="1135" w:type="dxa"/>
            <w:vMerge/>
          </w:tcPr>
          <w:p w14:paraId="53A28CE3" w14:textId="77777777" w:rsidR="00F35076" w:rsidRDefault="00F35076" w:rsidP="00F35076"/>
        </w:tc>
        <w:tc>
          <w:tcPr>
            <w:tcW w:w="612" w:type="dxa"/>
          </w:tcPr>
          <w:p w14:paraId="1E03C386" w14:textId="77777777" w:rsidR="00F35076" w:rsidRDefault="00F35076" w:rsidP="00F35076">
            <w:r>
              <w:t>2</w:t>
            </w:r>
          </w:p>
        </w:tc>
        <w:tc>
          <w:tcPr>
            <w:tcW w:w="2709" w:type="dxa"/>
          </w:tcPr>
          <w:p w14:paraId="1170BB1B" w14:textId="77777777" w:rsidR="00F35076" w:rsidRDefault="00F35076" w:rsidP="00F35076">
            <w:r>
              <w:t>Kies uit de  drop downlist “add parameter” een parameter</w:t>
            </w:r>
          </w:p>
        </w:tc>
        <w:tc>
          <w:tcPr>
            <w:tcW w:w="2301" w:type="dxa"/>
            <w:vMerge/>
          </w:tcPr>
          <w:p w14:paraId="2CC6C2F7" w14:textId="77777777" w:rsidR="00F35076" w:rsidRDefault="00F35076" w:rsidP="00F35076"/>
        </w:tc>
        <w:tc>
          <w:tcPr>
            <w:tcW w:w="2194" w:type="dxa"/>
            <w:vMerge/>
          </w:tcPr>
          <w:p w14:paraId="6032547F" w14:textId="77777777" w:rsidR="00F35076" w:rsidRDefault="00F35076" w:rsidP="00F35076"/>
        </w:tc>
        <w:tc>
          <w:tcPr>
            <w:tcW w:w="1250" w:type="dxa"/>
            <w:vMerge/>
          </w:tcPr>
          <w:p w14:paraId="05E07304" w14:textId="77777777" w:rsidR="00F35076" w:rsidRDefault="00F35076" w:rsidP="00F35076"/>
        </w:tc>
      </w:tr>
      <w:tr w:rsidR="00F35076" w14:paraId="3F4407A0" w14:textId="77777777" w:rsidTr="0046236E">
        <w:trPr>
          <w:trHeight w:val="232"/>
        </w:trPr>
        <w:tc>
          <w:tcPr>
            <w:tcW w:w="1135" w:type="dxa"/>
            <w:vMerge/>
          </w:tcPr>
          <w:p w14:paraId="09B02924" w14:textId="77777777" w:rsidR="00F35076" w:rsidRDefault="00F35076" w:rsidP="00F35076"/>
        </w:tc>
        <w:tc>
          <w:tcPr>
            <w:tcW w:w="612" w:type="dxa"/>
          </w:tcPr>
          <w:p w14:paraId="46270CC4" w14:textId="77777777" w:rsidR="00F35076" w:rsidRDefault="00F35076" w:rsidP="00F35076">
            <w:r>
              <w:t>3</w:t>
            </w:r>
          </w:p>
        </w:tc>
        <w:tc>
          <w:tcPr>
            <w:tcW w:w="2709" w:type="dxa"/>
          </w:tcPr>
          <w:p w14:paraId="63218801" w14:textId="77777777" w:rsidR="00F35076" w:rsidRDefault="00F35076" w:rsidP="00F35076">
            <w:r>
              <w:t>Klik op “Add” onder de dropdownlist</w:t>
            </w:r>
          </w:p>
        </w:tc>
        <w:tc>
          <w:tcPr>
            <w:tcW w:w="2301" w:type="dxa"/>
            <w:vMerge/>
          </w:tcPr>
          <w:p w14:paraId="186B6F2C" w14:textId="77777777" w:rsidR="00F35076" w:rsidRDefault="00F35076" w:rsidP="00F35076"/>
        </w:tc>
        <w:tc>
          <w:tcPr>
            <w:tcW w:w="2194" w:type="dxa"/>
            <w:vMerge/>
          </w:tcPr>
          <w:p w14:paraId="6C94B888" w14:textId="77777777" w:rsidR="00F35076" w:rsidRDefault="00F35076" w:rsidP="00F35076"/>
        </w:tc>
        <w:tc>
          <w:tcPr>
            <w:tcW w:w="1250" w:type="dxa"/>
            <w:vMerge/>
          </w:tcPr>
          <w:p w14:paraId="20783989" w14:textId="77777777" w:rsidR="00F35076" w:rsidRDefault="00F35076" w:rsidP="00F35076"/>
        </w:tc>
      </w:tr>
      <w:tr w:rsidR="00F35076" w14:paraId="33411395" w14:textId="77777777" w:rsidTr="0046236E">
        <w:trPr>
          <w:trHeight w:val="77"/>
        </w:trPr>
        <w:tc>
          <w:tcPr>
            <w:tcW w:w="1135" w:type="dxa"/>
            <w:vMerge/>
          </w:tcPr>
          <w:p w14:paraId="2FE54A36" w14:textId="77777777" w:rsidR="00F35076" w:rsidRDefault="00F35076" w:rsidP="00F35076"/>
        </w:tc>
        <w:tc>
          <w:tcPr>
            <w:tcW w:w="612" w:type="dxa"/>
          </w:tcPr>
          <w:p w14:paraId="0A5CBF3B" w14:textId="77777777" w:rsidR="00F35076" w:rsidRDefault="00F35076" w:rsidP="00F35076">
            <w:r>
              <w:t>4</w:t>
            </w:r>
          </w:p>
        </w:tc>
        <w:tc>
          <w:tcPr>
            <w:tcW w:w="2709" w:type="dxa"/>
          </w:tcPr>
          <w:p w14:paraId="2320E419" w14:textId="77777777" w:rsidR="00F35076" w:rsidRDefault="00F35076" w:rsidP="00F35076">
            <w:r>
              <w:t>Klik op “Save”</w:t>
            </w:r>
          </w:p>
        </w:tc>
        <w:tc>
          <w:tcPr>
            <w:tcW w:w="2301" w:type="dxa"/>
            <w:vMerge/>
          </w:tcPr>
          <w:p w14:paraId="3FDB4642" w14:textId="77777777" w:rsidR="00F35076" w:rsidRDefault="00F35076" w:rsidP="00F35076"/>
        </w:tc>
        <w:tc>
          <w:tcPr>
            <w:tcW w:w="2194" w:type="dxa"/>
            <w:vMerge/>
          </w:tcPr>
          <w:p w14:paraId="5A232E23" w14:textId="77777777" w:rsidR="00F35076" w:rsidRDefault="00F35076" w:rsidP="00F35076"/>
        </w:tc>
        <w:tc>
          <w:tcPr>
            <w:tcW w:w="1250" w:type="dxa"/>
            <w:vMerge/>
          </w:tcPr>
          <w:p w14:paraId="12ADDE97" w14:textId="77777777" w:rsidR="00F35076" w:rsidRDefault="00F35076" w:rsidP="00F35076"/>
        </w:tc>
      </w:tr>
      <w:tr w:rsidR="00F35076" w14:paraId="32A79477" w14:textId="77777777" w:rsidTr="0046236E">
        <w:trPr>
          <w:trHeight w:val="77"/>
        </w:trPr>
        <w:tc>
          <w:tcPr>
            <w:tcW w:w="1135" w:type="dxa"/>
            <w:vMerge w:val="restart"/>
          </w:tcPr>
          <w:p w14:paraId="629914F7" w14:textId="349660D6" w:rsidR="00F35076" w:rsidRDefault="00F35076" w:rsidP="00F35076">
            <w:r>
              <w:t>PARS_BT3</w:t>
            </w:r>
          </w:p>
        </w:tc>
        <w:tc>
          <w:tcPr>
            <w:tcW w:w="612" w:type="dxa"/>
          </w:tcPr>
          <w:p w14:paraId="25C63FC4" w14:textId="77777777" w:rsidR="00F35076" w:rsidRDefault="00F35076" w:rsidP="00F35076">
            <w:r>
              <w:t>1</w:t>
            </w:r>
          </w:p>
        </w:tc>
        <w:tc>
          <w:tcPr>
            <w:tcW w:w="2709" w:type="dxa"/>
          </w:tcPr>
          <w:p w14:paraId="41891B98" w14:textId="048F3C44" w:rsidR="00F35076" w:rsidRDefault="00F35076" w:rsidP="00F35076">
            <w:r>
              <w:t>Rechtsklik op een bin en klik op “set bin parameters”</w:t>
            </w:r>
          </w:p>
        </w:tc>
        <w:tc>
          <w:tcPr>
            <w:tcW w:w="2301" w:type="dxa"/>
            <w:vMerge w:val="restart"/>
          </w:tcPr>
          <w:p w14:paraId="43F46472" w14:textId="07CF180B" w:rsidR="00F35076" w:rsidRDefault="00F35076" w:rsidP="00F35076">
            <w:r>
              <w:t>Als je nu dezelfde bin weer open klikt dan heeft “ABfoMinFillAmount” van 100</w:t>
            </w:r>
          </w:p>
        </w:tc>
        <w:tc>
          <w:tcPr>
            <w:tcW w:w="2194" w:type="dxa"/>
            <w:vMerge w:val="restart"/>
          </w:tcPr>
          <w:p w14:paraId="11BE352B" w14:textId="77777777" w:rsidR="00F35076" w:rsidRDefault="00F35076" w:rsidP="00F35076"/>
        </w:tc>
        <w:tc>
          <w:tcPr>
            <w:tcW w:w="1250" w:type="dxa"/>
            <w:vMerge w:val="restart"/>
          </w:tcPr>
          <w:p w14:paraId="490A7E99" w14:textId="36FD9D79" w:rsidR="00F35076" w:rsidRDefault="00F35076" w:rsidP="00F35076">
            <w:r w:rsidRPr="00960B31">
              <w:rPr>
                <w:rFonts w:ascii="Calibri" w:hAnsi="Calibri" w:cs="Arial"/>
                <w:color w:val="76923C" w:themeColor="accent3" w:themeShade="BF"/>
              </w:rPr>
              <w:t>PASSED</w:t>
            </w:r>
          </w:p>
        </w:tc>
      </w:tr>
      <w:tr w:rsidR="00F35076" w14:paraId="4EAD3A84" w14:textId="77777777" w:rsidTr="0046236E">
        <w:trPr>
          <w:trHeight w:val="77"/>
        </w:trPr>
        <w:tc>
          <w:tcPr>
            <w:tcW w:w="1135" w:type="dxa"/>
            <w:vMerge/>
          </w:tcPr>
          <w:p w14:paraId="61F76DBF" w14:textId="77777777" w:rsidR="00F35076" w:rsidRDefault="00F35076" w:rsidP="00F35076"/>
        </w:tc>
        <w:tc>
          <w:tcPr>
            <w:tcW w:w="612" w:type="dxa"/>
          </w:tcPr>
          <w:p w14:paraId="6C3A3464" w14:textId="77777777" w:rsidR="00F35076" w:rsidRDefault="00F35076" w:rsidP="00F35076">
            <w:r>
              <w:t>2</w:t>
            </w:r>
          </w:p>
        </w:tc>
        <w:tc>
          <w:tcPr>
            <w:tcW w:w="2709" w:type="dxa"/>
          </w:tcPr>
          <w:p w14:paraId="0FF8D1C6" w14:textId="6551C855" w:rsidR="00F35076" w:rsidRDefault="00F35076" w:rsidP="00F35076">
            <w:r>
              <w:t>In de parameter “ABfoMinFillAmount” verander de value naar 100</w:t>
            </w:r>
          </w:p>
        </w:tc>
        <w:tc>
          <w:tcPr>
            <w:tcW w:w="2301" w:type="dxa"/>
            <w:vMerge/>
          </w:tcPr>
          <w:p w14:paraId="57944CB4" w14:textId="77777777" w:rsidR="00F35076" w:rsidRDefault="00F35076" w:rsidP="00F35076"/>
        </w:tc>
        <w:tc>
          <w:tcPr>
            <w:tcW w:w="2194" w:type="dxa"/>
            <w:vMerge/>
          </w:tcPr>
          <w:p w14:paraId="6F4F82EF" w14:textId="77777777" w:rsidR="00F35076" w:rsidRDefault="00F35076" w:rsidP="00F35076"/>
        </w:tc>
        <w:tc>
          <w:tcPr>
            <w:tcW w:w="1250" w:type="dxa"/>
            <w:vMerge/>
          </w:tcPr>
          <w:p w14:paraId="585EFA17" w14:textId="77777777" w:rsidR="00F35076" w:rsidRDefault="00F35076" w:rsidP="00F35076"/>
        </w:tc>
      </w:tr>
      <w:tr w:rsidR="00F35076" w14:paraId="2A9A6A84" w14:textId="77777777" w:rsidTr="0046236E">
        <w:trPr>
          <w:trHeight w:val="77"/>
        </w:trPr>
        <w:tc>
          <w:tcPr>
            <w:tcW w:w="1135" w:type="dxa"/>
            <w:vMerge/>
          </w:tcPr>
          <w:p w14:paraId="66AAC4F3" w14:textId="77777777" w:rsidR="00F35076" w:rsidRDefault="00F35076" w:rsidP="00F35076"/>
        </w:tc>
        <w:tc>
          <w:tcPr>
            <w:tcW w:w="612" w:type="dxa"/>
          </w:tcPr>
          <w:p w14:paraId="405286CD" w14:textId="77777777" w:rsidR="00F35076" w:rsidRDefault="00F35076" w:rsidP="00F35076">
            <w:r>
              <w:t>3</w:t>
            </w:r>
          </w:p>
        </w:tc>
        <w:tc>
          <w:tcPr>
            <w:tcW w:w="2709" w:type="dxa"/>
          </w:tcPr>
          <w:p w14:paraId="390A4F39" w14:textId="77777777" w:rsidR="00F35076" w:rsidRDefault="00F35076" w:rsidP="00F35076">
            <w:r>
              <w:t>Klik op “save”</w:t>
            </w:r>
          </w:p>
        </w:tc>
        <w:tc>
          <w:tcPr>
            <w:tcW w:w="2301" w:type="dxa"/>
            <w:vMerge/>
          </w:tcPr>
          <w:p w14:paraId="5B8E14FF" w14:textId="77777777" w:rsidR="00F35076" w:rsidRDefault="00F35076" w:rsidP="00F35076"/>
        </w:tc>
        <w:tc>
          <w:tcPr>
            <w:tcW w:w="2194" w:type="dxa"/>
            <w:vMerge/>
          </w:tcPr>
          <w:p w14:paraId="74C86BED" w14:textId="77777777" w:rsidR="00F35076" w:rsidRDefault="00F35076" w:rsidP="00F35076"/>
        </w:tc>
        <w:tc>
          <w:tcPr>
            <w:tcW w:w="1250" w:type="dxa"/>
            <w:vMerge/>
          </w:tcPr>
          <w:p w14:paraId="47E15583" w14:textId="77777777" w:rsidR="00F35076" w:rsidRDefault="00F35076" w:rsidP="00F35076"/>
        </w:tc>
      </w:tr>
      <w:tr w:rsidR="00F35076" w14:paraId="684180DD" w14:textId="77777777" w:rsidTr="0046236E">
        <w:trPr>
          <w:trHeight w:val="77"/>
        </w:trPr>
        <w:tc>
          <w:tcPr>
            <w:tcW w:w="1135" w:type="dxa"/>
            <w:vMerge w:val="restart"/>
          </w:tcPr>
          <w:p w14:paraId="00F52153" w14:textId="08393C28" w:rsidR="00F35076" w:rsidRDefault="00F35076" w:rsidP="00F35076">
            <w:r>
              <w:t>PARS_BT4</w:t>
            </w:r>
          </w:p>
        </w:tc>
        <w:tc>
          <w:tcPr>
            <w:tcW w:w="612" w:type="dxa"/>
          </w:tcPr>
          <w:p w14:paraId="570C18AF" w14:textId="77777777" w:rsidR="00F35076" w:rsidRDefault="00F35076" w:rsidP="00F35076">
            <w:r>
              <w:t>1</w:t>
            </w:r>
          </w:p>
        </w:tc>
        <w:tc>
          <w:tcPr>
            <w:tcW w:w="2709" w:type="dxa"/>
          </w:tcPr>
          <w:p w14:paraId="061BDFE0" w14:textId="7D1E727F" w:rsidR="00F35076" w:rsidRDefault="00F35076" w:rsidP="00F35076">
            <w:r>
              <w:t>Rechtsklik op een bin en klik op “set bin parameters”</w:t>
            </w:r>
          </w:p>
        </w:tc>
        <w:tc>
          <w:tcPr>
            <w:tcW w:w="2301" w:type="dxa"/>
            <w:vMerge w:val="restart"/>
          </w:tcPr>
          <w:p w14:paraId="76683B56" w14:textId="653C9268" w:rsidR="00F35076" w:rsidRDefault="00F35076" w:rsidP="00F35076">
            <w:r>
              <w:t>Er ontbreken geen parameters bij in de desbetreffende bin. Dit kun je checken door op ” Check all bin parameters” te drukken</w:t>
            </w:r>
          </w:p>
        </w:tc>
        <w:tc>
          <w:tcPr>
            <w:tcW w:w="2194" w:type="dxa"/>
            <w:vMerge w:val="restart"/>
          </w:tcPr>
          <w:p w14:paraId="17B93D78" w14:textId="77777777" w:rsidR="00F35076" w:rsidRDefault="00F35076" w:rsidP="00F35076"/>
        </w:tc>
        <w:tc>
          <w:tcPr>
            <w:tcW w:w="1250" w:type="dxa"/>
            <w:vMerge w:val="restart"/>
          </w:tcPr>
          <w:p w14:paraId="3877D55F" w14:textId="3A8F0998" w:rsidR="00F35076" w:rsidRDefault="00F35076" w:rsidP="00F35076">
            <w:r w:rsidRPr="00960B31">
              <w:rPr>
                <w:rFonts w:ascii="Calibri" w:hAnsi="Calibri" w:cs="Arial"/>
                <w:color w:val="76923C" w:themeColor="accent3" w:themeShade="BF"/>
              </w:rPr>
              <w:t>PASSED</w:t>
            </w:r>
          </w:p>
        </w:tc>
      </w:tr>
      <w:tr w:rsidR="00A45754" w14:paraId="6EEA8705" w14:textId="77777777" w:rsidTr="0046236E">
        <w:trPr>
          <w:trHeight w:val="77"/>
        </w:trPr>
        <w:tc>
          <w:tcPr>
            <w:tcW w:w="1135" w:type="dxa"/>
            <w:vMerge/>
          </w:tcPr>
          <w:p w14:paraId="33F998F2" w14:textId="77777777" w:rsidR="00A45754" w:rsidRDefault="00A45754" w:rsidP="0046236E"/>
        </w:tc>
        <w:tc>
          <w:tcPr>
            <w:tcW w:w="612" w:type="dxa"/>
          </w:tcPr>
          <w:p w14:paraId="096D3CA8" w14:textId="77777777" w:rsidR="00A45754" w:rsidRDefault="00A45754" w:rsidP="0046236E">
            <w:r>
              <w:t>2</w:t>
            </w:r>
          </w:p>
        </w:tc>
        <w:tc>
          <w:tcPr>
            <w:tcW w:w="2709" w:type="dxa"/>
          </w:tcPr>
          <w:p w14:paraId="3EBCAA1C" w14:textId="323EBB8C" w:rsidR="00A45754" w:rsidRDefault="00A45754" w:rsidP="0046236E">
            <w:r>
              <w:t xml:space="preserve">Verwijder alle parameters in de </w:t>
            </w:r>
            <w:r w:rsidR="006F7491">
              <w:t>bin</w:t>
            </w:r>
          </w:p>
        </w:tc>
        <w:tc>
          <w:tcPr>
            <w:tcW w:w="2301" w:type="dxa"/>
            <w:vMerge/>
          </w:tcPr>
          <w:p w14:paraId="66D6CD09" w14:textId="77777777" w:rsidR="00A45754" w:rsidRDefault="00A45754" w:rsidP="0046236E"/>
        </w:tc>
        <w:tc>
          <w:tcPr>
            <w:tcW w:w="2194" w:type="dxa"/>
            <w:vMerge/>
          </w:tcPr>
          <w:p w14:paraId="5984BC71" w14:textId="77777777" w:rsidR="00A45754" w:rsidRDefault="00A45754" w:rsidP="0046236E"/>
        </w:tc>
        <w:tc>
          <w:tcPr>
            <w:tcW w:w="1250" w:type="dxa"/>
            <w:vMerge/>
          </w:tcPr>
          <w:p w14:paraId="543E23A6" w14:textId="77777777" w:rsidR="00A45754" w:rsidRDefault="00A45754" w:rsidP="0046236E"/>
        </w:tc>
      </w:tr>
      <w:tr w:rsidR="00A45754" w14:paraId="00DC4436" w14:textId="77777777" w:rsidTr="0046236E">
        <w:trPr>
          <w:trHeight w:val="77"/>
        </w:trPr>
        <w:tc>
          <w:tcPr>
            <w:tcW w:w="1135" w:type="dxa"/>
            <w:vMerge/>
          </w:tcPr>
          <w:p w14:paraId="364AC45A" w14:textId="77777777" w:rsidR="00A45754" w:rsidRDefault="00A45754" w:rsidP="0046236E"/>
        </w:tc>
        <w:tc>
          <w:tcPr>
            <w:tcW w:w="612" w:type="dxa"/>
          </w:tcPr>
          <w:p w14:paraId="6D5B7C25" w14:textId="77777777" w:rsidR="00A45754" w:rsidRDefault="00A45754" w:rsidP="0046236E">
            <w:r>
              <w:t>3</w:t>
            </w:r>
          </w:p>
        </w:tc>
        <w:tc>
          <w:tcPr>
            <w:tcW w:w="2709" w:type="dxa"/>
          </w:tcPr>
          <w:p w14:paraId="69B69445" w14:textId="77777777" w:rsidR="00A45754" w:rsidRDefault="00A45754" w:rsidP="0046236E">
            <w:r>
              <w:t>Klik op “Add” onder het label “Add required parameters”</w:t>
            </w:r>
          </w:p>
        </w:tc>
        <w:tc>
          <w:tcPr>
            <w:tcW w:w="2301" w:type="dxa"/>
            <w:vMerge/>
          </w:tcPr>
          <w:p w14:paraId="1C630C96" w14:textId="77777777" w:rsidR="00A45754" w:rsidRDefault="00A45754" w:rsidP="0046236E"/>
        </w:tc>
        <w:tc>
          <w:tcPr>
            <w:tcW w:w="2194" w:type="dxa"/>
            <w:vMerge/>
          </w:tcPr>
          <w:p w14:paraId="1EE69117" w14:textId="77777777" w:rsidR="00A45754" w:rsidRDefault="00A45754" w:rsidP="0046236E"/>
        </w:tc>
        <w:tc>
          <w:tcPr>
            <w:tcW w:w="1250" w:type="dxa"/>
            <w:vMerge/>
          </w:tcPr>
          <w:p w14:paraId="0E58D47C" w14:textId="77777777" w:rsidR="00A45754" w:rsidRDefault="00A45754" w:rsidP="0046236E"/>
        </w:tc>
      </w:tr>
      <w:tr w:rsidR="00A45754" w14:paraId="5721C221" w14:textId="77777777" w:rsidTr="0046236E">
        <w:trPr>
          <w:trHeight w:val="77"/>
        </w:trPr>
        <w:tc>
          <w:tcPr>
            <w:tcW w:w="1135" w:type="dxa"/>
            <w:vMerge/>
          </w:tcPr>
          <w:p w14:paraId="1D3170B6" w14:textId="77777777" w:rsidR="00A45754" w:rsidRDefault="00A45754" w:rsidP="0046236E"/>
        </w:tc>
        <w:tc>
          <w:tcPr>
            <w:tcW w:w="612" w:type="dxa"/>
          </w:tcPr>
          <w:p w14:paraId="0CBDA63A" w14:textId="77777777" w:rsidR="00A45754" w:rsidRDefault="00A45754" w:rsidP="0046236E">
            <w:r>
              <w:t>4</w:t>
            </w:r>
          </w:p>
        </w:tc>
        <w:tc>
          <w:tcPr>
            <w:tcW w:w="2709" w:type="dxa"/>
          </w:tcPr>
          <w:p w14:paraId="629EAF36" w14:textId="77777777" w:rsidR="00A45754" w:rsidRDefault="00A45754" w:rsidP="0046236E">
            <w:r>
              <w:t>Klik op save</w:t>
            </w:r>
          </w:p>
        </w:tc>
        <w:tc>
          <w:tcPr>
            <w:tcW w:w="2301" w:type="dxa"/>
            <w:vMerge/>
          </w:tcPr>
          <w:p w14:paraId="7CB48C48" w14:textId="77777777" w:rsidR="00A45754" w:rsidRDefault="00A45754" w:rsidP="0046236E"/>
        </w:tc>
        <w:tc>
          <w:tcPr>
            <w:tcW w:w="2194" w:type="dxa"/>
            <w:vMerge/>
          </w:tcPr>
          <w:p w14:paraId="3576B0A0" w14:textId="77777777" w:rsidR="00A45754" w:rsidRDefault="00A45754" w:rsidP="0046236E"/>
        </w:tc>
        <w:tc>
          <w:tcPr>
            <w:tcW w:w="1250" w:type="dxa"/>
            <w:vMerge/>
          </w:tcPr>
          <w:p w14:paraId="2562B761" w14:textId="77777777" w:rsidR="00A45754" w:rsidRDefault="00A45754" w:rsidP="0046236E"/>
        </w:tc>
      </w:tr>
    </w:tbl>
    <w:p w14:paraId="4521472D" w14:textId="77777777" w:rsidR="00A45754" w:rsidRDefault="00A45754" w:rsidP="00A45754">
      <w:r>
        <w:br w:type="page"/>
      </w:r>
    </w:p>
    <w:tbl>
      <w:tblPr>
        <w:tblStyle w:val="TableGrid"/>
        <w:tblW w:w="10201" w:type="dxa"/>
        <w:tblLook w:val="04A0" w:firstRow="1" w:lastRow="0" w:firstColumn="1" w:lastColumn="0" w:noHBand="0" w:noVBand="1"/>
      </w:tblPr>
      <w:tblGrid>
        <w:gridCol w:w="1135"/>
        <w:gridCol w:w="612"/>
        <w:gridCol w:w="2709"/>
        <w:gridCol w:w="2301"/>
        <w:gridCol w:w="2194"/>
        <w:gridCol w:w="1250"/>
      </w:tblGrid>
      <w:tr w:rsidR="00F35076" w14:paraId="6F517C69" w14:textId="77777777" w:rsidTr="0046236E">
        <w:trPr>
          <w:trHeight w:val="77"/>
        </w:trPr>
        <w:tc>
          <w:tcPr>
            <w:tcW w:w="1135" w:type="dxa"/>
            <w:vMerge w:val="restart"/>
          </w:tcPr>
          <w:p w14:paraId="28B4655D" w14:textId="7210B263" w:rsidR="00F35076" w:rsidRDefault="00F35076" w:rsidP="00F35076">
            <w:r>
              <w:lastRenderedPageBreak/>
              <w:t>PARS_BT5</w:t>
            </w:r>
          </w:p>
        </w:tc>
        <w:tc>
          <w:tcPr>
            <w:tcW w:w="612" w:type="dxa"/>
          </w:tcPr>
          <w:p w14:paraId="2BA1565C" w14:textId="77777777" w:rsidR="00F35076" w:rsidRDefault="00F35076" w:rsidP="00F35076">
            <w:r>
              <w:t>0.1</w:t>
            </w:r>
          </w:p>
        </w:tc>
        <w:tc>
          <w:tcPr>
            <w:tcW w:w="2709" w:type="dxa"/>
          </w:tcPr>
          <w:p w14:paraId="677ADC63" w14:textId="458952EA" w:rsidR="00F35076" w:rsidRDefault="00F35076" w:rsidP="00F35076">
            <w:r>
              <w:t>Maak twee bins  aan. Een zonder parameters (je verwijderd die) en een met de parameters die hij normaal heeft</w:t>
            </w:r>
          </w:p>
        </w:tc>
        <w:tc>
          <w:tcPr>
            <w:tcW w:w="2301" w:type="dxa"/>
            <w:vMerge w:val="restart"/>
          </w:tcPr>
          <w:p w14:paraId="6F65C16A" w14:textId="296331E3" w:rsidR="00F35076" w:rsidRDefault="00F35076" w:rsidP="00F35076">
            <w:r>
              <w:t>De huidige bin krijgt alle parameters uit de andere waardoor de huidige bin weer valide wordt.</w:t>
            </w:r>
          </w:p>
        </w:tc>
        <w:tc>
          <w:tcPr>
            <w:tcW w:w="2194" w:type="dxa"/>
            <w:vMerge w:val="restart"/>
          </w:tcPr>
          <w:p w14:paraId="2DB9FE96" w14:textId="77777777" w:rsidR="00F35076" w:rsidRDefault="00F35076" w:rsidP="00F35076"/>
        </w:tc>
        <w:tc>
          <w:tcPr>
            <w:tcW w:w="1250" w:type="dxa"/>
            <w:vMerge w:val="restart"/>
          </w:tcPr>
          <w:p w14:paraId="53689CBA" w14:textId="20BF590E" w:rsidR="00F35076" w:rsidRDefault="00F35076" w:rsidP="00F35076">
            <w:r w:rsidRPr="00EF41BA">
              <w:rPr>
                <w:rFonts w:ascii="Calibri" w:hAnsi="Calibri" w:cs="Arial"/>
                <w:color w:val="76923C" w:themeColor="accent3" w:themeShade="BF"/>
              </w:rPr>
              <w:t>PASSED</w:t>
            </w:r>
          </w:p>
        </w:tc>
      </w:tr>
      <w:tr w:rsidR="00F35076" w14:paraId="6B9B8851" w14:textId="77777777" w:rsidTr="0046236E">
        <w:trPr>
          <w:trHeight w:val="77"/>
        </w:trPr>
        <w:tc>
          <w:tcPr>
            <w:tcW w:w="1135" w:type="dxa"/>
            <w:vMerge/>
          </w:tcPr>
          <w:p w14:paraId="241EB71E" w14:textId="77777777" w:rsidR="00F35076" w:rsidRDefault="00F35076" w:rsidP="00F35076"/>
        </w:tc>
        <w:tc>
          <w:tcPr>
            <w:tcW w:w="612" w:type="dxa"/>
          </w:tcPr>
          <w:p w14:paraId="4963ADD3" w14:textId="77777777" w:rsidR="00F35076" w:rsidRDefault="00F35076" w:rsidP="00F35076">
            <w:r>
              <w:t>1</w:t>
            </w:r>
          </w:p>
        </w:tc>
        <w:tc>
          <w:tcPr>
            <w:tcW w:w="2709" w:type="dxa"/>
          </w:tcPr>
          <w:p w14:paraId="10104CC6" w14:textId="359549E0" w:rsidR="00F35076" w:rsidRDefault="00F35076" w:rsidP="00F35076">
            <w:r>
              <w:t xml:space="preserve">Open de “set parameter” window bij de bin zonder parameters </w:t>
            </w:r>
          </w:p>
        </w:tc>
        <w:tc>
          <w:tcPr>
            <w:tcW w:w="2301" w:type="dxa"/>
            <w:vMerge/>
          </w:tcPr>
          <w:p w14:paraId="5C5E0897" w14:textId="77777777" w:rsidR="00F35076" w:rsidRDefault="00F35076" w:rsidP="00F35076"/>
        </w:tc>
        <w:tc>
          <w:tcPr>
            <w:tcW w:w="2194" w:type="dxa"/>
            <w:vMerge/>
          </w:tcPr>
          <w:p w14:paraId="1E7C7FB2" w14:textId="77777777" w:rsidR="00F35076" w:rsidRDefault="00F35076" w:rsidP="00F35076"/>
        </w:tc>
        <w:tc>
          <w:tcPr>
            <w:tcW w:w="1250" w:type="dxa"/>
            <w:vMerge/>
          </w:tcPr>
          <w:p w14:paraId="293B864A" w14:textId="77777777" w:rsidR="00F35076" w:rsidRDefault="00F35076" w:rsidP="00F35076"/>
        </w:tc>
      </w:tr>
      <w:tr w:rsidR="00F35076" w14:paraId="54DF34E2" w14:textId="77777777" w:rsidTr="0046236E">
        <w:trPr>
          <w:trHeight w:val="77"/>
        </w:trPr>
        <w:tc>
          <w:tcPr>
            <w:tcW w:w="1135" w:type="dxa"/>
            <w:vMerge/>
          </w:tcPr>
          <w:p w14:paraId="48C9778C" w14:textId="77777777" w:rsidR="00F35076" w:rsidRDefault="00F35076" w:rsidP="00F35076"/>
        </w:tc>
        <w:tc>
          <w:tcPr>
            <w:tcW w:w="612" w:type="dxa"/>
          </w:tcPr>
          <w:p w14:paraId="73FC13E4" w14:textId="77777777" w:rsidR="00F35076" w:rsidRDefault="00F35076" w:rsidP="00F35076">
            <w:r>
              <w:t>2</w:t>
            </w:r>
          </w:p>
        </w:tc>
        <w:tc>
          <w:tcPr>
            <w:tcW w:w="2709" w:type="dxa"/>
          </w:tcPr>
          <w:p w14:paraId="28941075" w14:textId="1E8D840D" w:rsidR="00F35076" w:rsidRDefault="00F35076" w:rsidP="00F35076">
            <w:r>
              <w:t>In de dropdownlist onder het “copy” label Kies de andere bin</w:t>
            </w:r>
          </w:p>
        </w:tc>
        <w:tc>
          <w:tcPr>
            <w:tcW w:w="2301" w:type="dxa"/>
            <w:vMerge/>
          </w:tcPr>
          <w:p w14:paraId="53483171" w14:textId="77777777" w:rsidR="00F35076" w:rsidRDefault="00F35076" w:rsidP="00F35076"/>
        </w:tc>
        <w:tc>
          <w:tcPr>
            <w:tcW w:w="2194" w:type="dxa"/>
            <w:vMerge/>
          </w:tcPr>
          <w:p w14:paraId="139DAD32" w14:textId="77777777" w:rsidR="00F35076" w:rsidRDefault="00F35076" w:rsidP="00F35076"/>
        </w:tc>
        <w:tc>
          <w:tcPr>
            <w:tcW w:w="1250" w:type="dxa"/>
            <w:vMerge/>
          </w:tcPr>
          <w:p w14:paraId="230A1548" w14:textId="77777777" w:rsidR="00F35076" w:rsidRDefault="00F35076" w:rsidP="00F35076"/>
        </w:tc>
      </w:tr>
      <w:tr w:rsidR="00F35076" w14:paraId="02E14CDC" w14:textId="77777777" w:rsidTr="0046236E">
        <w:trPr>
          <w:trHeight w:val="77"/>
        </w:trPr>
        <w:tc>
          <w:tcPr>
            <w:tcW w:w="1135" w:type="dxa"/>
            <w:vMerge/>
          </w:tcPr>
          <w:p w14:paraId="11FCB81E" w14:textId="77777777" w:rsidR="00F35076" w:rsidRDefault="00F35076" w:rsidP="00F35076"/>
        </w:tc>
        <w:tc>
          <w:tcPr>
            <w:tcW w:w="612" w:type="dxa"/>
          </w:tcPr>
          <w:p w14:paraId="27300D99" w14:textId="77777777" w:rsidR="00F35076" w:rsidRDefault="00F35076" w:rsidP="00F35076">
            <w:r>
              <w:t>3</w:t>
            </w:r>
          </w:p>
        </w:tc>
        <w:tc>
          <w:tcPr>
            <w:tcW w:w="2709" w:type="dxa"/>
          </w:tcPr>
          <w:p w14:paraId="798670FC" w14:textId="77777777" w:rsidR="00F35076" w:rsidRDefault="00F35076" w:rsidP="00F35076">
            <w:r>
              <w:t>Klik op “copy from”</w:t>
            </w:r>
          </w:p>
        </w:tc>
        <w:tc>
          <w:tcPr>
            <w:tcW w:w="2301" w:type="dxa"/>
            <w:vMerge/>
          </w:tcPr>
          <w:p w14:paraId="35A95B8C" w14:textId="77777777" w:rsidR="00F35076" w:rsidRDefault="00F35076" w:rsidP="00F35076"/>
        </w:tc>
        <w:tc>
          <w:tcPr>
            <w:tcW w:w="2194" w:type="dxa"/>
            <w:vMerge/>
          </w:tcPr>
          <w:p w14:paraId="3D29E832" w14:textId="77777777" w:rsidR="00F35076" w:rsidRDefault="00F35076" w:rsidP="00F35076"/>
        </w:tc>
        <w:tc>
          <w:tcPr>
            <w:tcW w:w="1250" w:type="dxa"/>
            <w:vMerge/>
          </w:tcPr>
          <w:p w14:paraId="0BBD93F1" w14:textId="77777777" w:rsidR="00F35076" w:rsidRDefault="00F35076" w:rsidP="00F35076"/>
        </w:tc>
      </w:tr>
      <w:tr w:rsidR="00F35076" w14:paraId="2F1EDDC2" w14:textId="77777777" w:rsidTr="0046236E">
        <w:trPr>
          <w:trHeight w:val="77"/>
        </w:trPr>
        <w:tc>
          <w:tcPr>
            <w:tcW w:w="1135" w:type="dxa"/>
            <w:vMerge w:val="restart"/>
          </w:tcPr>
          <w:p w14:paraId="184E5244" w14:textId="1EDCE36D" w:rsidR="00F35076" w:rsidRDefault="00F35076" w:rsidP="00F35076">
            <w:r>
              <w:t>PARS_BT6</w:t>
            </w:r>
          </w:p>
        </w:tc>
        <w:tc>
          <w:tcPr>
            <w:tcW w:w="612" w:type="dxa"/>
          </w:tcPr>
          <w:p w14:paraId="0FB6B2FB" w14:textId="77777777" w:rsidR="00F35076" w:rsidRDefault="00F35076" w:rsidP="00F35076">
            <w:r>
              <w:t>0.1</w:t>
            </w:r>
          </w:p>
        </w:tc>
        <w:tc>
          <w:tcPr>
            <w:tcW w:w="2709" w:type="dxa"/>
          </w:tcPr>
          <w:p w14:paraId="6EFCFB1B" w14:textId="13B7B9E4" w:rsidR="00F35076" w:rsidRDefault="00F35076" w:rsidP="00F35076">
            <w:r>
              <w:t>Maak twee bins aan. Een zonder parameters (je verwijderd die) en een met de parameters die hij normaal heeft</w:t>
            </w:r>
          </w:p>
        </w:tc>
        <w:tc>
          <w:tcPr>
            <w:tcW w:w="2301" w:type="dxa"/>
            <w:vMerge w:val="restart"/>
          </w:tcPr>
          <w:p w14:paraId="7A3A364A" w14:textId="4AC2D91A" w:rsidR="00F35076" w:rsidRDefault="00F35076" w:rsidP="00F35076">
            <w:r>
              <w:t>De huidige bin kopieert al zijn parameters naar de lege bin toe</w:t>
            </w:r>
          </w:p>
        </w:tc>
        <w:tc>
          <w:tcPr>
            <w:tcW w:w="2194" w:type="dxa"/>
            <w:vMerge w:val="restart"/>
          </w:tcPr>
          <w:p w14:paraId="26419BE9" w14:textId="77777777" w:rsidR="00F35076" w:rsidRDefault="00F35076" w:rsidP="00F35076"/>
        </w:tc>
        <w:tc>
          <w:tcPr>
            <w:tcW w:w="1250" w:type="dxa"/>
            <w:vMerge w:val="restart"/>
          </w:tcPr>
          <w:p w14:paraId="3E070A31" w14:textId="67C84347" w:rsidR="00F35076" w:rsidRDefault="00F35076" w:rsidP="00F35076">
            <w:r w:rsidRPr="00EF41BA">
              <w:rPr>
                <w:rFonts w:ascii="Calibri" w:hAnsi="Calibri" w:cs="Arial"/>
                <w:color w:val="76923C" w:themeColor="accent3" w:themeShade="BF"/>
              </w:rPr>
              <w:t>PASSED</w:t>
            </w:r>
          </w:p>
        </w:tc>
      </w:tr>
      <w:tr w:rsidR="00A45754" w14:paraId="660B567A" w14:textId="77777777" w:rsidTr="0046236E">
        <w:trPr>
          <w:trHeight w:val="77"/>
        </w:trPr>
        <w:tc>
          <w:tcPr>
            <w:tcW w:w="1135" w:type="dxa"/>
            <w:vMerge/>
          </w:tcPr>
          <w:p w14:paraId="4E2E1ACA" w14:textId="77777777" w:rsidR="00A45754" w:rsidRDefault="00A45754" w:rsidP="0046236E"/>
        </w:tc>
        <w:tc>
          <w:tcPr>
            <w:tcW w:w="612" w:type="dxa"/>
          </w:tcPr>
          <w:p w14:paraId="59C6A3E1" w14:textId="77777777" w:rsidR="00A45754" w:rsidRDefault="00A45754" w:rsidP="0046236E">
            <w:r>
              <w:t>1</w:t>
            </w:r>
          </w:p>
        </w:tc>
        <w:tc>
          <w:tcPr>
            <w:tcW w:w="2709" w:type="dxa"/>
          </w:tcPr>
          <w:p w14:paraId="3489C92E" w14:textId="17B73430" w:rsidR="00A45754" w:rsidRDefault="00A45754" w:rsidP="0046236E">
            <w:r>
              <w:t xml:space="preserve">Open de “set parameter” window bij de </w:t>
            </w:r>
            <w:r w:rsidR="006F7491">
              <w:t xml:space="preserve">bin </w:t>
            </w:r>
            <w:r>
              <w:t xml:space="preserve">met parameters </w:t>
            </w:r>
          </w:p>
        </w:tc>
        <w:tc>
          <w:tcPr>
            <w:tcW w:w="2301" w:type="dxa"/>
            <w:vMerge/>
          </w:tcPr>
          <w:p w14:paraId="24F7A668" w14:textId="77777777" w:rsidR="00A45754" w:rsidRDefault="00A45754" w:rsidP="0046236E"/>
        </w:tc>
        <w:tc>
          <w:tcPr>
            <w:tcW w:w="2194" w:type="dxa"/>
            <w:vMerge/>
          </w:tcPr>
          <w:p w14:paraId="4BB79C34" w14:textId="77777777" w:rsidR="00A45754" w:rsidRDefault="00A45754" w:rsidP="0046236E"/>
        </w:tc>
        <w:tc>
          <w:tcPr>
            <w:tcW w:w="1250" w:type="dxa"/>
            <w:vMerge/>
          </w:tcPr>
          <w:p w14:paraId="5DF0481D" w14:textId="77777777" w:rsidR="00A45754" w:rsidRDefault="00A45754" w:rsidP="0046236E"/>
        </w:tc>
      </w:tr>
      <w:tr w:rsidR="00A45754" w14:paraId="0A931748" w14:textId="77777777" w:rsidTr="0046236E">
        <w:trPr>
          <w:trHeight w:val="77"/>
        </w:trPr>
        <w:tc>
          <w:tcPr>
            <w:tcW w:w="1135" w:type="dxa"/>
            <w:vMerge/>
          </w:tcPr>
          <w:p w14:paraId="5C016D45" w14:textId="77777777" w:rsidR="00A45754" w:rsidRDefault="00A45754" w:rsidP="0046236E"/>
        </w:tc>
        <w:tc>
          <w:tcPr>
            <w:tcW w:w="612" w:type="dxa"/>
          </w:tcPr>
          <w:p w14:paraId="3DC9DFEF" w14:textId="77777777" w:rsidR="00A45754" w:rsidRDefault="00A45754" w:rsidP="0046236E">
            <w:r>
              <w:t>2</w:t>
            </w:r>
          </w:p>
        </w:tc>
        <w:tc>
          <w:tcPr>
            <w:tcW w:w="2709" w:type="dxa"/>
          </w:tcPr>
          <w:p w14:paraId="04A0B4EF" w14:textId="1579FCC6" w:rsidR="00A45754" w:rsidRDefault="00A45754" w:rsidP="0046236E">
            <w:r>
              <w:t xml:space="preserve">In de dropdownlist onder het “copy” label Kies de andere </w:t>
            </w:r>
            <w:r w:rsidR="006F7491">
              <w:t>bin</w:t>
            </w:r>
          </w:p>
        </w:tc>
        <w:tc>
          <w:tcPr>
            <w:tcW w:w="2301" w:type="dxa"/>
            <w:vMerge/>
          </w:tcPr>
          <w:p w14:paraId="2449F7E3" w14:textId="77777777" w:rsidR="00A45754" w:rsidRDefault="00A45754" w:rsidP="0046236E"/>
        </w:tc>
        <w:tc>
          <w:tcPr>
            <w:tcW w:w="2194" w:type="dxa"/>
            <w:vMerge/>
          </w:tcPr>
          <w:p w14:paraId="44B788BF" w14:textId="77777777" w:rsidR="00A45754" w:rsidRDefault="00A45754" w:rsidP="0046236E"/>
        </w:tc>
        <w:tc>
          <w:tcPr>
            <w:tcW w:w="1250" w:type="dxa"/>
            <w:vMerge/>
          </w:tcPr>
          <w:p w14:paraId="5005D397" w14:textId="77777777" w:rsidR="00A45754" w:rsidRDefault="00A45754" w:rsidP="0046236E"/>
        </w:tc>
      </w:tr>
      <w:tr w:rsidR="00A45754" w14:paraId="20FA440B" w14:textId="77777777" w:rsidTr="0046236E">
        <w:trPr>
          <w:trHeight w:val="77"/>
        </w:trPr>
        <w:tc>
          <w:tcPr>
            <w:tcW w:w="1135" w:type="dxa"/>
            <w:vMerge/>
          </w:tcPr>
          <w:p w14:paraId="47F0ED50" w14:textId="77777777" w:rsidR="00A45754" w:rsidRDefault="00A45754" w:rsidP="0046236E"/>
        </w:tc>
        <w:tc>
          <w:tcPr>
            <w:tcW w:w="612" w:type="dxa"/>
          </w:tcPr>
          <w:p w14:paraId="00CCECD5" w14:textId="77777777" w:rsidR="00A45754" w:rsidRDefault="00A45754" w:rsidP="0046236E">
            <w:r>
              <w:t>3</w:t>
            </w:r>
          </w:p>
        </w:tc>
        <w:tc>
          <w:tcPr>
            <w:tcW w:w="2709" w:type="dxa"/>
          </w:tcPr>
          <w:p w14:paraId="50A667E4" w14:textId="77777777" w:rsidR="00A45754" w:rsidRDefault="00A45754" w:rsidP="0046236E">
            <w:r>
              <w:t>Klik op “copy To”</w:t>
            </w:r>
          </w:p>
        </w:tc>
        <w:tc>
          <w:tcPr>
            <w:tcW w:w="2301" w:type="dxa"/>
            <w:vMerge/>
          </w:tcPr>
          <w:p w14:paraId="1AEC7EBB" w14:textId="77777777" w:rsidR="00A45754" w:rsidRDefault="00A45754" w:rsidP="0046236E"/>
        </w:tc>
        <w:tc>
          <w:tcPr>
            <w:tcW w:w="2194" w:type="dxa"/>
            <w:vMerge/>
          </w:tcPr>
          <w:p w14:paraId="7DC69642" w14:textId="77777777" w:rsidR="00A45754" w:rsidRDefault="00A45754" w:rsidP="0046236E"/>
        </w:tc>
        <w:tc>
          <w:tcPr>
            <w:tcW w:w="1250" w:type="dxa"/>
            <w:vMerge/>
          </w:tcPr>
          <w:p w14:paraId="467F695F" w14:textId="77777777" w:rsidR="00A45754" w:rsidRDefault="00A45754" w:rsidP="0046236E"/>
        </w:tc>
      </w:tr>
      <w:bookmarkEnd w:id="36"/>
      <w:bookmarkEnd w:id="37"/>
    </w:tbl>
    <w:p w14:paraId="3C112E5E" w14:textId="77777777" w:rsidR="00A45754" w:rsidRDefault="00A45754" w:rsidP="00A45754"/>
    <w:p w14:paraId="59909F4C" w14:textId="1C576924" w:rsidR="00AF65B3" w:rsidRDefault="00AF65B3" w:rsidP="00C93760"/>
    <w:p w14:paraId="65E9056F" w14:textId="77777777" w:rsidR="00F15C80" w:rsidRPr="00F15C80" w:rsidRDefault="00F15C80" w:rsidP="00F15C80"/>
    <w:p w14:paraId="4281EA34" w14:textId="47A02C43" w:rsidR="000545C1" w:rsidRPr="00B95819" w:rsidRDefault="00A45754" w:rsidP="000545C1">
      <w:r>
        <w:br w:type="page"/>
      </w:r>
    </w:p>
    <w:p w14:paraId="5B513D1A" w14:textId="77777777" w:rsidR="000545C1" w:rsidRPr="00B95819" w:rsidRDefault="000545C1" w:rsidP="000545C1">
      <w:pPr>
        <w:pStyle w:val="Heading1"/>
      </w:pPr>
      <w:bookmarkStart w:id="44" w:name="_Toc511125536"/>
      <w:r w:rsidRPr="00B95819">
        <w:lastRenderedPageBreak/>
        <w:t>Bevindingen Rapportage</w:t>
      </w:r>
      <w:bookmarkEnd w:id="44"/>
    </w:p>
    <w:p w14:paraId="56A1E5E3" w14:textId="5D50EB53" w:rsidR="000545C1" w:rsidRDefault="000545C1" w:rsidP="000545C1">
      <w:pPr>
        <w:pStyle w:val="NormalWeb"/>
        <w:rPr>
          <w:rFonts w:ascii="Calibri" w:hAnsi="Calibri"/>
          <w:color w:val="000000"/>
        </w:rPr>
      </w:pPr>
      <w:r w:rsidRPr="00B95819">
        <w:rPr>
          <w:rFonts w:ascii="Calibri" w:hAnsi="Calibri"/>
          <w:color w:val="000000"/>
        </w:rPr>
        <w:t xml:space="preserve">De testcase worden getest op een Windows 7 PC met </w:t>
      </w:r>
      <w:r w:rsidR="00990C39">
        <w:rPr>
          <w:rFonts w:ascii="Calibri" w:hAnsi="Calibri"/>
          <w:color w:val="000000"/>
        </w:rPr>
        <w:t>V</w:t>
      </w:r>
      <w:r w:rsidRPr="00B95819">
        <w:rPr>
          <w:rFonts w:ascii="Calibri" w:hAnsi="Calibri"/>
          <w:color w:val="000000"/>
        </w:rPr>
        <w:t>isual studio 2013 Enterprise Edition. Ze worden uitgevoerd</w:t>
      </w:r>
      <w:r w:rsidR="00990C39">
        <w:rPr>
          <w:rFonts w:ascii="Calibri" w:hAnsi="Calibri"/>
          <w:color w:val="000000"/>
        </w:rPr>
        <w:t xml:space="preserve"> door</w:t>
      </w:r>
      <w:r w:rsidR="00B95819" w:rsidRPr="00B95819">
        <w:rPr>
          <w:rFonts w:ascii="Calibri" w:hAnsi="Calibri"/>
          <w:color w:val="000000"/>
        </w:rPr>
        <w:t xml:space="preserve"> Koen </w:t>
      </w:r>
      <w:r w:rsidR="00990C39">
        <w:rPr>
          <w:rFonts w:ascii="Calibri" w:hAnsi="Calibri"/>
          <w:color w:val="000000"/>
        </w:rPr>
        <w:t>W</w:t>
      </w:r>
      <w:r w:rsidR="00B95819" w:rsidRPr="00B95819">
        <w:rPr>
          <w:rFonts w:ascii="Calibri" w:hAnsi="Calibri"/>
          <w:color w:val="000000"/>
        </w:rPr>
        <w:t>artenberg.</w:t>
      </w:r>
    </w:p>
    <w:p w14:paraId="0460B309" w14:textId="0CC1189E" w:rsidR="00EA2108" w:rsidRDefault="00EA2108" w:rsidP="000545C1">
      <w:pPr>
        <w:pStyle w:val="NormalWeb"/>
      </w:pPr>
    </w:p>
    <w:p w14:paraId="66DA2FA6" w14:textId="6ACC9C34" w:rsidR="00EA2108" w:rsidRDefault="00EA2108" w:rsidP="000545C1">
      <w:pPr>
        <w:pStyle w:val="NormalWeb"/>
      </w:pPr>
      <w:r>
        <w:t>Aantal testgevallen: 66</w:t>
      </w:r>
    </w:p>
    <w:p w14:paraId="11561431" w14:textId="032DA9ED" w:rsidR="00EA2108" w:rsidRDefault="00EA2108" w:rsidP="00EA2108">
      <w:pPr>
        <w:pStyle w:val="NormalWeb"/>
      </w:pPr>
      <w:r>
        <w:t xml:space="preserve">Aantal gefaalde testgevallen : </w:t>
      </w:r>
      <w:r w:rsidR="00C34BE1">
        <w:t>5</w:t>
      </w:r>
    </w:p>
    <w:p w14:paraId="2E5163BC" w14:textId="6E169498" w:rsidR="00EA2108" w:rsidRDefault="00EA2108" w:rsidP="00EA2108">
      <w:pPr>
        <w:pStyle w:val="NormalWeb"/>
      </w:pPr>
      <w:r>
        <w:t xml:space="preserve">Aantal twijfelachtige testgevallen : </w:t>
      </w:r>
      <w:r w:rsidR="00C34BE1">
        <w:t>4</w:t>
      </w:r>
    </w:p>
    <w:p w14:paraId="036BE52A" w14:textId="16C4CAA9" w:rsidR="00EA2108" w:rsidRDefault="00EA2108" w:rsidP="00EA2108">
      <w:pPr>
        <w:pStyle w:val="NormalWeb"/>
      </w:pPr>
      <w:r>
        <w:t xml:space="preserve">Aantal geslaagde testgevallen : </w:t>
      </w:r>
      <w:r w:rsidR="00C34BE1">
        <w:t>57</w:t>
      </w:r>
    </w:p>
    <w:p w14:paraId="5D4322C5" w14:textId="68FF12A0" w:rsidR="00EA2108" w:rsidRDefault="00EA2108" w:rsidP="00EA2108">
      <w:pPr>
        <w:pStyle w:val="NormalWeb"/>
      </w:pPr>
      <w:r>
        <w:t xml:space="preserve">Aantal geslaagde zonder de parameters testcases mee te rekenen : </w:t>
      </w:r>
      <w:r w:rsidR="00C34BE1">
        <w:t>39</w:t>
      </w:r>
    </w:p>
    <w:p w14:paraId="411AE504" w14:textId="1C7A81DB" w:rsidR="000545C1" w:rsidRDefault="000545C1" w:rsidP="000545C1"/>
    <w:p w14:paraId="22D48075" w14:textId="1113B06D" w:rsidR="00C34BE1" w:rsidRPr="00B95819" w:rsidRDefault="00C34BE1" w:rsidP="000545C1">
      <w:r>
        <w:t xml:space="preserve">Voor nu zijn deze resultaten een hele verbetering op de oude versie van deze applicatie. Het systeem is nog niet genoeg stabiel, maar dit is redelijk snel te verhelpen. De grootste fouten zoals het crashen van het systeem zijn eruit. </w:t>
      </w:r>
    </w:p>
    <w:p w14:paraId="776976A4" w14:textId="77777777" w:rsidR="000545C1" w:rsidRPr="00B95819" w:rsidRDefault="000545C1" w:rsidP="000545C1">
      <w:pPr>
        <w:pStyle w:val="Heading1"/>
      </w:pPr>
      <w:bookmarkStart w:id="45" w:name="_Toc511125537"/>
      <w:r w:rsidRPr="00B95819">
        <w:t>Conclusie</w:t>
      </w:r>
      <w:bookmarkEnd w:id="45"/>
    </w:p>
    <w:p w14:paraId="23F976F4" w14:textId="77777777" w:rsidR="000545C1" w:rsidRPr="00B95819" w:rsidRDefault="000545C1" w:rsidP="000545C1">
      <w:pPr>
        <w:pStyle w:val="NormalWeb"/>
      </w:pPr>
      <w:r w:rsidRPr="00B95819">
        <w:rPr>
          <w:rFonts w:ascii="Calibri" w:hAnsi="Calibri"/>
          <w:color w:val="000000"/>
        </w:rPr>
        <w:t>Opmerkingen met betrekking tot de resultaten testcases.</w:t>
      </w:r>
    </w:p>
    <w:p w14:paraId="5C7233D9" w14:textId="187BB2D9" w:rsidR="000545C1" w:rsidRDefault="000545C1" w:rsidP="00B95819">
      <w:pPr>
        <w:pStyle w:val="NormalWeb"/>
        <w:rPr>
          <w:rFonts w:ascii="Calibri" w:hAnsi="Calibri"/>
          <w:color w:val="000000"/>
        </w:rPr>
      </w:pPr>
      <w:r w:rsidRPr="00B95819">
        <w:rPr>
          <w:rFonts w:ascii="Calibri" w:hAnsi="Calibri"/>
          <w:color w:val="000000"/>
        </w:rPr>
        <w:t xml:space="preserve">Volgens de criteria in paragraaf </w:t>
      </w:r>
      <w:r w:rsidR="00B95819" w:rsidRPr="00B95819">
        <w:rPr>
          <w:rFonts w:ascii="Calibri" w:hAnsi="Calibri"/>
          <w:color w:val="000000"/>
        </w:rPr>
        <w:t>2</w:t>
      </w:r>
      <w:r w:rsidRPr="00B95819">
        <w:rPr>
          <w:rFonts w:ascii="Calibri" w:hAnsi="Calibri"/>
          <w:color w:val="000000"/>
        </w:rPr>
        <w:t>.3 kan</w:t>
      </w:r>
      <w:r w:rsidR="00B95819" w:rsidRPr="00B95819">
        <w:rPr>
          <w:rFonts w:ascii="Calibri" w:hAnsi="Calibri"/>
          <w:color w:val="000000"/>
        </w:rPr>
        <w:t xml:space="preserve"> d</w:t>
      </w:r>
      <w:r w:rsidRPr="00B95819">
        <w:rPr>
          <w:rFonts w:ascii="Calibri" w:hAnsi="Calibri"/>
          <w:color w:val="000000"/>
        </w:rPr>
        <w:t xml:space="preserve">e </w:t>
      </w:r>
      <w:r w:rsidR="00B95819" w:rsidRPr="00B95819">
        <w:rPr>
          <w:rFonts w:ascii="Calibri" w:hAnsi="Calibri"/>
          <w:color w:val="000000"/>
        </w:rPr>
        <w:t xml:space="preserve">applicatie PROMASST MES configuratie tool </w:t>
      </w:r>
      <w:r w:rsidRPr="00B95819">
        <w:rPr>
          <w:rFonts w:ascii="Calibri" w:hAnsi="Calibri"/>
          <w:color w:val="000000"/>
        </w:rPr>
        <w:t xml:space="preserve">versie </w:t>
      </w:r>
      <w:r w:rsidR="00B95819" w:rsidRPr="00B95819">
        <w:rPr>
          <w:rFonts w:ascii="Calibri" w:hAnsi="Calibri"/>
          <w:color w:val="000000"/>
        </w:rPr>
        <w:t>2.0</w:t>
      </w:r>
      <w:r w:rsidRPr="00B95819">
        <w:rPr>
          <w:rFonts w:ascii="Calibri" w:hAnsi="Calibri"/>
          <w:color w:val="000000"/>
        </w:rPr>
        <w:t xml:space="preserve"> wordt</w:t>
      </w:r>
      <w:r w:rsidR="00C34BE1" w:rsidRPr="00C34BE1">
        <w:rPr>
          <w:rFonts w:ascii="Calibri" w:hAnsi="Calibri"/>
          <w:b/>
          <w:color w:val="000000"/>
        </w:rPr>
        <w:t xml:space="preserve"> </w:t>
      </w:r>
      <w:r w:rsidRPr="00C34BE1">
        <w:rPr>
          <w:rFonts w:ascii="Calibri" w:hAnsi="Calibri"/>
          <w:b/>
          <w:color w:val="000000"/>
        </w:rPr>
        <w:t>niet geaccepteerd</w:t>
      </w:r>
      <w:r w:rsidRPr="00B95819">
        <w:rPr>
          <w:rFonts w:ascii="Calibri" w:hAnsi="Calibri"/>
          <w:color w:val="000000"/>
        </w:rPr>
        <w:t>.</w:t>
      </w:r>
    </w:p>
    <w:p w14:paraId="5C88E514" w14:textId="0AC91D97" w:rsidR="00C34BE1" w:rsidRDefault="00C34BE1" w:rsidP="00B95819">
      <w:pPr>
        <w:pStyle w:val="NormalWeb"/>
        <w:rPr>
          <w:rFonts w:ascii="Calibri" w:hAnsi="Calibri"/>
          <w:color w:val="000000"/>
        </w:rPr>
      </w:pPr>
    </w:p>
    <w:p w14:paraId="6080DDDB" w14:textId="483EE120" w:rsidR="00C34BE1" w:rsidRDefault="00C34BE1" w:rsidP="00B95819">
      <w:pPr>
        <w:pStyle w:val="NormalWeb"/>
        <w:rPr>
          <w:rFonts w:ascii="Calibri" w:hAnsi="Calibri"/>
          <w:color w:val="000000"/>
        </w:rPr>
      </w:pPr>
      <w:r>
        <w:rPr>
          <w:rFonts w:ascii="Calibri" w:hAnsi="Calibri"/>
          <w:color w:val="000000"/>
        </w:rPr>
        <w:t>Nog niet alle fouten zijn uit het systeem en er zijn nog een paar onderdelen waarop het systeem fou</w:t>
      </w:r>
      <w:r w:rsidR="0013160E">
        <w:rPr>
          <w:rFonts w:ascii="Calibri" w:hAnsi="Calibri"/>
          <w:color w:val="000000"/>
        </w:rPr>
        <w:t xml:space="preserve">te data aan de database kan toevoegen. De meeste fouten zijn makkelijk te verhelpen, maar dat neemt niet weg dat het systeem nu nog niet helemaal in orde was. </w:t>
      </w:r>
    </w:p>
    <w:p w14:paraId="54D31144" w14:textId="404A4195" w:rsidR="00C56966" w:rsidRDefault="00C56966" w:rsidP="00B95819">
      <w:pPr>
        <w:pStyle w:val="NormalWeb"/>
        <w:rPr>
          <w:rFonts w:ascii="Calibri" w:hAnsi="Calibri"/>
          <w:color w:val="000000"/>
        </w:rPr>
      </w:pPr>
    </w:p>
    <w:p w14:paraId="7BC2CFD6" w14:textId="2F4F76FF" w:rsidR="00C56966" w:rsidRDefault="00C56966" w:rsidP="00C56966">
      <w:pPr>
        <w:pStyle w:val="Heading1"/>
      </w:pPr>
      <w:bookmarkStart w:id="46" w:name="_Toc511125538"/>
      <w:r>
        <w:t>Aanbevelingen</w:t>
      </w:r>
      <w:bookmarkEnd w:id="46"/>
    </w:p>
    <w:p w14:paraId="1694DD78" w14:textId="68010D59" w:rsidR="0013160E" w:rsidRDefault="0013160E" w:rsidP="0013160E"/>
    <w:p w14:paraId="0B69F77C" w14:textId="1486B024" w:rsidR="0013160E" w:rsidRPr="0013160E" w:rsidRDefault="0013160E" w:rsidP="0013160E">
      <w:r>
        <w:t>De laatste fouten in de applicatie hebben tijd nodig om die te kunnen repareren. Maar je kunt ook deze foute functies tijdelijk weghalen. Het systeem functioneert daarna nog prima. Je zult alleen wat minder gemakkelijk met het systeem om kunnen gaan.</w:t>
      </w:r>
    </w:p>
    <w:sectPr w:rsidR="0013160E" w:rsidRPr="0013160E" w:rsidSect="006A6F6C">
      <w:pgSz w:w="11907" w:h="16840" w:code="9"/>
      <w:pgMar w:top="1985" w:right="862" w:bottom="578" w:left="1151" w:header="561" w:footer="4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7A51AB" w14:textId="77777777" w:rsidR="00C359DF" w:rsidRDefault="00C359DF" w:rsidP="007A1320">
      <w:r>
        <w:separator/>
      </w:r>
    </w:p>
  </w:endnote>
  <w:endnote w:type="continuationSeparator" w:id="0">
    <w:p w14:paraId="3E76E2DC" w14:textId="77777777" w:rsidR="00C359DF" w:rsidRDefault="00C359DF"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embedRegular r:id="rId1" w:fontKey="{241BBE6B-7AF2-4B64-9300-63FE7456B19D}"/>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2" w:fontKey="{8F67626A-6530-4631-ACA8-8387FB076A46}"/>
    <w:embedBold r:id="rId3" w:fontKey="{655E0131-6EFD-4D3B-B803-DB7A9D15AC36}"/>
    <w:embedItalic r:id="rId4" w:fontKey="{089204D5-FC13-4556-9A71-5F1A92A0CE8B}"/>
    <w:embedBoldItalic r:id="rId5" w:fontKey="{18C2740A-838F-491A-9AF8-09DDECB0BDC6}"/>
  </w:font>
  <w:font w:name="Myriad Web Pro">
    <w:panose1 w:val="020B0503030403020204"/>
    <w:charset w:val="00"/>
    <w:family w:val="swiss"/>
    <w:pitch w:val="variable"/>
    <w:sig w:usb0="8000002F" w:usb1="5000204A" w:usb2="00000000" w:usb3="00000000" w:csb0="00000093" w:csb1="00000000"/>
    <w:embedRegular r:id="rId6" w:fontKey="{3531FB19-D393-4F2C-9FBF-EE82E81887A7}"/>
    <w:embedBold r:id="rId7" w:fontKey="{501A09E8-108C-485D-8D7A-D326930EAA25}"/>
  </w:font>
  <w:font w:name="Calibri">
    <w:panose1 w:val="020F0502020204030204"/>
    <w:charset w:val="00"/>
    <w:family w:val="swiss"/>
    <w:pitch w:val="variable"/>
    <w:sig w:usb0="E00002FF" w:usb1="4000ACFF" w:usb2="00000001" w:usb3="00000000" w:csb0="0000019F" w:csb1="00000000"/>
    <w:embedRegular r:id="rId8" w:fontKey="{B75CE50C-B951-457E-8E1E-EAF96FB00572}"/>
    <w:embedBold r:id="rId9" w:fontKey="{FDC7755C-6493-440E-BD8A-D2932591BEBC}"/>
    <w:embedItalic r:id="rId10" w:fontKey="{D72763B2-2F22-4EFC-95DE-B3F69EF58529}"/>
    <w:embedBoldItalic r:id="rId11" w:fontKey="{D54245E4-A55A-4F4D-8134-DC3D666BFB02}"/>
  </w:font>
  <w:font w:name="Cambria">
    <w:panose1 w:val="02040503050406030204"/>
    <w:charset w:val="00"/>
    <w:family w:val="roman"/>
    <w:pitch w:val="variable"/>
    <w:sig w:usb0="E00002FF" w:usb1="400004FF" w:usb2="00000000" w:usb3="00000000" w:csb0="0000019F" w:csb1="00000000"/>
    <w:embedRegular r:id="rId12" w:fontKey="{642B76A5-0823-44A6-B34A-A52A7744AE8C}"/>
    <w:embedBold r:id="rId13" w:fontKey="{CD86CF57-96A0-4E82-8C4E-3FF32100BBC4}"/>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EF56" w14:textId="59E3B7DF" w:rsidR="00C359DF" w:rsidRPr="00AA423A" w:rsidRDefault="00C359DF" w:rsidP="00FC6BE5">
    <w:pPr>
      <w:pStyle w:val="Footer"/>
      <w:tabs>
        <w:tab w:val="clear" w:pos="4536"/>
        <w:tab w:val="center" w:pos="2835"/>
        <w:tab w:val="left" w:pos="8789"/>
        <w:tab w:val="right" w:pos="9231"/>
      </w:tabs>
      <w:rPr>
        <w:sz w:val="16"/>
        <w:szCs w:val="16"/>
      </w:rPr>
    </w:pPr>
    <w:r w:rsidRPr="007D45B6">
      <w:rPr>
        <w:sz w:val="16"/>
        <w:szCs w:val="16"/>
      </w:rPr>
      <w:fldChar w:fldCharType="begin"/>
    </w:r>
    <w:r w:rsidRPr="007D45B6">
      <w:rPr>
        <w:sz w:val="16"/>
        <w:szCs w:val="16"/>
      </w:rPr>
      <w:instrText xml:space="preserve"> FILENAME </w:instrText>
    </w:r>
    <w:r w:rsidRPr="007D45B6">
      <w:rPr>
        <w:sz w:val="16"/>
        <w:szCs w:val="16"/>
      </w:rPr>
      <w:fldChar w:fldCharType="end"/>
    </w:r>
    <w:r>
      <w:rPr>
        <w:sz w:val="16"/>
        <w:szCs w:val="16"/>
      </w:rPr>
      <w:tab/>
      <w:t xml:space="preserve">                                                                                            </w:t>
    </w:r>
    <w:r w:rsidRPr="00960A50">
      <w:sym w:font="Symbol" w:char="F0D3"/>
    </w:r>
    <w:fldSimple w:instr=" DOCPROPERTY  Company  \* MERGEFORMAT ">
      <w:r>
        <w:t>KSE Process Technology</w:t>
      </w:r>
    </w:fldSimple>
    <w:r w:rsidRPr="00960A50">
      <w:t xml:space="preserve">, </w:t>
    </w:r>
    <w:r>
      <w:t xml:space="preserve">2018                                      </w:t>
    </w:r>
    <w:r w:rsidRPr="00823F03">
      <w:rPr>
        <w:sz w:val="32"/>
      </w:rPr>
      <w:t xml:space="preserve"> </w:t>
    </w:r>
    <w:r>
      <w:rPr>
        <w:sz w:val="16"/>
        <w:szCs w:val="16"/>
      </w:rPr>
      <w:tab/>
    </w:r>
    <w:r w:rsidRPr="00B13205">
      <w:fldChar w:fldCharType="begin"/>
    </w:r>
    <w:r w:rsidRPr="00B13205">
      <w:instrText xml:space="preserve"> PAGE </w:instrText>
    </w:r>
    <w:r w:rsidRPr="00B13205">
      <w:fldChar w:fldCharType="separate"/>
    </w:r>
    <w:r>
      <w:rPr>
        <w:noProof/>
      </w:rPr>
      <w:t>7</w:t>
    </w:r>
    <w:r w:rsidRPr="00B13205">
      <w:fldChar w:fldCharType="end"/>
    </w:r>
    <w:r w:rsidRPr="00B13205">
      <w:t xml:space="preserve"> / </w:t>
    </w:r>
    <w:r w:rsidR="00111BCB">
      <w:fldChar w:fldCharType="begin"/>
    </w:r>
    <w:r w:rsidR="00111BCB">
      <w:instrText xml:space="preserve"> NUMPAGES </w:instrText>
    </w:r>
    <w:r w:rsidR="00111BCB">
      <w:fldChar w:fldCharType="separate"/>
    </w:r>
    <w:r>
      <w:rPr>
        <w:noProof/>
      </w:rPr>
      <w:t>7</w:t>
    </w:r>
    <w:r w:rsidR="00111BCB">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8B1A0" w14:textId="77777777" w:rsidR="00C359DF" w:rsidRDefault="00C359DF" w:rsidP="00AA423A">
    <w:pPr>
      <w:pStyle w:val="Footer"/>
    </w:pPr>
    <w:r>
      <w:rPr>
        <w:noProof/>
      </w:rPr>
      <w:drawing>
        <wp:anchor distT="0" distB="0" distL="114300" distR="114300" simplePos="0" relativeHeight="251660288" behindDoc="1" locked="0" layoutInCell="1" allowOverlap="1" wp14:anchorId="725CA687" wp14:editId="676D81AD">
          <wp:simplePos x="0" y="0"/>
          <wp:positionH relativeFrom="page">
            <wp:posOffset>746760</wp:posOffset>
          </wp:positionH>
          <wp:positionV relativeFrom="page">
            <wp:posOffset>9676130</wp:posOffset>
          </wp:positionV>
          <wp:extent cx="713105" cy="722630"/>
          <wp:effectExtent l="0" t="0" r="0" b="1270"/>
          <wp:wrapNone/>
          <wp:docPr id="291"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F14B4C5" wp14:editId="0867CB20">
              <wp:simplePos x="0" y="0"/>
              <wp:positionH relativeFrom="page">
                <wp:posOffset>1738639</wp:posOffset>
              </wp:positionH>
              <wp:positionV relativeFrom="page">
                <wp:posOffset>9932487</wp:posOffset>
              </wp:positionV>
              <wp:extent cx="2583815" cy="3810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70AAC" w14:textId="77777777" w:rsidR="00C359DF" w:rsidRPr="00AA423A" w:rsidRDefault="00C359DF"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4F71508F" w14:textId="77777777" w:rsidR="00C359DF" w:rsidRPr="00AA423A" w:rsidRDefault="00C359DF"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492C6341" w14:textId="77777777" w:rsidR="00C359DF" w:rsidRPr="00AA423A" w:rsidRDefault="00C359DF"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F14B4C5" id="_x0000_t202" coordsize="21600,21600" o:spt="202" path="m,l,21600r21600,l21600,xe">
              <v:stroke joinstyle="miter"/>
              <v:path gradientshapeok="t" o:connecttype="rect"/>
            </v:shapetype>
            <v:shape id="Text Box 12" o:spid="_x0000_s1029" type="#_x0000_t202" style="position:absolute;margin-left:136.9pt;margin-top:782.1pt;width:203.45pt;height:30pt;z-index:251661312;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" filled="f" stroked="f">
              <v:textbox style="mso-fit-shape-to-text:t" inset="0,0,0,0">
                <w:txbxContent>
                  <w:p w14:paraId="5B470AAC" w14:textId="77777777" w:rsidR="00C359DF" w:rsidRPr="00AA423A" w:rsidRDefault="00C359DF"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4F71508F" w14:textId="77777777" w:rsidR="00C359DF" w:rsidRPr="00AA423A" w:rsidRDefault="00C359DF"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492C6341" w14:textId="77777777" w:rsidR="00C359DF" w:rsidRPr="00AA423A" w:rsidRDefault="00C359DF"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59264" behindDoc="1" locked="0" layoutInCell="1" allowOverlap="1" wp14:anchorId="10E85149" wp14:editId="3B831C03">
          <wp:simplePos x="0" y="0"/>
          <wp:positionH relativeFrom="page">
            <wp:posOffset>6344285</wp:posOffset>
          </wp:positionH>
          <wp:positionV relativeFrom="page">
            <wp:posOffset>9901555</wp:posOffset>
          </wp:positionV>
          <wp:extent cx="855980" cy="431165"/>
          <wp:effectExtent l="0" t="0" r="1270" b="6985"/>
          <wp:wrapNone/>
          <wp:docPr id="292"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FD6654D" wp14:editId="4EF8F604">
          <wp:simplePos x="0" y="0"/>
          <wp:positionH relativeFrom="page">
            <wp:posOffset>5400675</wp:posOffset>
          </wp:positionH>
          <wp:positionV relativeFrom="page">
            <wp:posOffset>9901555</wp:posOffset>
          </wp:positionV>
          <wp:extent cx="754380" cy="431165"/>
          <wp:effectExtent l="0" t="0" r="7620" b="6985"/>
          <wp:wrapNone/>
          <wp:docPr id="293" name="Picture 293"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46E87E45" w14:textId="77777777" w:rsidR="00C359DF" w:rsidRPr="00AA423A" w:rsidRDefault="00C359DF" w:rsidP="00AA4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5F1AB" w14:textId="77777777" w:rsidR="00C359DF" w:rsidRDefault="00C359DF" w:rsidP="007A1320">
      <w:r>
        <w:separator/>
      </w:r>
    </w:p>
  </w:footnote>
  <w:footnote w:type="continuationSeparator" w:id="0">
    <w:p w14:paraId="7229F0C0" w14:textId="77777777" w:rsidR="00C359DF" w:rsidRDefault="00C359DF" w:rsidP="007A1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C359DF" w:rsidRPr="00960A50" w14:paraId="7861B152" w14:textId="77777777" w:rsidTr="00340204">
      <w:tc>
        <w:tcPr>
          <w:tcW w:w="5946" w:type="dxa"/>
        </w:tcPr>
        <w:bookmarkStart w:id="31" w:name="_Hlk506553788"/>
        <w:p w14:paraId="4B412159" w14:textId="77777777" w:rsidR="00C359DF" w:rsidRPr="00E6155E" w:rsidRDefault="00C359DF" w:rsidP="00B13205">
          <w:pPr>
            <w:rPr>
              <w:b/>
            </w:rPr>
          </w:pPr>
          <w:r w:rsidRPr="00E6155E">
            <w:rPr>
              <w:b/>
            </w:rPr>
            <w:fldChar w:fldCharType="begin"/>
          </w:r>
          <w:r w:rsidRPr="00E6155E">
            <w:rPr>
              <w:b/>
            </w:rPr>
            <w:instrText xml:space="preserve"> DOCPROPERTY  Subject  \* MERGEFORMAT </w:instrText>
          </w:r>
          <w:r w:rsidRPr="00E6155E">
            <w:rPr>
              <w:b/>
            </w:rPr>
            <w:fldChar w:fldCharType="separate"/>
          </w:r>
          <w:r>
            <w:rPr>
              <w:b/>
            </w:rPr>
            <w:t>PROMASST</w:t>
          </w:r>
          <w:r w:rsidRPr="00E6155E">
            <w:rPr>
              <w:b/>
            </w:rPr>
            <w:fldChar w:fldCharType="end"/>
          </w:r>
        </w:p>
      </w:tc>
      <w:tc>
        <w:tcPr>
          <w:tcW w:w="1134" w:type="dxa"/>
          <w:tcBorders>
            <w:right w:val="nil"/>
          </w:tcBorders>
        </w:tcPr>
        <w:p w14:paraId="1CA92455" w14:textId="77777777" w:rsidR="00C359DF" w:rsidRPr="00960A50" w:rsidRDefault="00C359DF" w:rsidP="00B13205">
          <w:pPr>
            <w:tabs>
              <w:tab w:val="left" w:pos="1135"/>
            </w:tabs>
            <w:spacing w:before="40"/>
            <w:ind w:right="68"/>
          </w:pPr>
          <w:r>
            <w:t>V</w:t>
          </w:r>
          <w:r w:rsidRPr="00960A50">
            <w:t>ersie:</w:t>
          </w:r>
        </w:p>
      </w:tc>
      <w:tc>
        <w:tcPr>
          <w:tcW w:w="1417" w:type="dxa"/>
          <w:tcBorders>
            <w:left w:val="nil"/>
          </w:tcBorders>
        </w:tcPr>
        <w:p w14:paraId="1FE391EB" w14:textId="77777777" w:rsidR="00C359DF" w:rsidRPr="00960A50" w:rsidRDefault="00C359DF" w:rsidP="00B13205">
          <w:pPr>
            <w:tabs>
              <w:tab w:val="left" w:pos="1135"/>
            </w:tabs>
            <w:spacing w:before="40"/>
            <w:ind w:left="462" w:right="72"/>
            <w:jc w:val="right"/>
          </w:pPr>
          <w:r>
            <w:t>1.0</w:t>
          </w:r>
        </w:p>
      </w:tc>
    </w:tr>
    <w:tr w:rsidR="00C359DF" w:rsidRPr="00960A50" w14:paraId="15E4731A" w14:textId="77777777" w:rsidTr="00340204">
      <w:tc>
        <w:tcPr>
          <w:tcW w:w="5946" w:type="dxa"/>
        </w:tcPr>
        <w:p w14:paraId="56DC8588" w14:textId="77777777" w:rsidR="00C359DF" w:rsidRPr="00B13205" w:rsidRDefault="00111BCB" w:rsidP="00B13205">
          <w:r>
            <w:fldChar w:fldCharType="begin"/>
          </w:r>
          <w:r>
            <w:instrText xml:space="preserve"> TITLE  \* MERGEFORMAT </w:instrText>
          </w:r>
          <w:r>
            <w:fldChar w:fldCharType="separate"/>
          </w:r>
          <w:r w:rsidR="00C359DF" w:rsidRPr="00B13205">
            <w:t xml:space="preserve">PROMASST Acceptatie testplan </w:t>
          </w:r>
          <w:r>
            <w:fldChar w:fldCharType="end"/>
          </w:r>
        </w:p>
      </w:tc>
      <w:tc>
        <w:tcPr>
          <w:tcW w:w="1134" w:type="dxa"/>
          <w:tcBorders>
            <w:right w:val="nil"/>
          </w:tcBorders>
        </w:tcPr>
        <w:p w14:paraId="64FB9E3A" w14:textId="77777777" w:rsidR="00C359DF" w:rsidRPr="00960A50" w:rsidRDefault="00C359DF" w:rsidP="00B13205">
          <w:r w:rsidRPr="00960A50">
            <w:t>Datum:</w:t>
          </w:r>
        </w:p>
      </w:tc>
      <w:tc>
        <w:tcPr>
          <w:tcW w:w="1417" w:type="dxa"/>
          <w:tcBorders>
            <w:left w:val="nil"/>
          </w:tcBorders>
        </w:tcPr>
        <w:p w14:paraId="23F1FF86" w14:textId="78BF1D52" w:rsidR="00C359DF" w:rsidRPr="00960A50" w:rsidRDefault="00111BCB" w:rsidP="00B13205">
          <w:pPr>
            <w:ind w:rightChars="36" w:right="79"/>
            <w:jc w:val="right"/>
          </w:pPr>
          <w:r>
            <w:fldChar w:fldCharType="begin"/>
          </w:r>
          <w:r>
            <w:instrText xml:space="preserve"> DOCPROPERTY  Datum </w:instrText>
          </w:r>
          <w:r>
            <w:fldChar w:fldCharType="separate"/>
          </w:r>
          <w:r w:rsidR="00C359DF">
            <w:t>06/04/201</w:t>
          </w:r>
          <w:r>
            <w:fldChar w:fldCharType="end"/>
          </w:r>
          <w:r w:rsidR="00C359DF">
            <w:t>8</w:t>
          </w:r>
        </w:p>
      </w:tc>
    </w:tr>
  </w:tbl>
  <w:bookmarkEnd w:id="31"/>
  <w:p w14:paraId="7820617E" w14:textId="77777777" w:rsidR="00C359DF" w:rsidRDefault="00C359DF" w:rsidP="0058225E">
    <w:r>
      <w:rPr>
        <w:noProof/>
      </w:rPr>
      <w:drawing>
        <wp:anchor distT="0" distB="0" distL="114300" distR="114300" simplePos="0" relativeHeight="251657216" behindDoc="1" locked="0" layoutInCell="1" allowOverlap="1" wp14:anchorId="6007617A" wp14:editId="16336DEC">
          <wp:simplePos x="0" y="0"/>
          <wp:positionH relativeFrom="page">
            <wp:posOffset>6263640</wp:posOffset>
          </wp:positionH>
          <wp:positionV relativeFrom="page">
            <wp:posOffset>429895</wp:posOffset>
          </wp:positionV>
          <wp:extent cx="877570" cy="722630"/>
          <wp:effectExtent l="0" t="0" r="0" b="1270"/>
          <wp:wrapNone/>
          <wp:docPr id="289" name="Picture 289"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0D490FB2" w14:textId="77777777" w:rsidR="00C359DF" w:rsidRDefault="00C359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DDFBA" w14:textId="77777777" w:rsidR="00C359DF" w:rsidRPr="00B46660" w:rsidRDefault="00C359DF" w:rsidP="0058225E">
    <w:r>
      <w:rPr>
        <w:noProof/>
      </w:rPr>
      <w:drawing>
        <wp:anchor distT="0" distB="0" distL="114300" distR="114300" simplePos="0" relativeHeight="251656192" behindDoc="1" locked="0" layoutInCell="1" allowOverlap="1" wp14:anchorId="4E0CC017" wp14:editId="5A320586">
          <wp:simplePos x="0" y="0"/>
          <wp:positionH relativeFrom="page">
            <wp:posOffset>6263640</wp:posOffset>
          </wp:positionH>
          <wp:positionV relativeFrom="page">
            <wp:posOffset>429895</wp:posOffset>
          </wp:positionV>
          <wp:extent cx="877570" cy="722630"/>
          <wp:effectExtent l="0" t="0" r="0" b="1270"/>
          <wp:wrapNone/>
          <wp:docPr id="290"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39DCC0E8" w14:textId="77777777" w:rsidR="00C359DF" w:rsidRPr="0058225E" w:rsidRDefault="00C359DF" w:rsidP="00315575">
    <w:pPr>
      <w:pStyle w:val="Header"/>
      <w:tabs>
        <w:tab w:val="clear" w:pos="4536"/>
        <w:tab w:val="clear" w:pos="9072"/>
        <w:tab w:val="left" w:pos="4620"/>
      </w:tabs>
    </w:pPr>
    <w:r>
      <w:rPr>
        <w:noProof/>
      </w:rPr>
      <mc:AlternateContent>
        <mc:Choice Requires="wpg">
          <w:drawing>
            <wp:anchor distT="0" distB="0" distL="114300" distR="114300" simplePos="0" relativeHeight="251662336" behindDoc="0" locked="0" layoutInCell="1" allowOverlap="1" wp14:anchorId="4C0AD758" wp14:editId="56F439DD">
              <wp:simplePos x="0" y="0"/>
              <wp:positionH relativeFrom="page">
                <wp:posOffset>572494</wp:posOffset>
              </wp:positionH>
              <wp:positionV relativeFrom="paragraph">
                <wp:posOffset>653829</wp:posOffset>
              </wp:positionV>
              <wp:extent cx="238539" cy="9159240"/>
              <wp:effectExtent l="0" t="0" r="9525"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6C622" id="Group 6" o:spid="_x0000_s1026" style="position:absolute;margin-left:45.1pt;margin-top:51.5pt;width:18.8pt;height:721.2pt;z-index:251662336;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">
              <v:rect id="Rectangle 2" o:spid="_x0000_s1027" style="position:absolute;left:1021;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" fillcolor="#da251d" stroked="f"/>
              <v:rect id="Rectangle 3" o:spid="_x0000_s1028" style="position:absolute;left:1077;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" fillcolor="#da251d" stroked="f"/>
              <v:rect id="Rectangle 4" o:spid="_x0000_s1029" style="position:absolute;left:1134;top:2835;width:170;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" fillcolor="#da251d" stroked="f"/>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8E2FC6"/>
    <w:lvl w:ilvl="0">
      <w:start w:val="1"/>
      <w:numFmt w:val="decimal"/>
      <w:pStyle w:val="ListNumber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stNumber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stNumber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stNumber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stBullet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stBullet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stBullet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stNumber"/>
      <w:lvlText w:val="%1."/>
      <w:lvlJc w:val="left"/>
      <w:pPr>
        <w:tabs>
          <w:tab w:val="num" w:pos="360"/>
        </w:tabs>
        <w:ind w:left="284" w:hanging="284"/>
      </w:pPr>
      <w:rPr>
        <w:rFonts w:hint="default"/>
      </w:rPr>
    </w:lvl>
  </w:abstractNum>
  <w:abstractNum w:abstractNumId="8" w15:restartNumberingAfterBreak="0">
    <w:nsid w:val="003F25F0"/>
    <w:multiLevelType w:val="hybridMultilevel"/>
    <w:tmpl w:val="36FE34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Opsomming1"/>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0A1D77"/>
    <w:multiLevelType w:val="hybridMultilevel"/>
    <w:tmpl w:val="38F0CE6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0384079C"/>
    <w:multiLevelType w:val="hybridMultilevel"/>
    <w:tmpl w:val="51129E8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 w15:restartNumberingAfterBreak="0">
    <w:nsid w:val="04C9337F"/>
    <w:multiLevelType w:val="hybridMultilevel"/>
    <w:tmpl w:val="A1525AD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3162EE"/>
    <w:multiLevelType w:val="hybridMultilevel"/>
    <w:tmpl w:val="436E4B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5496701"/>
    <w:multiLevelType w:val="hybridMultilevel"/>
    <w:tmpl w:val="C310EC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 w15:restartNumberingAfterBreak="0">
    <w:nsid w:val="06D66E0F"/>
    <w:multiLevelType w:val="hybridMultilevel"/>
    <w:tmpl w:val="008C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7271200"/>
    <w:multiLevelType w:val="hybridMultilevel"/>
    <w:tmpl w:val="662875C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 w15:restartNumberingAfterBreak="0">
    <w:nsid w:val="0936083F"/>
    <w:multiLevelType w:val="hybridMultilevel"/>
    <w:tmpl w:val="F1CE29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B173311"/>
    <w:multiLevelType w:val="hybridMultilevel"/>
    <w:tmpl w:val="A4A0F90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9" w15:restartNumberingAfterBreak="0">
    <w:nsid w:val="0F711968"/>
    <w:multiLevelType w:val="hybridMultilevel"/>
    <w:tmpl w:val="B2C48F8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1AB7CCF"/>
    <w:multiLevelType w:val="hybridMultilevel"/>
    <w:tmpl w:val="C6B6BCB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1D37521"/>
    <w:multiLevelType w:val="hybridMultilevel"/>
    <w:tmpl w:val="60367166"/>
    <w:lvl w:ilvl="0" w:tplc="AEB4D1E8">
      <w:start w:val="1"/>
      <w:numFmt w:val="bullet"/>
      <w:pStyle w:val="Opsomming1Inspring"/>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DA5BD2"/>
    <w:multiLevelType w:val="hybridMultilevel"/>
    <w:tmpl w:val="BE2C1C7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51C03B0"/>
    <w:multiLevelType w:val="hybridMultilevel"/>
    <w:tmpl w:val="3792480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71D5F16"/>
    <w:multiLevelType w:val="hybridMultilevel"/>
    <w:tmpl w:val="34F4F3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5" w15:restartNumberingAfterBreak="0">
    <w:nsid w:val="190640CA"/>
    <w:multiLevelType w:val="hybridMultilevel"/>
    <w:tmpl w:val="9EF46860"/>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19981575"/>
    <w:multiLevelType w:val="hybridMultilevel"/>
    <w:tmpl w:val="96721216"/>
    <w:lvl w:ilvl="0" w:tplc="4378AA02">
      <w:start w:val="2"/>
      <w:numFmt w:val="bullet"/>
      <w:lvlText w:val="–"/>
      <w:lvlJc w:val="left"/>
      <w:pPr>
        <w:tabs>
          <w:tab w:val="num" w:pos="1080"/>
        </w:tabs>
        <w:ind w:left="1004" w:hanging="284"/>
      </w:pPr>
      <w:rPr>
        <w:rFonts w:hint="default"/>
        <w:color w:val="000000"/>
        <w:sz w:val="22"/>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1ABA7A64"/>
    <w:multiLevelType w:val="multilevel"/>
    <w:tmpl w:val="5862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111D4A"/>
    <w:multiLevelType w:val="hybridMultilevel"/>
    <w:tmpl w:val="BDE20C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9" w15:restartNumberingAfterBreak="0">
    <w:nsid w:val="1BC62D5F"/>
    <w:multiLevelType w:val="hybridMultilevel"/>
    <w:tmpl w:val="A68028E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0" w15:restartNumberingAfterBreak="0">
    <w:nsid w:val="1C0B0CB8"/>
    <w:multiLevelType w:val="hybridMultilevel"/>
    <w:tmpl w:val="5A640D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1CD55FA1"/>
    <w:multiLevelType w:val="hybridMultilevel"/>
    <w:tmpl w:val="F33CFE4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2" w15:restartNumberingAfterBreak="0">
    <w:nsid w:val="1D836C7A"/>
    <w:multiLevelType w:val="hybridMultilevel"/>
    <w:tmpl w:val="9EF6D7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3" w15:restartNumberingAfterBreak="0">
    <w:nsid w:val="1FF127FE"/>
    <w:multiLevelType w:val="hybridMultilevel"/>
    <w:tmpl w:val="CF24249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09D5E14"/>
    <w:multiLevelType w:val="hybridMultilevel"/>
    <w:tmpl w:val="E276464A"/>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0CA2E46"/>
    <w:multiLevelType w:val="hybridMultilevel"/>
    <w:tmpl w:val="CB46B6E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6" w15:restartNumberingAfterBreak="0">
    <w:nsid w:val="211B4D0E"/>
    <w:multiLevelType w:val="hybridMultilevel"/>
    <w:tmpl w:val="A6C8F34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7" w15:restartNumberingAfterBreak="0">
    <w:nsid w:val="221073D7"/>
    <w:multiLevelType w:val="hybridMultilevel"/>
    <w:tmpl w:val="97008474"/>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2CD51CD"/>
    <w:multiLevelType w:val="hybridMultilevel"/>
    <w:tmpl w:val="BF465B2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9" w15:restartNumberingAfterBreak="0">
    <w:nsid w:val="25FF554E"/>
    <w:multiLevelType w:val="hybridMultilevel"/>
    <w:tmpl w:val="993AC49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0" w15:restartNumberingAfterBreak="0">
    <w:nsid w:val="27BA44F3"/>
    <w:multiLevelType w:val="hybridMultilevel"/>
    <w:tmpl w:val="B97ECC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7D42F65"/>
    <w:multiLevelType w:val="hybridMultilevel"/>
    <w:tmpl w:val="F5ECFB0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9D87D89"/>
    <w:multiLevelType w:val="hybridMultilevel"/>
    <w:tmpl w:val="8D42B7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3" w15:restartNumberingAfterBreak="0">
    <w:nsid w:val="2C8655D7"/>
    <w:multiLevelType w:val="hybridMultilevel"/>
    <w:tmpl w:val="E7D0A4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Heading6"/>
      <w:suff w:val="space"/>
      <w:lvlText w:val="%1.%2.%3.%4.%5.%6."/>
      <w:lvlJc w:val="left"/>
      <w:pPr>
        <w:ind w:left="1531" w:hanging="1531"/>
      </w:pPr>
      <w:rPr>
        <w:rFonts w:hint="default"/>
      </w:rPr>
    </w:lvl>
    <w:lvl w:ilvl="6">
      <w:start w:val="1"/>
      <w:numFmt w:val="decimal"/>
      <w:pStyle w:val="Heading7"/>
      <w:suff w:val="space"/>
      <w:lvlText w:val="%1.%2.%3.%4.%5.%6.%7."/>
      <w:lvlJc w:val="left"/>
      <w:pPr>
        <w:ind w:left="1758" w:hanging="1758"/>
      </w:pPr>
      <w:rPr>
        <w:rFonts w:hint="default"/>
      </w:rPr>
    </w:lvl>
    <w:lvl w:ilvl="7">
      <w:start w:val="1"/>
      <w:numFmt w:val="decimal"/>
      <w:pStyle w:val="Heading8"/>
      <w:suff w:val="space"/>
      <w:lvlText w:val="%1.%2.%3.%4.%5.%6.%7.%8."/>
      <w:lvlJc w:val="left"/>
      <w:pPr>
        <w:ind w:left="1985" w:hanging="1985"/>
      </w:pPr>
      <w:rPr>
        <w:rFonts w:hint="default"/>
      </w:rPr>
    </w:lvl>
    <w:lvl w:ilvl="8">
      <w:start w:val="1"/>
      <w:numFmt w:val="decimal"/>
      <w:pStyle w:val="Heading9"/>
      <w:suff w:val="space"/>
      <w:lvlText w:val="%1.%2.%3.%4.%5.%6.%7.%8.%9."/>
      <w:lvlJc w:val="left"/>
      <w:pPr>
        <w:ind w:left="2211" w:hanging="2211"/>
      </w:pPr>
      <w:rPr>
        <w:rFonts w:hint="default"/>
      </w:rPr>
    </w:lvl>
  </w:abstractNum>
  <w:abstractNum w:abstractNumId="45" w15:restartNumberingAfterBreak="0">
    <w:nsid w:val="2D484DF2"/>
    <w:multiLevelType w:val="hybridMultilevel"/>
    <w:tmpl w:val="EB56EAB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E5C3CF5"/>
    <w:multiLevelType w:val="hybridMultilevel"/>
    <w:tmpl w:val="EC9810DE"/>
    <w:lvl w:ilvl="0" w:tplc="5FBAF412">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54"/>
        </w:tabs>
        <w:ind w:left="-54" w:hanging="360"/>
      </w:pPr>
      <w:rPr>
        <w:rFonts w:ascii="Courier New" w:hAnsi="Courier New" w:cs="Courier New" w:hint="default"/>
      </w:rPr>
    </w:lvl>
    <w:lvl w:ilvl="2" w:tplc="04130005" w:tentative="1">
      <w:start w:val="1"/>
      <w:numFmt w:val="bullet"/>
      <w:lvlText w:val=""/>
      <w:lvlJc w:val="left"/>
      <w:pPr>
        <w:tabs>
          <w:tab w:val="num" w:pos="666"/>
        </w:tabs>
        <w:ind w:left="666" w:hanging="360"/>
      </w:pPr>
      <w:rPr>
        <w:rFonts w:ascii="Wingdings" w:hAnsi="Wingdings" w:hint="default"/>
      </w:rPr>
    </w:lvl>
    <w:lvl w:ilvl="3" w:tplc="04130001" w:tentative="1">
      <w:start w:val="1"/>
      <w:numFmt w:val="bullet"/>
      <w:lvlText w:val=""/>
      <w:lvlJc w:val="left"/>
      <w:pPr>
        <w:tabs>
          <w:tab w:val="num" w:pos="1386"/>
        </w:tabs>
        <w:ind w:left="1386" w:hanging="360"/>
      </w:pPr>
      <w:rPr>
        <w:rFonts w:ascii="Symbol" w:hAnsi="Symbol" w:hint="default"/>
      </w:rPr>
    </w:lvl>
    <w:lvl w:ilvl="4" w:tplc="04130003" w:tentative="1">
      <w:start w:val="1"/>
      <w:numFmt w:val="bullet"/>
      <w:lvlText w:val="o"/>
      <w:lvlJc w:val="left"/>
      <w:pPr>
        <w:tabs>
          <w:tab w:val="num" w:pos="2106"/>
        </w:tabs>
        <w:ind w:left="2106" w:hanging="360"/>
      </w:pPr>
      <w:rPr>
        <w:rFonts w:ascii="Courier New" w:hAnsi="Courier New" w:cs="Courier New" w:hint="default"/>
      </w:rPr>
    </w:lvl>
    <w:lvl w:ilvl="5" w:tplc="04130005" w:tentative="1">
      <w:start w:val="1"/>
      <w:numFmt w:val="bullet"/>
      <w:lvlText w:val=""/>
      <w:lvlJc w:val="left"/>
      <w:pPr>
        <w:tabs>
          <w:tab w:val="num" w:pos="2826"/>
        </w:tabs>
        <w:ind w:left="2826" w:hanging="360"/>
      </w:pPr>
      <w:rPr>
        <w:rFonts w:ascii="Wingdings" w:hAnsi="Wingdings" w:hint="default"/>
      </w:rPr>
    </w:lvl>
    <w:lvl w:ilvl="6" w:tplc="04130001" w:tentative="1">
      <w:start w:val="1"/>
      <w:numFmt w:val="bullet"/>
      <w:lvlText w:val=""/>
      <w:lvlJc w:val="left"/>
      <w:pPr>
        <w:tabs>
          <w:tab w:val="num" w:pos="3546"/>
        </w:tabs>
        <w:ind w:left="3546" w:hanging="360"/>
      </w:pPr>
      <w:rPr>
        <w:rFonts w:ascii="Symbol" w:hAnsi="Symbol" w:hint="default"/>
      </w:rPr>
    </w:lvl>
    <w:lvl w:ilvl="7" w:tplc="04130003" w:tentative="1">
      <w:start w:val="1"/>
      <w:numFmt w:val="bullet"/>
      <w:lvlText w:val="o"/>
      <w:lvlJc w:val="left"/>
      <w:pPr>
        <w:tabs>
          <w:tab w:val="num" w:pos="4266"/>
        </w:tabs>
        <w:ind w:left="4266" w:hanging="360"/>
      </w:pPr>
      <w:rPr>
        <w:rFonts w:ascii="Courier New" w:hAnsi="Courier New" w:cs="Courier New" w:hint="default"/>
      </w:rPr>
    </w:lvl>
    <w:lvl w:ilvl="8" w:tplc="04130005" w:tentative="1">
      <w:start w:val="1"/>
      <w:numFmt w:val="bullet"/>
      <w:lvlText w:val=""/>
      <w:lvlJc w:val="left"/>
      <w:pPr>
        <w:tabs>
          <w:tab w:val="num" w:pos="4986"/>
        </w:tabs>
        <w:ind w:left="4986" w:hanging="360"/>
      </w:pPr>
      <w:rPr>
        <w:rFonts w:ascii="Wingdings" w:hAnsi="Wingdings" w:hint="default"/>
      </w:rPr>
    </w:lvl>
  </w:abstractNum>
  <w:abstractNum w:abstractNumId="47" w15:restartNumberingAfterBreak="0">
    <w:nsid w:val="329701EE"/>
    <w:multiLevelType w:val="hybridMultilevel"/>
    <w:tmpl w:val="620CEC9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34C197D"/>
    <w:multiLevelType w:val="hybridMultilevel"/>
    <w:tmpl w:val="EFE495A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4F84645"/>
    <w:multiLevelType w:val="hybridMultilevel"/>
    <w:tmpl w:val="89561D6E"/>
    <w:lvl w:ilvl="0" w:tplc="4340500C">
      <w:start w:val="1"/>
      <w:numFmt w:val="bullet"/>
      <w:pStyle w:val="Opsomming2"/>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50" w15:restartNumberingAfterBreak="0">
    <w:nsid w:val="390D5A50"/>
    <w:multiLevelType w:val="hybridMultilevel"/>
    <w:tmpl w:val="E0302BC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921776A"/>
    <w:multiLevelType w:val="hybridMultilevel"/>
    <w:tmpl w:val="D592CCC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93858E8"/>
    <w:multiLevelType w:val="hybridMultilevel"/>
    <w:tmpl w:val="6CE8722C"/>
    <w:lvl w:ilvl="0" w:tplc="4340500C">
      <w:numFmt w:val="bullet"/>
      <w:pStyle w:val="opsomming10"/>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53" w15:restartNumberingAfterBreak="0">
    <w:nsid w:val="398C7D0D"/>
    <w:multiLevelType w:val="hybridMultilevel"/>
    <w:tmpl w:val="78188CD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4" w15:restartNumberingAfterBreak="0">
    <w:nsid w:val="39F93642"/>
    <w:multiLevelType w:val="hybridMultilevel"/>
    <w:tmpl w:val="8016676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OpsommingNummer"/>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ABA2889"/>
    <w:multiLevelType w:val="hybridMultilevel"/>
    <w:tmpl w:val="B0B0C768"/>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7" w15:restartNumberingAfterBreak="0">
    <w:nsid w:val="3B8B0760"/>
    <w:multiLevelType w:val="hybridMultilevel"/>
    <w:tmpl w:val="18444E0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8" w15:restartNumberingAfterBreak="0">
    <w:nsid w:val="3C0D76CF"/>
    <w:multiLevelType w:val="hybridMultilevel"/>
    <w:tmpl w:val="46DAAE9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9" w15:restartNumberingAfterBreak="0">
    <w:nsid w:val="3C942A64"/>
    <w:multiLevelType w:val="singleLevel"/>
    <w:tmpl w:val="B1B4CAD8"/>
    <w:lvl w:ilvl="0">
      <w:start w:val="1"/>
      <w:numFmt w:val="decimal"/>
      <w:lvlText w:val="%1."/>
      <w:lvlJc w:val="left"/>
      <w:pPr>
        <w:tabs>
          <w:tab w:val="num" w:pos="1440"/>
        </w:tabs>
        <w:ind w:left="1440" w:hanging="360"/>
      </w:pPr>
      <w:rPr>
        <w:rFonts w:hint="default"/>
      </w:rPr>
    </w:lvl>
  </w:abstractNum>
  <w:abstractNum w:abstractNumId="60" w15:restartNumberingAfterBreak="0">
    <w:nsid w:val="3CD90132"/>
    <w:multiLevelType w:val="hybridMultilevel"/>
    <w:tmpl w:val="2F705AA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1" w15:restartNumberingAfterBreak="0">
    <w:nsid w:val="3EAD245D"/>
    <w:multiLevelType w:val="multilevel"/>
    <w:tmpl w:val="57667D4C"/>
    <w:lvl w:ilvl="0">
      <w:start w:val="1"/>
      <w:numFmt w:val="decimal"/>
      <w:pStyle w:val="Heading1"/>
      <w:suff w:val="space"/>
      <w:lvlText w:val="%1."/>
      <w:lvlJc w:val="left"/>
      <w:pPr>
        <w:ind w:left="374" w:hanging="284"/>
      </w:pPr>
      <w:rPr>
        <w:rFonts w:hint="default"/>
      </w:rPr>
    </w:lvl>
    <w:lvl w:ilvl="1">
      <w:start w:val="1"/>
      <w:numFmt w:val="decimal"/>
      <w:pStyle w:val="Heading2"/>
      <w:suff w:val="space"/>
      <w:lvlText w:val="%1.%2."/>
      <w:lvlJc w:val="left"/>
      <w:pPr>
        <w:ind w:left="623" w:hanging="623"/>
      </w:pPr>
      <w:rPr>
        <w:rFonts w:hint="default"/>
      </w:rPr>
    </w:lvl>
    <w:lvl w:ilvl="2">
      <w:start w:val="1"/>
      <w:numFmt w:val="decimal"/>
      <w:pStyle w:val="Heading3"/>
      <w:suff w:val="space"/>
      <w:lvlText w:val="%1.%2.%3."/>
      <w:lvlJc w:val="left"/>
      <w:pPr>
        <w:ind w:left="850" w:hanging="850"/>
      </w:pPr>
      <w:rPr>
        <w:rFonts w:hint="default"/>
      </w:rPr>
    </w:lvl>
    <w:lvl w:ilvl="3">
      <w:start w:val="1"/>
      <w:numFmt w:val="decimal"/>
      <w:pStyle w:val="Heading4"/>
      <w:suff w:val="space"/>
      <w:lvlText w:val="%1.%2.%3.%4."/>
      <w:lvlJc w:val="left"/>
      <w:pPr>
        <w:ind w:left="1077" w:hanging="1077"/>
      </w:pPr>
      <w:rPr>
        <w:rFonts w:ascii="Arial" w:hAnsi="Arial" w:cs="Times New Roman" w:hint="default"/>
        <w:b w:val="0"/>
        <w:i/>
        <w:sz w:val="22"/>
      </w:rPr>
    </w:lvl>
    <w:lvl w:ilvl="4">
      <w:start w:val="1"/>
      <w:numFmt w:val="decimal"/>
      <w:pStyle w:val="Heading5"/>
      <w:suff w:val="space"/>
      <w:lvlText w:val="%1.%2.%3.%4.%5."/>
      <w:lvlJc w:val="left"/>
      <w:pPr>
        <w:ind w:left="1304" w:hanging="1304"/>
      </w:pPr>
      <w:rPr>
        <w:rFonts w:hint="default"/>
      </w:rPr>
    </w:lvl>
    <w:lvl w:ilvl="5">
      <w:start w:val="1"/>
      <w:numFmt w:val="decimal"/>
      <w:lvlText w:val="%1.%2.%3.%4.%5.%6."/>
      <w:lvlJc w:val="left"/>
      <w:pPr>
        <w:tabs>
          <w:tab w:val="num" w:pos="1913"/>
        </w:tabs>
        <w:ind w:left="1769" w:hanging="936"/>
      </w:pPr>
      <w:rPr>
        <w:rFonts w:hint="default"/>
      </w:rPr>
    </w:lvl>
    <w:lvl w:ilvl="6">
      <w:start w:val="1"/>
      <w:numFmt w:val="decimal"/>
      <w:lvlText w:val="%1.%2.%3.%4.%5.%6.%7."/>
      <w:lvlJc w:val="left"/>
      <w:pPr>
        <w:tabs>
          <w:tab w:val="num" w:pos="2633"/>
        </w:tabs>
        <w:ind w:left="2273" w:hanging="1080"/>
      </w:pPr>
      <w:rPr>
        <w:rFonts w:hint="default"/>
      </w:rPr>
    </w:lvl>
    <w:lvl w:ilvl="7">
      <w:start w:val="1"/>
      <w:numFmt w:val="decimal"/>
      <w:lvlText w:val="%1.%2.%3.%4.%5.%6.%7.%8."/>
      <w:lvlJc w:val="left"/>
      <w:pPr>
        <w:tabs>
          <w:tab w:val="num" w:pos="2993"/>
        </w:tabs>
        <w:ind w:left="2777" w:hanging="1224"/>
      </w:pPr>
      <w:rPr>
        <w:rFonts w:hint="default"/>
      </w:rPr>
    </w:lvl>
    <w:lvl w:ilvl="8">
      <w:start w:val="1"/>
      <w:numFmt w:val="decimal"/>
      <w:lvlText w:val="%1.%2.%3.%4.%5.%6.%7.%8.%9."/>
      <w:lvlJc w:val="left"/>
      <w:pPr>
        <w:tabs>
          <w:tab w:val="num" w:pos="3713"/>
        </w:tabs>
        <w:ind w:left="3353" w:hanging="1440"/>
      </w:pPr>
      <w:rPr>
        <w:rFonts w:hint="default"/>
      </w:rPr>
    </w:lvl>
  </w:abstractNum>
  <w:abstractNum w:abstractNumId="62" w15:restartNumberingAfterBreak="0">
    <w:nsid w:val="3EBF6343"/>
    <w:multiLevelType w:val="hybridMultilevel"/>
    <w:tmpl w:val="975AE31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2D81AF6"/>
    <w:multiLevelType w:val="hybridMultilevel"/>
    <w:tmpl w:val="256867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43374BF5"/>
    <w:multiLevelType w:val="hybridMultilevel"/>
    <w:tmpl w:val="5192D3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3D04699"/>
    <w:multiLevelType w:val="hybridMultilevel"/>
    <w:tmpl w:val="5210B8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6" w15:restartNumberingAfterBreak="0">
    <w:nsid w:val="452C7E9E"/>
    <w:multiLevelType w:val="hybridMultilevel"/>
    <w:tmpl w:val="90860EA0"/>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5BE4329"/>
    <w:multiLevelType w:val="hybridMultilevel"/>
    <w:tmpl w:val="A0AEA5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8" w15:restartNumberingAfterBreak="0">
    <w:nsid w:val="45C133E3"/>
    <w:multiLevelType w:val="hybridMultilevel"/>
    <w:tmpl w:val="7C46057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9" w15:restartNumberingAfterBreak="0">
    <w:nsid w:val="46253246"/>
    <w:multiLevelType w:val="hybridMultilevel"/>
    <w:tmpl w:val="B02C2016"/>
    <w:lvl w:ilvl="0" w:tplc="0E1E176A">
      <w:start w:val="1"/>
      <w:numFmt w:val="bullet"/>
      <w:pStyle w:val="Opsomming4"/>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70" w15:restartNumberingAfterBreak="0">
    <w:nsid w:val="475E2FEA"/>
    <w:multiLevelType w:val="hybridMultilevel"/>
    <w:tmpl w:val="DDEC505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8FD4E7A"/>
    <w:multiLevelType w:val="hybridMultilevel"/>
    <w:tmpl w:val="D09220E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1D2D26"/>
    <w:multiLevelType w:val="hybridMultilevel"/>
    <w:tmpl w:val="8BF6E2F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3" w15:restartNumberingAfterBreak="0">
    <w:nsid w:val="49BC70B9"/>
    <w:multiLevelType w:val="hybridMultilevel"/>
    <w:tmpl w:val="952EAD5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A513743"/>
    <w:multiLevelType w:val="hybridMultilevel"/>
    <w:tmpl w:val="96F6D04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5" w15:restartNumberingAfterBreak="0">
    <w:nsid w:val="4C2B487C"/>
    <w:multiLevelType w:val="hybridMultilevel"/>
    <w:tmpl w:val="E19A5D0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6" w15:restartNumberingAfterBreak="0">
    <w:nsid w:val="4C325E8D"/>
    <w:multiLevelType w:val="hybridMultilevel"/>
    <w:tmpl w:val="0FE29F0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15:restartNumberingAfterBreak="0">
    <w:nsid w:val="4CCC6799"/>
    <w:multiLevelType w:val="hybridMultilevel"/>
    <w:tmpl w:val="2BC0C09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8" w15:restartNumberingAfterBreak="0">
    <w:nsid w:val="4F150E21"/>
    <w:multiLevelType w:val="hybridMultilevel"/>
    <w:tmpl w:val="5374D9E8"/>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F7F7550"/>
    <w:multiLevelType w:val="hybridMultilevel"/>
    <w:tmpl w:val="B01CD8C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0" w15:restartNumberingAfterBreak="0">
    <w:nsid w:val="4FCE5B53"/>
    <w:multiLevelType w:val="hybridMultilevel"/>
    <w:tmpl w:val="8708DD3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1" w15:restartNumberingAfterBreak="0">
    <w:nsid w:val="503C6066"/>
    <w:multiLevelType w:val="hybridMultilevel"/>
    <w:tmpl w:val="D4381354"/>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513D671B"/>
    <w:multiLevelType w:val="hybridMultilevel"/>
    <w:tmpl w:val="955A01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3" w15:restartNumberingAfterBreak="0">
    <w:nsid w:val="538976C2"/>
    <w:multiLevelType w:val="hybridMultilevel"/>
    <w:tmpl w:val="5F5E00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4" w15:restartNumberingAfterBreak="0">
    <w:nsid w:val="55F8528F"/>
    <w:multiLevelType w:val="hybridMultilevel"/>
    <w:tmpl w:val="238053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5" w15:restartNumberingAfterBreak="0">
    <w:nsid w:val="574C4BEE"/>
    <w:multiLevelType w:val="hybridMultilevel"/>
    <w:tmpl w:val="758CF23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6" w15:restartNumberingAfterBreak="0">
    <w:nsid w:val="584F1BE5"/>
    <w:multiLevelType w:val="hybridMultilevel"/>
    <w:tmpl w:val="CAE421D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8591472"/>
    <w:multiLevelType w:val="hybridMultilevel"/>
    <w:tmpl w:val="15F0062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8" w15:restartNumberingAfterBreak="0">
    <w:nsid w:val="58742237"/>
    <w:multiLevelType w:val="hybridMultilevel"/>
    <w:tmpl w:val="C46CD62E"/>
    <w:lvl w:ilvl="0" w:tplc="F53EE15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9" w15:restartNumberingAfterBreak="0">
    <w:nsid w:val="59042996"/>
    <w:multiLevelType w:val="hybridMultilevel"/>
    <w:tmpl w:val="8A5ED270"/>
    <w:lvl w:ilvl="0" w:tplc="8CA4D25E">
      <w:start w:val="1"/>
      <w:numFmt w:val="bullet"/>
      <w:pStyle w:val="ListBullet"/>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0" w15:restartNumberingAfterBreak="0">
    <w:nsid w:val="5B1D33B4"/>
    <w:multiLevelType w:val="hybridMultilevel"/>
    <w:tmpl w:val="61404D1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1" w15:restartNumberingAfterBreak="0">
    <w:nsid w:val="5C027594"/>
    <w:multiLevelType w:val="multilevel"/>
    <w:tmpl w:val="641CF85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2" w15:restartNumberingAfterBreak="0">
    <w:nsid w:val="5C41035C"/>
    <w:multiLevelType w:val="hybridMultilevel"/>
    <w:tmpl w:val="006C7C5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F10454C"/>
    <w:multiLevelType w:val="hybridMultilevel"/>
    <w:tmpl w:val="76D6558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F1452EE"/>
    <w:multiLevelType w:val="hybridMultilevel"/>
    <w:tmpl w:val="76609C5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5" w15:restartNumberingAfterBreak="0">
    <w:nsid w:val="604C1C17"/>
    <w:multiLevelType w:val="hybridMultilevel"/>
    <w:tmpl w:val="A4A02CF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6" w15:restartNumberingAfterBreak="0">
    <w:nsid w:val="605861B4"/>
    <w:multiLevelType w:val="hybridMultilevel"/>
    <w:tmpl w:val="E2C0734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7" w15:restartNumberingAfterBreak="0">
    <w:nsid w:val="60B003A6"/>
    <w:multiLevelType w:val="hybridMultilevel"/>
    <w:tmpl w:val="6FDCC6F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8" w15:restartNumberingAfterBreak="0">
    <w:nsid w:val="61B24809"/>
    <w:multiLevelType w:val="hybridMultilevel"/>
    <w:tmpl w:val="9642112E"/>
    <w:lvl w:ilvl="0" w:tplc="EB6C3146">
      <w:start w:val="1"/>
      <w:numFmt w:val="decimal"/>
      <w:pStyle w:val="Bijlage2"/>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99" w15:restartNumberingAfterBreak="0">
    <w:nsid w:val="620C21A3"/>
    <w:multiLevelType w:val="hybridMultilevel"/>
    <w:tmpl w:val="2AB49BE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2EF392D"/>
    <w:multiLevelType w:val="hybridMultilevel"/>
    <w:tmpl w:val="71B4A2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1" w15:restartNumberingAfterBreak="0">
    <w:nsid w:val="64A25E81"/>
    <w:multiLevelType w:val="hybridMultilevel"/>
    <w:tmpl w:val="6DCA75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2" w15:restartNumberingAfterBreak="0">
    <w:nsid w:val="65C16334"/>
    <w:multiLevelType w:val="hybridMultilevel"/>
    <w:tmpl w:val="192AC2B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3" w15:restartNumberingAfterBreak="0">
    <w:nsid w:val="6607643F"/>
    <w:multiLevelType w:val="hybridMultilevel"/>
    <w:tmpl w:val="2B92C98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4" w15:restartNumberingAfterBreak="0">
    <w:nsid w:val="674D402D"/>
    <w:multiLevelType w:val="hybridMultilevel"/>
    <w:tmpl w:val="63BA5CAC"/>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5" w15:restartNumberingAfterBreak="0">
    <w:nsid w:val="676C5AD1"/>
    <w:multiLevelType w:val="hybridMultilevel"/>
    <w:tmpl w:val="A0E6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6" w15:restartNumberingAfterBreak="0">
    <w:nsid w:val="67877DF8"/>
    <w:multiLevelType w:val="hybridMultilevel"/>
    <w:tmpl w:val="D92E643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7" w15:restartNumberingAfterBreak="0">
    <w:nsid w:val="6844544A"/>
    <w:multiLevelType w:val="hybridMultilevel"/>
    <w:tmpl w:val="B740C4E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9802267"/>
    <w:multiLevelType w:val="hybridMultilevel"/>
    <w:tmpl w:val="F0603B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9" w15:restartNumberingAfterBreak="0">
    <w:nsid w:val="6A05039E"/>
    <w:multiLevelType w:val="hybridMultilevel"/>
    <w:tmpl w:val="DE9A5B8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A83717B"/>
    <w:multiLevelType w:val="hybridMultilevel"/>
    <w:tmpl w:val="7C7E5DE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1" w15:restartNumberingAfterBreak="0">
    <w:nsid w:val="6B0B450F"/>
    <w:multiLevelType w:val="multilevel"/>
    <w:tmpl w:val="34C8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1C32A3"/>
    <w:multiLevelType w:val="hybridMultilevel"/>
    <w:tmpl w:val="B68803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3" w15:restartNumberingAfterBreak="0">
    <w:nsid w:val="6C2B69E7"/>
    <w:multiLevelType w:val="hybridMultilevel"/>
    <w:tmpl w:val="2AEE31D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4" w15:restartNumberingAfterBreak="0">
    <w:nsid w:val="6CA95EEB"/>
    <w:multiLevelType w:val="hybridMultilevel"/>
    <w:tmpl w:val="6D360EA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5" w15:restartNumberingAfterBreak="0">
    <w:nsid w:val="6D8F620D"/>
    <w:multiLevelType w:val="hybridMultilevel"/>
    <w:tmpl w:val="A1FA5FD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6" w15:restartNumberingAfterBreak="0">
    <w:nsid w:val="6E602D41"/>
    <w:multiLevelType w:val="hybridMultilevel"/>
    <w:tmpl w:val="FFB685AE"/>
    <w:lvl w:ilvl="0" w:tplc="7A8CD0BC">
      <w:numFmt w:val="bullet"/>
      <w:pStyle w:val="StyleListContinueLeft254cmHanging08cmAfter6pt"/>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117" w15:restartNumberingAfterBreak="0">
    <w:nsid w:val="6FAF50E7"/>
    <w:multiLevelType w:val="hybridMultilevel"/>
    <w:tmpl w:val="E3D2A62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8" w15:restartNumberingAfterBreak="0">
    <w:nsid w:val="6FB67472"/>
    <w:multiLevelType w:val="hybridMultilevel"/>
    <w:tmpl w:val="F2B6D57C"/>
    <w:lvl w:ilvl="0" w:tplc="4378AA02">
      <w:start w:val="2"/>
      <w:numFmt w:val="bullet"/>
      <w:lvlText w:val="–"/>
      <w:lvlJc w:val="left"/>
      <w:pPr>
        <w:tabs>
          <w:tab w:val="num" w:pos="360"/>
        </w:tabs>
        <w:ind w:left="284" w:hanging="284"/>
      </w:pPr>
      <w:rPr>
        <w:rFonts w:hint="default"/>
        <w:color w:val="000000"/>
        <w:sz w:val="22"/>
      </w:rPr>
    </w:lvl>
    <w:lvl w:ilvl="1" w:tplc="04130003">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19" w15:restartNumberingAfterBreak="0">
    <w:nsid w:val="70635CCD"/>
    <w:multiLevelType w:val="hybridMultilevel"/>
    <w:tmpl w:val="E72E556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0" w15:restartNumberingAfterBreak="0">
    <w:nsid w:val="70DB4052"/>
    <w:multiLevelType w:val="hybridMultilevel"/>
    <w:tmpl w:val="89D66C6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1" w15:restartNumberingAfterBreak="0">
    <w:nsid w:val="71035FC8"/>
    <w:multiLevelType w:val="hybridMultilevel"/>
    <w:tmpl w:val="AD54FF7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2E74D11"/>
    <w:multiLevelType w:val="hybridMultilevel"/>
    <w:tmpl w:val="8242BA3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72EC1602"/>
    <w:multiLevelType w:val="hybridMultilevel"/>
    <w:tmpl w:val="DFBE033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4" w15:restartNumberingAfterBreak="0">
    <w:nsid w:val="73014A6B"/>
    <w:multiLevelType w:val="hybridMultilevel"/>
    <w:tmpl w:val="72EE7C8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8BC203F"/>
    <w:multiLevelType w:val="hybridMultilevel"/>
    <w:tmpl w:val="AEF2F0A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6" w15:restartNumberingAfterBreak="0">
    <w:nsid w:val="79312996"/>
    <w:multiLevelType w:val="hybridMultilevel"/>
    <w:tmpl w:val="440AA62C"/>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15:restartNumberingAfterBreak="0">
    <w:nsid w:val="7A76603E"/>
    <w:multiLevelType w:val="hybridMultilevel"/>
    <w:tmpl w:val="CD3023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AC7656D"/>
    <w:multiLevelType w:val="hybridMultilevel"/>
    <w:tmpl w:val="8794B99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9" w15:restartNumberingAfterBreak="0">
    <w:nsid w:val="7C29143D"/>
    <w:multiLevelType w:val="hybridMultilevel"/>
    <w:tmpl w:val="30245278"/>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C9825A0"/>
    <w:multiLevelType w:val="hybridMultilevel"/>
    <w:tmpl w:val="3D60E302"/>
    <w:lvl w:ilvl="0" w:tplc="80025FBE">
      <w:numFmt w:val="bullet"/>
      <w:pStyle w:val="ListContinue"/>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131" w15:restartNumberingAfterBreak="0">
    <w:nsid w:val="7D9E5DD2"/>
    <w:multiLevelType w:val="hybridMultilevel"/>
    <w:tmpl w:val="18B06A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2" w15:restartNumberingAfterBreak="0">
    <w:nsid w:val="7DA917E2"/>
    <w:multiLevelType w:val="hybridMultilevel"/>
    <w:tmpl w:val="9EE06354"/>
    <w:lvl w:ilvl="0" w:tplc="1068AD1E">
      <w:start w:val="1"/>
      <w:numFmt w:val="bullet"/>
      <w:pStyle w:val="ListBullet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F7A3E6E"/>
    <w:multiLevelType w:val="hybridMultilevel"/>
    <w:tmpl w:val="6DEA3B2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8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130"/>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4"/>
  </w:num>
  <w:num w:numId="12">
    <w:abstractNumId w:val="132"/>
  </w:num>
  <w:num w:numId="13">
    <w:abstractNumId w:val="61"/>
  </w:num>
  <w:num w:numId="14">
    <w:abstractNumId w:val="9"/>
  </w:num>
  <w:num w:numId="15">
    <w:abstractNumId w:val="69"/>
  </w:num>
  <w:num w:numId="16">
    <w:abstractNumId w:val="98"/>
  </w:num>
  <w:num w:numId="17">
    <w:abstractNumId w:val="49"/>
  </w:num>
  <w:num w:numId="18">
    <w:abstractNumId w:val="52"/>
  </w:num>
  <w:num w:numId="19">
    <w:abstractNumId w:val="21"/>
  </w:num>
  <w:num w:numId="20">
    <w:abstractNumId w:val="116"/>
  </w:num>
  <w:num w:numId="21">
    <w:abstractNumId w:val="55"/>
  </w:num>
  <w:num w:numId="22">
    <w:abstractNumId w:val="107"/>
  </w:num>
  <w:num w:numId="23">
    <w:abstractNumId w:val="91"/>
  </w:num>
  <w:num w:numId="24">
    <w:abstractNumId w:val="59"/>
  </w:num>
  <w:num w:numId="25">
    <w:abstractNumId w:val="41"/>
  </w:num>
  <w:num w:numId="26">
    <w:abstractNumId w:val="51"/>
  </w:num>
  <w:num w:numId="27">
    <w:abstractNumId w:val="92"/>
  </w:num>
  <w:num w:numId="28">
    <w:abstractNumId w:val="53"/>
  </w:num>
  <w:num w:numId="29">
    <w:abstractNumId w:val="14"/>
  </w:num>
  <w:num w:numId="30">
    <w:abstractNumId w:val="117"/>
  </w:num>
  <w:num w:numId="31">
    <w:abstractNumId w:val="77"/>
  </w:num>
  <w:num w:numId="32">
    <w:abstractNumId w:val="20"/>
  </w:num>
  <w:num w:numId="33">
    <w:abstractNumId w:val="70"/>
  </w:num>
  <w:num w:numId="34">
    <w:abstractNumId w:val="17"/>
  </w:num>
  <w:num w:numId="35">
    <w:abstractNumId w:val="65"/>
  </w:num>
  <w:num w:numId="36">
    <w:abstractNumId w:val="125"/>
  </w:num>
  <w:num w:numId="37">
    <w:abstractNumId w:val="84"/>
  </w:num>
  <w:num w:numId="38">
    <w:abstractNumId w:val="11"/>
  </w:num>
  <w:num w:numId="39">
    <w:abstractNumId w:val="105"/>
  </w:num>
  <w:num w:numId="40">
    <w:abstractNumId w:val="85"/>
  </w:num>
  <w:num w:numId="41">
    <w:abstractNumId w:val="83"/>
  </w:num>
  <w:num w:numId="42">
    <w:abstractNumId w:val="103"/>
  </w:num>
  <w:num w:numId="43">
    <w:abstractNumId w:val="82"/>
  </w:num>
  <w:num w:numId="44">
    <w:abstractNumId w:val="112"/>
  </w:num>
  <w:num w:numId="45">
    <w:abstractNumId w:val="110"/>
  </w:num>
  <w:num w:numId="46">
    <w:abstractNumId w:val="36"/>
  </w:num>
  <w:num w:numId="47">
    <w:abstractNumId w:val="24"/>
  </w:num>
  <w:num w:numId="48">
    <w:abstractNumId w:val="114"/>
  </w:num>
  <w:num w:numId="49">
    <w:abstractNumId w:val="67"/>
  </w:num>
  <w:num w:numId="50">
    <w:abstractNumId w:val="57"/>
  </w:num>
  <w:num w:numId="51">
    <w:abstractNumId w:val="56"/>
  </w:num>
  <w:num w:numId="52">
    <w:abstractNumId w:val="108"/>
  </w:num>
  <w:num w:numId="53">
    <w:abstractNumId w:val="79"/>
  </w:num>
  <w:num w:numId="54">
    <w:abstractNumId w:val="106"/>
  </w:num>
  <w:num w:numId="55">
    <w:abstractNumId w:val="60"/>
  </w:num>
  <w:num w:numId="56">
    <w:abstractNumId w:val="42"/>
  </w:num>
  <w:num w:numId="57">
    <w:abstractNumId w:val="102"/>
  </w:num>
  <w:num w:numId="58">
    <w:abstractNumId w:val="87"/>
  </w:num>
  <w:num w:numId="59">
    <w:abstractNumId w:val="58"/>
  </w:num>
  <w:num w:numId="60">
    <w:abstractNumId w:val="72"/>
  </w:num>
  <w:num w:numId="61">
    <w:abstractNumId w:val="68"/>
  </w:num>
  <w:num w:numId="62">
    <w:abstractNumId w:val="35"/>
  </w:num>
  <w:num w:numId="63">
    <w:abstractNumId w:val="10"/>
  </w:num>
  <w:num w:numId="64">
    <w:abstractNumId w:val="101"/>
  </w:num>
  <w:num w:numId="65">
    <w:abstractNumId w:val="26"/>
  </w:num>
  <w:num w:numId="66">
    <w:abstractNumId w:val="119"/>
  </w:num>
  <w:num w:numId="67">
    <w:abstractNumId w:val="100"/>
  </w:num>
  <w:num w:numId="68">
    <w:abstractNumId w:val="75"/>
  </w:num>
  <w:num w:numId="69">
    <w:abstractNumId w:val="94"/>
  </w:num>
  <w:num w:numId="70">
    <w:abstractNumId w:val="86"/>
  </w:num>
  <w:num w:numId="71">
    <w:abstractNumId w:val="93"/>
  </w:num>
  <w:num w:numId="72">
    <w:abstractNumId w:val="71"/>
  </w:num>
  <w:num w:numId="73">
    <w:abstractNumId w:val="22"/>
  </w:num>
  <w:num w:numId="74">
    <w:abstractNumId w:val="40"/>
  </w:num>
  <w:num w:numId="75">
    <w:abstractNumId w:val="120"/>
  </w:num>
  <w:num w:numId="76">
    <w:abstractNumId w:val="76"/>
  </w:num>
  <w:num w:numId="77">
    <w:abstractNumId w:val="32"/>
  </w:num>
  <w:num w:numId="78">
    <w:abstractNumId w:val="31"/>
  </w:num>
  <w:num w:numId="79">
    <w:abstractNumId w:val="123"/>
  </w:num>
  <w:num w:numId="80">
    <w:abstractNumId w:val="48"/>
  </w:num>
  <w:num w:numId="81">
    <w:abstractNumId w:val="99"/>
  </w:num>
  <w:num w:numId="82">
    <w:abstractNumId w:val="127"/>
  </w:num>
  <w:num w:numId="83">
    <w:abstractNumId w:val="43"/>
  </w:num>
  <w:num w:numId="84">
    <w:abstractNumId w:val="109"/>
  </w:num>
  <w:num w:numId="85">
    <w:abstractNumId w:val="63"/>
  </w:num>
  <w:num w:numId="86">
    <w:abstractNumId w:val="28"/>
  </w:num>
  <w:num w:numId="87">
    <w:abstractNumId w:val="115"/>
  </w:num>
  <w:num w:numId="88">
    <w:abstractNumId w:val="38"/>
  </w:num>
  <w:num w:numId="89">
    <w:abstractNumId w:val="16"/>
  </w:num>
  <w:num w:numId="90">
    <w:abstractNumId w:val="39"/>
  </w:num>
  <w:num w:numId="91">
    <w:abstractNumId w:val="121"/>
  </w:num>
  <w:num w:numId="92">
    <w:abstractNumId w:val="64"/>
  </w:num>
  <w:num w:numId="93">
    <w:abstractNumId w:val="131"/>
  </w:num>
  <w:num w:numId="94">
    <w:abstractNumId w:val="95"/>
  </w:num>
  <w:num w:numId="95">
    <w:abstractNumId w:val="74"/>
  </w:num>
  <w:num w:numId="96">
    <w:abstractNumId w:val="90"/>
  </w:num>
  <w:num w:numId="97">
    <w:abstractNumId w:val="97"/>
  </w:num>
  <w:num w:numId="98">
    <w:abstractNumId w:val="15"/>
  </w:num>
  <w:num w:numId="99">
    <w:abstractNumId w:val="122"/>
  </w:num>
  <w:num w:numId="100">
    <w:abstractNumId w:val="45"/>
  </w:num>
  <w:num w:numId="101">
    <w:abstractNumId w:val="33"/>
  </w:num>
  <w:num w:numId="102">
    <w:abstractNumId w:val="73"/>
  </w:num>
  <w:num w:numId="103">
    <w:abstractNumId w:val="50"/>
  </w:num>
  <w:num w:numId="104">
    <w:abstractNumId w:val="54"/>
  </w:num>
  <w:num w:numId="105">
    <w:abstractNumId w:val="47"/>
  </w:num>
  <w:num w:numId="106">
    <w:abstractNumId w:val="30"/>
  </w:num>
  <w:num w:numId="107">
    <w:abstractNumId w:val="104"/>
  </w:num>
  <w:num w:numId="108">
    <w:abstractNumId w:val="128"/>
  </w:num>
  <w:num w:numId="109">
    <w:abstractNumId w:val="13"/>
  </w:num>
  <w:num w:numId="110">
    <w:abstractNumId w:val="96"/>
  </w:num>
  <w:num w:numId="111">
    <w:abstractNumId w:val="80"/>
  </w:num>
  <w:num w:numId="112">
    <w:abstractNumId w:val="29"/>
  </w:num>
  <w:num w:numId="113">
    <w:abstractNumId w:val="113"/>
  </w:num>
  <w:num w:numId="114">
    <w:abstractNumId w:val="18"/>
  </w:num>
  <w:num w:numId="115">
    <w:abstractNumId w:val="129"/>
  </w:num>
  <w:num w:numId="116">
    <w:abstractNumId w:val="37"/>
  </w:num>
  <w:num w:numId="117">
    <w:abstractNumId w:val="133"/>
  </w:num>
  <w:num w:numId="118">
    <w:abstractNumId w:val="23"/>
  </w:num>
  <w:num w:numId="119">
    <w:abstractNumId w:val="19"/>
  </w:num>
  <w:num w:numId="120">
    <w:abstractNumId w:val="78"/>
  </w:num>
  <w:num w:numId="121">
    <w:abstractNumId w:val="34"/>
  </w:num>
  <w:num w:numId="122">
    <w:abstractNumId w:val="124"/>
  </w:num>
  <w:num w:numId="123">
    <w:abstractNumId w:val="8"/>
  </w:num>
  <w:num w:numId="124">
    <w:abstractNumId w:val="118"/>
  </w:num>
  <w:num w:numId="125">
    <w:abstractNumId w:val="62"/>
  </w:num>
  <w:num w:numId="126">
    <w:abstractNumId w:val="12"/>
  </w:num>
  <w:num w:numId="127">
    <w:abstractNumId w:val="66"/>
  </w:num>
  <w:num w:numId="128">
    <w:abstractNumId w:val="46"/>
  </w:num>
  <w:num w:numId="129">
    <w:abstractNumId w:val="25"/>
  </w:num>
  <w:num w:numId="130">
    <w:abstractNumId w:val="126"/>
  </w:num>
  <w:num w:numId="131">
    <w:abstractNumId w:val="81"/>
  </w:num>
  <w:num w:numId="132">
    <w:abstractNumId w:val="88"/>
  </w:num>
  <w:num w:numId="133">
    <w:abstractNumId w:val="27"/>
  </w:num>
  <w:num w:numId="134">
    <w:abstractNumId w:val="111"/>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TrueTypeFonts/>
  <w:embedSystemFonts/>
  <w:saveSubsetFonts/>
  <w:activeWritingStyle w:appName="MSWord" w:lang="nl-NL" w:vendorID="9" w:dllVersion="512" w:checkStyle="1"/>
  <w:activeWritingStyle w:appName="MSWord" w:lang="nl-NL"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205"/>
    <w:rsid w:val="00003706"/>
    <w:rsid w:val="00006CE4"/>
    <w:rsid w:val="00014346"/>
    <w:rsid w:val="000266A3"/>
    <w:rsid w:val="00026D84"/>
    <w:rsid w:val="000273E3"/>
    <w:rsid w:val="00040B2D"/>
    <w:rsid w:val="0004284C"/>
    <w:rsid w:val="000436BA"/>
    <w:rsid w:val="00046F63"/>
    <w:rsid w:val="000475B9"/>
    <w:rsid w:val="00050DD5"/>
    <w:rsid w:val="00051575"/>
    <w:rsid w:val="000545C1"/>
    <w:rsid w:val="000605AC"/>
    <w:rsid w:val="00061378"/>
    <w:rsid w:val="000865D5"/>
    <w:rsid w:val="00086FD2"/>
    <w:rsid w:val="00096D10"/>
    <w:rsid w:val="000A0679"/>
    <w:rsid w:val="000A2302"/>
    <w:rsid w:val="000A2F91"/>
    <w:rsid w:val="000A3FF7"/>
    <w:rsid w:val="000C0487"/>
    <w:rsid w:val="000C5346"/>
    <w:rsid w:val="000D1B60"/>
    <w:rsid w:val="000D2ABD"/>
    <w:rsid w:val="000D4783"/>
    <w:rsid w:val="000D506E"/>
    <w:rsid w:val="000F1837"/>
    <w:rsid w:val="000F3664"/>
    <w:rsid w:val="000F3AF2"/>
    <w:rsid w:val="000F6382"/>
    <w:rsid w:val="00102A9C"/>
    <w:rsid w:val="00105E64"/>
    <w:rsid w:val="001113AC"/>
    <w:rsid w:val="00111BCB"/>
    <w:rsid w:val="00123417"/>
    <w:rsid w:val="00130FEC"/>
    <w:rsid w:val="0013160E"/>
    <w:rsid w:val="00145D35"/>
    <w:rsid w:val="00153AD8"/>
    <w:rsid w:val="001902C0"/>
    <w:rsid w:val="00191A83"/>
    <w:rsid w:val="001960C2"/>
    <w:rsid w:val="001974FC"/>
    <w:rsid w:val="001A0373"/>
    <w:rsid w:val="001B4744"/>
    <w:rsid w:val="001E2C00"/>
    <w:rsid w:val="00200614"/>
    <w:rsid w:val="00202252"/>
    <w:rsid w:val="00216841"/>
    <w:rsid w:val="0021785D"/>
    <w:rsid w:val="00230BF1"/>
    <w:rsid w:val="00241BB8"/>
    <w:rsid w:val="00242AF2"/>
    <w:rsid w:val="00242C27"/>
    <w:rsid w:val="00244E09"/>
    <w:rsid w:val="00245F89"/>
    <w:rsid w:val="00255AEB"/>
    <w:rsid w:val="00261F2A"/>
    <w:rsid w:val="0026221E"/>
    <w:rsid w:val="00264C5E"/>
    <w:rsid w:val="002703D2"/>
    <w:rsid w:val="00275418"/>
    <w:rsid w:val="00276D55"/>
    <w:rsid w:val="00277E4E"/>
    <w:rsid w:val="0028600C"/>
    <w:rsid w:val="002A5B4F"/>
    <w:rsid w:val="002A73D2"/>
    <w:rsid w:val="002B24A6"/>
    <w:rsid w:val="002B5A02"/>
    <w:rsid w:val="002B5AA4"/>
    <w:rsid w:val="002E5647"/>
    <w:rsid w:val="002E6EE0"/>
    <w:rsid w:val="002F0192"/>
    <w:rsid w:val="003032A3"/>
    <w:rsid w:val="00310C7F"/>
    <w:rsid w:val="00313690"/>
    <w:rsid w:val="00315575"/>
    <w:rsid w:val="0032678C"/>
    <w:rsid w:val="003268BC"/>
    <w:rsid w:val="003271FE"/>
    <w:rsid w:val="00340204"/>
    <w:rsid w:val="003449F9"/>
    <w:rsid w:val="00345397"/>
    <w:rsid w:val="00354BD5"/>
    <w:rsid w:val="00376212"/>
    <w:rsid w:val="003858D5"/>
    <w:rsid w:val="0038694B"/>
    <w:rsid w:val="003B29A0"/>
    <w:rsid w:val="003B56D2"/>
    <w:rsid w:val="003C7383"/>
    <w:rsid w:val="003D098F"/>
    <w:rsid w:val="003F7E0C"/>
    <w:rsid w:val="00411320"/>
    <w:rsid w:val="004119F7"/>
    <w:rsid w:val="00414EC9"/>
    <w:rsid w:val="0042123A"/>
    <w:rsid w:val="0042130A"/>
    <w:rsid w:val="004240B9"/>
    <w:rsid w:val="004257D7"/>
    <w:rsid w:val="00432504"/>
    <w:rsid w:val="004335E7"/>
    <w:rsid w:val="00434516"/>
    <w:rsid w:val="004451C1"/>
    <w:rsid w:val="0046236E"/>
    <w:rsid w:val="00462ED1"/>
    <w:rsid w:val="00474C80"/>
    <w:rsid w:val="00483C62"/>
    <w:rsid w:val="0049513A"/>
    <w:rsid w:val="004A109A"/>
    <w:rsid w:val="004A2523"/>
    <w:rsid w:val="004A720E"/>
    <w:rsid w:val="004B06D5"/>
    <w:rsid w:val="004B531C"/>
    <w:rsid w:val="004B6940"/>
    <w:rsid w:val="004B6A0B"/>
    <w:rsid w:val="004C09C3"/>
    <w:rsid w:val="004C600E"/>
    <w:rsid w:val="004D4AEF"/>
    <w:rsid w:val="004E4036"/>
    <w:rsid w:val="004F5148"/>
    <w:rsid w:val="004F78F3"/>
    <w:rsid w:val="0050016D"/>
    <w:rsid w:val="00501E3B"/>
    <w:rsid w:val="005049D2"/>
    <w:rsid w:val="005118E7"/>
    <w:rsid w:val="005218A9"/>
    <w:rsid w:val="00526042"/>
    <w:rsid w:val="005341D4"/>
    <w:rsid w:val="00534625"/>
    <w:rsid w:val="00537558"/>
    <w:rsid w:val="00541F2B"/>
    <w:rsid w:val="00546285"/>
    <w:rsid w:val="00562D35"/>
    <w:rsid w:val="005674F8"/>
    <w:rsid w:val="005702FD"/>
    <w:rsid w:val="00574C42"/>
    <w:rsid w:val="005752D8"/>
    <w:rsid w:val="0058225E"/>
    <w:rsid w:val="00595931"/>
    <w:rsid w:val="00595C7B"/>
    <w:rsid w:val="005B1047"/>
    <w:rsid w:val="005B1426"/>
    <w:rsid w:val="005B305F"/>
    <w:rsid w:val="005B6A25"/>
    <w:rsid w:val="005C33A4"/>
    <w:rsid w:val="005C3620"/>
    <w:rsid w:val="005C3F6D"/>
    <w:rsid w:val="005C5D74"/>
    <w:rsid w:val="005C5FD7"/>
    <w:rsid w:val="005C6FB9"/>
    <w:rsid w:val="005E5A1C"/>
    <w:rsid w:val="005E6C54"/>
    <w:rsid w:val="005F2741"/>
    <w:rsid w:val="00600CDA"/>
    <w:rsid w:val="006023A3"/>
    <w:rsid w:val="006060CB"/>
    <w:rsid w:val="0060755F"/>
    <w:rsid w:val="0062699C"/>
    <w:rsid w:val="00627F69"/>
    <w:rsid w:val="00655100"/>
    <w:rsid w:val="00662C21"/>
    <w:rsid w:val="006643DF"/>
    <w:rsid w:val="006645F0"/>
    <w:rsid w:val="00666C48"/>
    <w:rsid w:val="00675490"/>
    <w:rsid w:val="0068698A"/>
    <w:rsid w:val="0069598A"/>
    <w:rsid w:val="00697C2D"/>
    <w:rsid w:val="006A5359"/>
    <w:rsid w:val="006A6968"/>
    <w:rsid w:val="006A6A02"/>
    <w:rsid w:val="006A6F6C"/>
    <w:rsid w:val="006B1AE3"/>
    <w:rsid w:val="006C63E2"/>
    <w:rsid w:val="006D2098"/>
    <w:rsid w:val="006D7140"/>
    <w:rsid w:val="006E4603"/>
    <w:rsid w:val="006F057D"/>
    <w:rsid w:val="006F1E7D"/>
    <w:rsid w:val="006F7491"/>
    <w:rsid w:val="00711987"/>
    <w:rsid w:val="007121E1"/>
    <w:rsid w:val="0071366D"/>
    <w:rsid w:val="00713C5A"/>
    <w:rsid w:val="00731A98"/>
    <w:rsid w:val="00733214"/>
    <w:rsid w:val="00735D06"/>
    <w:rsid w:val="00754423"/>
    <w:rsid w:val="00754A03"/>
    <w:rsid w:val="007577F2"/>
    <w:rsid w:val="007752B0"/>
    <w:rsid w:val="00776DA7"/>
    <w:rsid w:val="00787580"/>
    <w:rsid w:val="00787706"/>
    <w:rsid w:val="007904CB"/>
    <w:rsid w:val="00794795"/>
    <w:rsid w:val="007A1320"/>
    <w:rsid w:val="007A32BE"/>
    <w:rsid w:val="007A534E"/>
    <w:rsid w:val="007B04FD"/>
    <w:rsid w:val="007B09E8"/>
    <w:rsid w:val="007B1BEB"/>
    <w:rsid w:val="007B57CB"/>
    <w:rsid w:val="007B68D4"/>
    <w:rsid w:val="007D5404"/>
    <w:rsid w:val="007D6A7D"/>
    <w:rsid w:val="007D6CE2"/>
    <w:rsid w:val="007E29FA"/>
    <w:rsid w:val="007E5EFB"/>
    <w:rsid w:val="007F1147"/>
    <w:rsid w:val="007F59CD"/>
    <w:rsid w:val="00801375"/>
    <w:rsid w:val="008036AE"/>
    <w:rsid w:val="00803B1D"/>
    <w:rsid w:val="00806939"/>
    <w:rsid w:val="00821899"/>
    <w:rsid w:val="00825084"/>
    <w:rsid w:val="00840E46"/>
    <w:rsid w:val="008422F9"/>
    <w:rsid w:val="00844398"/>
    <w:rsid w:val="00845991"/>
    <w:rsid w:val="00845D2B"/>
    <w:rsid w:val="00851870"/>
    <w:rsid w:val="00863225"/>
    <w:rsid w:val="00870770"/>
    <w:rsid w:val="00887768"/>
    <w:rsid w:val="00896401"/>
    <w:rsid w:val="008A285E"/>
    <w:rsid w:val="008B2587"/>
    <w:rsid w:val="008C2393"/>
    <w:rsid w:val="008D45E7"/>
    <w:rsid w:val="008D5C9C"/>
    <w:rsid w:val="008E2B1D"/>
    <w:rsid w:val="008E6627"/>
    <w:rsid w:val="008E777C"/>
    <w:rsid w:val="00901BE1"/>
    <w:rsid w:val="00915D0C"/>
    <w:rsid w:val="00920073"/>
    <w:rsid w:val="0093015B"/>
    <w:rsid w:val="009346EB"/>
    <w:rsid w:val="00936106"/>
    <w:rsid w:val="00937DF7"/>
    <w:rsid w:val="009415CC"/>
    <w:rsid w:val="00955F5E"/>
    <w:rsid w:val="0096029A"/>
    <w:rsid w:val="00960C58"/>
    <w:rsid w:val="00965626"/>
    <w:rsid w:val="00966CA5"/>
    <w:rsid w:val="009730C7"/>
    <w:rsid w:val="009831B2"/>
    <w:rsid w:val="00984981"/>
    <w:rsid w:val="00984D71"/>
    <w:rsid w:val="00986AB0"/>
    <w:rsid w:val="0098759E"/>
    <w:rsid w:val="00990857"/>
    <w:rsid w:val="00990C39"/>
    <w:rsid w:val="0099113E"/>
    <w:rsid w:val="00993194"/>
    <w:rsid w:val="009A117F"/>
    <w:rsid w:val="009A62B5"/>
    <w:rsid w:val="009B68A6"/>
    <w:rsid w:val="009C49AA"/>
    <w:rsid w:val="009D4FB3"/>
    <w:rsid w:val="009E11C0"/>
    <w:rsid w:val="009E381C"/>
    <w:rsid w:val="009E48FB"/>
    <w:rsid w:val="009E7E2C"/>
    <w:rsid w:val="009F6962"/>
    <w:rsid w:val="00A07774"/>
    <w:rsid w:val="00A217D5"/>
    <w:rsid w:val="00A21EF7"/>
    <w:rsid w:val="00A35DDA"/>
    <w:rsid w:val="00A4475F"/>
    <w:rsid w:val="00A45754"/>
    <w:rsid w:val="00A558A5"/>
    <w:rsid w:val="00A61877"/>
    <w:rsid w:val="00A62B94"/>
    <w:rsid w:val="00A711E9"/>
    <w:rsid w:val="00A82BC5"/>
    <w:rsid w:val="00A83C02"/>
    <w:rsid w:val="00A847BA"/>
    <w:rsid w:val="00A84C49"/>
    <w:rsid w:val="00A85042"/>
    <w:rsid w:val="00A87FD4"/>
    <w:rsid w:val="00A91046"/>
    <w:rsid w:val="00AA423A"/>
    <w:rsid w:val="00AA71BD"/>
    <w:rsid w:val="00AB6987"/>
    <w:rsid w:val="00AC3024"/>
    <w:rsid w:val="00AC38A8"/>
    <w:rsid w:val="00AC3FBA"/>
    <w:rsid w:val="00AC492C"/>
    <w:rsid w:val="00AD0D3B"/>
    <w:rsid w:val="00AE740D"/>
    <w:rsid w:val="00AF015B"/>
    <w:rsid w:val="00AF0BFD"/>
    <w:rsid w:val="00AF2BAC"/>
    <w:rsid w:val="00AF65B3"/>
    <w:rsid w:val="00AF7C2A"/>
    <w:rsid w:val="00B072D5"/>
    <w:rsid w:val="00B13205"/>
    <w:rsid w:val="00B36995"/>
    <w:rsid w:val="00B37463"/>
    <w:rsid w:val="00B4430A"/>
    <w:rsid w:val="00B52419"/>
    <w:rsid w:val="00B61A92"/>
    <w:rsid w:val="00B67F7F"/>
    <w:rsid w:val="00B74BBD"/>
    <w:rsid w:val="00B95819"/>
    <w:rsid w:val="00B971B6"/>
    <w:rsid w:val="00BA1E05"/>
    <w:rsid w:val="00BB5DB5"/>
    <w:rsid w:val="00BC224A"/>
    <w:rsid w:val="00BC5DA8"/>
    <w:rsid w:val="00BD03E4"/>
    <w:rsid w:val="00BD645E"/>
    <w:rsid w:val="00BE4689"/>
    <w:rsid w:val="00C1493D"/>
    <w:rsid w:val="00C14BAF"/>
    <w:rsid w:val="00C21237"/>
    <w:rsid w:val="00C30D0E"/>
    <w:rsid w:val="00C330BC"/>
    <w:rsid w:val="00C34BE1"/>
    <w:rsid w:val="00C359DF"/>
    <w:rsid w:val="00C458FF"/>
    <w:rsid w:val="00C56782"/>
    <w:rsid w:val="00C56966"/>
    <w:rsid w:val="00C5793A"/>
    <w:rsid w:val="00C702AF"/>
    <w:rsid w:val="00C7030D"/>
    <w:rsid w:val="00C76492"/>
    <w:rsid w:val="00C851C7"/>
    <w:rsid w:val="00C93760"/>
    <w:rsid w:val="00CA0263"/>
    <w:rsid w:val="00CA032A"/>
    <w:rsid w:val="00CB1D83"/>
    <w:rsid w:val="00CB7CE3"/>
    <w:rsid w:val="00CC06EE"/>
    <w:rsid w:val="00CC1A8B"/>
    <w:rsid w:val="00CC2034"/>
    <w:rsid w:val="00CC3ABD"/>
    <w:rsid w:val="00CD3437"/>
    <w:rsid w:val="00CD3D04"/>
    <w:rsid w:val="00CD6934"/>
    <w:rsid w:val="00CE1385"/>
    <w:rsid w:val="00CE4D5A"/>
    <w:rsid w:val="00CF3245"/>
    <w:rsid w:val="00CF61F3"/>
    <w:rsid w:val="00D35946"/>
    <w:rsid w:val="00D378E1"/>
    <w:rsid w:val="00D63C28"/>
    <w:rsid w:val="00D65267"/>
    <w:rsid w:val="00D66F75"/>
    <w:rsid w:val="00D67120"/>
    <w:rsid w:val="00D87CC7"/>
    <w:rsid w:val="00D939A9"/>
    <w:rsid w:val="00DA6808"/>
    <w:rsid w:val="00DC122A"/>
    <w:rsid w:val="00DD250A"/>
    <w:rsid w:val="00DE05AD"/>
    <w:rsid w:val="00DE20B5"/>
    <w:rsid w:val="00DE305E"/>
    <w:rsid w:val="00DE76F2"/>
    <w:rsid w:val="00DF266E"/>
    <w:rsid w:val="00DF2DC8"/>
    <w:rsid w:val="00DF5AE5"/>
    <w:rsid w:val="00E028DE"/>
    <w:rsid w:val="00E06C24"/>
    <w:rsid w:val="00E14DDF"/>
    <w:rsid w:val="00E16F67"/>
    <w:rsid w:val="00E26120"/>
    <w:rsid w:val="00E26857"/>
    <w:rsid w:val="00E27348"/>
    <w:rsid w:val="00E30B26"/>
    <w:rsid w:val="00E3282A"/>
    <w:rsid w:val="00E37FEA"/>
    <w:rsid w:val="00E40813"/>
    <w:rsid w:val="00E41807"/>
    <w:rsid w:val="00E41D31"/>
    <w:rsid w:val="00E554D8"/>
    <w:rsid w:val="00E65C17"/>
    <w:rsid w:val="00E77D40"/>
    <w:rsid w:val="00E85738"/>
    <w:rsid w:val="00E8599F"/>
    <w:rsid w:val="00E86BE7"/>
    <w:rsid w:val="00E91976"/>
    <w:rsid w:val="00EA2108"/>
    <w:rsid w:val="00EA2FA1"/>
    <w:rsid w:val="00EA5E8B"/>
    <w:rsid w:val="00EB7331"/>
    <w:rsid w:val="00EC171C"/>
    <w:rsid w:val="00ED04BB"/>
    <w:rsid w:val="00ED147A"/>
    <w:rsid w:val="00ED2B8D"/>
    <w:rsid w:val="00ED3FF5"/>
    <w:rsid w:val="00EE0C1F"/>
    <w:rsid w:val="00EE654C"/>
    <w:rsid w:val="00EF3389"/>
    <w:rsid w:val="00F0172F"/>
    <w:rsid w:val="00F01AE6"/>
    <w:rsid w:val="00F06D71"/>
    <w:rsid w:val="00F14D60"/>
    <w:rsid w:val="00F14E29"/>
    <w:rsid w:val="00F15C80"/>
    <w:rsid w:val="00F15FC5"/>
    <w:rsid w:val="00F2101F"/>
    <w:rsid w:val="00F27DCE"/>
    <w:rsid w:val="00F35076"/>
    <w:rsid w:val="00F353D4"/>
    <w:rsid w:val="00F4226C"/>
    <w:rsid w:val="00F626E5"/>
    <w:rsid w:val="00F665AB"/>
    <w:rsid w:val="00F6718B"/>
    <w:rsid w:val="00F81B16"/>
    <w:rsid w:val="00F865A0"/>
    <w:rsid w:val="00F93FD3"/>
    <w:rsid w:val="00F96881"/>
    <w:rsid w:val="00F9789F"/>
    <w:rsid w:val="00FB4238"/>
    <w:rsid w:val="00FB7994"/>
    <w:rsid w:val="00FC347B"/>
    <w:rsid w:val="00FC69A4"/>
    <w:rsid w:val="00FC6BE5"/>
    <w:rsid w:val="00FC6ED6"/>
    <w:rsid w:val="00FD450A"/>
    <w:rsid w:val="00FE09CF"/>
    <w:rsid w:val="00FE6BFC"/>
    <w:rsid w:val="00FF2EF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A8905CA"/>
  <w15:docId w15:val="{2D5C7122-B462-4DF2-9A3A-6CCF28CE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yriad Web Pro" w:eastAsia="Times New Roman" w:hAnsi="Myriad Web Pro" w:cs="Times New Roman"/>
        <w:sz w:val="22"/>
        <w:szCs w:val="22"/>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5819"/>
    <w:rPr>
      <w:rFonts w:asciiTheme="minorHAnsi" w:hAnsiTheme="minorHAnsi"/>
    </w:rPr>
  </w:style>
  <w:style w:type="paragraph" w:styleId="Heading1">
    <w:name w:val="heading 1"/>
    <w:basedOn w:val="Normal"/>
    <w:next w:val="Normal"/>
    <w:link w:val="Heading1Char"/>
    <w:uiPriority w:val="9"/>
    <w:qFormat/>
    <w:rsid w:val="00B13205"/>
    <w:pPr>
      <w:keepNext/>
      <w:numPr>
        <w:numId w:val="13"/>
      </w:numPr>
      <w:spacing w:before="240" w:after="120"/>
      <w:ind w:left="0" w:firstLine="0"/>
      <w:outlineLvl w:val="0"/>
    </w:pPr>
    <w:rPr>
      <w:rFonts w:asciiTheme="majorHAnsi" w:hAnsiTheme="majorHAnsi" w:cs="Arial"/>
      <w:b/>
      <w:bCs/>
      <w:color w:val="C00000"/>
      <w:kern w:val="32"/>
      <w:sz w:val="32"/>
      <w:szCs w:val="32"/>
    </w:rPr>
  </w:style>
  <w:style w:type="paragraph" w:styleId="Heading2">
    <w:name w:val="heading 2"/>
    <w:basedOn w:val="Normal"/>
    <w:next w:val="Normal"/>
    <w:link w:val="Heading2Char"/>
    <w:qFormat/>
    <w:rsid w:val="00B13205"/>
    <w:pPr>
      <w:keepNext/>
      <w:numPr>
        <w:ilvl w:val="1"/>
        <w:numId w:val="13"/>
      </w:numPr>
      <w:spacing w:before="120" w:after="60"/>
      <w:ind w:left="0" w:firstLine="0"/>
      <w:outlineLvl w:val="1"/>
    </w:pPr>
    <w:rPr>
      <w:rFonts w:asciiTheme="majorHAnsi" w:hAnsiTheme="majorHAnsi" w:cs="Tahoma"/>
      <w:b/>
      <w:iCs/>
      <w:color w:val="C00000"/>
      <w:sz w:val="24"/>
      <w:szCs w:val="28"/>
    </w:rPr>
  </w:style>
  <w:style w:type="paragraph" w:styleId="Heading3">
    <w:name w:val="heading 3"/>
    <w:basedOn w:val="Normal"/>
    <w:next w:val="Normal"/>
    <w:link w:val="Heading3Char"/>
    <w:qFormat/>
    <w:rsid w:val="00A83C02"/>
    <w:pPr>
      <w:keepNext/>
      <w:numPr>
        <w:ilvl w:val="2"/>
        <w:numId w:val="13"/>
      </w:numPr>
      <w:spacing w:before="60" w:after="60"/>
      <w:ind w:left="0" w:firstLine="0"/>
      <w:outlineLvl w:val="2"/>
    </w:pPr>
    <w:rPr>
      <w:rFonts w:eastAsia="Arial Unicode MS" w:cs="Tahoma"/>
      <w:b/>
      <w:bCs/>
      <w:szCs w:val="26"/>
    </w:rPr>
  </w:style>
  <w:style w:type="paragraph" w:styleId="Heading4">
    <w:name w:val="heading 4"/>
    <w:basedOn w:val="Normal"/>
    <w:next w:val="Normal"/>
    <w:link w:val="Heading4Char"/>
    <w:qFormat/>
    <w:rsid w:val="0093015B"/>
    <w:pPr>
      <w:keepNext/>
      <w:numPr>
        <w:ilvl w:val="3"/>
        <w:numId w:val="13"/>
      </w:numPr>
      <w:spacing w:before="60"/>
      <w:outlineLvl w:val="3"/>
    </w:pPr>
    <w:rPr>
      <w:rFonts w:cs="Tahoma"/>
      <w:i/>
      <w:iCs/>
      <w:sz w:val="24"/>
      <w:szCs w:val="28"/>
    </w:rPr>
  </w:style>
  <w:style w:type="paragraph" w:styleId="Heading5">
    <w:name w:val="heading 5"/>
    <w:basedOn w:val="Normal"/>
    <w:next w:val="Normal"/>
    <w:link w:val="Heading5Char"/>
    <w:qFormat/>
    <w:rsid w:val="0093015B"/>
    <w:pPr>
      <w:numPr>
        <w:ilvl w:val="4"/>
        <w:numId w:val="13"/>
      </w:numPr>
      <w:spacing w:before="60"/>
      <w:outlineLvl w:val="4"/>
    </w:pPr>
    <w:rPr>
      <w:bCs/>
      <w:iCs/>
      <w:szCs w:val="26"/>
    </w:rPr>
  </w:style>
  <w:style w:type="paragraph" w:styleId="Heading6">
    <w:name w:val="heading 6"/>
    <w:basedOn w:val="Normal"/>
    <w:next w:val="Normal"/>
    <w:link w:val="Heading6Char"/>
    <w:qFormat/>
    <w:rsid w:val="0093015B"/>
    <w:pPr>
      <w:numPr>
        <w:ilvl w:val="5"/>
        <w:numId w:val="11"/>
      </w:numPr>
      <w:spacing w:before="60"/>
      <w:outlineLvl w:val="5"/>
    </w:pPr>
    <w:rPr>
      <w:bCs/>
    </w:rPr>
  </w:style>
  <w:style w:type="paragraph" w:styleId="Heading7">
    <w:name w:val="heading 7"/>
    <w:basedOn w:val="Normal"/>
    <w:next w:val="Normal"/>
    <w:link w:val="Heading7Char"/>
    <w:rsid w:val="0093015B"/>
    <w:pPr>
      <w:numPr>
        <w:ilvl w:val="6"/>
        <w:numId w:val="11"/>
      </w:numPr>
      <w:spacing w:before="60"/>
      <w:outlineLvl w:val="6"/>
    </w:pPr>
  </w:style>
  <w:style w:type="paragraph" w:styleId="Heading8">
    <w:name w:val="heading 8"/>
    <w:basedOn w:val="Normal"/>
    <w:next w:val="Normal"/>
    <w:link w:val="Heading8Char"/>
    <w:rsid w:val="0093015B"/>
    <w:pPr>
      <w:numPr>
        <w:ilvl w:val="7"/>
        <w:numId w:val="11"/>
      </w:numPr>
      <w:spacing w:before="60"/>
      <w:outlineLvl w:val="7"/>
    </w:pPr>
    <w:rPr>
      <w:iCs/>
    </w:rPr>
  </w:style>
  <w:style w:type="paragraph" w:styleId="Heading9">
    <w:name w:val="heading 9"/>
    <w:basedOn w:val="Normal"/>
    <w:next w:val="Normal"/>
    <w:link w:val="Heading9Char"/>
    <w:rsid w:val="0093015B"/>
    <w:pPr>
      <w:numPr>
        <w:ilvl w:val="8"/>
        <w:numId w:val="11"/>
      </w:numPr>
      <w:spacing w:before="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3015B"/>
    <w:rPr>
      <w:rFonts w:ascii="Myriad Web Pro" w:hAnsi="Myriad Web Pro"/>
      <w:color w:val="0070C0"/>
      <w:sz w:val="22"/>
      <w:u w:val="single"/>
    </w:rPr>
  </w:style>
  <w:style w:type="character" w:styleId="FollowedHyperlink">
    <w:name w:val="FollowedHyperlink"/>
    <w:rsid w:val="0093015B"/>
    <w:rPr>
      <w:rFonts w:ascii="Arial" w:hAnsi="Arial"/>
      <w:color w:val="800080"/>
      <w:u w:val="single"/>
    </w:rPr>
  </w:style>
  <w:style w:type="paragraph" w:styleId="TOC1">
    <w:name w:val="toc 1"/>
    <w:basedOn w:val="Normal"/>
    <w:next w:val="Normal"/>
    <w:autoRedefine/>
    <w:uiPriority w:val="39"/>
    <w:qFormat/>
    <w:rsid w:val="002F0192"/>
    <w:pPr>
      <w:tabs>
        <w:tab w:val="right" w:leader="dot" w:pos="9923"/>
      </w:tabs>
    </w:pPr>
    <w:rPr>
      <w:b/>
      <w:smallCaps/>
      <w:noProof/>
    </w:rPr>
  </w:style>
  <w:style w:type="paragraph" w:styleId="TOC2">
    <w:name w:val="toc 2"/>
    <w:basedOn w:val="Normal"/>
    <w:next w:val="Normal"/>
    <w:autoRedefine/>
    <w:uiPriority w:val="39"/>
    <w:qFormat/>
    <w:rsid w:val="009B68A6"/>
    <w:pPr>
      <w:tabs>
        <w:tab w:val="left" w:pos="709"/>
        <w:tab w:val="right" w:leader="dot" w:pos="9923"/>
      </w:tabs>
      <w:ind w:left="187" w:firstLine="97"/>
    </w:pPr>
    <w:rPr>
      <w:smallCaps/>
      <w:noProof/>
      <w:szCs w:val="26"/>
    </w:rPr>
  </w:style>
  <w:style w:type="paragraph" w:styleId="TOC3">
    <w:name w:val="toc 3"/>
    <w:basedOn w:val="Normal"/>
    <w:next w:val="Normal"/>
    <w:link w:val="TOC3Char"/>
    <w:autoRedefine/>
    <w:uiPriority w:val="39"/>
    <w:qFormat/>
    <w:rsid w:val="009B68A6"/>
    <w:pPr>
      <w:tabs>
        <w:tab w:val="left" w:pos="1077"/>
        <w:tab w:val="left" w:pos="1560"/>
        <w:tab w:val="right" w:leader="dot" w:pos="9923"/>
      </w:tabs>
      <w:ind w:left="363" w:firstLine="346"/>
    </w:pPr>
    <w:rPr>
      <w:noProof/>
    </w:rPr>
  </w:style>
  <w:style w:type="paragraph" w:styleId="TOC4">
    <w:name w:val="toc 4"/>
    <w:basedOn w:val="Normal"/>
    <w:next w:val="Normal"/>
    <w:autoRedefine/>
    <w:rsid w:val="0093015B"/>
    <w:pPr>
      <w:tabs>
        <w:tab w:val="right" w:leader="dot" w:pos="9633"/>
      </w:tabs>
      <w:ind w:left="544"/>
    </w:pPr>
    <w:rPr>
      <w:noProof/>
    </w:rPr>
  </w:style>
  <w:style w:type="paragraph" w:styleId="TOC5">
    <w:name w:val="toc 5"/>
    <w:basedOn w:val="Normal"/>
    <w:next w:val="Normal"/>
    <w:autoRedefine/>
    <w:semiHidden/>
    <w:rsid w:val="0093015B"/>
    <w:pPr>
      <w:tabs>
        <w:tab w:val="right" w:leader="dot" w:pos="9633"/>
      </w:tabs>
      <w:ind w:left="720"/>
    </w:pPr>
    <w:rPr>
      <w:noProof/>
    </w:rPr>
  </w:style>
  <w:style w:type="paragraph" w:styleId="TOC6">
    <w:name w:val="toc 6"/>
    <w:basedOn w:val="Normal"/>
    <w:next w:val="Normal"/>
    <w:autoRedefine/>
    <w:semiHidden/>
    <w:rsid w:val="0093015B"/>
    <w:pPr>
      <w:tabs>
        <w:tab w:val="right" w:leader="dot" w:pos="9633"/>
      </w:tabs>
      <w:ind w:left="907"/>
    </w:pPr>
    <w:rPr>
      <w:noProof/>
    </w:rPr>
  </w:style>
  <w:style w:type="paragraph" w:styleId="TOC7">
    <w:name w:val="toc 7"/>
    <w:basedOn w:val="Normal"/>
    <w:next w:val="Normal"/>
    <w:autoRedefine/>
    <w:semiHidden/>
    <w:rsid w:val="0093015B"/>
    <w:pPr>
      <w:tabs>
        <w:tab w:val="right" w:leader="dot" w:pos="9633"/>
      </w:tabs>
      <w:ind w:left="1077"/>
    </w:pPr>
    <w:rPr>
      <w:noProof/>
    </w:rPr>
  </w:style>
  <w:style w:type="paragraph" w:styleId="TOC8">
    <w:name w:val="toc 8"/>
    <w:basedOn w:val="Normal"/>
    <w:next w:val="Normal"/>
    <w:autoRedefine/>
    <w:semiHidden/>
    <w:rsid w:val="0093015B"/>
    <w:pPr>
      <w:tabs>
        <w:tab w:val="right" w:leader="dot" w:pos="9633"/>
      </w:tabs>
      <w:ind w:left="1264"/>
    </w:pPr>
    <w:rPr>
      <w:noProof/>
    </w:rPr>
  </w:style>
  <w:style w:type="paragraph" w:styleId="TOC9">
    <w:name w:val="toc 9"/>
    <w:basedOn w:val="Normal"/>
    <w:next w:val="Normal"/>
    <w:autoRedefine/>
    <w:semiHidden/>
    <w:rsid w:val="0093015B"/>
    <w:pPr>
      <w:tabs>
        <w:tab w:val="right" w:leader="dot" w:pos="9633"/>
      </w:tabs>
      <w:ind w:left="1446"/>
    </w:pPr>
    <w:rPr>
      <w:noProof/>
    </w:rPr>
  </w:style>
  <w:style w:type="paragraph" w:styleId="Caption">
    <w:name w:val="caption"/>
    <w:aliases w:val="Caption Char1,Caption Char Char1,Caption Char1 Char Char,Caption Char Char1 Char Char,Caption Char Char2 Char"/>
    <w:basedOn w:val="Normal"/>
    <w:next w:val="Normal"/>
    <w:link w:val="CaptionChar"/>
    <w:rsid w:val="0093015B"/>
    <w:rPr>
      <w:bCs/>
      <w:szCs w:val="20"/>
    </w:rPr>
  </w:style>
  <w:style w:type="paragraph" w:styleId="ListBullet">
    <w:name w:val="List Bullet"/>
    <w:basedOn w:val="Normal"/>
    <w:rsid w:val="0093015B"/>
    <w:pPr>
      <w:numPr>
        <w:numId w:val="1"/>
      </w:numPr>
      <w:tabs>
        <w:tab w:val="clear" w:pos="360"/>
      </w:tabs>
    </w:pPr>
  </w:style>
  <w:style w:type="paragraph" w:styleId="ListNumber">
    <w:name w:val="List Number"/>
    <w:basedOn w:val="Normal"/>
    <w:rsid w:val="0093015B"/>
    <w:pPr>
      <w:numPr>
        <w:numId w:val="2"/>
      </w:numPr>
      <w:tabs>
        <w:tab w:val="clear" w:pos="360"/>
      </w:tabs>
    </w:pPr>
  </w:style>
  <w:style w:type="paragraph" w:styleId="Title">
    <w:name w:val="Title"/>
    <w:basedOn w:val="Normal"/>
    <w:link w:val="TitleChar"/>
    <w:rsid w:val="0093015B"/>
    <w:pPr>
      <w:jc w:val="center"/>
    </w:pPr>
    <w:rPr>
      <w:rFonts w:cs="Tahoma"/>
      <w:b/>
      <w:kern w:val="28"/>
      <w:sz w:val="44"/>
      <w:szCs w:val="32"/>
    </w:rPr>
  </w:style>
  <w:style w:type="paragraph" w:styleId="BodyText">
    <w:name w:val="Body Text"/>
    <w:basedOn w:val="Normal"/>
    <w:link w:val="BodyTextChar"/>
    <w:rsid w:val="0093015B"/>
    <w:pPr>
      <w:spacing w:after="120"/>
    </w:pPr>
  </w:style>
  <w:style w:type="paragraph" w:styleId="ListContinue">
    <w:name w:val="List Continue"/>
    <w:basedOn w:val="Normal"/>
    <w:rsid w:val="0093015B"/>
    <w:pPr>
      <w:numPr>
        <w:numId w:val="3"/>
      </w:numPr>
    </w:pPr>
  </w:style>
  <w:style w:type="paragraph" w:styleId="Subtitle">
    <w:name w:val="Subtitle"/>
    <w:basedOn w:val="Normal"/>
    <w:link w:val="SubtitleChar"/>
    <w:rsid w:val="0093015B"/>
    <w:pPr>
      <w:jc w:val="center"/>
    </w:pPr>
    <w:rPr>
      <w:rFonts w:cs="Tahoma"/>
      <w:b/>
      <w:i/>
      <w:sz w:val="28"/>
    </w:rPr>
  </w:style>
  <w:style w:type="paragraph" w:customStyle="1" w:styleId="ColumnHeading">
    <w:name w:val="Column Heading"/>
    <w:basedOn w:val="Normal"/>
    <w:next w:val="TOC1"/>
    <w:rsid w:val="0093015B"/>
    <w:pPr>
      <w:spacing w:after="120"/>
    </w:pPr>
    <w:rPr>
      <w:b/>
      <w:bCs/>
    </w:rPr>
  </w:style>
  <w:style w:type="paragraph" w:customStyle="1" w:styleId="Documenttype">
    <w:name w:val="Document type"/>
    <w:basedOn w:val="Normal"/>
    <w:rsid w:val="0093015B"/>
    <w:pPr>
      <w:jc w:val="center"/>
    </w:pPr>
    <w:rPr>
      <w:bCs/>
      <w:sz w:val="28"/>
    </w:rPr>
  </w:style>
  <w:style w:type="paragraph" w:styleId="TableofAuthorities">
    <w:name w:val="table of authorities"/>
    <w:basedOn w:val="Normal"/>
    <w:next w:val="Normal"/>
    <w:semiHidden/>
    <w:rsid w:val="0093015B"/>
    <w:pPr>
      <w:ind w:left="220" w:hanging="220"/>
    </w:pPr>
  </w:style>
  <w:style w:type="paragraph" w:styleId="BodyTextIndent">
    <w:name w:val="Body Text Indent"/>
    <w:basedOn w:val="Normal"/>
    <w:link w:val="BodyTextIndentChar"/>
    <w:rsid w:val="0093015B"/>
    <w:pPr>
      <w:spacing w:after="120"/>
      <w:ind w:left="284"/>
    </w:pPr>
  </w:style>
  <w:style w:type="paragraph" w:styleId="BodyTextIndent2">
    <w:name w:val="Body Text Indent 2"/>
    <w:basedOn w:val="Normal"/>
    <w:link w:val="BodyTextIndent2Char"/>
    <w:rsid w:val="0093015B"/>
    <w:pPr>
      <w:spacing w:after="120" w:line="360" w:lineRule="auto"/>
      <w:ind w:left="284"/>
    </w:pPr>
  </w:style>
  <w:style w:type="paragraph" w:styleId="BodyTextIndent3">
    <w:name w:val="Body Text Indent 3"/>
    <w:basedOn w:val="Normal"/>
    <w:link w:val="BodyTextIndent3Char"/>
    <w:rsid w:val="0093015B"/>
    <w:pPr>
      <w:spacing w:after="120" w:line="480" w:lineRule="auto"/>
      <w:ind w:left="284"/>
    </w:pPr>
    <w:rPr>
      <w:szCs w:val="16"/>
    </w:rPr>
  </w:style>
  <w:style w:type="paragraph" w:styleId="DocumentMap">
    <w:name w:val="Document Map"/>
    <w:basedOn w:val="Normal"/>
    <w:link w:val="DocumentMapChar"/>
    <w:semiHidden/>
    <w:rsid w:val="0093015B"/>
    <w:pPr>
      <w:shd w:val="clear" w:color="auto" w:fill="000080"/>
    </w:pPr>
    <w:rPr>
      <w:rFonts w:cs="Tahoma"/>
    </w:rPr>
  </w:style>
  <w:style w:type="paragraph" w:styleId="Date">
    <w:name w:val="Date"/>
    <w:basedOn w:val="Normal"/>
    <w:next w:val="Normal"/>
    <w:rsid w:val="0093015B"/>
  </w:style>
  <w:style w:type="character" w:styleId="CommentReference">
    <w:name w:val="annotation reference"/>
    <w:semiHidden/>
    <w:rsid w:val="0093015B"/>
    <w:rPr>
      <w:rFonts w:ascii="Arial" w:hAnsi="Arial"/>
      <w:sz w:val="16"/>
      <w:szCs w:val="16"/>
    </w:rPr>
  </w:style>
  <w:style w:type="character" w:styleId="Emphasis">
    <w:name w:val="Emphasis"/>
    <w:rsid w:val="0093015B"/>
    <w:rPr>
      <w:rFonts w:ascii="Myriad Web Pro" w:hAnsi="Myriad Web Pro"/>
      <w:iCs/>
      <w:sz w:val="20"/>
    </w:rPr>
  </w:style>
  <w:style w:type="character" w:styleId="EndnoteReference">
    <w:name w:val="endnote reference"/>
    <w:semiHidden/>
    <w:rsid w:val="0093015B"/>
    <w:rPr>
      <w:rFonts w:ascii="Arial" w:hAnsi="Arial"/>
      <w:vertAlign w:val="superscript"/>
    </w:rPr>
  </w:style>
  <w:style w:type="character" w:styleId="FootnoteReference">
    <w:name w:val="footnote reference"/>
    <w:semiHidden/>
    <w:rsid w:val="0093015B"/>
    <w:rPr>
      <w:rFonts w:ascii="Arial" w:hAnsi="Arial"/>
      <w:vertAlign w:val="superscript"/>
    </w:rPr>
  </w:style>
  <w:style w:type="character" w:styleId="HTMLAcronym">
    <w:name w:val="HTML Acronym"/>
    <w:rsid w:val="0093015B"/>
    <w:rPr>
      <w:rFonts w:ascii="Arial" w:hAnsi="Arial"/>
    </w:rPr>
  </w:style>
  <w:style w:type="character" w:styleId="HTMLCite">
    <w:name w:val="HTML Cite"/>
    <w:rsid w:val="0093015B"/>
    <w:rPr>
      <w:rFonts w:ascii="Arial" w:hAnsi="Arial"/>
      <w:iCs/>
    </w:rPr>
  </w:style>
  <w:style w:type="paragraph" w:styleId="ListBullet2">
    <w:name w:val="List Bullet 2"/>
    <w:basedOn w:val="Normal"/>
    <w:autoRedefine/>
    <w:rsid w:val="0093015B"/>
    <w:pPr>
      <w:numPr>
        <w:numId w:val="4"/>
      </w:numPr>
      <w:tabs>
        <w:tab w:val="clear" w:pos="644"/>
      </w:tabs>
      <w:ind w:left="568" w:hanging="284"/>
    </w:pPr>
  </w:style>
  <w:style w:type="paragraph" w:styleId="ListBullet3">
    <w:name w:val="List Bullet 3"/>
    <w:basedOn w:val="Normal"/>
    <w:autoRedefine/>
    <w:rsid w:val="0093015B"/>
    <w:pPr>
      <w:numPr>
        <w:numId w:val="12"/>
      </w:numPr>
    </w:pPr>
  </w:style>
  <w:style w:type="paragraph" w:styleId="ListBullet4">
    <w:name w:val="List Bullet 4"/>
    <w:basedOn w:val="Normal"/>
    <w:autoRedefine/>
    <w:rsid w:val="0093015B"/>
    <w:pPr>
      <w:numPr>
        <w:numId w:val="5"/>
      </w:numPr>
      <w:tabs>
        <w:tab w:val="clear" w:pos="1211"/>
      </w:tabs>
    </w:pPr>
  </w:style>
  <w:style w:type="paragraph" w:styleId="ListBullet5">
    <w:name w:val="List Bullet 5"/>
    <w:basedOn w:val="Normal"/>
    <w:autoRedefine/>
    <w:rsid w:val="0093015B"/>
    <w:pPr>
      <w:numPr>
        <w:numId w:val="6"/>
      </w:numPr>
      <w:tabs>
        <w:tab w:val="clear" w:pos="1494"/>
      </w:tabs>
    </w:pPr>
  </w:style>
  <w:style w:type="paragraph" w:styleId="ListContinue2">
    <w:name w:val="List Continue 2"/>
    <w:basedOn w:val="Normal"/>
    <w:rsid w:val="0093015B"/>
    <w:pPr>
      <w:ind w:left="1077" w:hanging="720"/>
    </w:pPr>
  </w:style>
  <w:style w:type="paragraph" w:styleId="ListContinue3">
    <w:name w:val="List Continue 3"/>
    <w:basedOn w:val="Normal"/>
    <w:rsid w:val="0093015B"/>
    <w:pPr>
      <w:spacing w:after="120"/>
      <w:ind w:left="1797" w:hanging="1077"/>
    </w:pPr>
  </w:style>
  <w:style w:type="paragraph" w:styleId="ListContinue4">
    <w:name w:val="List Continue 4"/>
    <w:basedOn w:val="Normal"/>
    <w:rsid w:val="0093015B"/>
    <w:pPr>
      <w:ind w:left="2512" w:hanging="1435"/>
    </w:pPr>
  </w:style>
  <w:style w:type="paragraph" w:styleId="ListContinue5">
    <w:name w:val="List Continue 5"/>
    <w:basedOn w:val="Normal"/>
    <w:rsid w:val="0093015B"/>
    <w:pPr>
      <w:ind w:left="3227" w:hanging="1792"/>
    </w:pPr>
  </w:style>
  <w:style w:type="paragraph" w:styleId="ListNumber2">
    <w:name w:val="List Number 2"/>
    <w:basedOn w:val="Normal"/>
    <w:rsid w:val="0093015B"/>
    <w:pPr>
      <w:numPr>
        <w:numId w:val="7"/>
      </w:numPr>
      <w:tabs>
        <w:tab w:val="clear" w:pos="643"/>
      </w:tabs>
      <w:ind w:left="568"/>
    </w:pPr>
  </w:style>
  <w:style w:type="paragraph" w:styleId="ListNumber3">
    <w:name w:val="List Number 3"/>
    <w:basedOn w:val="Normal"/>
    <w:rsid w:val="0093015B"/>
    <w:pPr>
      <w:numPr>
        <w:numId w:val="8"/>
      </w:numPr>
      <w:tabs>
        <w:tab w:val="clear" w:pos="927"/>
      </w:tabs>
    </w:pPr>
  </w:style>
  <w:style w:type="paragraph" w:styleId="ListNumber4">
    <w:name w:val="List Number 4"/>
    <w:basedOn w:val="Normal"/>
    <w:rsid w:val="0093015B"/>
    <w:pPr>
      <w:numPr>
        <w:numId w:val="9"/>
      </w:numPr>
      <w:tabs>
        <w:tab w:val="clear" w:pos="1211"/>
      </w:tabs>
    </w:pPr>
  </w:style>
  <w:style w:type="paragraph" w:styleId="ListNumber5">
    <w:name w:val="List Number 5"/>
    <w:basedOn w:val="Normal"/>
    <w:rsid w:val="0093015B"/>
    <w:pPr>
      <w:numPr>
        <w:numId w:val="10"/>
      </w:numPr>
    </w:pPr>
  </w:style>
  <w:style w:type="paragraph" w:styleId="NormalWeb">
    <w:name w:val="Normal (Web)"/>
    <w:basedOn w:val="Normal"/>
    <w:uiPriority w:val="99"/>
    <w:rsid w:val="0093015B"/>
  </w:style>
  <w:style w:type="paragraph" w:styleId="NormalIndent">
    <w:name w:val="Normal Indent"/>
    <w:basedOn w:val="Normal"/>
    <w:rsid w:val="0093015B"/>
    <w:pPr>
      <w:ind w:left="567"/>
    </w:pPr>
  </w:style>
  <w:style w:type="character" w:styleId="PageNumber">
    <w:name w:val="page number"/>
    <w:rsid w:val="0093015B"/>
    <w:rPr>
      <w:rFonts w:ascii="Times New Roman" w:hAnsi="Times New Roman"/>
    </w:rPr>
  </w:style>
  <w:style w:type="paragraph" w:styleId="Index1">
    <w:name w:val="index 1"/>
    <w:basedOn w:val="Normal"/>
    <w:next w:val="Normal"/>
    <w:autoRedefine/>
    <w:semiHidden/>
    <w:rsid w:val="0093015B"/>
    <w:pPr>
      <w:ind w:left="220" w:hanging="220"/>
    </w:pPr>
  </w:style>
  <w:style w:type="paragraph" w:styleId="Index2">
    <w:name w:val="index 2"/>
    <w:basedOn w:val="Normal"/>
    <w:next w:val="Normal"/>
    <w:autoRedefine/>
    <w:semiHidden/>
    <w:rsid w:val="0093015B"/>
    <w:pPr>
      <w:ind w:left="440" w:hanging="220"/>
    </w:pPr>
  </w:style>
  <w:style w:type="paragraph" w:styleId="Index3">
    <w:name w:val="index 3"/>
    <w:basedOn w:val="Normal"/>
    <w:next w:val="Normal"/>
    <w:autoRedefine/>
    <w:semiHidden/>
    <w:rsid w:val="0093015B"/>
    <w:pPr>
      <w:ind w:left="660" w:hanging="220"/>
    </w:pPr>
  </w:style>
  <w:style w:type="paragraph" w:styleId="Index4">
    <w:name w:val="index 4"/>
    <w:basedOn w:val="Normal"/>
    <w:next w:val="Normal"/>
    <w:autoRedefine/>
    <w:semiHidden/>
    <w:rsid w:val="0093015B"/>
    <w:pPr>
      <w:ind w:left="880" w:hanging="220"/>
    </w:pPr>
  </w:style>
  <w:style w:type="paragraph" w:styleId="Index5">
    <w:name w:val="index 5"/>
    <w:basedOn w:val="Normal"/>
    <w:next w:val="Normal"/>
    <w:autoRedefine/>
    <w:semiHidden/>
    <w:rsid w:val="0093015B"/>
    <w:pPr>
      <w:ind w:left="1100" w:hanging="220"/>
    </w:pPr>
  </w:style>
  <w:style w:type="paragraph" w:styleId="Index6">
    <w:name w:val="index 6"/>
    <w:basedOn w:val="Normal"/>
    <w:next w:val="Normal"/>
    <w:autoRedefine/>
    <w:semiHidden/>
    <w:rsid w:val="0093015B"/>
    <w:pPr>
      <w:ind w:left="1320" w:hanging="220"/>
    </w:pPr>
  </w:style>
  <w:style w:type="paragraph" w:styleId="Index7">
    <w:name w:val="index 7"/>
    <w:basedOn w:val="Normal"/>
    <w:next w:val="Normal"/>
    <w:autoRedefine/>
    <w:semiHidden/>
    <w:rsid w:val="0093015B"/>
    <w:pPr>
      <w:ind w:left="1540" w:hanging="220"/>
    </w:pPr>
  </w:style>
  <w:style w:type="paragraph" w:styleId="Index8">
    <w:name w:val="index 8"/>
    <w:basedOn w:val="Normal"/>
    <w:next w:val="Normal"/>
    <w:autoRedefine/>
    <w:semiHidden/>
    <w:rsid w:val="0093015B"/>
    <w:pPr>
      <w:ind w:left="1760" w:hanging="220"/>
    </w:pPr>
  </w:style>
  <w:style w:type="paragraph" w:styleId="Index9">
    <w:name w:val="index 9"/>
    <w:basedOn w:val="Normal"/>
    <w:next w:val="Normal"/>
    <w:autoRedefine/>
    <w:semiHidden/>
    <w:rsid w:val="0093015B"/>
    <w:pPr>
      <w:ind w:left="1980" w:hanging="220"/>
    </w:pPr>
  </w:style>
  <w:style w:type="paragraph" w:styleId="TOAHeading">
    <w:name w:val="toa heading"/>
    <w:basedOn w:val="Normal"/>
    <w:next w:val="Normal"/>
    <w:semiHidden/>
    <w:rsid w:val="0093015B"/>
    <w:pPr>
      <w:spacing w:before="120"/>
    </w:pPr>
    <w:rPr>
      <w:b/>
      <w:bCs/>
    </w:rPr>
  </w:style>
  <w:style w:type="paragraph" w:styleId="Header">
    <w:name w:val="header"/>
    <w:basedOn w:val="Normal"/>
    <w:link w:val="HeaderChar"/>
    <w:uiPriority w:val="99"/>
    <w:unhideWhenUsed/>
    <w:rsid w:val="0093015B"/>
    <w:pPr>
      <w:tabs>
        <w:tab w:val="center" w:pos="4536"/>
        <w:tab w:val="right" w:pos="9072"/>
      </w:tabs>
    </w:pPr>
  </w:style>
  <w:style w:type="character" w:customStyle="1" w:styleId="HeaderChar">
    <w:name w:val="Header Char"/>
    <w:link w:val="Header"/>
    <w:uiPriority w:val="99"/>
    <w:rsid w:val="0093015B"/>
  </w:style>
  <w:style w:type="paragraph" w:styleId="Footer">
    <w:name w:val="footer"/>
    <w:basedOn w:val="Normal"/>
    <w:link w:val="FooterChar"/>
    <w:unhideWhenUsed/>
    <w:rsid w:val="0093015B"/>
    <w:pPr>
      <w:tabs>
        <w:tab w:val="center" w:pos="4536"/>
        <w:tab w:val="right" w:pos="9072"/>
      </w:tabs>
    </w:pPr>
  </w:style>
  <w:style w:type="character" w:customStyle="1" w:styleId="FooterChar">
    <w:name w:val="Footer Char"/>
    <w:link w:val="Footer"/>
    <w:rsid w:val="0093015B"/>
  </w:style>
  <w:style w:type="paragraph" w:styleId="BalloonText">
    <w:name w:val="Balloon Text"/>
    <w:basedOn w:val="Normal"/>
    <w:link w:val="BalloonTextChar"/>
    <w:uiPriority w:val="99"/>
    <w:semiHidden/>
    <w:unhideWhenUsed/>
    <w:rsid w:val="0093015B"/>
    <w:rPr>
      <w:rFonts w:ascii="Tahoma" w:hAnsi="Tahoma" w:cs="Tahoma"/>
      <w:sz w:val="16"/>
      <w:szCs w:val="16"/>
    </w:rPr>
  </w:style>
  <w:style w:type="character" w:customStyle="1" w:styleId="BalloonTextChar">
    <w:name w:val="Balloon Text Char"/>
    <w:link w:val="BalloonText"/>
    <w:uiPriority w:val="99"/>
    <w:semiHidden/>
    <w:rsid w:val="0093015B"/>
    <w:rPr>
      <w:rFonts w:ascii="Tahoma" w:hAnsi="Tahoma" w:cs="Tahoma"/>
      <w:sz w:val="16"/>
      <w:szCs w:val="16"/>
    </w:rPr>
  </w:style>
  <w:style w:type="table" w:styleId="TableGrid">
    <w:name w:val="Table Grid"/>
    <w:basedOn w:val="TableNormal"/>
    <w:uiPriority w:val="59"/>
    <w:rsid w:val="00930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93015B"/>
    <w:rPr>
      <w:spacing w:val="-10"/>
    </w:rPr>
  </w:style>
  <w:style w:type="character" w:customStyle="1" w:styleId="NoSpacingChar">
    <w:name w:val="No Spacing Char"/>
    <w:link w:val="NoSpacing"/>
    <w:uiPriority w:val="1"/>
    <w:rsid w:val="0093015B"/>
    <w:rPr>
      <w:spacing w:val="-10"/>
    </w:rPr>
  </w:style>
  <w:style w:type="paragraph" w:customStyle="1" w:styleId="ExpansionofaSum">
    <w:name w:val="Expansion of a Sum"/>
    <w:rsid w:val="0093015B"/>
    <w:pPr>
      <w:spacing w:after="200" w:line="276" w:lineRule="auto"/>
    </w:pPr>
    <w:rPr>
      <w:rFonts w:ascii="Calibri" w:hAnsi="Calibri"/>
      <w:spacing w:val="-10"/>
    </w:rPr>
  </w:style>
  <w:style w:type="character" w:styleId="PlaceholderText">
    <w:name w:val="Placeholder Text"/>
    <w:uiPriority w:val="99"/>
    <w:semiHidden/>
    <w:rsid w:val="0093015B"/>
    <w:rPr>
      <w:color w:val="808080"/>
    </w:rPr>
  </w:style>
  <w:style w:type="paragraph" w:styleId="CommentText">
    <w:name w:val="annotation text"/>
    <w:basedOn w:val="Normal"/>
    <w:link w:val="CommentTextChar"/>
    <w:uiPriority w:val="99"/>
    <w:semiHidden/>
    <w:unhideWhenUsed/>
    <w:rsid w:val="0093015B"/>
    <w:rPr>
      <w:szCs w:val="20"/>
    </w:rPr>
  </w:style>
  <w:style w:type="character" w:customStyle="1" w:styleId="CommentTextChar">
    <w:name w:val="Comment Text Char"/>
    <w:link w:val="CommentText"/>
    <w:uiPriority w:val="99"/>
    <w:semiHidden/>
    <w:rsid w:val="0093015B"/>
    <w:rPr>
      <w:szCs w:val="20"/>
    </w:rPr>
  </w:style>
  <w:style w:type="paragraph" w:styleId="CommentSubject">
    <w:name w:val="annotation subject"/>
    <w:basedOn w:val="CommentText"/>
    <w:next w:val="CommentText"/>
    <w:link w:val="CommentSubjectChar"/>
    <w:uiPriority w:val="99"/>
    <w:semiHidden/>
    <w:unhideWhenUsed/>
    <w:rsid w:val="0093015B"/>
    <w:rPr>
      <w:b/>
      <w:bCs/>
    </w:rPr>
  </w:style>
  <w:style w:type="character" w:customStyle="1" w:styleId="CommentSubjectChar">
    <w:name w:val="Comment Subject Char"/>
    <w:link w:val="CommentSubject"/>
    <w:uiPriority w:val="99"/>
    <w:semiHidden/>
    <w:rsid w:val="0093015B"/>
    <w:rPr>
      <w:b/>
      <w:bCs/>
      <w:szCs w:val="20"/>
    </w:rPr>
  </w:style>
  <w:style w:type="character" w:styleId="IntenseEmphasis">
    <w:name w:val="Intense Emphasis"/>
    <w:uiPriority w:val="21"/>
    <w:rsid w:val="0093015B"/>
    <w:rPr>
      <w:b/>
      <w:bCs/>
      <w:i/>
      <w:iCs/>
      <w:color w:val="4F81BD"/>
    </w:rPr>
  </w:style>
  <w:style w:type="character" w:styleId="BookTitle">
    <w:name w:val="Book Title"/>
    <w:uiPriority w:val="33"/>
    <w:rsid w:val="0093015B"/>
    <w:rPr>
      <w:rFonts w:ascii="Myriad Web Pro" w:hAnsi="Myriad Web Pro"/>
      <w:b/>
      <w:bCs/>
      <w:smallCaps/>
      <w:spacing w:val="5"/>
      <w:sz w:val="16"/>
    </w:rPr>
  </w:style>
  <w:style w:type="paragraph" w:styleId="TOCHeading">
    <w:name w:val="TOC Heading"/>
    <w:basedOn w:val="Heading1"/>
    <w:next w:val="Normal"/>
    <w:uiPriority w:val="39"/>
    <w:unhideWhenUsed/>
    <w:qFormat/>
    <w:rsid w:val="0093015B"/>
    <w:pPr>
      <w:keepLines/>
      <w:numPr>
        <w:numId w:val="0"/>
      </w:numPr>
      <w:spacing w:before="480" w:after="0" w:line="276" w:lineRule="auto"/>
      <w:outlineLvl w:val="9"/>
    </w:pPr>
    <w:rPr>
      <w:rFonts w:cs="Times New Roman"/>
      <w:color w:val="365F91"/>
      <w:kern w:val="0"/>
      <w:sz w:val="28"/>
      <w:szCs w:val="28"/>
    </w:rPr>
  </w:style>
  <w:style w:type="character" w:customStyle="1" w:styleId="Heading1Char">
    <w:name w:val="Heading 1 Char"/>
    <w:link w:val="Heading1"/>
    <w:rsid w:val="00B13205"/>
    <w:rPr>
      <w:rFonts w:asciiTheme="majorHAnsi" w:hAnsiTheme="majorHAnsi" w:cs="Arial"/>
      <w:b/>
      <w:bCs/>
      <w:color w:val="C00000"/>
      <w:kern w:val="32"/>
      <w:sz w:val="32"/>
      <w:szCs w:val="32"/>
    </w:rPr>
  </w:style>
  <w:style w:type="character" w:customStyle="1" w:styleId="Heading2Char">
    <w:name w:val="Heading 2 Char"/>
    <w:link w:val="Heading2"/>
    <w:rsid w:val="00B13205"/>
    <w:rPr>
      <w:rFonts w:asciiTheme="majorHAnsi" w:hAnsiTheme="majorHAnsi" w:cs="Tahoma"/>
      <w:b/>
      <w:iCs/>
      <w:color w:val="C00000"/>
      <w:sz w:val="24"/>
      <w:szCs w:val="28"/>
    </w:rPr>
  </w:style>
  <w:style w:type="paragraph" w:styleId="ListParagraph">
    <w:name w:val="List Paragraph"/>
    <w:basedOn w:val="Normal"/>
    <w:uiPriority w:val="34"/>
    <w:rsid w:val="0093015B"/>
    <w:pPr>
      <w:ind w:left="720"/>
      <w:contextualSpacing/>
    </w:pPr>
  </w:style>
  <w:style w:type="character" w:styleId="Strong">
    <w:name w:val="Strong"/>
    <w:uiPriority w:val="22"/>
    <w:rsid w:val="0093015B"/>
    <w:rPr>
      <w:b/>
      <w:bCs w:val="0"/>
    </w:rPr>
  </w:style>
  <w:style w:type="paragraph" w:styleId="Quote">
    <w:name w:val="Quote"/>
    <w:basedOn w:val="Normal"/>
    <w:next w:val="Normal"/>
    <w:link w:val="QuoteChar"/>
    <w:uiPriority w:val="29"/>
    <w:rsid w:val="0093015B"/>
    <w:rPr>
      <w:i/>
      <w:iCs/>
      <w:color w:val="000000"/>
    </w:rPr>
  </w:style>
  <w:style w:type="character" w:customStyle="1" w:styleId="QuoteChar">
    <w:name w:val="Quote Char"/>
    <w:link w:val="Quote"/>
    <w:uiPriority w:val="29"/>
    <w:rsid w:val="0093015B"/>
    <w:rPr>
      <w:i/>
      <w:iCs/>
      <w:color w:val="000000"/>
    </w:rPr>
  </w:style>
  <w:style w:type="paragraph" w:styleId="IntenseQuote">
    <w:name w:val="Intense Quote"/>
    <w:basedOn w:val="Normal"/>
    <w:next w:val="Normal"/>
    <w:link w:val="IntenseQuoteChar"/>
    <w:uiPriority w:val="30"/>
    <w:rsid w:val="0093015B"/>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3015B"/>
    <w:rPr>
      <w:b/>
      <w:bCs/>
      <w:i/>
      <w:iCs/>
      <w:color w:val="4F81BD"/>
    </w:rPr>
  </w:style>
  <w:style w:type="character" w:styleId="SubtleReference">
    <w:name w:val="Subtle Reference"/>
    <w:uiPriority w:val="31"/>
    <w:rsid w:val="0093015B"/>
    <w:rPr>
      <w:smallCaps/>
      <w:color w:val="C0504D"/>
      <w:u w:val="single"/>
    </w:rPr>
  </w:style>
  <w:style w:type="character" w:styleId="IntenseReference">
    <w:name w:val="Intense Reference"/>
    <w:uiPriority w:val="32"/>
    <w:rsid w:val="0093015B"/>
    <w:rPr>
      <w:b/>
      <w:bCs w:val="0"/>
      <w:smallCaps/>
      <w:color w:val="C0504D"/>
      <w:spacing w:val="5"/>
      <w:u w:val="single"/>
    </w:rPr>
  </w:style>
  <w:style w:type="paragraph" w:customStyle="1" w:styleId="KSEaddress">
    <w:name w:val="KSE address"/>
    <w:basedOn w:val="Normal"/>
    <w:rsid w:val="0093015B"/>
    <w:pPr>
      <w:spacing w:line="200" w:lineRule="exact"/>
    </w:pPr>
    <w:rPr>
      <w:rFonts w:eastAsia="Calibri"/>
      <w:bCs/>
      <w:sz w:val="18"/>
      <w:lang w:val="en-US" w:eastAsia="en-US"/>
    </w:rPr>
  </w:style>
  <w:style w:type="paragraph" w:customStyle="1" w:styleId="hoofdtitel">
    <w:name w:val="hoofdtitel"/>
    <w:basedOn w:val="Normal"/>
    <w:next w:val="Normal"/>
    <w:rsid w:val="0093015B"/>
    <w:pPr>
      <w:overflowPunct w:val="0"/>
      <w:autoSpaceDE w:val="0"/>
      <w:autoSpaceDN w:val="0"/>
      <w:adjustRightInd w:val="0"/>
      <w:spacing w:before="120" w:after="240"/>
      <w:textAlignment w:val="baseline"/>
    </w:pPr>
    <w:rPr>
      <w:rFonts w:ascii="Arial" w:hAnsi="Arial"/>
      <w:b/>
      <w:sz w:val="32"/>
      <w:szCs w:val="20"/>
      <w:lang w:eastAsia="en-US"/>
    </w:rPr>
  </w:style>
  <w:style w:type="paragraph" w:customStyle="1" w:styleId="Korteomschrijving">
    <w:name w:val="Korte omschrijving"/>
    <w:basedOn w:val="Normal"/>
    <w:rsid w:val="0093015B"/>
    <w:pPr>
      <w:overflowPunct w:val="0"/>
      <w:autoSpaceDE w:val="0"/>
      <w:autoSpaceDN w:val="0"/>
      <w:adjustRightInd w:val="0"/>
      <w:ind w:left="2268" w:hanging="2268"/>
      <w:textAlignment w:val="baseline"/>
    </w:pPr>
    <w:rPr>
      <w:rFonts w:ascii="Arial" w:hAnsi="Arial"/>
      <w:sz w:val="20"/>
      <w:szCs w:val="20"/>
      <w:lang w:eastAsia="en-US"/>
    </w:rPr>
  </w:style>
  <w:style w:type="character" w:customStyle="1" w:styleId="normaal">
    <w:name w:val="normaal"/>
    <w:basedOn w:val="DefaultParagraphFont"/>
    <w:rsid w:val="0093015B"/>
    <w:rPr>
      <w:rFonts w:ascii="Courier" w:hAnsi="Courier"/>
      <w:noProof w:val="0"/>
      <w:sz w:val="24"/>
      <w:lang w:val="en-US"/>
    </w:rPr>
  </w:style>
  <w:style w:type="character" w:customStyle="1" w:styleId="Heading3Char">
    <w:name w:val="Heading 3 Char"/>
    <w:basedOn w:val="DefaultParagraphFont"/>
    <w:link w:val="Heading3"/>
    <w:rsid w:val="00A83C02"/>
    <w:rPr>
      <w:rFonts w:eastAsia="Arial Unicode MS" w:cs="Tahoma"/>
      <w:b/>
      <w:bCs/>
      <w:szCs w:val="26"/>
    </w:rPr>
  </w:style>
  <w:style w:type="character" w:customStyle="1" w:styleId="Heading4Char">
    <w:name w:val="Heading 4 Char"/>
    <w:basedOn w:val="DefaultParagraphFont"/>
    <w:link w:val="Heading4"/>
    <w:rsid w:val="00595931"/>
    <w:rPr>
      <w:rFonts w:cs="Tahoma"/>
      <w:i/>
      <w:iCs/>
      <w:sz w:val="24"/>
      <w:szCs w:val="28"/>
    </w:rPr>
  </w:style>
  <w:style w:type="character" w:customStyle="1" w:styleId="Heading5Char">
    <w:name w:val="Heading 5 Char"/>
    <w:basedOn w:val="DefaultParagraphFont"/>
    <w:link w:val="Heading5"/>
    <w:rsid w:val="00595931"/>
    <w:rPr>
      <w:bCs/>
      <w:iCs/>
      <w:szCs w:val="26"/>
    </w:rPr>
  </w:style>
  <w:style w:type="character" w:customStyle="1" w:styleId="Heading6Char">
    <w:name w:val="Heading 6 Char"/>
    <w:basedOn w:val="DefaultParagraphFont"/>
    <w:link w:val="Heading6"/>
    <w:rsid w:val="00595931"/>
    <w:rPr>
      <w:bCs/>
    </w:rPr>
  </w:style>
  <w:style w:type="character" w:customStyle="1" w:styleId="Heading7Char">
    <w:name w:val="Heading 7 Char"/>
    <w:basedOn w:val="DefaultParagraphFont"/>
    <w:link w:val="Heading7"/>
    <w:rsid w:val="00595931"/>
  </w:style>
  <w:style w:type="character" w:customStyle="1" w:styleId="Heading8Char">
    <w:name w:val="Heading 8 Char"/>
    <w:basedOn w:val="DefaultParagraphFont"/>
    <w:link w:val="Heading8"/>
    <w:rsid w:val="00595931"/>
    <w:rPr>
      <w:iCs/>
    </w:rPr>
  </w:style>
  <w:style w:type="character" w:customStyle="1" w:styleId="Heading9Char">
    <w:name w:val="Heading 9 Char"/>
    <w:basedOn w:val="DefaultParagraphFont"/>
    <w:link w:val="Heading9"/>
    <w:rsid w:val="00595931"/>
    <w:rPr>
      <w:rFonts w:cs="Arial"/>
    </w:rPr>
  </w:style>
  <w:style w:type="paragraph" w:customStyle="1" w:styleId="FootnoteBase">
    <w:name w:val="Footnote Base"/>
    <w:basedOn w:val="Normal"/>
    <w:rsid w:val="00595931"/>
    <w:pPr>
      <w:keepLines/>
      <w:overflowPunct w:val="0"/>
      <w:autoSpaceDE w:val="0"/>
      <w:autoSpaceDN w:val="0"/>
      <w:adjustRightInd w:val="0"/>
      <w:spacing w:line="200" w:lineRule="atLeast"/>
      <w:textAlignment w:val="baseline"/>
    </w:pPr>
    <w:rPr>
      <w:rFonts w:ascii="Arial" w:hAnsi="Arial"/>
      <w:sz w:val="16"/>
      <w:szCs w:val="20"/>
      <w:lang w:eastAsia="en-US"/>
    </w:rPr>
  </w:style>
  <w:style w:type="paragraph" w:customStyle="1" w:styleId="Picture">
    <w:name w:val="Picture"/>
    <w:basedOn w:val="Normal"/>
    <w:next w:val="Caption"/>
    <w:link w:val="Picture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
    <w:name w:val="Picture Char"/>
    <w:basedOn w:val="DefaultParagraphFont"/>
    <w:link w:val="Picture"/>
    <w:rsid w:val="00595931"/>
    <w:rPr>
      <w:rFonts w:ascii="Arial" w:hAnsi="Arial"/>
      <w:szCs w:val="20"/>
      <w:lang w:eastAsia="en-US"/>
    </w:rPr>
  </w:style>
  <w:style w:type="character" w:customStyle="1" w:styleId="CaptionChar">
    <w:name w:val="Caption Char"/>
    <w:aliases w:val="Caption Char1 Char1,Caption Char Char1 Char1,Caption Char1 Char Char Char,Caption Char Char1 Char Char Char,Caption Char Char2 Char Char"/>
    <w:basedOn w:val="PictureChar"/>
    <w:link w:val="Caption"/>
    <w:rsid w:val="00595931"/>
    <w:rPr>
      <w:rFonts w:ascii="Arial" w:hAnsi="Arial"/>
      <w:bCs/>
      <w:szCs w:val="20"/>
      <w:lang w:eastAsia="en-US"/>
    </w:rPr>
  </w:style>
  <w:style w:type="paragraph" w:styleId="FootnoteText">
    <w:name w:val="footnote text"/>
    <w:basedOn w:val="FootnoteBase"/>
    <w:link w:val="FootnoteTextChar"/>
    <w:semiHidden/>
    <w:rsid w:val="00595931"/>
  </w:style>
  <w:style w:type="character" w:customStyle="1" w:styleId="FootnoteTextChar">
    <w:name w:val="Footnote Text Char"/>
    <w:basedOn w:val="DefaultParagraphFont"/>
    <w:link w:val="FootnoteText"/>
    <w:semiHidden/>
    <w:rsid w:val="00595931"/>
    <w:rPr>
      <w:rFonts w:ascii="Arial" w:hAnsi="Arial"/>
      <w:sz w:val="16"/>
      <w:szCs w:val="20"/>
      <w:lang w:eastAsia="en-US"/>
    </w:rPr>
  </w:style>
  <w:style w:type="paragraph" w:customStyle="1" w:styleId="Documentgegevens">
    <w:name w:val="Document gegevens"/>
    <w:basedOn w:val="Normal"/>
    <w:rsid w:val="00595931"/>
    <w:pPr>
      <w:tabs>
        <w:tab w:val="left" w:pos="2835"/>
      </w:tabs>
      <w:overflowPunct w:val="0"/>
      <w:autoSpaceDE w:val="0"/>
      <w:autoSpaceDN w:val="0"/>
      <w:adjustRightInd w:val="0"/>
      <w:textAlignment w:val="baseline"/>
    </w:pPr>
    <w:rPr>
      <w:rFonts w:ascii="Arial" w:hAnsi="Arial"/>
      <w:szCs w:val="20"/>
      <w:lang w:eastAsia="en-US"/>
    </w:rPr>
  </w:style>
  <w:style w:type="paragraph" w:customStyle="1" w:styleId="Documenttitel">
    <w:name w:val="Document titel"/>
    <w:basedOn w:val="Normal"/>
    <w:rsid w:val="00595931"/>
    <w:pPr>
      <w:overflowPunct w:val="0"/>
      <w:autoSpaceDE w:val="0"/>
      <w:autoSpaceDN w:val="0"/>
      <w:adjustRightInd w:val="0"/>
      <w:jc w:val="center"/>
      <w:textAlignment w:val="baseline"/>
    </w:pPr>
    <w:rPr>
      <w:rFonts w:ascii="Arial" w:hAnsi="Arial"/>
      <w:b/>
      <w:sz w:val="56"/>
      <w:szCs w:val="20"/>
      <w:lang w:eastAsia="en-US"/>
    </w:rPr>
  </w:style>
  <w:style w:type="paragraph" w:customStyle="1" w:styleId="Opsomming1">
    <w:name w:val="Opsomming 1"/>
    <w:basedOn w:val="Normal"/>
    <w:link w:val="Opsomming1Char1"/>
    <w:rsid w:val="00595931"/>
    <w:pPr>
      <w:numPr>
        <w:ilvl w:val="1"/>
        <w:numId w:val="14"/>
      </w:numPr>
      <w:overflowPunct w:val="0"/>
      <w:autoSpaceDE w:val="0"/>
      <w:autoSpaceDN w:val="0"/>
      <w:adjustRightInd w:val="0"/>
      <w:textAlignment w:val="baseline"/>
    </w:pPr>
    <w:rPr>
      <w:rFonts w:ascii="Arial" w:hAnsi="Arial"/>
      <w:szCs w:val="20"/>
      <w:lang w:eastAsia="en-US"/>
    </w:rPr>
  </w:style>
  <w:style w:type="character" w:customStyle="1" w:styleId="Opsomming1Char1">
    <w:name w:val="Opsomming 1 Char1"/>
    <w:basedOn w:val="DefaultParagraphFont"/>
    <w:link w:val="Opsomming1"/>
    <w:rsid w:val="00595931"/>
    <w:rPr>
      <w:rFonts w:ascii="Arial" w:hAnsi="Arial"/>
      <w:szCs w:val="20"/>
      <w:lang w:eastAsia="en-US"/>
    </w:rPr>
  </w:style>
  <w:style w:type="paragraph" w:styleId="List">
    <w:name w:val="List"/>
    <w:basedOn w:val="Normal"/>
    <w:rsid w:val="00595931"/>
    <w:pPr>
      <w:overflowPunct w:val="0"/>
      <w:autoSpaceDE w:val="0"/>
      <w:autoSpaceDN w:val="0"/>
      <w:adjustRightInd w:val="0"/>
    </w:pPr>
    <w:rPr>
      <w:rFonts w:ascii="Arial" w:hAnsi="Arial"/>
      <w:szCs w:val="20"/>
      <w:lang w:val="en-GB" w:eastAsia="en-US"/>
    </w:rPr>
  </w:style>
  <w:style w:type="paragraph" w:customStyle="1" w:styleId="bijlage">
    <w:name w:val="bijlage"/>
    <w:basedOn w:val="Normal"/>
    <w:next w:val="Normal"/>
    <w:rsid w:val="00595931"/>
    <w:pPr>
      <w:tabs>
        <w:tab w:val="right" w:pos="9639"/>
      </w:tabs>
      <w:overflowPunct w:val="0"/>
      <w:autoSpaceDE w:val="0"/>
      <w:autoSpaceDN w:val="0"/>
      <w:adjustRightInd w:val="0"/>
      <w:spacing w:line="240" w:lineRule="atLeast"/>
      <w:textAlignment w:val="baseline"/>
    </w:pPr>
    <w:rPr>
      <w:rFonts w:ascii="Arial Bold" w:hAnsi="Arial Bold"/>
      <w:b/>
      <w:sz w:val="28"/>
      <w:szCs w:val="20"/>
      <w:lang w:eastAsia="en-US"/>
    </w:rPr>
  </w:style>
  <w:style w:type="paragraph" w:customStyle="1" w:styleId="Opsomming2">
    <w:name w:val="Opsomming 2"/>
    <w:basedOn w:val="Opsomming1"/>
    <w:next w:val="Normal"/>
    <w:rsid w:val="00595931"/>
    <w:pPr>
      <w:numPr>
        <w:ilvl w:val="0"/>
        <w:numId w:val="17"/>
      </w:numPr>
      <w:tabs>
        <w:tab w:val="clear" w:pos="720"/>
        <w:tab w:val="num" w:pos="643"/>
      </w:tabs>
      <w:ind w:left="567" w:hanging="284"/>
    </w:pPr>
  </w:style>
  <w:style w:type="character" w:customStyle="1" w:styleId="BodyTextChar">
    <w:name w:val="Body Text Char"/>
    <w:basedOn w:val="DefaultParagraphFont"/>
    <w:link w:val="BodyText"/>
    <w:rsid w:val="00595931"/>
  </w:style>
  <w:style w:type="character" w:customStyle="1" w:styleId="BodyTextIndentChar">
    <w:name w:val="Body Text Indent Char"/>
    <w:basedOn w:val="DefaultParagraphFont"/>
    <w:link w:val="BodyTextIndent"/>
    <w:rsid w:val="00595931"/>
  </w:style>
  <w:style w:type="character" w:customStyle="1" w:styleId="BodyTextIndent2Char">
    <w:name w:val="Body Text Indent 2 Char"/>
    <w:basedOn w:val="DefaultParagraphFont"/>
    <w:link w:val="BodyTextIndent2"/>
    <w:rsid w:val="00595931"/>
  </w:style>
  <w:style w:type="paragraph" w:customStyle="1" w:styleId="Tabel">
    <w:name w:val="Tabel"/>
    <w:basedOn w:val="Normal"/>
    <w:next w:val="Normal"/>
    <w:rsid w:val="00595931"/>
    <w:pPr>
      <w:overflowPunct w:val="0"/>
      <w:autoSpaceDE w:val="0"/>
      <w:autoSpaceDN w:val="0"/>
      <w:adjustRightInd w:val="0"/>
      <w:textAlignment w:val="baseline"/>
    </w:pPr>
    <w:rPr>
      <w:rFonts w:ascii="Arial" w:hAnsi="Arial"/>
      <w:sz w:val="20"/>
      <w:szCs w:val="20"/>
      <w:lang w:eastAsia="en-US"/>
    </w:rPr>
  </w:style>
  <w:style w:type="paragraph" w:styleId="BodyText2">
    <w:name w:val="Body Text 2"/>
    <w:basedOn w:val="Normal"/>
    <w:link w:val="BodyText2Char"/>
    <w:rsid w:val="00595931"/>
    <w:pPr>
      <w:overflowPunct w:val="0"/>
      <w:autoSpaceDE w:val="0"/>
      <w:autoSpaceDN w:val="0"/>
      <w:adjustRightInd w:val="0"/>
      <w:textAlignment w:val="baseline"/>
    </w:pPr>
    <w:rPr>
      <w:rFonts w:ascii="Arial" w:hAnsi="Arial"/>
      <w:color w:val="FF0000"/>
      <w:szCs w:val="20"/>
      <w:lang w:eastAsia="en-US"/>
    </w:rPr>
  </w:style>
  <w:style w:type="character" w:customStyle="1" w:styleId="BodyText2Char">
    <w:name w:val="Body Text 2 Char"/>
    <w:basedOn w:val="DefaultParagraphFont"/>
    <w:link w:val="BodyText2"/>
    <w:rsid w:val="00595931"/>
    <w:rPr>
      <w:rFonts w:ascii="Arial" w:hAnsi="Arial"/>
      <w:color w:val="FF0000"/>
      <w:szCs w:val="20"/>
      <w:lang w:eastAsia="en-US"/>
    </w:rPr>
  </w:style>
  <w:style w:type="character" w:customStyle="1" w:styleId="BodyTextIndent3Char">
    <w:name w:val="Body Text Indent 3 Char"/>
    <w:basedOn w:val="DefaultParagraphFont"/>
    <w:link w:val="BodyTextIndent3"/>
    <w:rsid w:val="00595931"/>
    <w:rPr>
      <w:szCs w:val="16"/>
    </w:rPr>
  </w:style>
  <w:style w:type="paragraph" w:customStyle="1" w:styleId="Opsomming4">
    <w:name w:val="Opsomming 4"/>
    <w:basedOn w:val="Normal"/>
    <w:rsid w:val="00595931"/>
    <w:pPr>
      <w:numPr>
        <w:numId w:val="15"/>
      </w:numPr>
      <w:overflowPunct w:val="0"/>
      <w:autoSpaceDE w:val="0"/>
      <w:autoSpaceDN w:val="0"/>
      <w:adjustRightInd w:val="0"/>
      <w:spacing w:before="40" w:after="40"/>
      <w:textAlignment w:val="baseline"/>
    </w:pPr>
    <w:rPr>
      <w:rFonts w:ascii="Arial" w:hAnsi="Arial"/>
      <w:szCs w:val="20"/>
      <w:lang w:eastAsia="en-US"/>
    </w:rPr>
  </w:style>
  <w:style w:type="paragraph" w:styleId="BodyText3">
    <w:name w:val="Body Text 3"/>
    <w:basedOn w:val="Normal"/>
    <w:link w:val="BodyText3Char"/>
    <w:rsid w:val="00595931"/>
    <w:pPr>
      <w:overflowPunct w:val="0"/>
      <w:autoSpaceDE w:val="0"/>
      <w:autoSpaceDN w:val="0"/>
      <w:adjustRightInd w:val="0"/>
      <w:spacing w:before="40" w:after="40"/>
      <w:textAlignment w:val="baseline"/>
    </w:pPr>
    <w:rPr>
      <w:rFonts w:ascii="Arial" w:hAnsi="Arial"/>
      <w:szCs w:val="20"/>
      <w:lang w:eastAsia="en-US"/>
    </w:rPr>
  </w:style>
  <w:style w:type="character" w:customStyle="1" w:styleId="BodyText3Char">
    <w:name w:val="Body Text 3 Char"/>
    <w:basedOn w:val="DefaultParagraphFont"/>
    <w:link w:val="BodyText3"/>
    <w:rsid w:val="00595931"/>
    <w:rPr>
      <w:rFonts w:ascii="Arial" w:hAnsi="Arial"/>
      <w:szCs w:val="20"/>
      <w:lang w:eastAsia="en-US"/>
    </w:rPr>
  </w:style>
  <w:style w:type="paragraph" w:styleId="BlockText">
    <w:name w:val="Block Text"/>
    <w:basedOn w:val="Normal"/>
    <w:rsid w:val="00595931"/>
    <w:pPr>
      <w:overflowPunct w:val="0"/>
      <w:autoSpaceDE w:val="0"/>
      <w:autoSpaceDN w:val="0"/>
      <w:adjustRightInd w:val="0"/>
      <w:spacing w:before="40" w:after="40"/>
      <w:ind w:left="916" w:right="46"/>
      <w:textAlignment w:val="baseline"/>
    </w:pPr>
    <w:rPr>
      <w:rFonts w:ascii="Arial" w:hAnsi="Arial"/>
      <w:szCs w:val="20"/>
      <w:lang w:eastAsia="en-US"/>
    </w:rPr>
  </w:style>
  <w:style w:type="paragraph" w:styleId="TableofFigures">
    <w:name w:val="table of figures"/>
    <w:basedOn w:val="Normal"/>
    <w:next w:val="Normal"/>
    <w:semiHidden/>
    <w:rsid w:val="00595931"/>
    <w:pPr>
      <w:overflowPunct w:val="0"/>
      <w:autoSpaceDE w:val="0"/>
      <w:autoSpaceDN w:val="0"/>
      <w:adjustRightInd w:val="0"/>
      <w:ind w:left="440" w:hanging="440"/>
      <w:textAlignment w:val="baseline"/>
    </w:pPr>
    <w:rPr>
      <w:rFonts w:ascii="Arial" w:hAnsi="Arial"/>
      <w:szCs w:val="20"/>
      <w:lang w:eastAsia="en-US"/>
    </w:rPr>
  </w:style>
  <w:style w:type="paragraph" w:customStyle="1" w:styleId="Figuur">
    <w:name w:val="Figuur"/>
    <w:basedOn w:val="Normal"/>
    <w:next w:val="Normal"/>
    <w:rsid w:val="00595931"/>
    <w:pPr>
      <w:overflowPunct w:val="0"/>
      <w:autoSpaceDE w:val="0"/>
      <w:autoSpaceDN w:val="0"/>
      <w:adjustRightInd w:val="0"/>
      <w:spacing w:before="20" w:after="40"/>
      <w:ind w:left="1134"/>
      <w:textAlignment w:val="baseline"/>
    </w:pPr>
    <w:rPr>
      <w:rFonts w:ascii="Arial Bold" w:hAnsi="Arial Bold"/>
      <w:b/>
      <w:sz w:val="18"/>
      <w:szCs w:val="20"/>
      <w:lang w:eastAsia="en-US"/>
    </w:rPr>
  </w:style>
  <w:style w:type="character" w:customStyle="1" w:styleId="DocumentMapChar">
    <w:name w:val="Document Map Char"/>
    <w:basedOn w:val="DefaultParagraphFont"/>
    <w:link w:val="DocumentMap"/>
    <w:semiHidden/>
    <w:rsid w:val="00595931"/>
    <w:rPr>
      <w:rFonts w:cs="Tahoma"/>
      <w:shd w:val="clear" w:color="auto" w:fill="000080"/>
    </w:rPr>
  </w:style>
  <w:style w:type="paragraph" w:customStyle="1" w:styleId="Heading">
    <w:name w:val="Heading"/>
    <w:basedOn w:val="Normal"/>
    <w:next w:val="Normal"/>
    <w:rsid w:val="00595931"/>
    <w:pPr>
      <w:overflowPunct w:val="0"/>
      <w:autoSpaceDE w:val="0"/>
      <w:autoSpaceDN w:val="0"/>
      <w:adjustRightInd w:val="0"/>
      <w:spacing w:before="180"/>
    </w:pPr>
    <w:rPr>
      <w:rFonts w:ascii="Arial" w:hAnsi="Arial"/>
      <w:b/>
      <w:szCs w:val="20"/>
      <w:lang w:eastAsia="en-US"/>
    </w:rPr>
  </w:style>
  <w:style w:type="paragraph" w:customStyle="1" w:styleId="Bijlage2">
    <w:name w:val="Bijlage 2"/>
    <w:basedOn w:val="Normal"/>
    <w:next w:val="Normal"/>
    <w:rsid w:val="00595931"/>
    <w:pPr>
      <w:numPr>
        <w:numId w:val="16"/>
      </w:numPr>
      <w:overflowPunct w:val="0"/>
      <w:autoSpaceDE w:val="0"/>
      <w:autoSpaceDN w:val="0"/>
      <w:adjustRightInd w:val="0"/>
      <w:textAlignment w:val="baseline"/>
    </w:pPr>
    <w:rPr>
      <w:rFonts w:ascii="Arial Bold" w:hAnsi="Arial Bold"/>
      <w:b/>
      <w:sz w:val="26"/>
      <w:szCs w:val="20"/>
      <w:lang w:eastAsia="en-US"/>
    </w:rPr>
  </w:style>
  <w:style w:type="paragraph" w:customStyle="1" w:styleId="Bijlage3">
    <w:name w:val="Bijlage 3"/>
    <w:basedOn w:val="Normal"/>
    <w:next w:val="Normal"/>
    <w:rsid w:val="00595931"/>
    <w:pPr>
      <w:overflowPunct w:val="0"/>
      <w:autoSpaceDE w:val="0"/>
      <w:autoSpaceDN w:val="0"/>
      <w:adjustRightInd w:val="0"/>
      <w:textAlignment w:val="baseline"/>
    </w:pPr>
    <w:rPr>
      <w:rFonts w:ascii="Arial Bold" w:hAnsi="Arial Bold"/>
      <w:b/>
      <w:szCs w:val="20"/>
      <w:lang w:eastAsia="en-US"/>
    </w:rPr>
  </w:style>
  <w:style w:type="paragraph" w:customStyle="1" w:styleId="OpsommingNummer">
    <w:name w:val="Opsomming Nummer"/>
    <w:basedOn w:val="Normal"/>
    <w:rsid w:val="00595931"/>
    <w:pPr>
      <w:numPr>
        <w:ilvl w:val="1"/>
        <w:numId w:val="21"/>
      </w:numPr>
      <w:tabs>
        <w:tab w:val="right" w:pos="9639"/>
      </w:tabs>
      <w:overflowPunct w:val="0"/>
      <w:autoSpaceDE w:val="0"/>
      <w:autoSpaceDN w:val="0"/>
      <w:adjustRightInd w:val="0"/>
      <w:textAlignment w:val="baseline"/>
    </w:pPr>
    <w:rPr>
      <w:rFonts w:ascii="Arial" w:eastAsia="MS Mincho" w:hAnsi="Arial"/>
      <w:szCs w:val="20"/>
      <w:lang w:val="nl" w:eastAsia="en-US"/>
    </w:rPr>
  </w:style>
  <w:style w:type="paragraph" w:customStyle="1" w:styleId="StyleCaptionArialNotBold">
    <w:name w:val="Style Caption + Arial Not Bold"/>
    <w:basedOn w:val="Caption"/>
    <w:link w:val="StyleCaptionArialNotBoldChar"/>
    <w:rsid w:val="00595931"/>
    <w:pPr>
      <w:keepNext/>
      <w:overflowPunct w:val="0"/>
      <w:autoSpaceDE w:val="0"/>
      <w:autoSpaceDN w:val="0"/>
      <w:adjustRightInd w:val="0"/>
      <w:spacing w:line="220" w:lineRule="atLeast"/>
      <w:ind w:left="1734" w:hangingChars="600" w:hanging="600"/>
      <w:textAlignment w:val="baseline"/>
    </w:pPr>
    <w:rPr>
      <w:rFonts w:ascii="Arial Bold" w:hAnsi="Arial Bold"/>
      <w:b/>
      <w:bCs w:val="0"/>
      <w:i/>
      <w:iCs/>
      <w:lang w:eastAsia="en-US"/>
    </w:rPr>
  </w:style>
  <w:style w:type="character" w:customStyle="1" w:styleId="StyleCaptionArialNotBoldChar">
    <w:name w:val="Style Caption + Arial Not Bold Char"/>
    <w:basedOn w:val="CaptionChar"/>
    <w:link w:val="StyleCaptionArialNotBold"/>
    <w:rsid w:val="00595931"/>
    <w:rPr>
      <w:rFonts w:ascii="Arial Bold" w:hAnsi="Arial Bold"/>
      <w:b/>
      <w:bCs w:val="0"/>
      <w:i/>
      <w:iCs/>
      <w:szCs w:val="20"/>
      <w:lang w:eastAsia="en-US"/>
    </w:rPr>
  </w:style>
  <w:style w:type="character" w:customStyle="1" w:styleId="eindebeeld">
    <w:name w:val="einde beeld"/>
    <w:basedOn w:val="DefaultParagraphFont"/>
    <w:rsid w:val="00595931"/>
  </w:style>
  <w:style w:type="paragraph" w:customStyle="1" w:styleId="CaptionArial">
    <w:name w:val="Caption + Arial"/>
    <w:basedOn w:val="Normal"/>
    <w:next w:val="Normal"/>
    <w:link w:val="CaptionArialChar"/>
    <w:rsid w:val="00595931"/>
    <w:pPr>
      <w:overflowPunct w:val="0"/>
      <w:autoSpaceDE w:val="0"/>
      <w:autoSpaceDN w:val="0"/>
      <w:adjustRightInd w:val="0"/>
      <w:ind w:left="1026" w:hanging="1026"/>
      <w:jc w:val="center"/>
      <w:textAlignment w:val="baseline"/>
    </w:pPr>
    <w:rPr>
      <w:rFonts w:ascii="Arial Bold" w:hAnsi="Arial Bold"/>
      <w:b/>
      <w:bCs/>
      <w:i/>
      <w:iCs/>
      <w:szCs w:val="20"/>
      <w:lang w:eastAsia="en-US"/>
    </w:rPr>
  </w:style>
  <w:style w:type="character" w:customStyle="1" w:styleId="CaptionArialChar">
    <w:name w:val="Caption + Arial Char"/>
    <w:basedOn w:val="DefaultParagraphFont"/>
    <w:link w:val="CaptionArial"/>
    <w:rsid w:val="00595931"/>
    <w:rPr>
      <w:rFonts w:ascii="Arial Bold" w:hAnsi="Arial Bold"/>
      <w:b/>
      <w:bCs/>
      <w:i/>
      <w:iCs/>
      <w:szCs w:val="20"/>
      <w:lang w:eastAsia="en-US"/>
    </w:rPr>
  </w:style>
  <w:style w:type="character" w:customStyle="1" w:styleId="CaptionCharChar">
    <w:name w:val="Caption Char Char"/>
    <w:basedOn w:val="PictureChar"/>
    <w:rsid w:val="00595931"/>
    <w:rPr>
      <w:rFonts w:ascii="Arial Bold" w:hAnsi="Arial Bold"/>
      <w:b/>
      <w:i/>
      <w:szCs w:val="20"/>
      <w:lang w:eastAsia="en-US"/>
    </w:rPr>
  </w:style>
  <w:style w:type="paragraph" w:customStyle="1" w:styleId="Opsomming1CharChar">
    <w:name w:val="Opsomming 1 Char Char"/>
    <w:basedOn w:val="Normal"/>
    <w:link w:val="Opsomming1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
    <w:name w:val="Opsomming 1 Char Char Char"/>
    <w:basedOn w:val="DefaultParagraphFont"/>
    <w:link w:val="Opsomming1CharChar"/>
    <w:rsid w:val="00595931"/>
    <w:rPr>
      <w:rFonts w:ascii="Arial" w:hAnsi="Arial"/>
      <w:szCs w:val="20"/>
      <w:lang w:eastAsia="en-US"/>
    </w:rPr>
  </w:style>
  <w:style w:type="character" w:customStyle="1" w:styleId="CaptionChar1Char">
    <w:name w:val="Caption Char1 Char"/>
    <w:aliases w:val="Caption Char Char1 Char"/>
    <w:basedOn w:val="DefaultParagraphFont"/>
    <w:rsid w:val="00595931"/>
    <w:rPr>
      <w:rFonts w:ascii="Arial Bold" w:hAnsi="Arial Bold"/>
      <w:b/>
      <w:i/>
      <w:lang w:val="nl-NL" w:eastAsia="en-US" w:bidi="ar-SA"/>
    </w:rPr>
  </w:style>
  <w:style w:type="paragraph" w:customStyle="1" w:styleId="opsomming10">
    <w:name w:val="opsomming 1"/>
    <w:basedOn w:val="Normal"/>
    <w:link w:val="opsomming1Char"/>
    <w:rsid w:val="00595931"/>
    <w:pPr>
      <w:numPr>
        <w:numId w:val="18"/>
      </w:numPr>
      <w:overflowPunct w:val="0"/>
      <w:autoSpaceDE w:val="0"/>
      <w:autoSpaceDN w:val="0"/>
      <w:adjustRightInd w:val="0"/>
      <w:spacing w:before="40" w:after="40"/>
      <w:textAlignment w:val="baseline"/>
    </w:pPr>
    <w:rPr>
      <w:rFonts w:ascii="Arial" w:eastAsia="MS Mincho" w:hAnsi="Arial"/>
      <w:szCs w:val="20"/>
      <w:lang w:eastAsia="en-US"/>
    </w:rPr>
  </w:style>
  <w:style w:type="character" w:customStyle="1" w:styleId="opsomming1Char">
    <w:name w:val="opsomming 1 Char"/>
    <w:basedOn w:val="DefaultParagraphFont"/>
    <w:link w:val="opsomming10"/>
    <w:rsid w:val="00595931"/>
    <w:rPr>
      <w:rFonts w:ascii="Arial" w:eastAsia="MS Mincho" w:hAnsi="Arial"/>
      <w:szCs w:val="20"/>
      <w:lang w:eastAsia="en-US"/>
    </w:rPr>
  </w:style>
  <w:style w:type="paragraph" w:customStyle="1" w:styleId="StyleCaptionArialChar">
    <w:name w:val="Style Caption + Arial Char"/>
    <w:basedOn w:val="Caption"/>
    <w:link w:val="StyleCaptionArialCharChar"/>
    <w:rsid w:val="00595931"/>
    <w:pPr>
      <w:keepNext/>
      <w:overflowPunct w:val="0"/>
      <w:autoSpaceDE w:val="0"/>
      <w:autoSpaceDN w:val="0"/>
      <w:adjustRightInd w:val="0"/>
      <w:spacing w:line="220" w:lineRule="atLeast"/>
      <w:ind w:left="851"/>
      <w:textAlignment w:val="baseline"/>
    </w:pPr>
    <w:rPr>
      <w:rFonts w:ascii="Arial" w:eastAsia="MS Mincho" w:hAnsi="Arial"/>
      <w:b/>
      <w:i/>
      <w:iCs/>
      <w:lang w:eastAsia="en-US"/>
    </w:rPr>
  </w:style>
  <w:style w:type="character" w:customStyle="1" w:styleId="StyleCaptionArialCharChar">
    <w:name w:val="Style Caption + Arial Char Char"/>
    <w:basedOn w:val="DefaultParagraphFont"/>
    <w:link w:val="StyleCaptionArialChar"/>
    <w:rsid w:val="00595931"/>
    <w:rPr>
      <w:rFonts w:ascii="Arial" w:eastAsia="MS Mincho" w:hAnsi="Arial"/>
      <w:b/>
      <w:bCs/>
      <w:i/>
      <w:iCs/>
      <w:szCs w:val="20"/>
      <w:lang w:eastAsia="en-US"/>
    </w:rPr>
  </w:style>
  <w:style w:type="paragraph" w:customStyle="1" w:styleId="Opsomming1Inspring">
    <w:name w:val="Opsomming 1 Inspring"/>
    <w:basedOn w:val="Opsomming1"/>
    <w:rsid w:val="00595931"/>
    <w:pPr>
      <w:numPr>
        <w:ilvl w:val="0"/>
        <w:numId w:val="19"/>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595931"/>
    <w:pPr>
      <w:numPr>
        <w:ilvl w:val="0"/>
        <w:numId w:val="0"/>
      </w:numPr>
      <w:tabs>
        <w:tab w:val="left" w:pos="1491"/>
      </w:tabs>
      <w:ind w:left="1491" w:hanging="360"/>
    </w:pPr>
    <w:rPr>
      <w:rFonts w:eastAsia="MS Mincho"/>
    </w:rPr>
  </w:style>
  <w:style w:type="paragraph" w:customStyle="1" w:styleId="PictureCharChar">
    <w:name w:val="Picture Char Char"/>
    <w:basedOn w:val="Normal"/>
    <w:next w:val="Caption"/>
    <w:link w:val="PictureCharChar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CharChar">
    <w:name w:val="Picture Char Char Char"/>
    <w:basedOn w:val="DefaultParagraphFont"/>
    <w:link w:val="PictureCharChar"/>
    <w:rsid w:val="00595931"/>
    <w:rPr>
      <w:rFonts w:ascii="Arial" w:hAnsi="Arial"/>
      <w:szCs w:val="20"/>
      <w:lang w:eastAsia="en-US"/>
    </w:rPr>
  </w:style>
  <w:style w:type="character" w:customStyle="1" w:styleId="CaptionArialCharChar">
    <w:name w:val="Caption + Arial Char Char"/>
    <w:basedOn w:val="DefaultParagraphFont"/>
    <w:rsid w:val="00595931"/>
    <w:rPr>
      <w:rFonts w:ascii="Arial Bold" w:hAnsi="Arial Bold"/>
      <w:b/>
      <w:bCs/>
      <w:i/>
      <w:iCs/>
      <w:sz w:val="22"/>
      <w:lang w:val="nl-NL" w:eastAsia="en-US" w:bidi="ar-SA"/>
    </w:rPr>
  </w:style>
  <w:style w:type="paragraph" w:customStyle="1" w:styleId="Opsomming1CharCharCharChar">
    <w:name w:val="Opsomming 1 Char Char Char Char"/>
    <w:basedOn w:val="Normal"/>
    <w:link w:val="Opsomming1CharChar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CharChar">
    <w:name w:val="Opsomming 1 Char Char Char Char Char"/>
    <w:basedOn w:val="DefaultParagraphFont"/>
    <w:link w:val="Opsomming1CharCharCharChar"/>
    <w:rsid w:val="00595931"/>
    <w:rPr>
      <w:rFonts w:ascii="Arial" w:hAnsi="Arial"/>
      <w:szCs w:val="20"/>
      <w:lang w:eastAsia="en-US"/>
    </w:rPr>
  </w:style>
  <w:style w:type="paragraph" w:customStyle="1" w:styleId="StyleListContinueLeft254cmHanging08cmAfter6pt">
    <w:name w:val="Style List Continue + Left:  254 cm Hanging:  08 cm After:  6 pt"/>
    <w:basedOn w:val="Normal"/>
    <w:rsid w:val="00595931"/>
    <w:pPr>
      <w:numPr>
        <w:numId w:val="20"/>
      </w:numPr>
      <w:overflowPunct w:val="0"/>
      <w:autoSpaceDE w:val="0"/>
      <w:autoSpaceDN w:val="0"/>
      <w:adjustRightInd w:val="0"/>
      <w:textAlignment w:val="baseline"/>
    </w:pPr>
    <w:rPr>
      <w:rFonts w:ascii="Arial" w:eastAsia="MS Mincho" w:hAnsi="Arial"/>
      <w:szCs w:val="20"/>
      <w:lang w:eastAsia="en-US"/>
    </w:rPr>
  </w:style>
  <w:style w:type="character" w:customStyle="1" w:styleId="PictureCharChar1">
    <w:name w:val="Picture Char Char1"/>
    <w:basedOn w:val="DefaultParagraphFont"/>
    <w:rsid w:val="00595931"/>
    <w:rPr>
      <w:rFonts w:ascii="Arial" w:hAnsi="Arial"/>
      <w:sz w:val="22"/>
      <w:lang w:val="nl-NL" w:eastAsia="en-US" w:bidi="ar-SA"/>
    </w:rPr>
  </w:style>
  <w:style w:type="paragraph" w:customStyle="1" w:styleId="Opsomming1CharChar1">
    <w:name w:val="Opsomming 1 Char Char1"/>
    <w:basedOn w:val="Normal"/>
    <w:link w:val="Opsomming1CharChar1Char"/>
    <w:rsid w:val="00595931"/>
    <w:pPr>
      <w:tabs>
        <w:tab w:val="num" w:pos="340"/>
      </w:tabs>
      <w:overflowPunct w:val="0"/>
      <w:autoSpaceDE w:val="0"/>
      <w:autoSpaceDN w:val="0"/>
      <w:adjustRightInd w:val="0"/>
      <w:ind w:left="340" w:hanging="340"/>
      <w:textAlignment w:val="baseline"/>
    </w:pPr>
    <w:rPr>
      <w:rFonts w:ascii="Arial" w:eastAsia="MS Mincho" w:hAnsi="Arial"/>
      <w:szCs w:val="20"/>
      <w:lang w:eastAsia="en-US"/>
    </w:rPr>
  </w:style>
  <w:style w:type="character" w:customStyle="1" w:styleId="Opsomming1CharChar1Char">
    <w:name w:val="Opsomming 1 Char Char1 Char"/>
    <w:basedOn w:val="DefaultParagraphFont"/>
    <w:link w:val="Opsomming1CharChar1"/>
    <w:rsid w:val="00595931"/>
    <w:rPr>
      <w:rFonts w:ascii="Arial" w:eastAsia="MS Mincho" w:hAnsi="Arial"/>
      <w:szCs w:val="20"/>
      <w:lang w:eastAsia="en-US"/>
    </w:rPr>
  </w:style>
  <w:style w:type="paragraph" w:customStyle="1" w:styleId="Opsomming1Char0">
    <w:name w:val="Opsomming 1 Char"/>
    <w:basedOn w:val="Normal"/>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1Char">
    <w:name w:val="Opsomming 1 Char1 Char"/>
    <w:basedOn w:val="DefaultParagraphFont"/>
    <w:rsid w:val="00595931"/>
    <w:rPr>
      <w:rFonts w:ascii="Arial" w:eastAsia="MS Mincho" w:hAnsi="Arial"/>
      <w:sz w:val="22"/>
      <w:lang w:val="nl-NL" w:eastAsia="en-US" w:bidi="ar-SA"/>
    </w:rPr>
  </w:style>
  <w:style w:type="character" w:customStyle="1" w:styleId="hoofdstuk2">
    <w:name w:val="hoofdstuk 2"/>
    <w:basedOn w:val="DefaultParagraphFont"/>
    <w:rsid w:val="00595931"/>
  </w:style>
  <w:style w:type="character" w:customStyle="1" w:styleId="smal">
    <w:name w:val="smal"/>
    <w:basedOn w:val="DefaultParagraphFont"/>
    <w:rsid w:val="00595931"/>
    <w:rPr>
      <w:rFonts w:ascii="Courier New" w:hAnsi="Courier New" w:cs="Courier New"/>
      <w:sz w:val="24"/>
      <w:szCs w:val="24"/>
      <w:lang w:val="en-US"/>
    </w:rPr>
  </w:style>
  <w:style w:type="character" w:customStyle="1" w:styleId="beginbeeld">
    <w:name w:val="begin beeld"/>
    <w:basedOn w:val="DefaultParagraphFont"/>
    <w:rsid w:val="00595931"/>
  </w:style>
  <w:style w:type="character" w:customStyle="1" w:styleId="hoofdstuk1">
    <w:name w:val="hoofdstuk 1"/>
    <w:basedOn w:val="DefaultParagraphFont"/>
    <w:rsid w:val="00595931"/>
  </w:style>
  <w:style w:type="character" w:customStyle="1" w:styleId="hoofdstuk3">
    <w:name w:val="hoofdstuk 3"/>
    <w:basedOn w:val="DefaultParagraphFont"/>
    <w:rsid w:val="00595931"/>
  </w:style>
  <w:style w:type="character" w:customStyle="1" w:styleId="startbeeld">
    <w:name w:val="start beeld"/>
    <w:basedOn w:val="DefaultParagraphFont"/>
    <w:rsid w:val="00595931"/>
    <w:rPr>
      <w:rFonts w:ascii="Courier New" w:hAnsi="Courier New" w:cs="Courier New"/>
      <w:sz w:val="24"/>
      <w:szCs w:val="24"/>
      <w:lang w:val="en-US"/>
    </w:rPr>
  </w:style>
  <w:style w:type="character" w:customStyle="1" w:styleId="test">
    <w:name w:val="test"/>
    <w:basedOn w:val="DefaultParagraphFont"/>
    <w:rsid w:val="00595931"/>
  </w:style>
  <w:style w:type="character" w:customStyle="1" w:styleId="EquationCaption">
    <w:name w:val="_Equation Caption"/>
    <w:rsid w:val="00595931"/>
  </w:style>
  <w:style w:type="paragraph" w:customStyle="1" w:styleId="InhoudsOpgave">
    <w:name w:val="InhoudsOpgave"/>
    <w:basedOn w:val="TOC3"/>
    <w:link w:val="InhoudsOpgaveChar"/>
    <w:qFormat/>
    <w:rsid w:val="00595931"/>
    <w:pPr>
      <w:tabs>
        <w:tab w:val="clear" w:pos="9923"/>
        <w:tab w:val="left" w:pos="1701"/>
        <w:tab w:val="right" w:leader="dot" w:pos="9072"/>
      </w:tabs>
      <w:overflowPunct w:val="0"/>
      <w:autoSpaceDE w:val="0"/>
      <w:autoSpaceDN w:val="0"/>
      <w:adjustRightInd w:val="0"/>
      <w:ind w:left="794"/>
      <w:textAlignment w:val="baseline"/>
    </w:pPr>
    <w:rPr>
      <w:sz w:val="20"/>
      <w:szCs w:val="20"/>
    </w:rPr>
  </w:style>
  <w:style w:type="character" w:customStyle="1" w:styleId="TOC3Char">
    <w:name w:val="TOC 3 Char"/>
    <w:basedOn w:val="DefaultParagraphFont"/>
    <w:link w:val="TOC3"/>
    <w:uiPriority w:val="39"/>
    <w:rsid w:val="009B68A6"/>
    <w:rPr>
      <w:noProof/>
    </w:rPr>
  </w:style>
  <w:style w:type="character" w:customStyle="1" w:styleId="InhoudsOpgaveChar">
    <w:name w:val="InhoudsOpgave Char"/>
    <w:basedOn w:val="TOC3Char"/>
    <w:link w:val="InhoudsOpgave"/>
    <w:rsid w:val="00595931"/>
    <w:rPr>
      <w:noProof/>
      <w:sz w:val="20"/>
      <w:szCs w:val="20"/>
    </w:rPr>
  </w:style>
  <w:style w:type="character" w:customStyle="1" w:styleId="DefaultParagraphFo">
    <w:name w:val="Default Paragraph Fo"/>
    <w:basedOn w:val="DefaultParagraphFont"/>
    <w:rsid w:val="00825084"/>
  </w:style>
  <w:style w:type="character" w:customStyle="1" w:styleId="TitleChar">
    <w:name w:val="Title Char"/>
    <w:basedOn w:val="DefaultParagraphFont"/>
    <w:link w:val="Title"/>
    <w:rsid w:val="00825084"/>
    <w:rPr>
      <w:rFonts w:cs="Tahoma"/>
      <w:b/>
      <w:kern w:val="28"/>
      <w:sz w:val="44"/>
      <w:szCs w:val="32"/>
    </w:rPr>
  </w:style>
  <w:style w:type="character" w:customStyle="1" w:styleId="SubtitleChar">
    <w:name w:val="Subtitle Char"/>
    <w:basedOn w:val="DefaultParagraphFont"/>
    <w:link w:val="Subtitle"/>
    <w:rsid w:val="00825084"/>
    <w:rPr>
      <w:rFonts w:cs="Tahoma"/>
      <w:b/>
      <w:i/>
      <w:sz w:val="28"/>
    </w:rPr>
  </w:style>
  <w:style w:type="paragraph" w:customStyle="1" w:styleId="Memogegevens">
    <w:name w:val="Memo gegevens"/>
    <w:basedOn w:val="Normal"/>
    <w:rsid w:val="00825084"/>
    <w:pPr>
      <w:tabs>
        <w:tab w:val="left" w:pos="1701"/>
      </w:tabs>
      <w:overflowPunct w:val="0"/>
      <w:autoSpaceDE w:val="0"/>
      <w:autoSpaceDN w:val="0"/>
      <w:adjustRightInd w:val="0"/>
      <w:textAlignment w:val="baseline"/>
    </w:pPr>
    <w:rPr>
      <w:rFonts w:ascii="Arial" w:eastAsia="MS Mincho" w:hAnsi="Arial"/>
      <w:sz w:val="24"/>
      <w:szCs w:val="20"/>
      <w:lang w:val="nl" w:eastAsia="en-US"/>
    </w:rPr>
  </w:style>
  <w:style w:type="paragraph" w:customStyle="1" w:styleId="InfoBlue">
    <w:name w:val="InfoBlue"/>
    <w:basedOn w:val="Normal"/>
    <w:next w:val="BodyText"/>
    <w:link w:val="InfoBlueChar"/>
    <w:autoRedefine/>
    <w:rsid w:val="00B13205"/>
    <w:pPr>
      <w:widowControl w:val="0"/>
      <w:tabs>
        <w:tab w:val="left" w:pos="540"/>
        <w:tab w:val="left" w:pos="1260"/>
      </w:tabs>
      <w:spacing w:after="120" w:line="240" w:lineRule="atLeast"/>
    </w:pPr>
    <w:rPr>
      <w:rFonts w:ascii="Arial" w:hAnsi="Arial"/>
      <w:i/>
      <w:color w:val="0000FF"/>
      <w:sz w:val="20"/>
      <w:szCs w:val="20"/>
      <w:lang w:eastAsia="en-US"/>
    </w:rPr>
  </w:style>
  <w:style w:type="character" w:customStyle="1" w:styleId="InfoBlueChar">
    <w:name w:val="InfoBlue Char"/>
    <w:link w:val="InfoBlue"/>
    <w:rsid w:val="00B13205"/>
    <w:rPr>
      <w:rFonts w:ascii="Arial" w:hAnsi="Arial"/>
      <w:i/>
      <w:color w:val="0000FF"/>
      <w:sz w:val="20"/>
      <w:szCs w:val="20"/>
      <w:lang w:eastAsia="en-US"/>
    </w:rPr>
  </w:style>
  <w:style w:type="paragraph" w:customStyle="1" w:styleId="Tabelbody">
    <w:name w:val="Tabel body"/>
    <w:basedOn w:val="Normal"/>
    <w:locked/>
    <w:rsid w:val="00F96881"/>
    <w:pPr>
      <w:spacing w:before="60" w:after="60"/>
    </w:pPr>
    <w:rPr>
      <w:rFonts w:ascii="Arial" w:hAnsi="Arial"/>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20591">
      <w:bodyDiv w:val="1"/>
      <w:marLeft w:val="0"/>
      <w:marRight w:val="0"/>
      <w:marTop w:val="0"/>
      <w:marBottom w:val="0"/>
      <w:divBdr>
        <w:top w:val="none" w:sz="0" w:space="0" w:color="auto"/>
        <w:left w:val="none" w:sz="0" w:space="0" w:color="auto"/>
        <w:bottom w:val="none" w:sz="0" w:space="0" w:color="auto"/>
        <w:right w:val="none" w:sz="0" w:space="0" w:color="auto"/>
      </w:divBdr>
      <w:divsChild>
        <w:div w:id="903488668">
          <w:marLeft w:val="-15"/>
          <w:marRight w:val="0"/>
          <w:marTop w:val="0"/>
          <w:marBottom w:val="0"/>
          <w:divBdr>
            <w:top w:val="none" w:sz="0" w:space="0" w:color="auto"/>
            <w:left w:val="none" w:sz="0" w:space="0" w:color="auto"/>
            <w:bottom w:val="none" w:sz="0" w:space="0" w:color="auto"/>
            <w:right w:val="none" w:sz="0" w:space="0" w:color="auto"/>
          </w:divBdr>
        </w:div>
      </w:divsChild>
    </w:div>
    <w:div w:id="245460405">
      <w:bodyDiv w:val="1"/>
      <w:marLeft w:val="0"/>
      <w:marRight w:val="0"/>
      <w:marTop w:val="0"/>
      <w:marBottom w:val="0"/>
      <w:divBdr>
        <w:top w:val="none" w:sz="0" w:space="0" w:color="auto"/>
        <w:left w:val="none" w:sz="0" w:space="0" w:color="auto"/>
        <w:bottom w:val="none" w:sz="0" w:space="0" w:color="auto"/>
        <w:right w:val="none" w:sz="0" w:space="0" w:color="auto"/>
      </w:divBdr>
    </w:div>
    <w:div w:id="410003574">
      <w:bodyDiv w:val="1"/>
      <w:marLeft w:val="0"/>
      <w:marRight w:val="0"/>
      <w:marTop w:val="0"/>
      <w:marBottom w:val="0"/>
      <w:divBdr>
        <w:top w:val="none" w:sz="0" w:space="0" w:color="auto"/>
        <w:left w:val="none" w:sz="0" w:space="0" w:color="auto"/>
        <w:bottom w:val="none" w:sz="0" w:space="0" w:color="auto"/>
        <w:right w:val="none" w:sz="0" w:space="0" w:color="auto"/>
      </w:divBdr>
    </w:div>
    <w:div w:id="677659659">
      <w:bodyDiv w:val="1"/>
      <w:marLeft w:val="0"/>
      <w:marRight w:val="0"/>
      <w:marTop w:val="0"/>
      <w:marBottom w:val="0"/>
      <w:divBdr>
        <w:top w:val="none" w:sz="0" w:space="0" w:color="auto"/>
        <w:left w:val="none" w:sz="0" w:space="0" w:color="auto"/>
        <w:bottom w:val="none" w:sz="0" w:space="0" w:color="auto"/>
        <w:right w:val="none" w:sz="0" w:space="0" w:color="auto"/>
      </w:divBdr>
    </w:div>
    <w:div w:id="1272592335">
      <w:bodyDiv w:val="1"/>
      <w:marLeft w:val="0"/>
      <w:marRight w:val="0"/>
      <w:marTop w:val="0"/>
      <w:marBottom w:val="0"/>
      <w:divBdr>
        <w:top w:val="none" w:sz="0" w:space="0" w:color="auto"/>
        <w:left w:val="none" w:sz="0" w:space="0" w:color="auto"/>
        <w:bottom w:val="none" w:sz="0" w:space="0" w:color="auto"/>
        <w:right w:val="none" w:sz="0" w:space="0" w:color="auto"/>
      </w:divBdr>
    </w:div>
    <w:div w:id="1557745047">
      <w:bodyDiv w:val="1"/>
      <w:marLeft w:val="0"/>
      <w:marRight w:val="0"/>
      <w:marTop w:val="0"/>
      <w:marBottom w:val="0"/>
      <w:divBdr>
        <w:top w:val="none" w:sz="0" w:space="0" w:color="auto"/>
        <w:left w:val="none" w:sz="0" w:space="0" w:color="auto"/>
        <w:bottom w:val="none" w:sz="0" w:space="0" w:color="auto"/>
        <w:right w:val="none" w:sz="0" w:space="0" w:color="auto"/>
      </w:divBdr>
    </w:div>
    <w:div w:id="1702439225">
      <w:bodyDiv w:val="1"/>
      <w:marLeft w:val="0"/>
      <w:marRight w:val="0"/>
      <w:marTop w:val="0"/>
      <w:marBottom w:val="0"/>
      <w:divBdr>
        <w:top w:val="none" w:sz="0" w:space="0" w:color="auto"/>
        <w:left w:val="none" w:sz="0" w:space="0" w:color="auto"/>
        <w:bottom w:val="none" w:sz="0" w:space="0" w:color="auto"/>
        <w:right w:val="none" w:sz="0" w:space="0" w:color="auto"/>
      </w:divBdr>
    </w:div>
    <w:div w:id="2046757710">
      <w:bodyDiv w:val="1"/>
      <w:marLeft w:val="0"/>
      <w:marRight w:val="0"/>
      <w:marTop w:val="0"/>
      <w:marBottom w:val="0"/>
      <w:divBdr>
        <w:top w:val="none" w:sz="0" w:space="0" w:color="auto"/>
        <w:left w:val="none" w:sz="0" w:space="0" w:color="auto"/>
        <w:bottom w:val="none" w:sz="0" w:space="0" w:color="auto"/>
        <w:right w:val="none" w:sz="0" w:space="0" w:color="auto"/>
      </w:divBdr>
    </w:div>
    <w:div w:id="209015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webSettings" Target="webSettings.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enesis.ksegroup.com\stylen\Office\Algemeen\TP%20Basis%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2010-12-21T00:00:00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WORKGROUPS-134-3183</_dlc_DocId>
    <_dlc_DocIdUrl xmlns="7a4d95f4-7f15-415b-840a-e24ffd53e98e">
      <Url>http://workgroups.kse.nl/students/_layouts/15/DocIdRedir.aspx?ID=WORKGROUPS-134-3183</Url>
      <Description>WORKGROUPS-134-3183</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2BC0A6-962F-486C-953C-DE2A2CD759FD}">
  <ds:schemaRefs>
    <ds:schemaRef ds:uri="http://schemas.microsoft.com/sharepoint/v3/contenttype/forms"/>
  </ds:schemaRefs>
</ds:datastoreItem>
</file>

<file path=customXml/itemProps3.xml><?xml version="1.0" encoding="utf-8"?>
<ds:datastoreItem xmlns:ds="http://schemas.openxmlformats.org/officeDocument/2006/customXml" ds:itemID="{E806D5C8-AA56-49E1-B509-107C455B1478}">
  <ds:schemaRefs>
    <ds:schemaRef ds:uri="7a4d95f4-7f15-415b-840a-e24ffd53e98e"/>
    <ds:schemaRef ds:uri="http://purl.org/dc/dcmitype/"/>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purl.org/dc/elements/1.1/"/>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F1761D12-6A77-412E-8CA8-DDA33E77E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D38FCE7-EA9B-4A0B-A1F4-8C3C0B8A7A14}">
  <ds:schemaRefs>
    <ds:schemaRef ds:uri="http://schemas.microsoft.com/sharepoint/events"/>
  </ds:schemaRefs>
</ds:datastoreItem>
</file>

<file path=customXml/itemProps6.xml><?xml version="1.0" encoding="utf-8"?>
<ds:datastoreItem xmlns:ds="http://schemas.openxmlformats.org/officeDocument/2006/customXml" ds:itemID="{28DF241E-148B-41A7-B379-BC39D0687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 Basis document.dotx</Template>
  <TotalTime>0</TotalTime>
  <Pages>29</Pages>
  <Words>5375</Words>
  <Characters>29564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Document</vt:lpstr>
    </vt:vector>
  </TitlesOfParts>
  <Company>KSE</Company>
  <LinksUpToDate>false</LinksUpToDate>
  <CharactersWithSpaces>34870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Koen Wartenberg</dc:creator>
  <cp:keywords/>
  <dc:description/>
  <cp:lastModifiedBy>Koen Wartenberg</cp:lastModifiedBy>
  <cp:revision>2</cp:revision>
  <cp:lastPrinted>2011-07-05T10:09:00Z</cp:lastPrinted>
  <dcterms:created xsi:type="dcterms:W3CDTF">2018-06-14T08:06:00Z</dcterms:created>
  <dcterms:modified xsi:type="dcterms:W3CDTF">2018-06-14T08:06:00Z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b3e85bfc-799b-4d9d-8251-4043e7415007</vt:lpwstr>
  </property>
</Properties>
</file>