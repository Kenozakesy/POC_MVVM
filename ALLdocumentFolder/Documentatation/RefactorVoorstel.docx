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EC493" w14:textId="77777777" w:rsidR="00483C62" w:rsidRPr="00483C62" w:rsidRDefault="00483C62" w:rsidP="007D6A7D">
      <w:pPr>
        <w:ind w:firstLine="567"/>
        <w:rPr>
          <w:b/>
        </w:rPr>
      </w:pPr>
      <w:bookmarkStart w:id="0" w:name="_Hlk511807876"/>
      <w:bookmarkStart w:id="1" w:name="_Hlk511896147"/>
    </w:p>
    <w:p w14:paraId="6A7813BE" w14:textId="77777777" w:rsidR="00483C62" w:rsidRPr="00483C62" w:rsidRDefault="00483C62" w:rsidP="007D6A7D">
      <w:pPr>
        <w:ind w:firstLine="567"/>
        <w:rPr>
          <w:b/>
        </w:rPr>
      </w:pPr>
    </w:p>
    <w:p w14:paraId="1B9A3FC9" w14:textId="77777777" w:rsidR="00483C62" w:rsidRPr="00483C62" w:rsidRDefault="00483C62" w:rsidP="007D6A7D">
      <w:pPr>
        <w:ind w:firstLine="567"/>
        <w:rPr>
          <w:b/>
        </w:rPr>
      </w:pPr>
    </w:p>
    <w:p w14:paraId="078DBABE" w14:textId="77777777" w:rsidR="008422F9" w:rsidRPr="00483C62" w:rsidRDefault="00483C62" w:rsidP="007D6A7D">
      <w:pPr>
        <w:ind w:firstLine="567"/>
      </w:pPr>
      <w:r w:rsidRPr="00483C62">
        <w:rPr>
          <w:noProof/>
        </w:rPr>
        <mc:AlternateContent>
          <mc:Choice Requires="wps">
            <w:drawing>
              <wp:anchor distT="0" distB="0" distL="114300" distR="114300" simplePos="0" relativeHeight="251659264" behindDoc="1" locked="0" layoutInCell="1" allowOverlap="1" wp14:anchorId="4D69AC8C" wp14:editId="6A0D4CBA">
                <wp:simplePos x="0" y="0"/>
                <wp:positionH relativeFrom="column">
                  <wp:posOffset>278130</wp:posOffset>
                </wp:positionH>
                <wp:positionV relativeFrom="paragraph">
                  <wp:posOffset>116840</wp:posOffset>
                </wp:positionV>
                <wp:extent cx="61912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403985"/>
                        </a:xfrm>
                        <a:prstGeom prst="rect">
                          <a:avLst/>
                        </a:prstGeom>
                        <a:noFill/>
                        <a:ln w="0">
                          <a:noFill/>
                          <a:miter lim="800000"/>
                          <a:headEnd/>
                          <a:tailEnd/>
                        </a:ln>
                      </wps:spPr>
                      <wps:txbx>
                        <w:txbxContent>
                          <w:p w14:paraId="7666785C" w14:textId="7776D008" w:rsidR="001D0C31" w:rsidRPr="00AF7C2A" w:rsidRDefault="001D0C31">
                            <w:pPr>
                              <w:rPr>
                                <w:sz w:val="72"/>
                                <w:lang w:val="en-US"/>
                              </w:rPr>
                            </w:pPr>
                            <w:r w:rsidRPr="00F07129">
                              <w:rPr>
                                <w:sz w:val="72"/>
                              </w:rPr>
                              <w:t>Configuratie</w:t>
                            </w:r>
                            <w:r>
                              <w:rPr>
                                <w:sz w:val="72"/>
                                <w:lang w:val="en-US"/>
                              </w:rPr>
                              <w:t>tool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69AC8C" id="_x0000_t202" coordsize="21600,21600" o:spt="202" path="m,l,21600r21600,l21600,xe">
                <v:stroke joinstyle="miter"/>
                <v:path gradientshapeok="t" o:connecttype="rect"/>
              </v:shapetype>
              <v:shape id="Text Box 2" o:spid="_x0000_s1026" type="#_x0000_t202" style="position:absolute;left:0;text-align:left;margin-left:21.9pt;margin-top:9.2pt;width:487.5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" filled="f" stroked="f" strokeweight="0">
                <v:textbox style="mso-fit-shape-to-text:t">
                  <w:txbxContent>
                    <w:p w14:paraId="7666785C" w14:textId="7776D008" w:rsidR="001D0C31" w:rsidRPr="00AF7C2A" w:rsidRDefault="001D0C31">
                      <w:pPr>
                        <w:rPr>
                          <w:sz w:val="72"/>
                          <w:lang w:val="en-US"/>
                        </w:rPr>
                      </w:pPr>
                      <w:r w:rsidRPr="00F07129">
                        <w:rPr>
                          <w:sz w:val="72"/>
                        </w:rPr>
                        <w:t>Configuratie</w:t>
                      </w:r>
                      <w:r>
                        <w:rPr>
                          <w:sz w:val="72"/>
                          <w:lang w:val="en-US"/>
                        </w:rPr>
                        <w:t>tool</w:t>
                      </w:r>
                    </w:p>
                  </w:txbxContent>
                </v:textbox>
              </v:shape>
            </w:pict>
          </mc:Fallback>
        </mc:AlternateContent>
      </w:r>
    </w:p>
    <w:p w14:paraId="54244AC5" w14:textId="77777777" w:rsidR="007D6A7D" w:rsidRPr="00483C62" w:rsidRDefault="007D6A7D" w:rsidP="007D6A7D">
      <w:pPr>
        <w:ind w:firstLine="567"/>
      </w:pPr>
    </w:p>
    <w:p w14:paraId="0F555065" w14:textId="77777777" w:rsidR="00483C62" w:rsidRDefault="00483C62" w:rsidP="00845D2B">
      <w:pPr>
        <w:ind w:firstLine="567"/>
      </w:pPr>
    </w:p>
    <w:p w14:paraId="56F9EA96" w14:textId="68AC8B68" w:rsidR="00483C62" w:rsidRDefault="00F07129">
      <w:r w:rsidRPr="00483C62">
        <w:rPr>
          <w:noProof/>
        </w:rPr>
        <mc:AlternateContent>
          <mc:Choice Requires="wps">
            <w:drawing>
              <wp:anchor distT="0" distB="0" distL="114300" distR="114300" simplePos="0" relativeHeight="251661312" behindDoc="0" locked="0" layoutInCell="1" allowOverlap="1" wp14:anchorId="25672322" wp14:editId="5114C4F1">
                <wp:simplePos x="0" y="0"/>
                <wp:positionH relativeFrom="column">
                  <wp:posOffset>325755</wp:posOffset>
                </wp:positionH>
                <wp:positionV relativeFrom="paragraph">
                  <wp:posOffset>1482090</wp:posOffset>
                </wp:positionV>
                <wp:extent cx="528320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0" cy="1403985"/>
                        </a:xfrm>
                        <a:prstGeom prst="rect">
                          <a:avLst/>
                        </a:prstGeom>
                        <a:noFill/>
                        <a:ln w="9525">
                          <a:noFill/>
                          <a:miter lim="800000"/>
                          <a:headEnd/>
                          <a:tailEnd/>
                        </a:ln>
                      </wps:spPr>
                      <wps:txbx>
                        <w:txbxContent>
                          <w:p w14:paraId="1B5F2181" w14:textId="08418FA1" w:rsidR="001D0C31" w:rsidRPr="00F07129" w:rsidRDefault="001D0C31" w:rsidP="00483C62">
                            <w:pPr>
                              <w:rPr>
                                <w:sz w:val="52"/>
                              </w:rPr>
                            </w:pPr>
                            <w:r w:rsidRPr="00847802">
                              <w:rPr>
                                <w:sz w:val="52"/>
                              </w:rPr>
                              <w:t xml:space="preserve">Applicatie Refactor voorstel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672322" id="_x0000_s1027" type="#_x0000_t202" style="position:absolute;margin-left:25.65pt;margin-top:116.7pt;width:416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" filled="f" stroked="f">
                <v:textbox style="mso-fit-shape-to-text:t">
                  <w:txbxContent>
                    <w:p w14:paraId="1B5F2181" w14:textId="08418FA1" w:rsidR="001D0C31" w:rsidRPr="00F07129" w:rsidRDefault="001D0C31" w:rsidP="00483C62">
                      <w:pPr>
                        <w:rPr>
                          <w:sz w:val="52"/>
                        </w:rPr>
                      </w:pPr>
                      <w:r w:rsidRPr="00847802">
                        <w:rPr>
                          <w:sz w:val="52"/>
                        </w:rPr>
                        <w:t xml:space="preserve">Applicatie Refactor voorstel </w:t>
                      </w:r>
                    </w:p>
                  </w:txbxContent>
                </v:textbox>
              </v:shape>
            </w:pict>
          </mc:Fallback>
        </mc:AlternateContent>
      </w:r>
      <w:r w:rsidR="00845D2B" w:rsidRPr="00483C62">
        <w:rPr>
          <w:noProof/>
        </w:rPr>
        <mc:AlternateContent>
          <mc:Choice Requires="wps">
            <w:drawing>
              <wp:anchor distT="0" distB="0" distL="114300" distR="114300" simplePos="0" relativeHeight="251663360" behindDoc="0" locked="0" layoutInCell="1" allowOverlap="1" wp14:anchorId="39091D7A" wp14:editId="256AA8AD">
                <wp:simplePos x="0" y="0"/>
                <wp:positionH relativeFrom="column">
                  <wp:posOffset>2736850</wp:posOffset>
                </wp:positionH>
                <wp:positionV relativeFrom="paragraph">
                  <wp:posOffset>4580327</wp:posOffset>
                </wp:positionV>
                <wp:extent cx="3575230" cy="103517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230" cy="1035170"/>
                        </a:xfrm>
                        <a:prstGeom prst="rect">
                          <a:avLst/>
                        </a:prstGeom>
                        <a:noFill/>
                        <a:ln w="9525">
                          <a:noFill/>
                          <a:miter lim="800000"/>
                          <a:headEnd/>
                          <a:tailEnd/>
                        </a:ln>
                      </wps:spPr>
                      <wps:txbx>
                        <w:txbxContent>
                          <w:p w14:paraId="40E7CE67" w14:textId="77777777" w:rsidR="001D0C31" w:rsidRPr="00595931" w:rsidRDefault="001D0C31" w:rsidP="0099113E">
                            <w:pPr>
                              <w:tabs>
                                <w:tab w:val="left" w:pos="-1440"/>
                                <w:tab w:val="left" w:pos="-720"/>
                                <w:tab w:val="left" w:pos="2268"/>
                              </w:tabs>
                              <w:suppressAutoHyphens/>
                              <w:ind w:left="2694" w:hanging="2694"/>
                            </w:pPr>
                            <w:r w:rsidRPr="00595931">
                              <w:t>Bestand</w:t>
                            </w:r>
                            <w:r w:rsidRPr="00595931">
                              <w:tab/>
                              <w:t>:</w:t>
                            </w:r>
                            <w:r w:rsidRPr="00595931">
                              <w:tab/>
                            </w:r>
                            <w:r>
                              <w:t>RefactorVoorstel</w:t>
                            </w:r>
                          </w:p>
                          <w:p w14:paraId="17E62794" w14:textId="5B6773C4" w:rsidR="001D0C31" w:rsidRPr="0062699C" w:rsidRDefault="001D0C31" w:rsidP="0099113E">
                            <w:pPr>
                              <w:tabs>
                                <w:tab w:val="left" w:pos="-1440"/>
                                <w:tab w:val="left" w:pos="-720"/>
                                <w:tab w:val="left" w:pos="2268"/>
                              </w:tabs>
                              <w:suppressAutoHyphens/>
                              <w:ind w:left="2694" w:hanging="2694"/>
                            </w:pPr>
                            <w:r w:rsidRPr="0062699C">
                              <w:t>Versie</w:t>
                            </w:r>
                            <w:r w:rsidRPr="0062699C">
                              <w:tab/>
                              <w:t>:</w:t>
                            </w:r>
                            <w:r w:rsidRPr="0062699C">
                              <w:tab/>
                            </w:r>
                            <w:r>
                              <w:t>1.1</w:t>
                            </w:r>
                            <w:r>
                              <w:fldChar w:fldCharType="begin"/>
                            </w:r>
                            <w:r>
                              <w:instrText xml:space="preserve"> SUBJECT  \* MERGEFORMAT </w:instrText>
                            </w:r>
                            <w:r>
                              <w:fldChar w:fldCharType="end"/>
                            </w:r>
                          </w:p>
                          <w:p w14:paraId="73890A4A" w14:textId="6D4ED9FD" w:rsidR="001D0C31" w:rsidRPr="0062699C" w:rsidRDefault="001D0C31" w:rsidP="0099113E">
                            <w:pPr>
                              <w:tabs>
                                <w:tab w:val="left" w:pos="-1440"/>
                                <w:tab w:val="left" w:pos="-720"/>
                                <w:tab w:val="left" w:pos="2268"/>
                              </w:tabs>
                              <w:suppressAutoHyphens/>
                              <w:ind w:left="2694" w:hanging="2694"/>
                            </w:pPr>
                            <w:r w:rsidRPr="0062699C">
                              <w:t>Datum van uitgifte</w:t>
                            </w:r>
                            <w:r w:rsidRPr="0062699C">
                              <w:tab/>
                              <w:t>:</w:t>
                            </w:r>
                            <w:r w:rsidRPr="0062699C">
                              <w:tab/>
                            </w:r>
                            <w:r w:rsidRPr="00D9594A">
                              <w:rPr>
                                <w:bCs/>
                              </w:rPr>
                              <w:fldChar w:fldCharType="begin"/>
                            </w:r>
                            <w:r w:rsidRPr="00D9594A">
                              <w:rPr>
                                <w:bCs/>
                              </w:rPr>
                              <w:instrText xml:space="preserve"> DATE \@ "d-M-yyyy" \* MERGEFORMAT </w:instrText>
                            </w:r>
                            <w:r w:rsidRPr="00D9594A">
                              <w:rPr>
                                <w:bCs/>
                              </w:rPr>
                              <w:fldChar w:fldCharType="separate"/>
                            </w:r>
                            <w:r w:rsidR="00541CEA">
                              <w:rPr>
                                <w:bCs/>
                                <w:noProof/>
                              </w:rPr>
                              <w:t>14-6-2018</w:t>
                            </w:r>
                            <w:r w:rsidRPr="00D9594A">
                              <w:rPr>
                                <w:bCs/>
                              </w:rPr>
                              <w:fldChar w:fldCharType="end"/>
                            </w:r>
                          </w:p>
                          <w:p w14:paraId="6B5CBB8E" w14:textId="77777777" w:rsidR="001D0C31" w:rsidRPr="00241BB8" w:rsidRDefault="001D0C31" w:rsidP="002211C9">
                            <w:pPr>
                              <w:tabs>
                                <w:tab w:val="left" w:pos="-1440"/>
                                <w:tab w:val="left" w:pos="-720"/>
                                <w:tab w:val="left" w:pos="2268"/>
                              </w:tabs>
                              <w:suppressAutoHyphens/>
                              <w:ind w:left="2694" w:hanging="2694"/>
                            </w:pPr>
                            <w:r w:rsidRPr="0062699C">
                              <w:t>Opgesteld door</w:t>
                            </w:r>
                            <w:r w:rsidRPr="0062699C">
                              <w:tab/>
                              <w:t>:</w:t>
                            </w:r>
                            <w:r w:rsidRPr="0062699C">
                              <w:tab/>
                            </w:r>
                            <w:r>
                              <w:rPr>
                                <w:bCs/>
                              </w:rPr>
                              <w:t>Koen Wartenberg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91D7A" id="_x0000_s1028" type="#_x0000_t202" style="position:absolute;margin-left:215.5pt;margin-top:360.65pt;width:281.5pt;height: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" filled="f" stroked="f">
                <v:textbox>
                  <w:txbxContent>
                    <w:p w14:paraId="40E7CE67" w14:textId="77777777" w:rsidR="001D0C31" w:rsidRPr="00595931" w:rsidRDefault="001D0C31" w:rsidP="0099113E">
                      <w:pPr>
                        <w:tabs>
                          <w:tab w:val="left" w:pos="-1440"/>
                          <w:tab w:val="left" w:pos="-720"/>
                          <w:tab w:val="left" w:pos="2268"/>
                        </w:tabs>
                        <w:suppressAutoHyphens/>
                        <w:ind w:left="2694" w:hanging="2694"/>
                      </w:pPr>
                      <w:r w:rsidRPr="00595931">
                        <w:t>Bestand</w:t>
                      </w:r>
                      <w:r w:rsidRPr="00595931">
                        <w:tab/>
                        <w:t>:</w:t>
                      </w:r>
                      <w:r w:rsidRPr="00595931">
                        <w:tab/>
                      </w:r>
                      <w:r>
                        <w:t>RefactorVoorstel</w:t>
                      </w:r>
                    </w:p>
                    <w:p w14:paraId="17E62794" w14:textId="5B6773C4" w:rsidR="001D0C31" w:rsidRPr="0062699C" w:rsidRDefault="001D0C31" w:rsidP="0099113E">
                      <w:pPr>
                        <w:tabs>
                          <w:tab w:val="left" w:pos="-1440"/>
                          <w:tab w:val="left" w:pos="-720"/>
                          <w:tab w:val="left" w:pos="2268"/>
                        </w:tabs>
                        <w:suppressAutoHyphens/>
                        <w:ind w:left="2694" w:hanging="2694"/>
                      </w:pPr>
                      <w:r w:rsidRPr="0062699C">
                        <w:t>Versie</w:t>
                      </w:r>
                      <w:r w:rsidRPr="0062699C">
                        <w:tab/>
                        <w:t>:</w:t>
                      </w:r>
                      <w:r w:rsidRPr="0062699C">
                        <w:tab/>
                      </w:r>
                      <w:r>
                        <w:t>1.1</w:t>
                      </w:r>
                      <w:r>
                        <w:fldChar w:fldCharType="begin"/>
                      </w:r>
                      <w:r>
                        <w:instrText xml:space="preserve"> SUBJECT  \* MERGEFORMAT </w:instrText>
                      </w:r>
                      <w:r>
                        <w:fldChar w:fldCharType="end"/>
                      </w:r>
                    </w:p>
                    <w:p w14:paraId="73890A4A" w14:textId="6D4ED9FD" w:rsidR="001D0C31" w:rsidRPr="0062699C" w:rsidRDefault="001D0C31" w:rsidP="0099113E">
                      <w:pPr>
                        <w:tabs>
                          <w:tab w:val="left" w:pos="-1440"/>
                          <w:tab w:val="left" w:pos="-720"/>
                          <w:tab w:val="left" w:pos="2268"/>
                        </w:tabs>
                        <w:suppressAutoHyphens/>
                        <w:ind w:left="2694" w:hanging="2694"/>
                      </w:pPr>
                      <w:r w:rsidRPr="0062699C">
                        <w:t>Datum van uitgifte</w:t>
                      </w:r>
                      <w:r w:rsidRPr="0062699C">
                        <w:tab/>
                        <w:t>:</w:t>
                      </w:r>
                      <w:r w:rsidRPr="0062699C">
                        <w:tab/>
                      </w:r>
                      <w:r w:rsidRPr="00D9594A">
                        <w:rPr>
                          <w:bCs/>
                        </w:rPr>
                        <w:fldChar w:fldCharType="begin"/>
                      </w:r>
                      <w:r w:rsidRPr="00D9594A">
                        <w:rPr>
                          <w:bCs/>
                        </w:rPr>
                        <w:instrText xml:space="preserve"> DATE \@ "d-M-yyyy" \* MERGEFORMAT </w:instrText>
                      </w:r>
                      <w:r w:rsidRPr="00D9594A">
                        <w:rPr>
                          <w:bCs/>
                        </w:rPr>
                        <w:fldChar w:fldCharType="separate"/>
                      </w:r>
                      <w:r w:rsidR="00541CEA">
                        <w:rPr>
                          <w:bCs/>
                          <w:noProof/>
                        </w:rPr>
                        <w:t>14-6-2018</w:t>
                      </w:r>
                      <w:r w:rsidRPr="00D9594A">
                        <w:rPr>
                          <w:bCs/>
                        </w:rPr>
                        <w:fldChar w:fldCharType="end"/>
                      </w:r>
                    </w:p>
                    <w:p w14:paraId="6B5CBB8E" w14:textId="77777777" w:rsidR="001D0C31" w:rsidRPr="00241BB8" w:rsidRDefault="001D0C31" w:rsidP="002211C9">
                      <w:pPr>
                        <w:tabs>
                          <w:tab w:val="left" w:pos="-1440"/>
                          <w:tab w:val="left" w:pos="-720"/>
                          <w:tab w:val="left" w:pos="2268"/>
                        </w:tabs>
                        <w:suppressAutoHyphens/>
                        <w:ind w:left="2694" w:hanging="2694"/>
                      </w:pPr>
                      <w:r w:rsidRPr="0062699C">
                        <w:t>Opgesteld door</w:t>
                      </w:r>
                      <w:r w:rsidRPr="0062699C">
                        <w:tab/>
                        <w:t>:</w:t>
                      </w:r>
                      <w:r w:rsidRPr="0062699C">
                        <w:tab/>
                      </w:r>
                      <w:r>
                        <w:rPr>
                          <w:bCs/>
                        </w:rPr>
                        <w:t>Koen Wartenberg</w:t>
                      </w:r>
                    </w:p>
                  </w:txbxContent>
                </v:textbox>
              </v:shape>
            </w:pict>
          </mc:Fallback>
        </mc:AlternateContent>
      </w:r>
      <w:r w:rsidR="00483C62">
        <w:br w:type="page"/>
      </w:r>
      <w:bookmarkStart w:id="2" w:name="_GoBack"/>
      <w:bookmarkEnd w:id="2"/>
    </w:p>
    <w:p w14:paraId="1C4170BB" w14:textId="77777777" w:rsidR="0093672E" w:rsidRDefault="0093672E" w:rsidP="0093672E">
      <w:pPr>
        <w:pStyle w:val="Heading1"/>
      </w:pPr>
      <w:bookmarkStart w:id="3" w:name="_Toc511898776"/>
      <w:r>
        <w:lastRenderedPageBreak/>
        <w:t>Versiebeheer</w:t>
      </w:r>
      <w:bookmarkEnd w:id="3"/>
    </w:p>
    <w:p w14:paraId="158E667D" w14:textId="77777777" w:rsidR="0093672E" w:rsidRPr="0093672E" w:rsidRDefault="0093672E" w:rsidP="0093672E"/>
    <w:tbl>
      <w:tblPr>
        <w:tblStyle w:val="TableGrid"/>
        <w:tblW w:w="0" w:type="auto"/>
        <w:tblLook w:val="04A0" w:firstRow="1" w:lastRow="0" w:firstColumn="1" w:lastColumn="0" w:noHBand="0" w:noVBand="1"/>
      </w:tblPr>
      <w:tblGrid>
        <w:gridCol w:w="988"/>
        <w:gridCol w:w="1559"/>
        <w:gridCol w:w="7337"/>
      </w:tblGrid>
      <w:tr w:rsidR="0093672E" w14:paraId="3D20CD08" w14:textId="77777777" w:rsidTr="0093672E">
        <w:tc>
          <w:tcPr>
            <w:tcW w:w="988" w:type="dxa"/>
          </w:tcPr>
          <w:p w14:paraId="12FE97DD" w14:textId="77777777" w:rsidR="0093672E" w:rsidRPr="0093672E" w:rsidRDefault="0093672E">
            <w:pPr>
              <w:rPr>
                <w:b/>
              </w:rPr>
            </w:pPr>
            <w:r w:rsidRPr="0093672E">
              <w:rPr>
                <w:b/>
              </w:rPr>
              <w:t>Versie</w:t>
            </w:r>
          </w:p>
        </w:tc>
        <w:tc>
          <w:tcPr>
            <w:tcW w:w="1559" w:type="dxa"/>
          </w:tcPr>
          <w:p w14:paraId="4C14B394" w14:textId="77777777" w:rsidR="0093672E" w:rsidRPr="0093672E" w:rsidRDefault="0093672E">
            <w:pPr>
              <w:rPr>
                <w:b/>
              </w:rPr>
            </w:pPr>
            <w:r w:rsidRPr="0093672E">
              <w:rPr>
                <w:b/>
              </w:rPr>
              <w:t>Datum</w:t>
            </w:r>
          </w:p>
        </w:tc>
        <w:tc>
          <w:tcPr>
            <w:tcW w:w="7337" w:type="dxa"/>
          </w:tcPr>
          <w:p w14:paraId="513A1ABE" w14:textId="77777777" w:rsidR="0093672E" w:rsidRPr="0093672E" w:rsidRDefault="0093672E">
            <w:pPr>
              <w:rPr>
                <w:b/>
              </w:rPr>
            </w:pPr>
            <w:r w:rsidRPr="0093672E">
              <w:rPr>
                <w:b/>
              </w:rPr>
              <w:t>Beschrijving</w:t>
            </w:r>
          </w:p>
        </w:tc>
      </w:tr>
      <w:tr w:rsidR="0093672E" w14:paraId="4BE5A558" w14:textId="77777777" w:rsidTr="0093672E">
        <w:tc>
          <w:tcPr>
            <w:tcW w:w="988" w:type="dxa"/>
          </w:tcPr>
          <w:p w14:paraId="2E6675DD" w14:textId="77777777" w:rsidR="0093672E" w:rsidRDefault="0093672E">
            <w:r>
              <w:t>0.1</w:t>
            </w:r>
          </w:p>
        </w:tc>
        <w:tc>
          <w:tcPr>
            <w:tcW w:w="1559" w:type="dxa"/>
          </w:tcPr>
          <w:p w14:paraId="2BC45D7A" w14:textId="77777777" w:rsidR="0093672E" w:rsidRDefault="0093672E">
            <w:r>
              <w:t>16-4-2018</w:t>
            </w:r>
          </w:p>
        </w:tc>
        <w:tc>
          <w:tcPr>
            <w:tcW w:w="7337" w:type="dxa"/>
          </w:tcPr>
          <w:p w14:paraId="2742E205" w14:textId="77777777" w:rsidR="0093672E" w:rsidRDefault="0093672E">
            <w:r>
              <w:t>Initiële versie</w:t>
            </w:r>
          </w:p>
        </w:tc>
      </w:tr>
      <w:tr w:rsidR="0093672E" w14:paraId="1923E361" w14:textId="77777777" w:rsidTr="0093672E">
        <w:tc>
          <w:tcPr>
            <w:tcW w:w="988" w:type="dxa"/>
          </w:tcPr>
          <w:p w14:paraId="4404FE68" w14:textId="77777777" w:rsidR="0093672E" w:rsidRDefault="00216F3B">
            <w:r>
              <w:t>1.0</w:t>
            </w:r>
          </w:p>
        </w:tc>
        <w:tc>
          <w:tcPr>
            <w:tcW w:w="1559" w:type="dxa"/>
          </w:tcPr>
          <w:p w14:paraId="0EA0A2AB" w14:textId="77777777" w:rsidR="0093672E" w:rsidRDefault="00D50395">
            <w:r>
              <w:t>18-4-201</w:t>
            </w:r>
            <w:r w:rsidR="00BB6FB9">
              <w:t>8</w:t>
            </w:r>
          </w:p>
        </w:tc>
        <w:tc>
          <w:tcPr>
            <w:tcW w:w="7337" w:type="dxa"/>
          </w:tcPr>
          <w:p w14:paraId="438D2727" w14:textId="77777777" w:rsidR="0093672E" w:rsidRDefault="00216F3B">
            <w:r>
              <w:t>Eerste opzet</w:t>
            </w:r>
          </w:p>
        </w:tc>
      </w:tr>
      <w:tr w:rsidR="0093672E" w14:paraId="192F0DB3" w14:textId="77777777" w:rsidTr="0093672E">
        <w:tc>
          <w:tcPr>
            <w:tcW w:w="988" w:type="dxa"/>
          </w:tcPr>
          <w:p w14:paraId="10D6BC69" w14:textId="3EBD2442" w:rsidR="0093672E" w:rsidRDefault="00847802">
            <w:r>
              <w:t>1.1</w:t>
            </w:r>
          </w:p>
        </w:tc>
        <w:tc>
          <w:tcPr>
            <w:tcW w:w="1559" w:type="dxa"/>
          </w:tcPr>
          <w:p w14:paraId="1906B627" w14:textId="77F9531A" w:rsidR="0093672E" w:rsidRDefault="00847802">
            <w:r>
              <w:t>19-4-2018</w:t>
            </w:r>
          </w:p>
        </w:tc>
        <w:tc>
          <w:tcPr>
            <w:tcW w:w="7337" w:type="dxa"/>
          </w:tcPr>
          <w:p w14:paraId="3186BDE0" w14:textId="3D989C0F" w:rsidR="0093672E" w:rsidRDefault="00847802">
            <w:r>
              <w:t>Document veranderd</w:t>
            </w:r>
          </w:p>
        </w:tc>
      </w:tr>
    </w:tbl>
    <w:p w14:paraId="05065E2D" w14:textId="77777777" w:rsidR="0093672E" w:rsidRDefault="0093672E">
      <w:r>
        <w:br w:type="page"/>
      </w:r>
    </w:p>
    <w:p w14:paraId="60578ADC" w14:textId="77777777" w:rsidR="008422F9" w:rsidRPr="0062699C" w:rsidRDefault="008422F9" w:rsidP="007D6A7D">
      <w:pPr>
        <w:ind w:firstLine="567"/>
        <w:jc w:val="right"/>
      </w:pPr>
    </w:p>
    <w:p w14:paraId="197701B3" w14:textId="77777777" w:rsidR="00595931" w:rsidRPr="009B68A6" w:rsidRDefault="00595931" w:rsidP="00241BB8">
      <w:pPr>
        <w:pStyle w:val="hoofdtitel"/>
        <w:spacing w:before="0" w:after="0"/>
        <w:rPr>
          <w:rFonts w:ascii="Myriad Web Pro" w:hAnsi="Myriad Web Pro" w:cs="Arial"/>
          <w:sz w:val="28"/>
        </w:rPr>
      </w:pPr>
      <w:bookmarkStart w:id="4" w:name="_Toc307303802"/>
      <w:r w:rsidRPr="009B68A6">
        <w:rPr>
          <w:rFonts w:ascii="Myriad Web Pro" w:hAnsi="Myriad Web Pro" w:cs="Arial"/>
          <w:sz w:val="28"/>
        </w:rPr>
        <w:t>Inhoudsopgave</w:t>
      </w:r>
      <w:bookmarkEnd w:id="4"/>
    </w:p>
    <w:sdt>
      <w:sdtPr>
        <w:rPr>
          <w:b w:val="0"/>
          <w:smallCaps w:val="0"/>
          <w:noProof w:val="0"/>
        </w:rPr>
        <w:id w:val="-1657837715"/>
        <w:docPartObj>
          <w:docPartGallery w:val="Table of Contents"/>
          <w:docPartUnique/>
        </w:docPartObj>
      </w:sdtPr>
      <w:sdtEndPr>
        <w:rPr>
          <w:bCs/>
        </w:rPr>
      </w:sdtEndPr>
      <w:sdtContent>
        <w:p w14:paraId="2AD776D2" w14:textId="34FED384" w:rsidR="00296BD3" w:rsidRDefault="00595931">
          <w:pPr>
            <w:pStyle w:val="TOC1"/>
            <w:rPr>
              <w:rFonts w:asciiTheme="minorHAnsi" w:eastAsiaTheme="minorEastAsia" w:hAnsiTheme="minorHAnsi" w:cstheme="minorBidi"/>
              <w:b w:val="0"/>
              <w:smallCaps w:val="0"/>
            </w:rPr>
          </w:pPr>
          <w:r w:rsidRPr="009B68A6">
            <w:fldChar w:fldCharType="begin"/>
          </w:r>
          <w:r w:rsidRPr="002F0192">
            <w:rPr>
              <w:lang w:val="en-GB"/>
            </w:rPr>
            <w:instrText xml:space="preserve"> TOC \o "1-3" \h \z \u </w:instrText>
          </w:r>
          <w:r w:rsidRPr="009B68A6">
            <w:fldChar w:fldCharType="separate"/>
          </w:r>
          <w:hyperlink w:anchor="_Toc511898776" w:history="1">
            <w:r w:rsidR="00296BD3" w:rsidRPr="00680F80">
              <w:rPr>
                <w:rStyle w:val="Hyperlink"/>
              </w:rPr>
              <w:t>1. Versiebeheer</w:t>
            </w:r>
            <w:r w:rsidR="00296BD3">
              <w:rPr>
                <w:webHidden/>
              </w:rPr>
              <w:tab/>
            </w:r>
            <w:r w:rsidR="00296BD3">
              <w:rPr>
                <w:webHidden/>
              </w:rPr>
              <w:fldChar w:fldCharType="begin"/>
            </w:r>
            <w:r w:rsidR="00296BD3">
              <w:rPr>
                <w:webHidden/>
              </w:rPr>
              <w:instrText xml:space="preserve"> PAGEREF _Toc511898776 \h </w:instrText>
            </w:r>
            <w:r w:rsidR="00296BD3">
              <w:rPr>
                <w:webHidden/>
              </w:rPr>
            </w:r>
            <w:r w:rsidR="00296BD3">
              <w:rPr>
                <w:webHidden/>
              </w:rPr>
              <w:fldChar w:fldCharType="separate"/>
            </w:r>
            <w:r w:rsidR="00296BD3">
              <w:rPr>
                <w:webHidden/>
              </w:rPr>
              <w:t>2</w:t>
            </w:r>
            <w:r w:rsidR="00296BD3">
              <w:rPr>
                <w:webHidden/>
              </w:rPr>
              <w:fldChar w:fldCharType="end"/>
            </w:r>
          </w:hyperlink>
        </w:p>
        <w:p w14:paraId="26F61874" w14:textId="32A08DDB" w:rsidR="00296BD3" w:rsidRDefault="00541CEA">
          <w:pPr>
            <w:pStyle w:val="TOC1"/>
            <w:rPr>
              <w:rFonts w:asciiTheme="minorHAnsi" w:eastAsiaTheme="minorEastAsia" w:hAnsiTheme="minorHAnsi" w:cstheme="minorBidi"/>
              <w:b w:val="0"/>
              <w:smallCaps w:val="0"/>
            </w:rPr>
          </w:pPr>
          <w:hyperlink w:anchor="_Toc511898777" w:history="1">
            <w:r w:rsidR="00296BD3" w:rsidRPr="00680F80">
              <w:rPr>
                <w:rStyle w:val="Hyperlink"/>
              </w:rPr>
              <w:t>2. Inleiding</w:t>
            </w:r>
            <w:r w:rsidR="00296BD3">
              <w:rPr>
                <w:webHidden/>
              </w:rPr>
              <w:tab/>
            </w:r>
            <w:r w:rsidR="00296BD3">
              <w:rPr>
                <w:webHidden/>
              </w:rPr>
              <w:fldChar w:fldCharType="begin"/>
            </w:r>
            <w:r w:rsidR="00296BD3">
              <w:rPr>
                <w:webHidden/>
              </w:rPr>
              <w:instrText xml:space="preserve"> PAGEREF _Toc511898777 \h </w:instrText>
            </w:r>
            <w:r w:rsidR="00296BD3">
              <w:rPr>
                <w:webHidden/>
              </w:rPr>
            </w:r>
            <w:r w:rsidR="00296BD3">
              <w:rPr>
                <w:webHidden/>
              </w:rPr>
              <w:fldChar w:fldCharType="separate"/>
            </w:r>
            <w:r w:rsidR="00296BD3">
              <w:rPr>
                <w:webHidden/>
              </w:rPr>
              <w:t>4</w:t>
            </w:r>
            <w:r w:rsidR="00296BD3">
              <w:rPr>
                <w:webHidden/>
              </w:rPr>
              <w:fldChar w:fldCharType="end"/>
            </w:r>
          </w:hyperlink>
        </w:p>
        <w:p w14:paraId="4A14DC87" w14:textId="68EC2065" w:rsidR="00296BD3" w:rsidRDefault="00541CEA">
          <w:pPr>
            <w:pStyle w:val="TOC1"/>
            <w:rPr>
              <w:rFonts w:asciiTheme="minorHAnsi" w:eastAsiaTheme="minorEastAsia" w:hAnsiTheme="minorHAnsi" w:cstheme="minorBidi"/>
              <w:b w:val="0"/>
              <w:smallCaps w:val="0"/>
            </w:rPr>
          </w:pPr>
          <w:hyperlink w:anchor="_Toc511898778" w:history="1">
            <w:r w:rsidR="00296BD3" w:rsidRPr="00680F80">
              <w:rPr>
                <w:rStyle w:val="Hyperlink"/>
              </w:rPr>
              <w:t>3. Begrippen lijst</w:t>
            </w:r>
            <w:r w:rsidR="00296BD3">
              <w:rPr>
                <w:webHidden/>
              </w:rPr>
              <w:tab/>
            </w:r>
            <w:r w:rsidR="00296BD3">
              <w:rPr>
                <w:webHidden/>
              </w:rPr>
              <w:fldChar w:fldCharType="begin"/>
            </w:r>
            <w:r w:rsidR="00296BD3">
              <w:rPr>
                <w:webHidden/>
              </w:rPr>
              <w:instrText xml:space="preserve"> PAGEREF _Toc511898778 \h </w:instrText>
            </w:r>
            <w:r w:rsidR="00296BD3">
              <w:rPr>
                <w:webHidden/>
              </w:rPr>
            </w:r>
            <w:r w:rsidR="00296BD3">
              <w:rPr>
                <w:webHidden/>
              </w:rPr>
              <w:fldChar w:fldCharType="separate"/>
            </w:r>
            <w:r w:rsidR="00296BD3">
              <w:rPr>
                <w:webHidden/>
              </w:rPr>
              <w:t>4</w:t>
            </w:r>
            <w:r w:rsidR="00296BD3">
              <w:rPr>
                <w:webHidden/>
              </w:rPr>
              <w:fldChar w:fldCharType="end"/>
            </w:r>
          </w:hyperlink>
        </w:p>
        <w:p w14:paraId="1D5CFE56" w14:textId="0F7A0F8B" w:rsidR="00296BD3" w:rsidRDefault="00541CEA">
          <w:pPr>
            <w:pStyle w:val="TOC1"/>
            <w:rPr>
              <w:rFonts w:asciiTheme="minorHAnsi" w:eastAsiaTheme="minorEastAsia" w:hAnsiTheme="minorHAnsi" w:cstheme="minorBidi"/>
              <w:b w:val="0"/>
              <w:smallCaps w:val="0"/>
            </w:rPr>
          </w:pPr>
          <w:hyperlink w:anchor="_Toc511898779" w:history="1">
            <w:r w:rsidR="00296BD3" w:rsidRPr="00680F80">
              <w:rPr>
                <w:rStyle w:val="Hyperlink"/>
              </w:rPr>
              <w:t>4. Voorstellen</w:t>
            </w:r>
            <w:r w:rsidR="00296BD3">
              <w:rPr>
                <w:webHidden/>
              </w:rPr>
              <w:tab/>
            </w:r>
            <w:r w:rsidR="00296BD3">
              <w:rPr>
                <w:webHidden/>
              </w:rPr>
              <w:fldChar w:fldCharType="begin"/>
            </w:r>
            <w:r w:rsidR="00296BD3">
              <w:rPr>
                <w:webHidden/>
              </w:rPr>
              <w:instrText xml:space="preserve"> PAGEREF _Toc511898779 \h </w:instrText>
            </w:r>
            <w:r w:rsidR="00296BD3">
              <w:rPr>
                <w:webHidden/>
              </w:rPr>
            </w:r>
            <w:r w:rsidR="00296BD3">
              <w:rPr>
                <w:webHidden/>
              </w:rPr>
              <w:fldChar w:fldCharType="separate"/>
            </w:r>
            <w:r w:rsidR="00296BD3">
              <w:rPr>
                <w:webHidden/>
              </w:rPr>
              <w:t>5</w:t>
            </w:r>
            <w:r w:rsidR="00296BD3">
              <w:rPr>
                <w:webHidden/>
              </w:rPr>
              <w:fldChar w:fldCharType="end"/>
            </w:r>
          </w:hyperlink>
        </w:p>
        <w:p w14:paraId="1395F42C" w14:textId="68D26F32" w:rsidR="00296BD3" w:rsidRDefault="00541CEA">
          <w:pPr>
            <w:pStyle w:val="TOC2"/>
            <w:rPr>
              <w:rFonts w:asciiTheme="minorHAnsi" w:eastAsiaTheme="minorEastAsia" w:hAnsiTheme="minorHAnsi" w:cstheme="minorBidi"/>
              <w:smallCaps w:val="0"/>
              <w:szCs w:val="22"/>
            </w:rPr>
          </w:pPr>
          <w:hyperlink w:anchor="_Toc511898780" w:history="1">
            <w:r w:rsidR="00296BD3" w:rsidRPr="00680F80">
              <w:rPr>
                <w:rStyle w:val="Hyperlink"/>
              </w:rPr>
              <w:t>4.1. Inleiding</w:t>
            </w:r>
            <w:r w:rsidR="00296BD3">
              <w:rPr>
                <w:webHidden/>
              </w:rPr>
              <w:tab/>
            </w:r>
            <w:r w:rsidR="00296BD3">
              <w:rPr>
                <w:webHidden/>
              </w:rPr>
              <w:fldChar w:fldCharType="begin"/>
            </w:r>
            <w:r w:rsidR="00296BD3">
              <w:rPr>
                <w:webHidden/>
              </w:rPr>
              <w:instrText xml:space="preserve"> PAGEREF _Toc511898780 \h </w:instrText>
            </w:r>
            <w:r w:rsidR="00296BD3">
              <w:rPr>
                <w:webHidden/>
              </w:rPr>
            </w:r>
            <w:r w:rsidR="00296BD3">
              <w:rPr>
                <w:webHidden/>
              </w:rPr>
              <w:fldChar w:fldCharType="separate"/>
            </w:r>
            <w:r w:rsidR="00296BD3">
              <w:rPr>
                <w:webHidden/>
              </w:rPr>
              <w:t>5</w:t>
            </w:r>
            <w:r w:rsidR="00296BD3">
              <w:rPr>
                <w:webHidden/>
              </w:rPr>
              <w:fldChar w:fldCharType="end"/>
            </w:r>
          </w:hyperlink>
        </w:p>
        <w:p w14:paraId="7AC50809" w14:textId="06BF5215" w:rsidR="00296BD3" w:rsidRDefault="00541CEA">
          <w:pPr>
            <w:pStyle w:val="TOC2"/>
            <w:rPr>
              <w:rFonts w:asciiTheme="minorHAnsi" w:eastAsiaTheme="minorEastAsia" w:hAnsiTheme="minorHAnsi" w:cstheme="minorBidi"/>
              <w:smallCaps w:val="0"/>
              <w:szCs w:val="22"/>
            </w:rPr>
          </w:pPr>
          <w:hyperlink w:anchor="_Toc511898781" w:history="1">
            <w:r w:rsidR="00296BD3" w:rsidRPr="00680F80">
              <w:rPr>
                <w:rStyle w:val="Hyperlink"/>
              </w:rPr>
              <w:t>4.2. Route in de object tree</w:t>
            </w:r>
            <w:r w:rsidR="00296BD3">
              <w:rPr>
                <w:webHidden/>
              </w:rPr>
              <w:tab/>
            </w:r>
            <w:r w:rsidR="00296BD3">
              <w:rPr>
                <w:webHidden/>
              </w:rPr>
              <w:fldChar w:fldCharType="begin"/>
            </w:r>
            <w:r w:rsidR="00296BD3">
              <w:rPr>
                <w:webHidden/>
              </w:rPr>
              <w:instrText xml:space="preserve"> PAGEREF _Toc511898781 \h </w:instrText>
            </w:r>
            <w:r w:rsidR="00296BD3">
              <w:rPr>
                <w:webHidden/>
              </w:rPr>
            </w:r>
            <w:r w:rsidR="00296BD3">
              <w:rPr>
                <w:webHidden/>
              </w:rPr>
              <w:fldChar w:fldCharType="separate"/>
            </w:r>
            <w:r w:rsidR="00296BD3">
              <w:rPr>
                <w:webHidden/>
              </w:rPr>
              <w:t>6</w:t>
            </w:r>
            <w:r w:rsidR="00296BD3">
              <w:rPr>
                <w:webHidden/>
              </w:rPr>
              <w:fldChar w:fldCharType="end"/>
            </w:r>
          </w:hyperlink>
        </w:p>
        <w:p w14:paraId="73D2291E" w14:textId="39ED5172" w:rsidR="00296BD3" w:rsidRDefault="00541CEA">
          <w:pPr>
            <w:pStyle w:val="TOC3"/>
            <w:rPr>
              <w:rFonts w:asciiTheme="minorHAnsi" w:eastAsiaTheme="minorEastAsia" w:hAnsiTheme="minorHAnsi" w:cstheme="minorBidi"/>
            </w:rPr>
          </w:pPr>
          <w:hyperlink w:anchor="_Toc511898782" w:history="1">
            <w:r w:rsidR="00296BD3" w:rsidRPr="00680F80">
              <w:rPr>
                <w:rStyle w:val="Hyperlink"/>
              </w:rPr>
              <w:t>4.2.1. Beschrijving</w:t>
            </w:r>
            <w:r w:rsidR="00296BD3">
              <w:rPr>
                <w:webHidden/>
              </w:rPr>
              <w:tab/>
            </w:r>
            <w:r w:rsidR="00296BD3">
              <w:rPr>
                <w:webHidden/>
              </w:rPr>
              <w:fldChar w:fldCharType="begin"/>
            </w:r>
            <w:r w:rsidR="00296BD3">
              <w:rPr>
                <w:webHidden/>
              </w:rPr>
              <w:instrText xml:space="preserve"> PAGEREF _Toc511898782 \h </w:instrText>
            </w:r>
            <w:r w:rsidR="00296BD3">
              <w:rPr>
                <w:webHidden/>
              </w:rPr>
            </w:r>
            <w:r w:rsidR="00296BD3">
              <w:rPr>
                <w:webHidden/>
              </w:rPr>
              <w:fldChar w:fldCharType="separate"/>
            </w:r>
            <w:r w:rsidR="00296BD3">
              <w:rPr>
                <w:webHidden/>
              </w:rPr>
              <w:t>6</w:t>
            </w:r>
            <w:r w:rsidR="00296BD3">
              <w:rPr>
                <w:webHidden/>
              </w:rPr>
              <w:fldChar w:fldCharType="end"/>
            </w:r>
          </w:hyperlink>
        </w:p>
        <w:p w14:paraId="60805ACF" w14:textId="43145955" w:rsidR="00296BD3" w:rsidRDefault="00541CEA">
          <w:pPr>
            <w:pStyle w:val="TOC3"/>
            <w:rPr>
              <w:rFonts w:asciiTheme="minorHAnsi" w:eastAsiaTheme="minorEastAsia" w:hAnsiTheme="minorHAnsi" w:cstheme="minorBidi"/>
            </w:rPr>
          </w:pPr>
          <w:hyperlink w:anchor="_Toc511898783" w:history="1">
            <w:r w:rsidR="00296BD3" w:rsidRPr="00680F80">
              <w:rPr>
                <w:rStyle w:val="Hyperlink"/>
              </w:rPr>
              <w:t>4.2.2. Waar in de code</w:t>
            </w:r>
            <w:r w:rsidR="00296BD3">
              <w:rPr>
                <w:webHidden/>
              </w:rPr>
              <w:tab/>
            </w:r>
            <w:r w:rsidR="00296BD3">
              <w:rPr>
                <w:webHidden/>
              </w:rPr>
              <w:fldChar w:fldCharType="begin"/>
            </w:r>
            <w:r w:rsidR="00296BD3">
              <w:rPr>
                <w:webHidden/>
              </w:rPr>
              <w:instrText xml:space="preserve"> PAGEREF _Toc511898783 \h </w:instrText>
            </w:r>
            <w:r w:rsidR="00296BD3">
              <w:rPr>
                <w:webHidden/>
              </w:rPr>
            </w:r>
            <w:r w:rsidR="00296BD3">
              <w:rPr>
                <w:webHidden/>
              </w:rPr>
              <w:fldChar w:fldCharType="separate"/>
            </w:r>
            <w:r w:rsidR="00296BD3">
              <w:rPr>
                <w:webHidden/>
              </w:rPr>
              <w:t>6</w:t>
            </w:r>
            <w:r w:rsidR="00296BD3">
              <w:rPr>
                <w:webHidden/>
              </w:rPr>
              <w:fldChar w:fldCharType="end"/>
            </w:r>
          </w:hyperlink>
        </w:p>
        <w:p w14:paraId="37289B3B" w14:textId="05A6E48A" w:rsidR="00296BD3" w:rsidRDefault="00541CEA">
          <w:pPr>
            <w:pStyle w:val="TOC3"/>
            <w:rPr>
              <w:rFonts w:asciiTheme="minorHAnsi" w:eastAsiaTheme="minorEastAsia" w:hAnsiTheme="minorHAnsi" w:cstheme="minorBidi"/>
            </w:rPr>
          </w:pPr>
          <w:hyperlink w:anchor="_Toc511898784" w:history="1">
            <w:r w:rsidR="00296BD3" w:rsidRPr="00680F80">
              <w:rPr>
                <w:rStyle w:val="Hyperlink"/>
              </w:rPr>
              <w:t>4.2.3. Aanbeveling</w:t>
            </w:r>
            <w:r w:rsidR="00296BD3">
              <w:rPr>
                <w:webHidden/>
              </w:rPr>
              <w:tab/>
            </w:r>
            <w:r w:rsidR="00296BD3">
              <w:rPr>
                <w:webHidden/>
              </w:rPr>
              <w:fldChar w:fldCharType="begin"/>
            </w:r>
            <w:r w:rsidR="00296BD3">
              <w:rPr>
                <w:webHidden/>
              </w:rPr>
              <w:instrText xml:space="preserve"> PAGEREF _Toc511898784 \h </w:instrText>
            </w:r>
            <w:r w:rsidR="00296BD3">
              <w:rPr>
                <w:webHidden/>
              </w:rPr>
            </w:r>
            <w:r w:rsidR="00296BD3">
              <w:rPr>
                <w:webHidden/>
              </w:rPr>
              <w:fldChar w:fldCharType="separate"/>
            </w:r>
            <w:r w:rsidR="00296BD3">
              <w:rPr>
                <w:webHidden/>
              </w:rPr>
              <w:t>6</w:t>
            </w:r>
            <w:r w:rsidR="00296BD3">
              <w:rPr>
                <w:webHidden/>
              </w:rPr>
              <w:fldChar w:fldCharType="end"/>
            </w:r>
          </w:hyperlink>
        </w:p>
        <w:p w14:paraId="2BD7ECB8" w14:textId="1A933041" w:rsidR="00296BD3" w:rsidRDefault="00541CEA">
          <w:pPr>
            <w:pStyle w:val="TOC2"/>
            <w:rPr>
              <w:rFonts w:asciiTheme="minorHAnsi" w:eastAsiaTheme="minorEastAsia" w:hAnsiTheme="minorHAnsi" w:cstheme="minorBidi"/>
              <w:smallCaps w:val="0"/>
              <w:szCs w:val="22"/>
            </w:rPr>
          </w:pPr>
          <w:hyperlink w:anchor="_Toc511898785" w:history="1">
            <w:r w:rsidR="00296BD3" w:rsidRPr="00680F80">
              <w:rPr>
                <w:rStyle w:val="Hyperlink"/>
              </w:rPr>
              <w:t>4.3. Vage Menu items</w:t>
            </w:r>
            <w:r w:rsidR="00296BD3">
              <w:rPr>
                <w:webHidden/>
              </w:rPr>
              <w:tab/>
            </w:r>
            <w:r w:rsidR="00296BD3">
              <w:rPr>
                <w:webHidden/>
              </w:rPr>
              <w:fldChar w:fldCharType="begin"/>
            </w:r>
            <w:r w:rsidR="00296BD3">
              <w:rPr>
                <w:webHidden/>
              </w:rPr>
              <w:instrText xml:space="preserve"> PAGEREF _Toc511898785 \h </w:instrText>
            </w:r>
            <w:r w:rsidR="00296BD3">
              <w:rPr>
                <w:webHidden/>
              </w:rPr>
            </w:r>
            <w:r w:rsidR="00296BD3">
              <w:rPr>
                <w:webHidden/>
              </w:rPr>
              <w:fldChar w:fldCharType="separate"/>
            </w:r>
            <w:r w:rsidR="00296BD3">
              <w:rPr>
                <w:webHidden/>
              </w:rPr>
              <w:t>7</w:t>
            </w:r>
            <w:r w:rsidR="00296BD3">
              <w:rPr>
                <w:webHidden/>
              </w:rPr>
              <w:fldChar w:fldCharType="end"/>
            </w:r>
          </w:hyperlink>
        </w:p>
        <w:p w14:paraId="15A110DC" w14:textId="74FD8D1F" w:rsidR="00296BD3" w:rsidRDefault="00541CEA">
          <w:pPr>
            <w:pStyle w:val="TOC3"/>
            <w:rPr>
              <w:rFonts w:asciiTheme="minorHAnsi" w:eastAsiaTheme="minorEastAsia" w:hAnsiTheme="minorHAnsi" w:cstheme="minorBidi"/>
            </w:rPr>
          </w:pPr>
          <w:hyperlink w:anchor="_Toc511898786" w:history="1">
            <w:r w:rsidR="00296BD3" w:rsidRPr="00680F80">
              <w:rPr>
                <w:rStyle w:val="Hyperlink"/>
              </w:rPr>
              <w:t>4.3.1. Beschrijving</w:t>
            </w:r>
            <w:r w:rsidR="00296BD3">
              <w:rPr>
                <w:webHidden/>
              </w:rPr>
              <w:tab/>
            </w:r>
            <w:r w:rsidR="00296BD3">
              <w:rPr>
                <w:webHidden/>
              </w:rPr>
              <w:fldChar w:fldCharType="begin"/>
            </w:r>
            <w:r w:rsidR="00296BD3">
              <w:rPr>
                <w:webHidden/>
              </w:rPr>
              <w:instrText xml:space="preserve"> PAGEREF _Toc511898786 \h </w:instrText>
            </w:r>
            <w:r w:rsidR="00296BD3">
              <w:rPr>
                <w:webHidden/>
              </w:rPr>
            </w:r>
            <w:r w:rsidR="00296BD3">
              <w:rPr>
                <w:webHidden/>
              </w:rPr>
              <w:fldChar w:fldCharType="separate"/>
            </w:r>
            <w:r w:rsidR="00296BD3">
              <w:rPr>
                <w:webHidden/>
              </w:rPr>
              <w:t>7</w:t>
            </w:r>
            <w:r w:rsidR="00296BD3">
              <w:rPr>
                <w:webHidden/>
              </w:rPr>
              <w:fldChar w:fldCharType="end"/>
            </w:r>
          </w:hyperlink>
        </w:p>
        <w:p w14:paraId="5F107C5F" w14:textId="76A48F69" w:rsidR="00296BD3" w:rsidRDefault="00541CEA">
          <w:pPr>
            <w:pStyle w:val="TOC3"/>
            <w:rPr>
              <w:rFonts w:asciiTheme="minorHAnsi" w:eastAsiaTheme="minorEastAsia" w:hAnsiTheme="minorHAnsi" w:cstheme="minorBidi"/>
            </w:rPr>
          </w:pPr>
          <w:hyperlink w:anchor="_Toc511898787" w:history="1">
            <w:r w:rsidR="00296BD3" w:rsidRPr="00680F80">
              <w:rPr>
                <w:rStyle w:val="Hyperlink"/>
              </w:rPr>
              <w:t>4.3.2. Waar in de code</w:t>
            </w:r>
            <w:r w:rsidR="00296BD3">
              <w:rPr>
                <w:webHidden/>
              </w:rPr>
              <w:tab/>
            </w:r>
            <w:r w:rsidR="00296BD3">
              <w:rPr>
                <w:webHidden/>
              </w:rPr>
              <w:fldChar w:fldCharType="begin"/>
            </w:r>
            <w:r w:rsidR="00296BD3">
              <w:rPr>
                <w:webHidden/>
              </w:rPr>
              <w:instrText xml:space="preserve"> PAGEREF _Toc511898787 \h </w:instrText>
            </w:r>
            <w:r w:rsidR="00296BD3">
              <w:rPr>
                <w:webHidden/>
              </w:rPr>
            </w:r>
            <w:r w:rsidR="00296BD3">
              <w:rPr>
                <w:webHidden/>
              </w:rPr>
              <w:fldChar w:fldCharType="separate"/>
            </w:r>
            <w:r w:rsidR="00296BD3">
              <w:rPr>
                <w:webHidden/>
              </w:rPr>
              <w:t>7</w:t>
            </w:r>
            <w:r w:rsidR="00296BD3">
              <w:rPr>
                <w:webHidden/>
              </w:rPr>
              <w:fldChar w:fldCharType="end"/>
            </w:r>
          </w:hyperlink>
        </w:p>
        <w:p w14:paraId="1680280C" w14:textId="31C9A245" w:rsidR="00296BD3" w:rsidRDefault="00541CEA">
          <w:pPr>
            <w:pStyle w:val="TOC3"/>
            <w:rPr>
              <w:rFonts w:asciiTheme="minorHAnsi" w:eastAsiaTheme="minorEastAsia" w:hAnsiTheme="minorHAnsi" w:cstheme="minorBidi"/>
            </w:rPr>
          </w:pPr>
          <w:hyperlink w:anchor="_Toc511898788" w:history="1">
            <w:r w:rsidR="00296BD3" w:rsidRPr="00680F80">
              <w:rPr>
                <w:rStyle w:val="Hyperlink"/>
              </w:rPr>
              <w:t>4.3.3. Aanbeveling</w:t>
            </w:r>
            <w:r w:rsidR="00296BD3">
              <w:rPr>
                <w:webHidden/>
              </w:rPr>
              <w:tab/>
            </w:r>
            <w:r w:rsidR="00296BD3">
              <w:rPr>
                <w:webHidden/>
              </w:rPr>
              <w:fldChar w:fldCharType="begin"/>
            </w:r>
            <w:r w:rsidR="00296BD3">
              <w:rPr>
                <w:webHidden/>
              </w:rPr>
              <w:instrText xml:space="preserve"> PAGEREF _Toc511898788 \h </w:instrText>
            </w:r>
            <w:r w:rsidR="00296BD3">
              <w:rPr>
                <w:webHidden/>
              </w:rPr>
            </w:r>
            <w:r w:rsidR="00296BD3">
              <w:rPr>
                <w:webHidden/>
              </w:rPr>
              <w:fldChar w:fldCharType="separate"/>
            </w:r>
            <w:r w:rsidR="00296BD3">
              <w:rPr>
                <w:webHidden/>
              </w:rPr>
              <w:t>7</w:t>
            </w:r>
            <w:r w:rsidR="00296BD3">
              <w:rPr>
                <w:webHidden/>
              </w:rPr>
              <w:fldChar w:fldCharType="end"/>
            </w:r>
          </w:hyperlink>
        </w:p>
        <w:p w14:paraId="4D8D1E8A" w14:textId="017C1FB0" w:rsidR="00296BD3" w:rsidRDefault="00541CEA">
          <w:pPr>
            <w:pStyle w:val="TOC2"/>
            <w:rPr>
              <w:rFonts w:asciiTheme="minorHAnsi" w:eastAsiaTheme="minorEastAsia" w:hAnsiTheme="minorHAnsi" w:cstheme="minorBidi"/>
              <w:smallCaps w:val="0"/>
              <w:szCs w:val="22"/>
            </w:rPr>
          </w:pPr>
          <w:hyperlink w:anchor="_Toc511898789" w:history="1">
            <w:r w:rsidR="00296BD3" w:rsidRPr="00680F80">
              <w:rPr>
                <w:rStyle w:val="Hyperlink"/>
              </w:rPr>
              <w:t>4.4. Parameter variabele fout</w:t>
            </w:r>
            <w:r w:rsidR="00296BD3">
              <w:rPr>
                <w:webHidden/>
              </w:rPr>
              <w:tab/>
            </w:r>
            <w:r w:rsidR="00296BD3">
              <w:rPr>
                <w:webHidden/>
              </w:rPr>
              <w:fldChar w:fldCharType="begin"/>
            </w:r>
            <w:r w:rsidR="00296BD3">
              <w:rPr>
                <w:webHidden/>
              </w:rPr>
              <w:instrText xml:space="preserve"> PAGEREF _Toc511898789 \h </w:instrText>
            </w:r>
            <w:r w:rsidR="00296BD3">
              <w:rPr>
                <w:webHidden/>
              </w:rPr>
            </w:r>
            <w:r w:rsidR="00296BD3">
              <w:rPr>
                <w:webHidden/>
              </w:rPr>
              <w:fldChar w:fldCharType="separate"/>
            </w:r>
            <w:r w:rsidR="00296BD3">
              <w:rPr>
                <w:webHidden/>
              </w:rPr>
              <w:t>8</w:t>
            </w:r>
            <w:r w:rsidR="00296BD3">
              <w:rPr>
                <w:webHidden/>
              </w:rPr>
              <w:fldChar w:fldCharType="end"/>
            </w:r>
          </w:hyperlink>
        </w:p>
        <w:p w14:paraId="39D9673B" w14:textId="069920A4" w:rsidR="00296BD3" w:rsidRDefault="00541CEA">
          <w:pPr>
            <w:pStyle w:val="TOC3"/>
            <w:rPr>
              <w:rFonts w:asciiTheme="minorHAnsi" w:eastAsiaTheme="minorEastAsia" w:hAnsiTheme="minorHAnsi" w:cstheme="minorBidi"/>
            </w:rPr>
          </w:pPr>
          <w:hyperlink w:anchor="_Toc511898790" w:history="1">
            <w:r w:rsidR="00296BD3" w:rsidRPr="00680F80">
              <w:rPr>
                <w:rStyle w:val="Hyperlink"/>
              </w:rPr>
              <w:t>4.4.1. Beschrijving</w:t>
            </w:r>
            <w:r w:rsidR="00296BD3">
              <w:rPr>
                <w:webHidden/>
              </w:rPr>
              <w:tab/>
            </w:r>
            <w:r w:rsidR="00296BD3">
              <w:rPr>
                <w:webHidden/>
              </w:rPr>
              <w:fldChar w:fldCharType="begin"/>
            </w:r>
            <w:r w:rsidR="00296BD3">
              <w:rPr>
                <w:webHidden/>
              </w:rPr>
              <w:instrText xml:space="preserve"> PAGEREF _Toc511898790 \h </w:instrText>
            </w:r>
            <w:r w:rsidR="00296BD3">
              <w:rPr>
                <w:webHidden/>
              </w:rPr>
            </w:r>
            <w:r w:rsidR="00296BD3">
              <w:rPr>
                <w:webHidden/>
              </w:rPr>
              <w:fldChar w:fldCharType="separate"/>
            </w:r>
            <w:r w:rsidR="00296BD3">
              <w:rPr>
                <w:webHidden/>
              </w:rPr>
              <w:t>8</w:t>
            </w:r>
            <w:r w:rsidR="00296BD3">
              <w:rPr>
                <w:webHidden/>
              </w:rPr>
              <w:fldChar w:fldCharType="end"/>
            </w:r>
          </w:hyperlink>
        </w:p>
        <w:p w14:paraId="645A06C4" w14:textId="3329F914" w:rsidR="00296BD3" w:rsidRDefault="00541CEA">
          <w:pPr>
            <w:pStyle w:val="TOC3"/>
            <w:rPr>
              <w:rFonts w:asciiTheme="minorHAnsi" w:eastAsiaTheme="minorEastAsia" w:hAnsiTheme="minorHAnsi" w:cstheme="minorBidi"/>
            </w:rPr>
          </w:pPr>
          <w:hyperlink w:anchor="_Toc511898791" w:history="1">
            <w:r w:rsidR="00296BD3" w:rsidRPr="00680F80">
              <w:rPr>
                <w:rStyle w:val="Hyperlink"/>
              </w:rPr>
              <w:t>4.4.2. Waar in de code</w:t>
            </w:r>
            <w:r w:rsidR="00296BD3">
              <w:rPr>
                <w:webHidden/>
              </w:rPr>
              <w:tab/>
            </w:r>
            <w:r w:rsidR="00296BD3">
              <w:rPr>
                <w:webHidden/>
              </w:rPr>
              <w:fldChar w:fldCharType="begin"/>
            </w:r>
            <w:r w:rsidR="00296BD3">
              <w:rPr>
                <w:webHidden/>
              </w:rPr>
              <w:instrText xml:space="preserve"> PAGEREF _Toc511898791 \h </w:instrText>
            </w:r>
            <w:r w:rsidR="00296BD3">
              <w:rPr>
                <w:webHidden/>
              </w:rPr>
            </w:r>
            <w:r w:rsidR="00296BD3">
              <w:rPr>
                <w:webHidden/>
              </w:rPr>
              <w:fldChar w:fldCharType="separate"/>
            </w:r>
            <w:r w:rsidR="00296BD3">
              <w:rPr>
                <w:webHidden/>
              </w:rPr>
              <w:t>8</w:t>
            </w:r>
            <w:r w:rsidR="00296BD3">
              <w:rPr>
                <w:webHidden/>
              </w:rPr>
              <w:fldChar w:fldCharType="end"/>
            </w:r>
          </w:hyperlink>
        </w:p>
        <w:p w14:paraId="6CC28037" w14:textId="670E5C23" w:rsidR="00296BD3" w:rsidRDefault="00541CEA">
          <w:pPr>
            <w:pStyle w:val="TOC3"/>
            <w:rPr>
              <w:rFonts w:asciiTheme="minorHAnsi" w:eastAsiaTheme="minorEastAsia" w:hAnsiTheme="minorHAnsi" w:cstheme="minorBidi"/>
            </w:rPr>
          </w:pPr>
          <w:hyperlink w:anchor="_Toc511898792" w:history="1">
            <w:r w:rsidR="00296BD3" w:rsidRPr="00680F80">
              <w:rPr>
                <w:rStyle w:val="Hyperlink"/>
              </w:rPr>
              <w:t>4.4.3. Aanbeveling</w:t>
            </w:r>
            <w:r w:rsidR="00296BD3">
              <w:rPr>
                <w:webHidden/>
              </w:rPr>
              <w:tab/>
            </w:r>
            <w:r w:rsidR="00296BD3">
              <w:rPr>
                <w:webHidden/>
              </w:rPr>
              <w:fldChar w:fldCharType="begin"/>
            </w:r>
            <w:r w:rsidR="00296BD3">
              <w:rPr>
                <w:webHidden/>
              </w:rPr>
              <w:instrText xml:space="preserve"> PAGEREF _Toc511898792 \h </w:instrText>
            </w:r>
            <w:r w:rsidR="00296BD3">
              <w:rPr>
                <w:webHidden/>
              </w:rPr>
            </w:r>
            <w:r w:rsidR="00296BD3">
              <w:rPr>
                <w:webHidden/>
              </w:rPr>
              <w:fldChar w:fldCharType="separate"/>
            </w:r>
            <w:r w:rsidR="00296BD3">
              <w:rPr>
                <w:webHidden/>
              </w:rPr>
              <w:t>8</w:t>
            </w:r>
            <w:r w:rsidR="00296BD3">
              <w:rPr>
                <w:webHidden/>
              </w:rPr>
              <w:fldChar w:fldCharType="end"/>
            </w:r>
          </w:hyperlink>
        </w:p>
        <w:p w14:paraId="7CBDB736" w14:textId="53F2140B" w:rsidR="00296BD3" w:rsidRDefault="00541CEA">
          <w:pPr>
            <w:pStyle w:val="TOC2"/>
            <w:rPr>
              <w:rFonts w:asciiTheme="minorHAnsi" w:eastAsiaTheme="minorEastAsia" w:hAnsiTheme="minorHAnsi" w:cstheme="minorBidi"/>
              <w:smallCaps w:val="0"/>
              <w:szCs w:val="22"/>
            </w:rPr>
          </w:pPr>
          <w:hyperlink w:anchor="_Toc511898793" w:history="1">
            <w:r w:rsidR="00296BD3" w:rsidRPr="00680F80">
              <w:rPr>
                <w:rStyle w:val="Hyperlink"/>
              </w:rPr>
              <w:t>4.5. Save knop</w:t>
            </w:r>
            <w:r w:rsidR="00296BD3">
              <w:rPr>
                <w:webHidden/>
              </w:rPr>
              <w:tab/>
            </w:r>
            <w:r w:rsidR="00296BD3">
              <w:rPr>
                <w:webHidden/>
              </w:rPr>
              <w:fldChar w:fldCharType="begin"/>
            </w:r>
            <w:r w:rsidR="00296BD3">
              <w:rPr>
                <w:webHidden/>
              </w:rPr>
              <w:instrText xml:space="preserve"> PAGEREF _Toc511898793 \h </w:instrText>
            </w:r>
            <w:r w:rsidR="00296BD3">
              <w:rPr>
                <w:webHidden/>
              </w:rPr>
            </w:r>
            <w:r w:rsidR="00296BD3">
              <w:rPr>
                <w:webHidden/>
              </w:rPr>
              <w:fldChar w:fldCharType="separate"/>
            </w:r>
            <w:r w:rsidR="00296BD3">
              <w:rPr>
                <w:webHidden/>
              </w:rPr>
              <w:t>9</w:t>
            </w:r>
            <w:r w:rsidR="00296BD3">
              <w:rPr>
                <w:webHidden/>
              </w:rPr>
              <w:fldChar w:fldCharType="end"/>
            </w:r>
          </w:hyperlink>
        </w:p>
        <w:p w14:paraId="152A8EED" w14:textId="6D93986B" w:rsidR="00296BD3" w:rsidRDefault="00541CEA">
          <w:pPr>
            <w:pStyle w:val="TOC3"/>
            <w:rPr>
              <w:rFonts w:asciiTheme="minorHAnsi" w:eastAsiaTheme="minorEastAsia" w:hAnsiTheme="minorHAnsi" w:cstheme="minorBidi"/>
            </w:rPr>
          </w:pPr>
          <w:hyperlink w:anchor="_Toc511898794" w:history="1">
            <w:r w:rsidR="00296BD3" w:rsidRPr="00680F80">
              <w:rPr>
                <w:rStyle w:val="Hyperlink"/>
              </w:rPr>
              <w:t>4.5.1. Beschrijving</w:t>
            </w:r>
            <w:r w:rsidR="00296BD3">
              <w:rPr>
                <w:webHidden/>
              </w:rPr>
              <w:tab/>
            </w:r>
            <w:r w:rsidR="00296BD3">
              <w:rPr>
                <w:webHidden/>
              </w:rPr>
              <w:fldChar w:fldCharType="begin"/>
            </w:r>
            <w:r w:rsidR="00296BD3">
              <w:rPr>
                <w:webHidden/>
              </w:rPr>
              <w:instrText xml:space="preserve"> PAGEREF _Toc511898794 \h </w:instrText>
            </w:r>
            <w:r w:rsidR="00296BD3">
              <w:rPr>
                <w:webHidden/>
              </w:rPr>
            </w:r>
            <w:r w:rsidR="00296BD3">
              <w:rPr>
                <w:webHidden/>
              </w:rPr>
              <w:fldChar w:fldCharType="separate"/>
            </w:r>
            <w:r w:rsidR="00296BD3">
              <w:rPr>
                <w:webHidden/>
              </w:rPr>
              <w:t>9</w:t>
            </w:r>
            <w:r w:rsidR="00296BD3">
              <w:rPr>
                <w:webHidden/>
              </w:rPr>
              <w:fldChar w:fldCharType="end"/>
            </w:r>
          </w:hyperlink>
        </w:p>
        <w:p w14:paraId="1CB9DAC3" w14:textId="76F08E19" w:rsidR="00296BD3" w:rsidRDefault="00541CEA">
          <w:pPr>
            <w:pStyle w:val="TOC3"/>
            <w:rPr>
              <w:rFonts w:asciiTheme="minorHAnsi" w:eastAsiaTheme="minorEastAsia" w:hAnsiTheme="minorHAnsi" w:cstheme="minorBidi"/>
            </w:rPr>
          </w:pPr>
          <w:hyperlink w:anchor="_Toc511898795" w:history="1">
            <w:r w:rsidR="00296BD3" w:rsidRPr="00680F80">
              <w:rPr>
                <w:rStyle w:val="Hyperlink"/>
              </w:rPr>
              <w:t>4.5.2. Waar in de code</w:t>
            </w:r>
            <w:r w:rsidR="00296BD3">
              <w:rPr>
                <w:webHidden/>
              </w:rPr>
              <w:tab/>
            </w:r>
            <w:r w:rsidR="00296BD3">
              <w:rPr>
                <w:webHidden/>
              </w:rPr>
              <w:fldChar w:fldCharType="begin"/>
            </w:r>
            <w:r w:rsidR="00296BD3">
              <w:rPr>
                <w:webHidden/>
              </w:rPr>
              <w:instrText xml:space="preserve"> PAGEREF _Toc511898795 \h </w:instrText>
            </w:r>
            <w:r w:rsidR="00296BD3">
              <w:rPr>
                <w:webHidden/>
              </w:rPr>
            </w:r>
            <w:r w:rsidR="00296BD3">
              <w:rPr>
                <w:webHidden/>
              </w:rPr>
              <w:fldChar w:fldCharType="separate"/>
            </w:r>
            <w:r w:rsidR="00296BD3">
              <w:rPr>
                <w:webHidden/>
              </w:rPr>
              <w:t>9</w:t>
            </w:r>
            <w:r w:rsidR="00296BD3">
              <w:rPr>
                <w:webHidden/>
              </w:rPr>
              <w:fldChar w:fldCharType="end"/>
            </w:r>
          </w:hyperlink>
        </w:p>
        <w:p w14:paraId="210A3B51" w14:textId="784A4DBA" w:rsidR="00296BD3" w:rsidRDefault="00541CEA">
          <w:pPr>
            <w:pStyle w:val="TOC3"/>
            <w:rPr>
              <w:rFonts w:asciiTheme="minorHAnsi" w:eastAsiaTheme="minorEastAsia" w:hAnsiTheme="minorHAnsi" w:cstheme="minorBidi"/>
            </w:rPr>
          </w:pPr>
          <w:hyperlink w:anchor="_Toc511898796" w:history="1">
            <w:r w:rsidR="00296BD3" w:rsidRPr="00680F80">
              <w:rPr>
                <w:rStyle w:val="Hyperlink"/>
              </w:rPr>
              <w:t>4.5.3. Aanbeveling</w:t>
            </w:r>
            <w:r w:rsidR="00296BD3">
              <w:rPr>
                <w:webHidden/>
              </w:rPr>
              <w:tab/>
            </w:r>
            <w:r w:rsidR="00296BD3">
              <w:rPr>
                <w:webHidden/>
              </w:rPr>
              <w:fldChar w:fldCharType="begin"/>
            </w:r>
            <w:r w:rsidR="00296BD3">
              <w:rPr>
                <w:webHidden/>
              </w:rPr>
              <w:instrText xml:space="preserve"> PAGEREF _Toc511898796 \h </w:instrText>
            </w:r>
            <w:r w:rsidR="00296BD3">
              <w:rPr>
                <w:webHidden/>
              </w:rPr>
            </w:r>
            <w:r w:rsidR="00296BD3">
              <w:rPr>
                <w:webHidden/>
              </w:rPr>
              <w:fldChar w:fldCharType="separate"/>
            </w:r>
            <w:r w:rsidR="00296BD3">
              <w:rPr>
                <w:webHidden/>
              </w:rPr>
              <w:t>9</w:t>
            </w:r>
            <w:r w:rsidR="00296BD3">
              <w:rPr>
                <w:webHidden/>
              </w:rPr>
              <w:fldChar w:fldCharType="end"/>
            </w:r>
          </w:hyperlink>
        </w:p>
        <w:p w14:paraId="2092490D" w14:textId="3FC5C42C" w:rsidR="00296BD3" w:rsidRDefault="00541CEA">
          <w:pPr>
            <w:pStyle w:val="TOC1"/>
            <w:rPr>
              <w:rFonts w:asciiTheme="minorHAnsi" w:eastAsiaTheme="minorEastAsia" w:hAnsiTheme="minorHAnsi" w:cstheme="minorBidi"/>
              <w:b w:val="0"/>
              <w:smallCaps w:val="0"/>
            </w:rPr>
          </w:pPr>
          <w:hyperlink w:anchor="_Toc511898797" w:history="1">
            <w:r w:rsidR="00296BD3" w:rsidRPr="00680F80">
              <w:rPr>
                <w:rStyle w:val="Hyperlink"/>
              </w:rPr>
              <w:t>5. Voorstellen waar niet meer aan begonnen gaat worden</w:t>
            </w:r>
            <w:r w:rsidR="00296BD3">
              <w:rPr>
                <w:webHidden/>
              </w:rPr>
              <w:tab/>
            </w:r>
            <w:r w:rsidR="00296BD3">
              <w:rPr>
                <w:webHidden/>
              </w:rPr>
              <w:fldChar w:fldCharType="begin"/>
            </w:r>
            <w:r w:rsidR="00296BD3">
              <w:rPr>
                <w:webHidden/>
              </w:rPr>
              <w:instrText xml:space="preserve"> PAGEREF _Toc511898797 \h </w:instrText>
            </w:r>
            <w:r w:rsidR="00296BD3">
              <w:rPr>
                <w:webHidden/>
              </w:rPr>
            </w:r>
            <w:r w:rsidR="00296BD3">
              <w:rPr>
                <w:webHidden/>
              </w:rPr>
              <w:fldChar w:fldCharType="separate"/>
            </w:r>
            <w:r w:rsidR="00296BD3">
              <w:rPr>
                <w:webHidden/>
              </w:rPr>
              <w:t>10</w:t>
            </w:r>
            <w:r w:rsidR="00296BD3">
              <w:rPr>
                <w:webHidden/>
              </w:rPr>
              <w:fldChar w:fldCharType="end"/>
            </w:r>
          </w:hyperlink>
        </w:p>
        <w:p w14:paraId="27093B29" w14:textId="5A9591B6" w:rsidR="00296BD3" w:rsidRDefault="00541CEA">
          <w:pPr>
            <w:pStyle w:val="TOC2"/>
            <w:rPr>
              <w:rFonts w:asciiTheme="minorHAnsi" w:eastAsiaTheme="minorEastAsia" w:hAnsiTheme="minorHAnsi" w:cstheme="minorBidi"/>
              <w:smallCaps w:val="0"/>
              <w:szCs w:val="22"/>
            </w:rPr>
          </w:pPr>
          <w:hyperlink w:anchor="_Toc511898798" w:history="1">
            <w:r w:rsidR="00296BD3" w:rsidRPr="00680F80">
              <w:rPr>
                <w:rStyle w:val="Hyperlink"/>
              </w:rPr>
              <w:t>5.1. Fouten worden onjuist afgevangen</w:t>
            </w:r>
            <w:r w:rsidR="00296BD3">
              <w:rPr>
                <w:webHidden/>
              </w:rPr>
              <w:tab/>
            </w:r>
            <w:r w:rsidR="00296BD3">
              <w:rPr>
                <w:webHidden/>
              </w:rPr>
              <w:fldChar w:fldCharType="begin"/>
            </w:r>
            <w:r w:rsidR="00296BD3">
              <w:rPr>
                <w:webHidden/>
              </w:rPr>
              <w:instrText xml:space="preserve"> PAGEREF _Toc511898798 \h </w:instrText>
            </w:r>
            <w:r w:rsidR="00296BD3">
              <w:rPr>
                <w:webHidden/>
              </w:rPr>
            </w:r>
            <w:r w:rsidR="00296BD3">
              <w:rPr>
                <w:webHidden/>
              </w:rPr>
              <w:fldChar w:fldCharType="separate"/>
            </w:r>
            <w:r w:rsidR="00296BD3">
              <w:rPr>
                <w:webHidden/>
              </w:rPr>
              <w:t>10</w:t>
            </w:r>
            <w:r w:rsidR="00296BD3">
              <w:rPr>
                <w:webHidden/>
              </w:rPr>
              <w:fldChar w:fldCharType="end"/>
            </w:r>
          </w:hyperlink>
        </w:p>
        <w:p w14:paraId="282F59A8" w14:textId="1342B797" w:rsidR="00296BD3" w:rsidRDefault="00541CEA">
          <w:pPr>
            <w:pStyle w:val="TOC3"/>
            <w:rPr>
              <w:rFonts w:asciiTheme="minorHAnsi" w:eastAsiaTheme="minorEastAsia" w:hAnsiTheme="minorHAnsi" w:cstheme="minorBidi"/>
            </w:rPr>
          </w:pPr>
          <w:hyperlink w:anchor="_Toc511898799" w:history="1">
            <w:r w:rsidR="00296BD3" w:rsidRPr="00680F80">
              <w:rPr>
                <w:rStyle w:val="Hyperlink"/>
              </w:rPr>
              <w:t>5.1.1. Beschrijving</w:t>
            </w:r>
            <w:r w:rsidR="00296BD3">
              <w:rPr>
                <w:webHidden/>
              </w:rPr>
              <w:tab/>
            </w:r>
            <w:r w:rsidR="00296BD3">
              <w:rPr>
                <w:webHidden/>
              </w:rPr>
              <w:fldChar w:fldCharType="begin"/>
            </w:r>
            <w:r w:rsidR="00296BD3">
              <w:rPr>
                <w:webHidden/>
              </w:rPr>
              <w:instrText xml:space="preserve"> PAGEREF _Toc511898799 \h </w:instrText>
            </w:r>
            <w:r w:rsidR="00296BD3">
              <w:rPr>
                <w:webHidden/>
              </w:rPr>
            </w:r>
            <w:r w:rsidR="00296BD3">
              <w:rPr>
                <w:webHidden/>
              </w:rPr>
              <w:fldChar w:fldCharType="separate"/>
            </w:r>
            <w:r w:rsidR="00296BD3">
              <w:rPr>
                <w:webHidden/>
              </w:rPr>
              <w:t>10</w:t>
            </w:r>
            <w:r w:rsidR="00296BD3">
              <w:rPr>
                <w:webHidden/>
              </w:rPr>
              <w:fldChar w:fldCharType="end"/>
            </w:r>
          </w:hyperlink>
        </w:p>
        <w:p w14:paraId="3B8F39A1" w14:textId="23775CED" w:rsidR="00296BD3" w:rsidRDefault="00541CEA">
          <w:pPr>
            <w:pStyle w:val="TOC3"/>
            <w:rPr>
              <w:rFonts w:asciiTheme="minorHAnsi" w:eastAsiaTheme="minorEastAsia" w:hAnsiTheme="minorHAnsi" w:cstheme="minorBidi"/>
            </w:rPr>
          </w:pPr>
          <w:hyperlink w:anchor="_Toc511898800" w:history="1">
            <w:r w:rsidR="00296BD3" w:rsidRPr="00680F80">
              <w:rPr>
                <w:rStyle w:val="Hyperlink"/>
              </w:rPr>
              <w:t>5.1.2. Waar in de code</w:t>
            </w:r>
            <w:r w:rsidR="00296BD3">
              <w:rPr>
                <w:webHidden/>
              </w:rPr>
              <w:tab/>
            </w:r>
            <w:r w:rsidR="00296BD3">
              <w:rPr>
                <w:webHidden/>
              </w:rPr>
              <w:fldChar w:fldCharType="begin"/>
            </w:r>
            <w:r w:rsidR="00296BD3">
              <w:rPr>
                <w:webHidden/>
              </w:rPr>
              <w:instrText xml:space="preserve"> PAGEREF _Toc511898800 \h </w:instrText>
            </w:r>
            <w:r w:rsidR="00296BD3">
              <w:rPr>
                <w:webHidden/>
              </w:rPr>
            </w:r>
            <w:r w:rsidR="00296BD3">
              <w:rPr>
                <w:webHidden/>
              </w:rPr>
              <w:fldChar w:fldCharType="separate"/>
            </w:r>
            <w:r w:rsidR="00296BD3">
              <w:rPr>
                <w:webHidden/>
              </w:rPr>
              <w:t>10</w:t>
            </w:r>
            <w:r w:rsidR="00296BD3">
              <w:rPr>
                <w:webHidden/>
              </w:rPr>
              <w:fldChar w:fldCharType="end"/>
            </w:r>
          </w:hyperlink>
        </w:p>
        <w:p w14:paraId="00A2A6CA" w14:textId="17DC1821" w:rsidR="00296BD3" w:rsidRDefault="00541CEA">
          <w:pPr>
            <w:pStyle w:val="TOC3"/>
            <w:rPr>
              <w:rFonts w:asciiTheme="minorHAnsi" w:eastAsiaTheme="minorEastAsia" w:hAnsiTheme="minorHAnsi" w:cstheme="minorBidi"/>
            </w:rPr>
          </w:pPr>
          <w:hyperlink w:anchor="_Toc511898801" w:history="1">
            <w:r w:rsidR="00296BD3" w:rsidRPr="00680F80">
              <w:rPr>
                <w:rStyle w:val="Hyperlink"/>
              </w:rPr>
              <w:t>5.1.3. Aanbeveling</w:t>
            </w:r>
            <w:r w:rsidR="00296BD3">
              <w:rPr>
                <w:webHidden/>
              </w:rPr>
              <w:tab/>
            </w:r>
            <w:r w:rsidR="00296BD3">
              <w:rPr>
                <w:webHidden/>
              </w:rPr>
              <w:fldChar w:fldCharType="begin"/>
            </w:r>
            <w:r w:rsidR="00296BD3">
              <w:rPr>
                <w:webHidden/>
              </w:rPr>
              <w:instrText xml:space="preserve"> PAGEREF _Toc511898801 \h </w:instrText>
            </w:r>
            <w:r w:rsidR="00296BD3">
              <w:rPr>
                <w:webHidden/>
              </w:rPr>
            </w:r>
            <w:r w:rsidR="00296BD3">
              <w:rPr>
                <w:webHidden/>
              </w:rPr>
              <w:fldChar w:fldCharType="separate"/>
            </w:r>
            <w:r w:rsidR="00296BD3">
              <w:rPr>
                <w:webHidden/>
              </w:rPr>
              <w:t>10</w:t>
            </w:r>
            <w:r w:rsidR="00296BD3">
              <w:rPr>
                <w:webHidden/>
              </w:rPr>
              <w:fldChar w:fldCharType="end"/>
            </w:r>
          </w:hyperlink>
        </w:p>
        <w:p w14:paraId="7AE549ED" w14:textId="4373C2DA" w:rsidR="00296BD3" w:rsidRDefault="00541CEA">
          <w:pPr>
            <w:pStyle w:val="TOC2"/>
            <w:rPr>
              <w:rFonts w:asciiTheme="minorHAnsi" w:eastAsiaTheme="minorEastAsia" w:hAnsiTheme="minorHAnsi" w:cstheme="minorBidi"/>
              <w:smallCaps w:val="0"/>
              <w:szCs w:val="22"/>
            </w:rPr>
          </w:pPr>
          <w:hyperlink w:anchor="_Toc511898802" w:history="1">
            <w:r w:rsidR="00296BD3" w:rsidRPr="00680F80">
              <w:rPr>
                <w:rStyle w:val="Hyperlink"/>
              </w:rPr>
              <w:t>5.2. DAL heeft geen tot weinig structuur</w:t>
            </w:r>
            <w:r w:rsidR="00296BD3">
              <w:rPr>
                <w:webHidden/>
              </w:rPr>
              <w:tab/>
            </w:r>
            <w:r w:rsidR="00296BD3">
              <w:rPr>
                <w:webHidden/>
              </w:rPr>
              <w:fldChar w:fldCharType="begin"/>
            </w:r>
            <w:r w:rsidR="00296BD3">
              <w:rPr>
                <w:webHidden/>
              </w:rPr>
              <w:instrText xml:space="preserve"> PAGEREF _Toc511898802 \h </w:instrText>
            </w:r>
            <w:r w:rsidR="00296BD3">
              <w:rPr>
                <w:webHidden/>
              </w:rPr>
            </w:r>
            <w:r w:rsidR="00296BD3">
              <w:rPr>
                <w:webHidden/>
              </w:rPr>
              <w:fldChar w:fldCharType="separate"/>
            </w:r>
            <w:r w:rsidR="00296BD3">
              <w:rPr>
                <w:webHidden/>
              </w:rPr>
              <w:t>11</w:t>
            </w:r>
            <w:r w:rsidR="00296BD3">
              <w:rPr>
                <w:webHidden/>
              </w:rPr>
              <w:fldChar w:fldCharType="end"/>
            </w:r>
          </w:hyperlink>
        </w:p>
        <w:p w14:paraId="4952124B" w14:textId="7AE99A31" w:rsidR="00296BD3" w:rsidRDefault="00541CEA">
          <w:pPr>
            <w:pStyle w:val="TOC3"/>
            <w:rPr>
              <w:rFonts w:asciiTheme="minorHAnsi" w:eastAsiaTheme="minorEastAsia" w:hAnsiTheme="minorHAnsi" w:cstheme="minorBidi"/>
            </w:rPr>
          </w:pPr>
          <w:hyperlink w:anchor="_Toc511898803" w:history="1">
            <w:r w:rsidR="00296BD3" w:rsidRPr="00680F80">
              <w:rPr>
                <w:rStyle w:val="Hyperlink"/>
              </w:rPr>
              <w:t>5.2.1. Beschrijving</w:t>
            </w:r>
            <w:r w:rsidR="00296BD3">
              <w:rPr>
                <w:webHidden/>
              </w:rPr>
              <w:tab/>
            </w:r>
            <w:r w:rsidR="00296BD3">
              <w:rPr>
                <w:webHidden/>
              </w:rPr>
              <w:fldChar w:fldCharType="begin"/>
            </w:r>
            <w:r w:rsidR="00296BD3">
              <w:rPr>
                <w:webHidden/>
              </w:rPr>
              <w:instrText xml:space="preserve"> PAGEREF _Toc511898803 \h </w:instrText>
            </w:r>
            <w:r w:rsidR="00296BD3">
              <w:rPr>
                <w:webHidden/>
              </w:rPr>
            </w:r>
            <w:r w:rsidR="00296BD3">
              <w:rPr>
                <w:webHidden/>
              </w:rPr>
              <w:fldChar w:fldCharType="separate"/>
            </w:r>
            <w:r w:rsidR="00296BD3">
              <w:rPr>
                <w:webHidden/>
              </w:rPr>
              <w:t>11</w:t>
            </w:r>
            <w:r w:rsidR="00296BD3">
              <w:rPr>
                <w:webHidden/>
              </w:rPr>
              <w:fldChar w:fldCharType="end"/>
            </w:r>
          </w:hyperlink>
        </w:p>
        <w:p w14:paraId="6C949CBD" w14:textId="378007B9" w:rsidR="00296BD3" w:rsidRDefault="00541CEA">
          <w:pPr>
            <w:pStyle w:val="TOC3"/>
            <w:rPr>
              <w:rFonts w:asciiTheme="minorHAnsi" w:eastAsiaTheme="minorEastAsia" w:hAnsiTheme="minorHAnsi" w:cstheme="minorBidi"/>
            </w:rPr>
          </w:pPr>
          <w:hyperlink w:anchor="_Toc511898804" w:history="1">
            <w:r w:rsidR="00296BD3" w:rsidRPr="00680F80">
              <w:rPr>
                <w:rStyle w:val="Hyperlink"/>
              </w:rPr>
              <w:t>5.2.2. Waar in de code</w:t>
            </w:r>
            <w:r w:rsidR="00296BD3">
              <w:rPr>
                <w:webHidden/>
              </w:rPr>
              <w:tab/>
            </w:r>
            <w:r w:rsidR="00296BD3">
              <w:rPr>
                <w:webHidden/>
              </w:rPr>
              <w:fldChar w:fldCharType="begin"/>
            </w:r>
            <w:r w:rsidR="00296BD3">
              <w:rPr>
                <w:webHidden/>
              </w:rPr>
              <w:instrText xml:space="preserve"> PAGEREF _Toc511898804 \h </w:instrText>
            </w:r>
            <w:r w:rsidR="00296BD3">
              <w:rPr>
                <w:webHidden/>
              </w:rPr>
            </w:r>
            <w:r w:rsidR="00296BD3">
              <w:rPr>
                <w:webHidden/>
              </w:rPr>
              <w:fldChar w:fldCharType="separate"/>
            </w:r>
            <w:r w:rsidR="00296BD3">
              <w:rPr>
                <w:webHidden/>
              </w:rPr>
              <w:t>11</w:t>
            </w:r>
            <w:r w:rsidR="00296BD3">
              <w:rPr>
                <w:webHidden/>
              </w:rPr>
              <w:fldChar w:fldCharType="end"/>
            </w:r>
          </w:hyperlink>
        </w:p>
        <w:p w14:paraId="1C4DE22B" w14:textId="50864C47" w:rsidR="00296BD3" w:rsidRDefault="00541CEA">
          <w:pPr>
            <w:pStyle w:val="TOC3"/>
            <w:rPr>
              <w:rFonts w:asciiTheme="minorHAnsi" w:eastAsiaTheme="minorEastAsia" w:hAnsiTheme="minorHAnsi" w:cstheme="minorBidi"/>
            </w:rPr>
          </w:pPr>
          <w:hyperlink w:anchor="_Toc511898805" w:history="1">
            <w:r w:rsidR="00296BD3" w:rsidRPr="00680F80">
              <w:rPr>
                <w:rStyle w:val="Hyperlink"/>
              </w:rPr>
              <w:t>5.2.3. Aanbeveling</w:t>
            </w:r>
            <w:r w:rsidR="00296BD3">
              <w:rPr>
                <w:webHidden/>
              </w:rPr>
              <w:tab/>
            </w:r>
            <w:r w:rsidR="00296BD3">
              <w:rPr>
                <w:webHidden/>
              </w:rPr>
              <w:fldChar w:fldCharType="begin"/>
            </w:r>
            <w:r w:rsidR="00296BD3">
              <w:rPr>
                <w:webHidden/>
              </w:rPr>
              <w:instrText xml:space="preserve"> PAGEREF _Toc511898805 \h </w:instrText>
            </w:r>
            <w:r w:rsidR="00296BD3">
              <w:rPr>
                <w:webHidden/>
              </w:rPr>
            </w:r>
            <w:r w:rsidR="00296BD3">
              <w:rPr>
                <w:webHidden/>
              </w:rPr>
              <w:fldChar w:fldCharType="separate"/>
            </w:r>
            <w:r w:rsidR="00296BD3">
              <w:rPr>
                <w:webHidden/>
              </w:rPr>
              <w:t>11</w:t>
            </w:r>
            <w:r w:rsidR="00296BD3">
              <w:rPr>
                <w:webHidden/>
              </w:rPr>
              <w:fldChar w:fldCharType="end"/>
            </w:r>
          </w:hyperlink>
        </w:p>
        <w:p w14:paraId="72EA477C" w14:textId="3833F8C8" w:rsidR="00296BD3" w:rsidRDefault="00541CEA">
          <w:pPr>
            <w:pStyle w:val="TOC2"/>
            <w:rPr>
              <w:rFonts w:asciiTheme="minorHAnsi" w:eastAsiaTheme="minorEastAsia" w:hAnsiTheme="minorHAnsi" w:cstheme="minorBidi"/>
              <w:smallCaps w:val="0"/>
              <w:szCs w:val="22"/>
            </w:rPr>
          </w:pPr>
          <w:hyperlink w:anchor="_Toc511898806" w:history="1">
            <w:r w:rsidR="00296BD3" w:rsidRPr="00680F80">
              <w:rPr>
                <w:rStyle w:val="Hyperlink"/>
              </w:rPr>
              <w:t>5.3. Klassen zijn niet aan elkaar verbonden</w:t>
            </w:r>
            <w:r w:rsidR="00296BD3">
              <w:rPr>
                <w:webHidden/>
              </w:rPr>
              <w:tab/>
            </w:r>
            <w:r w:rsidR="00296BD3">
              <w:rPr>
                <w:webHidden/>
              </w:rPr>
              <w:fldChar w:fldCharType="begin"/>
            </w:r>
            <w:r w:rsidR="00296BD3">
              <w:rPr>
                <w:webHidden/>
              </w:rPr>
              <w:instrText xml:space="preserve"> PAGEREF _Toc511898806 \h </w:instrText>
            </w:r>
            <w:r w:rsidR="00296BD3">
              <w:rPr>
                <w:webHidden/>
              </w:rPr>
            </w:r>
            <w:r w:rsidR="00296BD3">
              <w:rPr>
                <w:webHidden/>
              </w:rPr>
              <w:fldChar w:fldCharType="separate"/>
            </w:r>
            <w:r w:rsidR="00296BD3">
              <w:rPr>
                <w:webHidden/>
              </w:rPr>
              <w:t>12</w:t>
            </w:r>
            <w:r w:rsidR="00296BD3">
              <w:rPr>
                <w:webHidden/>
              </w:rPr>
              <w:fldChar w:fldCharType="end"/>
            </w:r>
          </w:hyperlink>
        </w:p>
        <w:p w14:paraId="20C56546" w14:textId="401709FE" w:rsidR="00296BD3" w:rsidRDefault="00541CEA">
          <w:pPr>
            <w:pStyle w:val="TOC3"/>
            <w:rPr>
              <w:rFonts w:asciiTheme="minorHAnsi" w:eastAsiaTheme="minorEastAsia" w:hAnsiTheme="minorHAnsi" w:cstheme="minorBidi"/>
            </w:rPr>
          </w:pPr>
          <w:hyperlink w:anchor="_Toc511898807" w:history="1">
            <w:r w:rsidR="00296BD3" w:rsidRPr="00680F80">
              <w:rPr>
                <w:rStyle w:val="Hyperlink"/>
              </w:rPr>
              <w:t>5.3.1. Beschrijving</w:t>
            </w:r>
            <w:r w:rsidR="00296BD3">
              <w:rPr>
                <w:webHidden/>
              </w:rPr>
              <w:tab/>
            </w:r>
            <w:r w:rsidR="00296BD3">
              <w:rPr>
                <w:webHidden/>
              </w:rPr>
              <w:fldChar w:fldCharType="begin"/>
            </w:r>
            <w:r w:rsidR="00296BD3">
              <w:rPr>
                <w:webHidden/>
              </w:rPr>
              <w:instrText xml:space="preserve"> PAGEREF _Toc511898807 \h </w:instrText>
            </w:r>
            <w:r w:rsidR="00296BD3">
              <w:rPr>
                <w:webHidden/>
              </w:rPr>
            </w:r>
            <w:r w:rsidR="00296BD3">
              <w:rPr>
                <w:webHidden/>
              </w:rPr>
              <w:fldChar w:fldCharType="separate"/>
            </w:r>
            <w:r w:rsidR="00296BD3">
              <w:rPr>
                <w:webHidden/>
              </w:rPr>
              <w:t>12</w:t>
            </w:r>
            <w:r w:rsidR="00296BD3">
              <w:rPr>
                <w:webHidden/>
              </w:rPr>
              <w:fldChar w:fldCharType="end"/>
            </w:r>
          </w:hyperlink>
        </w:p>
        <w:p w14:paraId="4FCAE068" w14:textId="3BF41626" w:rsidR="00296BD3" w:rsidRDefault="00541CEA">
          <w:pPr>
            <w:pStyle w:val="TOC3"/>
            <w:rPr>
              <w:rFonts w:asciiTheme="minorHAnsi" w:eastAsiaTheme="minorEastAsia" w:hAnsiTheme="minorHAnsi" w:cstheme="minorBidi"/>
            </w:rPr>
          </w:pPr>
          <w:hyperlink w:anchor="_Toc511898808" w:history="1">
            <w:r w:rsidR="00296BD3" w:rsidRPr="00680F80">
              <w:rPr>
                <w:rStyle w:val="Hyperlink"/>
              </w:rPr>
              <w:t>5.3.2. Waar in de code</w:t>
            </w:r>
            <w:r w:rsidR="00296BD3">
              <w:rPr>
                <w:webHidden/>
              </w:rPr>
              <w:tab/>
            </w:r>
            <w:r w:rsidR="00296BD3">
              <w:rPr>
                <w:webHidden/>
              </w:rPr>
              <w:fldChar w:fldCharType="begin"/>
            </w:r>
            <w:r w:rsidR="00296BD3">
              <w:rPr>
                <w:webHidden/>
              </w:rPr>
              <w:instrText xml:space="preserve"> PAGEREF _Toc511898808 \h </w:instrText>
            </w:r>
            <w:r w:rsidR="00296BD3">
              <w:rPr>
                <w:webHidden/>
              </w:rPr>
            </w:r>
            <w:r w:rsidR="00296BD3">
              <w:rPr>
                <w:webHidden/>
              </w:rPr>
              <w:fldChar w:fldCharType="separate"/>
            </w:r>
            <w:r w:rsidR="00296BD3">
              <w:rPr>
                <w:webHidden/>
              </w:rPr>
              <w:t>12</w:t>
            </w:r>
            <w:r w:rsidR="00296BD3">
              <w:rPr>
                <w:webHidden/>
              </w:rPr>
              <w:fldChar w:fldCharType="end"/>
            </w:r>
          </w:hyperlink>
        </w:p>
        <w:p w14:paraId="350FD58A" w14:textId="1E94106C" w:rsidR="00296BD3" w:rsidRDefault="00541CEA">
          <w:pPr>
            <w:pStyle w:val="TOC3"/>
            <w:rPr>
              <w:rFonts w:asciiTheme="minorHAnsi" w:eastAsiaTheme="minorEastAsia" w:hAnsiTheme="minorHAnsi" w:cstheme="minorBidi"/>
            </w:rPr>
          </w:pPr>
          <w:hyperlink w:anchor="_Toc511898809" w:history="1">
            <w:r w:rsidR="00296BD3" w:rsidRPr="00680F80">
              <w:rPr>
                <w:rStyle w:val="Hyperlink"/>
              </w:rPr>
              <w:t>5.3.3. Aanbeveling</w:t>
            </w:r>
            <w:r w:rsidR="00296BD3">
              <w:rPr>
                <w:webHidden/>
              </w:rPr>
              <w:tab/>
            </w:r>
            <w:r w:rsidR="00296BD3">
              <w:rPr>
                <w:webHidden/>
              </w:rPr>
              <w:fldChar w:fldCharType="begin"/>
            </w:r>
            <w:r w:rsidR="00296BD3">
              <w:rPr>
                <w:webHidden/>
              </w:rPr>
              <w:instrText xml:space="preserve"> PAGEREF _Toc511898809 \h </w:instrText>
            </w:r>
            <w:r w:rsidR="00296BD3">
              <w:rPr>
                <w:webHidden/>
              </w:rPr>
            </w:r>
            <w:r w:rsidR="00296BD3">
              <w:rPr>
                <w:webHidden/>
              </w:rPr>
              <w:fldChar w:fldCharType="separate"/>
            </w:r>
            <w:r w:rsidR="00296BD3">
              <w:rPr>
                <w:webHidden/>
              </w:rPr>
              <w:t>12</w:t>
            </w:r>
            <w:r w:rsidR="00296BD3">
              <w:rPr>
                <w:webHidden/>
              </w:rPr>
              <w:fldChar w:fldCharType="end"/>
            </w:r>
          </w:hyperlink>
        </w:p>
        <w:p w14:paraId="3B7FEE38" w14:textId="6D8F48E6" w:rsidR="00296BD3" w:rsidRDefault="00541CEA">
          <w:pPr>
            <w:pStyle w:val="TOC2"/>
            <w:rPr>
              <w:rFonts w:asciiTheme="minorHAnsi" w:eastAsiaTheme="minorEastAsia" w:hAnsiTheme="minorHAnsi" w:cstheme="minorBidi"/>
              <w:smallCaps w:val="0"/>
              <w:szCs w:val="22"/>
            </w:rPr>
          </w:pPr>
          <w:hyperlink w:anchor="_Toc511898810" w:history="1">
            <w:r w:rsidR="00296BD3" w:rsidRPr="00680F80">
              <w:rPr>
                <w:rStyle w:val="Hyperlink"/>
              </w:rPr>
              <w:t>5.4. Geen MVVM-patroon</w:t>
            </w:r>
            <w:r w:rsidR="00296BD3">
              <w:rPr>
                <w:webHidden/>
              </w:rPr>
              <w:tab/>
            </w:r>
            <w:r w:rsidR="00296BD3">
              <w:rPr>
                <w:webHidden/>
              </w:rPr>
              <w:fldChar w:fldCharType="begin"/>
            </w:r>
            <w:r w:rsidR="00296BD3">
              <w:rPr>
                <w:webHidden/>
              </w:rPr>
              <w:instrText xml:space="preserve"> PAGEREF _Toc511898810 \h </w:instrText>
            </w:r>
            <w:r w:rsidR="00296BD3">
              <w:rPr>
                <w:webHidden/>
              </w:rPr>
            </w:r>
            <w:r w:rsidR="00296BD3">
              <w:rPr>
                <w:webHidden/>
              </w:rPr>
              <w:fldChar w:fldCharType="separate"/>
            </w:r>
            <w:r w:rsidR="00296BD3">
              <w:rPr>
                <w:webHidden/>
              </w:rPr>
              <w:t>13</w:t>
            </w:r>
            <w:r w:rsidR="00296BD3">
              <w:rPr>
                <w:webHidden/>
              </w:rPr>
              <w:fldChar w:fldCharType="end"/>
            </w:r>
          </w:hyperlink>
        </w:p>
        <w:p w14:paraId="35E2A114" w14:textId="5C77BA83" w:rsidR="00296BD3" w:rsidRDefault="00541CEA">
          <w:pPr>
            <w:pStyle w:val="TOC3"/>
            <w:rPr>
              <w:rFonts w:asciiTheme="minorHAnsi" w:eastAsiaTheme="minorEastAsia" w:hAnsiTheme="minorHAnsi" w:cstheme="minorBidi"/>
            </w:rPr>
          </w:pPr>
          <w:hyperlink w:anchor="_Toc511898811" w:history="1">
            <w:r w:rsidR="00296BD3" w:rsidRPr="00680F80">
              <w:rPr>
                <w:rStyle w:val="Hyperlink"/>
              </w:rPr>
              <w:t>5.4.1. Beschrijving</w:t>
            </w:r>
            <w:r w:rsidR="00296BD3">
              <w:rPr>
                <w:webHidden/>
              </w:rPr>
              <w:tab/>
            </w:r>
            <w:r w:rsidR="00296BD3">
              <w:rPr>
                <w:webHidden/>
              </w:rPr>
              <w:fldChar w:fldCharType="begin"/>
            </w:r>
            <w:r w:rsidR="00296BD3">
              <w:rPr>
                <w:webHidden/>
              </w:rPr>
              <w:instrText xml:space="preserve"> PAGEREF _Toc511898811 \h </w:instrText>
            </w:r>
            <w:r w:rsidR="00296BD3">
              <w:rPr>
                <w:webHidden/>
              </w:rPr>
            </w:r>
            <w:r w:rsidR="00296BD3">
              <w:rPr>
                <w:webHidden/>
              </w:rPr>
              <w:fldChar w:fldCharType="separate"/>
            </w:r>
            <w:r w:rsidR="00296BD3">
              <w:rPr>
                <w:webHidden/>
              </w:rPr>
              <w:t>13</w:t>
            </w:r>
            <w:r w:rsidR="00296BD3">
              <w:rPr>
                <w:webHidden/>
              </w:rPr>
              <w:fldChar w:fldCharType="end"/>
            </w:r>
          </w:hyperlink>
        </w:p>
        <w:p w14:paraId="524A41B9" w14:textId="2373F314" w:rsidR="00296BD3" w:rsidRDefault="00541CEA">
          <w:pPr>
            <w:pStyle w:val="TOC3"/>
            <w:rPr>
              <w:rFonts w:asciiTheme="minorHAnsi" w:eastAsiaTheme="minorEastAsia" w:hAnsiTheme="minorHAnsi" w:cstheme="minorBidi"/>
            </w:rPr>
          </w:pPr>
          <w:hyperlink w:anchor="_Toc511898812" w:history="1">
            <w:r w:rsidR="00296BD3" w:rsidRPr="00680F80">
              <w:rPr>
                <w:rStyle w:val="Hyperlink"/>
              </w:rPr>
              <w:t>5.4.2. Waar in de code</w:t>
            </w:r>
            <w:r w:rsidR="00296BD3">
              <w:rPr>
                <w:webHidden/>
              </w:rPr>
              <w:tab/>
            </w:r>
            <w:r w:rsidR="00296BD3">
              <w:rPr>
                <w:webHidden/>
              </w:rPr>
              <w:fldChar w:fldCharType="begin"/>
            </w:r>
            <w:r w:rsidR="00296BD3">
              <w:rPr>
                <w:webHidden/>
              </w:rPr>
              <w:instrText xml:space="preserve"> PAGEREF _Toc511898812 \h </w:instrText>
            </w:r>
            <w:r w:rsidR="00296BD3">
              <w:rPr>
                <w:webHidden/>
              </w:rPr>
            </w:r>
            <w:r w:rsidR="00296BD3">
              <w:rPr>
                <w:webHidden/>
              </w:rPr>
              <w:fldChar w:fldCharType="separate"/>
            </w:r>
            <w:r w:rsidR="00296BD3">
              <w:rPr>
                <w:webHidden/>
              </w:rPr>
              <w:t>13</w:t>
            </w:r>
            <w:r w:rsidR="00296BD3">
              <w:rPr>
                <w:webHidden/>
              </w:rPr>
              <w:fldChar w:fldCharType="end"/>
            </w:r>
          </w:hyperlink>
        </w:p>
        <w:p w14:paraId="05C83EA9" w14:textId="393C9330" w:rsidR="00296BD3" w:rsidRDefault="00541CEA">
          <w:pPr>
            <w:pStyle w:val="TOC3"/>
            <w:rPr>
              <w:rFonts w:asciiTheme="minorHAnsi" w:eastAsiaTheme="minorEastAsia" w:hAnsiTheme="minorHAnsi" w:cstheme="minorBidi"/>
            </w:rPr>
          </w:pPr>
          <w:hyperlink w:anchor="_Toc511898813" w:history="1">
            <w:r w:rsidR="00296BD3" w:rsidRPr="00680F80">
              <w:rPr>
                <w:rStyle w:val="Hyperlink"/>
              </w:rPr>
              <w:t>5.4.3. Aanbeveling</w:t>
            </w:r>
            <w:r w:rsidR="00296BD3">
              <w:rPr>
                <w:webHidden/>
              </w:rPr>
              <w:tab/>
            </w:r>
            <w:r w:rsidR="00296BD3">
              <w:rPr>
                <w:webHidden/>
              </w:rPr>
              <w:fldChar w:fldCharType="begin"/>
            </w:r>
            <w:r w:rsidR="00296BD3">
              <w:rPr>
                <w:webHidden/>
              </w:rPr>
              <w:instrText xml:space="preserve"> PAGEREF _Toc511898813 \h </w:instrText>
            </w:r>
            <w:r w:rsidR="00296BD3">
              <w:rPr>
                <w:webHidden/>
              </w:rPr>
            </w:r>
            <w:r w:rsidR="00296BD3">
              <w:rPr>
                <w:webHidden/>
              </w:rPr>
              <w:fldChar w:fldCharType="separate"/>
            </w:r>
            <w:r w:rsidR="00296BD3">
              <w:rPr>
                <w:webHidden/>
              </w:rPr>
              <w:t>13</w:t>
            </w:r>
            <w:r w:rsidR="00296BD3">
              <w:rPr>
                <w:webHidden/>
              </w:rPr>
              <w:fldChar w:fldCharType="end"/>
            </w:r>
          </w:hyperlink>
        </w:p>
        <w:p w14:paraId="6E1894CF" w14:textId="1A491F34" w:rsidR="00296BD3" w:rsidRDefault="00541CEA">
          <w:pPr>
            <w:pStyle w:val="TOC2"/>
            <w:rPr>
              <w:rFonts w:asciiTheme="minorHAnsi" w:eastAsiaTheme="minorEastAsia" w:hAnsiTheme="minorHAnsi" w:cstheme="minorBidi"/>
              <w:smallCaps w:val="0"/>
              <w:szCs w:val="22"/>
            </w:rPr>
          </w:pPr>
          <w:hyperlink w:anchor="_Toc511898814" w:history="1">
            <w:r w:rsidR="00296BD3" w:rsidRPr="00680F80">
              <w:rPr>
                <w:rStyle w:val="Hyperlink"/>
              </w:rPr>
              <w:t>5.5. Nutteloze XML</w:t>
            </w:r>
            <w:r w:rsidR="00296BD3">
              <w:rPr>
                <w:webHidden/>
              </w:rPr>
              <w:tab/>
            </w:r>
            <w:r w:rsidR="00296BD3">
              <w:rPr>
                <w:webHidden/>
              </w:rPr>
              <w:fldChar w:fldCharType="begin"/>
            </w:r>
            <w:r w:rsidR="00296BD3">
              <w:rPr>
                <w:webHidden/>
              </w:rPr>
              <w:instrText xml:space="preserve"> PAGEREF _Toc511898814 \h </w:instrText>
            </w:r>
            <w:r w:rsidR="00296BD3">
              <w:rPr>
                <w:webHidden/>
              </w:rPr>
            </w:r>
            <w:r w:rsidR="00296BD3">
              <w:rPr>
                <w:webHidden/>
              </w:rPr>
              <w:fldChar w:fldCharType="separate"/>
            </w:r>
            <w:r w:rsidR="00296BD3">
              <w:rPr>
                <w:webHidden/>
              </w:rPr>
              <w:t>14</w:t>
            </w:r>
            <w:r w:rsidR="00296BD3">
              <w:rPr>
                <w:webHidden/>
              </w:rPr>
              <w:fldChar w:fldCharType="end"/>
            </w:r>
          </w:hyperlink>
        </w:p>
        <w:p w14:paraId="4011CAFA" w14:textId="287CA4D7" w:rsidR="00296BD3" w:rsidRDefault="00541CEA">
          <w:pPr>
            <w:pStyle w:val="TOC3"/>
            <w:rPr>
              <w:rFonts w:asciiTheme="minorHAnsi" w:eastAsiaTheme="minorEastAsia" w:hAnsiTheme="minorHAnsi" w:cstheme="minorBidi"/>
            </w:rPr>
          </w:pPr>
          <w:hyperlink w:anchor="_Toc511898815" w:history="1">
            <w:r w:rsidR="00296BD3" w:rsidRPr="00680F80">
              <w:rPr>
                <w:rStyle w:val="Hyperlink"/>
              </w:rPr>
              <w:t>5.5.1. Beschrijving</w:t>
            </w:r>
            <w:r w:rsidR="00296BD3">
              <w:rPr>
                <w:webHidden/>
              </w:rPr>
              <w:tab/>
            </w:r>
            <w:r w:rsidR="00296BD3">
              <w:rPr>
                <w:webHidden/>
              </w:rPr>
              <w:fldChar w:fldCharType="begin"/>
            </w:r>
            <w:r w:rsidR="00296BD3">
              <w:rPr>
                <w:webHidden/>
              </w:rPr>
              <w:instrText xml:space="preserve"> PAGEREF _Toc511898815 \h </w:instrText>
            </w:r>
            <w:r w:rsidR="00296BD3">
              <w:rPr>
                <w:webHidden/>
              </w:rPr>
            </w:r>
            <w:r w:rsidR="00296BD3">
              <w:rPr>
                <w:webHidden/>
              </w:rPr>
              <w:fldChar w:fldCharType="separate"/>
            </w:r>
            <w:r w:rsidR="00296BD3">
              <w:rPr>
                <w:webHidden/>
              </w:rPr>
              <w:t>14</w:t>
            </w:r>
            <w:r w:rsidR="00296BD3">
              <w:rPr>
                <w:webHidden/>
              </w:rPr>
              <w:fldChar w:fldCharType="end"/>
            </w:r>
          </w:hyperlink>
        </w:p>
        <w:p w14:paraId="05A4A361" w14:textId="0C5EF131" w:rsidR="00296BD3" w:rsidRDefault="00541CEA">
          <w:pPr>
            <w:pStyle w:val="TOC3"/>
            <w:rPr>
              <w:rFonts w:asciiTheme="minorHAnsi" w:eastAsiaTheme="minorEastAsia" w:hAnsiTheme="minorHAnsi" w:cstheme="minorBidi"/>
            </w:rPr>
          </w:pPr>
          <w:hyperlink w:anchor="_Toc511898816" w:history="1">
            <w:r w:rsidR="00296BD3" w:rsidRPr="00680F80">
              <w:rPr>
                <w:rStyle w:val="Hyperlink"/>
              </w:rPr>
              <w:t>5.5.2. Waar in de code</w:t>
            </w:r>
            <w:r w:rsidR="00296BD3">
              <w:rPr>
                <w:webHidden/>
              </w:rPr>
              <w:tab/>
            </w:r>
            <w:r w:rsidR="00296BD3">
              <w:rPr>
                <w:webHidden/>
              </w:rPr>
              <w:fldChar w:fldCharType="begin"/>
            </w:r>
            <w:r w:rsidR="00296BD3">
              <w:rPr>
                <w:webHidden/>
              </w:rPr>
              <w:instrText xml:space="preserve"> PAGEREF _Toc511898816 \h </w:instrText>
            </w:r>
            <w:r w:rsidR="00296BD3">
              <w:rPr>
                <w:webHidden/>
              </w:rPr>
            </w:r>
            <w:r w:rsidR="00296BD3">
              <w:rPr>
                <w:webHidden/>
              </w:rPr>
              <w:fldChar w:fldCharType="separate"/>
            </w:r>
            <w:r w:rsidR="00296BD3">
              <w:rPr>
                <w:webHidden/>
              </w:rPr>
              <w:t>14</w:t>
            </w:r>
            <w:r w:rsidR="00296BD3">
              <w:rPr>
                <w:webHidden/>
              </w:rPr>
              <w:fldChar w:fldCharType="end"/>
            </w:r>
          </w:hyperlink>
        </w:p>
        <w:p w14:paraId="181C6974" w14:textId="4AB973B5" w:rsidR="00296BD3" w:rsidRDefault="00541CEA">
          <w:pPr>
            <w:pStyle w:val="TOC3"/>
            <w:rPr>
              <w:rFonts w:asciiTheme="minorHAnsi" w:eastAsiaTheme="minorEastAsia" w:hAnsiTheme="minorHAnsi" w:cstheme="minorBidi"/>
            </w:rPr>
          </w:pPr>
          <w:hyperlink w:anchor="_Toc511898817" w:history="1">
            <w:r w:rsidR="00296BD3" w:rsidRPr="00680F80">
              <w:rPr>
                <w:rStyle w:val="Hyperlink"/>
              </w:rPr>
              <w:t>5.5.3. Aanbeveling</w:t>
            </w:r>
            <w:r w:rsidR="00296BD3">
              <w:rPr>
                <w:webHidden/>
              </w:rPr>
              <w:tab/>
            </w:r>
            <w:r w:rsidR="00296BD3">
              <w:rPr>
                <w:webHidden/>
              </w:rPr>
              <w:fldChar w:fldCharType="begin"/>
            </w:r>
            <w:r w:rsidR="00296BD3">
              <w:rPr>
                <w:webHidden/>
              </w:rPr>
              <w:instrText xml:space="preserve"> PAGEREF _Toc511898817 \h </w:instrText>
            </w:r>
            <w:r w:rsidR="00296BD3">
              <w:rPr>
                <w:webHidden/>
              </w:rPr>
            </w:r>
            <w:r w:rsidR="00296BD3">
              <w:rPr>
                <w:webHidden/>
              </w:rPr>
              <w:fldChar w:fldCharType="separate"/>
            </w:r>
            <w:r w:rsidR="00296BD3">
              <w:rPr>
                <w:webHidden/>
              </w:rPr>
              <w:t>14</w:t>
            </w:r>
            <w:r w:rsidR="00296BD3">
              <w:rPr>
                <w:webHidden/>
              </w:rPr>
              <w:fldChar w:fldCharType="end"/>
            </w:r>
          </w:hyperlink>
        </w:p>
        <w:p w14:paraId="150636DF" w14:textId="3BAB971E" w:rsidR="00296BD3" w:rsidRDefault="00541CEA">
          <w:pPr>
            <w:pStyle w:val="TOC2"/>
            <w:rPr>
              <w:rFonts w:asciiTheme="minorHAnsi" w:eastAsiaTheme="minorEastAsia" w:hAnsiTheme="minorHAnsi" w:cstheme="minorBidi"/>
              <w:smallCaps w:val="0"/>
              <w:szCs w:val="22"/>
            </w:rPr>
          </w:pPr>
          <w:hyperlink w:anchor="_Toc511898818" w:history="1">
            <w:r w:rsidR="00296BD3" w:rsidRPr="00680F80">
              <w:rPr>
                <w:rStyle w:val="Hyperlink"/>
              </w:rPr>
              <w:t>5.6. Business laag GUI-elementen</w:t>
            </w:r>
            <w:r w:rsidR="00296BD3">
              <w:rPr>
                <w:webHidden/>
              </w:rPr>
              <w:tab/>
            </w:r>
            <w:r w:rsidR="00296BD3">
              <w:rPr>
                <w:webHidden/>
              </w:rPr>
              <w:fldChar w:fldCharType="begin"/>
            </w:r>
            <w:r w:rsidR="00296BD3">
              <w:rPr>
                <w:webHidden/>
              </w:rPr>
              <w:instrText xml:space="preserve"> PAGEREF _Toc511898818 \h </w:instrText>
            </w:r>
            <w:r w:rsidR="00296BD3">
              <w:rPr>
                <w:webHidden/>
              </w:rPr>
            </w:r>
            <w:r w:rsidR="00296BD3">
              <w:rPr>
                <w:webHidden/>
              </w:rPr>
              <w:fldChar w:fldCharType="separate"/>
            </w:r>
            <w:r w:rsidR="00296BD3">
              <w:rPr>
                <w:webHidden/>
              </w:rPr>
              <w:t>15</w:t>
            </w:r>
            <w:r w:rsidR="00296BD3">
              <w:rPr>
                <w:webHidden/>
              </w:rPr>
              <w:fldChar w:fldCharType="end"/>
            </w:r>
          </w:hyperlink>
        </w:p>
        <w:p w14:paraId="2A73D78A" w14:textId="61800371" w:rsidR="00296BD3" w:rsidRDefault="00541CEA">
          <w:pPr>
            <w:pStyle w:val="TOC3"/>
            <w:rPr>
              <w:rFonts w:asciiTheme="minorHAnsi" w:eastAsiaTheme="minorEastAsia" w:hAnsiTheme="minorHAnsi" w:cstheme="minorBidi"/>
            </w:rPr>
          </w:pPr>
          <w:hyperlink w:anchor="_Toc511898819" w:history="1">
            <w:r w:rsidR="00296BD3" w:rsidRPr="00680F80">
              <w:rPr>
                <w:rStyle w:val="Hyperlink"/>
              </w:rPr>
              <w:t>5.6.1. Beschrijving</w:t>
            </w:r>
            <w:r w:rsidR="00296BD3">
              <w:rPr>
                <w:webHidden/>
              </w:rPr>
              <w:tab/>
            </w:r>
            <w:r w:rsidR="00296BD3">
              <w:rPr>
                <w:webHidden/>
              </w:rPr>
              <w:fldChar w:fldCharType="begin"/>
            </w:r>
            <w:r w:rsidR="00296BD3">
              <w:rPr>
                <w:webHidden/>
              </w:rPr>
              <w:instrText xml:space="preserve"> PAGEREF _Toc511898819 \h </w:instrText>
            </w:r>
            <w:r w:rsidR="00296BD3">
              <w:rPr>
                <w:webHidden/>
              </w:rPr>
            </w:r>
            <w:r w:rsidR="00296BD3">
              <w:rPr>
                <w:webHidden/>
              </w:rPr>
              <w:fldChar w:fldCharType="separate"/>
            </w:r>
            <w:r w:rsidR="00296BD3">
              <w:rPr>
                <w:webHidden/>
              </w:rPr>
              <w:t>15</w:t>
            </w:r>
            <w:r w:rsidR="00296BD3">
              <w:rPr>
                <w:webHidden/>
              </w:rPr>
              <w:fldChar w:fldCharType="end"/>
            </w:r>
          </w:hyperlink>
        </w:p>
        <w:p w14:paraId="39208A65" w14:textId="44AD05EE" w:rsidR="00296BD3" w:rsidRDefault="00541CEA">
          <w:pPr>
            <w:pStyle w:val="TOC3"/>
            <w:rPr>
              <w:rFonts w:asciiTheme="minorHAnsi" w:eastAsiaTheme="minorEastAsia" w:hAnsiTheme="minorHAnsi" w:cstheme="minorBidi"/>
            </w:rPr>
          </w:pPr>
          <w:hyperlink w:anchor="_Toc511898820" w:history="1">
            <w:r w:rsidR="00296BD3" w:rsidRPr="00680F80">
              <w:rPr>
                <w:rStyle w:val="Hyperlink"/>
              </w:rPr>
              <w:t>5.6.2. Waar in de code</w:t>
            </w:r>
            <w:r w:rsidR="00296BD3">
              <w:rPr>
                <w:webHidden/>
              </w:rPr>
              <w:tab/>
            </w:r>
            <w:r w:rsidR="00296BD3">
              <w:rPr>
                <w:webHidden/>
              </w:rPr>
              <w:fldChar w:fldCharType="begin"/>
            </w:r>
            <w:r w:rsidR="00296BD3">
              <w:rPr>
                <w:webHidden/>
              </w:rPr>
              <w:instrText xml:space="preserve"> PAGEREF _Toc511898820 \h </w:instrText>
            </w:r>
            <w:r w:rsidR="00296BD3">
              <w:rPr>
                <w:webHidden/>
              </w:rPr>
            </w:r>
            <w:r w:rsidR="00296BD3">
              <w:rPr>
                <w:webHidden/>
              </w:rPr>
              <w:fldChar w:fldCharType="separate"/>
            </w:r>
            <w:r w:rsidR="00296BD3">
              <w:rPr>
                <w:webHidden/>
              </w:rPr>
              <w:t>15</w:t>
            </w:r>
            <w:r w:rsidR="00296BD3">
              <w:rPr>
                <w:webHidden/>
              </w:rPr>
              <w:fldChar w:fldCharType="end"/>
            </w:r>
          </w:hyperlink>
        </w:p>
        <w:p w14:paraId="306A268D" w14:textId="7026CC51" w:rsidR="00296BD3" w:rsidRDefault="00541CEA">
          <w:pPr>
            <w:pStyle w:val="TOC3"/>
            <w:rPr>
              <w:rFonts w:asciiTheme="minorHAnsi" w:eastAsiaTheme="minorEastAsia" w:hAnsiTheme="minorHAnsi" w:cstheme="minorBidi"/>
            </w:rPr>
          </w:pPr>
          <w:hyperlink w:anchor="_Toc511898821" w:history="1">
            <w:r w:rsidR="00296BD3" w:rsidRPr="00680F80">
              <w:rPr>
                <w:rStyle w:val="Hyperlink"/>
              </w:rPr>
              <w:t>5.6.3. Aanbeveling</w:t>
            </w:r>
            <w:r w:rsidR="00296BD3">
              <w:rPr>
                <w:webHidden/>
              </w:rPr>
              <w:tab/>
            </w:r>
            <w:r w:rsidR="00296BD3">
              <w:rPr>
                <w:webHidden/>
              </w:rPr>
              <w:fldChar w:fldCharType="begin"/>
            </w:r>
            <w:r w:rsidR="00296BD3">
              <w:rPr>
                <w:webHidden/>
              </w:rPr>
              <w:instrText xml:space="preserve"> PAGEREF _Toc511898821 \h </w:instrText>
            </w:r>
            <w:r w:rsidR="00296BD3">
              <w:rPr>
                <w:webHidden/>
              </w:rPr>
            </w:r>
            <w:r w:rsidR="00296BD3">
              <w:rPr>
                <w:webHidden/>
              </w:rPr>
              <w:fldChar w:fldCharType="separate"/>
            </w:r>
            <w:r w:rsidR="00296BD3">
              <w:rPr>
                <w:webHidden/>
              </w:rPr>
              <w:t>15</w:t>
            </w:r>
            <w:r w:rsidR="00296BD3">
              <w:rPr>
                <w:webHidden/>
              </w:rPr>
              <w:fldChar w:fldCharType="end"/>
            </w:r>
          </w:hyperlink>
        </w:p>
        <w:p w14:paraId="7355AB3D" w14:textId="1F7C560D" w:rsidR="00296BD3" w:rsidRDefault="00541CEA">
          <w:pPr>
            <w:pStyle w:val="TOC2"/>
            <w:rPr>
              <w:rFonts w:asciiTheme="minorHAnsi" w:eastAsiaTheme="minorEastAsia" w:hAnsiTheme="minorHAnsi" w:cstheme="minorBidi"/>
              <w:smallCaps w:val="0"/>
              <w:szCs w:val="22"/>
            </w:rPr>
          </w:pPr>
          <w:hyperlink w:anchor="_Toc511898822" w:history="1">
            <w:r w:rsidR="00296BD3" w:rsidRPr="00680F80">
              <w:rPr>
                <w:rStyle w:val="Hyperlink"/>
              </w:rPr>
              <w:t>5.7. SQL-injectie is niet netjes</w:t>
            </w:r>
            <w:r w:rsidR="00296BD3">
              <w:rPr>
                <w:webHidden/>
              </w:rPr>
              <w:tab/>
            </w:r>
            <w:r w:rsidR="00296BD3">
              <w:rPr>
                <w:webHidden/>
              </w:rPr>
              <w:fldChar w:fldCharType="begin"/>
            </w:r>
            <w:r w:rsidR="00296BD3">
              <w:rPr>
                <w:webHidden/>
              </w:rPr>
              <w:instrText xml:space="preserve"> PAGEREF _Toc511898822 \h </w:instrText>
            </w:r>
            <w:r w:rsidR="00296BD3">
              <w:rPr>
                <w:webHidden/>
              </w:rPr>
            </w:r>
            <w:r w:rsidR="00296BD3">
              <w:rPr>
                <w:webHidden/>
              </w:rPr>
              <w:fldChar w:fldCharType="separate"/>
            </w:r>
            <w:r w:rsidR="00296BD3">
              <w:rPr>
                <w:webHidden/>
              </w:rPr>
              <w:t>16</w:t>
            </w:r>
            <w:r w:rsidR="00296BD3">
              <w:rPr>
                <w:webHidden/>
              </w:rPr>
              <w:fldChar w:fldCharType="end"/>
            </w:r>
          </w:hyperlink>
        </w:p>
        <w:p w14:paraId="38972FF5" w14:textId="194E9CDE" w:rsidR="00296BD3" w:rsidRDefault="00541CEA">
          <w:pPr>
            <w:pStyle w:val="TOC3"/>
            <w:rPr>
              <w:rFonts w:asciiTheme="minorHAnsi" w:eastAsiaTheme="minorEastAsia" w:hAnsiTheme="minorHAnsi" w:cstheme="minorBidi"/>
            </w:rPr>
          </w:pPr>
          <w:hyperlink w:anchor="_Toc511898823" w:history="1">
            <w:r w:rsidR="00296BD3" w:rsidRPr="00680F80">
              <w:rPr>
                <w:rStyle w:val="Hyperlink"/>
              </w:rPr>
              <w:t>5.7.1. Beschrijving</w:t>
            </w:r>
            <w:r w:rsidR="00296BD3">
              <w:rPr>
                <w:webHidden/>
              </w:rPr>
              <w:tab/>
            </w:r>
            <w:r w:rsidR="00296BD3">
              <w:rPr>
                <w:webHidden/>
              </w:rPr>
              <w:fldChar w:fldCharType="begin"/>
            </w:r>
            <w:r w:rsidR="00296BD3">
              <w:rPr>
                <w:webHidden/>
              </w:rPr>
              <w:instrText xml:space="preserve"> PAGEREF _Toc511898823 \h </w:instrText>
            </w:r>
            <w:r w:rsidR="00296BD3">
              <w:rPr>
                <w:webHidden/>
              </w:rPr>
            </w:r>
            <w:r w:rsidR="00296BD3">
              <w:rPr>
                <w:webHidden/>
              </w:rPr>
              <w:fldChar w:fldCharType="separate"/>
            </w:r>
            <w:r w:rsidR="00296BD3">
              <w:rPr>
                <w:webHidden/>
              </w:rPr>
              <w:t>16</w:t>
            </w:r>
            <w:r w:rsidR="00296BD3">
              <w:rPr>
                <w:webHidden/>
              </w:rPr>
              <w:fldChar w:fldCharType="end"/>
            </w:r>
          </w:hyperlink>
        </w:p>
        <w:p w14:paraId="1B1799F4" w14:textId="3F7B759D" w:rsidR="00296BD3" w:rsidRDefault="00541CEA">
          <w:pPr>
            <w:pStyle w:val="TOC3"/>
            <w:rPr>
              <w:rFonts w:asciiTheme="minorHAnsi" w:eastAsiaTheme="minorEastAsia" w:hAnsiTheme="minorHAnsi" w:cstheme="minorBidi"/>
            </w:rPr>
          </w:pPr>
          <w:hyperlink w:anchor="_Toc511898824" w:history="1">
            <w:r w:rsidR="00296BD3" w:rsidRPr="00680F80">
              <w:rPr>
                <w:rStyle w:val="Hyperlink"/>
              </w:rPr>
              <w:t>5.7.2. Waar in de code</w:t>
            </w:r>
            <w:r w:rsidR="00296BD3">
              <w:rPr>
                <w:webHidden/>
              </w:rPr>
              <w:tab/>
            </w:r>
            <w:r w:rsidR="00296BD3">
              <w:rPr>
                <w:webHidden/>
              </w:rPr>
              <w:fldChar w:fldCharType="begin"/>
            </w:r>
            <w:r w:rsidR="00296BD3">
              <w:rPr>
                <w:webHidden/>
              </w:rPr>
              <w:instrText xml:space="preserve"> PAGEREF _Toc511898824 \h </w:instrText>
            </w:r>
            <w:r w:rsidR="00296BD3">
              <w:rPr>
                <w:webHidden/>
              </w:rPr>
            </w:r>
            <w:r w:rsidR="00296BD3">
              <w:rPr>
                <w:webHidden/>
              </w:rPr>
              <w:fldChar w:fldCharType="separate"/>
            </w:r>
            <w:r w:rsidR="00296BD3">
              <w:rPr>
                <w:webHidden/>
              </w:rPr>
              <w:t>16</w:t>
            </w:r>
            <w:r w:rsidR="00296BD3">
              <w:rPr>
                <w:webHidden/>
              </w:rPr>
              <w:fldChar w:fldCharType="end"/>
            </w:r>
          </w:hyperlink>
        </w:p>
        <w:p w14:paraId="7379F835" w14:textId="2AF06D09" w:rsidR="00296BD3" w:rsidRDefault="00541CEA">
          <w:pPr>
            <w:pStyle w:val="TOC3"/>
            <w:rPr>
              <w:rFonts w:asciiTheme="minorHAnsi" w:eastAsiaTheme="minorEastAsia" w:hAnsiTheme="minorHAnsi" w:cstheme="minorBidi"/>
            </w:rPr>
          </w:pPr>
          <w:hyperlink w:anchor="_Toc511898825" w:history="1">
            <w:r w:rsidR="00296BD3" w:rsidRPr="00680F80">
              <w:rPr>
                <w:rStyle w:val="Hyperlink"/>
              </w:rPr>
              <w:t>5.7.3. Aanbeveling</w:t>
            </w:r>
            <w:r w:rsidR="00296BD3">
              <w:rPr>
                <w:webHidden/>
              </w:rPr>
              <w:tab/>
            </w:r>
            <w:r w:rsidR="00296BD3">
              <w:rPr>
                <w:webHidden/>
              </w:rPr>
              <w:fldChar w:fldCharType="begin"/>
            </w:r>
            <w:r w:rsidR="00296BD3">
              <w:rPr>
                <w:webHidden/>
              </w:rPr>
              <w:instrText xml:space="preserve"> PAGEREF _Toc511898825 \h </w:instrText>
            </w:r>
            <w:r w:rsidR="00296BD3">
              <w:rPr>
                <w:webHidden/>
              </w:rPr>
            </w:r>
            <w:r w:rsidR="00296BD3">
              <w:rPr>
                <w:webHidden/>
              </w:rPr>
              <w:fldChar w:fldCharType="separate"/>
            </w:r>
            <w:r w:rsidR="00296BD3">
              <w:rPr>
                <w:webHidden/>
              </w:rPr>
              <w:t>16</w:t>
            </w:r>
            <w:r w:rsidR="00296BD3">
              <w:rPr>
                <w:webHidden/>
              </w:rPr>
              <w:fldChar w:fldCharType="end"/>
            </w:r>
          </w:hyperlink>
        </w:p>
        <w:p w14:paraId="29340FE7" w14:textId="15EF2830" w:rsidR="00296BD3" w:rsidRDefault="00541CEA">
          <w:pPr>
            <w:pStyle w:val="TOC1"/>
            <w:rPr>
              <w:rFonts w:asciiTheme="minorHAnsi" w:eastAsiaTheme="minorEastAsia" w:hAnsiTheme="minorHAnsi" w:cstheme="minorBidi"/>
              <w:b w:val="0"/>
              <w:smallCaps w:val="0"/>
            </w:rPr>
          </w:pPr>
          <w:hyperlink w:anchor="_Toc511898826" w:history="1">
            <w:r w:rsidR="00296BD3" w:rsidRPr="00680F80">
              <w:rPr>
                <w:rStyle w:val="Hyperlink"/>
              </w:rPr>
              <w:t>6. Samenvatting</w:t>
            </w:r>
            <w:r w:rsidR="00296BD3">
              <w:rPr>
                <w:webHidden/>
              </w:rPr>
              <w:tab/>
            </w:r>
            <w:r w:rsidR="00296BD3">
              <w:rPr>
                <w:webHidden/>
              </w:rPr>
              <w:fldChar w:fldCharType="begin"/>
            </w:r>
            <w:r w:rsidR="00296BD3">
              <w:rPr>
                <w:webHidden/>
              </w:rPr>
              <w:instrText xml:space="preserve"> PAGEREF _Toc511898826 \h </w:instrText>
            </w:r>
            <w:r w:rsidR="00296BD3">
              <w:rPr>
                <w:webHidden/>
              </w:rPr>
            </w:r>
            <w:r w:rsidR="00296BD3">
              <w:rPr>
                <w:webHidden/>
              </w:rPr>
              <w:fldChar w:fldCharType="separate"/>
            </w:r>
            <w:r w:rsidR="00296BD3">
              <w:rPr>
                <w:webHidden/>
              </w:rPr>
              <w:t>17</w:t>
            </w:r>
            <w:r w:rsidR="00296BD3">
              <w:rPr>
                <w:webHidden/>
              </w:rPr>
              <w:fldChar w:fldCharType="end"/>
            </w:r>
          </w:hyperlink>
        </w:p>
        <w:p w14:paraId="60EDD3E4" w14:textId="711E19FA" w:rsidR="00825084" w:rsidRPr="002F0192" w:rsidRDefault="00595931">
          <w:pPr>
            <w:rPr>
              <w:b/>
              <w:bCs/>
              <w:lang w:val="en-GB"/>
            </w:rPr>
          </w:pPr>
          <w:r w:rsidRPr="009B68A6">
            <w:rPr>
              <w:b/>
              <w:bCs/>
            </w:rPr>
            <w:fldChar w:fldCharType="end"/>
          </w:r>
        </w:p>
        <w:p w14:paraId="1EE6AFCA" w14:textId="77777777" w:rsidR="00595931" w:rsidRDefault="00541CEA"/>
      </w:sdtContent>
    </w:sdt>
    <w:p w14:paraId="12F2A9AF" w14:textId="77777777" w:rsidR="002211C9" w:rsidRDefault="002211C9">
      <w:bookmarkStart w:id="5" w:name="_Toc483012340"/>
      <w:bookmarkStart w:id="6" w:name="_Toc523036245"/>
      <w:bookmarkStart w:id="7" w:name="_Toc523045080"/>
      <w:bookmarkStart w:id="8" w:name="_Toc306788995"/>
      <w:r>
        <w:br w:type="page"/>
      </w:r>
    </w:p>
    <w:p w14:paraId="02645520" w14:textId="77777777" w:rsidR="002F0192" w:rsidRDefault="002211C9" w:rsidP="002211C9">
      <w:pPr>
        <w:pStyle w:val="Heading1"/>
      </w:pPr>
      <w:bookmarkStart w:id="9" w:name="_Toc511898777"/>
      <w:r>
        <w:lastRenderedPageBreak/>
        <w:t>Inleiding</w:t>
      </w:r>
      <w:bookmarkEnd w:id="9"/>
    </w:p>
    <w:p w14:paraId="5E226917" w14:textId="77777777" w:rsidR="0093672E" w:rsidRDefault="00C02D67" w:rsidP="002211C9">
      <w:r>
        <w:t xml:space="preserve">In dit document zal worden beschreven waar de meeste winst op behaald kan worden door refactoren in de applicatie en welke tijd hiervoor nodig is. </w:t>
      </w:r>
    </w:p>
    <w:p w14:paraId="69268799" w14:textId="77777777" w:rsidR="00C02D67" w:rsidRDefault="00C02D67" w:rsidP="002211C9"/>
    <w:p w14:paraId="04937CBE" w14:textId="1701F20E" w:rsidR="00BD523F" w:rsidRDefault="00C16AED">
      <w:r>
        <w:t>Onderaan het document zal een samenvatting/opsomming staan van alle punten. De recommandatie is hier ook bij vermeld.</w:t>
      </w:r>
    </w:p>
    <w:p w14:paraId="29252AA4" w14:textId="77777777" w:rsidR="00BD523F" w:rsidRDefault="00BD523F" w:rsidP="00BD523F">
      <w:pPr>
        <w:pStyle w:val="Heading1"/>
      </w:pPr>
      <w:bookmarkStart w:id="10" w:name="_Toc511898778"/>
      <w:r>
        <w:t>Begrippen lijst</w:t>
      </w:r>
      <w:bookmarkEnd w:id="10"/>
    </w:p>
    <w:tbl>
      <w:tblPr>
        <w:tblStyle w:val="TableGrid"/>
        <w:tblW w:w="0" w:type="auto"/>
        <w:tblLook w:val="04A0" w:firstRow="1" w:lastRow="0" w:firstColumn="1" w:lastColumn="0" w:noHBand="0" w:noVBand="1"/>
      </w:tblPr>
      <w:tblGrid>
        <w:gridCol w:w="1129"/>
        <w:gridCol w:w="8755"/>
      </w:tblGrid>
      <w:tr w:rsidR="00BD523F" w:rsidRPr="00BD523F" w14:paraId="67656096" w14:textId="77777777" w:rsidTr="00BD523F">
        <w:trPr>
          <w:trHeight w:val="369"/>
        </w:trPr>
        <w:tc>
          <w:tcPr>
            <w:tcW w:w="1129" w:type="dxa"/>
          </w:tcPr>
          <w:p w14:paraId="11E1901A" w14:textId="77777777" w:rsidR="00BD523F" w:rsidRPr="00BD523F" w:rsidRDefault="00BD523F" w:rsidP="00BD523F">
            <w:pPr>
              <w:rPr>
                <w:b/>
              </w:rPr>
            </w:pPr>
            <w:r w:rsidRPr="00BD523F">
              <w:rPr>
                <w:b/>
              </w:rPr>
              <w:t>Begrip</w:t>
            </w:r>
          </w:p>
        </w:tc>
        <w:tc>
          <w:tcPr>
            <w:tcW w:w="8755" w:type="dxa"/>
          </w:tcPr>
          <w:p w14:paraId="1561E39B" w14:textId="77777777" w:rsidR="00BD523F" w:rsidRPr="00BD523F" w:rsidRDefault="00BD523F" w:rsidP="00BD523F">
            <w:pPr>
              <w:rPr>
                <w:b/>
              </w:rPr>
            </w:pPr>
            <w:r w:rsidRPr="00BD523F">
              <w:rPr>
                <w:b/>
              </w:rPr>
              <w:t>Beschrijving</w:t>
            </w:r>
          </w:p>
        </w:tc>
      </w:tr>
      <w:tr w:rsidR="00BD523F" w14:paraId="38195922" w14:textId="77777777" w:rsidTr="00BD523F">
        <w:tc>
          <w:tcPr>
            <w:tcW w:w="1129" w:type="dxa"/>
          </w:tcPr>
          <w:p w14:paraId="37374BEF" w14:textId="77777777" w:rsidR="00BD523F" w:rsidRDefault="00BD523F" w:rsidP="00BD523F">
            <w:r>
              <w:t>MVVM</w:t>
            </w:r>
          </w:p>
        </w:tc>
        <w:tc>
          <w:tcPr>
            <w:tcW w:w="8755" w:type="dxa"/>
          </w:tcPr>
          <w:p w14:paraId="5F68E9D0" w14:textId="77777777" w:rsidR="00BD523F" w:rsidRPr="001E33EF" w:rsidRDefault="00BD523F" w:rsidP="00BD523F">
            <w:r>
              <w:t>Model-View-Viewmodel. Een patroon in WPF om GUI laag en Business laag volledig los van elkaar te kunnen bewerken.</w:t>
            </w:r>
          </w:p>
          <w:p w14:paraId="56DEB02C" w14:textId="77777777" w:rsidR="00BD523F" w:rsidRDefault="00BD523F" w:rsidP="00BD523F"/>
        </w:tc>
      </w:tr>
      <w:tr w:rsidR="00BD523F" w14:paraId="496DA533" w14:textId="77777777" w:rsidTr="00BD523F">
        <w:tc>
          <w:tcPr>
            <w:tcW w:w="1129" w:type="dxa"/>
          </w:tcPr>
          <w:p w14:paraId="3F7D3C54" w14:textId="77777777" w:rsidR="00BD523F" w:rsidRDefault="00BD523F" w:rsidP="00BD523F">
            <w:r>
              <w:t>WPF</w:t>
            </w:r>
          </w:p>
        </w:tc>
        <w:tc>
          <w:tcPr>
            <w:tcW w:w="8755" w:type="dxa"/>
          </w:tcPr>
          <w:p w14:paraId="4280273A" w14:textId="77777777" w:rsidR="00BD523F" w:rsidRDefault="00BD523F" w:rsidP="00BD523F">
            <w:r>
              <w:t>Windows Presentation Foundation</w:t>
            </w:r>
          </w:p>
        </w:tc>
      </w:tr>
      <w:tr w:rsidR="00BD523F" w14:paraId="7700F3EE" w14:textId="77777777" w:rsidTr="00BD523F">
        <w:tc>
          <w:tcPr>
            <w:tcW w:w="1129" w:type="dxa"/>
          </w:tcPr>
          <w:p w14:paraId="0E677A29" w14:textId="77777777" w:rsidR="00BD523F" w:rsidRDefault="00BD523F" w:rsidP="00BD523F">
            <w:r>
              <w:t>MVP</w:t>
            </w:r>
          </w:p>
        </w:tc>
        <w:tc>
          <w:tcPr>
            <w:tcW w:w="8755" w:type="dxa"/>
          </w:tcPr>
          <w:p w14:paraId="32C62833" w14:textId="2208DEE3" w:rsidR="00BD523F" w:rsidRDefault="00BD523F" w:rsidP="00BD523F">
            <w:r>
              <w:t xml:space="preserve">Model-View-Presenter. Een patroon die gebruikt wordt in Windows forms applicaties en in de eerste </w:t>
            </w:r>
            <w:r w:rsidR="00D90C4C">
              <w:t>WPF-applicaties</w:t>
            </w:r>
            <w:r>
              <w:t>.</w:t>
            </w:r>
          </w:p>
        </w:tc>
      </w:tr>
    </w:tbl>
    <w:p w14:paraId="7A9AF5A2" w14:textId="77777777" w:rsidR="00625DB6" w:rsidRDefault="00625DB6" w:rsidP="00BD523F">
      <w:r>
        <w:br w:type="page"/>
      </w:r>
    </w:p>
    <w:p w14:paraId="25CE3194" w14:textId="12E35675" w:rsidR="00625DB6" w:rsidRDefault="00847802" w:rsidP="00625DB6">
      <w:pPr>
        <w:pStyle w:val="Heading1"/>
      </w:pPr>
      <w:bookmarkStart w:id="11" w:name="_Toc511898779"/>
      <w:r>
        <w:lastRenderedPageBreak/>
        <w:t>Voorstellen</w:t>
      </w:r>
      <w:bookmarkEnd w:id="11"/>
    </w:p>
    <w:p w14:paraId="7250B9A1" w14:textId="77777777" w:rsidR="00625DB6" w:rsidRDefault="00625DB6" w:rsidP="00625DB6"/>
    <w:p w14:paraId="1DEE3E8A" w14:textId="77777777" w:rsidR="00625DB6" w:rsidRDefault="00625DB6" w:rsidP="00625DB6">
      <w:pPr>
        <w:pStyle w:val="Heading2"/>
      </w:pPr>
      <w:bookmarkStart w:id="12" w:name="_Toc511898780"/>
      <w:r>
        <w:t>Inleiding</w:t>
      </w:r>
      <w:bookmarkEnd w:id="12"/>
    </w:p>
    <w:p w14:paraId="1DF08D1A" w14:textId="0CE0C086" w:rsidR="00C16AED" w:rsidRDefault="00625DB6" w:rsidP="00625DB6">
      <w:r>
        <w:t>In dit hoofdstuk zal worden opgesomd waar knelpunten in de applicatie zitten en w</w:t>
      </w:r>
      <w:r w:rsidR="00C16AED">
        <w:t>at het voorstel is om deze op te lossen</w:t>
      </w:r>
      <w:r>
        <w:t>.</w:t>
      </w:r>
    </w:p>
    <w:p w14:paraId="14507160" w14:textId="77777777" w:rsidR="00A07DF5" w:rsidRDefault="00A07DF5" w:rsidP="00625DB6"/>
    <w:p w14:paraId="6D1A352E" w14:textId="06AA9466" w:rsidR="00A07DF5" w:rsidRDefault="007D3182" w:rsidP="00625DB6">
      <w:r>
        <w:t xml:space="preserve">Er is ook geen documentatie over de structuur beschikbaar. Houd er dus rekening mee dat er op het moment weinig tot geen structuur in de applicatie zit. Verder moet je je </w:t>
      </w:r>
      <w:r w:rsidR="00296BD3">
        <w:t xml:space="preserve">telkens </w:t>
      </w:r>
      <w:r>
        <w:t>afvragen of de applicatie niet vanaf het begin opnieuw gebouwd</w:t>
      </w:r>
      <w:r w:rsidR="001D49BC">
        <w:t xml:space="preserve"> </w:t>
      </w:r>
      <w:r w:rsidR="001D49BC" w:rsidRPr="00C16AED">
        <w:rPr>
          <w:u w:val="single"/>
        </w:rPr>
        <w:t>had</w:t>
      </w:r>
      <w:r>
        <w:t xml:space="preserve"> k</w:t>
      </w:r>
      <w:r w:rsidR="001D49BC">
        <w:t>unnen</w:t>
      </w:r>
      <w:r>
        <w:t xml:space="preserve"> worden.</w:t>
      </w:r>
    </w:p>
    <w:p w14:paraId="21772697" w14:textId="77777777" w:rsidR="00A07DF5" w:rsidRDefault="00A07DF5" w:rsidP="00625DB6"/>
    <w:p w14:paraId="73103283" w14:textId="77777777" w:rsidR="00A07DF5" w:rsidRDefault="00A07DF5" w:rsidP="00625DB6"/>
    <w:p w14:paraId="622F2637" w14:textId="472DA6F4" w:rsidR="00625DB6" w:rsidRDefault="00AB09A4" w:rsidP="00625DB6">
      <w:r>
        <w:br w:type="page"/>
      </w:r>
    </w:p>
    <w:p w14:paraId="157D5BF1" w14:textId="77777777" w:rsidR="00D073D1" w:rsidRDefault="00D073D1" w:rsidP="007D3182">
      <w:pPr>
        <w:pStyle w:val="Heading2"/>
      </w:pPr>
      <w:bookmarkStart w:id="13" w:name="_Toc511898781"/>
      <w:r>
        <w:lastRenderedPageBreak/>
        <w:t>Route in de object tree</w:t>
      </w:r>
      <w:bookmarkEnd w:id="13"/>
    </w:p>
    <w:p w14:paraId="053CF90E" w14:textId="77777777" w:rsidR="00D073D1" w:rsidRPr="00D073D1" w:rsidRDefault="00D073D1" w:rsidP="00D073D1"/>
    <w:p w14:paraId="0F2B5306" w14:textId="77777777" w:rsidR="00D073D1" w:rsidRDefault="00D073D1" w:rsidP="00D073D1">
      <w:pPr>
        <w:pStyle w:val="Heading3"/>
      </w:pPr>
      <w:bookmarkStart w:id="14" w:name="_Toc511898782"/>
      <w:r>
        <w:t>Beschrijving</w:t>
      </w:r>
      <w:bookmarkEnd w:id="14"/>
    </w:p>
    <w:p w14:paraId="0C1CC4DB" w14:textId="77777777" w:rsidR="00D073D1" w:rsidRDefault="00D073D1" w:rsidP="00D073D1">
      <w:r>
        <w:t>Er staat een route kop in de object tree. Het doel hiervan is voor iedereen onduidelijk en kan dus beter weggehaald worden.</w:t>
      </w:r>
    </w:p>
    <w:p w14:paraId="46B8B776" w14:textId="77777777" w:rsidR="00A36F7F" w:rsidRDefault="00A36F7F" w:rsidP="00D073D1"/>
    <w:p w14:paraId="376302A8" w14:textId="71261D7B" w:rsidR="00A36F7F" w:rsidRDefault="00A36F7F" w:rsidP="00D073D1">
      <w:r>
        <w:rPr>
          <w:noProof/>
        </w:rPr>
        <mc:AlternateContent>
          <mc:Choice Requires="wps">
            <w:drawing>
              <wp:anchor distT="0" distB="0" distL="114300" distR="114300" simplePos="0" relativeHeight="251664384" behindDoc="0" locked="0" layoutInCell="1" allowOverlap="1" wp14:editId="01E51D9A">
                <wp:simplePos x="0" y="0"/>
                <wp:positionH relativeFrom="column">
                  <wp:posOffset>635</wp:posOffset>
                </wp:positionH>
                <wp:positionV relativeFrom="paragraph">
                  <wp:posOffset>1527175</wp:posOffset>
                </wp:positionV>
                <wp:extent cx="1686560" cy="933450"/>
                <wp:effectExtent l="0" t="0" r="27940" b="19050"/>
                <wp:wrapNone/>
                <wp:docPr id="4" name="Rectangle 4"/>
                <wp:cNvGraphicFramePr/>
                <a:graphic xmlns:a="http://schemas.openxmlformats.org/drawingml/2006/main">
                  <a:graphicData uri="http://schemas.microsoft.com/office/word/2010/wordprocessingShape">
                    <wps:wsp>
                      <wps:cNvSpPr/>
                      <wps:spPr>
                        <a:xfrm>
                          <a:off x="0" y="0"/>
                          <a:ext cx="1686560" cy="933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3C5EEA" id="Rectangle 4" o:spid="_x0000_s1026" style="position:absolute;margin-left:.05pt;margin-top:120.25pt;width:132.8pt;height:7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" filled="f" strokecolor="red" strokeweight="2pt"/>
            </w:pict>
          </mc:Fallback>
        </mc:AlternateContent>
      </w:r>
      <w:r>
        <w:rPr>
          <w:noProof/>
        </w:rPr>
        <w:drawing>
          <wp:inline distT="0" distB="0" distL="0" distR="0" wp14:anchorId="5CA2CBFD" wp14:editId="329A7B87">
            <wp:extent cx="19145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525" cy="2457450"/>
                    </a:xfrm>
                    <a:prstGeom prst="rect">
                      <a:avLst/>
                    </a:prstGeom>
                  </pic:spPr>
                </pic:pic>
              </a:graphicData>
            </a:graphic>
          </wp:inline>
        </w:drawing>
      </w:r>
    </w:p>
    <w:p w14:paraId="6C69CA3C" w14:textId="77777777" w:rsidR="00A36F7F" w:rsidRDefault="00A36F7F" w:rsidP="00D073D1"/>
    <w:p w14:paraId="31804C85" w14:textId="77777777" w:rsidR="00BB6FB9" w:rsidRPr="00D073D1" w:rsidRDefault="00A36F7F" w:rsidP="00D073D1">
      <w:r>
        <w:t>De aangemaakte routes staan al direct onder de processcell waar ze bij horen. Een extra tak voor deze objecten is vrij overbodig en maakt zaken alleen maar meer complex.</w:t>
      </w:r>
    </w:p>
    <w:p w14:paraId="22045360" w14:textId="77777777" w:rsidR="00D073D1" w:rsidRDefault="00D073D1" w:rsidP="00D073D1"/>
    <w:p w14:paraId="1AFF412D" w14:textId="77777777" w:rsidR="00D073D1" w:rsidRDefault="00D073D1" w:rsidP="00D073D1">
      <w:pPr>
        <w:pStyle w:val="Heading3"/>
      </w:pPr>
      <w:bookmarkStart w:id="15" w:name="_Toc511898783"/>
      <w:r w:rsidRPr="00020F05">
        <w:t>Waar in de code</w:t>
      </w:r>
      <w:bookmarkEnd w:id="15"/>
    </w:p>
    <w:p w14:paraId="4D7410C5" w14:textId="77777777" w:rsidR="00D073D1" w:rsidRPr="00D073D1" w:rsidRDefault="00D073D1" w:rsidP="00D073D1">
      <w:r>
        <w:t>“MainWindow.xaml” en de achterliggende code die het ophaalt.</w:t>
      </w:r>
    </w:p>
    <w:p w14:paraId="78B442F5" w14:textId="77777777" w:rsidR="00D073D1" w:rsidRDefault="00D073D1" w:rsidP="00D073D1"/>
    <w:p w14:paraId="3679B8B3" w14:textId="1761026B" w:rsidR="00D073D1" w:rsidRDefault="00D073D1" w:rsidP="00D073D1">
      <w:pPr>
        <w:pStyle w:val="Heading3"/>
      </w:pPr>
      <w:bookmarkStart w:id="16" w:name="_Toc511898784"/>
      <w:r>
        <w:t>Aanbeveling</w:t>
      </w:r>
      <w:bookmarkEnd w:id="16"/>
    </w:p>
    <w:p w14:paraId="7FA67020" w14:textId="0AE920F2" w:rsidR="00DA5BA3" w:rsidRPr="00DA5BA3" w:rsidRDefault="00DA5BA3" w:rsidP="00DA5BA3">
      <w:r>
        <w:t>De aparte route lijst is nutteloos dus het is goed voor het overzicht van de applicatie als die eruit gehaald wordt.</w:t>
      </w:r>
    </w:p>
    <w:p w14:paraId="76AF8311" w14:textId="080733F5" w:rsidR="006629B7" w:rsidRDefault="006629B7" w:rsidP="006629B7">
      <w:r>
        <w:t xml:space="preserve">Dit is een redelijk eenvoudig om dit uit de </w:t>
      </w:r>
      <w:r w:rsidR="00415A61">
        <w:t xml:space="preserve">applicatie te halen. </w:t>
      </w:r>
      <w:r w:rsidR="00945D3D">
        <w:t xml:space="preserve">Er is hier waarschijnlijk 1 dag voor nodig. </w:t>
      </w:r>
    </w:p>
    <w:p w14:paraId="4B4C6D9C" w14:textId="77777777" w:rsidR="0051767A" w:rsidRDefault="0051767A">
      <w:r>
        <w:br w:type="page"/>
      </w:r>
    </w:p>
    <w:p w14:paraId="2FF623D3" w14:textId="1E2F757E" w:rsidR="00C12D33" w:rsidRDefault="00C12D33" w:rsidP="00C12D33">
      <w:pPr>
        <w:pStyle w:val="Heading2"/>
      </w:pPr>
      <w:bookmarkStart w:id="17" w:name="_Toc511898785"/>
      <w:r>
        <w:lastRenderedPageBreak/>
        <w:t>Vage Menu items</w:t>
      </w:r>
      <w:bookmarkEnd w:id="17"/>
    </w:p>
    <w:p w14:paraId="1DBB1FEB" w14:textId="77777777" w:rsidR="000A57D1" w:rsidRPr="000A57D1" w:rsidRDefault="000A57D1" w:rsidP="000A57D1"/>
    <w:p w14:paraId="025B7A75" w14:textId="77777777" w:rsidR="000A57D1" w:rsidRDefault="000A57D1" w:rsidP="00C12D33">
      <w:pPr>
        <w:pStyle w:val="Heading3"/>
      </w:pPr>
      <w:bookmarkStart w:id="18" w:name="_Toc511898786"/>
      <w:r>
        <w:t>Beschrijving</w:t>
      </w:r>
      <w:bookmarkEnd w:id="18"/>
    </w:p>
    <w:p w14:paraId="0BCF0F06" w14:textId="65EBA401" w:rsidR="00C12D33" w:rsidRPr="00C12D33" w:rsidRDefault="00C12D33" w:rsidP="000A57D1">
      <w:r>
        <w:rPr>
          <w:noProof/>
        </w:rPr>
        <mc:AlternateContent>
          <mc:Choice Requires="wps">
            <w:drawing>
              <wp:anchor distT="0" distB="0" distL="114300" distR="114300" simplePos="0" relativeHeight="251670528" behindDoc="0" locked="0" layoutInCell="1" allowOverlap="1" wp14:anchorId="4646C675" wp14:editId="3F2FB750">
                <wp:simplePos x="0" y="0"/>
                <wp:positionH relativeFrom="column">
                  <wp:posOffset>-50165</wp:posOffset>
                </wp:positionH>
                <wp:positionV relativeFrom="paragraph">
                  <wp:posOffset>163195</wp:posOffset>
                </wp:positionV>
                <wp:extent cx="1259840" cy="687070"/>
                <wp:effectExtent l="0" t="0" r="16510" b="17780"/>
                <wp:wrapNone/>
                <wp:docPr id="7" name="Rectangle 7"/>
                <wp:cNvGraphicFramePr/>
                <a:graphic xmlns:a="http://schemas.openxmlformats.org/drawingml/2006/main">
                  <a:graphicData uri="http://schemas.microsoft.com/office/word/2010/wordprocessingShape">
                    <wps:wsp>
                      <wps:cNvSpPr/>
                      <wps:spPr>
                        <a:xfrm>
                          <a:off x="0" y="0"/>
                          <a:ext cx="1259840" cy="6870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DAC41" id="Rectangle 7" o:spid="_x0000_s1026" style="position:absolute;margin-left:-3.95pt;margin-top:12.85pt;width:99.2pt;height:5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" filled="f" strokecolor="red" strokeweight="2pt"/>
            </w:pict>
          </mc:Fallback>
        </mc:AlternateContent>
      </w:r>
    </w:p>
    <w:p w14:paraId="1858B6D3" w14:textId="3DC454A4" w:rsidR="00C12D33" w:rsidRDefault="00C12D33" w:rsidP="00C12D33">
      <w:r>
        <w:rPr>
          <w:noProof/>
        </w:rPr>
        <w:drawing>
          <wp:inline distT="0" distB="0" distL="0" distR="0" wp14:anchorId="0575E5DC" wp14:editId="247D56FE">
            <wp:extent cx="6282690" cy="6870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2690" cy="687070"/>
                    </a:xfrm>
                    <a:prstGeom prst="rect">
                      <a:avLst/>
                    </a:prstGeom>
                  </pic:spPr>
                </pic:pic>
              </a:graphicData>
            </a:graphic>
          </wp:inline>
        </w:drawing>
      </w:r>
    </w:p>
    <w:p w14:paraId="76593CC4" w14:textId="095F9F78" w:rsidR="00C12D33" w:rsidRDefault="00C12D33" w:rsidP="00C12D33"/>
    <w:p w14:paraId="1688F4AE" w14:textId="0AF42508" w:rsidR="00C12D33" w:rsidRDefault="00C12D33" w:rsidP="00C12D33">
      <w:r>
        <w:t xml:space="preserve">Het rood omringde deel van het start scherm is overbodig. Je kan met de bovenste twee </w:t>
      </w:r>
      <w:r w:rsidR="00BB2129">
        <w:t>uitklaplijstjes nieuwe routes of processcellen aanmaken</w:t>
      </w:r>
      <w:r>
        <w:t>. Je kan de</w:t>
      </w:r>
      <w:r w:rsidR="00BB2129">
        <w:t>ze</w:t>
      </w:r>
      <w:r>
        <w:t xml:space="preserve"> functionaliteit ook in de treeview </w:t>
      </w:r>
      <w:r w:rsidR="00945D3D">
        <w:t>terugvinden</w:t>
      </w:r>
      <w:r>
        <w:t xml:space="preserve">. </w:t>
      </w:r>
    </w:p>
    <w:p w14:paraId="52216055" w14:textId="4A94133A" w:rsidR="00BB2129" w:rsidRDefault="00BB2129" w:rsidP="00C12D33">
      <w:r>
        <w:t>Het is verwarrend voor gebruikers om dezelfde functionaliteit op twee plekken aan te kunnen roepen.</w:t>
      </w:r>
    </w:p>
    <w:p w14:paraId="2C3A6642" w14:textId="7F4BAD66" w:rsidR="00BB2129" w:rsidRDefault="00BB2129" w:rsidP="00C12D33">
      <w:r>
        <w:t>Fouten worden sneller ontdekt wanneer een functionaliteit, maar op een manier gedaan kan worden.</w:t>
      </w:r>
    </w:p>
    <w:p w14:paraId="127ADD0E" w14:textId="46E21DE3" w:rsidR="00C12D33" w:rsidRDefault="00C12D33" w:rsidP="00C12D33"/>
    <w:p w14:paraId="2927D6C6" w14:textId="05E102A8" w:rsidR="00BB2129" w:rsidRDefault="00BB2129" w:rsidP="00C12D33">
      <w:r>
        <w:t xml:space="preserve">De “Preset” </w:t>
      </w:r>
      <w:r w:rsidR="000A57D1">
        <w:t xml:space="preserve">uitklaplijst is </w:t>
      </w:r>
      <w:r>
        <w:t>overbodig. Ten eerste</w:t>
      </w:r>
      <w:r w:rsidR="000A57D1">
        <w:t>,</w:t>
      </w:r>
      <w:r>
        <w:t xml:space="preserve"> deze functionaliteit doet niets en voegen niets toe aan de applicatie. Ten tweede</w:t>
      </w:r>
      <w:r w:rsidR="000A57D1">
        <w:t>,</w:t>
      </w:r>
      <w:r>
        <w:t xml:space="preserve"> soms wanneer je iets probeert te doen in </w:t>
      </w:r>
      <w:r w:rsidR="000A57D1">
        <w:t>de</w:t>
      </w:r>
      <w:r>
        <w:t xml:space="preserve"> “Preset” </w:t>
      </w:r>
      <w:r w:rsidR="000A57D1">
        <w:t>uitklaplijst dan crasht de applicatie.</w:t>
      </w:r>
    </w:p>
    <w:p w14:paraId="18A24F5C" w14:textId="6563B730" w:rsidR="000A57D1" w:rsidRDefault="000A57D1" w:rsidP="00C12D33">
      <w:r>
        <w:rPr>
          <w:noProof/>
        </w:rPr>
        <mc:AlternateContent>
          <mc:Choice Requires="wps">
            <w:drawing>
              <wp:anchor distT="0" distB="0" distL="114300" distR="114300" simplePos="0" relativeHeight="251672576" behindDoc="0" locked="0" layoutInCell="1" allowOverlap="1" wp14:anchorId="38633DED" wp14:editId="765325CC">
                <wp:simplePos x="0" y="0"/>
                <wp:positionH relativeFrom="column">
                  <wp:posOffset>1717675</wp:posOffset>
                </wp:positionH>
                <wp:positionV relativeFrom="paragraph">
                  <wp:posOffset>160020</wp:posOffset>
                </wp:positionV>
                <wp:extent cx="1259840" cy="687070"/>
                <wp:effectExtent l="0" t="0" r="16510" b="17780"/>
                <wp:wrapNone/>
                <wp:docPr id="26" name="Rectangle 26"/>
                <wp:cNvGraphicFramePr/>
                <a:graphic xmlns:a="http://schemas.openxmlformats.org/drawingml/2006/main">
                  <a:graphicData uri="http://schemas.microsoft.com/office/word/2010/wordprocessingShape">
                    <wps:wsp>
                      <wps:cNvSpPr/>
                      <wps:spPr>
                        <a:xfrm>
                          <a:off x="0" y="0"/>
                          <a:ext cx="1259840" cy="6870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978C6" id="Rectangle 26" o:spid="_x0000_s1026" style="position:absolute;margin-left:135.25pt;margin-top:12.6pt;width:99.2pt;height:5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" filled="f" strokecolor="red" strokeweight="2pt"/>
            </w:pict>
          </mc:Fallback>
        </mc:AlternateContent>
      </w:r>
    </w:p>
    <w:p w14:paraId="29EDE84F" w14:textId="18B98F38" w:rsidR="000A57D1" w:rsidRDefault="000A57D1" w:rsidP="00C12D33">
      <w:r>
        <w:rPr>
          <w:noProof/>
        </w:rPr>
        <w:drawing>
          <wp:inline distT="0" distB="0" distL="0" distR="0" wp14:anchorId="445E028A" wp14:editId="2F3E6C89">
            <wp:extent cx="6282690" cy="68707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2690" cy="687070"/>
                    </a:xfrm>
                    <a:prstGeom prst="rect">
                      <a:avLst/>
                    </a:prstGeom>
                  </pic:spPr>
                </pic:pic>
              </a:graphicData>
            </a:graphic>
          </wp:inline>
        </w:drawing>
      </w:r>
    </w:p>
    <w:p w14:paraId="03014DCD" w14:textId="3F24409D" w:rsidR="000A57D1" w:rsidRDefault="000A57D1" w:rsidP="00C12D33"/>
    <w:p w14:paraId="0EF2BFD1" w14:textId="1359E748" w:rsidR="000A57D1" w:rsidRDefault="000A57D1" w:rsidP="00C12D33">
      <w:r>
        <w:t>De</w:t>
      </w:r>
      <w:r w:rsidR="00D65E0B">
        <w:t>ze</w:t>
      </w:r>
      <w:r>
        <w:t xml:space="preserve"> twee uitklaplijstjes zijn ook schuldig van een dubbele functionaliteit. </w:t>
      </w:r>
    </w:p>
    <w:p w14:paraId="0A04CAFB" w14:textId="12AE23AF" w:rsidR="000A57D1" w:rsidRDefault="000A57D1" w:rsidP="00C12D33">
      <w:r>
        <w:t>Beide schermen die je kunt bereiken door op het juiste element in het lijstje te klikken zijn ook bereikbaar vanuit de treeview</w:t>
      </w:r>
      <w:r w:rsidR="00715643">
        <w:t>.</w:t>
      </w:r>
    </w:p>
    <w:p w14:paraId="11B6E665" w14:textId="3D77A78C" w:rsidR="00715643" w:rsidRDefault="00715643" w:rsidP="00C12D33">
      <w:r>
        <w:rPr>
          <w:noProof/>
        </w:rPr>
        <mc:AlternateContent>
          <mc:Choice Requires="wps">
            <w:drawing>
              <wp:anchor distT="0" distB="0" distL="114300" distR="114300" simplePos="0" relativeHeight="251674624" behindDoc="0" locked="0" layoutInCell="1" allowOverlap="1" wp14:anchorId="2CFDD560" wp14:editId="7C67F03B">
                <wp:simplePos x="0" y="0"/>
                <wp:positionH relativeFrom="column">
                  <wp:posOffset>5141595</wp:posOffset>
                </wp:positionH>
                <wp:positionV relativeFrom="paragraph">
                  <wp:posOffset>160020</wp:posOffset>
                </wp:positionV>
                <wp:extent cx="1141730" cy="687070"/>
                <wp:effectExtent l="0" t="0" r="20320" b="17780"/>
                <wp:wrapNone/>
                <wp:docPr id="28" name="Rectangle 28"/>
                <wp:cNvGraphicFramePr/>
                <a:graphic xmlns:a="http://schemas.openxmlformats.org/drawingml/2006/main">
                  <a:graphicData uri="http://schemas.microsoft.com/office/word/2010/wordprocessingShape">
                    <wps:wsp>
                      <wps:cNvSpPr/>
                      <wps:spPr>
                        <a:xfrm>
                          <a:off x="0" y="0"/>
                          <a:ext cx="1141730" cy="6870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6E28D" id="Rectangle 28" o:spid="_x0000_s1026" style="position:absolute;margin-left:404.85pt;margin-top:12.6pt;width:89.9pt;height:5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" filled="f" strokecolor="red" strokeweight="2pt"/>
            </w:pict>
          </mc:Fallback>
        </mc:AlternateContent>
      </w:r>
    </w:p>
    <w:p w14:paraId="245349A5" w14:textId="2A3CF50B" w:rsidR="00715643" w:rsidRDefault="00715643" w:rsidP="00C12D33">
      <w:r>
        <w:rPr>
          <w:noProof/>
        </w:rPr>
        <w:drawing>
          <wp:inline distT="0" distB="0" distL="0" distR="0" wp14:anchorId="7F916003" wp14:editId="0F841BCB">
            <wp:extent cx="6282690" cy="68707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2690" cy="687070"/>
                    </a:xfrm>
                    <a:prstGeom prst="rect">
                      <a:avLst/>
                    </a:prstGeom>
                  </pic:spPr>
                </pic:pic>
              </a:graphicData>
            </a:graphic>
          </wp:inline>
        </w:drawing>
      </w:r>
    </w:p>
    <w:p w14:paraId="6ADCBCBE" w14:textId="3141BE7C" w:rsidR="000A57D1" w:rsidRDefault="000A57D1" w:rsidP="00C12D33"/>
    <w:p w14:paraId="522C4FCC" w14:textId="74EF5AB7" w:rsidR="00D65E0B" w:rsidRDefault="00D65E0B" w:rsidP="00D65E0B">
      <w:r>
        <w:t xml:space="preserve">Dit uitklaplijstje is ook schuldig van een dubbele functionaliteit. </w:t>
      </w:r>
    </w:p>
    <w:p w14:paraId="42355F75" w14:textId="20A20467" w:rsidR="000A57D1" w:rsidRDefault="00D65E0B" w:rsidP="00C12D33">
      <w:r>
        <w:t xml:space="preserve">Je kunt uit deze lijst een object kiezen om te valideren. Dit kun je ook vanuit de treeview. In deze functionaliteit zit ook een fout. Wanneer je een object uit de lijst selecteert dan kan het zijn dat die alleen nog </w:t>
      </w:r>
      <w:r w:rsidR="00D75BB5">
        <w:t>maar</w:t>
      </w:r>
      <w:r>
        <w:t xml:space="preserve"> dat geselecteerde object</w:t>
      </w:r>
      <w:r w:rsidR="00D75BB5">
        <w:t xml:space="preserve"> controleert op validatie, tijdens de huidige runtime.</w:t>
      </w:r>
    </w:p>
    <w:p w14:paraId="2BB553EC" w14:textId="66615DE6" w:rsidR="00715643" w:rsidRDefault="00715643" w:rsidP="00C12D33"/>
    <w:p w14:paraId="405C203D" w14:textId="77777777" w:rsidR="00715643" w:rsidRDefault="00715643" w:rsidP="00C12D33"/>
    <w:p w14:paraId="57BB4B8D" w14:textId="77777777" w:rsidR="000A57D1" w:rsidRDefault="000A57D1" w:rsidP="000A57D1">
      <w:pPr>
        <w:pStyle w:val="Heading3"/>
      </w:pPr>
      <w:bookmarkStart w:id="19" w:name="_Toc511898787"/>
      <w:r w:rsidRPr="00020F05">
        <w:t>Waar in de code</w:t>
      </w:r>
      <w:bookmarkEnd w:id="19"/>
    </w:p>
    <w:p w14:paraId="0C7A0E0C" w14:textId="751FC752" w:rsidR="000A57D1" w:rsidRDefault="000A57D1" w:rsidP="00C12D33">
      <w:r>
        <w:t xml:space="preserve">De </w:t>
      </w:r>
      <w:r w:rsidR="00945D3D">
        <w:t>menubalk</w:t>
      </w:r>
      <w:r>
        <w:t xml:space="preserve"> op het beginscherm.</w:t>
      </w:r>
    </w:p>
    <w:p w14:paraId="6FFA69F9" w14:textId="77777777" w:rsidR="000A57D1" w:rsidRDefault="000A57D1" w:rsidP="00C12D33"/>
    <w:p w14:paraId="74C06699" w14:textId="028F976C" w:rsidR="000A57D1" w:rsidRDefault="000A57D1" w:rsidP="000A57D1">
      <w:pPr>
        <w:pStyle w:val="Heading3"/>
      </w:pPr>
      <w:bookmarkStart w:id="20" w:name="_Toc511898788"/>
      <w:r>
        <w:t>Aanbeveling</w:t>
      </w:r>
      <w:bookmarkEnd w:id="20"/>
    </w:p>
    <w:p w14:paraId="59B0BFF5" w14:textId="5118FBB2" w:rsidR="00D75BB5" w:rsidRDefault="00D75BB5" w:rsidP="00D75BB5">
      <w:r>
        <w:t>Al deze functionaliteit is dubbel op. Het heeft geen toegevoegde waarde om deze functionaliteit erin te laten. Ook zitten in een paar van deze functionaliteiten fouten.</w:t>
      </w:r>
    </w:p>
    <w:p w14:paraId="467CB26E" w14:textId="38D60CD7" w:rsidR="00D75BB5" w:rsidRDefault="00D75BB5" w:rsidP="00D75BB5"/>
    <w:p w14:paraId="06B756A5" w14:textId="4A4F1B76" w:rsidR="00D75BB5" w:rsidRPr="00D75BB5" w:rsidRDefault="00D75BB5" w:rsidP="00D75BB5">
      <w:r>
        <w:t xml:space="preserve">Het eruit halen van deze functionaliteiten bovengronds is binnen een halve dag gedaan. Als uit de hele applicatie alle methodes en de rest van de onderliggende code verwijderd moet gaan worden dan moet je rekening huiden </w:t>
      </w:r>
      <w:r w:rsidR="00810DF8">
        <w:t>met twee dagen</w:t>
      </w:r>
    </w:p>
    <w:p w14:paraId="08192E43" w14:textId="4179929D" w:rsidR="008E4497" w:rsidRDefault="008E4497" w:rsidP="00C12D33">
      <w:r>
        <w:br w:type="page"/>
      </w:r>
    </w:p>
    <w:p w14:paraId="0AFCF369" w14:textId="66264554" w:rsidR="008E4497" w:rsidRDefault="008E4497" w:rsidP="008E4497">
      <w:pPr>
        <w:pStyle w:val="Heading2"/>
      </w:pPr>
      <w:bookmarkStart w:id="21" w:name="_Toc511898789"/>
      <w:r>
        <w:lastRenderedPageBreak/>
        <w:t>Parameter variabele fout</w:t>
      </w:r>
      <w:bookmarkEnd w:id="21"/>
    </w:p>
    <w:p w14:paraId="653EA698" w14:textId="77777777" w:rsidR="008E4497" w:rsidRPr="008E4497" w:rsidRDefault="008E4497" w:rsidP="008E4497"/>
    <w:p w14:paraId="2512A6F6" w14:textId="08292A25" w:rsidR="008E4497" w:rsidRDefault="008E4497" w:rsidP="008E4497">
      <w:pPr>
        <w:pStyle w:val="Heading3"/>
      </w:pPr>
      <w:bookmarkStart w:id="22" w:name="_Toc511898790"/>
      <w:r>
        <w:t>Beschrijving</w:t>
      </w:r>
      <w:bookmarkEnd w:id="22"/>
    </w:p>
    <w:p w14:paraId="2E428424" w14:textId="16B54171" w:rsidR="008E4497" w:rsidRDefault="00BB7794" w:rsidP="008E4497">
      <w:r>
        <w:t>Tijdens</w:t>
      </w:r>
      <w:r w:rsidR="008E4497">
        <w:t xml:space="preserve"> het uitzoeken van hoe je een “valid value” in moet voegen in de </w:t>
      </w:r>
      <w:r w:rsidR="00945D3D">
        <w:t>PAF-tabel</w:t>
      </w:r>
      <w:r w:rsidR="008E4497">
        <w:t xml:space="preserve"> </w:t>
      </w:r>
      <w:r>
        <w:t xml:space="preserve">is er gebleken dat deze in de applicatie helemaal niet op gecontroleerd wordt. </w:t>
      </w:r>
      <w:r w:rsidR="00D75BB5">
        <w:t>Oftewel</w:t>
      </w:r>
      <w:r>
        <w:t xml:space="preserve"> je kunt letters en min getallen invoeren bij een parameter waarbij de “valid value” 0 of meer moet zijn.</w:t>
      </w:r>
    </w:p>
    <w:p w14:paraId="3179C5EF" w14:textId="1374D097" w:rsidR="00BB7794" w:rsidRDefault="00BB7794" w:rsidP="008E4497"/>
    <w:p w14:paraId="6B45A6A8" w14:textId="600DB1B7" w:rsidR="00BB7794" w:rsidRDefault="00BB7794" w:rsidP="008E4497">
      <w:r>
        <w:rPr>
          <w:noProof/>
        </w:rPr>
        <mc:AlternateContent>
          <mc:Choice Requires="wps">
            <w:drawing>
              <wp:anchor distT="0" distB="0" distL="114300" distR="114300" simplePos="0" relativeHeight="251666432" behindDoc="0" locked="0" layoutInCell="1" allowOverlap="1" wp14:anchorId="4087BB33" wp14:editId="3DA22158">
                <wp:simplePos x="0" y="0"/>
                <wp:positionH relativeFrom="column">
                  <wp:posOffset>4755515</wp:posOffset>
                </wp:positionH>
                <wp:positionV relativeFrom="paragraph">
                  <wp:posOffset>25400</wp:posOffset>
                </wp:positionV>
                <wp:extent cx="965200" cy="375920"/>
                <wp:effectExtent l="0" t="0" r="25400" b="24130"/>
                <wp:wrapNone/>
                <wp:docPr id="20" name="Rectangle 20"/>
                <wp:cNvGraphicFramePr/>
                <a:graphic xmlns:a="http://schemas.openxmlformats.org/drawingml/2006/main">
                  <a:graphicData uri="http://schemas.microsoft.com/office/word/2010/wordprocessingShape">
                    <wps:wsp>
                      <wps:cNvSpPr/>
                      <wps:spPr>
                        <a:xfrm>
                          <a:off x="0" y="0"/>
                          <a:ext cx="965200" cy="375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2607B" id="Rectangle 20" o:spid="_x0000_s1026" style="position:absolute;margin-left:374.45pt;margin-top:2pt;width:76pt;height:2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" filled="f" strokecolor="red" strokeweight="2pt"/>
            </w:pict>
          </mc:Fallback>
        </mc:AlternateContent>
      </w:r>
      <w:r>
        <w:rPr>
          <w:noProof/>
        </w:rPr>
        <w:drawing>
          <wp:inline distT="0" distB="0" distL="0" distR="0" wp14:anchorId="7566FC3F" wp14:editId="0AE7E677">
            <wp:extent cx="5734050" cy="561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561975"/>
                    </a:xfrm>
                    <a:prstGeom prst="rect">
                      <a:avLst/>
                    </a:prstGeom>
                  </pic:spPr>
                </pic:pic>
              </a:graphicData>
            </a:graphic>
          </wp:inline>
        </w:drawing>
      </w:r>
    </w:p>
    <w:p w14:paraId="39B05E74" w14:textId="0E2984C5" w:rsidR="00BB7794" w:rsidRDefault="00BB7794" w:rsidP="008E4497">
      <w:r w:rsidRPr="00BB7794">
        <w:t>Vali</w:t>
      </w:r>
      <w:r>
        <w:t>d</w:t>
      </w:r>
      <w:r w:rsidRPr="00BB7794">
        <w:t xml:space="preserve"> value is groter of gelijk aa</w:t>
      </w:r>
      <w:r>
        <w:t>n nul dat moet die zijn.</w:t>
      </w:r>
    </w:p>
    <w:p w14:paraId="585D8DA2" w14:textId="180F5366" w:rsidR="00BB7794" w:rsidRDefault="00BB7794" w:rsidP="008E4497"/>
    <w:p w14:paraId="1EFF37D7" w14:textId="2296FCC2" w:rsidR="00BB7794" w:rsidRDefault="00CB0F2F" w:rsidP="008E4497">
      <w:r>
        <w:rPr>
          <w:noProof/>
        </w:rPr>
        <w:drawing>
          <wp:inline distT="0" distB="0" distL="0" distR="0" wp14:anchorId="2B79CE3E" wp14:editId="52C63D35">
            <wp:extent cx="5476875" cy="323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875" cy="323850"/>
                    </a:xfrm>
                    <a:prstGeom prst="rect">
                      <a:avLst/>
                    </a:prstGeom>
                  </pic:spPr>
                </pic:pic>
              </a:graphicData>
            </a:graphic>
          </wp:inline>
        </w:drawing>
      </w:r>
    </w:p>
    <w:p w14:paraId="222F5124" w14:textId="331C7EBE" w:rsidR="00CB0F2F" w:rsidRDefault="00CB0F2F" w:rsidP="008E4497">
      <w:r>
        <w:rPr>
          <w:noProof/>
        </w:rPr>
        <w:drawing>
          <wp:inline distT="0" distB="0" distL="0" distR="0" wp14:anchorId="273E7F22" wp14:editId="7058B48B">
            <wp:extent cx="5486400" cy="571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71500"/>
                    </a:xfrm>
                    <a:prstGeom prst="rect">
                      <a:avLst/>
                    </a:prstGeom>
                  </pic:spPr>
                </pic:pic>
              </a:graphicData>
            </a:graphic>
          </wp:inline>
        </w:drawing>
      </w:r>
    </w:p>
    <w:p w14:paraId="65F62867" w14:textId="514DB696" w:rsidR="00CB0F2F" w:rsidRDefault="00CB0F2F" w:rsidP="008E4497">
      <w:r>
        <w:t>Dit kan gewoon worden ingevuld. Er worden namelijk niet eens foutmeldingen gegeven</w:t>
      </w:r>
    </w:p>
    <w:p w14:paraId="3923B88C" w14:textId="4ED41560" w:rsidR="00CB0F2F" w:rsidRDefault="00CB0F2F" w:rsidP="008E4497">
      <w:r>
        <w:rPr>
          <w:noProof/>
        </w:rPr>
        <mc:AlternateContent>
          <mc:Choice Requires="wps">
            <w:drawing>
              <wp:anchor distT="0" distB="0" distL="114300" distR="114300" simplePos="0" relativeHeight="251668480" behindDoc="0" locked="0" layoutInCell="1" allowOverlap="1" wp14:anchorId="4D6A674F" wp14:editId="535F030F">
                <wp:simplePos x="0" y="0"/>
                <wp:positionH relativeFrom="column">
                  <wp:posOffset>3241675</wp:posOffset>
                </wp:positionH>
                <wp:positionV relativeFrom="paragraph">
                  <wp:posOffset>163195</wp:posOffset>
                </wp:positionV>
                <wp:extent cx="863600" cy="365760"/>
                <wp:effectExtent l="0" t="0" r="12700" b="15240"/>
                <wp:wrapNone/>
                <wp:docPr id="25" name="Rectangle 25"/>
                <wp:cNvGraphicFramePr/>
                <a:graphic xmlns:a="http://schemas.openxmlformats.org/drawingml/2006/main">
                  <a:graphicData uri="http://schemas.microsoft.com/office/word/2010/wordprocessingShape">
                    <wps:wsp>
                      <wps:cNvSpPr/>
                      <wps:spPr>
                        <a:xfrm>
                          <a:off x="0" y="0"/>
                          <a:ext cx="863600" cy="3657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C6D6B" id="Rectangle 25" o:spid="_x0000_s1026" style="position:absolute;margin-left:255.25pt;margin-top:12.85pt;width:68pt;height: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" filled="f" strokecolor="red" strokeweight="2pt"/>
            </w:pict>
          </mc:Fallback>
        </mc:AlternateContent>
      </w:r>
    </w:p>
    <w:p w14:paraId="66A8FDFE" w14:textId="379EE782" w:rsidR="00CB0F2F" w:rsidRDefault="00CB0F2F" w:rsidP="008E4497">
      <w:r>
        <w:rPr>
          <w:noProof/>
        </w:rPr>
        <w:drawing>
          <wp:inline distT="0" distB="0" distL="0" distR="0" wp14:anchorId="0456FF09" wp14:editId="072767F5">
            <wp:extent cx="6282690" cy="303530"/>
            <wp:effectExtent l="0" t="0" r="381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2690" cy="303530"/>
                    </a:xfrm>
                    <a:prstGeom prst="rect">
                      <a:avLst/>
                    </a:prstGeom>
                  </pic:spPr>
                </pic:pic>
              </a:graphicData>
            </a:graphic>
          </wp:inline>
        </w:drawing>
      </w:r>
    </w:p>
    <w:p w14:paraId="76B5A382" w14:textId="77777777" w:rsidR="0033031D" w:rsidRPr="00BB7794" w:rsidRDefault="0033031D" w:rsidP="008E4497"/>
    <w:p w14:paraId="17B7ED3C" w14:textId="41D1E1B9" w:rsidR="008E4497" w:rsidRDefault="0033031D" w:rsidP="008E4497">
      <w:r>
        <w:t xml:space="preserve">Ja je kunt deze fout afvangen in de database, maar daar kan ik lastig bewerkingen in uit voeren. Laten we er dus even vanuit gaan dat dit in de applicatie moet gebeuren en voor zover het duidelijk is wordt hier helemaal niet op </w:t>
      </w:r>
      <w:r w:rsidR="00953717">
        <w:t>gecontroleerd</w:t>
      </w:r>
      <w:r>
        <w:t>.</w:t>
      </w:r>
    </w:p>
    <w:p w14:paraId="763FA0A6" w14:textId="77777777" w:rsidR="0033031D" w:rsidRPr="00BB7794" w:rsidRDefault="0033031D" w:rsidP="008E4497"/>
    <w:p w14:paraId="0614E04E" w14:textId="75126A91" w:rsidR="008E4497" w:rsidRDefault="008E4497" w:rsidP="008E4497">
      <w:pPr>
        <w:pStyle w:val="Heading3"/>
      </w:pPr>
      <w:bookmarkStart w:id="23" w:name="_Toc511898791"/>
      <w:r w:rsidRPr="00020F05">
        <w:t>Waar in de code</w:t>
      </w:r>
      <w:bookmarkEnd w:id="23"/>
    </w:p>
    <w:p w14:paraId="5E8F3203" w14:textId="6BD69B0E" w:rsidR="00CB0F2F" w:rsidRPr="00CB0F2F" w:rsidRDefault="00CB0F2F" w:rsidP="00CB0F2F">
      <w:r>
        <w:t xml:space="preserve">Op het parameter scherm bij een parameter die geen </w:t>
      </w:r>
      <w:r w:rsidR="00945D3D">
        <w:t>uitklaplijst (dropdownlist)</w:t>
      </w:r>
      <w:r>
        <w:t xml:space="preserve"> heeft. Hier wordt NIET gecontroleerd </w:t>
      </w:r>
      <w:r w:rsidR="0033031D">
        <w:t>wat de “valid values” zijn.</w:t>
      </w:r>
    </w:p>
    <w:p w14:paraId="6294A7B0" w14:textId="77777777" w:rsidR="008E4497" w:rsidRDefault="008E4497" w:rsidP="008E4497"/>
    <w:p w14:paraId="38CDF1BB" w14:textId="7452E081" w:rsidR="00A40389" w:rsidRDefault="008E4497" w:rsidP="00A40389">
      <w:pPr>
        <w:pStyle w:val="Heading3"/>
      </w:pPr>
      <w:bookmarkStart w:id="24" w:name="_Toc511898792"/>
      <w:r>
        <w:t>Aanbeveling</w:t>
      </w:r>
      <w:bookmarkEnd w:id="24"/>
    </w:p>
    <w:p w14:paraId="701E83C3" w14:textId="09AB1089" w:rsidR="00945D3D" w:rsidRDefault="00A40389" w:rsidP="00A40389">
      <w:r>
        <w:t>Deze functie moet gemaakt worden aangezien er in andere applicaties zeer veel stuk kan gaan doormiddel van deze slechte gegevens.</w:t>
      </w:r>
      <w:r>
        <w:br/>
      </w:r>
    </w:p>
    <w:p w14:paraId="4F6B094F" w14:textId="3B92F879" w:rsidR="00A40389" w:rsidRDefault="00945D3D" w:rsidP="00A40389">
      <w:r>
        <w:t xml:space="preserve">Een nette en correcte oplossing is bijna onmogelijk, doordat de code achter de “save” knop op </w:t>
      </w:r>
      <w:r w:rsidR="00F07129">
        <w:t>hetzelfde</w:t>
      </w:r>
      <w:r>
        <w:t xml:space="preserve"> scherm nogal rommelig is</w:t>
      </w:r>
      <w:r w:rsidR="00F07129">
        <w:t xml:space="preserve">. </w:t>
      </w:r>
      <w:r w:rsidR="00036F21">
        <w:t>Het kan waarschijnlijk opgelost worden</w:t>
      </w:r>
      <w:r w:rsidR="00953717">
        <w:t>, maar dan krijg</w:t>
      </w:r>
      <w:r w:rsidR="000D46C0">
        <w:t>t</w:t>
      </w:r>
      <w:r w:rsidR="00953717">
        <w:t xml:space="preserve"> de code er wel een downgrade bij.</w:t>
      </w:r>
      <w:r w:rsidR="00036F21">
        <w:t xml:space="preserve"> </w:t>
      </w:r>
    </w:p>
    <w:p w14:paraId="3CA5FE5F" w14:textId="471C5C20" w:rsidR="000D46C0" w:rsidRDefault="000D46C0" w:rsidP="00A40389"/>
    <w:p w14:paraId="26071AC2" w14:textId="63EBD017" w:rsidR="000D46C0" w:rsidRDefault="000D46C0" w:rsidP="00A40389">
      <w:r>
        <w:t>Naar schatting zal het al 5 dagen duren om deze fout in de huidige structuur eruit te halen.</w:t>
      </w:r>
    </w:p>
    <w:p w14:paraId="1C74170E" w14:textId="0C1617EF" w:rsidR="00684188" w:rsidRDefault="00684188" w:rsidP="00A40389"/>
    <w:p w14:paraId="46A0E37F" w14:textId="25445767" w:rsidR="00684188" w:rsidRDefault="00684188" w:rsidP="00A40389"/>
    <w:p w14:paraId="77D94791" w14:textId="4717EAFC" w:rsidR="00684188" w:rsidRDefault="00684188" w:rsidP="00A40389">
      <w:r>
        <w:br w:type="page"/>
      </w:r>
    </w:p>
    <w:p w14:paraId="30F9156B" w14:textId="32FF21DC" w:rsidR="00684188" w:rsidRDefault="00684188" w:rsidP="00684188">
      <w:pPr>
        <w:pStyle w:val="Heading2"/>
      </w:pPr>
      <w:bookmarkStart w:id="25" w:name="_Toc511898793"/>
      <w:r>
        <w:lastRenderedPageBreak/>
        <w:t>Save knop</w:t>
      </w:r>
      <w:bookmarkEnd w:id="25"/>
    </w:p>
    <w:p w14:paraId="5EB77087" w14:textId="77777777" w:rsidR="00684188" w:rsidRDefault="00684188" w:rsidP="00684188"/>
    <w:p w14:paraId="3E64CFE6" w14:textId="77777777" w:rsidR="00684188" w:rsidRDefault="00684188" w:rsidP="00684188">
      <w:pPr>
        <w:pStyle w:val="Heading3"/>
      </w:pPr>
      <w:bookmarkStart w:id="26" w:name="_Toc511898794"/>
      <w:r>
        <w:t>Beschrijving</w:t>
      </w:r>
      <w:bookmarkEnd w:id="26"/>
    </w:p>
    <w:p w14:paraId="31F63906" w14:textId="6D4D1509" w:rsidR="00684188" w:rsidRDefault="00684188" w:rsidP="00684188">
      <w:r>
        <w:t>Er staat een “Save” knop in de datagrid wanneer je hier iets in aanpast. Deze werkt volgens huidige bevindingen niet. Deze knop is dus overbodig en kan net zo goed worden weggehaald.</w:t>
      </w:r>
    </w:p>
    <w:p w14:paraId="432E46B1" w14:textId="77777777" w:rsidR="00684188" w:rsidRDefault="00684188" w:rsidP="00684188"/>
    <w:p w14:paraId="4DF65DA4" w14:textId="77777777" w:rsidR="00684188" w:rsidRDefault="00684188" w:rsidP="00684188">
      <w:r>
        <w:rPr>
          <w:noProof/>
        </w:rPr>
        <w:drawing>
          <wp:inline distT="0" distB="0" distL="0" distR="0" wp14:anchorId="420D1BB6" wp14:editId="0BECF388">
            <wp:extent cx="6282690" cy="9791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2690" cy="979170"/>
                    </a:xfrm>
                    <a:prstGeom prst="rect">
                      <a:avLst/>
                    </a:prstGeom>
                  </pic:spPr>
                </pic:pic>
              </a:graphicData>
            </a:graphic>
          </wp:inline>
        </w:drawing>
      </w:r>
    </w:p>
    <w:p w14:paraId="7F733AD6" w14:textId="77777777" w:rsidR="00684188" w:rsidRPr="00BB6FB9" w:rsidRDefault="00684188" w:rsidP="00684188"/>
    <w:p w14:paraId="02A510EB" w14:textId="77777777" w:rsidR="00684188" w:rsidRDefault="00684188" w:rsidP="00684188"/>
    <w:p w14:paraId="1186AD83" w14:textId="77777777" w:rsidR="00684188" w:rsidRDefault="00684188" w:rsidP="00684188">
      <w:pPr>
        <w:pStyle w:val="Heading3"/>
      </w:pPr>
      <w:bookmarkStart w:id="27" w:name="_Toc511898795"/>
      <w:r w:rsidRPr="00020F05">
        <w:t>Waar in de code</w:t>
      </w:r>
      <w:bookmarkEnd w:id="27"/>
    </w:p>
    <w:p w14:paraId="76BB3F86" w14:textId="7C930B0A" w:rsidR="00684188" w:rsidRPr="004123F5" w:rsidRDefault="00684188" w:rsidP="00684188">
      <w:r>
        <w:t xml:space="preserve">Op het hoofdscherm in de datagrid. De save knop verschijnt wanneer je iets in de datagrid veranderd. </w:t>
      </w:r>
    </w:p>
    <w:p w14:paraId="0880ECB9" w14:textId="77777777" w:rsidR="00684188" w:rsidRDefault="00684188" w:rsidP="00684188"/>
    <w:p w14:paraId="55061E31" w14:textId="77777777" w:rsidR="00684188" w:rsidRDefault="00684188" w:rsidP="00684188">
      <w:pPr>
        <w:pStyle w:val="Heading3"/>
      </w:pPr>
      <w:bookmarkStart w:id="28" w:name="_Toc511898796"/>
      <w:r>
        <w:t>Aanbeveling</w:t>
      </w:r>
      <w:bookmarkEnd w:id="28"/>
    </w:p>
    <w:p w14:paraId="3ED1B43A" w14:textId="27A21E4C" w:rsidR="00684188" w:rsidRDefault="0001516C" w:rsidP="00A40389">
      <w:r>
        <w:t>Het is aan te raden om de “Save” knop en de gerelateerde functionaliteit daaraan weg te halen. Om deze functionaliteit volledig te verwijderen kost 1 dag.</w:t>
      </w:r>
    </w:p>
    <w:p w14:paraId="12826F6B" w14:textId="77777777" w:rsidR="00684188" w:rsidRPr="00A40389" w:rsidRDefault="00684188" w:rsidP="00A40389"/>
    <w:p w14:paraId="5B6DFF57" w14:textId="77777777" w:rsidR="008E4497" w:rsidRPr="006629B7" w:rsidRDefault="008E4497" w:rsidP="006629B7"/>
    <w:p w14:paraId="46440D6D" w14:textId="77777777" w:rsidR="00D073D1" w:rsidRPr="00D073D1" w:rsidRDefault="00D073D1" w:rsidP="00D073D1"/>
    <w:p w14:paraId="3BC3D7F4" w14:textId="77777777" w:rsidR="001E33EF" w:rsidRPr="001E33EF" w:rsidRDefault="001E33EF" w:rsidP="001E33EF"/>
    <w:p w14:paraId="63407ECF" w14:textId="77777777" w:rsidR="001E33EF" w:rsidRDefault="001E33EF" w:rsidP="001E33EF"/>
    <w:p w14:paraId="084D327B" w14:textId="0E96A7CC" w:rsidR="00847802" w:rsidRDefault="00625DB6" w:rsidP="00684188">
      <w:pPr>
        <w:pStyle w:val="Heading1"/>
      </w:pPr>
      <w:r>
        <w:br w:type="page"/>
      </w:r>
      <w:bookmarkStart w:id="29" w:name="_Toc511898797"/>
      <w:bookmarkEnd w:id="5"/>
      <w:bookmarkEnd w:id="6"/>
      <w:bookmarkEnd w:id="7"/>
      <w:bookmarkEnd w:id="8"/>
      <w:r w:rsidR="00847802">
        <w:lastRenderedPageBreak/>
        <w:t>Voorstellen waar niet meer aan begonnen gaat worden</w:t>
      </w:r>
      <w:bookmarkEnd w:id="29"/>
    </w:p>
    <w:p w14:paraId="44AFEEF0" w14:textId="77777777" w:rsidR="00684188" w:rsidRPr="00684188" w:rsidRDefault="00684188" w:rsidP="00684188"/>
    <w:p w14:paraId="14965FB8" w14:textId="77777777" w:rsidR="00847802" w:rsidRPr="007E5044" w:rsidRDefault="00847802" w:rsidP="00847802">
      <w:pPr>
        <w:pStyle w:val="Heading2"/>
      </w:pPr>
      <w:bookmarkStart w:id="30" w:name="_Toc511898798"/>
      <w:r>
        <w:t>Fouten worden onjuist afgevangen</w:t>
      </w:r>
      <w:bookmarkEnd w:id="30"/>
    </w:p>
    <w:p w14:paraId="67E2D0CF" w14:textId="77777777" w:rsidR="00847802" w:rsidRDefault="00847802" w:rsidP="00847802"/>
    <w:p w14:paraId="03719388" w14:textId="77777777" w:rsidR="00847802" w:rsidRDefault="00847802" w:rsidP="00847802">
      <w:pPr>
        <w:pStyle w:val="Heading3"/>
      </w:pPr>
      <w:bookmarkStart w:id="31" w:name="_Toc511898799"/>
      <w:r>
        <w:t>Beschrijving</w:t>
      </w:r>
      <w:bookmarkEnd w:id="31"/>
    </w:p>
    <w:p w14:paraId="37358553" w14:textId="77777777" w:rsidR="00847802" w:rsidRDefault="00847802" w:rsidP="00847802">
      <w:r>
        <w:t>Fouten worden wel opgevangen, maar op plekken die meer uit gemakzucht zijn gedaan dan daadwerkelijk iets waar je wat aan hebt.</w:t>
      </w:r>
    </w:p>
    <w:p w14:paraId="1B488E7B" w14:textId="77777777" w:rsidR="00847802" w:rsidRDefault="00847802" w:rsidP="00847802"/>
    <w:p w14:paraId="498EC98B" w14:textId="77777777" w:rsidR="00847802" w:rsidRDefault="00847802" w:rsidP="00847802">
      <w:r>
        <w:t xml:space="preserve">Wanneer er iets naar de database wordt toegeschreven verwijderde of veranderd dan gebeurd dit doormiddel van de bepaalde templates (methodes) in “BaseDataCommand.cs” (InsertTemplate, DeleteTemplate en GetTemplate).  </w:t>
      </w:r>
    </w:p>
    <w:p w14:paraId="05D6B091" w14:textId="77777777" w:rsidR="00847802" w:rsidRDefault="00847802" w:rsidP="00847802"/>
    <w:p w14:paraId="184060B4" w14:textId="77777777" w:rsidR="00847802" w:rsidRDefault="00847802" w:rsidP="00847802">
      <w:r>
        <w:t>Het probleem is alleen dat wanneer er iets fout gaat tijdens een bewerking op de database dan gaat het dus fout in die bepaalde methodes. En niet in de methodes waarvan het SQLCommand van afkomstig is, Daardoor kan het systeem de fout niet aangeven en weet je als programmeur niets. Je moet dan de fout zelf handmatig terug gaan zoeken en dit duurt lang aangezien alle bewerkingen van de database in een grote klasse staan van meer dan 3000 regels.</w:t>
      </w:r>
    </w:p>
    <w:p w14:paraId="78CA8B71" w14:textId="77777777" w:rsidR="00847802" w:rsidRDefault="00847802" w:rsidP="00847802"/>
    <w:p w14:paraId="0D5454C8" w14:textId="77777777" w:rsidR="00847802" w:rsidRDefault="00847802" w:rsidP="00847802">
      <w:r>
        <w:t>In de “WriteToDatabase” Methode Wordt een try catch gebruikt om te controleren of bepaalde insert statements niet werken. Het probleem hiervan is dat er een laag te hoog wordt gekeken na een potentiele fout oftewel de “try catch” hier is ook weer vrij nutteloos. Het systeem geeft hiermee het soort fout aan maar niet precies waar die zit.</w:t>
      </w:r>
    </w:p>
    <w:p w14:paraId="77453154" w14:textId="77777777" w:rsidR="00847802" w:rsidRPr="00701C88" w:rsidRDefault="00847802" w:rsidP="00847802"/>
    <w:p w14:paraId="348257F5" w14:textId="77777777" w:rsidR="00847802" w:rsidRDefault="00847802" w:rsidP="00847802"/>
    <w:p w14:paraId="07750FF9" w14:textId="77777777" w:rsidR="00847802" w:rsidRDefault="00847802" w:rsidP="00847802">
      <w:pPr>
        <w:pStyle w:val="Heading3"/>
      </w:pPr>
      <w:bookmarkStart w:id="32" w:name="_Toc511898800"/>
      <w:r w:rsidRPr="00020F05">
        <w:t>Waar in de code</w:t>
      </w:r>
      <w:bookmarkEnd w:id="32"/>
    </w:p>
    <w:p w14:paraId="30F27F40" w14:textId="77777777" w:rsidR="00847802" w:rsidRPr="00701C88" w:rsidRDefault="00847802" w:rsidP="00847802">
      <w:pPr>
        <w:rPr>
          <w:lang w:val="en-US"/>
        </w:rPr>
      </w:pPr>
      <w:r w:rsidRPr="00701C88">
        <w:rPr>
          <w:lang w:val="en-US"/>
        </w:rPr>
        <w:t xml:space="preserve">“BaseDataCommand.cs” </w:t>
      </w:r>
      <w:r w:rsidRPr="008E4497">
        <w:rPr>
          <w:lang w:val="en-US"/>
        </w:rPr>
        <w:t>en</w:t>
      </w:r>
      <w:r w:rsidRPr="00701C88">
        <w:rPr>
          <w:lang w:val="en-US"/>
        </w:rPr>
        <w:t xml:space="preserve"> ConfiguationController.cs (WriteToDataba</w:t>
      </w:r>
      <w:r>
        <w:rPr>
          <w:lang w:val="en-US"/>
        </w:rPr>
        <w:t>seMethode</w:t>
      </w:r>
      <w:r w:rsidRPr="00701C88">
        <w:rPr>
          <w:lang w:val="en-US"/>
        </w:rPr>
        <w:t>)</w:t>
      </w:r>
      <w:r>
        <w:rPr>
          <w:lang w:val="en-US"/>
        </w:rPr>
        <w:t>.</w:t>
      </w:r>
    </w:p>
    <w:p w14:paraId="62089224" w14:textId="77777777" w:rsidR="00847802" w:rsidRPr="00701C88" w:rsidRDefault="00847802" w:rsidP="00847802">
      <w:pPr>
        <w:rPr>
          <w:lang w:val="en-US"/>
        </w:rPr>
      </w:pPr>
    </w:p>
    <w:p w14:paraId="7DDB4B63" w14:textId="77777777" w:rsidR="00847802" w:rsidRDefault="00847802" w:rsidP="00847802">
      <w:pPr>
        <w:pStyle w:val="Heading3"/>
      </w:pPr>
      <w:bookmarkStart w:id="33" w:name="_Toc511898801"/>
      <w:r>
        <w:t>Aanbeveling</w:t>
      </w:r>
      <w:bookmarkEnd w:id="33"/>
    </w:p>
    <w:p w14:paraId="60E80CC6" w14:textId="77777777" w:rsidR="00847802" w:rsidRDefault="00847802" w:rsidP="00847802">
      <w:r>
        <w:t>De oplossing is niet zozeer moeilijk aangezien je er alleen voor met zorgen dat alle “try catches” op de juiste plaats moeten komen staan. Het probleem is alleen dat er heel veel methodes staan in een klasse van 3000 regels, dus deze bewerking vereist veel tijd met een grote kans op ombouw fouten.</w:t>
      </w:r>
    </w:p>
    <w:p w14:paraId="413EF2DA" w14:textId="77777777" w:rsidR="00847802" w:rsidRDefault="00847802" w:rsidP="00847802"/>
    <w:p w14:paraId="045D3929" w14:textId="74F6C1F4" w:rsidR="00847802" w:rsidRDefault="00A61258" w:rsidP="00847802">
      <w:r>
        <w:t>Naar schatting duurt het 7 dagen om alles goed om te bouwen.</w:t>
      </w:r>
      <w:r w:rsidR="00847802">
        <w:br w:type="page"/>
      </w:r>
    </w:p>
    <w:p w14:paraId="38F2385A" w14:textId="77777777" w:rsidR="00847802" w:rsidRDefault="00847802" w:rsidP="00847802">
      <w:pPr>
        <w:pStyle w:val="Heading2"/>
      </w:pPr>
      <w:bookmarkStart w:id="34" w:name="_Toc511898802"/>
      <w:r>
        <w:lastRenderedPageBreak/>
        <w:t>DAL heeft geen tot weinig structuur</w:t>
      </w:r>
      <w:bookmarkEnd w:id="34"/>
    </w:p>
    <w:p w14:paraId="3F689DAD" w14:textId="77777777" w:rsidR="00847802" w:rsidRDefault="00847802" w:rsidP="00847802"/>
    <w:p w14:paraId="2B75CC8B" w14:textId="77777777" w:rsidR="00847802" w:rsidRDefault="00847802" w:rsidP="00847802">
      <w:pPr>
        <w:pStyle w:val="Heading3"/>
      </w:pPr>
      <w:bookmarkStart w:id="35" w:name="_Toc511898803"/>
      <w:r>
        <w:t>Beschrijving</w:t>
      </w:r>
      <w:bookmarkEnd w:id="35"/>
    </w:p>
    <w:p w14:paraId="6134AA0A" w14:textId="77777777" w:rsidR="00847802" w:rsidRDefault="00847802" w:rsidP="00847802">
      <w:r>
        <w:t>De gehele dal laag is opgebouwd uit 2 klassen, dit zijn “DatabaseController.cs” en “BaseDataCommand.cs”. Daarmee zit alle database logica in twee klassen. En beide klassen zijn in overtreding van de C# code guide Lines. Vooral “BaseDataCommand.cs” aangezien die gehele klasse meer dan 3000 regels telt.</w:t>
      </w:r>
    </w:p>
    <w:p w14:paraId="3C6C2EA7" w14:textId="77777777" w:rsidR="00847802" w:rsidRDefault="00847802" w:rsidP="00847802"/>
    <w:p w14:paraId="1D46A186" w14:textId="77777777" w:rsidR="00847802" w:rsidRPr="0088282A" w:rsidRDefault="00847802" w:rsidP="00847802">
      <w:r>
        <w:t>Verder wordt “DatabaseController.cs” gebruikt als een soort abstractie laag. Het probleem hiervan is alleen dat deze abstractie laag niets toevoegt aan de leesbaarheid of structuur van de code. De klasse is eigenlijk gewoon nutteloos en kan net zo goed helemaal verwijderd worden.</w:t>
      </w:r>
    </w:p>
    <w:p w14:paraId="39AF57E3" w14:textId="77777777" w:rsidR="00847802" w:rsidRDefault="00847802" w:rsidP="00847802"/>
    <w:p w14:paraId="16CB80E0" w14:textId="77777777" w:rsidR="00847802" w:rsidRDefault="00847802" w:rsidP="00847802">
      <w:pPr>
        <w:pStyle w:val="Heading3"/>
      </w:pPr>
      <w:bookmarkStart w:id="36" w:name="_Toc511898804"/>
      <w:r w:rsidRPr="00020F05">
        <w:t>Waar in de code</w:t>
      </w:r>
      <w:bookmarkEnd w:id="36"/>
    </w:p>
    <w:p w14:paraId="181BC9F3" w14:textId="77777777" w:rsidR="00847802" w:rsidRDefault="00847802" w:rsidP="00847802">
      <w:r>
        <w:t>De “DatabaseController.cs” en “BaseDataCommand.cs” klasse.</w:t>
      </w:r>
    </w:p>
    <w:p w14:paraId="7D1F2812" w14:textId="77777777" w:rsidR="00847802" w:rsidRDefault="00847802" w:rsidP="00847802"/>
    <w:p w14:paraId="2F512E9B" w14:textId="77777777" w:rsidR="00847802" w:rsidRDefault="00847802" w:rsidP="00847802">
      <w:pPr>
        <w:pStyle w:val="Heading3"/>
      </w:pPr>
      <w:bookmarkStart w:id="37" w:name="_Toc511898805"/>
      <w:r>
        <w:t>Aanbeveling</w:t>
      </w:r>
      <w:bookmarkEnd w:id="37"/>
    </w:p>
    <w:p w14:paraId="5875B1B8" w14:textId="77777777" w:rsidR="00847802" w:rsidRDefault="00847802" w:rsidP="00847802">
      <w:r>
        <w:t>Het ombouwen van de DAL laag is zo’n grote opgave dat dit op huidig moment bijna niet te doen is. Mijn advies is om gewoon een geheel nieuwe Data laag op te zetten aangezien de huidige niet meer te overzien is.</w:t>
      </w:r>
    </w:p>
    <w:p w14:paraId="362FCFA3" w14:textId="77777777" w:rsidR="00847802" w:rsidRDefault="00847802" w:rsidP="00847802"/>
    <w:p w14:paraId="633D7A5A" w14:textId="64174102" w:rsidR="00847802" w:rsidRDefault="00847802" w:rsidP="00847802">
      <w:r>
        <w:t>De schatting is dat dit</w:t>
      </w:r>
      <w:r w:rsidR="00A61258">
        <w:t xml:space="preserve"> </w:t>
      </w:r>
      <w:r>
        <w:t>10 dagen gaat duren. Er moet eerst namelijk nog bedacht worden wat hiervoor de beste opzet is en hoe het dan in combinatie met de huidige structuur gedaan kan worden.</w:t>
      </w:r>
    </w:p>
    <w:p w14:paraId="488BBC3E" w14:textId="77777777" w:rsidR="00847802" w:rsidRDefault="00847802" w:rsidP="00847802"/>
    <w:p w14:paraId="33C15F6E" w14:textId="77777777" w:rsidR="00847802" w:rsidRPr="00D073D1" w:rsidRDefault="00847802" w:rsidP="00847802">
      <w:r>
        <w:t>Persoonlijk raad ik het af om hieraan te beginnen aangezien je er meer hoofdpijn van zult krijgen dan resultaat.</w:t>
      </w:r>
    </w:p>
    <w:p w14:paraId="1C76CEB0" w14:textId="77777777" w:rsidR="00847802" w:rsidRDefault="00847802" w:rsidP="00847802"/>
    <w:p w14:paraId="7D05F016" w14:textId="268C8A8F" w:rsidR="00847802" w:rsidRDefault="00847802" w:rsidP="00847802">
      <w:r>
        <w:br w:type="page"/>
      </w:r>
    </w:p>
    <w:p w14:paraId="4D98543B" w14:textId="77777777" w:rsidR="00847802" w:rsidRDefault="00847802" w:rsidP="00847802">
      <w:pPr>
        <w:pStyle w:val="Heading2"/>
      </w:pPr>
      <w:bookmarkStart w:id="38" w:name="_Toc511898806"/>
      <w:r>
        <w:lastRenderedPageBreak/>
        <w:t>Klassen zijn niet aan elkaar verbonden</w:t>
      </w:r>
      <w:bookmarkEnd w:id="38"/>
    </w:p>
    <w:p w14:paraId="67E4363F" w14:textId="77777777" w:rsidR="00847802" w:rsidRDefault="00847802" w:rsidP="00847802"/>
    <w:p w14:paraId="3901EE6C" w14:textId="77777777" w:rsidR="00847802" w:rsidRDefault="00847802" w:rsidP="00847802">
      <w:pPr>
        <w:pStyle w:val="Heading3"/>
      </w:pPr>
      <w:bookmarkStart w:id="39" w:name="_Toc511898807"/>
      <w:r>
        <w:t>Beschrijving</w:t>
      </w:r>
      <w:bookmarkEnd w:id="39"/>
    </w:p>
    <w:p w14:paraId="1A246F6B" w14:textId="77777777" w:rsidR="00847802" w:rsidRDefault="00847802" w:rsidP="00847802">
      <w:r>
        <w:t>In de applicatie bestaan geen klassen zoals je ze normaal zou kennen.  Op het moment worden de database tabellen direct vertaald naar C# klassen. Tussen deze klassen staan geen connecties doormiddel van objecten of lijsten met daarin objecten, maar door bijvoorbeeld een “string ID”. Dit zit dus super slecht in elkaar aangezien elke programmeur precies moet weten hoe hij moet controleren welk object heeft welke objecten.</w:t>
      </w:r>
    </w:p>
    <w:p w14:paraId="02D3089B" w14:textId="77777777" w:rsidR="00847802" w:rsidRDefault="00847802" w:rsidP="00847802"/>
    <w:p w14:paraId="74FDE6A4" w14:textId="77777777" w:rsidR="00847802" w:rsidRPr="00086F73" w:rsidRDefault="00847802" w:rsidP="00847802">
      <w:r>
        <w:t xml:space="preserve">Verder is er zeer weinig functionaliteit aan de klasse zelf overgelaten. Ook is veel functionaliteit aan de verkeerde lagen overgelaten. Hierdoor zijn stukken functionaliteit bijna niet terug te vinden. </w:t>
      </w:r>
    </w:p>
    <w:p w14:paraId="4B861498" w14:textId="77777777" w:rsidR="00847802" w:rsidRDefault="00847802" w:rsidP="00847802"/>
    <w:p w14:paraId="71D0F517" w14:textId="77777777" w:rsidR="00847802" w:rsidRDefault="00847802" w:rsidP="00847802">
      <w:pPr>
        <w:pStyle w:val="Heading3"/>
      </w:pPr>
      <w:bookmarkStart w:id="40" w:name="_Toc511898808"/>
      <w:r w:rsidRPr="00020F05">
        <w:t>Waar in de code</w:t>
      </w:r>
      <w:bookmarkEnd w:id="40"/>
    </w:p>
    <w:p w14:paraId="78576671" w14:textId="77777777" w:rsidR="00847802" w:rsidRPr="000440C2" w:rsidRDefault="00847802" w:rsidP="00847802">
      <w:r>
        <w:t>De gehele map “DataClasses” behalve de map “Misc”</w:t>
      </w:r>
    </w:p>
    <w:p w14:paraId="4C01FD41" w14:textId="77777777" w:rsidR="00847802" w:rsidRDefault="00847802" w:rsidP="00847802"/>
    <w:p w14:paraId="035D785D" w14:textId="77777777" w:rsidR="00847802" w:rsidRDefault="00847802" w:rsidP="00847802">
      <w:pPr>
        <w:pStyle w:val="Heading3"/>
      </w:pPr>
      <w:bookmarkStart w:id="41" w:name="_Toc511898809"/>
      <w:r>
        <w:t>Aanbeveling</w:t>
      </w:r>
      <w:bookmarkEnd w:id="41"/>
    </w:p>
    <w:p w14:paraId="33DF41C8" w14:textId="77777777" w:rsidR="00847802" w:rsidRDefault="00847802" w:rsidP="00847802">
      <w:r>
        <w:t xml:space="preserve">Aangezien er over dit onderdeel geen documentatie van beschikbaar is en omdat de originele programmeur niet tot onze beschikking staat wordt er ten zeerste af geraden om dit deel van de applicatie te veranderen. </w:t>
      </w:r>
    </w:p>
    <w:p w14:paraId="16EB5FC3" w14:textId="77777777" w:rsidR="00847802" w:rsidRDefault="00847802" w:rsidP="00847802"/>
    <w:p w14:paraId="5EC587F7" w14:textId="77777777" w:rsidR="00847802" w:rsidRDefault="00847802" w:rsidP="00847802">
      <w:r>
        <w:t>Dit deel van de applicatie staat geheel in contact met de data laag. Dit betekent dat als dit deel veranderd zou moeten worden dan de gehele data laag ook.</w:t>
      </w:r>
    </w:p>
    <w:p w14:paraId="5AFDFD8C" w14:textId="77777777" w:rsidR="00847802" w:rsidRDefault="00847802" w:rsidP="00847802"/>
    <w:p w14:paraId="5CF4D680" w14:textId="77777777" w:rsidR="00847802" w:rsidRDefault="00847802" w:rsidP="00847802">
      <w:r>
        <w:t>De tijd die het kost om te veranderen kan veel beter besteed worden aan het opnieuw opbouwen van dit deel van de applicatie. Oftewel het is beter om de gehele backend van de applicatie opnieuw te bouwen dan het te proberen te repareren.</w:t>
      </w:r>
    </w:p>
    <w:p w14:paraId="37D5C2E5" w14:textId="77777777" w:rsidR="00847802" w:rsidRDefault="00847802" w:rsidP="00847802"/>
    <w:p w14:paraId="1EA28F3B" w14:textId="6B25E176" w:rsidR="00847802" w:rsidRDefault="00847802" w:rsidP="00847802">
      <w:r>
        <w:t>Het aanpassen ervan zal veel meer tijd en moeite kosten dan het waard is. Verder zal het resultaat minimaal zijn in vergelijking met een geheel nieuwe constructie.</w:t>
      </w:r>
    </w:p>
    <w:p w14:paraId="27474FC0" w14:textId="75CB312B" w:rsidR="00A61258" w:rsidRDefault="00A61258" w:rsidP="00847802"/>
    <w:p w14:paraId="0F2A3636" w14:textId="41248551" w:rsidR="00A61258" w:rsidRPr="00EB1F09" w:rsidRDefault="00A61258" w:rsidP="00847802">
      <w:r>
        <w:t>De schatting is dat deze bewerking 15+ dagen zal kosten.</w:t>
      </w:r>
    </w:p>
    <w:p w14:paraId="3A3C5E16" w14:textId="02E7E481" w:rsidR="00847802" w:rsidRDefault="00847802" w:rsidP="00847802"/>
    <w:p w14:paraId="069A01E8" w14:textId="3D8617D6" w:rsidR="00AB09A4" w:rsidRDefault="00AB09A4" w:rsidP="00847802">
      <w:r>
        <w:br w:type="page"/>
      </w:r>
    </w:p>
    <w:p w14:paraId="3FD60390" w14:textId="77777777" w:rsidR="00AB09A4" w:rsidRDefault="00AB09A4" w:rsidP="00AB09A4">
      <w:pPr>
        <w:pStyle w:val="Heading2"/>
      </w:pPr>
      <w:bookmarkStart w:id="42" w:name="_Toc511898810"/>
      <w:r>
        <w:lastRenderedPageBreak/>
        <w:t>Geen MVVM-patroon</w:t>
      </w:r>
      <w:bookmarkEnd w:id="42"/>
    </w:p>
    <w:p w14:paraId="1053909F" w14:textId="77777777" w:rsidR="00AB09A4" w:rsidRDefault="00AB09A4" w:rsidP="00AB09A4"/>
    <w:p w14:paraId="70DFD284" w14:textId="77777777" w:rsidR="00AB09A4" w:rsidRPr="00020F05" w:rsidRDefault="00AB09A4" w:rsidP="00AB09A4">
      <w:pPr>
        <w:pStyle w:val="Heading3"/>
      </w:pPr>
      <w:bookmarkStart w:id="43" w:name="_Toc511898811"/>
      <w:r>
        <w:t>Beschrijving</w:t>
      </w:r>
      <w:bookmarkEnd w:id="43"/>
    </w:p>
    <w:p w14:paraId="559BF8FB" w14:textId="77777777" w:rsidR="00AB09A4" w:rsidRDefault="00AB09A4" w:rsidP="00AB09A4">
      <w:r>
        <w:t xml:space="preserve">WPF wordt normaal gebruikt in combinatie met het MVVM-patroon. Het probleem is dat op het moment de applicatie is opgesteld tussen een mix van een paar WPF-technieken en het MVP-patroon. </w:t>
      </w:r>
    </w:p>
    <w:p w14:paraId="5BAB85BB" w14:textId="77777777" w:rsidR="00AB09A4" w:rsidRDefault="00AB09A4" w:rsidP="00AB09A4"/>
    <w:p w14:paraId="5E363AE3" w14:textId="77777777" w:rsidR="00AB09A4" w:rsidRDefault="00AB09A4" w:rsidP="00AB09A4">
      <w:r>
        <w:t xml:space="preserve">Het probleem dat hierbij komt kijken is dat de applicatie hierdoor een stuk minder uitbreidbaar wordt en er kunnen hierdoor minder goede codeer regels opgesteld worden. Verder is de kans dat er fouten ontstaan tussen GUI-logica en Business logica een stuk groter dan met het MVVM-patroon. </w:t>
      </w:r>
    </w:p>
    <w:p w14:paraId="617DFC24" w14:textId="77777777" w:rsidR="00AB09A4" w:rsidRDefault="00AB09A4" w:rsidP="00AB09A4"/>
    <w:p w14:paraId="393EDD93" w14:textId="77777777" w:rsidR="00AB09A4" w:rsidRPr="00020F05" w:rsidRDefault="00AB09A4" w:rsidP="00AB09A4">
      <w:pPr>
        <w:pStyle w:val="Heading3"/>
      </w:pPr>
      <w:bookmarkStart w:id="44" w:name="_Toc511898812"/>
      <w:r w:rsidRPr="00020F05">
        <w:t>Waar in de code</w:t>
      </w:r>
      <w:bookmarkEnd w:id="44"/>
    </w:p>
    <w:p w14:paraId="3BC72AD7" w14:textId="77777777" w:rsidR="00AB09A4" w:rsidRDefault="00AB09A4" w:rsidP="00AB09A4">
      <w:r>
        <w:t>Dit knelpunt zit in de gehele GUI laag en de eerste laag code daarachter. Zelfs contextmenu’s worden niet in de .xaml gezet, zoals het zou moeten.</w:t>
      </w:r>
    </w:p>
    <w:p w14:paraId="62C35D29" w14:textId="77777777" w:rsidR="00AB09A4" w:rsidRDefault="00AB09A4" w:rsidP="00AB09A4"/>
    <w:p w14:paraId="7BD9CCAD" w14:textId="77777777" w:rsidR="00AB09A4" w:rsidRDefault="00AB09A4" w:rsidP="00AB09A4">
      <w:pPr>
        <w:pStyle w:val="Heading3"/>
      </w:pPr>
      <w:bookmarkStart w:id="45" w:name="_Toc511898813"/>
      <w:r>
        <w:t>Aanbeveling</w:t>
      </w:r>
      <w:bookmarkEnd w:id="45"/>
    </w:p>
    <w:p w14:paraId="6D8E006E" w14:textId="77777777" w:rsidR="00AB09A4" w:rsidRDefault="00AB09A4" w:rsidP="00AB09A4">
      <w:r>
        <w:t xml:space="preserve">Om dit om te bouwen kost heel veel tijd. Je moet rekening houden dat bijna elk UI-scherm omgebouwd zal moeten worden (niet qua opmaak maar de manier waarop). In de applicatie zitten in totaal 13 verschillende schermen. Waarvan zo’n 4 a 5 veel aandacht nodig zullen hebben de andere zullen redelijk snel omgebouwd kunnen worden. </w:t>
      </w:r>
    </w:p>
    <w:p w14:paraId="7BB37843" w14:textId="77777777" w:rsidR="00AB09A4" w:rsidRDefault="00AB09A4" w:rsidP="00AB09A4"/>
    <w:p w14:paraId="2F19AFBB" w14:textId="3D52C584" w:rsidR="00AB09A4" w:rsidRDefault="00AB09A4" w:rsidP="00AB09A4">
      <w:r>
        <w:t xml:space="preserve">De schatting is dat alle schermen omgebouwd kunnen worden in </w:t>
      </w:r>
      <w:r w:rsidR="00A61258">
        <w:t>15+</w:t>
      </w:r>
      <w:r>
        <w:t xml:space="preserve"> dagen. Dit is een flinke klus die waarschijnlijk langer gaat duren dan verwacht, maar er is hier wel de meeste winst op te behalen.</w:t>
      </w:r>
    </w:p>
    <w:p w14:paraId="77F88DE4" w14:textId="5011BDB5" w:rsidR="00AB09A4" w:rsidRDefault="00AB09A4" w:rsidP="00AB09A4">
      <w:r>
        <w:br w:type="page"/>
      </w:r>
    </w:p>
    <w:p w14:paraId="15685054" w14:textId="77777777" w:rsidR="00AB09A4" w:rsidRDefault="00AB09A4" w:rsidP="00AB09A4">
      <w:pPr>
        <w:pStyle w:val="Heading2"/>
      </w:pPr>
      <w:bookmarkStart w:id="46" w:name="_Toc511898814"/>
      <w:r>
        <w:lastRenderedPageBreak/>
        <w:t>Nutteloze XML</w:t>
      </w:r>
      <w:bookmarkEnd w:id="46"/>
    </w:p>
    <w:p w14:paraId="5DDE5A97" w14:textId="77777777" w:rsidR="00AB09A4" w:rsidRDefault="00AB09A4" w:rsidP="00AB09A4"/>
    <w:p w14:paraId="364635E9" w14:textId="77777777" w:rsidR="00AB09A4" w:rsidRDefault="00AB09A4" w:rsidP="00AB09A4">
      <w:pPr>
        <w:pStyle w:val="Heading3"/>
      </w:pPr>
      <w:bookmarkStart w:id="47" w:name="_Toc511898815"/>
      <w:r>
        <w:t>Beschrijving</w:t>
      </w:r>
      <w:bookmarkEnd w:id="47"/>
    </w:p>
    <w:p w14:paraId="3E8F0A6E" w14:textId="77777777" w:rsidR="00AB09A4" w:rsidRDefault="00AB09A4" w:rsidP="00AB09A4">
      <w:r>
        <w:t>Tijdens het ombouwen van de Parameterdefinities van de Xml naar de database is de ontdekking gedaan dat veel van de andere Xml sheets ook overbodig zijn. De helft van de Xml bestanden wordt gebruikt om een GUI te laten genereren. Dit is zelf in strijd met de normale MVVM-regels en is daarom zelf enorm slecht om te doen.</w:t>
      </w:r>
    </w:p>
    <w:p w14:paraId="108FEF30" w14:textId="77777777" w:rsidR="00AB09A4" w:rsidRPr="00A07DF5" w:rsidRDefault="00AB09A4" w:rsidP="00AB09A4">
      <w:r>
        <w:t>Verder worden in een deel van de Xml database wachtwoorden in opgeslagen, Hierbij vraag je eigenlijk om je gegevens gestolen te hebben.</w:t>
      </w:r>
    </w:p>
    <w:p w14:paraId="7CD7B403" w14:textId="77777777" w:rsidR="00AB09A4" w:rsidRDefault="00AB09A4" w:rsidP="00AB09A4"/>
    <w:p w14:paraId="7A21E467" w14:textId="77777777" w:rsidR="00AB09A4" w:rsidRDefault="00AB09A4" w:rsidP="00AB09A4">
      <w:pPr>
        <w:pStyle w:val="Heading3"/>
      </w:pPr>
      <w:bookmarkStart w:id="48" w:name="_Toc511898816"/>
      <w:r w:rsidRPr="00020F05">
        <w:t>Waar in de code</w:t>
      </w:r>
      <w:bookmarkEnd w:id="48"/>
    </w:p>
    <w:p w14:paraId="01443371" w14:textId="77777777" w:rsidR="00AB09A4" w:rsidRPr="00083312" w:rsidRDefault="00AB09A4" w:rsidP="00AB09A4">
      <w:r>
        <w:t xml:space="preserve">Er is een zogenaamde “XMLController.cs” aangemaakt in de code. Via deze controller haalt de applicatie alle gegevens op uit de Xml bestanden. </w:t>
      </w:r>
    </w:p>
    <w:p w14:paraId="30761872" w14:textId="77777777" w:rsidR="00AB09A4" w:rsidRDefault="00AB09A4" w:rsidP="00AB09A4"/>
    <w:p w14:paraId="3D948F34" w14:textId="77777777" w:rsidR="00AB09A4" w:rsidRDefault="00AB09A4" w:rsidP="00AB09A4">
      <w:pPr>
        <w:pStyle w:val="Heading3"/>
      </w:pPr>
      <w:bookmarkStart w:id="49" w:name="_Toc511898817"/>
      <w:r>
        <w:t>Aanbeveling</w:t>
      </w:r>
      <w:bookmarkEnd w:id="49"/>
    </w:p>
    <w:p w14:paraId="07468F4E" w14:textId="77777777" w:rsidR="00AB09A4" w:rsidRDefault="00AB09A4" w:rsidP="00AB09A4">
      <w:r>
        <w:t>De applicatie moet van de Xml bestanden af totdat er echt noodzaak voor is (in dit geval is er al slecht gecodeerd). De helft van de Xml bestanden zijn GUI gerelateerd dit betekent dat ze doormiddel van het MVVM-patroon overbodig kunnen worden gemaakt.</w:t>
      </w:r>
    </w:p>
    <w:p w14:paraId="38F45131" w14:textId="77777777" w:rsidR="00AB09A4" w:rsidRPr="006333CA" w:rsidRDefault="00AB09A4" w:rsidP="00AB09A4">
      <w:r>
        <w:t xml:space="preserve">Voor de andere Xml bestanden is er waarschijnlijk een kleine database aanpassing nodig. </w:t>
      </w:r>
    </w:p>
    <w:p w14:paraId="0FDBA4F0" w14:textId="77777777" w:rsidR="00AB09A4" w:rsidRDefault="00AB09A4" w:rsidP="00AB09A4"/>
    <w:p w14:paraId="78534062" w14:textId="26289479" w:rsidR="00AB09A4" w:rsidRDefault="00AB09A4" w:rsidP="00AB09A4">
      <w:r>
        <w:t>De schatting is dat alle Xml bestanden overbodig kunnen worden gemaakt in circa 5 dagen. Het voordeel is dat alle data op een plek kan worden opgeslagen. Er moet voor de GUI dan wel een paar nieuwe schermen gebouwd worden</w:t>
      </w:r>
    </w:p>
    <w:p w14:paraId="2CD9EE75" w14:textId="77777777" w:rsidR="00AB09A4" w:rsidRDefault="00AB09A4" w:rsidP="00AB09A4"/>
    <w:p w14:paraId="3F9DC5E9" w14:textId="77777777" w:rsidR="00AB09A4" w:rsidRDefault="00AB09A4" w:rsidP="00AB09A4">
      <w:r>
        <w:t xml:space="preserve">Of je zou gewoon een stukje functionaliteit er tijdelijk uit kunnen laten die toch niet echt nodig is. Zoals het ophalen van wachtwoorden of database connecties. Dit is niet essentieel voor een werkende applicatie. </w:t>
      </w:r>
    </w:p>
    <w:p w14:paraId="22BE5975" w14:textId="77777777" w:rsidR="00AB09A4" w:rsidRDefault="00AB09A4" w:rsidP="00AB09A4">
      <w:r>
        <w:t>De Schermen zullen nog wel omgebouwd moeten worden aangezien die op het moment op een slechte manier gegenereerd worden.</w:t>
      </w:r>
    </w:p>
    <w:p w14:paraId="7B7AA0DC" w14:textId="77777777" w:rsidR="00AB09A4" w:rsidRDefault="00AB09A4" w:rsidP="00AB09A4">
      <w:r>
        <w:br w:type="page"/>
      </w:r>
    </w:p>
    <w:p w14:paraId="2A7A2371" w14:textId="77777777" w:rsidR="00AB09A4" w:rsidRDefault="00AB09A4" w:rsidP="00AB09A4">
      <w:pPr>
        <w:pStyle w:val="Heading2"/>
      </w:pPr>
      <w:bookmarkStart w:id="50" w:name="_Toc511898818"/>
      <w:r>
        <w:lastRenderedPageBreak/>
        <w:t>Business laag GUI-elementen</w:t>
      </w:r>
      <w:bookmarkEnd w:id="50"/>
    </w:p>
    <w:p w14:paraId="2AAE61EC" w14:textId="77777777" w:rsidR="00AB09A4" w:rsidRDefault="00AB09A4" w:rsidP="00AB09A4"/>
    <w:p w14:paraId="7EEF533A" w14:textId="77777777" w:rsidR="00AB09A4" w:rsidRDefault="00AB09A4" w:rsidP="00AB09A4">
      <w:pPr>
        <w:pStyle w:val="Heading3"/>
      </w:pPr>
      <w:bookmarkStart w:id="51" w:name="_Toc511898819"/>
      <w:r>
        <w:t>Beschrijving</w:t>
      </w:r>
      <w:bookmarkEnd w:id="51"/>
    </w:p>
    <w:p w14:paraId="3E58D6A0" w14:textId="77777777" w:rsidR="00AB09A4" w:rsidRDefault="00AB09A4" w:rsidP="00AB09A4">
      <w:r>
        <w:t>In de applicatie is bijna geen gebruik gemaakt van de .xaml bestanden om een goede interface te maken. In plaats daarvan is besloten om de interface van bijna alle Windows te laten genereren door code. Dit maakt het bijzonder lastig om aanpassingen te doen, omdat een fout in de code ook een fout in de gui kan beteken. Het is hierdoor dus lastig om fouten op te sporen.</w:t>
      </w:r>
    </w:p>
    <w:p w14:paraId="712E8A05" w14:textId="77777777" w:rsidR="00AB09A4" w:rsidRDefault="00AB09A4" w:rsidP="00AB09A4"/>
    <w:p w14:paraId="2171D01D" w14:textId="77777777" w:rsidR="00AB09A4" w:rsidRPr="00386808" w:rsidRDefault="00AB09A4" w:rsidP="00AB09A4">
      <w:r>
        <w:t>Dit hele verhaal komt eigenlijk neer op het feit dat een MVVM-patroon gebruikt moet gaan worden in de applicatie zodat fouten zoals deze bijna onmogelijk worden.</w:t>
      </w:r>
    </w:p>
    <w:p w14:paraId="2649AA66" w14:textId="77777777" w:rsidR="00AB09A4" w:rsidRDefault="00AB09A4" w:rsidP="00AB09A4"/>
    <w:p w14:paraId="731AD7EE" w14:textId="77777777" w:rsidR="00AB09A4" w:rsidRDefault="00AB09A4" w:rsidP="00AB09A4">
      <w:pPr>
        <w:pStyle w:val="Heading3"/>
      </w:pPr>
      <w:bookmarkStart w:id="52" w:name="_Toc511898820"/>
      <w:r w:rsidRPr="00020F05">
        <w:t>Waar in de code</w:t>
      </w:r>
      <w:bookmarkEnd w:id="52"/>
    </w:p>
    <w:p w14:paraId="67DAAD3C" w14:textId="77777777" w:rsidR="00AB09A4" w:rsidRDefault="00AB09A4" w:rsidP="00AB09A4">
      <w:r>
        <w:t>Dit knelpunt zit in de gehele GUI laag en de eerste laag code daarachter. Zelfs contextmenu’s worden niet in de .xaml gezet, zoals het zou moeten.</w:t>
      </w:r>
    </w:p>
    <w:p w14:paraId="4B34C6AA" w14:textId="77777777" w:rsidR="00AB09A4" w:rsidRDefault="00AB09A4" w:rsidP="00AB09A4"/>
    <w:p w14:paraId="42B648DD" w14:textId="77777777" w:rsidR="00AB09A4" w:rsidRDefault="00AB09A4" w:rsidP="00AB09A4">
      <w:pPr>
        <w:pStyle w:val="Heading3"/>
      </w:pPr>
      <w:bookmarkStart w:id="53" w:name="_Toc511898821"/>
      <w:r>
        <w:t>Aanbeveling</w:t>
      </w:r>
      <w:bookmarkEnd w:id="53"/>
    </w:p>
    <w:p w14:paraId="66162FB5" w14:textId="77777777" w:rsidR="00AB09A4" w:rsidRDefault="00AB09A4" w:rsidP="00AB09A4">
      <w:r>
        <w:t>(Dit is dezelfde aanbeveling als bij paragraaf 4.2.3. De tijd hiervoor staat gegeven is te verwaarlozen aangezien die aanbeveling eigenlijk dus 2 fouten kan oplossen)</w:t>
      </w:r>
    </w:p>
    <w:p w14:paraId="7C312265" w14:textId="77777777" w:rsidR="00AB09A4" w:rsidRDefault="00AB09A4" w:rsidP="00AB09A4"/>
    <w:p w14:paraId="04016F43" w14:textId="77777777" w:rsidR="00AB09A4" w:rsidRDefault="00AB09A4" w:rsidP="00AB09A4">
      <w:r>
        <w:t xml:space="preserve">Om dit om te bouwen kost heel veel tijd. Je moet rekening houden dat bijna elk UI-scherm omgebouwd zal moeten worden (niet qua opmaak maar de manier waarop). In de applicatie zitten in totaal 13 verschillende schermen. Waarvan zo’n 4 a 5 veel aandacht nodig zullen hebben de andere zullen redelijk snel omgebouwd kunnen worden. </w:t>
      </w:r>
    </w:p>
    <w:p w14:paraId="4616067A" w14:textId="77777777" w:rsidR="00AB09A4" w:rsidRDefault="00AB09A4" w:rsidP="00AB09A4"/>
    <w:p w14:paraId="56034572" w14:textId="04C5B98D" w:rsidR="00AB09A4" w:rsidRDefault="00AB09A4" w:rsidP="00AB09A4">
      <w:r>
        <w:t xml:space="preserve">De schatting is dat alle schermen omgebouwd kunnen worden in </w:t>
      </w:r>
      <w:r w:rsidR="003A6FD0">
        <w:t>15+</w:t>
      </w:r>
      <w:r>
        <w:t xml:space="preserve"> dagen. Dit is een flinke klus die waarschijnlijk langer gaat duren dan verwacht, maar er is hier wel de meeste winst op te behalen.</w:t>
      </w:r>
    </w:p>
    <w:p w14:paraId="568BF90F" w14:textId="77777777" w:rsidR="00AB09A4" w:rsidRPr="005E383E" w:rsidRDefault="00AB09A4" w:rsidP="00AB09A4"/>
    <w:p w14:paraId="52DE9BB3" w14:textId="77777777" w:rsidR="00AB09A4" w:rsidRDefault="00AB09A4" w:rsidP="00AB09A4"/>
    <w:p w14:paraId="41080768" w14:textId="77777777" w:rsidR="00AB09A4" w:rsidRPr="00366D35" w:rsidRDefault="00AB09A4" w:rsidP="00AB09A4"/>
    <w:p w14:paraId="6109E757" w14:textId="7FA355C7" w:rsidR="00AB09A4" w:rsidRDefault="00AB09A4" w:rsidP="00AB09A4">
      <w:r>
        <w:br w:type="page"/>
      </w:r>
    </w:p>
    <w:p w14:paraId="53FCD63C" w14:textId="77777777" w:rsidR="00AB09A4" w:rsidRDefault="00AB09A4" w:rsidP="00AB09A4">
      <w:pPr>
        <w:pStyle w:val="Heading2"/>
      </w:pPr>
      <w:bookmarkStart w:id="54" w:name="_Toc511898822"/>
      <w:r>
        <w:lastRenderedPageBreak/>
        <w:t>SQL-injectie is niet netjes</w:t>
      </w:r>
      <w:bookmarkEnd w:id="54"/>
    </w:p>
    <w:p w14:paraId="25B3AFA3" w14:textId="77777777" w:rsidR="00AB09A4" w:rsidRDefault="00AB09A4" w:rsidP="00AB09A4"/>
    <w:p w14:paraId="7965D302" w14:textId="77777777" w:rsidR="00AB09A4" w:rsidRDefault="00AB09A4" w:rsidP="00AB09A4">
      <w:pPr>
        <w:pStyle w:val="Heading3"/>
      </w:pPr>
      <w:bookmarkStart w:id="55" w:name="_Toc511898823"/>
      <w:r>
        <w:t>Beschrijving</w:t>
      </w:r>
      <w:bookmarkEnd w:id="55"/>
    </w:p>
    <w:p w14:paraId="525CE8EA" w14:textId="77777777" w:rsidR="00AB09A4" w:rsidRPr="005E383E" w:rsidRDefault="00AB09A4" w:rsidP="00AB09A4">
      <w:r>
        <w:t>In de applicatie worden bijna alle insert statements gedaan op deze manier (de andere zijn al veranderd)</w:t>
      </w:r>
    </w:p>
    <w:p w14:paraId="51603625" w14:textId="77777777" w:rsidR="00AB09A4" w:rsidRPr="005E383E" w:rsidRDefault="00AB09A4" w:rsidP="00AB09A4">
      <w:r>
        <w:rPr>
          <w:noProof/>
        </w:rPr>
        <w:drawing>
          <wp:inline distT="0" distB="0" distL="0" distR="0" wp14:anchorId="5DBFCEF4" wp14:editId="22734BE0">
            <wp:extent cx="6282690" cy="5549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2690" cy="554990"/>
                    </a:xfrm>
                    <a:prstGeom prst="rect">
                      <a:avLst/>
                    </a:prstGeom>
                  </pic:spPr>
                </pic:pic>
              </a:graphicData>
            </a:graphic>
          </wp:inline>
        </w:drawing>
      </w:r>
    </w:p>
    <w:p w14:paraId="7309FAD0" w14:textId="77777777" w:rsidR="00AB09A4" w:rsidRDefault="00AB09A4" w:rsidP="00AB09A4"/>
    <w:p w14:paraId="60E7E171" w14:textId="77777777" w:rsidR="00AB09A4" w:rsidRDefault="00AB09A4" w:rsidP="00AB09A4">
      <w:r>
        <w:t>In dit statement worden niet de variabele gegeven die bij de ingegeven waardes horen. Dit kan twee problemen veroorzaken.</w:t>
      </w:r>
    </w:p>
    <w:p w14:paraId="3AC08AD6" w14:textId="77777777" w:rsidR="00AB09A4" w:rsidRDefault="00AB09A4" w:rsidP="00AB09A4"/>
    <w:p w14:paraId="079B04F8" w14:textId="77777777" w:rsidR="00AB09A4" w:rsidRDefault="00AB09A4" w:rsidP="00AB09A4">
      <w:pPr>
        <w:pStyle w:val="ListParagraph"/>
        <w:numPr>
          <w:ilvl w:val="0"/>
          <w:numId w:val="137"/>
        </w:numPr>
      </w:pPr>
      <w:r>
        <w:t>Het systeem voert het statement uit maar twee waardes zitten op de verkeerde plek. Hier is nu zeer moeilijk achter te komen of dit wordt veroorzaakt door het statement of iets anders in je code.</w:t>
      </w:r>
    </w:p>
    <w:p w14:paraId="611A4DAC" w14:textId="77777777" w:rsidR="00AB09A4" w:rsidRDefault="00AB09A4" w:rsidP="00AB09A4">
      <w:pPr>
        <w:pStyle w:val="ListParagraph"/>
        <w:numPr>
          <w:ilvl w:val="0"/>
          <w:numId w:val="137"/>
        </w:numPr>
      </w:pPr>
      <w:r>
        <w:t>De applicatie kan stuk lopen op dit statement, maar omdat de variabele namen niet zijn aangegeven kun je niet controleren op welke die fout is gegaan.</w:t>
      </w:r>
    </w:p>
    <w:p w14:paraId="4922A670" w14:textId="77777777" w:rsidR="00AB09A4" w:rsidRDefault="00AB09A4" w:rsidP="00AB09A4"/>
    <w:p w14:paraId="5157E031" w14:textId="77777777" w:rsidR="00AB09A4" w:rsidRDefault="00AB09A4" w:rsidP="00AB09A4"/>
    <w:p w14:paraId="334098E9" w14:textId="77777777" w:rsidR="00AB09A4" w:rsidRDefault="00AB09A4" w:rsidP="00AB09A4">
      <w:pPr>
        <w:pStyle w:val="Heading3"/>
      </w:pPr>
      <w:bookmarkStart w:id="56" w:name="_Toc511898824"/>
      <w:r w:rsidRPr="00020F05">
        <w:t>Waar in de code</w:t>
      </w:r>
      <w:bookmarkEnd w:id="56"/>
    </w:p>
    <w:p w14:paraId="5036E5B4" w14:textId="77777777" w:rsidR="00AB09A4" w:rsidRPr="00697F9D" w:rsidRDefault="00AB09A4" w:rsidP="00AB09A4">
      <w:r>
        <w:t>Dit een meerder stukje gelijke code staan in de “BaseDataCommand.cs”</w:t>
      </w:r>
    </w:p>
    <w:p w14:paraId="65171A08" w14:textId="77777777" w:rsidR="00AB09A4" w:rsidRDefault="00AB09A4" w:rsidP="00AB09A4"/>
    <w:p w14:paraId="424E9779" w14:textId="77777777" w:rsidR="00AB09A4" w:rsidRDefault="00AB09A4" w:rsidP="00AB09A4">
      <w:pPr>
        <w:pStyle w:val="Heading3"/>
      </w:pPr>
      <w:bookmarkStart w:id="57" w:name="_Toc511898825"/>
      <w:r>
        <w:t>Aanbeveling</w:t>
      </w:r>
      <w:bookmarkEnd w:id="57"/>
    </w:p>
    <w:p w14:paraId="5C15CC61" w14:textId="77777777" w:rsidR="00AB09A4" w:rsidRDefault="00AB09A4" w:rsidP="00AB09A4">
      <w:r>
        <w:t xml:space="preserve">Dit probleem is redelijk makkelijk op te lossen. Het nut dat je hieruit haalt is vooral dat de code die je schrijft minder snel fout gaat en mocht dit zo zijn dan kun je snel zien waar dit aan ligt. </w:t>
      </w:r>
    </w:p>
    <w:p w14:paraId="4B4E93C2" w14:textId="77777777" w:rsidR="00AB09A4" w:rsidRDefault="00AB09A4" w:rsidP="00AB09A4"/>
    <w:p w14:paraId="2087503F" w14:textId="48EF5A5D" w:rsidR="001D0C31" w:rsidRDefault="00AB09A4" w:rsidP="00AB09A4">
      <w:r>
        <w:t xml:space="preserve">Het oplossen van dit probleem zal circa </w:t>
      </w:r>
      <w:r w:rsidR="003A6FD0">
        <w:t>3</w:t>
      </w:r>
      <w:r>
        <w:t xml:space="preserve"> dag kosten.</w:t>
      </w:r>
    </w:p>
    <w:p w14:paraId="68ACC660" w14:textId="77777777" w:rsidR="001D0C31" w:rsidRDefault="001D0C31">
      <w:pPr>
        <w:rPr>
          <w:noProof/>
        </w:rPr>
      </w:pPr>
      <w:r>
        <w:br w:type="page"/>
      </w:r>
    </w:p>
    <w:p w14:paraId="7BFA8467" w14:textId="05FA5CD6" w:rsidR="001D0C31" w:rsidRDefault="001D0C31" w:rsidP="001D0C31">
      <w:pPr>
        <w:pStyle w:val="Heading2"/>
        <w:rPr>
          <w:noProof/>
        </w:rPr>
      </w:pPr>
      <w:r>
        <w:rPr>
          <w:noProof/>
        </w:rPr>
        <w:lastRenderedPageBreak/>
        <w:t>TreeView klapt dicht naar meeste bewerkingen</w:t>
      </w:r>
    </w:p>
    <w:p w14:paraId="7069C6ED" w14:textId="77777777" w:rsidR="001D0C31" w:rsidRDefault="001D0C31"/>
    <w:p w14:paraId="4AE9A81D" w14:textId="2C4A7A0A" w:rsidR="003F1A97" w:rsidRDefault="001D0C31" w:rsidP="0093672E">
      <w:r>
        <w:rPr>
          <w:noProof/>
        </w:rPr>
        <w:drawing>
          <wp:inline distT="0" distB="0" distL="0" distR="0" wp14:anchorId="3CFE6D6C" wp14:editId="07B8AD8B">
            <wp:extent cx="2590800" cy="4181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0800" cy="4181475"/>
                    </a:xfrm>
                    <a:prstGeom prst="rect">
                      <a:avLst/>
                    </a:prstGeom>
                  </pic:spPr>
                </pic:pic>
              </a:graphicData>
            </a:graphic>
          </wp:inline>
        </w:drawing>
      </w:r>
    </w:p>
    <w:p w14:paraId="4038972B" w14:textId="77777777" w:rsidR="003F1A97" w:rsidRDefault="003F1A97" w:rsidP="0093672E"/>
    <w:p w14:paraId="00E34BFD" w14:textId="1951891B" w:rsidR="003F1A97" w:rsidRDefault="003F1A97" w:rsidP="003F1A97">
      <w:pPr>
        <w:pStyle w:val="Heading3"/>
      </w:pPr>
      <w:r>
        <w:t>Beschrijving</w:t>
      </w:r>
    </w:p>
    <w:p w14:paraId="6805913F" w14:textId="46E3F421" w:rsidR="00211A5D" w:rsidRDefault="00211A5D" w:rsidP="00211A5D">
      <w:r>
        <w:t>De treeview klapt dicht wanneer de gebruiker bepaalde handelingen uitvoert. In zo’n 80 procent van alle bewerkingen klapt de treeview dicht. Dit heeft met bijna alle bewerkingen op de database te maken.</w:t>
      </w:r>
    </w:p>
    <w:p w14:paraId="39DFDE47" w14:textId="77777777" w:rsidR="00211A5D" w:rsidRPr="00211A5D" w:rsidRDefault="00211A5D" w:rsidP="00211A5D"/>
    <w:p w14:paraId="6D094BD5" w14:textId="3EBE6450" w:rsidR="00211A5D" w:rsidRDefault="00211A5D" w:rsidP="003F1A97">
      <w:r>
        <w:t xml:space="preserve">Het is voor de gebruiker enorm irritant </w:t>
      </w:r>
      <w:r w:rsidR="00673131">
        <w:t xml:space="preserve">als de treeview constant reset naar zijn ingeklapte staat wanneer je in de zelfde tak nog iets aan wilt passen </w:t>
      </w:r>
    </w:p>
    <w:p w14:paraId="2AEFD115" w14:textId="77777777" w:rsidR="00211A5D" w:rsidRDefault="00211A5D" w:rsidP="003F1A97"/>
    <w:p w14:paraId="30F3B8EB" w14:textId="291B1EC4" w:rsidR="003F1A97" w:rsidRDefault="003F1A97" w:rsidP="003F1A97">
      <w:pPr>
        <w:pStyle w:val="Heading3"/>
      </w:pPr>
      <w:r w:rsidRPr="00020F05">
        <w:t>Waar in de code</w:t>
      </w:r>
    </w:p>
    <w:p w14:paraId="1078068B" w14:textId="25D237E8" w:rsidR="00673131" w:rsidRDefault="00673131" w:rsidP="00673131">
      <w:r>
        <w:t xml:space="preserve">Op het hoofdscherm aan de linker kant. </w:t>
      </w:r>
    </w:p>
    <w:p w14:paraId="0CB78EEF" w14:textId="655D33BF" w:rsidR="00673131" w:rsidRPr="00673131" w:rsidRDefault="00673131" w:rsidP="00673131">
      <w:r>
        <w:t>In de applicatie dit het op meerdere plekken waarvan alle exacte locaties niet van achterhaald zijn.</w:t>
      </w:r>
    </w:p>
    <w:p w14:paraId="415EEFA8" w14:textId="77777777" w:rsidR="003F1A97" w:rsidRDefault="003F1A97" w:rsidP="003F1A97"/>
    <w:p w14:paraId="721CCE7A" w14:textId="43970CD0" w:rsidR="003F1A97" w:rsidRDefault="003F1A97" w:rsidP="003F1A97">
      <w:pPr>
        <w:pStyle w:val="Heading3"/>
      </w:pPr>
      <w:r>
        <w:t>Aanbeveling</w:t>
      </w:r>
    </w:p>
    <w:p w14:paraId="14D36D05" w14:textId="05B804C5" w:rsidR="00673131" w:rsidRDefault="00673131" w:rsidP="00673131">
      <w:r>
        <w:t>Dit probleem is bijna niet op te lossen in de huidige structuur van de applicatie. Het kan wel, maar dit zal wel veel tijd vereisen.</w:t>
      </w:r>
    </w:p>
    <w:p w14:paraId="7F9BA1B9" w14:textId="10984433" w:rsidR="00673131" w:rsidRDefault="00673131" w:rsidP="00673131"/>
    <w:p w14:paraId="3C7D1419" w14:textId="44DBC83E" w:rsidR="00673131" w:rsidRPr="00673131" w:rsidRDefault="00673131" w:rsidP="00673131">
      <w:r>
        <w:t xml:space="preserve">Naar schatting zal dit zo’n 15+ dagen vereisen. </w:t>
      </w:r>
      <w:r w:rsidR="00FA2A5F">
        <w:t>Dit komt doordat de applicatie slecht is opgesteld. Dan nog is dit wel een probleem om aan te gaan pakken, namelijk het gebruik van de applicatie zal hierdoor een stuk aangenamer zijn.</w:t>
      </w:r>
    </w:p>
    <w:p w14:paraId="2EFD803C" w14:textId="2A45981F" w:rsidR="0093672E" w:rsidRDefault="00AB09A4" w:rsidP="0093672E">
      <w:r>
        <w:br w:type="page"/>
      </w:r>
    </w:p>
    <w:p w14:paraId="0D53592F" w14:textId="77777777" w:rsidR="0093672E" w:rsidRDefault="0093672E" w:rsidP="0093672E">
      <w:pPr>
        <w:pStyle w:val="Heading1"/>
      </w:pPr>
      <w:bookmarkStart w:id="58" w:name="_Toc511898826"/>
      <w:r>
        <w:lastRenderedPageBreak/>
        <w:t>Samenvatting</w:t>
      </w:r>
      <w:bookmarkEnd w:id="58"/>
    </w:p>
    <w:p w14:paraId="51910CF5" w14:textId="77777777" w:rsidR="00BC7F49" w:rsidRDefault="00BC7F49" w:rsidP="00BC7F49">
      <w:r>
        <w:t>Hier staat een korte opsomming van de beschreven punten in een overzicht.</w:t>
      </w:r>
    </w:p>
    <w:p w14:paraId="6B2A9933" w14:textId="77777777" w:rsidR="0093672E" w:rsidRDefault="0093672E" w:rsidP="0093672E"/>
    <w:tbl>
      <w:tblPr>
        <w:tblStyle w:val="TableGrid"/>
        <w:tblW w:w="10201" w:type="dxa"/>
        <w:tblLook w:val="04A0" w:firstRow="1" w:lastRow="0" w:firstColumn="1" w:lastColumn="0" w:noHBand="0" w:noVBand="1"/>
      </w:tblPr>
      <w:tblGrid>
        <w:gridCol w:w="1125"/>
        <w:gridCol w:w="1539"/>
        <w:gridCol w:w="4436"/>
        <w:gridCol w:w="1040"/>
        <w:gridCol w:w="959"/>
        <w:gridCol w:w="1102"/>
      </w:tblGrid>
      <w:tr w:rsidR="006F021F" w14:paraId="37D14EB0" w14:textId="77777777" w:rsidTr="00CD3215">
        <w:tc>
          <w:tcPr>
            <w:tcW w:w="1125" w:type="dxa"/>
          </w:tcPr>
          <w:p w14:paraId="5C443382" w14:textId="77777777" w:rsidR="006F021F" w:rsidRPr="0093672E" w:rsidRDefault="006F021F" w:rsidP="0093672E">
            <w:pPr>
              <w:rPr>
                <w:b/>
              </w:rPr>
            </w:pPr>
            <w:bookmarkStart w:id="59" w:name="_Hlk511896993"/>
            <w:r w:rsidRPr="0093672E">
              <w:rPr>
                <w:b/>
              </w:rPr>
              <w:t>Paragraaf</w:t>
            </w:r>
          </w:p>
        </w:tc>
        <w:tc>
          <w:tcPr>
            <w:tcW w:w="1539" w:type="dxa"/>
          </w:tcPr>
          <w:p w14:paraId="3F78F757" w14:textId="77777777" w:rsidR="006F021F" w:rsidRPr="0093672E" w:rsidRDefault="006F021F" w:rsidP="0093672E">
            <w:pPr>
              <w:rPr>
                <w:b/>
              </w:rPr>
            </w:pPr>
            <w:r w:rsidRPr="0093672E">
              <w:rPr>
                <w:b/>
              </w:rPr>
              <w:t>Voorstelnaam</w:t>
            </w:r>
          </w:p>
        </w:tc>
        <w:tc>
          <w:tcPr>
            <w:tcW w:w="4436" w:type="dxa"/>
          </w:tcPr>
          <w:p w14:paraId="1EB59AC6" w14:textId="77777777" w:rsidR="006F021F" w:rsidRPr="0093672E" w:rsidRDefault="006F021F" w:rsidP="0093672E">
            <w:pPr>
              <w:rPr>
                <w:b/>
              </w:rPr>
            </w:pPr>
            <w:r>
              <w:rPr>
                <w:b/>
              </w:rPr>
              <w:t xml:space="preserve">Korte </w:t>
            </w:r>
            <w:r w:rsidRPr="0093672E">
              <w:rPr>
                <w:b/>
              </w:rPr>
              <w:t>beschrijving</w:t>
            </w:r>
          </w:p>
        </w:tc>
        <w:tc>
          <w:tcPr>
            <w:tcW w:w="1040" w:type="dxa"/>
          </w:tcPr>
          <w:p w14:paraId="37FF736C" w14:textId="77777777" w:rsidR="006F021F" w:rsidRPr="0093672E" w:rsidRDefault="006F021F" w:rsidP="0093672E">
            <w:pPr>
              <w:rPr>
                <w:b/>
              </w:rPr>
            </w:pPr>
            <w:r w:rsidRPr="0093672E">
              <w:rPr>
                <w:b/>
              </w:rPr>
              <w:t>Tijd</w:t>
            </w:r>
            <w:r>
              <w:rPr>
                <w:b/>
              </w:rPr>
              <w:t xml:space="preserve"> (dagen)</w:t>
            </w:r>
          </w:p>
        </w:tc>
        <w:tc>
          <w:tcPr>
            <w:tcW w:w="959" w:type="dxa"/>
          </w:tcPr>
          <w:p w14:paraId="5DFBD9BD" w14:textId="77777777" w:rsidR="006F021F" w:rsidRPr="0093672E" w:rsidRDefault="006F021F" w:rsidP="0093672E">
            <w:pPr>
              <w:rPr>
                <w:b/>
              </w:rPr>
            </w:pPr>
            <w:r>
              <w:rPr>
                <w:b/>
              </w:rPr>
              <w:t>Aan te raden</w:t>
            </w:r>
          </w:p>
        </w:tc>
        <w:tc>
          <w:tcPr>
            <w:tcW w:w="1102" w:type="dxa"/>
          </w:tcPr>
          <w:p w14:paraId="21DD09E5" w14:textId="77777777" w:rsidR="006F021F" w:rsidRDefault="006F021F" w:rsidP="0093672E">
            <w:pPr>
              <w:rPr>
                <w:b/>
              </w:rPr>
            </w:pPr>
            <w:r>
              <w:rPr>
                <w:b/>
              </w:rPr>
              <w:t>Prioriteit</w:t>
            </w:r>
          </w:p>
        </w:tc>
      </w:tr>
      <w:tr w:rsidR="00CD3215" w14:paraId="5119A6B6" w14:textId="77777777" w:rsidTr="00CD3215">
        <w:tc>
          <w:tcPr>
            <w:tcW w:w="1125" w:type="dxa"/>
          </w:tcPr>
          <w:p w14:paraId="5F87279B" w14:textId="00EEF478" w:rsidR="00CD3215" w:rsidRPr="0093672E" w:rsidRDefault="00CD3215" w:rsidP="00CD3215">
            <w:pPr>
              <w:rPr>
                <w:b/>
              </w:rPr>
            </w:pPr>
            <w:r w:rsidRPr="0059592C">
              <w:t>4.</w:t>
            </w:r>
            <w:r>
              <w:t>2</w:t>
            </w:r>
          </w:p>
        </w:tc>
        <w:tc>
          <w:tcPr>
            <w:tcW w:w="1539" w:type="dxa"/>
          </w:tcPr>
          <w:p w14:paraId="5F0756C0" w14:textId="60772A7F" w:rsidR="00CD3215" w:rsidRPr="0093672E" w:rsidRDefault="00CD3215" w:rsidP="00CD3215">
            <w:pPr>
              <w:rPr>
                <w:b/>
              </w:rPr>
            </w:pPr>
            <w:r>
              <w:t>Route in de object tree</w:t>
            </w:r>
          </w:p>
        </w:tc>
        <w:tc>
          <w:tcPr>
            <w:tcW w:w="4436" w:type="dxa"/>
          </w:tcPr>
          <w:p w14:paraId="3797DDBD" w14:textId="56A6294B" w:rsidR="00CD3215" w:rsidRDefault="00CD3215" w:rsidP="00F603A1">
            <w:pPr>
              <w:rPr>
                <w:b/>
              </w:rPr>
            </w:pPr>
            <w:r>
              <w:t>De Route tak in de objecttree is nutteloos en kan worden weggehaald</w:t>
            </w:r>
          </w:p>
        </w:tc>
        <w:tc>
          <w:tcPr>
            <w:tcW w:w="1040" w:type="dxa"/>
          </w:tcPr>
          <w:p w14:paraId="58227B44" w14:textId="50F4AC14" w:rsidR="00CD3215" w:rsidRPr="0093672E" w:rsidRDefault="00CD3215" w:rsidP="00F603A1">
            <w:r>
              <w:t>1</w:t>
            </w:r>
          </w:p>
        </w:tc>
        <w:tc>
          <w:tcPr>
            <w:tcW w:w="959" w:type="dxa"/>
          </w:tcPr>
          <w:p w14:paraId="3DDFD737" w14:textId="55E3BC66" w:rsidR="00CD3215" w:rsidRDefault="00CD3215" w:rsidP="00CD3215">
            <w:pPr>
              <w:rPr>
                <w:b/>
              </w:rPr>
            </w:pPr>
            <w:r>
              <w:t>JA</w:t>
            </w:r>
          </w:p>
        </w:tc>
        <w:tc>
          <w:tcPr>
            <w:tcW w:w="1102" w:type="dxa"/>
          </w:tcPr>
          <w:p w14:paraId="4F5027F4" w14:textId="1CBF7DE2" w:rsidR="00CD3215" w:rsidRDefault="00CD3215" w:rsidP="00CD3215">
            <w:pPr>
              <w:rPr>
                <w:b/>
              </w:rPr>
            </w:pPr>
            <w:r>
              <w:t>High</w:t>
            </w:r>
          </w:p>
        </w:tc>
      </w:tr>
      <w:tr w:rsidR="00CD3215" w14:paraId="760B61F8" w14:textId="77777777" w:rsidTr="00CD3215">
        <w:tc>
          <w:tcPr>
            <w:tcW w:w="1125" w:type="dxa"/>
          </w:tcPr>
          <w:p w14:paraId="46BFC1CF" w14:textId="67F91096" w:rsidR="00CD3215" w:rsidRPr="0093672E" w:rsidRDefault="00CD3215" w:rsidP="00CD3215">
            <w:r>
              <w:t>4.3</w:t>
            </w:r>
          </w:p>
        </w:tc>
        <w:tc>
          <w:tcPr>
            <w:tcW w:w="1539" w:type="dxa"/>
          </w:tcPr>
          <w:p w14:paraId="457B0448" w14:textId="4531680E" w:rsidR="00CD3215" w:rsidRPr="0093672E" w:rsidRDefault="00CD3215" w:rsidP="00CD3215">
            <w:r>
              <w:t>Vage menu items</w:t>
            </w:r>
          </w:p>
        </w:tc>
        <w:tc>
          <w:tcPr>
            <w:tcW w:w="4436" w:type="dxa"/>
          </w:tcPr>
          <w:p w14:paraId="1B600F15" w14:textId="05E8AD3E" w:rsidR="00CD3215" w:rsidRDefault="00F603A1" w:rsidP="00CD3215">
            <w:r>
              <w:t>Er staan nutteloze en overbodige functionaliteiten in de menubalk op het hoofdscherm</w:t>
            </w:r>
          </w:p>
        </w:tc>
        <w:tc>
          <w:tcPr>
            <w:tcW w:w="1040" w:type="dxa"/>
          </w:tcPr>
          <w:p w14:paraId="4F2F52B3" w14:textId="6366E912" w:rsidR="00CD3215" w:rsidRPr="0093672E" w:rsidRDefault="00F603A1" w:rsidP="00CD3215">
            <w:r>
              <w:t>2</w:t>
            </w:r>
          </w:p>
        </w:tc>
        <w:tc>
          <w:tcPr>
            <w:tcW w:w="959" w:type="dxa"/>
          </w:tcPr>
          <w:p w14:paraId="65846E19" w14:textId="1E57C583" w:rsidR="00CD3215" w:rsidRDefault="00F603A1" w:rsidP="00CD3215">
            <w:r>
              <w:t>JA</w:t>
            </w:r>
          </w:p>
        </w:tc>
        <w:tc>
          <w:tcPr>
            <w:tcW w:w="1102" w:type="dxa"/>
          </w:tcPr>
          <w:p w14:paraId="2480A374" w14:textId="411CA93A" w:rsidR="00CD3215" w:rsidRDefault="00F603A1" w:rsidP="00CD3215">
            <w:r>
              <w:t>High</w:t>
            </w:r>
          </w:p>
        </w:tc>
      </w:tr>
      <w:tr w:rsidR="00F603A1" w14:paraId="5C29E28B" w14:textId="77777777" w:rsidTr="00F603A1">
        <w:trPr>
          <w:trHeight w:val="1067"/>
        </w:trPr>
        <w:tc>
          <w:tcPr>
            <w:tcW w:w="1125" w:type="dxa"/>
          </w:tcPr>
          <w:p w14:paraId="7B5BFE5B" w14:textId="0D7A8314" w:rsidR="00F603A1" w:rsidRPr="0093672E" w:rsidRDefault="00F603A1" w:rsidP="00F603A1">
            <w:r>
              <w:t>4.4</w:t>
            </w:r>
          </w:p>
        </w:tc>
        <w:tc>
          <w:tcPr>
            <w:tcW w:w="1539" w:type="dxa"/>
          </w:tcPr>
          <w:p w14:paraId="0201241A" w14:textId="77777777" w:rsidR="00F603A1" w:rsidRDefault="00F603A1" w:rsidP="00F603A1">
            <w:r>
              <w:t>Parameter variabele fout</w:t>
            </w:r>
          </w:p>
          <w:p w14:paraId="1339D855" w14:textId="77777777" w:rsidR="00F603A1" w:rsidRPr="0093672E" w:rsidRDefault="00F603A1" w:rsidP="00F603A1"/>
        </w:tc>
        <w:tc>
          <w:tcPr>
            <w:tcW w:w="4436" w:type="dxa"/>
          </w:tcPr>
          <w:p w14:paraId="2D2CDE51" w14:textId="3F95B021" w:rsidR="00F603A1" w:rsidRDefault="00F603A1" w:rsidP="00F603A1">
            <w:r>
              <w:t>Er werkt gewoon een best belangrijke functionaliteit niet namelijk dat de valide waardes (voor een parameter) ook daadwerkelijk gecontroleerd worden of ze valide zijn.</w:t>
            </w:r>
          </w:p>
        </w:tc>
        <w:tc>
          <w:tcPr>
            <w:tcW w:w="1040" w:type="dxa"/>
          </w:tcPr>
          <w:p w14:paraId="2D598E10" w14:textId="38195ECE" w:rsidR="00F603A1" w:rsidRPr="0093672E" w:rsidRDefault="003A6FD0" w:rsidP="00F603A1">
            <w:r>
              <w:t>5</w:t>
            </w:r>
          </w:p>
        </w:tc>
        <w:tc>
          <w:tcPr>
            <w:tcW w:w="959" w:type="dxa"/>
          </w:tcPr>
          <w:p w14:paraId="5FABBDF9" w14:textId="63EA1607" w:rsidR="00F603A1" w:rsidRDefault="00F603A1" w:rsidP="00F603A1">
            <w:r>
              <w:t>JA</w:t>
            </w:r>
          </w:p>
        </w:tc>
        <w:tc>
          <w:tcPr>
            <w:tcW w:w="1102" w:type="dxa"/>
          </w:tcPr>
          <w:p w14:paraId="5AA3E235" w14:textId="265BF488" w:rsidR="00F603A1" w:rsidRDefault="00F603A1" w:rsidP="00F603A1">
            <w:r>
              <w:t>High</w:t>
            </w:r>
          </w:p>
        </w:tc>
      </w:tr>
      <w:tr w:rsidR="0001516C" w14:paraId="161F13F3" w14:textId="77777777" w:rsidTr="00F603A1">
        <w:trPr>
          <w:trHeight w:val="1067"/>
        </w:trPr>
        <w:tc>
          <w:tcPr>
            <w:tcW w:w="1125" w:type="dxa"/>
          </w:tcPr>
          <w:p w14:paraId="5B16B0DD" w14:textId="58C0948F" w:rsidR="0001516C" w:rsidRDefault="0001516C" w:rsidP="00F603A1">
            <w:r>
              <w:t>4.5</w:t>
            </w:r>
          </w:p>
        </w:tc>
        <w:tc>
          <w:tcPr>
            <w:tcW w:w="1539" w:type="dxa"/>
          </w:tcPr>
          <w:p w14:paraId="108C00B4" w14:textId="785E62DB" w:rsidR="0001516C" w:rsidRDefault="0001516C" w:rsidP="00F603A1">
            <w:r>
              <w:t>Save knop</w:t>
            </w:r>
          </w:p>
        </w:tc>
        <w:tc>
          <w:tcPr>
            <w:tcW w:w="4436" w:type="dxa"/>
          </w:tcPr>
          <w:p w14:paraId="6603BAE0" w14:textId="23C4784C" w:rsidR="0001516C" w:rsidRDefault="0001516C" w:rsidP="00F603A1">
            <w:r>
              <w:t xml:space="preserve">Er staat een Save knop in de datagrid </w:t>
            </w:r>
          </w:p>
        </w:tc>
        <w:tc>
          <w:tcPr>
            <w:tcW w:w="1040" w:type="dxa"/>
          </w:tcPr>
          <w:p w14:paraId="38251A23" w14:textId="4347CDA8" w:rsidR="0001516C" w:rsidRDefault="0001516C" w:rsidP="00F603A1">
            <w:r>
              <w:t>1</w:t>
            </w:r>
          </w:p>
        </w:tc>
        <w:tc>
          <w:tcPr>
            <w:tcW w:w="959" w:type="dxa"/>
          </w:tcPr>
          <w:p w14:paraId="026886BD" w14:textId="65030689" w:rsidR="0001516C" w:rsidRDefault="0001516C" w:rsidP="00F603A1">
            <w:r>
              <w:t>JA</w:t>
            </w:r>
          </w:p>
        </w:tc>
        <w:tc>
          <w:tcPr>
            <w:tcW w:w="1102" w:type="dxa"/>
          </w:tcPr>
          <w:p w14:paraId="7F05A1DA" w14:textId="17D2618B" w:rsidR="0001516C" w:rsidRDefault="0001516C" w:rsidP="00F603A1">
            <w:r>
              <w:t>High</w:t>
            </w:r>
          </w:p>
        </w:tc>
      </w:tr>
      <w:tr w:rsidR="0001516C" w14:paraId="627F245D" w14:textId="77777777" w:rsidTr="00CD3215">
        <w:tc>
          <w:tcPr>
            <w:tcW w:w="1125" w:type="dxa"/>
          </w:tcPr>
          <w:p w14:paraId="42FD68FD" w14:textId="3012575F" w:rsidR="0001516C" w:rsidRPr="0093672E" w:rsidRDefault="0001516C" w:rsidP="0001516C">
            <w:r>
              <w:t>5.1</w:t>
            </w:r>
          </w:p>
        </w:tc>
        <w:tc>
          <w:tcPr>
            <w:tcW w:w="1539" w:type="dxa"/>
          </w:tcPr>
          <w:p w14:paraId="540A32C8" w14:textId="77777777" w:rsidR="0001516C" w:rsidRPr="007E5044" w:rsidRDefault="0001516C" w:rsidP="0001516C">
            <w:r>
              <w:t>Fouten worden onjuist afgevangen</w:t>
            </w:r>
          </w:p>
          <w:p w14:paraId="0EB19366" w14:textId="77777777" w:rsidR="0001516C" w:rsidRPr="0093672E" w:rsidRDefault="0001516C" w:rsidP="0001516C"/>
        </w:tc>
        <w:tc>
          <w:tcPr>
            <w:tcW w:w="4436" w:type="dxa"/>
          </w:tcPr>
          <w:p w14:paraId="4D70603C" w14:textId="264B0ABC" w:rsidR="0001516C" w:rsidRDefault="0001516C" w:rsidP="0001516C">
            <w:r w:rsidRPr="006C6241">
              <w:t>De “try catch” statements staan niet op de</w:t>
            </w:r>
            <w:r>
              <w:t xml:space="preserve"> goede plaatsen. Hierdoor kan zeer lastig nagegaan worden waar een fout zit.</w:t>
            </w:r>
          </w:p>
        </w:tc>
        <w:tc>
          <w:tcPr>
            <w:tcW w:w="1040" w:type="dxa"/>
          </w:tcPr>
          <w:p w14:paraId="6B28AFC4" w14:textId="0D2F314B" w:rsidR="0001516C" w:rsidRPr="0093672E" w:rsidRDefault="0001516C" w:rsidP="0001516C">
            <w:r>
              <w:t>7</w:t>
            </w:r>
          </w:p>
        </w:tc>
        <w:tc>
          <w:tcPr>
            <w:tcW w:w="959" w:type="dxa"/>
          </w:tcPr>
          <w:p w14:paraId="12EBE778" w14:textId="792226D0" w:rsidR="0001516C" w:rsidRDefault="0001516C" w:rsidP="0001516C">
            <w:r>
              <w:t xml:space="preserve">JA </w:t>
            </w:r>
          </w:p>
        </w:tc>
        <w:tc>
          <w:tcPr>
            <w:tcW w:w="1102" w:type="dxa"/>
          </w:tcPr>
          <w:p w14:paraId="7F1BA468" w14:textId="6E7BE6AE" w:rsidR="0001516C" w:rsidRDefault="003E56A4" w:rsidP="0001516C">
            <w:r>
              <w:t>Low</w:t>
            </w:r>
          </w:p>
        </w:tc>
      </w:tr>
      <w:tr w:rsidR="003E56A4" w14:paraId="06C369D3" w14:textId="77777777" w:rsidTr="00CD3215">
        <w:tc>
          <w:tcPr>
            <w:tcW w:w="1125" w:type="dxa"/>
          </w:tcPr>
          <w:p w14:paraId="0C080A0D" w14:textId="03AC1189" w:rsidR="003E56A4" w:rsidRPr="0093672E" w:rsidRDefault="003E56A4" w:rsidP="003E56A4">
            <w:r>
              <w:t>5.2</w:t>
            </w:r>
          </w:p>
        </w:tc>
        <w:tc>
          <w:tcPr>
            <w:tcW w:w="1539" w:type="dxa"/>
          </w:tcPr>
          <w:p w14:paraId="2B765071" w14:textId="3FF44D6D" w:rsidR="003E56A4" w:rsidRPr="0093672E" w:rsidRDefault="003E56A4" w:rsidP="003E56A4">
            <w:r>
              <w:t>DAL heeft geen tot weinig structuur</w:t>
            </w:r>
          </w:p>
        </w:tc>
        <w:tc>
          <w:tcPr>
            <w:tcW w:w="4436" w:type="dxa"/>
          </w:tcPr>
          <w:p w14:paraId="74F8CFF8" w14:textId="6DED7B0E" w:rsidR="003E56A4" w:rsidRDefault="003E56A4" w:rsidP="003E56A4">
            <w:r>
              <w:t>De DAL heeft geen structuur maar wel een rare abstractie laag di</w:t>
            </w:r>
            <w:r w:rsidR="001F7C1A">
              <w:t>e</w:t>
            </w:r>
            <w:r>
              <w:t xml:space="preserve"> </w:t>
            </w:r>
            <w:r w:rsidR="00945D3D">
              <w:t>eruit</w:t>
            </w:r>
            <w:r>
              <w:t xml:space="preserve"> moet</w:t>
            </w:r>
          </w:p>
        </w:tc>
        <w:tc>
          <w:tcPr>
            <w:tcW w:w="1040" w:type="dxa"/>
          </w:tcPr>
          <w:p w14:paraId="084F63E5" w14:textId="6EE414A5" w:rsidR="003E56A4" w:rsidRPr="0093672E" w:rsidRDefault="003E56A4" w:rsidP="003E56A4">
            <w:r>
              <w:t>10</w:t>
            </w:r>
          </w:p>
        </w:tc>
        <w:tc>
          <w:tcPr>
            <w:tcW w:w="959" w:type="dxa"/>
          </w:tcPr>
          <w:p w14:paraId="412B0F62" w14:textId="77777777" w:rsidR="003E56A4" w:rsidRDefault="003E56A4" w:rsidP="003E56A4">
            <w:r>
              <w:t>JA</w:t>
            </w:r>
          </w:p>
          <w:p w14:paraId="68B7F2F9" w14:textId="77777777" w:rsidR="003E56A4" w:rsidRDefault="003E56A4" w:rsidP="003E56A4"/>
        </w:tc>
        <w:tc>
          <w:tcPr>
            <w:tcW w:w="1102" w:type="dxa"/>
          </w:tcPr>
          <w:p w14:paraId="73F12FCB" w14:textId="2BF9ED88" w:rsidR="003E56A4" w:rsidRDefault="003E56A4" w:rsidP="003E56A4">
            <w:r>
              <w:t>Medium</w:t>
            </w:r>
          </w:p>
        </w:tc>
      </w:tr>
      <w:tr w:rsidR="003E56A4" w14:paraId="6385E2DD" w14:textId="77777777" w:rsidTr="00CD3215">
        <w:tc>
          <w:tcPr>
            <w:tcW w:w="1125" w:type="dxa"/>
          </w:tcPr>
          <w:p w14:paraId="6FC32874" w14:textId="271DCEAF" w:rsidR="003E56A4" w:rsidRPr="0093672E" w:rsidRDefault="003E56A4" w:rsidP="003E56A4">
            <w:r>
              <w:t>5.3</w:t>
            </w:r>
          </w:p>
        </w:tc>
        <w:tc>
          <w:tcPr>
            <w:tcW w:w="1539" w:type="dxa"/>
          </w:tcPr>
          <w:p w14:paraId="2CF3E46D" w14:textId="463BA261" w:rsidR="003E56A4" w:rsidRPr="0093672E" w:rsidRDefault="003E56A4" w:rsidP="003E56A4">
            <w:r>
              <w:t>Klassen zijn niet aan elkaar verbonden</w:t>
            </w:r>
          </w:p>
        </w:tc>
        <w:tc>
          <w:tcPr>
            <w:tcW w:w="4436" w:type="dxa"/>
          </w:tcPr>
          <w:p w14:paraId="78D1471D" w14:textId="1552336C" w:rsidR="003E56A4" w:rsidRDefault="003E56A4" w:rsidP="003E56A4">
            <w:r>
              <w:t xml:space="preserve">Er is helemaal geen </w:t>
            </w:r>
            <w:r w:rsidR="00945D3D">
              <w:t>klassenstructuur</w:t>
            </w:r>
            <w:r>
              <w:t>. Alle aanwezige klassen zijn eigenlijk direct vertaalde database tabellen.</w:t>
            </w:r>
          </w:p>
          <w:p w14:paraId="238EEDDC" w14:textId="3BE13492" w:rsidR="003E56A4" w:rsidRDefault="003E56A4" w:rsidP="003E56A4">
            <w:r>
              <w:t>(</w:t>
            </w:r>
            <w:r w:rsidR="00945D3D">
              <w:t>Opnieuw</w:t>
            </w:r>
            <w:r>
              <w:t xml:space="preserve"> opbouwen is beter, het ombouwen hiervan is verspilde moeite met geen garantie op resultaat)</w:t>
            </w:r>
          </w:p>
        </w:tc>
        <w:tc>
          <w:tcPr>
            <w:tcW w:w="1040" w:type="dxa"/>
          </w:tcPr>
          <w:p w14:paraId="3D47D69B" w14:textId="5AFCB2ED" w:rsidR="003E56A4" w:rsidRPr="0093672E" w:rsidRDefault="003E56A4" w:rsidP="003E56A4">
            <w:r>
              <w:t xml:space="preserve">15+ </w:t>
            </w:r>
          </w:p>
        </w:tc>
        <w:tc>
          <w:tcPr>
            <w:tcW w:w="959" w:type="dxa"/>
          </w:tcPr>
          <w:p w14:paraId="0800CF4E" w14:textId="2B69082A" w:rsidR="003E56A4" w:rsidRDefault="003E56A4" w:rsidP="003E56A4">
            <w:r>
              <w:t>NEE</w:t>
            </w:r>
          </w:p>
        </w:tc>
        <w:tc>
          <w:tcPr>
            <w:tcW w:w="1102" w:type="dxa"/>
          </w:tcPr>
          <w:p w14:paraId="221D9265" w14:textId="776AF378" w:rsidR="003E56A4" w:rsidRDefault="003E56A4" w:rsidP="003E56A4">
            <w:r>
              <w:t>Low</w:t>
            </w:r>
          </w:p>
        </w:tc>
      </w:tr>
      <w:tr w:rsidR="003E56A4" w14:paraId="692EB20C" w14:textId="77777777" w:rsidTr="00CD3215">
        <w:tc>
          <w:tcPr>
            <w:tcW w:w="1125" w:type="dxa"/>
          </w:tcPr>
          <w:p w14:paraId="5ACD272A" w14:textId="0CFB2884" w:rsidR="003E56A4" w:rsidRPr="0093672E" w:rsidRDefault="003E56A4" w:rsidP="003E56A4">
            <w:r>
              <w:t>5.4</w:t>
            </w:r>
          </w:p>
        </w:tc>
        <w:tc>
          <w:tcPr>
            <w:tcW w:w="1539" w:type="dxa"/>
          </w:tcPr>
          <w:p w14:paraId="0B645831" w14:textId="2F33EB37" w:rsidR="003E56A4" w:rsidRPr="0093672E" w:rsidRDefault="003E56A4" w:rsidP="003E56A4">
            <w:r>
              <w:t xml:space="preserve">Geen </w:t>
            </w:r>
            <w:r w:rsidR="00945D3D">
              <w:t>MVVM-patroon</w:t>
            </w:r>
          </w:p>
        </w:tc>
        <w:tc>
          <w:tcPr>
            <w:tcW w:w="4436" w:type="dxa"/>
          </w:tcPr>
          <w:p w14:paraId="239812CA" w14:textId="27C2EC91" w:rsidR="003E56A4" w:rsidRDefault="003E56A4" w:rsidP="003E56A4">
            <w:r>
              <w:t>Er is geen design patroon gebruikt. In grotere applicaties is dit bijna altijd nodig (of zeer gewenst)</w:t>
            </w:r>
          </w:p>
        </w:tc>
        <w:tc>
          <w:tcPr>
            <w:tcW w:w="1040" w:type="dxa"/>
          </w:tcPr>
          <w:p w14:paraId="1C1591B2" w14:textId="1F3E018B" w:rsidR="003E56A4" w:rsidRPr="0093672E" w:rsidRDefault="003E56A4" w:rsidP="003E56A4">
            <w:r>
              <w:t>15+</w:t>
            </w:r>
          </w:p>
        </w:tc>
        <w:tc>
          <w:tcPr>
            <w:tcW w:w="959" w:type="dxa"/>
          </w:tcPr>
          <w:p w14:paraId="028329FE" w14:textId="4CEFA9A0" w:rsidR="003E56A4" w:rsidRDefault="003E56A4" w:rsidP="003E56A4">
            <w:r>
              <w:t>JA</w:t>
            </w:r>
          </w:p>
        </w:tc>
        <w:tc>
          <w:tcPr>
            <w:tcW w:w="1102" w:type="dxa"/>
          </w:tcPr>
          <w:p w14:paraId="7CEE9DF5" w14:textId="214B38AB" w:rsidR="003E56A4" w:rsidRDefault="003E56A4" w:rsidP="003E56A4">
            <w:r>
              <w:t>Low</w:t>
            </w:r>
          </w:p>
        </w:tc>
      </w:tr>
      <w:tr w:rsidR="001F7C1A" w14:paraId="3F6C3288" w14:textId="77777777" w:rsidTr="00CD3215">
        <w:tc>
          <w:tcPr>
            <w:tcW w:w="1125" w:type="dxa"/>
          </w:tcPr>
          <w:p w14:paraId="2D4CE1CE" w14:textId="38FD2C41" w:rsidR="001F7C1A" w:rsidRPr="0093672E" w:rsidRDefault="001F7C1A" w:rsidP="001F7C1A">
            <w:r>
              <w:t>5.5</w:t>
            </w:r>
          </w:p>
        </w:tc>
        <w:tc>
          <w:tcPr>
            <w:tcW w:w="1539" w:type="dxa"/>
          </w:tcPr>
          <w:p w14:paraId="797F6D6E" w14:textId="5D9B14A5" w:rsidR="001F7C1A" w:rsidRPr="0093672E" w:rsidRDefault="001F7C1A" w:rsidP="001F7C1A">
            <w:r>
              <w:t>Nutteloze Xml</w:t>
            </w:r>
          </w:p>
        </w:tc>
        <w:tc>
          <w:tcPr>
            <w:tcW w:w="4436" w:type="dxa"/>
          </w:tcPr>
          <w:p w14:paraId="28960DBF" w14:textId="2173D6CF" w:rsidR="001F7C1A" w:rsidRDefault="001F7C1A" w:rsidP="001F7C1A">
            <w:r>
              <w:t>De meeste Xml files zijn overbodig. De applicatie wordt hierdoor gecompliceerder dan nodig</w:t>
            </w:r>
          </w:p>
        </w:tc>
        <w:tc>
          <w:tcPr>
            <w:tcW w:w="1040" w:type="dxa"/>
          </w:tcPr>
          <w:p w14:paraId="1F9A2ABC" w14:textId="0ACD4C09" w:rsidR="001F7C1A" w:rsidRPr="0093672E" w:rsidRDefault="001F7C1A" w:rsidP="001F7C1A">
            <w:r>
              <w:t>5</w:t>
            </w:r>
          </w:p>
        </w:tc>
        <w:tc>
          <w:tcPr>
            <w:tcW w:w="959" w:type="dxa"/>
          </w:tcPr>
          <w:p w14:paraId="786639AC" w14:textId="6CBC4053" w:rsidR="001F7C1A" w:rsidRDefault="001F7C1A" w:rsidP="001F7C1A">
            <w:r>
              <w:t>JA</w:t>
            </w:r>
          </w:p>
        </w:tc>
        <w:tc>
          <w:tcPr>
            <w:tcW w:w="1102" w:type="dxa"/>
          </w:tcPr>
          <w:p w14:paraId="04BF715A" w14:textId="0CFC9FE0" w:rsidR="001F7C1A" w:rsidRDefault="001F7C1A" w:rsidP="001F7C1A">
            <w:r>
              <w:t>Medium</w:t>
            </w:r>
          </w:p>
        </w:tc>
      </w:tr>
      <w:tr w:rsidR="001F7C1A" w14:paraId="6EC3D07D" w14:textId="77777777" w:rsidTr="00CD3215">
        <w:tc>
          <w:tcPr>
            <w:tcW w:w="1125" w:type="dxa"/>
          </w:tcPr>
          <w:p w14:paraId="73FFDAEF" w14:textId="3BA9036E" w:rsidR="001F7C1A" w:rsidRPr="0093672E" w:rsidRDefault="001F7C1A" w:rsidP="001F7C1A">
            <w:r>
              <w:t>5.6</w:t>
            </w:r>
          </w:p>
        </w:tc>
        <w:tc>
          <w:tcPr>
            <w:tcW w:w="1539" w:type="dxa"/>
          </w:tcPr>
          <w:p w14:paraId="397EE5CE" w14:textId="4CFDC266" w:rsidR="001F7C1A" w:rsidRPr="0093672E" w:rsidRDefault="001F7C1A" w:rsidP="001F7C1A">
            <w:r>
              <w:t xml:space="preserve">Business laag </w:t>
            </w:r>
            <w:r w:rsidR="00945D3D">
              <w:t>GUI-elementen</w:t>
            </w:r>
          </w:p>
        </w:tc>
        <w:tc>
          <w:tcPr>
            <w:tcW w:w="4436" w:type="dxa"/>
          </w:tcPr>
          <w:p w14:paraId="5442E7BA" w14:textId="2D0CF64B" w:rsidR="001F7C1A" w:rsidRDefault="001F7C1A" w:rsidP="001F7C1A">
            <w:r>
              <w:t xml:space="preserve">Er zitten veel Gui logica in de business laag en deze moet </w:t>
            </w:r>
            <w:r w:rsidR="00945D3D">
              <w:t>eruit</w:t>
            </w:r>
            <w:r>
              <w:t xml:space="preserve"> aangezien dit erg de netheid en uitbreidbaarheid van de code aantast</w:t>
            </w:r>
          </w:p>
        </w:tc>
        <w:tc>
          <w:tcPr>
            <w:tcW w:w="1040" w:type="dxa"/>
          </w:tcPr>
          <w:p w14:paraId="25C0A6E2" w14:textId="7D30F3E2" w:rsidR="001F7C1A" w:rsidRPr="0093672E" w:rsidRDefault="001F7C1A" w:rsidP="001F7C1A">
            <w:r>
              <w:t>15+</w:t>
            </w:r>
          </w:p>
        </w:tc>
        <w:tc>
          <w:tcPr>
            <w:tcW w:w="959" w:type="dxa"/>
          </w:tcPr>
          <w:p w14:paraId="6ACEFD8C" w14:textId="6086513C" w:rsidR="001F7C1A" w:rsidRDefault="001F7C1A" w:rsidP="001F7C1A">
            <w:r>
              <w:t>JA</w:t>
            </w:r>
          </w:p>
        </w:tc>
        <w:tc>
          <w:tcPr>
            <w:tcW w:w="1102" w:type="dxa"/>
          </w:tcPr>
          <w:p w14:paraId="21E1CEB6" w14:textId="1BE76409" w:rsidR="001F7C1A" w:rsidRDefault="001F7C1A" w:rsidP="001F7C1A">
            <w:r>
              <w:t>Low</w:t>
            </w:r>
          </w:p>
        </w:tc>
      </w:tr>
      <w:tr w:rsidR="001F7C1A" w14:paraId="1698D4C5" w14:textId="77777777" w:rsidTr="00CD3215">
        <w:tc>
          <w:tcPr>
            <w:tcW w:w="1125" w:type="dxa"/>
          </w:tcPr>
          <w:p w14:paraId="69224A56" w14:textId="30DF5458" w:rsidR="001F7C1A" w:rsidRPr="0093672E" w:rsidRDefault="001F7C1A" w:rsidP="001F7C1A">
            <w:r>
              <w:t>5.7</w:t>
            </w:r>
          </w:p>
        </w:tc>
        <w:tc>
          <w:tcPr>
            <w:tcW w:w="1539" w:type="dxa"/>
          </w:tcPr>
          <w:p w14:paraId="638ABA0E" w14:textId="7E98BA98" w:rsidR="001F7C1A" w:rsidRPr="0093672E" w:rsidRDefault="00945D3D" w:rsidP="001F7C1A">
            <w:r>
              <w:t>SQL-injectie</w:t>
            </w:r>
            <w:r w:rsidR="001F7C1A">
              <w:t xml:space="preserve"> is niet netjes</w:t>
            </w:r>
          </w:p>
        </w:tc>
        <w:tc>
          <w:tcPr>
            <w:tcW w:w="4436" w:type="dxa"/>
          </w:tcPr>
          <w:p w14:paraId="5C108BBE" w14:textId="7864032A" w:rsidR="001F7C1A" w:rsidRDefault="001F7C1A" w:rsidP="001F7C1A">
            <w:r>
              <w:t>Insert commands zijn zonder de variabele name aangemaakt. Dit kan snel tot fouten lijden</w:t>
            </w:r>
          </w:p>
        </w:tc>
        <w:tc>
          <w:tcPr>
            <w:tcW w:w="1040" w:type="dxa"/>
          </w:tcPr>
          <w:p w14:paraId="01CDDE01" w14:textId="65EDB434" w:rsidR="001F7C1A" w:rsidRPr="0093672E" w:rsidRDefault="001F7C1A" w:rsidP="001F7C1A">
            <w:r>
              <w:t>3</w:t>
            </w:r>
          </w:p>
        </w:tc>
        <w:tc>
          <w:tcPr>
            <w:tcW w:w="959" w:type="dxa"/>
          </w:tcPr>
          <w:p w14:paraId="51CA8801" w14:textId="65317AF2" w:rsidR="001F7C1A" w:rsidRDefault="001F7C1A" w:rsidP="001F7C1A">
            <w:r>
              <w:t>JA</w:t>
            </w:r>
          </w:p>
        </w:tc>
        <w:tc>
          <w:tcPr>
            <w:tcW w:w="1102" w:type="dxa"/>
          </w:tcPr>
          <w:p w14:paraId="61D07EAE" w14:textId="34FC094F" w:rsidR="001F7C1A" w:rsidRDefault="00945D3D" w:rsidP="001F7C1A">
            <w:r>
              <w:t>Medium</w:t>
            </w:r>
          </w:p>
        </w:tc>
      </w:tr>
      <w:tr w:rsidR="001D0C31" w14:paraId="0E012613" w14:textId="77777777" w:rsidTr="00CD3215">
        <w:tc>
          <w:tcPr>
            <w:tcW w:w="1125" w:type="dxa"/>
          </w:tcPr>
          <w:p w14:paraId="007B2E4B" w14:textId="2510D31B" w:rsidR="001D0C31" w:rsidRDefault="003F1A97" w:rsidP="003F1A97">
            <w:r>
              <w:t>5.8</w:t>
            </w:r>
          </w:p>
        </w:tc>
        <w:tc>
          <w:tcPr>
            <w:tcW w:w="1539" w:type="dxa"/>
          </w:tcPr>
          <w:p w14:paraId="25AD8C60" w14:textId="77777777" w:rsidR="003F1A97" w:rsidRDefault="003F1A97" w:rsidP="003F1A97">
            <w:pPr>
              <w:rPr>
                <w:noProof/>
              </w:rPr>
            </w:pPr>
            <w:r>
              <w:rPr>
                <w:noProof/>
              </w:rPr>
              <w:t>TreeView klapt dicht naar meeste bewerkingen</w:t>
            </w:r>
          </w:p>
          <w:p w14:paraId="10ABB291" w14:textId="77777777" w:rsidR="001D0C31" w:rsidRDefault="001D0C31" w:rsidP="003F1A97"/>
        </w:tc>
        <w:tc>
          <w:tcPr>
            <w:tcW w:w="4436" w:type="dxa"/>
          </w:tcPr>
          <w:p w14:paraId="25EE12D2" w14:textId="59974F26" w:rsidR="001D0C31" w:rsidRDefault="003F1A97" w:rsidP="003F1A97">
            <w:r>
              <w:t>Na de meeste bewerkingen klapt dit treeview dicht. Dit is voor de gebruiker enorm irritant.</w:t>
            </w:r>
          </w:p>
        </w:tc>
        <w:tc>
          <w:tcPr>
            <w:tcW w:w="1040" w:type="dxa"/>
          </w:tcPr>
          <w:p w14:paraId="3954CC8B" w14:textId="06DCD8A4" w:rsidR="001D0C31" w:rsidRDefault="003F1A97" w:rsidP="003F1A97">
            <w:r>
              <w:t>15+</w:t>
            </w:r>
          </w:p>
        </w:tc>
        <w:tc>
          <w:tcPr>
            <w:tcW w:w="959" w:type="dxa"/>
          </w:tcPr>
          <w:p w14:paraId="0537CA90" w14:textId="6190E64C" w:rsidR="001D0C31" w:rsidRDefault="003F1A97" w:rsidP="003F1A97">
            <w:r>
              <w:t>NEE</w:t>
            </w:r>
          </w:p>
        </w:tc>
        <w:tc>
          <w:tcPr>
            <w:tcW w:w="1102" w:type="dxa"/>
          </w:tcPr>
          <w:p w14:paraId="4862B687" w14:textId="39736FB0" w:rsidR="001D0C31" w:rsidRDefault="003F1A97" w:rsidP="003F1A97">
            <w:r>
              <w:t>HIGH</w:t>
            </w:r>
          </w:p>
        </w:tc>
      </w:tr>
      <w:bookmarkEnd w:id="0"/>
      <w:bookmarkEnd w:id="59"/>
    </w:tbl>
    <w:p w14:paraId="5FAC3107" w14:textId="77777777" w:rsidR="00216F3B" w:rsidRDefault="00216F3B" w:rsidP="0093672E"/>
    <w:p w14:paraId="4738B052" w14:textId="4E65CCD3" w:rsidR="003E56A4" w:rsidRDefault="006C6241" w:rsidP="0093672E">
      <w:r>
        <w:t>*</w:t>
      </w:r>
      <w:r w:rsidR="00216F3B">
        <w:t>De p</w:t>
      </w:r>
      <w:r>
        <w:t xml:space="preserve">rioriteit is meer om aan te geven wat </w:t>
      </w:r>
      <w:r w:rsidR="00216F3B">
        <w:t>hoeveel nut de gebruiker heeft aan bepaalde bewerking. Daarna wordt pas gekeken na de overzichtelijkheid van de applicatie</w:t>
      </w:r>
      <w:bookmarkEnd w:id="1"/>
    </w:p>
    <w:p w14:paraId="38D07E57" w14:textId="6DFE9D60" w:rsidR="003E56A4" w:rsidRDefault="003E56A4" w:rsidP="0093672E">
      <w:r>
        <w:lastRenderedPageBreak/>
        <w:t>Voorbeeld:</w:t>
      </w:r>
    </w:p>
    <w:p w14:paraId="57471CDC" w14:textId="067DC12B" w:rsidR="003E56A4" w:rsidRPr="0093672E" w:rsidRDefault="003E56A4" w:rsidP="003E56A4">
      <w:pPr>
        <w:pStyle w:val="ListParagraph"/>
        <w:numPr>
          <w:ilvl w:val="0"/>
          <w:numId w:val="138"/>
        </w:numPr>
      </w:pPr>
      <w:r>
        <w:t>Een toepassing binnen de structuur kan enorm handig zijn (JA), maar deze kan het misschien niet waard zijn om nu te gaan implementeren (LOW).</w:t>
      </w:r>
    </w:p>
    <w:sectPr w:rsidR="003E56A4" w:rsidRPr="0093672E" w:rsidSect="00FC6BE5">
      <w:headerReference w:type="default" r:id="rId22"/>
      <w:footerReference w:type="default" r:id="rId23"/>
      <w:headerReference w:type="first" r:id="rId24"/>
      <w:footerReference w:type="first" r:id="rId25"/>
      <w:type w:val="continuous"/>
      <w:pgSz w:w="11907" w:h="16840" w:code="9"/>
      <w:pgMar w:top="1985" w:right="862" w:bottom="578" w:left="1151" w:header="561" w:footer="4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5445A" w14:textId="77777777" w:rsidR="001D0C31" w:rsidRDefault="001D0C31" w:rsidP="007A1320">
      <w:r>
        <w:separator/>
      </w:r>
    </w:p>
  </w:endnote>
  <w:endnote w:type="continuationSeparator" w:id="0">
    <w:p w14:paraId="6D0C0FA1" w14:textId="77777777" w:rsidR="001D0C31" w:rsidRDefault="001D0C31" w:rsidP="007A1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yriad Web Pro">
    <w:panose1 w:val="020B0503030403020204"/>
    <w:charset w:val="00"/>
    <w:family w:val="swiss"/>
    <w:pitch w:val="variable"/>
    <w:sig w:usb0="8000002F" w:usb1="5000204A" w:usb2="00000000" w:usb3="00000000" w:csb0="00000093" w:csb1="00000000"/>
    <w:embedRegular r:id="rId1" w:fontKey="{056F8A15-E16F-45A6-98F6-5FE3C3263E05}"/>
    <w:embedBold r:id="rId2" w:fontKey="{B3F64F6E-BE2B-4CAF-B239-E5F998B00D3B}"/>
    <w:embedItalic r:id="rId3" w:fontKey="{2BB9CFF4-0B1B-4539-BDA3-56E780653BF8}"/>
    <w:embedBoldItalic r:id="rId4" w:fontKey="{4A53CDF4-5B2B-4D86-A9D7-6DEC55791BF2}"/>
  </w:font>
  <w:font w:name="Cambria">
    <w:panose1 w:val="02040503050406030204"/>
    <w:charset w:val="00"/>
    <w:family w:val="roman"/>
    <w:pitch w:val="variable"/>
    <w:sig w:usb0="E00002FF" w:usb1="400004FF" w:usb2="00000000" w:usb3="00000000" w:csb0="0000019F" w:csb1="00000000"/>
    <w:embedBold r:id="rId5" w:subsetted="1" w:fontKey="{F120D62F-C270-41A4-B4A4-D316E5F1855C}"/>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Bold">
    <w:altName w:val="Times New Roman"/>
    <w:panose1 w:val="020B0704020202020204"/>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F12B2" w14:textId="77777777" w:rsidR="001D0C31" w:rsidRPr="00AA423A" w:rsidRDefault="001D0C31" w:rsidP="00FC6BE5">
    <w:pPr>
      <w:pStyle w:val="Footer"/>
      <w:tabs>
        <w:tab w:val="clear" w:pos="4536"/>
        <w:tab w:val="center" w:pos="2835"/>
        <w:tab w:val="left" w:pos="8789"/>
        <w:tab w:val="right" w:pos="9231"/>
      </w:tabs>
      <w:rPr>
        <w:sz w:val="16"/>
        <w:szCs w:val="16"/>
      </w:rPr>
    </w:pPr>
    <w:r w:rsidRPr="007D45B6">
      <w:rPr>
        <w:sz w:val="16"/>
        <w:szCs w:val="16"/>
      </w:rPr>
      <w:fldChar w:fldCharType="begin"/>
    </w:r>
    <w:r w:rsidRPr="007D45B6">
      <w:rPr>
        <w:sz w:val="16"/>
        <w:szCs w:val="16"/>
      </w:rPr>
      <w:instrText xml:space="preserve"> FILENAME </w:instrText>
    </w:r>
    <w:r w:rsidRPr="007D45B6">
      <w:rPr>
        <w:sz w:val="16"/>
        <w:szCs w:val="16"/>
      </w:rPr>
      <w:fldChar w:fldCharType="separate"/>
    </w:r>
    <w:r>
      <w:rPr>
        <w:noProof/>
        <w:sz w:val="16"/>
        <w:szCs w:val="16"/>
      </w:rPr>
      <w:t>Document1</w:t>
    </w:r>
    <w:r w:rsidRPr="007D45B6">
      <w:rPr>
        <w:sz w:val="16"/>
        <w:szCs w:val="16"/>
      </w:rPr>
      <w:fldChar w:fldCharType="end"/>
    </w:r>
    <w:r>
      <w:rPr>
        <w:sz w:val="16"/>
        <w:szCs w:val="16"/>
      </w:rPr>
      <w:tab/>
    </w:r>
    <w:r>
      <w:rPr>
        <w:sz w:val="16"/>
        <w:szCs w:val="16"/>
      </w:rPr>
      <w:tab/>
    </w:r>
    <w:r w:rsidRPr="00FC6BE5">
      <w:rPr>
        <w:sz w:val="16"/>
      </w:rPr>
      <w:fldChar w:fldCharType="begin"/>
    </w:r>
    <w:r w:rsidRPr="00FC6BE5">
      <w:rPr>
        <w:sz w:val="16"/>
      </w:rPr>
      <w:instrText xml:space="preserve"> PAGE </w:instrText>
    </w:r>
    <w:r w:rsidRPr="00FC6BE5">
      <w:rPr>
        <w:sz w:val="16"/>
      </w:rPr>
      <w:fldChar w:fldCharType="separate"/>
    </w:r>
    <w:r>
      <w:rPr>
        <w:noProof/>
        <w:sz w:val="16"/>
      </w:rPr>
      <w:t>2</w:t>
    </w:r>
    <w:r w:rsidRPr="00FC6BE5">
      <w:rPr>
        <w:sz w:val="16"/>
      </w:rPr>
      <w:fldChar w:fldCharType="end"/>
    </w:r>
    <w:r w:rsidRPr="00FC6BE5">
      <w:rPr>
        <w:sz w:val="16"/>
      </w:rPr>
      <w:t xml:space="preserve"> / </w:t>
    </w:r>
    <w:r w:rsidRPr="00FC6BE5">
      <w:rPr>
        <w:sz w:val="16"/>
      </w:rPr>
      <w:fldChar w:fldCharType="begin"/>
    </w:r>
    <w:r w:rsidRPr="00FC6BE5">
      <w:rPr>
        <w:sz w:val="16"/>
      </w:rPr>
      <w:instrText xml:space="preserve"> NUMPAGES </w:instrText>
    </w:r>
    <w:r w:rsidRPr="00FC6BE5">
      <w:rPr>
        <w:sz w:val="16"/>
      </w:rPr>
      <w:fldChar w:fldCharType="separate"/>
    </w:r>
    <w:r>
      <w:rPr>
        <w:noProof/>
        <w:sz w:val="16"/>
      </w:rPr>
      <w:t>2</w:t>
    </w:r>
    <w:r w:rsidRPr="00FC6BE5">
      <w:rPr>
        <w:noProof/>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2415E" w14:textId="77777777" w:rsidR="001D0C31" w:rsidRDefault="001D0C31" w:rsidP="00AA423A">
    <w:pPr>
      <w:pStyle w:val="Footer"/>
    </w:pPr>
    <w:r>
      <w:rPr>
        <w:noProof/>
      </w:rPr>
      <w:drawing>
        <wp:anchor distT="0" distB="0" distL="114300" distR="114300" simplePos="0" relativeHeight="251660288" behindDoc="1" locked="0" layoutInCell="1" allowOverlap="1" wp14:anchorId="725CA687" wp14:editId="676D81AD">
          <wp:simplePos x="0" y="0"/>
          <wp:positionH relativeFrom="page">
            <wp:posOffset>746760</wp:posOffset>
          </wp:positionH>
          <wp:positionV relativeFrom="page">
            <wp:posOffset>9676130</wp:posOffset>
          </wp:positionV>
          <wp:extent cx="713105" cy="722630"/>
          <wp:effectExtent l="0" t="0" r="0" b="1270"/>
          <wp:wrapNone/>
          <wp:docPr id="15" name="Picture 8" descr="Description: 3-men 2x2 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3-men 2x2 c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105" cy="72263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6F14B4C5" wp14:editId="0867CB20">
              <wp:simplePos x="0" y="0"/>
              <wp:positionH relativeFrom="page">
                <wp:posOffset>1738639</wp:posOffset>
              </wp:positionH>
              <wp:positionV relativeFrom="page">
                <wp:posOffset>9932487</wp:posOffset>
              </wp:positionV>
              <wp:extent cx="2583815" cy="381000"/>
              <wp:effectExtent l="0" t="0" r="254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C3061" w14:textId="77777777" w:rsidR="001D0C31" w:rsidRPr="00AA423A" w:rsidRDefault="001D0C31" w:rsidP="00AA423A">
                          <w:pPr>
                            <w:spacing w:line="200" w:lineRule="exact"/>
                            <w:rPr>
                              <w:sz w:val="16"/>
                              <w:szCs w:val="16"/>
                              <w:lang w:val="en-US"/>
                            </w:rPr>
                          </w:pPr>
                          <w:r w:rsidRPr="00AA423A">
                            <w:rPr>
                              <w:b/>
                              <w:sz w:val="16"/>
                              <w:szCs w:val="16"/>
                              <w:lang w:val="en-US"/>
                            </w:rPr>
                            <w:t>KSE</w:t>
                          </w:r>
                          <w:r w:rsidRPr="00AA423A">
                            <w:rPr>
                              <w:sz w:val="16"/>
                              <w:szCs w:val="16"/>
                              <w:lang w:val="en-US"/>
                            </w:rPr>
                            <w:t xml:space="preserve"> Proven Process Technology</w:t>
                          </w:r>
                        </w:p>
                        <w:p w14:paraId="5568A991" w14:textId="77777777" w:rsidR="001D0C31" w:rsidRPr="00AA423A" w:rsidRDefault="001D0C31" w:rsidP="00AA423A">
                          <w:pPr>
                            <w:spacing w:line="200" w:lineRule="exact"/>
                            <w:rPr>
                              <w:sz w:val="16"/>
                              <w:szCs w:val="16"/>
                              <w:lang w:val="en-US"/>
                            </w:rPr>
                          </w:pPr>
                          <w:r w:rsidRPr="00AA423A">
                            <w:rPr>
                              <w:b/>
                              <w:sz w:val="16"/>
                              <w:szCs w:val="16"/>
                              <w:lang w:val="en-US"/>
                            </w:rPr>
                            <w:t>ALFRA</w:t>
                          </w:r>
                          <w:r w:rsidRPr="00AA423A">
                            <w:rPr>
                              <w:sz w:val="16"/>
                              <w:szCs w:val="16"/>
                              <w:lang w:val="en-US"/>
                            </w:rPr>
                            <w:t xml:space="preserve"> Dosing &amp; Weighing Technology</w:t>
                          </w:r>
                        </w:p>
                        <w:p w14:paraId="2B3DFF96" w14:textId="77777777" w:rsidR="001D0C31" w:rsidRPr="00AA423A" w:rsidRDefault="001D0C31" w:rsidP="00AA423A">
                          <w:pPr>
                            <w:spacing w:line="200" w:lineRule="exact"/>
                            <w:rPr>
                              <w:sz w:val="16"/>
                              <w:szCs w:val="16"/>
                              <w:lang w:val="en-US"/>
                            </w:rPr>
                          </w:pPr>
                          <w:r w:rsidRPr="00AA423A">
                            <w:rPr>
                              <w:b/>
                              <w:sz w:val="16"/>
                              <w:szCs w:val="16"/>
                              <w:lang w:val="en-US"/>
                            </w:rPr>
                            <w:t>PROMAS</w:t>
                          </w:r>
                          <w:r w:rsidRPr="00AA423A">
                            <w:rPr>
                              <w:sz w:val="16"/>
                              <w:szCs w:val="16"/>
                              <w:lang w:val="en-US"/>
                            </w:rPr>
                            <w:t xml:space="preserve"> Future Proof Automation</w:t>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6F14B4C5" id="_x0000_t202" coordsize="21600,21600" o:spt="202" path="m,l,21600r21600,l21600,xe">
              <v:stroke joinstyle="miter"/>
              <v:path gradientshapeok="t" o:connecttype="rect"/>
            </v:shapetype>
            <v:shape id="Text Box 12" o:spid="_x0000_s1029" type="#_x0000_t202" style="position:absolute;margin-left:136.9pt;margin-top:782.1pt;width:203.45pt;height:30pt;z-index:251661312;visibility:visible;mso-wrap-style:square;mso-width-percent:400;mso-height-percent:200;mso-wrap-distance-left:9pt;mso-wrap-distance-top:0;mso-wrap-distance-right:9pt;mso-wrap-distance-bottom:0;mso-position-horizontal:absolute;mso-position-horizontal-relative:page;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" filled="f" stroked="f">
              <v:textbox style="mso-fit-shape-to-text:t" inset="0,0,0,0">
                <w:txbxContent>
                  <w:p w14:paraId="15CC3061" w14:textId="77777777" w:rsidR="001D0C31" w:rsidRPr="00AA423A" w:rsidRDefault="001D0C31" w:rsidP="00AA423A">
                    <w:pPr>
                      <w:spacing w:line="200" w:lineRule="exact"/>
                      <w:rPr>
                        <w:sz w:val="16"/>
                        <w:szCs w:val="16"/>
                        <w:lang w:val="en-US"/>
                      </w:rPr>
                    </w:pPr>
                    <w:r w:rsidRPr="00AA423A">
                      <w:rPr>
                        <w:b/>
                        <w:sz w:val="16"/>
                        <w:szCs w:val="16"/>
                        <w:lang w:val="en-US"/>
                      </w:rPr>
                      <w:t>KSE</w:t>
                    </w:r>
                    <w:r w:rsidRPr="00AA423A">
                      <w:rPr>
                        <w:sz w:val="16"/>
                        <w:szCs w:val="16"/>
                        <w:lang w:val="en-US"/>
                      </w:rPr>
                      <w:t xml:space="preserve"> Proven Process Technology</w:t>
                    </w:r>
                  </w:p>
                  <w:p w14:paraId="5568A991" w14:textId="77777777" w:rsidR="001D0C31" w:rsidRPr="00AA423A" w:rsidRDefault="001D0C31" w:rsidP="00AA423A">
                    <w:pPr>
                      <w:spacing w:line="200" w:lineRule="exact"/>
                      <w:rPr>
                        <w:sz w:val="16"/>
                        <w:szCs w:val="16"/>
                        <w:lang w:val="en-US"/>
                      </w:rPr>
                    </w:pPr>
                    <w:r w:rsidRPr="00AA423A">
                      <w:rPr>
                        <w:b/>
                        <w:sz w:val="16"/>
                        <w:szCs w:val="16"/>
                        <w:lang w:val="en-US"/>
                      </w:rPr>
                      <w:t>ALFRA</w:t>
                    </w:r>
                    <w:r w:rsidRPr="00AA423A">
                      <w:rPr>
                        <w:sz w:val="16"/>
                        <w:szCs w:val="16"/>
                        <w:lang w:val="en-US"/>
                      </w:rPr>
                      <w:t xml:space="preserve"> Dosing &amp; Weighing Technology</w:t>
                    </w:r>
                  </w:p>
                  <w:p w14:paraId="2B3DFF96" w14:textId="77777777" w:rsidR="001D0C31" w:rsidRPr="00AA423A" w:rsidRDefault="001D0C31" w:rsidP="00AA423A">
                    <w:pPr>
                      <w:spacing w:line="200" w:lineRule="exact"/>
                      <w:rPr>
                        <w:sz w:val="16"/>
                        <w:szCs w:val="16"/>
                        <w:lang w:val="en-US"/>
                      </w:rPr>
                    </w:pPr>
                    <w:r w:rsidRPr="00AA423A">
                      <w:rPr>
                        <w:b/>
                        <w:sz w:val="16"/>
                        <w:szCs w:val="16"/>
                        <w:lang w:val="en-US"/>
                      </w:rPr>
                      <w:t>PROMAS</w:t>
                    </w:r>
                    <w:r w:rsidRPr="00AA423A">
                      <w:rPr>
                        <w:sz w:val="16"/>
                        <w:szCs w:val="16"/>
                        <w:lang w:val="en-US"/>
                      </w:rPr>
                      <w:t xml:space="preserve"> Future Proof Automation</w:t>
                    </w:r>
                  </w:p>
                </w:txbxContent>
              </v:textbox>
              <w10:wrap anchorx="page" anchory="page"/>
            </v:shape>
          </w:pict>
        </mc:Fallback>
      </mc:AlternateContent>
    </w:r>
    <w:r>
      <w:rPr>
        <w:noProof/>
      </w:rPr>
      <w:drawing>
        <wp:anchor distT="0" distB="0" distL="114300" distR="114300" simplePos="0" relativeHeight="251659264" behindDoc="1" locked="0" layoutInCell="1" allowOverlap="1" wp14:anchorId="10E85149" wp14:editId="3B831C03">
          <wp:simplePos x="0" y="0"/>
          <wp:positionH relativeFrom="page">
            <wp:posOffset>6344285</wp:posOffset>
          </wp:positionH>
          <wp:positionV relativeFrom="page">
            <wp:posOffset>9901555</wp:posOffset>
          </wp:positionV>
          <wp:extent cx="855980" cy="431165"/>
          <wp:effectExtent l="0" t="0" r="1270" b="6985"/>
          <wp:wrapNone/>
          <wp:docPr id="16" name="Picture 6" descr="Description: PROMA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PROMAS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5980" cy="4311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FD6654D" wp14:editId="4EF8F604">
          <wp:simplePos x="0" y="0"/>
          <wp:positionH relativeFrom="page">
            <wp:posOffset>5400675</wp:posOffset>
          </wp:positionH>
          <wp:positionV relativeFrom="page">
            <wp:posOffset>9901555</wp:posOffset>
          </wp:positionV>
          <wp:extent cx="754380" cy="431165"/>
          <wp:effectExtent l="0" t="0" r="7620" b="6985"/>
          <wp:wrapNone/>
          <wp:docPr id="17" name="Picture 5" descr="Description: ALFR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ALFRA log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4380" cy="431165"/>
                  </a:xfrm>
                  <a:prstGeom prst="rect">
                    <a:avLst/>
                  </a:prstGeom>
                  <a:noFill/>
                </pic:spPr>
              </pic:pic>
            </a:graphicData>
          </a:graphic>
          <wp14:sizeRelH relativeFrom="page">
            <wp14:pctWidth>0</wp14:pctWidth>
          </wp14:sizeRelH>
          <wp14:sizeRelV relativeFrom="page">
            <wp14:pctHeight>0</wp14:pctHeight>
          </wp14:sizeRelV>
        </wp:anchor>
      </w:drawing>
    </w:r>
  </w:p>
  <w:p w14:paraId="0482E427" w14:textId="77777777" w:rsidR="001D0C31" w:rsidRPr="00AA423A" w:rsidRDefault="001D0C31" w:rsidP="00AA4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76AA9" w14:textId="77777777" w:rsidR="001D0C31" w:rsidRDefault="001D0C31" w:rsidP="007A1320">
      <w:r>
        <w:separator/>
      </w:r>
    </w:p>
  </w:footnote>
  <w:footnote w:type="continuationSeparator" w:id="0">
    <w:p w14:paraId="7C439B99" w14:textId="77777777" w:rsidR="001D0C31" w:rsidRDefault="001D0C31" w:rsidP="007A1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57DBB" w14:textId="77777777" w:rsidR="001D0C31" w:rsidRDefault="001D0C31" w:rsidP="0058225E">
    <w:r>
      <w:rPr>
        <w:noProof/>
      </w:rPr>
      <w:drawing>
        <wp:anchor distT="0" distB="0" distL="114300" distR="114300" simplePos="0" relativeHeight="251657216" behindDoc="1" locked="0" layoutInCell="1" allowOverlap="1" wp14:anchorId="6007617A" wp14:editId="16336DEC">
          <wp:simplePos x="0" y="0"/>
          <wp:positionH relativeFrom="page">
            <wp:posOffset>6263640</wp:posOffset>
          </wp:positionH>
          <wp:positionV relativeFrom="page">
            <wp:posOffset>429895</wp:posOffset>
          </wp:positionV>
          <wp:extent cx="877570" cy="722630"/>
          <wp:effectExtent l="0" t="0" r="0" b="1270"/>
          <wp:wrapNone/>
          <wp:docPr id="13" name="Picture 13" descr="Description: KS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KS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7570" cy="722630"/>
                  </a:xfrm>
                  <a:prstGeom prst="rect">
                    <a:avLst/>
                  </a:prstGeom>
                  <a:noFill/>
                </pic:spPr>
              </pic:pic>
            </a:graphicData>
          </a:graphic>
          <wp14:sizeRelH relativeFrom="margin">
            <wp14:pctWidth>0</wp14:pctWidth>
          </wp14:sizeRelH>
          <wp14:sizeRelV relativeFrom="margin">
            <wp14:pctHeight>0</wp14:pctHeight>
          </wp14:sizeRelV>
        </wp:anchor>
      </w:drawing>
    </w:r>
  </w:p>
  <w:p w14:paraId="222549E6" w14:textId="77777777" w:rsidR="001D0C31" w:rsidRDefault="001D0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900E1" w14:textId="77777777" w:rsidR="001D0C31" w:rsidRPr="00B46660" w:rsidRDefault="001D0C31" w:rsidP="0058225E">
    <w:r>
      <w:rPr>
        <w:noProof/>
      </w:rPr>
      <w:drawing>
        <wp:anchor distT="0" distB="0" distL="114300" distR="114300" simplePos="0" relativeHeight="251656192" behindDoc="1" locked="0" layoutInCell="1" allowOverlap="1" wp14:anchorId="4E0CC017" wp14:editId="5A320586">
          <wp:simplePos x="0" y="0"/>
          <wp:positionH relativeFrom="page">
            <wp:posOffset>6263640</wp:posOffset>
          </wp:positionH>
          <wp:positionV relativeFrom="page">
            <wp:posOffset>429895</wp:posOffset>
          </wp:positionV>
          <wp:extent cx="877570" cy="722630"/>
          <wp:effectExtent l="0" t="0" r="0" b="1270"/>
          <wp:wrapNone/>
          <wp:docPr id="14" name="Picture 0" descr="Description: KS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KS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7570" cy="722630"/>
                  </a:xfrm>
                  <a:prstGeom prst="rect">
                    <a:avLst/>
                  </a:prstGeom>
                  <a:noFill/>
                </pic:spPr>
              </pic:pic>
            </a:graphicData>
          </a:graphic>
          <wp14:sizeRelH relativeFrom="margin">
            <wp14:pctWidth>0</wp14:pctWidth>
          </wp14:sizeRelH>
          <wp14:sizeRelV relativeFrom="margin">
            <wp14:pctHeight>0</wp14:pctHeight>
          </wp14:sizeRelV>
        </wp:anchor>
      </w:drawing>
    </w:r>
  </w:p>
  <w:p w14:paraId="55E3A7E8" w14:textId="77777777" w:rsidR="001D0C31" w:rsidRPr="0058225E" w:rsidRDefault="001D0C31" w:rsidP="00315575">
    <w:pPr>
      <w:pStyle w:val="Header"/>
      <w:tabs>
        <w:tab w:val="clear" w:pos="4536"/>
        <w:tab w:val="clear" w:pos="9072"/>
        <w:tab w:val="left" w:pos="4620"/>
      </w:tabs>
    </w:pPr>
    <w:r>
      <w:rPr>
        <w:noProof/>
      </w:rPr>
      <mc:AlternateContent>
        <mc:Choice Requires="wpg">
          <w:drawing>
            <wp:anchor distT="0" distB="0" distL="114300" distR="114300" simplePos="0" relativeHeight="251662336" behindDoc="0" locked="0" layoutInCell="1" allowOverlap="1" wp14:anchorId="4C0AD758" wp14:editId="56F439DD">
              <wp:simplePos x="0" y="0"/>
              <wp:positionH relativeFrom="page">
                <wp:posOffset>572494</wp:posOffset>
              </wp:positionH>
              <wp:positionV relativeFrom="paragraph">
                <wp:posOffset>653829</wp:posOffset>
              </wp:positionV>
              <wp:extent cx="238539" cy="9159240"/>
              <wp:effectExtent l="0" t="0" r="9525" b="381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539" cy="9159240"/>
                        <a:chOff x="1021" y="1985"/>
                        <a:chExt cx="283" cy="14287"/>
                      </a:xfrm>
                    </wpg:grpSpPr>
                    <wps:wsp>
                      <wps:cNvPr id="9" name="Rectangle 2"/>
                      <wps:cNvSpPr>
                        <a:spLocks noChangeArrowheads="1"/>
                      </wps:cNvSpPr>
                      <wps:spPr bwMode="auto">
                        <a:xfrm>
                          <a:off x="1021" y="1985"/>
                          <a:ext cx="28" cy="14287"/>
                        </a:xfrm>
                        <a:prstGeom prst="rect">
                          <a:avLst/>
                        </a:prstGeom>
                        <a:solidFill>
                          <a:srgbClr val="DA25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
                      <wps:cNvSpPr>
                        <a:spLocks noChangeArrowheads="1"/>
                      </wps:cNvSpPr>
                      <wps:spPr bwMode="auto">
                        <a:xfrm>
                          <a:off x="1077" y="1985"/>
                          <a:ext cx="28" cy="14287"/>
                        </a:xfrm>
                        <a:prstGeom prst="rect">
                          <a:avLst/>
                        </a:prstGeom>
                        <a:solidFill>
                          <a:srgbClr val="DA25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4"/>
                      <wps:cNvSpPr>
                        <a:spLocks noChangeArrowheads="1"/>
                      </wps:cNvSpPr>
                      <wps:spPr bwMode="auto">
                        <a:xfrm>
                          <a:off x="1134" y="2835"/>
                          <a:ext cx="170" cy="1417"/>
                        </a:xfrm>
                        <a:prstGeom prst="rect">
                          <a:avLst/>
                        </a:prstGeom>
                        <a:solidFill>
                          <a:srgbClr val="DA25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E7689C" id="Group 6" o:spid="_x0000_s1026" style="position:absolute;margin-left:45.1pt;margin-top:51.5pt;width:18.8pt;height:721.2pt;z-index:251662336;mso-position-horizontal-relative:page" coordorigin="1021,1985" coordsize="283,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">
              <v:rect id="Rectangle 2" o:spid="_x0000_s1027" style="position:absolute;left:1021;top:1985;width:28;height:1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" fillcolor="#da251d" stroked="f"/>
              <v:rect id="Rectangle 3" o:spid="_x0000_s1028" style="position:absolute;left:1077;top:1985;width:28;height:1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" fillcolor="#da251d" stroked="f"/>
              <v:rect id="Rectangle 4" o:spid="_x0000_s1029" style="position:absolute;left:1134;top:2835;width:170;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" fillcolor="#da251d" stroked="f"/>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8E2FC6"/>
    <w:lvl w:ilvl="0">
      <w:start w:val="1"/>
      <w:numFmt w:val="decimal"/>
      <w:pStyle w:val="ListNumber5"/>
      <w:lvlText w:val="%1."/>
      <w:lvlJc w:val="left"/>
      <w:pPr>
        <w:tabs>
          <w:tab w:val="num" w:pos="1494"/>
        </w:tabs>
        <w:ind w:left="1418" w:hanging="284"/>
      </w:pPr>
      <w:rPr>
        <w:rFonts w:hint="default"/>
      </w:rPr>
    </w:lvl>
  </w:abstractNum>
  <w:abstractNum w:abstractNumId="1" w15:restartNumberingAfterBreak="0">
    <w:nsid w:val="FFFFFF7D"/>
    <w:multiLevelType w:val="singleLevel"/>
    <w:tmpl w:val="52A62BDA"/>
    <w:lvl w:ilvl="0">
      <w:start w:val="1"/>
      <w:numFmt w:val="decimal"/>
      <w:pStyle w:val="ListNumber4"/>
      <w:lvlText w:val="%1."/>
      <w:lvlJc w:val="left"/>
      <w:pPr>
        <w:tabs>
          <w:tab w:val="num" w:pos="1211"/>
        </w:tabs>
        <w:ind w:left="1134" w:hanging="283"/>
      </w:pPr>
      <w:rPr>
        <w:rFonts w:hint="default"/>
      </w:rPr>
    </w:lvl>
  </w:abstractNum>
  <w:abstractNum w:abstractNumId="2" w15:restartNumberingAfterBreak="0">
    <w:nsid w:val="FFFFFF7E"/>
    <w:multiLevelType w:val="singleLevel"/>
    <w:tmpl w:val="8D661710"/>
    <w:lvl w:ilvl="0">
      <w:start w:val="1"/>
      <w:numFmt w:val="decimal"/>
      <w:pStyle w:val="ListNumber3"/>
      <w:lvlText w:val="%1."/>
      <w:lvlJc w:val="left"/>
      <w:pPr>
        <w:tabs>
          <w:tab w:val="num" w:pos="927"/>
        </w:tabs>
        <w:ind w:left="851" w:hanging="284"/>
      </w:pPr>
      <w:rPr>
        <w:rFonts w:hint="default"/>
      </w:rPr>
    </w:lvl>
  </w:abstractNum>
  <w:abstractNum w:abstractNumId="3" w15:restartNumberingAfterBreak="0">
    <w:nsid w:val="FFFFFF7F"/>
    <w:multiLevelType w:val="singleLevel"/>
    <w:tmpl w:val="A8544BEE"/>
    <w:lvl w:ilvl="0">
      <w:start w:val="1"/>
      <w:numFmt w:val="decimal"/>
      <w:pStyle w:val="ListNumber2"/>
      <w:lvlText w:val="%1."/>
      <w:lvlJc w:val="left"/>
      <w:pPr>
        <w:tabs>
          <w:tab w:val="num" w:pos="643"/>
        </w:tabs>
        <w:ind w:left="567" w:hanging="284"/>
      </w:pPr>
      <w:rPr>
        <w:rFonts w:hint="default"/>
      </w:rPr>
    </w:lvl>
  </w:abstractNum>
  <w:abstractNum w:abstractNumId="4" w15:restartNumberingAfterBreak="0">
    <w:nsid w:val="FFFFFF80"/>
    <w:multiLevelType w:val="singleLevel"/>
    <w:tmpl w:val="9C5A983E"/>
    <w:lvl w:ilvl="0">
      <w:start w:val="1"/>
      <w:numFmt w:val="bullet"/>
      <w:pStyle w:val="ListBullet5"/>
      <w:lvlText w:val=""/>
      <w:lvlJc w:val="left"/>
      <w:pPr>
        <w:tabs>
          <w:tab w:val="num" w:pos="1494"/>
        </w:tabs>
        <w:ind w:left="1418" w:hanging="284"/>
      </w:pPr>
      <w:rPr>
        <w:rFonts w:ascii="Symbol" w:hAnsi="Symbol" w:hint="default"/>
      </w:rPr>
    </w:lvl>
  </w:abstractNum>
  <w:abstractNum w:abstractNumId="5" w15:restartNumberingAfterBreak="0">
    <w:nsid w:val="FFFFFF81"/>
    <w:multiLevelType w:val="singleLevel"/>
    <w:tmpl w:val="BB2E6BD6"/>
    <w:lvl w:ilvl="0">
      <w:start w:val="1"/>
      <w:numFmt w:val="bullet"/>
      <w:pStyle w:val="ListBullet4"/>
      <w:lvlText w:val=""/>
      <w:lvlJc w:val="left"/>
      <w:pPr>
        <w:tabs>
          <w:tab w:val="num" w:pos="1211"/>
        </w:tabs>
        <w:ind w:left="1134" w:hanging="283"/>
      </w:pPr>
      <w:rPr>
        <w:rFonts w:ascii="Symbol" w:hAnsi="Symbol" w:hint="default"/>
      </w:rPr>
    </w:lvl>
  </w:abstractNum>
  <w:abstractNum w:abstractNumId="6" w15:restartNumberingAfterBreak="0">
    <w:nsid w:val="FFFFFF83"/>
    <w:multiLevelType w:val="singleLevel"/>
    <w:tmpl w:val="6A665718"/>
    <w:lvl w:ilvl="0">
      <w:start w:val="1"/>
      <w:numFmt w:val="bullet"/>
      <w:pStyle w:val="ListBullet2"/>
      <w:lvlText w:val=""/>
      <w:lvlJc w:val="left"/>
      <w:pPr>
        <w:tabs>
          <w:tab w:val="num" w:pos="644"/>
        </w:tabs>
        <w:ind w:left="567" w:hanging="283"/>
      </w:pPr>
      <w:rPr>
        <w:rFonts w:ascii="Symbol" w:hAnsi="Symbol" w:hint="default"/>
      </w:rPr>
    </w:lvl>
  </w:abstractNum>
  <w:abstractNum w:abstractNumId="7" w15:restartNumberingAfterBreak="0">
    <w:nsid w:val="FFFFFF88"/>
    <w:multiLevelType w:val="singleLevel"/>
    <w:tmpl w:val="CD70B870"/>
    <w:lvl w:ilvl="0">
      <w:start w:val="1"/>
      <w:numFmt w:val="decimal"/>
      <w:pStyle w:val="ListNumber"/>
      <w:lvlText w:val="%1."/>
      <w:lvlJc w:val="left"/>
      <w:pPr>
        <w:tabs>
          <w:tab w:val="num" w:pos="360"/>
        </w:tabs>
        <w:ind w:left="284" w:hanging="284"/>
      </w:pPr>
      <w:rPr>
        <w:rFonts w:hint="default"/>
      </w:rPr>
    </w:lvl>
  </w:abstractNum>
  <w:abstractNum w:abstractNumId="8" w15:restartNumberingAfterBreak="0">
    <w:nsid w:val="003F25F0"/>
    <w:multiLevelType w:val="hybridMultilevel"/>
    <w:tmpl w:val="36FE34AA"/>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 w15:restartNumberingAfterBreak="0">
    <w:nsid w:val="00B14745"/>
    <w:multiLevelType w:val="hybridMultilevel"/>
    <w:tmpl w:val="5A1A0178"/>
    <w:lvl w:ilvl="0" w:tplc="35D49558">
      <w:start w:val="1"/>
      <w:numFmt w:val="bullet"/>
      <w:lvlText w:val=""/>
      <w:legacy w:legacy="1" w:legacySpace="120" w:legacyIndent="360"/>
      <w:lvlJc w:val="left"/>
      <w:pPr>
        <w:ind w:left="360" w:hanging="360"/>
      </w:pPr>
      <w:rPr>
        <w:rFonts w:ascii="Symbol" w:hAnsi="Symbol" w:hint="default"/>
        <w:sz w:val="22"/>
      </w:rPr>
    </w:lvl>
    <w:lvl w:ilvl="1" w:tplc="2ACC3ABA">
      <w:start w:val="1"/>
      <w:numFmt w:val="bullet"/>
      <w:pStyle w:val="Opsomming1"/>
      <w:lvlText w:val=""/>
      <w:lvlJc w:val="left"/>
      <w:pPr>
        <w:tabs>
          <w:tab w:val="num" w:pos="1440"/>
        </w:tabs>
        <w:ind w:left="1440" w:hanging="360"/>
      </w:pPr>
      <w:rPr>
        <w:rFonts w:ascii="Symbol" w:hAnsi="Symbol" w:hint="default"/>
      </w:rPr>
    </w:lvl>
    <w:lvl w:ilvl="2" w:tplc="6010B7DE">
      <w:start w:val="1"/>
      <w:numFmt w:val="bullet"/>
      <w:lvlText w:val="-"/>
      <w:lvlJc w:val="left"/>
      <w:pPr>
        <w:tabs>
          <w:tab w:val="num" w:pos="2160"/>
        </w:tabs>
        <w:ind w:left="2160" w:hanging="360"/>
      </w:pPr>
      <w:rPr>
        <w:rFonts w:ascii="Times New Roman" w:eastAsia="Times New Roman" w:hAnsi="Times New Roman" w:cs="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10A1D77"/>
    <w:multiLevelType w:val="hybridMultilevel"/>
    <w:tmpl w:val="38F0CE64"/>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360"/>
        </w:tabs>
        <w:ind w:left="360" w:hanging="360"/>
      </w:pPr>
      <w:rPr>
        <w:rFonts w:ascii="Wingdings" w:hAnsi="Wingdings" w:hint="default"/>
        <w:color w:val="000000"/>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15:restartNumberingAfterBreak="0">
    <w:nsid w:val="011372C3"/>
    <w:multiLevelType w:val="hybridMultilevel"/>
    <w:tmpl w:val="1208FA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0384079C"/>
    <w:multiLevelType w:val="hybridMultilevel"/>
    <w:tmpl w:val="51129E82"/>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360"/>
        </w:tabs>
        <w:ind w:left="360" w:hanging="360"/>
      </w:pPr>
      <w:rPr>
        <w:rFonts w:ascii="Wingdings" w:hAnsi="Wingdings" w:hint="default"/>
        <w:color w:val="000000"/>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04C9337F"/>
    <w:multiLevelType w:val="hybridMultilevel"/>
    <w:tmpl w:val="A1525AD2"/>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3162EE"/>
    <w:multiLevelType w:val="hybridMultilevel"/>
    <w:tmpl w:val="436E4B76"/>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05496701"/>
    <w:multiLevelType w:val="hybridMultilevel"/>
    <w:tmpl w:val="C310ECD8"/>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06D66E0F"/>
    <w:multiLevelType w:val="hybridMultilevel"/>
    <w:tmpl w:val="008C4292"/>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7271200"/>
    <w:multiLevelType w:val="hybridMultilevel"/>
    <w:tmpl w:val="662875C2"/>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0936083F"/>
    <w:multiLevelType w:val="hybridMultilevel"/>
    <w:tmpl w:val="F1CE295C"/>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B173311"/>
    <w:multiLevelType w:val="hybridMultilevel"/>
    <w:tmpl w:val="A4A0F90C"/>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0F711968"/>
    <w:multiLevelType w:val="hybridMultilevel"/>
    <w:tmpl w:val="B2C48F8E"/>
    <w:lvl w:ilvl="0" w:tplc="4378AA02">
      <w:start w:val="2"/>
      <w:numFmt w:val="bullet"/>
      <w:lvlText w:val="–"/>
      <w:lvlJc w:val="left"/>
      <w:pPr>
        <w:tabs>
          <w:tab w:val="num" w:pos="360"/>
        </w:tabs>
        <w:ind w:left="284" w:hanging="284"/>
      </w:pPr>
      <w:rPr>
        <w:rFonts w:hint="default"/>
        <w:color w:val="000000"/>
        <w:sz w:val="22"/>
      </w:rPr>
    </w:lvl>
    <w:lvl w:ilvl="1" w:tplc="08090003">
      <w:start w:val="1"/>
      <w:numFmt w:val="bullet"/>
      <w:lvlText w:val="o"/>
      <w:lvlJc w:val="left"/>
      <w:pPr>
        <w:tabs>
          <w:tab w:val="num" w:pos="1440"/>
        </w:tabs>
        <w:ind w:left="1440" w:hanging="360"/>
      </w:pPr>
      <w:rPr>
        <w:rFonts w:ascii="Courier New" w:hAnsi="Courier New" w:cs="Courier New" w:hint="default"/>
        <w:color w:val="000000"/>
        <w:sz w:val="22"/>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1AB7CCF"/>
    <w:multiLevelType w:val="hybridMultilevel"/>
    <w:tmpl w:val="C6B6BCB4"/>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1D37521"/>
    <w:multiLevelType w:val="hybridMultilevel"/>
    <w:tmpl w:val="60367166"/>
    <w:lvl w:ilvl="0" w:tplc="AEB4D1E8">
      <w:start w:val="1"/>
      <w:numFmt w:val="bullet"/>
      <w:pStyle w:val="Opsomming1Inspring"/>
      <w:lvlText w:val=""/>
      <w:lvlJc w:val="left"/>
      <w:pPr>
        <w:tabs>
          <w:tab w:val="num" w:pos="1077"/>
        </w:tabs>
        <w:ind w:left="1077" w:hanging="357"/>
      </w:pPr>
      <w:rPr>
        <w:rFonts w:ascii="Symbol" w:hAnsi="Symbol" w:hint="default"/>
        <w:sz w:val="22"/>
        <w:lang w:val="nl-NL"/>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2DA5BD2"/>
    <w:multiLevelType w:val="hybridMultilevel"/>
    <w:tmpl w:val="BE2C1C70"/>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51C03B0"/>
    <w:multiLevelType w:val="hybridMultilevel"/>
    <w:tmpl w:val="3792480E"/>
    <w:lvl w:ilvl="0" w:tplc="4378AA02">
      <w:start w:val="2"/>
      <w:numFmt w:val="bullet"/>
      <w:lvlText w:val="–"/>
      <w:lvlJc w:val="left"/>
      <w:pPr>
        <w:tabs>
          <w:tab w:val="num" w:pos="360"/>
        </w:tabs>
        <w:ind w:left="284" w:hanging="284"/>
      </w:pPr>
      <w:rPr>
        <w:rFonts w:hint="default"/>
        <w:color w:val="000000"/>
        <w:sz w:val="22"/>
      </w:rPr>
    </w:lvl>
    <w:lvl w:ilvl="1" w:tplc="08090003">
      <w:start w:val="1"/>
      <w:numFmt w:val="bullet"/>
      <w:lvlText w:val="o"/>
      <w:lvlJc w:val="left"/>
      <w:pPr>
        <w:tabs>
          <w:tab w:val="num" w:pos="1440"/>
        </w:tabs>
        <w:ind w:left="1440" w:hanging="360"/>
      </w:pPr>
      <w:rPr>
        <w:rFonts w:ascii="Courier New" w:hAnsi="Courier New" w:cs="Courier New" w:hint="default"/>
        <w:color w:val="000000"/>
        <w:sz w:val="22"/>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71D5F16"/>
    <w:multiLevelType w:val="hybridMultilevel"/>
    <w:tmpl w:val="34F4F3F6"/>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6" w15:restartNumberingAfterBreak="0">
    <w:nsid w:val="190640CA"/>
    <w:multiLevelType w:val="hybridMultilevel"/>
    <w:tmpl w:val="9EF46860"/>
    <w:lvl w:ilvl="0" w:tplc="F53EE15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19981575"/>
    <w:multiLevelType w:val="hybridMultilevel"/>
    <w:tmpl w:val="96721216"/>
    <w:lvl w:ilvl="0" w:tplc="4378AA02">
      <w:start w:val="2"/>
      <w:numFmt w:val="bullet"/>
      <w:lvlText w:val="–"/>
      <w:lvlJc w:val="left"/>
      <w:pPr>
        <w:tabs>
          <w:tab w:val="num" w:pos="1080"/>
        </w:tabs>
        <w:ind w:left="1004" w:hanging="284"/>
      </w:pPr>
      <w:rPr>
        <w:rFonts w:hint="default"/>
        <w:color w:val="000000"/>
        <w:sz w:val="2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1B111D4A"/>
    <w:multiLevelType w:val="hybridMultilevel"/>
    <w:tmpl w:val="BDE20CF6"/>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1BC62D5F"/>
    <w:multiLevelType w:val="hybridMultilevel"/>
    <w:tmpl w:val="A68028EA"/>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1C0B0CB8"/>
    <w:multiLevelType w:val="hybridMultilevel"/>
    <w:tmpl w:val="5A640D0E"/>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1CD55FA1"/>
    <w:multiLevelType w:val="hybridMultilevel"/>
    <w:tmpl w:val="F33CFE4E"/>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2" w15:restartNumberingAfterBreak="0">
    <w:nsid w:val="1D836C7A"/>
    <w:multiLevelType w:val="hybridMultilevel"/>
    <w:tmpl w:val="9EF6D7AA"/>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3" w15:restartNumberingAfterBreak="0">
    <w:nsid w:val="1FF127FE"/>
    <w:multiLevelType w:val="hybridMultilevel"/>
    <w:tmpl w:val="CF242492"/>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09D5E14"/>
    <w:multiLevelType w:val="hybridMultilevel"/>
    <w:tmpl w:val="E276464A"/>
    <w:lvl w:ilvl="0" w:tplc="4378AA02">
      <w:start w:val="2"/>
      <w:numFmt w:val="bullet"/>
      <w:lvlText w:val="–"/>
      <w:lvlJc w:val="left"/>
      <w:pPr>
        <w:tabs>
          <w:tab w:val="num" w:pos="360"/>
        </w:tabs>
        <w:ind w:left="284" w:hanging="284"/>
      </w:pPr>
      <w:rPr>
        <w:rFonts w:hint="default"/>
        <w:color w:val="000000"/>
        <w:sz w:val="2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0CA2E46"/>
    <w:multiLevelType w:val="hybridMultilevel"/>
    <w:tmpl w:val="CB46B6E0"/>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6" w15:restartNumberingAfterBreak="0">
    <w:nsid w:val="211B4D0E"/>
    <w:multiLevelType w:val="hybridMultilevel"/>
    <w:tmpl w:val="A6C8F348"/>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221073D7"/>
    <w:multiLevelType w:val="hybridMultilevel"/>
    <w:tmpl w:val="97008474"/>
    <w:lvl w:ilvl="0" w:tplc="4378AA02">
      <w:start w:val="2"/>
      <w:numFmt w:val="bullet"/>
      <w:lvlText w:val="–"/>
      <w:lvlJc w:val="left"/>
      <w:pPr>
        <w:tabs>
          <w:tab w:val="num" w:pos="360"/>
        </w:tabs>
        <w:ind w:left="284" w:hanging="284"/>
      </w:pPr>
      <w:rPr>
        <w:rFonts w:hint="default"/>
        <w:color w:val="000000"/>
        <w:sz w:val="2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2CD51CD"/>
    <w:multiLevelType w:val="hybridMultilevel"/>
    <w:tmpl w:val="BF465B26"/>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9" w15:restartNumberingAfterBreak="0">
    <w:nsid w:val="25FF554E"/>
    <w:multiLevelType w:val="hybridMultilevel"/>
    <w:tmpl w:val="993AC49A"/>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0" w15:restartNumberingAfterBreak="0">
    <w:nsid w:val="27BA44F3"/>
    <w:multiLevelType w:val="hybridMultilevel"/>
    <w:tmpl w:val="B97ECC5C"/>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7D42F65"/>
    <w:multiLevelType w:val="hybridMultilevel"/>
    <w:tmpl w:val="F5ECFB02"/>
    <w:lvl w:ilvl="0" w:tplc="4378AA02">
      <w:start w:val="2"/>
      <w:numFmt w:val="bullet"/>
      <w:lvlText w:val="–"/>
      <w:lvlJc w:val="left"/>
      <w:pPr>
        <w:tabs>
          <w:tab w:val="num" w:pos="360"/>
        </w:tabs>
        <w:ind w:left="284" w:hanging="284"/>
      </w:pPr>
      <w:rPr>
        <w:rFonts w:hint="default"/>
        <w:color w:val="000000"/>
        <w:sz w:val="2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9D87D89"/>
    <w:multiLevelType w:val="hybridMultilevel"/>
    <w:tmpl w:val="8D42B7E4"/>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3" w15:restartNumberingAfterBreak="0">
    <w:nsid w:val="2C8655D7"/>
    <w:multiLevelType w:val="hybridMultilevel"/>
    <w:tmpl w:val="E7D0A420"/>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C9631D9"/>
    <w:multiLevelType w:val="multilevel"/>
    <w:tmpl w:val="C1600F40"/>
    <w:lvl w:ilvl="0">
      <w:start w:val="1"/>
      <w:numFmt w:val="decimal"/>
      <w:suff w:val="space"/>
      <w:lvlText w:val="%1."/>
      <w:lvlJc w:val="left"/>
      <w:pPr>
        <w:ind w:left="397" w:hanging="397"/>
      </w:pPr>
      <w:rPr>
        <w:rFonts w:hint="default"/>
      </w:rPr>
    </w:lvl>
    <w:lvl w:ilvl="1">
      <w:start w:val="1"/>
      <w:numFmt w:val="decimal"/>
      <w:suff w:val="space"/>
      <w:lvlText w:val="%1.%2."/>
      <w:lvlJc w:val="left"/>
      <w:pPr>
        <w:ind w:left="623" w:hanging="623"/>
      </w:pPr>
      <w:rPr>
        <w:rFonts w:hint="default"/>
      </w:rPr>
    </w:lvl>
    <w:lvl w:ilvl="2">
      <w:start w:val="1"/>
      <w:numFmt w:val="decimal"/>
      <w:suff w:val="space"/>
      <w:lvlText w:val="%1.%2.%3."/>
      <w:lvlJc w:val="left"/>
      <w:pPr>
        <w:ind w:left="850" w:hanging="850"/>
      </w:pPr>
      <w:rPr>
        <w:rFonts w:hint="default"/>
      </w:rPr>
    </w:lvl>
    <w:lvl w:ilvl="3">
      <w:start w:val="1"/>
      <w:numFmt w:val="decimal"/>
      <w:suff w:val="space"/>
      <w:lvlText w:val="%1.%2.%3.%4."/>
      <w:lvlJc w:val="left"/>
      <w:pPr>
        <w:ind w:left="1077" w:hanging="1077"/>
      </w:pPr>
      <w:rPr>
        <w:rFonts w:ascii="Arial" w:hAnsi="Arial" w:cs="Times New Roman" w:hint="default"/>
        <w:b w:val="0"/>
        <w:i/>
        <w:sz w:val="22"/>
      </w:rPr>
    </w:lvl>
    <w:lvl w:ilvl="4">
      <w:start w:val="1"/>
      <w:numFmt w:val="decimal"/>
      <w:suff w:val="space"/>
      <w:lvlText w:val="%1.%2.%3.%4.%5."/>
      <w:lvlJc w:val="left"/>
      <w:pPr>
        <w:ind w:left="1304" w:hanging="1304"/>
      </w:pPr>
      <w:rPr>
        <w:rFonts w:hint="default"/>
      </w:rPr>
    </w:lvl>
    <w:lvl w:ilvl="5">
      <w:start w:val="1"/>
      <w:numFmt w:val="decimal"/>
      <w:pStyle w:val="Heading6"/>
      <w:suff w:val="space"/>
      <w:lvlText w:val="%1.%2.%3.%4.%5.%6."/>
      <w:lvlJc w:val="left"/>
      <w:pPr>
        <w:ind w:left="1531" w:hanging="1531"/>
      </w:pPr>
      <w:rPr>
        <w:rFonts w:hint="default"/>
      </w:rPr>
    </w:lvl>
    <w:lvl w:ilvl="6">
      <w:start w:val="1"/>
      <w:numFmt w:val="decimal"/>
      <w:pStyle w:val="Heading7"/>
      <w:suff w:val="space"/>
      <w:lvlText w:val="%1.%2.%3.%4.%5.%6.%7."/>
      <w:lvlJc w:val="left"/>
      <w:pPr>
        <w:ind w:left="1758" w:hanging="1758"/>
      </w:pPr>
      <w:rPr>
        <w:rFonts w:hint="default"/>
      </w:rPr>
    </w:lvl>
    <w:lvl w:ilvl="7">
      <w:start w:val="1"/>
      <w:numFmt w:val="decimal"/>
      <w:pStyle w:val="Heading8"/>
      <w:suff w:val="space"/>
      <w:lvlText w:val="%1.%2.%3.%4.%5.%6.%7.%8."/>
      <w:lvlJc w:val="left"/>
      <w:pPr>
        <w:ind w:left="1985" w:hanging="1985"/>
      </w:pPr>
      <w:rPr>
        <w:rFonts w:hint="default"/>
      </w:rPr>
    </w:lvl>
    <w:lvl w:ilvl="8">
      <w:start w:val="1"/>
      <w:numFmt w:val="decimal"/>
      <w:pStyle w:val="Heading9"/>
      <w:suff w:val="space"/>
      <w:lvlText w:val="%1.%2.%3.%4.%5.%6.%7.%8.%9."/>
      <w:lvlJc w:val="left"/>
      <w:pPr>
        <w:ind w:left="2211" w:hanging="2211"/>
      </w:pPr>
      <w:rPr>
        <w:rFonts w:hint="default"/>
      </w:rPr>
    </w:lvl>
  </w:abstractNum>
  <w:abstractNum w:abstractNumId="45" w15:restartNumberingAfterBreak="0">
    <w:nsid w:val="2D484DF2"/>
    <w:multiLevelType w:val="hybridMultilevel"/>
    <w:tmpl w:val="EB56EABE"/>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E5C3CF5"/>
    <w:multiLevelType w:val="hybridMultilevel"/>
    <w:tmpl w:val="EC9810DE"/>
    <w:lvl w:ilvl="0" w:tplc="5FBAF412">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54"/>
        </w:tabs>
        <w:ind w:left="-54" w:hanging="360"/>
      </w:pPr>
      <w:rPr>
        <w:rFonts w:ascii="Courier New" w:hAnsi="Courier New" w:cs="Courier New" w:hint="default"/>
      </w:rPr>
    </w:lvl>
    <w:lvl w:ilvl="2" w:tplc="04130005" w:tentative="1">
      <w:start w:val="1"/>
      <w:numFmt w:val="bullet"/>
      <w:lvlText w:val=""/>
      <w:lvlJc w:val="left"/>
      <w:pPr>
        <w:tabs>
          <w:tab w:val="num" w:pos="666"/>
        </w:tabs>
        <w:ind w:left="666" w:hanging="360"/>
      </w:pPr>
      <w:rPr>
        <w:rFonts w:ascii="Wingdings" w:hAnsi="Wingdings" w:hint="default"/>
      </w:rPr>
    </w:lvl>
    <w:lvl w:ilvl="3" w:tplc="04130001" w:tentative="1">
      <w:start w:val="1"/>
      <w:numFmt w:val="bullet"/>
      <w:lvlText w:val=""/>
      <w:lvlJc w:val="left"/>
      <w:pPr>
        <w:tabs>
          <w:tab w:val="num" w:pos="1386"/>
        </w:tabs>
        <w:ind w:left="1386" w:hanging="360"/>
      </w:pPr>
      <w:rPr>
        <w:rFonts w:ascii="Symbol" w:hAnsi="Symbol" w:hint="default"/>
      </w:rPr>
    </w:lvl>
    <w:lvl w:ilvl="4" w:tplc="04130003" w:tentative="1">
      <w:start w:val="1"/>
      <w:numFmt w:val="bullet"/>
      <w:lvlText w:val="o"/>
      <w:lvlJc w:val="left"/>
      <w:pPr>
        <w:tabs>
          <w:tab w:val="num" w:pos="2106"/>
        </w:tabs>
        <w:ind w:left="2106" w:hanging="360"/>
      </w:pPr>
      <w:rPr>
        <w:rFonts w:ascii="Courier New" w:hAnsi="Courier New" w:cs="Courier New" w:hint="default"/>
      </w:rPr>
    </w:lvl>
    <w:lvl w:ilvl="5" w:tplc="04130005" w:tentative="1">
      <w:start w:val="1"/>
      <w:numFmt w:val="bullet"/>
      <w:lvlText w:val=""/>
      <w:lvlJc w:val="left"/>
      <w:pPr>
        <w:tabs>
          <w:tab w:val="num" w:pos="2826"/>
        </w:tabs>
        <w:ind w:left="2826" w:hanging="360"/>
      </w:pPr>
      <w:rPr>
        <w:rFonts w:ascii="Wingdings" w:hAnsi="Wingdings" w:hint="default"/>
      </w:rPr>
    </w:lvl>
    <w:lvl w:ilvl="6" w:tplc="04130001" w:tentative="1">
      <w:start w:val="1"/>
      <w:numFmt w:val="bullet"/>
      <w:lvlText w:val=""/>
      <w:lvlJc w:val="left"/>
      <w:pPr>
        <w:tabs>
          <w:tab w:val="num" w:pos="3546"/>
        </w:tabs>
        <w:ind w:left="3546" w:hanging="360"/>
      </w:pPr>
      <w:rPr>
        <w:rFonts w:ascii="Symbol" w:hAnsi="Symbol" w:hint="default"/>
      </w:rPr>
    </w:lvl>
    <w:lvl w:ilvl="7" w:tplc="04130003" w:tentative="1">
      <w:start w:val="1"/>
      <w:numFmt w:val="bullet"/>
      <w:lvlText w:val="o"/>
      <w:lvlJc w:val="left"/>
      <w:pPr>
        <w:tabs>
          <w:tab w:val="num" w:pos="4266"/>
        </w:tabs>
        <w:ind w:left="4266" w:hanging="360"/>
      </w:pPr>
      <w:rPr>
        <w:rFonts w:ascii="Courier New" w:hAnsi="Courier New" w:cs="Courier New" w:hint="default"/>
      </w:rPr>
    </w:lvl>
    <w:lvl w:ilvl="8" w:tplc="04130005" w:tentative="1">
      <w:start w:val="1"/>
      <w:numFmt w:val="bullet"/>
      <w:lvlText w:val=""/>
      <w:lvlJc w:val="left"/>
      <w:pPr>
        <w:tabs>
          <w:tab w:val="num" w:pos="4986"/>
        </w:tabs>
        <w:ind w:left="4986" w:hanging="360"/>
      </w:pPr>
      <w:rPr>
        <w:rFonts w:ascii="Wingdings" w:hAnsi="Wingdings" w:hint="default"/>
      </w:rPr>
    </w:lvl>
  </w:abstractNum>
  <w:abstractNum w:abstractNumId="47" w15:restartNumberingAfterBreak="0">
    <w:nsid w:val="329701EE"/>
    <w:multiLevelType w:val="hybridMultilevel"/>
    <w:tmpl w:val="620CEC96"/>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34C197D"/>
    <w:multiLevelType w:val="hybridMultilevel"/>
    <w:tmpl w:val="EFE495A8"/>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4F84645"/>
    <w:multiLevelType w:val="hybridMultilevel"/>
    <w:tmpl w:val="89561D6E"/>
    <w:lvl w:ilvl="0" w:tplc="4340500C">
      <w:start w:val="1"/>
      <w:numFmt w:val="bullet"/>
      <w:pStyle w:val="Opsomming2"/>
      <w:lvlText w:val=""/>
      <w:lvlJc w:val="left"/>
      <w:pPr>
        <w:tabs>
          <w:tab w:val="num" w:pos="720"/>
        </w:tabs>
        <w:ind w:left="720" w:hanging="360"/>
      </w:pPr>
      <w:rPr>
        <w:rFonts w:ascii="Symbol" w:hAnsi="Symbol" w:hint="default"/>
        <w:sz w:val="16"/>
      </w:rPr>
    </w:lvl>
    <w:lvl w:ilvl="1" w:tplc="04130003">
      <w:start w:val="1"/>
      <w:numFmt w:val="lowerLetter"/>
      <w:lvlText w:val="%2."/>
      <w:lvlJc w:val="left"/>
      <w:pPr>
        <w:tabs>
          <w:tab w:val="num" w:pos="1800"/>
        </w:tabs>
        <w:ind w:left="1800" w:hanging="360"/>
      </w:pPr>
    </w:lvl>
    <w:lvl w:ilvl="2" w:tplc="04130005" w:tentative="1">
      <w:start w:val="1"/>
      <w:numFmt w:val="lowerRoman"/>
      <w:lvlText w:val="%3."/>
      <w:lvlJc w:val="right"/>
      <w:pPr>
        <w:tabs>
          <w:tab w:val="num" w:pos="2520"/>
        </w:tabs>
        <w:ind w:left="2520" w:hanging="180"/>
      </w:pPr>
    </w:lvl>
    <w:lvl w:ilvl="3" w:tplc="04130001" w:tentative="1">
      <w:start w:val="1"/>
      <w:numFmt w:val="decimal"/>
      <w:lvlText w:val="%4."/>
      <w:lvlJc w:val="left"/>
      <w:pPr>
        <w:tabs>
          <w:tab w:val="num" w:pos="3240"/>
        </w:tabs>
        <w:ind w:left="3240" w:hanging="360"/>
      </w:pPr>
    </w:lvl>
    <w:lvl w:ilvl="4" w:tplc="04130003" w:tentative="1">
      <w:start w:val="1"/>
      <w:numFmt w:val="lowerLetter"/>
      <w:lvlText w:val="%5."/>
      <w:lvlJc w:val="left"/>
      <w:pPr>
        <w:tabs>
          <w:tab w:val="num" w:pos="3960"/>
        </w:tabs>
        <w:ind w:left="3960" w:hanging="360"/>
      </w:pPr>
    </w:lvl>
    <w:lvl w:ilvl="5" w:tplc="04130005" w:tentative="1">
      <w:start w:val="1"/>
      <w:numFmt w:val="lowerRoman"/>
      <w:lvlText w:val="%6."/>
      <w:lvlJc w:val="right"/>
      <w:pPr>
        <w:tabs>
          <w:tab w:val="num" w:pos="4680"/>
        </w:tabs>
        <w:ind w:left="4680" w:hanging="180"/>
      </w:pPr>
    </w:lvl>
    <w:lvl w:ilvl="6" w:tplc="04130001" w:tentative="1">
      <w:start w:val="1"/>
      <w:numFmt w:val="decimal"/>
      <w:lvlText w:val="%7."/>
      <w:lvlJc w:val="left"/>
      <w:pPr>
        <w:tabs>
          <w:tab w:val="num" w:pos="5400"/>
        </w:tabs>
        <w:ind w:left="5400" w:hanging="360"/>
      </w:pPr>
    </w:lvl>
    <w:lvl w:ilvl="7" w:tplc="04130003" w:tentative="1">
      <w:start w:val="1"/>
      <w:numFmt w:val="lowerLetter"/>
      <w:lvlText w:val="%8."/>
      <w:lvlJc w:val="left"/>
      <w:pPr>
        <w:tabs>
          <w:tab w:val="num" w:pos="6120"/>
        </w:tabs>
        <w:ind w:left="6120" w:hanging="360"/>
      </w:pPr>
    </w:lvl>
    <w:lvl w:ilvl="8" w:tplc="04130005" w:tentative="1">
      <w:start w:val="1"/>
      <w:numFmt w:val="lowerRoman"/>
      <w:lvlText w:val="%9."/>
      <w:lvlJc w:val="right"/>
      <w:pPr>
        <w:tabs>
          <w:tab w:val="num" w:pos="6840"/>
        </w:tabs>
        <w:ind w:left="6840" w:hanging="180"/>
      </w:pPr>
    </w:lvl>
  </w:abstractNum>
  <w:abstractNum w:abstractNumId="50" w15:restartNumberingAfterBreak="0">
    <w:nsid w:val="390D5A50"/>
    <w:multiLevelType w:val="hybridMultilevel"/>
    <w:tmpl w:val="E0302BC0"/>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921776A"/>
    <w:multiLevelType w:val="hybridMultilevel"/>
    <w:tmpl w:val="D592CCC2"/>
    <w:lvl w:ilvl="0" w:tplc="4378AA02">
      <w:start w:val="2"/>
      <w:numFmt w:val="bullet"/>
      <w:lvlText w:val="–"/>
      <w:lvlJc w:val="left"/>
      <w:pPr>
        <w:tabs>
          <w:tab w:val="num" w:pos="360"/>
        </w:tabs>
        <w:ind w:left="284" w:hanging="284"/>
      </w:pPr>
      <w:rPr>
        <w:rFonts w:hint="default"/>
        <w:color w:val="000000"/>
        <w:sz w:val="2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93858E8"/>
    <w:multiLevelType w:val="hybridMultilevel"/>
    <w:tmpl w:val="6CE8722C"/>
    <w:lvl w:ilvl="0" w:tplc="4340500C">
      <w:numFmt w:val="bullet"/>
      <w:pStyle w:val="opsomming10"/>
      <w:lvlText w:val=""/>
      <w:lvlJc w:val="left"/>
      <w:pPr>
        <w:tabs>
          <w:tab w:val="num" w:pos="363"/>
        </w:tabs>
        <w:ind w:left="363" w:hanging="363"/>
      </w:pPr>
      <w:rPr>
        <w:rFonts w:ascii="Symbol" w:eastAsia="Times New Roman" w:hAnsi="Symbol" w:cs="Times New Roman" w:hint="default"/>
      </w:rPr>
    </w:lvl>
    <w:lvl w:ilvl="1" w:tplc="04130003">
      <w:start w:val="1"/>
      <w:numFmt w:val="bullet"/>
      <w:lvlText w:val="o"/>
      <w:lvlJc w:val="left"/>
      <w:pPr>
        <w:tabs>
          <w:tab w:val="num" w:pos="-1364"/>
        </w:tabs>
        <w:ind w:left="-1364" w:hanging="360"/>
      </w:pPr>
      <w:rPr>
        <w:rFonts w:ascii="Courier New" w:hAnsi="Courier New" w:hint="default"/>
      </w:rPr>
    </w:lvl>
    <w:lvl w:ilvl="2" w:tplc="04130005">
      <w:start w:val="1"/>
      <w:numFmt w:val="bullet"/>
      <w:lvlText w:val=""/>
      <w:lvlJc w:val="left"/>
      <w:pPr>
        <w:tabs>
          <w:tab w:val="num" w:pos="-644"/>
        </w:tabs>
        <w:ind w:left="-644" w:hanging="360"/>
      </w:pPr>
      <w:rPr>
        <w:rFonts w:ascii="Wingdings" w:hAnsi="Wingdings" w:hint="default"/>
      </w:rPr>
    </w:lvl>
    <w:lvl w:ilvl="3" w:tplc="04130001" w:tentative="1">
      <w:start w:val="1"/>
      <w:numFmt w:val="bullet"/>
      <w:lvlText w:val=""/>
      <w:lvlJc w:val="left"/>
      <w:pPr>
        <w:tabs>
          <w:tab w:val="num" w:pos="76"/>
        </w:tabs>
        <w:ind w:left="76" w:hanging="360"/>
      </w:pPr>
      <w:rPr>
        <w:rFonts w:ascii="Symbol" w:hAnsi="Symbol" w:hint="default"/>
      </w:rPr>
    </w:lvl>
    <w:lvl w:ilvl="4" w:tplc="04130003" w:tentative="1">
      <w:start w:val="1"/>
      <w:numFmt w:val="bullet"/>
      <w:lvlText w:val="o"/>
      <w:lvlJc w:val="left"/>
      <w:pPr>
        <w:tabs>
          <w:tab w:val="num" w:pos="796"/>
        </w:tabs>
        <w:ind w:left="796" w:hanging="360"/>
      </w:pPr>
      <w:rPr>
        <w:rFonts w:ascii="Courier New" w:hAnsi="Courier New" w:hint="default"/>
      </w:rPr>
    </w:lvl>
    <w:lvl w:ilvl="5" w:tplc="04130005" w:tentative="1">
      <w:start w:val="1"/>
      <w:numFmt w:val="bullet"/>
      <w:lvlText w:val=""/>
      <w:lvlJc w:val="left"/>
      <w:pPr>
        <w:tabs>
          <w:tab w:val="num" w:pos="1516"/>
        </w:tabs>
        <w:ind w:left="1516" w:hanging="360"/>
      </w:pPr>
      <w:rPr>
        <w:rFonts w:ascii="Wingdings" w:hAnsi="Wingdings" w:hint="default"/>
      </w:rPr>
    </w:lvl>
    <w:lvl w:ilvl="6" w:tplc="04130001" w:tentative="1">
      <w:start w:val="1"/>
      <w:numFmt w:val="bullet"/>
      <w:lvlText w:val=""/>
      <w:lvlJc w:val="left"/>
      <w:pPr>
        <w:tabs>
          <w:tab w:val="num" w:pos="2236"/>
        </w:tabs>
        <w:ind w:left="2236" w:hanging="360"/>
      </w:pPr>
      <w:rPr>
        <w:rFonts w:ascii="Symbol" w:hAnsi="Symbol" w:hint="default"/>
      </w:rPr>
    </w:lvl>
    <w:lvl w:ilvl="7" w:tplc="04130003" w:tentative="1">
      <w:start w:val="1"/>
      <w:numFmt w:val="bullet"/>
      <w:lvlText w:val="o"/>
      <w:lvlJc w:val="left"/>
      <w:pPr>
        <w:tabs>
          <w:tab w:val="num" w:pos="2956"/>
        </w:tabs>
        <w:ind w:left="2956" w:hanging="360"/>
      </w:pPr>
      <w:rPr>
        <w:rFonts w:ascii="Courier New" w:hAnsi="Courier New" w:hint="default"/>
      </w:rPr>
    </w:lvl>
    <w:lvl w:ilvl="8" w:tplc="04130005" w:tentative="1">
      <w:start w:val="1"/>
      <w:numFmt w:val="bullet"/>
      <w:lvlText w:val=""/>
      <w:lvlJc w:val="left"/>
      <w:pPr>
        <w:tabs>
          <w:tab w:val="num" w:pos="3676"/>
        </w:tabs>
        <w:ind w:left="3676" w:hanging="360"/>
      </w:pPr>
      <w:rPr>
        <w:rFonts w:ascii="Wingdings" w:hAnsi="Wingdings" w:hint="default"/>
      </w:rPr>
    </w:lvl>
  </w:abstractNum>
  <w:abstractNum w:abstractNumId="53" w15:restartNumberingAfterBreak="0">
    <w:nsid w:val="398C7D0D"/>
    <w:multiLevelType w:val="hybridMultilevel"/>
    <w:tmpl w:val="78188CD0"/>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4" w15:restartNumberingAfterBreak="0">
    <w:nsid w:val="39F93642"/>
    <w:multiLevelType w:val="hybridMultilevel"/>
    <w:tmpl w:val="80166764"/>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8D7FA3"/>
    <w:multiLevelType w:val="hybridMultilevel"/>
    <w:tmpl w:val="6F8CA9C8"/>
    <w:lvl w:ilvl="0" w:tplc="D982E710">
      <w:start w:val="1"/>
      <w:numFmt w:val="bullet"/>
      <w:lvlText w:val=""/>
      <w:legacy w:legacy="1" w:legacySpace="120" w:legacyIndent="360"/>
      <w:lvlJc w:val="left"/>
      <w:pPr>
        <w:ind w:left="360" w:hanging="360"/>
      </w:pPr>
      <w:rPr>
        <w:rFonts w:ascii="Symbol" w:hAnsi="Symbol" w:hint="default"/>
        <w:sz w:val="22"/>
      </w:rPr>
    </w:lvl>
    <w:lvl w:ilvl="1" w:tplc="04090019">
      <w:start w:val="1"/>
      <w:numFmt w:val="decimal"/>
      <w:pStyle w:val="OpsommingNummer"/>
      <w:lvlText w:val="%2."/>
      <w:lvlJc w:val="left"/>
      <w:pPr>
        <w:tabs>
          <w:tab w:val="num" w:pos="1440"/>
        </w:tabs>
        <w:ind w:left="1440" w:hanging="360"/>
      </w:pPr>
      <w:rPr>
        <w:rFonts w:hint="default"/>
        <w:sz w:val="22"/>
      </w:rPr>
    </w:lvl>
    <w:lvl w:ilvl="2" w:tplc="0409001B">
      <w:start w:val="1"/>
      <w:numFmt w:val="bullet"/>
      <w:lvlText w:val="-"/>
      <w:lvlJc w:val="left"/>
      <w:pPr>
        <w:tabs>
          <w:tab w:val="num" w:pos="2160"/>
        </w:tabs>
        <w:ind w:left="2160" w:hanging="360"/>
      </w:pPr>
      <w:rPr>
        <w:rFonts w:ascii="Times New Roman" w:eastAsia="Times New Roman" w:hAnsi="Times New Roman" w:cs="Times New Roman"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ABA2889"/>
    <w:multiLevelType w:val="hybridMultilevel"/>
    <w:tmpl w:val="B0B0C768"/>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360"/>
        </w:tabs>
        <w:ind w:left="360" w:hanging="360"/>
      </w:pPr>
      <w:rPr>
        <w:rFonts w:ascii="Wingdings" w:hAnsi="Wingdings" w:hint="default"/>
        <w:color w:val="000000"/>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7" w15:restartNumberingAfterBreak="0">
    <w:nsid w:val="3B8B0760"/>
    <w:multiLevelType w:val="hybridMultilevel"/>
    <w:tmpl w:val="18444E06"/>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8" w15:restartNumberingAfterBreak="0">
    <w:nsid w:val="3C0D76CF"/>
    <w:multiLevelType w:val="hybridMultilevel"/>
    <w:tmpl w:val="46DAAE94"/>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360"/>
        </w:tabs>
        <w:ind w:left="360" w:hanging="360"/>
      </w:pPr>
      <w:rPr>
        <w:rFonts w:ascii="Wingdings" w:hAnsi="Wingdings" w:hint="default"/>
        <w:color w:val="000000"/>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9" w15:restartNumberingAfterBreak="0">
    <w:nsid w:val="3C942A64"/>
    <w:multiLevelType w:val="singleLevel"/>
    <w:tmpl w:val="B1B4CAD8"/>
    <w:lvl w:ilvl="0">
      <w:start w:val="1"/>
      <w:numFmt w:val="decimal"/>
      <w:lvlText w:val="%1."/>
      <w:lvlJc w:val="left"/>
      <w:pPr>
        <w:tabs>
          <w:tab w:val="num" w:pos="1440"/>
        </w:tabs>
        <w:ind w:left="1440" w:hanging="360"/>
      </w:pPr>
      <w:rPr>
        <w:rFonts w:hint="default"/>
      </w:rPr>
    </w:lvl>
  </w:abstractNum>
  <w:abstractNum w:abstractNumId="60" w15:restartNumberingAfterBreak="0">
    <w:nsid w:val="3CD90132"/>
    <w:multiLevelType w:val="hybridMultilevel"/>
    <w:tmpl w:val="2F705AAA"/>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360"/>
        </w:tabs>
        <w:ind w:left="360" w:hanging="360"/>
      </w:pPr>
      <w:rPr>
        <w:rFonts w:ascii="Wingdings" w:hAnsi="Wingdings" w:hint="default"/>
        <w:color w:val="000000"/>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1" w15:restartNumberingAfterBreak="0">
    <w:nsid w:val="3EAD245D"/>
    <w:multiLevelType w:val="multilevel"/>
    <w:tmpl w:val="57667D4C"/>
    <w:lvl w:ilvl="0">
      <w:start w:val="1"/>
      <w:numFmt w:val="decimal"/>
      <w:pStyle w:val="Heading1"/>
      <w:suff w:val="space"/>
      <w:lvlText w:val="%1."/>
      <w:lvlJc w:val="left"/>
      <w:pPr>
        <w:ind w:left="284" w:hanging="284"/>
      </w:pPr>
      <w:rPr>
        <w:rFonts w:hint="default"/>
      </w:rPr>
    </w:lvl>
    <w:lvl w:ilvl="1">
      <w:start w:val="1"/>
      <w:numFmt w:val="decimal"/>
      <w:pStyle w:val="Heading2"/>
      <w:suff w:val="space"/>
      <w:lvlText w:val="%1.%2."/>
      <w:lvlJc w:val="left"/>
      <w:pPr>
        <w:ind w:left="623" w:hanging="623"/>
      </w:pPr>
      <w:rPr>
        <w:rFonts w:hint="default"/>
      </w:rPr>
    </w:lvl>
    <w:lvl w:ilvl="2">
      <w:start w:val="1"/>
      <w:numFmt w:val="decimal"/>
      <w:pStyle w:val="Heading3"/>
      <w:suff w:val="space"/>
      <w:lvlText w:val="%1.%2.%3."/>
      <w:lvlJc w:val="left"/>
      <w:pPr>
        <w:ind w:left="850" w:hanging="850"/>
      </w:pPr>
      <w:rPr>
        <w:rFonts w:hint="default"/>
      </w:rPr>
    </w:lvl>
    <w:lvl w:ilvl="3">
      <w:start w:val="1"/>
      <w:numFmt w:val="decimal"/>
      <w:pStyle w:val="Heading4"/>
      <w:suff w:val="space"/>
      <w:lvlText w:val="%1.%2.%3.%4."/>
      <w:lvlJc w:val="left"/>
      <w:pPr>
        <w:ind w:left="1077" w:hanging="1077"/>
      </w:pPr>
      <w:rPr>
        <w:rFonts w:ascii="Arial" w:hAnsi="Arial" w:cs="Times New Roman" w:hint="default"/>
        <w:b w:val="0"/>
        <w:i/>
        <w:sz w:val="22"/>
      </w:rPr>
    </w:lvl>
    <w:lvl w:ilvl="4">
      <w:start w:val="1"/>
      <w:numFmt w:val="decimal"/>
      <w:pStyle w:val="Heading5"/>
      <w:suff w:val="space"/>
      <w:lvlText w:val="%1.%2.%3.%4.%5."/>
      <w:lvlJc w:val="left"/>
      <w:pPr>
        <w:ind w:left="1304" w:hanging="1304"/>
      </w:pPr>
      <w:rPr>
        <w:rFonts w:hint="default"/>
      </w:rPr>
    </w:lvl>
    <w:lvl w:ilvl="5">
      <w:start w:val="1"/>
      <w:numFmt w:val="decimal"/>
      <w:lvlText w:val="%1.%2.%3.%4.%5.%6."/>
      <w:lvlJc w:val="left"/>
      <w:pPr>
        <w:tabs>
          <w:tab w:val="num" w:pos="1913"/>
        </w:tabs>
        <w:ind w:left="1769" w:hanging="936"/>
      </w:pPr>
      <w:rPr>
        <w:rFonts w:hint="default"/>
      </w:rPr>
    </w:lvl>
    <w:lvl w:ilvl="6">
      <w:start w:val="1"/>
      <w:numFmt w:val="decimal"/>
      <w:lvlText w:val="%1.%2.%3.%4.%5.%6.%7."/>
      <w:lvlJc w:val="left"/>
      <w:pPr>
        <w:tabs>
          <w:tab w:val="num" w:pos="2633"/>
        </w:tabs>
        <w:ind w:left="2273" w:hanging="1080"/>
      </w:pPr>
      <w:rPr>
        <w:rFonts w:hint="default"/>
      </w:rPr>
    </w:lvl>
    <w:lvl w:ilvl="7">
      <w:start w:val="1"/>
      <w:numFmt w:val="decimal"/>
      <w:lvlText w:val="%1.%2.%3.%4.%5.%6.%7.%8."/>
      <w:lvlJc w:val="left"/>
      <w:pPr>
        <w:tabs>
          <w:tab w:val="num" w:pos="2993"/>
        </w:tabs>
        <w:ind w:left="2777" w:hanging="1224"/>
      </w:pPr>
      <w:rPr>
        <w:rFonts w:hint="default"/>
      </w:rPr>
    </w:lvl>
    <w:lvl w:ilvl="8">
      <w:start w:val="1"/>
      <w:numFmt w:val="decimal"/>
      <w:lvlText w:val="%1.%2.%3.%4.%5.%6.%7.%8.%9."/>
      <w:lvlJc w:val="left"/>
      <w:pPr>
        <w:tabs>
          <w:tab w:val="num" w:pos="3713"/>
        </w:tabs>
        <w:ind w:left="3353" w:hanging="1440"/>
      </w:pPr>
      <w:rPr>
        <w:rFonts w:hint="default"/>
      </w:rPr>
    </w:lvl>
  </w:abstractNum>
  <w:abstractNum w:abstractNumId="62" w15:restartNumberingAfterBreak="0">
    <w:nsid w:val="3EBF6343"/>
    <w:multiLevelType w:val="hybridMultilevel"/>
    <w:tmpl w:val="975AE31C"/>
    <w:lvl w:ilvl="0" w:tplc="4378AA02">
      <w:start w:val="2"/>
      <w:numFmt w:val="bullet"/>
      <w:lvlText w:val="–"/>
      <w:lvlJc w:val="left"/>
      <w:pPr>
        <w:tabs>
          <w:tab w:val="num" w:pos="360"/>
        </w:tabs>
        <w:ind w:left="284" w:hanging="284"/>
      </w:pPr>
      <w:rPr>
        <w:rFonts w:hint="default"/>
        <w:color w:val="000000"/>
        <w:sz w:val="2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2D81AF6"/>
    <w:multiLevelType w:val="hybridMultilevel"/>
    <w:tmpl w:val="25686720"/>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3374BF5"/>
    <w:multiLevelType w:val="hybridMultilevel"/>
    <w:tmpl w:val="5192D320"/>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3D04699"/>
    <w:multiLevelType w:val="hybridMultilevel"/>
    <w:tmpl w:val="5210B892"/>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6" w15:restartNumberingAfterBreak="0">
    <w:nsid w:val="452C7E9E"/>
    <w:multiLevelType w:val="hybridMultilevel"/>
    <w:tmpl w:val="90860EA0"/>
    <w:lvl w:ilvl="0" w:tplc="4378AA02">
      <w:start w:val="2"/>
      <w:numFmt w:val="bullet"/>
      <w:lvlText w:val="–"/>
      <w:lvlJc w:val="left"/>
      <w:pPr>
        <w:tabs>
          <w:tab w:val="num" w:pos="360"/>
        </w:tabs>
        <w:ind w:left="284" w:hanging="284"/>
      </w:pPr>
      <w:rPr>
        <w:rFonts w:hint="default"/>
        <w:color w:val="000000"/>
        <w:sz w:val="2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5BE4329"/>
    <w:multiLevelType w:val="hybridMultilevel"/>
    <w:tmpl w:val="A0AEA5E4"/>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8" w15:restartNumberingAfterBreak="0">
    <w:nsid w:val="45C133E3"/>
    <w:multiLevelType w:val="hybridMultilevel"/>
    <w:tmpl w:val="7C460572"/>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360"/>
        </w:tabs>
        <w:ind w:left="360" w:hanging="360"/>
      </w:pPr>
      <w:rPr>
        <w:rFonts w:ascii="Wingdings" w:hAnsi="Wingdings" w:hint="default"/>
        <w:color w:val="000000"/>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9" w15:restartNumberingAfterBreak="0">
    <w:nsid w:val="46253246"/>
    <w:multiLevelType w:val="hybridMultilevel"/>
    <w:tmpl w:val="B02C2016"/>
    <w:lvl w:ilvl="0" w:tplc="0E1E176A">
      <w:start w:val="1"/>
      <w:numFmt w:val="bullet"/>
      <w:pStyle w:val="Opsomming4"/>
      <w:lvlText w:val=""/>
      <w:lvlJc w:val="left"/>
      <w:pPr>
        <w:tabs>
          <w:tab w:val="num" w:pos="720"/>
        </w:tabs>
        <w:ind w:left="720" w:hanging="360"/>
      </w:pPr>
      <w:rPr>
        <w:rFonts w:ascii="Symbol" w:hAnsi="Symbol" w:hint="default"/>
        <w:sz w:val="12"/>
      </w:rPr>
    </w:lvl>
    <w:lvl w:ilvl="1" w:tplc="04090003" w:tentative="1">
      <w:start w:val="1"/>
      <w:numFmt w:val="bullet"/>
      <w:lvlText w:val="o"/>
      <w:lvlJc w:val="left"/>
      <w:pPr>
        <w:tabs>
          <w:tab w:val="num" w:pos="-1004"/>
        </w:tabs>
        <w:ind w:left="-1004" w:hanging="360"/>
      </w:pPr>
      <w:rPr>
        <w:rFonts w:ascii="Courier New" w:hAnsi="Courier New" w:hint="default"/>
      </w:rPr>
    </w:lvl>
    <w:lvl w:ilvl="2" w:tplc="04090005" w:tentative="1">
      <w:start w:val="1"/>
      <w:numFmt w:val="bullet"/>
      <w:lvlText w:val=""/>
      <w:lvlJc w:val="left"/>
      <w:pPr>
        <w:tabs>
          <w:tab w:val="num" w:pos="-284"/>
        </w:tabs>
        <w:ind w:left="-284" w:hanging="360"/>
      </w:pPr>
      <w:rPr>
        <w:rFonts w:ascii="Wingdings" w:hAnsi="Wingdings" w:hint="default"/>
      </w:rPr>
    </w:lvl>
    <w:lvl w:ilvl="3" w:tplc="04090001" w:tentative="1">
      <w:start w:val="1"/>
      <w:numFmt w:val="bullet"/>
      <w:lvlText w:val=""/>
      <w:lvlJc w:val="left"/>
      <w:pPr>
        <w:tabs>
          <w:tab w:val="num" w:pos="436"/>
        </w:tabs>
        <w:ind w:left="436" w:hanging="360"/>
      </w:pPr>
      <w:rPr>
        <w:rFonts w:ascii="Symbol" w:hAnsi="Symbol" w:hint="default"/>
      </w:rPr>
    </w:lvl>
    <w:lvl w:ilvl="4" w:tplc="04090003" w:tentative="1">
      <w:start w:val="1"/>
      <w:numFmt w:val="bullet"/>
      <w:lvlText w:val="o"/>
      <w:lvlJc w:val="left"/>
      <w:pPr>
        <w:tabs>
          <w:tab w:val="num" w:pos="1156"/>
        </w:tabs>
        <w:ind w:left="1156" w:hanging="360"/>
      </w:pPr>
      <w:rPr>
        <w:rFonts w:ascii="Courier New" w:hAnsi="Courier New" w:hint="default"/>
      </w:rPr>
    </w:lvl>
    <w:lvl w:ilvl="5" w:tplc="04090005" w:tentative="1">
      <w:start w:val="1"/>
      <w:numFmt w:val="bullet"/>
      <w:lvlText w:val=""/>
      <w:lvlJc w:val="left"/>
      <w:pPr>
        <w:tabs>
          <w:tab w:val="num" w:pos="1876"/>
        </w:tabs>
        <w:ind w:left="1876" w:hanging="360"/>
      </w:pPr>
      <w:rPr>
        <w:rFonts w:ascii="Wingdings" w:hAnsi="Wingdings" w:hint="default"/>
      </w:rPr>
    </w:lvl>
    <w:lvl w:ilvl="6" w:tplc="04090001" w:tentative="1">
      <w:start w:val="1"/>
      <w:numFmt w:val="bullet"/>
      <w:lvlText w:val=""/>
      <w:lvlJc w:val="left"/>
      <w:pPr>
        <w:tabs>
          <w:tab w:val="num" w:pos="2596"/>
        </w:tabs>
        <w:ind w:left="2596" w:hanging="360"/>
      </w:pPr>
      <w:rPr>
        <w:rFonts w:ascii="Symbol" w:hAnsi="Symbol" w:hint="default"/>
      </w:rPr>
    </w:lvl>
    <w:lvl w:ilvl="7" w:tplc="04090003" w:tentative="1">
      <w:start w:val="1"/>
      <w:numFmt w:val="bullet"/>
      <w:lvlText w:val="o"/>
      <w:lvlJc w:val="left"/>
      <w:pPr>
        <w:tabs>
          <w:tab w:val="num" w:pos="3316"/>
        </w:tabs>
        <w:ind w:left="3316" w:hanging="360"/>
      </w:pPr>
      <w:rPr>
        <w:rFonts w:ascii="Courier New" w:hAnsi="Courier New" w:hint="default"/>
      </w:rPr>
    </w:lvl>
    <w:lvl w:ilvl="8" w:tplc="04090005" w:tentative="1">
      <w:start w:val="1"/>
      <w:numFmt w:val="bullet"/>
      <w:lvlText w:val=""/>
      <w:lvlJc w:val="left"/>
      <w:pPr>
        <w:tabs>
          <w:tab w:val="num" w:pos="4036"/>
        </w:tabs>
        <w:ind w:left="4036" w:hanging="360"/>
      </w:pPr>
      <w:rPr>
        <w:rFonts w:ascii="Wingdings" w:hAnsi="Wingdings" w:hint="default"/>
      </w:rPr>
    </w:lvl>
  </w:abstractNum>
  <w:abstractNum w:abstractNumId="70" w15:restartNumberingAfterBreak="0">
    <w:nsid w:val="475E2FEA"/>
    <w:multiLevelType w:val="hybridMultilevel"/>
    <w:tmpl w:val="DDEC5056"/>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8FD4E7A"/>
    <w:multiLevelType w:val="hybridMultilevel"/>
    <w:tmpl w:val="D09220E8"/>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491D2D26"/>
    <w:multiLevelType w:val="hybridMultilevel"/>
    <w:tmpl w:val="8BF6E2FA"/>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3" w15:restartNumberingAfterBreak="0">
    <w:nsid w:val="49BC70B9"/>
    <w:multiLevelType w:val="hybridMultilevel"/>
    <w:tmpl w:val="952EAD5A"/>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4A513743"/>
    <w:multiLevelType w:val="hybridMultilevel"/>
    <w:tmpl w:val="96F6D040"/>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5" w15:restartNumberingAfterBreak="0">
    <w:nsid w:val="4C2B487C"/>
    <w:multiLevelType w:val="hybridMultilevel"/>
    <w:tmpl w:val="E19A5D02"/>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6" w15:restartNumberingAfterBreak="0">
    <w:nsid w:val="4C325E8D"/>
    <w:multiLevelType w:val="hybridMultilevel"/>
    <w:tmpl w:val="0FE29F08"/>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7" w15:restartNumberingAfterBreak="0">
    <w:nsid w:val="4CCC6799"/>
    <w:multiLevelType w:val="hybridMultilevel"/>
    <w:tmpl w:val="2BC0C092"/>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8" w15:restartNumberingAfterBreak="0">
    <w:nsid w:val="4F150E21"/>
    <w:multiLevelType w:val="hybridMultilevel"/>
    <w:tmpl w:val="5374D9E8"/>
    <w:lvl w:ilvl="0" w:tplc="4378AA02">
      <w:start w:val="2"/>
      <w:numFmt w:val="bullet"/>
      <w:lvlText w:val="–"/>
      <w:lvlJc w:val="left"/>
      <w:pPr>
        <w:tabs>
          <w:tab w:val="num" w:pos="360"/>
        </w:tabs>
        <w:ind w:left="284" w:hanging="284"/>
      </w:pPr>
      <w:rPr>
        <w:rFonts w:hint="default"/>
        <w:color w:val="000000"/>
        <w:sz w:val="22"/>
      </w:rPr>
    </w:lvl>
    <w:lvl w:ilvl="1" w:tplc="08090003">
      <w:start w:val="1"/>
      <w:numFmt w:val="bullet"/>
      <w:lvlText w:val="o"/>
      <w:lvlJc w:val="left"/>
      <w:pPr>
        <w:tabs>
          <w:tab w:val="num" w:pos="1440"/>
        </w:tabs>
        <w:ind w:left="1440" w:hanging="360"/>
      </w:pPr>
      <w:rPr>
        <w:rFonts w:ascii="Courier New" w:hAnsi="Courier New" w:cs="Courier New" w:hint="default"/>
        <w:color w:val="000000"/>
        <w:sz w:val="22"/>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F7F7550"/>
    <w:multiLevelType w:val="hybridMultilevel"/>
    <w:tmpl w:val="B01CD8CA"/>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360"/>
        </w:tabs>
        <w:ind w:left="360" w:hanging="360"/>
      </w:pPr>
      <w:rPr>
        <w:rFonts w:ascii="Wingdings" w:hAnsi="Wingdings" w:hint="default"/>
        <w:color w:val="000000"/>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0" w15:restartNumberingAfterBreak="0">
    <w:nsid w:val="4FCE5B53"/>
    <w:multiLevelType w:val="hybridMultilevel"/>
    <w:tmpl w:val="8708DD3E"/>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1" w15:restartNumberingAfterBreak="0">
    <w:nsid w:val="503C6066"/>
    <w:multiLevelType w:val="hybridMultilevel"/>
    <w:tmpl w:val="D4381354"/>
    <w:lvl w:ilvl="0" w:tplc="F53EE15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513D671B"/>
    <w:multiLevelType w:val="hybridMultilevel"/>
    <w:tmpl w:val="955A01D8"/>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3" w15:restartNumberingAfterBreak="0">
    <w:nsid w:val="538976C2"/>
    <w:multiLevelType w:val="hybridMultilevel"/>
    <w:tmpl w:val="5F5E000A"/>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4" w15:restartNumberingAfterBreak="0">
    <w:nsid w:val="55F8528F"/>
    <w:multiLevelType w:val="hybridMultilevel"/>
    <w:tmpl w:val="2380530E"/>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5" w15:restartNumberingAfterBreak="0">
    <w:nsid w:val="574C4BEE"/>
    <w:multiLevelType w:val="hybridMultilevel"/>
    <w:tmpl w:val="758CF23A"/>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360"/>
        </w:tabs>
        <w:ind w:left="360" w:hanging="360"/>
      </w:pPr>
      <w:rPr>
        <w:rFonts w:ascii="Wingdings" w:hAnsi="Wingdings" w:hint="default"/>
        <w:color w:val="000000"/>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6" w15:restartNumberingAfterBreak="0">
    <w:nsid w:val="584F1BE5"/>
    <w:multiLevelType w:val="hybridMultilevel"/>
    <w:tmpl w:val="CAE421D6"/>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8591472"/>
    <w:multiLevelType w:val="hybridMultilevel"/>
    <w:tmpl w:val="15F00622"/>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8" w15:restartNumberingAfterBreak="0">
    <w:nsid w:val="58742237"/>
    <w:multiLevelType w:val="hybridMultilevel"/>
    <w:tmpl w:val="C46CD62E"/>
    <w:lvl w:ilvl="0" w:tplc="F53EE15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9" w15:restartNumberingAfterBreak="0">
    <w:nsid w:val="59042996"/>
    <w:multiLevelType w:val="hybridMultilevel"/>
    <w:tmpl w:val="8A5ED270"/>
    <w:lvl w:ilvl="0" w:tplc="8CA4D25E">
      <w:start w:val="1"/>
      <w:numFmt w:val="bullet"/>
      <w:pStyle w:val="ListBullet"/>
      <w:lvlText w:val=""/>
      <w:lvlJc w:val="left"/>
      <w:pPr>
        <w:tabs>
          <w:tab w:val="num" w:pos="360"/>
        </w:tabs>
        <w:ind w:left="284" w:hanging="284"/>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0" w15:restartNumberingAfterBreak="0">
    <w:nsid w:val="5B1D33B4"/>
    <w:multiLevelType w:val="hybridMultilevel"/>
    <w:tmpl w:val="61404D10"/>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1" w15:restartNumberingAfterBreak="0">
    <w:nsid w:val="5BE77A16"/>
    <w:multiLevelType w:val="hybridMultilevel"/>
    <w:tmpl w:val="EEC24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2" w15:restartNumberingAfterBreak="0">
    <w:nsid w:val="5C027594"/>
    <w:multiLevelType w:val="multilevel"/>
    <w:tmpl w:val="641CF85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3" w15:restartNumberingAfterBreak="0">
    <w:nsid w:val="5C41035C"/>
    <w:multiLevelType w:val="hybridMultilevel"/>
    <w:tmpl w:val="006C7C56"/>
    <w:lvl w:ilvl="0" w:tplc="4378AA02">
      <w:start w:val="2"/>
      <w:numFmt w:val="bullet"/>
      <w:lvlText w:val="–"/>
      <w:lvlJc w:val="left"/>
      <w:pPr>
        <w:tabs>
          <w:tab w:val="num" w:pos="360"/>
        </w:tabs>
        <w:ind w:left="284" w:hanging="284"/>
      </w:pPr>
      <w:rPr>
        <w:rFonts w:hint="default"/>
        <w:color w:val="000000"/>
        <w:sz w:val="2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F10454C"/>
    <w:multiLevelType w:val="hybridMultilevel"/>
    <w:tmpl w:val="76D65586"/>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F1452EE"/>
    <w:multiLevelType w:val="hybridMultilevel"/>
    <w:tmpl w:val="76609C58"/>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6" w15:restartNumberingAfterBreak="0">
    <w:nsid w:val="604C1C17"/>
    <w:multiLevelType w:val="hybridMultilevel"/>
    <w:tmpl w:val="A4A02CF0"/>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7" w15:restartNumberingAfterBreak="0">
    <w:nsid w:val="605861B4"/>
    <w:multiLevelType w:val="hybridMultilevel"/>
    <w:tmpl w:val="E2C07342"/>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8" w15:restartNumberingAfterBreak="0">
    <w:nsid w:val="60B003A6"/>
    <w:multiLevelType w:val="hybridMultilevel"/>
    <w:tmpl w:val="6FDCC6FC"/>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9" w15:restartNumberingAfterBreak="0">
    <w:nsid w:val="61B24809"/>
    <w:multiLevelType w:val="hybridMultilevel"/>
    <w:tmpl w:val="9642112E"/>
    <w:lvl w:ilvl="0" w:tplc="EB6C3146">
      <w:start w:val="1"/>
      <w:numFmt w:val="decimal"/>
      <w:pStyle w:val="Bijlage2"/>
      <w:lvlText w:val="%1.1"/>
      <w:lvlJc w:val="left"/>
      <w:pPr>
        <w:tabs>
          <w:tab w:val="num" w:pos="680"/>
        </w:tabs>
        <w:ind w:left="680" w:hanging="680"/>
      </w:pPr>
      <w:rPr>
        <w:rFonts w:hint="default"/>
      </w:rPr>
    </w:lvl>
    <w:lvl w:ilvl="1" w:tplc="9C001912" w:tentative="1">
      <w:start w:val="1"/>
      <w:numFmt w:val="lowerLetter"/>
      <w:lvlText w:val="%2."/>
      <w:lvlJc w:val="left"/>
      <w:pPr>
        <w:tabs>
          <w:tab w:val="num" w:pos="1440"/>
        </w:tabs>
        <w:ind w:left="1440" w:hanging="360"/>
      </w:pPr>
    </w:lvl>
    <w:lvl w:ilvl="2" w:tplc="12E05D86" w:tentative="1">
      <w:start w:val="1"/>
      <w:numFmt w:val="lowerRoman"/>
      <w:lvlText w:val="%3."/>
      <w:lvlJc w:val="right"/>
      <w:pPr>
        <w:tabs>
          <w:tab w:val="num" w:pos="2160"/>
        </w:tabs>
        <w:ind w:left="2160" w:hanging="180"/>
      </w:pPr>
    </w:lvl>
    <w:lvl w:ilvl="3" w:tplc="7A50BA98" w:tentative="1">
      <w:start w:val="1"/>
      <w:numFmt w:val="decimal"/>
      <w:lvlText w:val="%4."/>
      <w:lvlJc w:val="left"/>
      <w:pPr>
        <w:tabs>
          <w:tab w:val="num" w:pos="2880"/>
        </w:tabs>
        <w:ind w:left="2880" w:hanging="360"/>
      </w:pPr>
    </w:lvl>
    <w:lvl w:ilvl="4" w:tplc="FE6C2A6A" w:tentative="1">
      <w:start w:val="1"/>
      <w:numFmt w:val="lowerLetter"/>
      <w:lvlText w:val="%5."/>
      <w:lvlJc w:val="left"/>
      <w:pPr>
        <w:tabs>
          <w:tab w:val="num" w:pos="3600"/>
        </w:tabs>
        <w:ind w:left="3600" w:hanging="360"/>
      </w:pPr>
    </w:lvl>
    <w:lvl w:ilvl="5" w:tplc="B0E49E2E" w:tentative="1">
      <w:start w:val="1"/>
      <w:numFmt w:val="lowerRoman"/>
      <w:lvlText w:val="%6."/>
      <w:lvlJc w:val="right"/>
      <w:pPr>
        <w:tabs>
          <w:tab w:val="num" w:pos="4320"/>
        </w:tabs>
        <w:ind w:left="4320" w:hanging="180"/>
      </w:pPr>
    </w:lvl>
    <w:lvl w:ilvl="6" w:tplc="F28EDDA0" w:tentative="1">
      <w:start w:val="1"/>
      <w:numFmt w:val="decimal"/>
      <w:lvlText w:val="%7."/>
      <w:lvlJc w:val="left"/>
      <w:pPr>
        <w:tabs>
          <w:tab w:val="num" w:pos="5040"/>
        </w:tabs>
        <w:ind w:left="5040" w:hanging="360"/>
      </w:pPr>
    </w:lvl>
    <w:lvl w:ilvl="7" w:tplc="E7FE9A88" w:tentative="1">
      <w:start w:val="1"/>
      <w:numFmt w:val="lowerLetter"/>
      <w:lvlText w:val="%8."/>
      <w:lvlJc w:val="left"/>
      <w:pPr>
        <w:tabs>
          <w:tab w:val="num" w:pos="5760"/>
        </w:tabs>
        <w:ind w:left="5760" w:hanging="360"/>
      </w:pPr>
    </w:lvl>
    <w:lvl w:ilvl="8" w:tplc="DCD0B4A0" w:tentative="1">
      <w:start w:val="1"/>
      <w:numFmt w:val="lowerRoman"/>
      <w:lvlText w:val="%9."/>
      <w:lvlJc w:val="right"/>
      <w:pPr>
        <w:tabs>
          <w:tab w:val="num" w:pos="6480"/>
        </w:tabs>
        <w:ind w:left="6480" w:hanging="180"/>
      </w:pPr>
    </w:lvl>
  </w:abstractNum>
  <w:abstractNum w:abstractNumId="100" w15:restartNumberingAfterBreak="0">
    <w:nsid w:val="61BE7634"/>
    <w:multiLevelType w:val="hybridMultilevel"/>
    <w:tmpl w:val="0E1CC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1" w15:restartNumberingAfterBreak="0">
    <w:nsid w:val="620C21A3"/>
    <w:multiLevelType w:val="hybridMultilevel"/>
    <w:tmpl w:val="2AB49BE4"/>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62EF392D"/>
    <w:multiLevelType w:val="hybridMultilevel"/>
    <w:tmpl w:val="71B4A29E"/>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3" w15:restartNumberingAfterBreak="0">
    <w:nsid w:val="64A25E81"/>
    <w:multiLevelType w:val="hybridMultilevel"/>
    <w:tmpl w:val="6DCA750A"/>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4" w15:restartNumberingAfterBreak="0">
    <w:nsid w:val="65C16334"/>
    <w:multiLevelType w:val="hybridMultilevel"/>
    <w:tmpl w:val="192AC2B2"/>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360"/>
        </w:tabs>
        <w:ind w:left="360" w:hanging="360"/>
      </w:pPr>
      <w:rPr>
        <w:rFonts w:ascii="Wingdings" w:hAnsi="Wingdings" w:hint="default"/>
        <w:color w:val="000000"/>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5" w15:restartNumberingAfterBreak="0">
    <w:nsid w:val="6607643F"/>
    <w:multiLevelType w:val="hybridMultilevel"/>
    <w:tmpl w:val="2B92C98E"/>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360"/>
        </w:tabs>
        <w:ind w:left="360" w:hanging="360"/>
      </w:pPr>
      <w:rPr>
        <w:rFonts w:ascii="Wingdings" w:hAnsi="Wingdings" w:hint="default"/>
        <w:color w:val="000000"/>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6" w15:restartNumberingAfterBreak="0">
    <w:nsid w:val="674D402D"/>
    <w:multiLevelType w:val="hybridMultilevel"/>
    <w:tmpl w:val="63BA5CAC"/>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7" w15:restartNumberingAfterBreak="0">
    <w:nsid w:val="676C5AD1"/>
    <w:multiLevelType w:val="hybridMultilevel"/>
    <w:tmpl w:val="A0E64292"/>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8" w15:restartNumberingAfterBreak="0">
    <w:nsid w:val="67877DF8"/>
    <w:multiLevelType w:val="hybridMultilevel"/>
    <w:tmpl w:val="D92E6436"/>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9" w15:restartNumberingAfterBreak="0">
    <w:nsid w:val="6844544A"/>
    <w:multiLevelType w:val="hybridMultilevel"/>
    <w:tmpl w:val="B740C4E2"/>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69802267"/>
    <w:multiLevelType w:val="hybridMultilevel"/>
    <w:tmpl w:val="F0603B30"/>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1" w15:restartNumberingAfterBreak="0">
    <w:nsid w:val="6A05039E"/>
    <w:multiLevelType w:val="hybridMultilevel"/>
    <w:tmpl w:val="DE9A5B88"/>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6A83717B"/>
    <w:multiLevelType w:val="hybridMultilevel"/>
    <w:tmpl w:val="7C7E5DE0"/>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3" w15:restartNumberingAfterBreak="0">
    <w:nsid w:val="6C1C32A3"/>
    <w:multiLevelType w:val="hybridMultilevel"/>
    <w:tmpl w:val="B6880376"/>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360"/>
        </w:tabs>
        <w:ind w:left="360" w:hanging="360"/>
      </w:pPr>
      <w:rPr>
        <w:rFonts w:ascii="Wingdings" w:hAnsi="Wingdings" w:hint="default"/>
        <w:color w:val="000000"/>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4" w15:restartNumberingAfterBreak="0">
    <w:nsid w:val="6C2B69E7"/>
    <w:multiLevelType w:val="hybridMultilevel"/>
    <w:tmpl w:val="2AEE31DC"/>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5" w15:restartNumberingAfterBreak="0">
    <w:nsid w:val="6CA95EEB"/>
    <w:multiLevelType w:val="hybridMultilevel"/>
    <w:tmpl w:val="6D360EA4"/>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6" w15:restartNumberingAfterBreak="0">
    <w:nsid w:val="6D8F620D"/>
    <w:multiLevelType w:val="hybridMultilevel"/>
    <w:tmpl w:val="A1FA5FDE"/>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7" w15:restartNumberingAfterBreak="0">
    <w:nsid w:val="6E602D41"/>
    <w:multiLevelType w:val="hybridMultilevel"/>
    <w:tmpl w:val="FFB685AE"/>
    <w:lvl w:ilvl="0" w:tplc="7A8CD0BC">
      <w:numFmt w:val="bullet"/>
      <w:pStyle w:val="StyleListContinueLeft254cmHanging08cmAfter6pt"/>
      <w:lvlText w:val=""/>
      <w:lvlJc w:val="left"/>
      <w:pPr>
        <w:tabs>
          <w:tab w:val="num" w:pos="360"/>
        </w:tabs>
        <w:ind w:left="360" w:hanging="360"/>
      </w:pPr>
      <w:rPr>
        <w:rFonts w:ascii="Symbol" w:eastAsia="Times New Roman" w:hAnsi="Symbol" w:cs="Times New Roman" w:hint="default"/>
      </w:rPr>
    </w:lvl>
    <w:lvl w:ilvl="1" w:tplc="32A08AE8" w:tentative="1">
      <w:start w:val="1"/>
      <w:numFmt w:val="lowerLetter"/>
      <w:lvlText w:val="%2."/>
      <w:lvlJc w:val="left"/>
      <w:pPr>
        <w:tabs>
          <w:tab w:val="num" w:pos="1500"/>
        </w:tabs>
        <w:ind w:left="1500" w:hanging="360"/>
      </w:pPr>
    </w:lvl>
    <w:lvl w:ilvl="2" w:tplc="8E5258DA" w:tentative="1">
      <w:start w:val="1"/>
      <w:numFmt w:val="lowerRoman"/>
      <w:lvlText w:val="%3."/>
      <w:lvlJc w:val="right"/>
      <w:pPr>
        <w:tabs>
          <w:tab w:val="num" w:pos="2220"/>
        </w:tabs>
        <w:ind w:left="2220" w:hanging="180"/>
      </w:pPr>
    </w:lvl>
    <w:lvl w:ilvl="3" w:tplc="3E3C0D3C" w:tentative="1">
      <w:start w:val="1"/>
      <w:numFmt w:val="decimal"/>
      <w:lvlText w:val="%4."/>
      <w:lvlJc w:val="left"/>
      <w:pPr>
        <w:tabs>
          <w:tab w:val="num" w:pos="2940"/>
        </w:tabs>
        <w:ind w:left="2940" w:hanging="360"/>
      </w:pPr>
    </w:lvl>
    <w:lvl w:ilvl="4" w:tplc="26B6A028" w:tentative="1">
      <w:start w:val="1"/>
      <w:numFmt w:val="lowerLetter"/>
      <w:lvlText w:val="%5."/>
      <w:lvlJc w:val="left"/>
      <w:pPr>
        <w:tabs>
          <w:tab w:val="num" w:pos="3660"/>
        </w:tabs>
        <w:ind w:left="3660" w:hanging="360"/>
      </w:pPr>
    </w:lvl>
    <w:lvl w:ilvl="5" w:tplc="9CB07EE8" w:tentative="1">
      <w:start w:val="1"/>
      <w:numFmt w:val="lowerRoman"/>
      <w:lvlText w:val="%6."/>
      <w:lvlJc w:val="right"/>
      <w:pPr>
        <w:tabs>
          <w:tab w:val="num" w:pos="4380"/>
        </w:tabs>
        <w:ind w:left="4380" w:hanging="180"/>
      </w:pPr>
    </w:lvl>
    <w:lvl w:ilvl="6" w:tplc="FAF8AA48" w:tentative="1">
      <w:start w:val="1"/>
      <w:numFmt w:val="decimal"/>
      <w:lvlText w:val="%7."/>
      <w:lvlJc w:val="left"/>
      <w:pPr>
        <w:tabs>
          <w:tab w:val="num" w:pos="5100"/>
        </w:tabs>
        <w:ind w:left="5100" w:hanging="360"/>
      </w:pPr>
    </w:lvl>
    <w:lvl w:ilvl="7" w:tplc="FF70FED4" w:tentative="1">
      <w:start w:val="1"/>
      <w:numFmt w:val="lowerLetter"/>
      <w:lvlText w:val="%8."/>
      <w:lvlJc w:val="left"/>
      <w:pPr>
        <w:tabs>
          <w:tab w:val="num" w:pos="5820"/>
        </w:tabs>
        <w:ind w:left="5820" w:hanging="360"/>
      </w:pPr>
    </w:lvl>
    <w:lvl w:ilvl="8" w:tplc="8DDE1DDA" w:tentative="1">
      <w:start w:val="1"/>
      <w:numFmt w:val="lowerRoman"/>
      <w:lvlText w:val="%9."/>
      <w:lvlJc w:val="right"/>
      <w:pPr>
        <w:tabs>
          <w:tab w:val="num" w:pos="6540"/>
        </w:tabs>
        <w:ind w:left="6540" w:hanging="180"/>
      </w:pPr>
    </w:lvl>
  </w:abstractNum>
  <w:abstractNum w:abstractNumId="118" w15:restartNumberingAfterBreak="0">
    <w:nsid w:val="6E7E2E11"/>
    <w:multiLevelType w:val="hybridMultilevel"/>
    <w:tmpl w:val="104238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9" w15:restartNumberingAfterBreak="0">
    <w:nsid w:val="6FA67E7D"/>
    <w:multiLevelType w:val="hybridMultilevel"/>
    <w:tmpl w:val="BD584E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0" w15:restartNumberingAfterBreak="0">
    <w:nsid w:val="6FAF50E7"/>
    <w:multiLevelType w:val="hybridMultilevel"/>
    <w:tmpl w:val="E3D2A628"/>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1" w15:restartNumberingAfterBreak="0">
    <w:nsid w:val="6FB67472"/>
    <w:multiLevelType w:val="hybridMultilevel"/>
    <w:tmpl w:val="F2B6D57C"/>
    <w:lvl w:ilvl="0" w:tplc="4378AA02">
      <w:start w:val="2"/>
      <w:numFmt w:val="bullet"/>
      <w:lvlText w:val="–"/>
      <w:lvlJc w:val="left"/>
      <w:pPr>
        <w:tabs>
          <w:tab w:val="num" w:pos="360"/>
        </w:tabs>
        <w:ind w:left="284" w:hanging="284"/>
      </w:pPr>
      <w:rPr>
        <w:rFonts w:hint="default"/>
        <w:color w:val="000000"/>
        <w:sz w:val="22"/>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2" w15:restartNumberingAfterBreak="0">
    <w:nsid w:val="70635CCD"/>
    <w:multiLevelType w:val="hybridMultilevel"/>
    <w:tmpl w:val="E72E5568"/>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3" w15:restartNumberingAfterBreak="0">
    <w:nsid w:val="70DB4052"/>
    <w:multiLevelType w:val="hybridMultilevel"/>
    <w:tmpl w:val="89D66C6E"/>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4" w15:restartNumberingAfterBreak="0">
    <w:nsid w:val="71035FC8"/>
    <w:multiLevelType w:val="hybridMultilevel"/>
    <w:tmpl w:val="AD54FF76"/>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718D0D6A"/>
    <w:multiLevelType w:val="hybridMultilevel"/>
    <w:tmpl w:val="A1D857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6" w15:restartNumberingAfterBreak="0">
    <w:nsid w:val="72E74D11"/>
    <w:multiLevelType w:val="hybridMultilevel"/>
    <w:tmpl w:val="8242BA34"/>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 w15:restartNumberingAfterBreak="0">
    <w:nsid w:val="72EC1602"/>
    <w:multiLevelType w:val="hybridMultilevel"/>
    <w:tmpl w:val="DFBE0338"/>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8" w15:restartNumberingAfterBreak="0">
    <w:nsid w:val="73014A6B"/>
    <w:multiLevelType w:val="hybridMultilevel"/>
    <w:tmpl w:val="72EE7C86"/>
    <w:lvl w:ilvl="0" w:tplc="4378AA02">
      <w:start w:val="2"/>
      <w:numFmt w:val="bullet"/>
      <w:lvlText w:val="–"/>
      <w:lvlJc w:val="left"/>
      <w:pPr>
        <w:tabs>
          <w:tab w:val="num" w:pos="360"/>
        </w:tabs>
        <w:ind w:left="284" w:hanging="284"/>
      </w:pPr>
      <w:rPr>
        <w:rFonts w:hint="default"/>
        <w:color w:val="000000"/>
        <w:sz w:val="2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78BC203F"/>
    <w:multiLevelType w:val="hybridMultilevel"/>
    <w:tmpl w:val="AEF2F0AE"/>
    <w:lvl w:ilvl="0" w:tplc="4378AA02">
      <w:start w:val="2"/>
      <w:numFmt w:val="bullet"/>
      <w:lvlText w:val="–"/>
      <w:lvlJc w:val="left"/>
      <w:pPr>
        <w:tabs>
          <w:tab w:val="num" w:pos="360"/>
        </w:tabs>
        <w:ind w:left="284" w:hanging="284"/>
      </w:pPr>
      <w:rPr>
        <w:rFonts w:hint="default"/>
        <w:color w:val="000000"/>
        <w:sz w:val="22"/>
      </w:rPr>
    </w:lvl>
    <w:lvl w:ilvl="1" w:tplc="04130005">
      <w:start w:val="1"/>
      <w:numFmt w:val="bullet"/>
      <w:lvlText w:val=""/>
      <w:lvlJc w:val="left"/>
      <w:pPr>
        <w:tabs>
          <w:tab w:val="num" w:pos="360"/>
        </w:tabs>
        <w:ind w:left="360" w:hanging="360"/>
      </w:pPr>
      <w:rPr>
        <w:rFonts w:ascii="Wingdings" w:hAnsi="Wingdings" w:hint="default"/>
        <w:color w:val="000000"/>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0" w15:restartNumberingAfterBreak="0">
    <w:nsid w:val="79312996"/>
    <w:multiLevelType w:val="hybridMultilevel"/>
    <w:tmpl w:val="440AA62C"/>
    <w:lvl w:ilvl="0" w:tplc="F53EE15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7A76603E"/>
    <w:multiLevelType w:val="hybridMultilevel"/>
    <w:tmpl w:val="CD302330"/>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7AC7656D"/>
    <w:multiLevelType w:val="hybridMultilevel"/>
    <w:tmpl w:val="8794B996"/>
    <w:lvl w:ilvl="0" w:tplc="4378AA02">
      <w:start w:val="2"/>
      <w:numFmt w:val="bullet"/>
      <w:lvlText w:val="–"/>
      <w:lvlJc w:val="left"/>
      <w:pPr>
        <w:tabs>
          <w:tab w:val="num" w:pos="360"/>
        </w:tabs>
        <w:ind w:left="284" w:hanging="284"/>
      </w:pPr>
      <w:rPr>
        <w:rFonts w:hint="default"/>
        <w:color w:val="000000"/>
        <w:sz w:val="22"/>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3" w15:restartNumberingAfterBreak="0">
    <w:nsid w:val="7C29143D"/>
    <w:multiLevelType w:val="hybridMultilevel"/>
    <w:tmpl w:val="30245278"/>
    <w:lvl w:ilvl="0" w:tplc="4378AA02">
      <w:start w:val="2"/>
      <w:numFmt w:val="bullet"/>
      <w:lvlText w:val="–"/>
      <w:lvlJc w:val="left"/>
      <w:pPr>
        <w:tabs>
          <w:tab w:val="num" w:pos="360"/>
        </w:tabs>
        <w:ind w:left="284" w:hanging="284"/>
      </w:pPr>
      <w:rPr>
        <w:rFonts w:hint="default"/>
        <w:color w:val="000000"/>
        <w:sz w:val="2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7C9825A0"/>
    <w:multiLevelType w:val="hybridMultilevel"/>
    <w:tmpl w:val="3D60E302"/>
    <w:lvl w:ilvl="0" w:tplc="80025FBE">
      <w:numFmt w:val="bullet"/>
      <w:pStyle w:val="ListContinue"/>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213"/>
        </w:tabs>
        <w:ind w:left="1213" w:hanging="360"/>
      </w:pPr>
      <w:rPr>
        <w:rFonts w:ascii="Courier New" w:hAnsi="Courier New" w:hint="default"/>
      </w:rPr>
    </w:lvl>
    <w:lvl w:ilvl="2" w:tplc="04090005" w:tentative="1">
      <w:start w:val="1"/>
      <w:numFmt w:val="bullet"/>
      <w:lvlText w:val=""/>
      <w:lvlJc w:val="left"/>
      <w:pPr>
        <w:tabs>
          <w:tab w:val="num" w:pos="1933"/>
        </w:tabs>
        <w:ind w:left="1933" w:hanging="360"/>
      </w:pPr>
      <w:rPr>
        <w:rFonts w:ascii="Wingdings" w:hAnsi="Wingdings" w:hint="default"/>
      </w:rPr>
    </w:lvl>
    <w:lvl w:ilvl="3" w:tplc="04090001" w:tentative="1">
      <w:start w:val="1"/>
      <w:numFmt w:val="bullet"/>
      <w:lvlText w:val=""/>
      <w:lvlJc w:val="left"/>
      <w:pPr>
        <w:tabs>
          <w:tab w:val="num" w:pos="2653"/>
        </w:tabs>
        <w:ind w:left="2653" w:hanging="360"/>
      </w:pPr>
      <w:rPr>
        <w:rFonts w:ascii="Symbol" w:hAnsi="Symbol" w:hint="default"/>
      </w:rPr>
    </w:lvl>
    <w:lvl w:ilvl="4" w:tplc="04090003" w:tentative="1">
      <w:start w:val="1"/>
      <w:numFmt w:val="bullet"/>
      <w:lvlText w:val="o"/>
      <w:lvlJc w:val="left"/>
      <w:pPr>
        <w:tabs>
          <w:tab w:val="num" w:pos="3373"/>
        </w:tabs>
        <w:ind w:left="3373" w:hanging="360"/>
      </w:pPr>
      <w:rPr>
        <w:rFonts w:ascii="Courier New" w:hAnsi="Courier New" w:hint="default"/>
      </w:rPr>
    </w:lvl>
    <w:lvl w:ilvl="5" w:tplc="04090005" w:tentative="1">
      <w:start w:val="1"/>
      <w:numFmt w:val="bullet"/>
      <w:lvlText w:val=""/>
      <w:lvlJc w:val="left"/>
      <w:pPr>
        <w:tabs>
          <w:tab w:val="num" w:pos="4093"/>
        </w:tabs>
        <w:ind w:left="4093" w:hanging="360"/>
      </w:pPr>
      <w:rPr>
        <w:rFonts w:ascii="Wingdings" w:hAnsi="Wingdings" w:hint="default"/>
      </w:rPr>
    </w:lvl>
    <w:lvl w:ilvl="6" w:tplc="04090001" w:tentative="1">
      <w:start w:val="1"/>
      <w:numFmt w:val="bullet"/>
      <w:lvlText w:val=""/>
      <w:lvlJc w:val="left"/>
      <w:pPr>
        <w:tabs>
          <w:tab w:val="num" w:pos="4813"/>
        </w:tabs>
        <w:ind w:left="4813" w:hanging="360"/>
      </w:pPr>
      <w:rPr>
        <w:rFonts w:ascii="Symbol" w:hAnsi="Symbol" w:hint="default"/>
      </w:rPr>
    </w:lvl>
    <w:lvl w:ilvl="7" w:tplc="04090003" w:tentative="1">
      <w:start w:val="1"/>
      <w:numFmt w:val="bullet"/>
      <w:lvlText w:val="o"/>
      <w:lvlJc w:val="left"/>
      <w:pPr>
        <w:tabs>
          <w:tab w:val="num" w:pos="5533"/>
        </w:tabs>
        <w:ind w:left="5533" w:hanging="360"/>
      </w:pPr>
      <w:rPr>
        <w:rFonts w:ascii="Courier New" w:hAnsi="Courier New" w:hint="default"/>
      </w:rPr>
    </w:lvl>
    <w:lvl w:ilvl="8" w:tplc="04090005" w:tentative="1">
      <w:start w:val="1"/>
      <w:numFmt w:val="bullet"/>
      <w:lvlText w:val=""/>
      <w:lvlJc w:val="left"/>
      <w:pPr>
        <w:tabs>
          <w:tab w:val="num" w:pos="6253"/>
        </w:tabs>
        <w:ind w:left="6253" w:hanging="360"/>
      </w:pPr>
      <w:rPr>
        <w:rFonts w:ascii="Wingdings" w:hAnsi="Wingdings" w:hint="default"/>
      </w:rPr>
    </w:lvl>
  </w:abstractNum>
  <w:abstractNum w:abstractNumId="135" w15:restartNumberingAfterBreak="0">
    <w:nsid w:val="7D9E5DD2"/>
    <w:multiLevelType w:val="hybridMultilevel"/>
    <w:tmpl w:val="18B06A9E"/>
    <w:lvl w:ilvl="0" w:tplc="4378AA02">
      <w:start w:val="2"/>
      <w:numFmt w:val="bullet"/>
      <w:lvlText w:val="–"/>
      <w:lvlJc w:val="left"/>
      <w:pPr>
        <w:tabs>
          <w:tab w:val="num" w:pos="360"/>
        </w:tabs>
        <w:ind w:left="284" w:hanging="284"/>
      </w:pPr>
      <w:rPr>
        <w:rFonts w:hint="default"/>
        <w:color w:val="000000"/>
        <w:sz w:val="22"/>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6" w15:restartNumberingAfterBreak="0">
    <w:nsid w:val="7DA917E2"/>
    <w:multiLevelType w:val="hybridMultilevel"/>
    <w:tmpl w:val="9EE06354"/>
    <w:lvl w:ilvl="0" w:tplc="1068AD1E">
      <w:start w:val="1"/>
      <w:numFmt w:val="bullet"/>
      <w:pStyle w:val="ListBullet3"/>
      <w:lvlText w:val=""/>
      <w:lvlJc w:val="left"/>
      <w:pPr>
        <w:tabs>
          <w:tab w:val="num" w:pos="927"/>
        </w:tabs>
        <w:ind w:left="851" w:hanging="284"/>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7F7A3E6E"/>
    <w:multiLevelType w:val="hybridMultilevel"/>
    <w:tmpl w:val="6DEA3B2C"/>
    <w:lvl w:ilvl="0" w:tplc="4378AA02">
      <w:start w:val="2"/>
      <w:numFmt w:val="bullet"/>
      <w:lvlText w:val="–"/>
      <w:lvlJc w:val="left"/>
      <w:pPr>
        <w:tabs>
          <w:tab w:val="num" w:pos="360"/>
        </w:tabs>
        <w:ind w:left="284" w:hanging="284"/>
      </w:pPr>
      <w:rPr>
        <w:rFonts w:hint="default"/>
        <w:color w:val="000000"/>
        <w:sz w:val="2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num>
  <w:num w:numId="3">
    <w:abstractNumId w:val="134"/>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44"/>
  </w:num>
  <w:num w:numId="12">
    <w:abstractNumId w:val="136"/>
  </w:num>
  <w:num w:numId="13">
    <w:abstractNumId w:val="61"/>
  </w:num>
  <w:num w:numId="14">
    <w:abstractNumId w:val="9"/>
  </w:num>
  <w:num w:numId="15">
    <w:abstractNumId w:val="69"/>
  </w:num>
  <w:num w:numId="16">
    <w:abstractNumId w:val="99"/>
  </w:num>
  <w:num w:numId="17">
    <w:abstractNumId w:val="49"/>
  </w:num>
  <w:num w:numId="18">
    <w:abstractNumId w:val="52"/>
  </w:num>
  <w:num w:numId="19">
    <w:abstractNumId w:val="22"/>
  </w:num>
  <w:num w:numId="20">
    <w:abstractNumId w:val="117"/>
  </w:num>
  <w:num w:numId="21">
    <w:abstractNumId w:val="55"/>
  </w:num>
  <w:num w:numId="22">
    <w:abstractNumId w:val="109"/>
  </w:num>
  <w:num w:numId="23">
    <w:abstractNumId w:val="92"/>
  </w:num>
  <w:num w:numId="24">
    <w:abstractNumId w:val="59"/>
  </w:num>
  <w:num w:numId="25">
    <w:abstractNumId w:val="41"/>
  </w:num>
  <w:num w:numId="26">
    <w:abstractNumId w:val="51"/>
  </w:num>
  <w:num w:numId="27">
    <w:abstractNumId w:val="93"/>
  </w:num>
  <w:num w:numId="28">
    <w:abstractNumId w:val="53"/>
  </w:num>
  <w:num w:numId="29">
    <w:abstractNumId w:val="15"/>
  </w:num>
  <w:num w:numId="30">
    <w:abstractNumId w:val="120"/>
  </w:num>
  <w:num w:numId="31">
    <w:abstractNumId w:val="77"/>
  </w:num>
  <w:num w:numId="32">
    <w:abstractNumId w:val="21"/>
  </w:num>
  <w:num w:numId="33">
    <w:abstractNumId w:val="70"/>
  </w:num>
  <w:num w:numId="34">
    <w:abstractNumId w:val="18"/>
  </w:num>
  <w:num w:numId="35">
    <w:abstractNumId w:val="65"/>
  </w:num>
  <w:num w:numId="36">
    <w:abstractNumId w:val="129"/>
  </w:num>
  <w:num w:numId="37">
    <w:abstractNumId w:val="84"/>
  </w:num>
  <w:num w:numId="38">
    <w:abstractNumId w:val="12"/>
  </w:num>
  <w:num w:numId="39">
    <w:abstractNumId w:val="107"/>
  </w:num>
  <w:num w:numId="40">
    <w:abstractNumId w:val="85"/>
  </w:num>
  <w:num w:numId="41">
    <w:abstractNumId w:val="83"/>
  </w:num>
  <w:num w:numId="42">
    <w:abstractNumId w:val="105"/>
  </w:num>
  <w:num w:numId="43">
    <w:abstractNumId w:val="82"/>
  </w:num>
  <w:num w:numId="44">
    <w:abstractNumId w:val="113"/>
  </w:num>
  <w:num w:numId="45">
    <w:abstractNumId w:val="112"/>
  </w:num>
  <w:num w:numId="46">
    <w:abstractNumId w:val="36"/>
  </w:num>
  <w:num w:numId="47">
    <w:abstractNumId w:val="25"/>
  </w:num>
  <w:num w:numId="48">
    <w:abstractNumId w:val="115"/>
  </w:num>
  <w:num w:numId="49">
    <w:abstractNumId w:val="67"/>
  </w:num>
  <w:num w:numId="50">
    <w:abstractNumId w:val="57"/>
  </w:num>
  <w:num w:numId="51">
    <w:abstractNumId w:val="56"/>
  </w:num>
  <w:num w:numId="52">
    <w:abstractNumId w:val="110"/>
  </w:num>
  <w:num w:numId="53">
    <w:abstractNumId w:val="79"/>
  </w:num>
  <w:num w:numId="54">
    <w:abstractNumId w:val="108"/>
  </w:num>
  <w:num w:numId="55">
    <w:abstractNumId w:val="60"/>
  </w:num>
  <w:num w:numId="56">
    <w:abstractNumId w:val="42"/>
  </w:num>
  <w:num w:numId="57">
    <w:abstractNumId w:val="104"/>
  </w:num>
  <w:num w:numId="58">
    <w:abstractNumId w:val="87"/>
  </w:num>
  <w:num w:numId="59">
    <w:abstractNumId w:val="58"/>
  </w:num>
  <w:num w:numId="60">
    <w:abstractNumId w:val="72"/>
  </w:num>
  <w:num w:numId="61">
    <w:abstractNumId w:val="68"/>
  </w:num>
  <w:num w:numId="62">
    <w:abstractNumId w:val="35"/>
  </w:num>
  <w:num w:numId="63">
    <w:abstractNumId w:val="10"/>
  </w:num>
  <w:num w:numId="64">
    <w:abstractNumId w:val="103"/>
  </w:num>
  <w:num w:numId="65">
    <w:abstractNumId w:val="27"/>
  </w:num>
  <w:num w:numId="66">
    <w:abstractNumId w:val="122"/>
  </w:num>
  <w:num w:numId="67">
    <w:abstractNumId w:val="102"/>
  </w:num>
  <w:num w:numId="68">
    <w:abstractNumId w:val="75"/>
  </w:num>
  <w:num w:numId="69">
    <w:abstractNumId w:val="95"/>
  </w:num>
  <w:num w:numId="70">
    <w:abstractNumId w:val="86"/>
  </w:num>
  <w:num w:numId="71">
    <w:abstractNumId w:val="94"/>
  </w:num>
  <w:num w:numId="72">
    <w:abstractNumId w:val="71"/>
  </w:num>
  <w:num w:numId="73">
    <w:abstractNumId w:val="23"/>
  </w:num>
  <w:num w:numId="74">
    <w:abstractNumId w:val="40"/>
  </w:num>
  <w:num w:numId="75">
    <w:abstractNumId w:val="123"/>
  </w:num>
  <w:num w:numId="76">
    <w:abstractNumId w:val="76"/>
  </w:num>
  <w:num w:numId="77">
    <w:abstractNumId w:val="32"/>
  </w:num>
  <w:num w:numId="78">
    <w:abstractNumId w:val="31"/>
  </w:num>
  <w:num w:numId="79">
    <w:abstractNumId w:val="127"/>
  </w:num>
  <w:num w:numId="80">
    <w:abstractNumId w:val="48"/>
  </w:num>
  <w:num w:numId="81">
    <w:abstractNumId w:val="101"/>
  </w:num>
  <w:num w:numId="82">
    <w:abstractNumId w:val="131"/>
  </w:num>
  <w:num w:numId="83">
    <w:abstractNumId w:val="43"/>
  </w:num>
  <w:num w:numId="84">
    <w:abstractNumId w:val="111"/>
  </w:num>
  <w:num w:numId="85">
    <w:abstractNumId w:val="63"/>
  </w:num>
  <w:num w:numId="86">
    <w:abstractNumId w:val="28"/>
  </w:num>
  <w:num w:numId="87">
    <w:abstractNumId w:val="116"/>
  </w:num>
  <w:num w:numId="88">
    <w:abstractNumId w:val="38"/>
  </w:num>
  <w:num w:numId="89">
    <w:abstractNumId w:val="17"/>
  </w:num>
  <w:num w:numId="90">
    <w:abstractNumId w:val="39"/>
  </w:num>
  <w:num w:numId="91">
    <w:abstractNumId w:val="124"/>
  </w:num>
  <w:num w:numId="92">
    <w:abstractNumId w:val="64"/>
  </w:num>
  <w:num w:numId="93">
    <w:abstractNumId w:val="135"/>
  </w:num>
  <w:num w:numId="94">
    <w:abstractNumId w:val="96"/>
  </w:num>
  <w:num w:numId="95">
    <w:abstractNumId w:val="74"/>
  </w:num>
  <w:num w:numId="96">
    <w:abstractNumId w:val="90"/>
  </w:num>
  <w:num w:numId="97">
    <w:abstractNumId w:val="98"/>
  </w:num>
  <w:num w:numId="98">
    <w:abstractNumId w:val="16"/>
  </w:num>
  <w:num w:numId="99">
    <w:abstractNumId w:val="126"/>
  </w:num>
  <w:num w:numId="100">
    <w:abstractNumId w:val="45"/>
  </w:num>
  <w:num w:numId="101">
    <w:abstractNumId w:val="33"/>
  </w:num>
  <w:num w:numId="102">
    <w:abstractNumId w:val="73"/>
  </w:num>
  <w:num w:numId="103">
    <w:abstractNumId w:val="50"/>
  </w:num>
  <w:num w:numId="104">
    <w:abstractNumId w:val="54"/>
  </w:num>
  <w:num w:numId="105">
    <w:abstractNumId w:val="47"/>
  </w:num>
  <w:num w:numId="106">
    <w:abstractNumId w:val="30"/>
  </w:num>
  <w:num w:numId="107">
    <w:abstractNumId w:val="106"/>
  </w:num>
  <w:num w:numId="108">
    <w:abstractNumId w:val="132"/>
  </w:num>
  <w:num w:numId="109">
    <w:abstractNumId w:val="14"/>
  </w:num>
  <w:num w:numId="110">
    <w:abstractNumId w:val="97"/>
  </w:num>
  <w:num w:numId="111">
    <w:abstractNumId w:val="80"/>
  </w:num>
  <w:num w:numId="112">
    <w:abstractNumId w:val="29"/>
  </w:num>
  <w:num w:numId="113">
    <w:abstractNumId w:val="114"/>
  </w:num>
  <w:num w:numId="114">
    <w:abstractNumId w:val="19"/>
  </w:num>
  <w:num w:numId="115">
    <w:abstractNumId w:val="133"/>
  </w:num>
  <w:num w:numId="116">
    <w:abstractNumId w:val="37"/>
  </w:num>
  <w:num w:numId="117">
    <w:abstractNumId w:val="137"/>
  </w:num>
  <w:num w:numId="118">
    <w:abstractNumId w:val="24"/>
  </w:num>
  <w:num w:numId="119">
    <w:abstractNumId w:val="20"/>
  </w:num>
  <w:num w:numId="120">
    <w:abstractNumId w:val="78"/>
  </w:num>
  <w:num w:numId="121">
    <w:abstractNumId w:val="34"/>
  </w:num>
  <w:num w:numId="122">
    <w:abstractNumId w:val="128"/>
  </w:num>
  <w:num w:numId="123">
    <w:abstractNumId w:val="8"/>
  </w:num>
  <w:num w:numId="124">
    <w:abstractNumId w:val="121"/>
  </w:num>
  <w:num w:numId="125">
    <w:abstractNumId w:val="62"/>
  </w:num>
  <w:num w:numId="126">
    <w:abstractNumId w:val="13"/>
  </w:num>
  <w:num w:numId="127">
    <w:abstractNumId w:val="66"/>
  </w:num>
  <w:num w:numId="128">
    <w:abstractNumId w:val="46"/>
  </w:num>
  <w:num w:numId="129">
    <w:abstractNumId w:val="26"/>
  </w:num>
  <w:num w:numId="130">
    <w:abstractNumId w:val="130"/>
  </w:num>
  <w:num w:numId="131">
    <w:abstractNumId w:val="81"/>
  </w:num>
  <w:num w:numId="132">
    <w:abstractNumId w:val="88"/>
  </w:num>
  <w:num w:numId="133">
    <w:abstractNumId w:val="118"/>
  </w:num>
  <w:num w:numId="134">
    <w:abstractNumId w:val="11"/>
  </w:num>
  <w:num w:numId="135">
    <w:abstractNumId w:val="125"/>
  </w:num>
  <w:num w:numId="136">
    <w:abstractNumId w:val="100"/>
  </w:num>
  <w:num w:numId="137">
    <w:abstractNumId w:val="119"/>
  </w:num>
  <w:num w:numId="138">
    <w:abstractNumId w:val="9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embedTrueTypeFonts/>
  <w:embedSystemFonts/>
  <w:saveSubsetFonts/>
  <w:activeWritingStyle w:appName="MSWord" w:lang="nl-NL" w:vendorID="9" w:dllVersion="512" w:checkStyle="1"/>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C9"/>
    <w:rsid w:val="00006CE4"/>
    <w:rsid w:val="00014346"/>
    <w:rsid w:val="0001516C"/>
    <w:rsid w:val="00020F05"/>
    <w:rsid w:val="00022073"/>
    <w:rsid w:val="00026D84"/>
    <w:rsid w:val="000273E3"/>
    <w:rsid w:val="00036F21"/>
    <w:rsid w:val="000436BA"/>
    <w:rsid w:val="000440C2"/>
    <w:rsid w:val="00046F63"/>
    <w:rsid w:val="000475B9"/>
    <w:rsid w:val="0005377F"/>
    <w:rsid w:val="00061378"/>
    <w:rsid w:val="000727C7"/>
    <w:rsid w:val="00083312"/>
    <w:rsid w:val="00086F73"/>
    <w:rsid w:val="00086FD2"/>
    <w:rsid w:val="00096D10"/>
    <w:rsid w:val="000A0679"/>
    <w:rsid w:val="000A2F91"/>
    <w:rsid w:val="000A57D1"/>
    <w:rsid w:val="000C0487"/>
    <w:rsid w:val="000C5346"/>
    <w:rsid w:val="000D2ABD"/>
    <w:rsid w:val="000D46C0"/>
    <w:rsid w:val="000D506E"/>
    <w:rsid w:val="000E4895"/>
    <w:rsid w:val="000F1837"/>
    <w:rsid w:val="001408D2"/>
    <w:rsid w:val="00143773"/>
    <w:rsid w:val="00191A83"/>
    <w:rsid w:val="001961E2"/>
    <w:rsid w:val="001B4744"/>
    <w:rsid w:val="001D0C31"/>
    <w:rsid w:val="001D49BC"/>
    <w:rsid w:val="001D5443"/>
    <w:rsid w:val="001E33EF"/>
    <w:rsid w:val="001F7C1A"/>
    <w:rsid w:val="00211A5D"/>
    <w:rsid w:val="002132F4"/>
    <w:rsid w:val="00216841"/>
    <w:rsid w:val="00216F3B"/>
    <w:rsid w:val="0021785D"/>
    <w:rsid w:val="002211C9"/>
    <w:rsid w:val="00241BB8"/>
    <w:rsid w:val="00242AF2"/>
    <w:rsid w:val="00242C27"/>
    <w:rsid w:val="00244E09"/>
    <w:rsid w:val="00255AEB"/>
    <w:rsid w:val="00261F2A"/>
    <w:rsid w:val="0026221E"/>
    <w:rsid w:val="00264636"/>
    <w:rsid w:val="00275418"/>
    <w:rsid w:val="00276D55"/>
    <w:rsid w:val="00277E4E"/>
    <w:rsid w:val="0028600C"/>
    <w:rsid w:val="00296BD3"/>
    <w:rsid w:val="002A73D2"/>
    <w:rsid w:val="002A77A5"/>
    <w:rsid w:val="002B5A02"/>
    <w:rsid w:val="002C0EC3"/>
    <w:rsid w:val="002E5647"/>
    <w:rsid w:val="002F0192"/>
    <w:rsid w:val="00315575"/>
    <w:rsid w:val="003268BC"/>
    <w:rsid w:val="003271FE"/>
    <w:rsid w:val="0033031D"/>
    <w:rsid w:val="00366D35"/>
    <w:rsid w:val="00376212"/>
    <w:rsid w:val="003858D5"/>
    <w:rsid w:val="00386808"/>
    <w:rsid w:val="0038694B"/>
    <w:rsid w:val="003A6FD0"/>
    <w:rsid w:val="003B4D5C"/>
    <w:rsid w:val="003B56D2"/>
    <w:rsid w:val="003D098F"/>
    <w:rsid w:val="003E429A"/>
    <w:rsid w:val="003E56A4"/>
    <w:rsid w:val="003F1A97"/>
    <w:rsid w:val="004123F5"/>
    <w:rsid w:val="00414EC9"/>
    <w:rsid w:val="00415A61"/>
    <w:rsid w:val="0042123A"/>
    <w:rsid w:val="0042130A"/>
    <w:rsid w:val="00432504"/>
    <w:rsid w:val="004335E7"/>
    <w:rsid w:val="00434516"/>
    <w:rsid w:val="004451C1"/>
    <w:rsid w:val="00474C80"/>
    <w:rsid w:val="00483C62"/>
    <w:rsid w:val="004B5A9E"/>
    <w:rsid w:val="004B6940"/>
    <w:rsid w:val="004B6A0B"/>
    <w:rsid w:val="004C09C3"/>
    <w:rsid w:val="004E4036"/>
    <w:rsid w:val="004F01E5"/>
    <w:rsid w:val="004F78F3"/>
    <w:rsid w:val="0050016D"/>
    <w:rsid w:val="00502191"/>
    <w:rsid w:val="005118E7"/>
    <w:rsid w:val="0051767A"/>
    <w:rsid w:val="005218A9"/>
    <w:rsid w:val="00526042"/>
    <w:rsid w:val="00530D23"/>
    <w:rsid w:val="0053303E"/>
    <w:rsid w:val="005341D4"/>
    <w:rsid w:val="00534625"/>
    <w:rsid w:val="00537558"/>
    <w:rsid w:val="00541CEA"/>
    <w:rsid w:val="00541F2B"/>
    <w:rsid w:val="00546285"/>
    <w:rsid w:val="00574C42"/>
    <w:rsid w:val="005752D8"/>
    <w:rsid w:val="0058225E"/>
    <w:rsid w:val="00595931"/>
    <w:rsid w:val="005B1047"/>
    <w:rsid w:val="005B305F"/>
    <w:rsid w:val="005B6A25"/>
    <w:rsid w:val="005C3620"/>
    <w:rsid w:val="005C5FD7"/>
    <w:rsid w:val="005E383E"/>
    <w:rsid w:val="005F6678"/>
    <w:rsid w:val="00600CDA"/>
    <w:rsid w:val="0060755F"/>
    <w:rsid w:val="00624372"/>
    <w:rsid w:val="00625DB6"/>
    <w:rsid w:val="0062699C"/>
    <w:rsid w:val="006333CA"/>
    <w:rsid w:val="00655100"/>
    <w:rsid w:val="006629B7"/>
    <w:rsid w:val="00666C48"/>
    <w:rsid w:val="00673131"/>
    <w:rsid w:val="00675490"/>
    <w:rsid w:val="00684188"/>
    <w:rsid w:val="00697C2D"/>
    <w:rsid w:val="00697F9D"/>
    <w:rsid w:val="006A6968"/>
    <w:rsid w:val="006A6A02"/>
    <w:rsid w:val="006B1AE3"/>
    <w:rsid w:val="006B2025"/>
    <w:rsid w:val="006C6241"/>
    <w:rsid w:val="006D7140"/>
    <w:rsid w:val="006E4603"/>
    <w:rsid w:val="006E4C45"/>
    <w:rsid w:val="006F021F"/>
    <w:rsid w:val="006F1E7D"/>
    <w:rsid w:val="00701C88"/>
    <w:rsid w:val="00715643"/>
    <w:rsid w:val="00754423"/>
    <w:rsid w:val="007904CB"/>
    <w:rsid w:val="007A1320"/>
    <w:rsid w:val="007A534E"/>
    <w:rsid w:val="007B68D4"/>
    <w:rsid w:val="007D3182"/>
    <w:rsid w:val="007D5404"/>
    <w:rsid w:val="007D6A7D"/>
    <w:rsid w:val="007E29FA"/>
    <w:rsid w:val="007E5044"/>
    <w:rsid w:val="007F1147"/>
    <w:rsid w:val="007F59CD"/>
    <w:rsid w:val="00801375"/>
    <w:rsid w:val="00803B1D"/>
    <w:rsid w:val="00806939"/>
    <w:rsid w:val="00810DF8"/>
    <w:rsid w:val="00825084"/>
    <w:rsid w:val="008422F9"/>
    <w:rsid w:val="00845991"/>
    <w:rsid w:val="00845D2B"/>
    <w:rsid w:val="00847802"/>
    <w:rsid w:val="0088282A"/>
    <w:rsid w:val="008A285E"/>
    <w:rsid w:val="008A6F00"/>
    <w:rsid w:val="008B2587"/>
    <w:rsid w:val="008B5991"/>
    <w:rsid w:val="008C2393"/>
    <w:rsid w:val="008D45E7"/>
    <w:rsid w:val="008D5C9C"/>
    <w:rsid w:val="008E2B1D"/>
    <w:rsid w:val="008E4497"/>
    <w:rsid w:val="008E6627"/>
    <w:rsid w:val="008F1D7F"/>
    <w:rsid w:val="008F295F"/>
    <w:rsid w:val="00920073"/>
    <w:rsid w:val="0093015B"/>
    <w:rsid w:val="009346EB"/>
    <w:rsid w:val="00936106"/>
    <w:rsid w:val="0093672E"/>
    <w:rsid w:val="00937DF7"/>
    <w:rsid w:val="00945D3D"/>
    <w:rsid w:val="00953717"/>
    <w:rsid w:val="00955F5E"/>
    <w:rsid w:val="0096029A"/>
    <w:rsid w:val="009776C0"/>
    <w:rsid w:val="009831B2"/>
    <w:rsid w:val="00984D71"/>
    <w:rsid w:val="00990857"/>
    <w:rsid w:val="0099113E"/>
    <w:rsid w:val="00994FC9"/>
    <w:rsid w:val="009A117F"/>
    <w:rsid w:val="009A1E82"/>
    <w:rsid w:val="009B68A6"/>
    <w:rsid w:val="009C2503"/>
    <w:rsid w:val="009C49AA"/>
    <w:rsid w:val="009E1ACA"/>
    <w:rsid w:val="009E381C"/>
    <w:rsid w:val="009E7E2C"/>
    <w:rsid w:val="00A07DF5"/>
    <w:rsid w:val="00A17859"/>
    <w:rsid w:val="00A36F7F"/>
    <w:rsid w:val="00A40389"/>
    <w:rsid w:val="00A4475F"/>
    <w:rsid w:val="00A61258"/>
    <w:rsid w:val="00A62B94"/>
    <w:rsid w:val="00A711E9"/>
    <w:rsid w:val="00A82BC5"/>
    <w:rsid w:val="00A83C02"/>
    <w:rsid w:val="00A84C49"/>
    <w:rsid w:val="00AA2155"/>
    <w:rsid w:val="00AA423A"/>
    <w:rsid w:val="00AA71BD"/>
    <w:rsid w:val="00AB09A4"/>
    <w:rsid w:val="00AB6A38"/>
    <w:rsid w:val="00AC38A8"/>
    <w:rsid w:val="00AC492C"/>
    <w:rsid w:val="00AD0D3B"/>
    <w:rsid w:val="00AE740D"/>
    <w:rsid w:val="00AF7C2A"/>
    <w:rsid w:val="00B072D5"/>
    <w:rsid w:val="00B15714"/>
    <w:rsid w:val="00B36995"/>
    <w:rsid w:val="00B37463"/>
    <w:rsid w:val="00B6152D"/>
    <w:rsid w:val="00B61A92"/>
    <w:rsid w:val="00BA1E05"/>
    <w:rsid w:val="00BB2129"/>
    <w:rsid w:val="00BB5DB5"/>
    <w:rsid w:val="00BB6FB9"/>
    <w:rsid w:val="00BB7794"/>
    <w:rsid w:val="00BC6974"/>
    <w:rsid w:val="00BC7F49"/>
    <w:rsid w:val="00BD523F"/>
    <w:rsid w:val="00BD645E"/>
    <w:rsid w:val="00C02D67"/>
    <w:rsid w:val="00C122C9"/>
    <w:rsid w:val="00C12D33"/>
    <w:rsid w:val="00C143FD"/>
    <w:rsid w:val="00C1493D"/>
    <w:rsid w:val="00C14BAF"/>
    <w:rsid w:val="00C16AED"/>
    <w:rsid w:val="00C21237"/>
    <w:rsid w:val="00C330BC"/>
    <w:rsid w:val="00C379A5"/>
    <w:rsid w:val="00C574E7"/>
    <w:rsid w:val="00C5793A"/>
    <w:rsid w:val="00C6611B"/>
    <w:rsid w:val="00C702AF"/>
    <w:rsid w:val="00C7030D"/>
    <w:rsid w:val="00C70362"/>
    <w:rsid w:val="00C76492"/>
    <w:rsid w:val="00C851C7"/>
    <w:rsid w:val="00CA5415"/>
    <w:rsid w:val="00CB0F2F"/>
    <w:rsid w:val="00CB7CE3"/>
    <w:rsid w:val="00CC3ABD"/>
    <w:rsid w:val="00CD3215"/>
    <w:rsid w:val="00CD3437"/>
    <w:rsid w:val="00CD3D04"/>
    <w:rsid w:val="00CD6CF9"/>
    <w:rsid w:val="00CD7E1A"/>
    <w:rsid w:val="00CE4D5A"/>
    <w:rsid w:val="00D073D1"/>
    <w:rsid w:val="00D35946"/>
    <w:rsid w:val="00D50395"/>
    <w:rsid w:val="00D65E0B"/>
    <w:rsid w:val="00D67120"/>
    <w:rsid w:val="00D75BB5"/>
    <w:rsid w:val="00D87CC7"/>
    <w:rsid w:val="00D90C4C"/>
    <w:rsid w:val="00D939A9"/>
    <w:rsid w:val="00DA5BA3"/>
    <w:rsid w:val="00DC075D"/>
    <w:rsid w:val="00DC122A"/>
    <w:rsid w:val="00DE05AD"/>
    <w:rsid w:val="00DE305E"/>
    <w:rsid w:val="00DE76F2"/>
    <w:rsid w:val="00DF266E"/>
    <w:rsid w:val="00DF5AE5"/>
    <w:rsid w:val="00DF615A"/>
    <w:rsid w:val="00E028DE"/>
    <w:rsid w:val="00E06C24"/>
    <w:rsid w:val="00E16F67"/>
    <w:rsid w:val="00E2144E"/>
    <w:rsid w:val="00E26120"/>
    <w:rsid w:val="00E27348"/>
    <w:rsid w:val="00E3282A"/>
    <w:rsid w:val="00E41D31"/>
    <w:rsid w:val="00E43D91"/>
    <w:rsid w:val="00E516CF"/>
    <w:rsid w:val="00E60724"/>
    <w:rsid w:val="00E65C17"/>
    <w:rsid w:val="00E77D40"/>
    <w:rsid w:val="00E82946"/>
    <w:rsid w:val="00E85738"/>
    <w:rsid w:val="00E86BE7"/>
    <w:rsid w:val="00E91976"/>
    <w:rsid w:val="00EB1F09"/>
    <w:rsid w:val="00EB7331"/>
    <w:rsid w:val="00ED04BB"/>
    <w:rsid w:val="00ED147A"/>
    <w:rsid w:val="00ED3FF5"/>
    <w:rsid w:val="00F0172F"/>
    <w:rsid w:val="00F01AE6"/>
    <w:rsid w:val="00F02395"/>
    <w:rsid w:val="00F07129"/>
    <w:rsid w:val="00F14D60"/>
    <w:rsid w:val="00F14E29"/>
    <w:rsid w:val="00F15FC5"/>
    <w:rsid w:val="00F2101F"/>
    <w:rsid w:val="00F353D4"/>
    <w:rsid w:val="00F4226C"/>
    <w:rsid w:val="00F51FD9"/>
    <w:rsid w:val="00F603A1"/>
    <w:rsid w:val="00F665AB"/>
    <w:rsid w:val="00F865A0"/>
    <w:rsid w:val="00FA2A5F"/>
    <w:rsid w:val="00FB7994"/>
    <w:rsid w:val="00FC69A4"/>
    <w:rsid w:val="00FC6BE5"/>
    <w:rsid w:val="00FC6ED6"/>
    <w:rsid w:val="00FE24F3"/>
    <w:rsid w:val="00FE6B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F77E635"/>
  <w15:docId w15:val="{414E347B-735B-428F-A298-56F9256AD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yriad Web Pro" w:eastAsia="Times New Roman" w:hAnsi="Myriad Web Pro" w:cs="Times New Roman"/>
        <w:sz w:val="22"/>
        <w:szCs w:val="22"/>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15B"/>
  </w:style>
  <w:style w:type="paragraph" w:styleId="Heading1">
    <w:name w:val="heading 1"/>
    <w:basedOn w:val="Normal"/>
    <w:next w:val="Normal"/>
    <w:link w:val="Heading1Char"/>
    <w:qFormat/>
    <w:rsid w:val="002211C9"/>
    <w:pPr>
      <w:keepNext/>
      <w:numPr>
        <w:numId w:val="13"/>
      </w:numPr>
      <w:spacing w:before="240" w:after="120"/>
      <w:ind w:left="0" w:firstLine="0"/>
      <w:outlineLvl w:val="0"/>
    </w:pPr>
    <w:rPr>
      <w:rFonts w:asciiTheme="majorHAnsi" w:hAnsiTheme="majorHAnsi" w:cs="Arial"/>
      <w:b/>
      <w:bCs/>
      <w:color w:val="C00000"/>
      <w:kern w:val="32"/>
      <w:sz w:val="32"/>
      <w:szCs w:val="32"/>
    </w:rPr>
  </w:style>
  <w:style w:type="paragraph" w:styleId="Heading2">
    <w:name w:val="heading 2"/>
    <w:basedOn w:val="Normal"/>
    <w:next w:val="Normal"/>
    <w:link w:val="Heading2Char"/>
    <w:qFormat/>
    <w:rsid w:val="00020F05"/>
    <w:pPr>
      <w:keepNext/>
      <w:numPr>
        <w:ilvl w:val="1"/>
        <w:numId w:val="13"/>
      </w:numPr>
      <w:spacing w:before="120" w:after="60"/>
      <w:ind w:left="0" w:firstLine="0"/>
      <w:outlineLvl w:val="1"/>
    </w:pPr>
    <w:rPr>
      <w:rFonts w:cs="Tahoma"/>
      <w:b/>
      <w:iCs/>
      <w:sz w:val="24"/>
      <w:szCs w:val="28"/>
    </w:rPr>
  </w:style>
  <w:style w:type="paragraph" w:styleId="Heading3">
    <w:name w:val="heading 3"/>
    <w:basedOn w:val="Normal"/>
    <w:next w:val="Normal"/>
    <w:link w:val="Heading3Char"/>
    <w:qFormat/>
    <w:rsid w:val="00A83C02"/>
    <w:pPr>
      <w:keepNext/>
      <w:numPr>
        <w:ilvl w:val="2"/>
        <w:numId w:val="13"/>
      </w:numPr>
      <w:spacing w:before="60" w:after="60"/>
      <w:ind w:left="0" w:firstLine="0"/>
      <w:outlineLvl w:val="2"/>
    </w:pPr>
    <w:rPr>
      <w:rFonts w:eastAsia="Arial Unicode MS" w:cs="Tahoma"/>
      <w:b/>
      <w:bCs/>
      <w:szCs w:val="26"/>
    </w:rPr>
  </w:style>
  <w:style w:type="paragraph" w:styleId="Heading4">
    <w:name w:val="heading 4"/>
    <w:basedOn w:val="Normal"/>
    <w:next w:val="Normal"/>
    <w:link w:val="Heading4Char"/>
    <w:qFormat/>
    <w:rsid w:val="0093015B"/>
    <w:pPr>
      <w:keepNext/>
      <w:numPr>
        <w:ilvl w:val="3"/>
        <w:numId w:val="13"/>
      </w:numPr>
      <w:spacing w:before="60"/>
      <w:outlineLvl w:val="3"/>
    </w:pPr>
    <w:rPr>
      <w:rFonts w:cs="Tahoma"/>
      <w:i/>
      <w:iCs/>
      <w:sz w:val="24"/>
      <w:szCs w:val="28"/>
    </w:rPr>
  </w:style>
  <w:style w:type="paragraph" w:styleId="Heading5">
    <w:name w:val="heading 5"/>
    <w:basedOn w:val="Normal"/>
    <w:next w:val="Normal"/>
    <w:link w:val="Heading5Char"/>
    <w:qFormat/>
    <w:rsid w:val="0093015B"/>
    <w:pPr>
      <w:numPr>
        <w:ilvl w:val="4"/>
        <w:numId w:val="13"/>
      </w:numPr>
      <w:spacing w:before="60"/>
      <w:outlineLvl w:val="4"/>
    </w:pPr>
    <w:rPr>
      <w:bCs/>
      <w:iCs/>
      <w:szCs w:val="26"/>
    </w:rPr>
  </w:style>
  <w:style w:type="paragraph" w:styleId="Heading6">
    <w:name w:val="heading 6"/>
    <w:basedOn w:val="Normal"/>
    <w:next w:val="Normal"/>
    <w:link w:val="Heading6Char"/>
    <w:qFormat/>
    <w:rsid w:val="0093015B"/>
    <w:pPr>
      <w:numPr>
        <w:ilvl w:val="5"/>
        <w:numId w:val="11"/>
      </w:numPr>
      <w:spacing w:before="60"/>
      <w:outlineLvl w:val="5"/>
    </w:pPr>
    <w:rPr>
      <w:bCs/>
    </w:rPr>
  </w:style>
  <w:style w:type="paragraph" w:styleId="Heading7">
    <w:name w:val="heading 7"/>
    <w:basedOn w:val="Normal"/>
    <w:next w:val="Normal"/>
    <w:link w:val="Heading7Char"/>
    <w:rsid w:val="0093015B"/>
    <w:pPr>
      <w:numPr>
        <w:ilvl w:val="6"/>
        <w:numId w:val="11"/>
      </w:numPr>
      <w:spacing w:before="60"/>
      <w:outlineLvl w:val="6"/>
    </w:pPr>
  </w:style>
  <w:style w:type="paragraph" w:styleId="Heading8">
    <w:name w:val="heading 8"/>
    <w:basedOn w:val="Normal"/>
    <w:next w:val="Normal"/>
    <w:link w:val="Heading8Char"/>
    <w:rsid w:val="0093015B"/>
    <w:pPr>
      <w:numPr>
        <w:ilvl w:val="7"/>
        <w:numId w:val="11"/>
      </w:numPr>
      <w:spacing w:before="60"/>
      <w:outlineLvl w:val="7"/>
    </w:pPr>
    <w:rPr>
      <w:iCs/>
    </w:rPr>
  </w:style>
  <w:style w:type="paragraph" w:styleId="Heading9">
    <w:name w:val="heading 9"/>
    <w:basedOn w:val="Normal"/>
    <w:next w:val="Normal"/>
    <w:link w:val="Heading9Char"/>
    <w:rsid w:val="0093015B"/>
    <w:pPr>
      <w:numPr>
        <w:ilvl w:val="8"/>
        <w:numId w:val="11"/>
      </w:numPr>
      <w:spacing w:before="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3015B"/>
    <w:rPr>
      <w:rFonts w:ascii="Myriad Web Pro" w:hAnsi="Myriad Web Pro"/>
      <w:color w:val="0070C0"/>
      <w:sz w:val="22"/>
      <w:u w:val="single"/>
    </w:rPr>
  </w:style>
  <w:style w:type="character" w:styleId="FollowedHyperlink">
    <w:name w:val="FollowedHyperlink"/>
    <w:rsid w:val="0093015B"/>
    <w:rPr>
      <w:rFonts w:ascii="Arial" w:hAnsi="Arial"/>
      <w:color w:val="800080"/>
      <w:u w:val="single"/>
    </w:rPr>
  </w:style>
  <w:style w:type="paragraph" w:styleId="TOC1">
    <w:name w:val="toc 1"/>
    <w:basedOn w:val="Normal"/>
    <w:next w:val="Normal"/>
    <w:autoRedefine/>
    <w:uiPriority w:val="39"/>
    <w:qFormat/>
    <w:rsid w:val="002F0192"/>
    <w:pPr>
      <w:tabs>
        <w:tab w:val="right" w:leader="dot" w:pos="9923"/>
      </w:tabs>
    </w:pPr>
    <w:rPr>
      <w:b/>
      <w:smallCaps/>
      <w:noProof/>
    </w:rPr>
  </w:style>
  <w:style w:type="paragraph" w:styleId="TOC2">
    <w:name w:val="toc 2"/>
    <w:basedOn w:val="Normal"/>
    <w:next w:val="Normal"/>
    <w:autoRedefine/>
    <w:uiPriority w:val="39"/>
    <w:qFormat/>
    <w:rsid w:val="009B68A6"/>
    <w:pPr>
      <w:tabs>
        <w:tab w:val="left" w:pos="709"/>
        <w:tab w:val="right" w:leader="dot" w:pos="9923"/>
      </w:tabs>
      <w:ind w:left="187" w:firstLine="97"/>
    </w:pPr>
    <w:rPr>
      <w:smallCaps/>
      <w:noProof/>
      <w:szCs w:val="26"/>
    </w:rPr>
  </w:style>
  <w:style w:type="paragraph" w:styleId="TOC3">
    <w:name w:val="toc 3"/>
    <w:basedOn w:val="Normal"/>
    <w:next w:val="Normal"/>
    <w:link w:val="TOC3Char"/>
    <w:autoRedefine/>
    <w:uiPriority w:val="39"/>
    <w:qFormat/>
    <w:rsid w:val="009B68A6"/>
    <w:pPr>
      <w:tabs>
        <w:tab w:val="left" w:pos="1077"/>
        <w:tab w:val="left" w:pos="1560"/>
        <w:tab w:val="right" w:leader="dot" w:pos="9923"/>
      </w:tabs>
      <w:ind w:left="363" w:firstLine="346"/>
    </w:pPr>
    <w:rPr>
      <w:noProof/>
    </w:rPr>
  </w:style>
  <w:style w:type="paragraph" w:styleId="TOC4">
    <w:name w:val="toc 4"/>
    <w:basedOn w:val="Normal"/>
    <w:next w:val="Normal"/>
    <w:autoRedefine/>
    <w:rsid w:val="0093015B"/>
    <w:pPr>
      <w:tabs>
        <w:tab w:val="right" w:leader="dot" w:pos="9633"/>
      </w:tabs>
      <w:ind w:left="544"/>
    </w:pPr>
    <w:rPr>
      <w:noProof/>
    </w:rPr>
  </w:style>
  <w:style w:type="paragraph" w:styleId="TOC5">
    <w:name w:val="toc 5"/>
    <w:basedOn w:val="Normal"/>
    <w:next w:val="Normal"/>
    <w:autoRedefine/>
    <w:semiHidden/>
    <w:rsid w:val="0093015B"/>
    <w:pPr>
      <w:tabs>
        <w:tab w:val="right" w:leader="dot" w:pos="9633"/>
      </w:tabs>
      <w:ind w:left="720"/>
    </w:pPr>
    <w:rPr>
      <w:noProof/>
    </w:rPr>
  </w:style>
  <w:style w:type="paragraph" w:styleId="TOC6">
    <w:name w:val="toc 6"/>
    <w:basedOn w:val="Normal"/>
    <w:next w:val="Normal"/>
    <w:autoRedefine/>
    <w:semiHidden/>
    <w:rsid w:val="0093015B"/>
    <w:pPr>
      <w:tabs>
        <w:tab w:val="right" w:leader="dot" w:pos="9633"/>
      </w:tabs>
      <w:ind w:left="907"/>
    </w:pPr>
    <w:rPr>
      <w:noProof/>
    </w:rPr>
  </w:style>
  <w:style w:type="paragraph" w:styleId="TOC7">
    <w:name w:val="toc 7"/>
    <w:basedOn w:val="Normal"/>
    <w:next w:val="Normal"/>
    <w:autoRedefine/>
    <w:semiHidden/>
    <w:rsid w:val="0093015B"/>
    <w:pPr>
      <w:tabs>
        <w:tab w:val="right" w:leader="dot" w:pos="9633"/>
      </w:tabs>
      <w:ind w:left="1077"/>
    </w:pPr>
    <w:rPr>
      <w:noProof/>
    </w:rPr>
  </w:style>
  <w:style w:type="paragraph" w:styleId="TOC8">
    <w:name w:val="toc 8"/>
    <w:basedOn w:val="Normal"/>
    <w:next w:val="Normal"/>
    <w:autoRedefine/>
    <w:semiHidden/>
    <w:rsid w:val="0093015B"/>
    <w:pPr>
      <w:tabs>
        <w:tab w:val="right" w:leader="dot" w:pos="9633"/>
      </w:tabs>
      <w:ind w:left="1264"/>
    </w:pPr>
    <w:rPr>
      <w:noProof/>
    </w:rPr>
  </w:style>
  <w:style w:type="paragraph" w:styleId="TOC9">
    <w:name w:val="toc 9"/>
    <w:basedOn w:val="Normal"/>
    <w:next w:val="Normal"/>
    <w:autoRedefine/>
    <w:semiHidden/>
    <w:rsid w:val="0093015B"/>
    <w:pPr>
      <w:tabs>
        <w:tab w:val="right" w:leader="dot" w:pos="9633"/>
      </w:tabs>
      <w:ind w:left="1446"/>
    </w:pPr>
    <w:rPr>
      <w:noProof/>
    </w:rPr>
  </w:style>
  <w:style w:type="paragraph" w:styleId="Caption">
    <w:name w:val="caption"/>
    <w:aliases w:val="Caption Char1,Caption Char Char1,Caption Char1 Char Char,Caption Char Char1 Char Char,Caption Char Char2 Char"/>
    <w:basedOn w:val="Normal"/>
    <w:next w:val="Normal"/>
    <w:link w:val="CaptionChar"/>
    <w:rsid w:val="0093015B"/>
    <w:rPr>
      <w:bCs/>
      <w:szCs w:val="20"/>
    </w:rPr>
  </w:style>
  <w:style w:type="paragraph" w:styleId="ListBullet">
    <w:name w:val="List Bullet"/>
    <w:basedOn w:val="Normal"/>
    <w:rsid w:val="0093015B"/>
    <w:pPr>
      <w:numPr>
        <w:numId w:val="1"/>
      </w:numPr>
      <w:tabs>
        <w:tab w:val="clear" w:pos="360"/>
      </w:tabs>
    </w:pPr>
  </w:style>
  <w:style w:type="paragraph" w:styleId="ListNumber">
    <w:name w:val="List Number"/>
    <w:basedOn w:val="Normal"/>
    <w:rsid w:val="0093015B"/>
    <w:pPr>
      <w:numPr>
        <w:numId w:val="2"/>
      </w:numPr>
      <w:tabs>
        <w:tab w:val="clear" w:pos="360"/>
      </w:tabs>
    </w:pPr>
  </w:style>
  <w:style w:type="paragraph" w:styleId="Title">
    <w:name w:val="Title"/>
    <w:basedOn w:val="Normal"/>
    <w:link w:val="TitleChar"/>
    <w:rsid w:val="0093015B"/>
    <w:pPr>
      <w:jc w:val="center"/>
    </w:pPr>
    <w:rPr>
      <w:rFonts w:cs="Tahoma"/>
      <w:b/>
      <w:kern w:val="28"/>
      <w:sz w:val="44"/>
      <w:szCs w:val="32"/>
    </w:rPr>
  </w:style>
  <w:style w:type="paragraph" w:styleId="BodyText">
    <w:name w:val="Body Text"/>
    <w:basedOn w:val="Normal"/>
    <w:link w:val="BodyTextChar"/>
    <w:rsid w:val="0093015B"/>
    <w:pPr>
      <w:spacing w:after="120"/>
    </w:pPr>
  </w:style>
  <w:style w:type="paragraph" w:styleId="ListContinue">
    <w:name w:val="List Continue"/>
    <w:basedOn w:val="Normal"/>
    <w:rsid w:val="0093015B"/>
    <w:pPr>
      <w:numPr>
        <w:numId w:val="3"/>
      </w:numPr>
    </w:pPr>
  </w:style>
  <w:style w:type="paragraph" w:styleId="Subtitle">
    <w:name w:val="Subtitle"/>
    <w:basedOn w:val="Normal"/>
    <w:link w:val="SubtitleChar"/>
    <w:rsid w:val="0093015B"/>
    <w:pPr>
      <w:jc w:val="center"/>
    </w:pPr>
    <w:rPr>
      <w:rFonts w:cs="Tahoma"/>
      <w:b/>
      <w:i/>
      <w:sz w:val="28"/>
    </w:rPr>
  </w:style>
  <w:style w:type="paragraph" w:customStyle="1" w:styleId="ColumnHeading">
    <w:name w:val="Column Heading"/>
    <w:basedOn w:val="Normal"/>
    <w:next w:val="TOC1"/>
    <w:rsid w:val="0093015B"/>
    <w:pPr>
      <w:spacing w:after="120"/>
    </w:pPr>
    <w:rPr>
      <w:b/>
      <w:bCs/>
    </w:rPr>
  </w:style>
  <w:style w:type="paragraph" w:customStyle="1" w:styleId="Documenttype">
    <w:name w:val="Document type"/>
    <w:basedOn w:val="Normal"/>
    <w:rsid w:val="0093015B"/>
    <w:pPr>
      <w:jc w:val="center"/>
    </w:pPr>
    <w:rPr>
      <w:bCs/>
      <w:sz w:val="28"/>
    </w:rPr>
  </w:style>
  <w:style w:type="paragraph" w:styleId="TableofAuthorities">
    <w:name w:val="table of authorities"/>
    <w:basedOn w:val="Normal"/>
    <w:next w:val="Normal"/>
    <w:semiHidden/>
    <w:rsid w:val="0093015B"/>
    <w:pPr>
      <w:ind w:left="220" w:hanging="220"/>
    </w:pPr>
  </w:style>
  <w:style w:type="paragraph" w:styleId="BodyTextIndent">
    <w:name w:val="Body Text Indent"/>
    <w:basedOn w:val="Normal"/>
    <w:link w:val="BodyTextIndentChar"/>
    <w:rsid w:val="0093015B"/>
    <w:pPr>
      <w:spacing w:after="120"/>
      <w:ind w:left="284"/>
    </w:pPr>
  </w:style>
  <w:style w:type="paragraph" w:styleId="BodyTextIndent2">
    <w:name w:val="Body Text Indent 2"/>
    <w:basedOn w:val="Normal"/>
    <w:link w:val="BodyTextIndent2Char"/>
    <w:rsid w:val="0093015B"/>
    <w:pPr>
      <w:spacing w:after="120" w:line="360" w:lineRule="auto"/>
      <w:ind w:left="284"/>
    </w:pPr>
  </w:style>
  <w:style w:type="paragraph" w:styleId="BodyTextIndent3">
    <w:name w:val="Body Text Indent 3"/>
    <w:basedOn w:val="Normal"/>
    <w:link w:val="BodyTextIndent3Char"/>
    <w:rsid w:val="0093015B"/>
    <w:pPr>
      <w:spacing w:after="120" w:line="480" w:lineRule="auto"/>
      <w:ind w:left="284"/>
    </w:pPr>
    <w:rPr>
      <w:szCs w:val="16"/>
    </w:rPr>
  </w:style>
  <w:style w:type="paragraph" w:styleId="DocumentMap">
    <w:name w:val="Document Map"/>
    <w:basedOn w:val="Normal"/>
    <w:link w:val="DocumentMapChar"/>
    <w:semiHidden/>
    <w:rsid w:val="0093015B"/>
    <w:pPr>
      <w:shd w:val="clear" w:color="auto" w:fill="000080"/>
    </w:pPr>
    <w:rPr>
      <w:rFonts w:cs="Tahoma"/>
    </w:rPr>
  </w:style>
  <w:style w:type="paragraph" w:styleId="Date">
    <w:name w:val="Date"/>
    <w:basedOn w:val="Normal"/>
    <w:next w:val="Normal"/>
    <w:rsid w:val="0093015B"/>
  </w:style>
  <w:style w:type="character" w:styleId="CommentReference">
    <w:name w:val="annotation reference"/>
    <w:semiHidden/>
    <w:rsid w:val="0093015B"/>
    <w:rPr>
      <w:rFonts w:ascii="Arial" w:hAnsi="Arial"/>
      <w:sz w:val="16"/>
      <w:szCs w:val="16"/>
    </w:rPr>
  </w:style>
  <w:style w:type="character" w:styleId="Emphasis">
    <w:name w:val="Emphasis"/>
    <w:rsid w:val="0093015B"/>
    <w:rPr>
      <w:rFonts w:ascii="Myriad Web Pro" w:hAnsi="Myriad Web Pro"/>
      <w:iCs/>
      <w:sz w:val="20"/>
    </w:rPr>
  </w:style>
  <w:style w:type="character" w:styleId="EndnoteReference">
    <w:name w:val="endnote reference"/>
    <w:semiHidden/>
    <w:rsid w:val="0093015B"/>
    <w:rPr>
      <w:rFonts w:ascii="Arial" w:hAnsi="Arial"/>
      <w:vertAlign w:val="superscript"/>
    </w:rPr>
  </w:style>
  <w:style w:type="character" w:styleId="FootnoteReference">
    <w:name w:val="footnote reference"/>
    <w:semiHidden/>
    <w:rsid w:val="0093015B"/>
    <w:rPr>
      <w:rFonts w:ascii="Arial" w:hAnsi="Arial"/>
      <w:vertAlign w:val="superscript"/>
    </w:rPr>
  </w:style>
  <w:style w:type="character" w:styleId="HTMLAcronym">
    <w:name w:val="HTML Acronym"/>
    <w:rsid w:val="0093015B"/>
    <w:rPr>
      <w:rFonts w:ascii="Arial" w:hAnsi="Arial"/>
    </w:rPr>
  </w:style>
  <w:style w:type="character" w:styleId="HTMLCite">
    <w:name w:val="HTML Cite"/>
    <w:rsid w:val="0093015B"/>
    <w:rPr>
      <w:rFonts w:ascii="Arial" w:hAnsi="Arial"/>
      <w:iCs/>
    </w:rPr>
  </w:style>
  <w:style w:type="paragraph" w:styleId="ListBullet2">
    <w:name w:val="List Bullet 2"/>
    <w:basedOn w:val="Normal"/>
    <w:autoRedefine/>
    <w:rsid w:val="0093015B"/>
    <w:pPr>
      <w:numPr>
        <w:numId w:val="4"/>
      </w:numPr>
      <w:tabs>
        <w:tab w:val="clear" w:pos="644"/>
      </w:tabs>
      <w:ind w:left="568" w:hanging="284"/>
    </w:pPr>
  </w:style>
  <w:style w:type="paragraph" w:styleId="ListBullet3">
    <w:name w:val="List Bullet 3"/>
    <w:basedOn w:val="Normal"/>
    <w:autoRedefine/>
    <w:rsid w:val="0093015B"/>
    <w:pPr>
      <w:numPr>
        <w:numId w:val="12"/>
      </w:numPr>
    </w:pPr>
  </w:style>
  <w:style w:type="paragraph" w:styleId="ListBullet4">
    <w:name w:val="List Bullet 4"/>
    <w:basedOn w:val="Normal"/>
    <w:autoRedefine/>
    <w:rsid w:val="0093015B"/>
    <w:pPr>
      <w:numPr>
        <w:numId w:val="5"/>
      </w:numPr>
      <w:tabs>
        <w:tab w:val="clear" w:pos="1211"/>
      </w:tabs>
    </w:pPr>
  </w:style>
  <w:style w:type="paragraph" w:styleId="ListBullet5">
    <w:name w:val="List Bullet 5"/>
    <w:basedOn w:val="Normal"/>
    <w:autoRedefine/>
    <w:rsid w:val="0093015B"/>
    <w:pPr>
      <w:numPr>
        <w:numId w:val="6"/>
      </w:numPr>
      <w:tabs>
        <w:tab w:val="clear" w:pos="1494"/>
      </w:tabs>
    </w:pPr>
  </w:style>
  <w:style w:type="paragraph" w:styleId="ListContinue2">
    <w:name w:val="List Continue 2"/>
    <w:basedOn w:val="Normal"/>
    <w:rsid w:val="0093015B"/>
    <w:pPr>
      <w:ind w:left="1077" w:hanging="720"/>
    </w:pPr>
  </w:style>
  <w:style w:type="paragraph" w:styleId="ListContinue3">
    <w:name w:val="List Continue 3"/>
    <w:basedOn w:val="Normal"/>
    <w:rsid w:val="0093015B"/>
    <w:pPr>
      <w:spacing w:after="120"/>
      <w:ind w:left="1797" w:hanging="1077"/>
    </w:pPr>
  </w:style>
  <w:style w:type="paragraph" w:styleId="ListContinue4">
    <w:name w:val="List Continue 4"/>
    <w:basedOn w:val="Normal"/>
    <w:rsid w:val="0093015B"/>
    <w:pPr>
      <w:ind w:left="2512" w:hanging="1435"/>
    </w:pPr>
  </w:style>
  <w:style w:type="paragraph" w:styleId="ListContinue5">
    <w:name w:val="List Continue 5"/>
    <w:basedOn w:val="Normal"/>
    <w:rsid w:val="0093015B"/>
    <w:pPr>
      <w:ind w:left="3227" w:hanging="1792"/>
    </w:pPr>
  </w:style>
  <w:style w:type="paragraph" w:styleId="ListNumber2">
    <w:name w:val="List Number 2"/>
    <w:basedOn w:val="Normal"/>
    <w:rsid w:val="0093015B"/>
    <w:pPr>
      <w:numPr>
        <w:numId w:val="7"/>
      </w:numPr>
      <w:tabs>
        <w:tab w:val="clear" w:pos="643"/>
      </w:tabs>
      <w:ind w:left="568"/>
    </w:pPr>
  </w:style>
  <w:style w:type="paragraph" w:styleId="ListNumber3">
    <w:name w:val="List Number 3"/>
    <w:basedOn w:val="Normal"/>
    <w:rsid w:val="0093015B"/>
    <w:pPr>
      <w:numPr>
        <w:numId w:val="8"/>
      </w:numPr>
      <w:tabs>
        <w:tab w:val="clear" w:pos="927"/>
      </w:tabs>
    </w:pPr>
  </w:style>
  <w:style w:type="paragraph" w:styleId="ListNumber4">
    <w:name w:val="List Number 4"/>
    <w:basedOn w:val="Normal"/>
    <w:rsid w:val="0093015B"/>
    <w:pPr>
      <w:numPr>
        <w:numId w:val="9"/>
      </w:numPr>
      <w:tabs>
        <w:tab w:val="clear" w:pos="1211"/>
      </w:tabs>
    </w:pPr>
  </w:style>
  <w:style w:type="paragraph" w:styleId="ListNumber5">
    <w:name w:val="List Number 5"/>
    <w:basedOn w:val="Normal"/>
    <w:rsid w:val="0093015B"/>
    <w:pPr>
      <w:numPr>
        <w:numId w:val="10"/>
      </w:numPr>
    </w:pPr>
  </w:style>
  <w:style w:type="paragraph" w:styleId="NormalWeb">
    <w:name w:val="Normal (Web)"/>
    <w:basedOn w:val="Normal"/>
    <w:rsid w:val="0093015B"/>
  </w:style>
  <w:style w:type="paragraph" w:styleId="NormalIndent">
    <w:name w:val="Normal Indent"/>
    <w:basedOn w:val="Normal"/>
    <w:rsid w:val="0093015B"/>
    <w:pPr>
      <w:ind w:left="567"/>
    </w:pPr>
  </w:style>
  <w:style w:type="character" w:styleId="PageNumber">
    <w:name w:val="page number"/>
    <w:rsid w:val="0093015B"/>
    <w:rPr>
      <w:rFonts w:ascii="Times New Roman" w:hAnsi="Times New Roman"/>
    </w:rPr>
  </w:style>
  <w:style w:type="paragraph" w:styleId="Index1">
    <w:name w:val="index 1"/>
    <w:basedOn w:val="Normal"/>
    <w:next w:val="Normal"/>
    <w:autoRedefine/>
    <w:semiHidden/>
    <w:rsid w:val="0093015B"/>
    <w:pPr>
      <w:ind w:left="220" w:hanging="220"/>
    </w:pPr>
  </w:style>
  <w:style w:type="paragraph" w:styleId="Index2">
    <w:name w:val="index 2"/>
    <w:basedOn w:val="Normal"/>
    <w:next w:val="Normal"/>
    <w:autoRedefine/>
    <w:semiHidden/>
    <w:rsid w:val="0093015B"/>
    <w:pPr>
      <w:ind w:left="440" w:hanging="220"/>
    </w:pPr>
  </w:style>
  <w:style w:type="paragraph" w:styleId="Index3">
    <w:name w:val="index 3"/>
    <w:basedOn w:val="Normal"/>
    <w:next w:val="Normal"/>
    <w:autoRedefine/>
    <w:semiHidden/>
    <w:rsid w:val="0093015B"/>
    <w:pPr>
      <w:ind w:left="660" w:hanging="220"/>
    </w:pPr>
  </w:style>
  <w:style w:type="paragraph" w:styleId="Index4">
    <w:name w:val="index 4"/>
    <w:basedOn w:val="Normal"/>
    <w:next w:val="Normal"/>
    <w:autoRedefine/>
    <w:semiHidden/>
    <w:rsid w:val="0093015B"/>
    <w:pPr>
      <w:ind w:left="880" w:hanging="220"/>
    </w:pPr>
  </w:style>
  <w:style w:type="paragraph" w:styleId="Index5">
    <w:name w:val="index 5"/>
    <w:basedOn w:val="Normal"/>
    <w:next w:val="Normal"/>
    <w:autoRedefine/>
    <w:semiHidden/>
    <w:rsid w:val="0093015B"/>
    <w:pPr>
      <w:ind w:left="1100" w:hanging="220"/>
    </w:pPr>
  </w:style>
  <w:style w:type="paragraph" w:styleId="Index6">
    <w:name w:val="index 6"/>
    <w:basedOn w:val="Normal"/>
    <w:next w:val="Normal"/>
    <w:autoRedefine/>
    <w:semiHidden/>
    <w:rsid w:val="0093015B"/>
    <w:pPr>
      <w:ind w:left="1320" w:hanging="220"/>
    </w:pPr>
  </w:style>
  <w:style w:type="paragraph" w:styleId="Index7">
    <w:name w:val="index 7"/>
    <w:basedOn w:val="Normal"/>
    <w:next w:val="Normal"/>
    <w:autoRedefine/>
    <w:semiHidden/>
    <w:rsid w:val="0093015B"/>
    <w:pPr>
      <w:ind w:left="1540" w:hanging="220"/>
    </w:pPr>
  </w:style>
  <w:style w:type="paragraph" w:styleId="Index8">
    <w:name w:val="index 8"/>
    <w:basedOn w:val="Normal"/>
    <w:next w:val="Normal"/>
    <w:autoRedefine/>
    <w:semiHidden/>
    <w:rsid w:val="0093015B"/>
    <w:pPr>
      <w:ind w:left="1760" w:hanging="220"/>
    </w:pPr>
  </w:style>
  <w:style w:type="paragraph" w:styleId="Index9">
    <w:name w:val="index 9"/>
    <w:basedOn w:val="Normal"/>
    <w:next w:val="Normal"/>
    <w:autoRedefine/>
    <w:semiHidden/>
    <w:rsid w:val="0093015B"/>
    <w:pPr>
      <w:ind w:left="1980" w:hanging="220"/>
    </w:pPr>
  </w:style>
  <w:style w:type="paragraph" w:styleId="TOAHeading">
    <w:name w:val="toa heading"/>
    <w:basedOn w:val="Normal"/>
    <w:next w:val="Normal"/>
    <w:semiHidden/>
    <w:rsid w:val="0093015B"/>
    <w:pPr>
      <w:spacing w:before="120"/>
    </w:pPr>
    <w:rPr>
      <w:b/>
      <w:bCs/>
    </w:rPr>
  </w:style>
  <w:style w:type="paragraph" w:styleId="Header">
    <w:name w:val="header"/>
    <w:basedOn w:val="Normal"/>
    <w:link w:val="HeaderChar"/>
    <w:uiPriority w:val="99"/>
    <w:unhideWhenUsed/>
    <w:rsid w:val="0093015B"/>
    <w:pPr>
      <w:tabs>
        <w:tab w:val="center" w:pos="4536"/>
        <w:tab w:val="right" w:pos="9072"/>
      </w:tabs>
    </w:pPr>
  </w:style>
  <w:style w:type="character" w:customStyle="1" w:styleId="HeaderChar">
    <w:name w:val="Header Char"/>
    <w:link w:val="Header"/>
    <w:uiPriority w:val="99"/>
    <w:rsid w:val="0093015B"/>
  </w:style>
  <w:style w:type="paragraph" w:styleId="Footer">
    <w:name w:val="footer"/>
    <w:basedOn w:val="Normal"/>
    <w:link w:val="FooterChar"/>
    <w:unhideWhenUsed/>
    <w:rsid w:val="0093015B"/>
    <w:pPr>
      <w:tabs>
        <w:tab w:val="center" w:pos="4536"/>
        <w:tab w:val="right" w:pos="9072"/>
      </w:tabs>
    </w:pPr>
  </w:style>
  <w:style w:type="character" w:customStyle="1" w:styleId="FooterChar">
    <w:name w:val="Footer Char"/>
    <w:link w:val="Footer"/>
    <w:rsid w:val="0093015B"/>
  </w:style>
  <w:style w:type="paragraph" w:styleId="BalloonText">
    <w:name w:val="Balloon Text"/>
    <w:basedOn w:val="Normal"/>
    <w:link w:val="BalloonTextChar"/>
    <w:uiPriority w:val="99"/>
    <w:semiHidden/>
    <w:unhideWhenUsed/>
    <w:rsid w:val="0093015B"/>
    <w:rPr>
      <w:rFonts w:ascii="Tahoma" w:hAnsi="Tahoma" w:cs="Tahoma"/>
      <w:sz w:val="16"/>
      <w:szCs w:val="16"/>
    </w:rPr>
  </w:style>
  <w:style w:type="character" w:customStyle="1" w:styleId="BalloonTextChar">
    <w:name w:val="Balloon Text Char"/>
    <w:link w:val="BalloonText"/>
    <w:uiPriority w:val="99"/>
    <w:semiHidden/>
    <w:rsid w:val="0093015B"/>
    <w:rPr>
      <w:rFonts w:ascii="Tahoma" w:hAnsi="Tahoma" w:cs="Tahoma"/>
      <w:sz w:val="16"/>
      <w:szCs w:val="16"/>
    </w:rPr>
  </w:style>
  <w:style w:type="table" w:styleId="TableGrid">
    <w:name w:val="Table Grid"/>
    <w:basedOn w:val="TableNormal"/>
    <w:uiPriority w:val="59"/>
    <w:rsid w:val="00930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rsid w:val="0093015B"/>
    <w:rPr>
      <w:spacing w:val="-10"/>
    </w:rPr>
  </w:style>
  <w:style w:type="character" w:customStyle="1" w:styleId="NoSpacingChar">
    <w:name w:val="No Spacing Char"/>
    <w:link w:val="NoSpacing"/>
    <w:uiPriority w:val="1"/>
    <w:rsid w:val="0093015B"/>
    <w:rPr>
      <w:spacing w:val="-10"/>
    </w:rPr>
  </w:style>
  <w:style w:type="paragraph" w:customStyle="1" w:styleId="ExpansionofaSum">
    <w:name w:val="Expansion of a Sum"/>
    <w:rsid w:val="0093015B"/>
    <w:pPr>
      <w:spacing w:after="200" w:line="276" w:lineRule="auto"/>
    </w:pPr>
    <w:rPr>
      <w:rFonts w:ascii="Calibri" w:hAnsi="Calibri"/>
      <w:spacing w:val="-10"/>
    </w:rPr>
  </w:style>
  <w:style w:type="character" w:styleId="PlaceholderText">
    <w:name w:val="Placeholder Text"/>
    <w:uiPriority w:val="99"/>
    <w:semiHidden/>
    <w:rsid w:val="0093015B"/>
    <w:rPr>
      <w:color w:val="808080"/>
    </w:rPr>
  </w:style>
  <w:style w:type="paragraph" w:styleId="CommentText">
    <w:name w:val="annotation text"/>
    <w:basedOn w:val="Normal"/>
    <w:link w:val="CommentTextChar"/>
    <w:uiPriority w:val="99"/>
    <w:semiHidden/>
    <w:unhideWhenUsed/>
    <w:rsid w:val="0093015B"/>
    <w:rPr>
      <w:szCs w:val="20"/>
    </w:rPr>
  </w:style>
  <w:style w:type="character" w:customStyle="1" w:styleId="CommentTextChar">
    <w:name w:val="Comment Text Char"/>
    <w:link w:val="CommentText"/>
    <w:uiPriority w:val="99"/>
    <w:semiHidden/>
    <w:rsid w:val="0093015B"/>
    <w:rPr>
      <w:szCs w:val="20"/>
    </w:rPr>
  </w:style>
  <w:style w:type="paragraph" w:styleId="CommentSubject">
    <w:name w:val="annotation subject"/>
    <w:basedOn w:val="CommentText"/>
    <w:next w:val="CommentText"/>
    <w:link w:val="CommentSubjectChar"/>
    <w:uiPriority w:val="99"/>
    <w:semiHidden/>
    <w:unhideWhenUsed/>
    <w:rsid w:val="0093015B"/>
    <w:rPr>
      <w:b/>
      <w:bCs/>
    </w:rPr>
  </w:style>
  <w:style w:type="character" w:customStyle="1" w:styleId="CommentSubjectChar">
    <w:name w:val="Comment Subject Char"/>
    <w:link w:val="CommentSubject"/>
    <w:uiPriority w:val="99"/>
    <w:semiHidden/>
    <w:rsid w:val="0093015B"/>
    <w:rPr>
      <w:b/>
      <w:bCs/>
      <w:szCs w:val="20"/>
    </w:rPr>
  </w:style>
  <w:style w:type="character" w:styleId="IntenseEmphasis">
    <w:name w:val="Intense Emphasis"/>
    <w:uiPriority w:val="21"/>
    <w:rsid w:val="0093015B"/>
    <w:rPr>
      <w:b/>
      <w:bCs/>
      <w:i/>
      <w:iCs/>
      <w:color w:val="4F81BD"/>
    </w:rPr>
  </w:style>
  <w:style w:type="character" w:styleId="BookTitle">
    <w:name w:val="Book Title"/>
    <w:uiPriority w:val="33"/>
    <w:rsid w:val="0093015B"/>
    <w:rPr>
      <w:rFonts w:ascii="Myriad Web Pro" w:hAnsi="Myriad Web Pro"/>
      <w:b/>
      <w:bCs/>
      <w:smallCaps/>
      <w:spacing w:val="5"/>
      <w:sz w:val="16"/>
    </w:rPr>
  </w:style>
  <w:style w:type="paragraph" w:styleId="TOCHeading">
    <w:name w:val="TOC Heading"/>
    <w:basedOn w:val="Heading1"/>
    <w:next w:val="Normal"/>
    <w:uiPriority w:val="39"/>
    <w:unhideWhenUsed/>
    <w:qFormat/>
    <w:rsid w:val="0093015B"/>
    <w:pPr>
      <w:keepLines/>
      <w:numPr>
        <w:numId w:val="0"/>
      </w:numPr>
      <w:spacing w:before="480" w:after="0" w:line="276" w:lineRule="auto"/>
      <w:outlineLvl w:val="9"/>
    </w:pPr>
    <w:rPr>
      <w:rFonts w:cs="Times New Roman"/>
      <w:color w:val="365F91"/>
      <w:kern w:val="0"/>
      <w:sz w:val="28"/>
      <w:szCs w:val="28"/>
    </w:rPr>
  </w:style>
  <w:style w:type="character" w:customStyle="1" w:styleId="Heading1Char">
    <w:name w:val="Heading 1 Char"/>
    <w:link w:val="Heading1"/>
    <w:rsid w:val="002211C9"/>
    <w:rPr>
      <w:rFonts w:asciiTheme="majorHAnsi" w:hAnsiTheme="majorHAnsi" w:cs="Arial"/>
      <w:b/>
      <w:bCs/>
      <w:color w:val="C00000"/>
      <w:kern w:val="32"/>
      <w:sz w:val="32"/>
      <w:szCs w:val="32"/>
    </w:rPr>
  </w:style>
  <w:style w:type="character" w:customStyle="1" w:styleId="Heading2Char">
    <w:name w:val="Heading 2 Char"/>
    <w:link w:val="Heading2"/>
    <w:rsid w:val="00020F05"/>
    <w:rPr>
      <w:rFonts w:cs="Tahoma"/>
      <w:b/>
      <w:iCs/>
      <w:sz w:val="24"/>
      <w:szCs w:val="28"/>
    </w:rPr>
  </w:style>
  <w:style w:type="paragraph" w:styleId="ListParagraph">
    <w:name w:val="List Paragraph"/>
    <w:basedOn w:val="Normal"/>
    <w:uiPriority w:val="34"/>
    <w:rsid w:val="0093015B"/>
    <w:pPr>
      <w:ind w:left="720"/>
      <w:contextualSpacing/>
    </w:pPr>
  </w:style>
  <w:style w:type="character" w:styleId="Strong">
    <w:name w:val="Strong"/>
    <w:uiPriority w:val="22"/>
    <w:rsid w:val="0093015B"/>
    <w:rPr>
      <w:b/>
      <w:bCs w:val="0"/>
    </w:rPr>
  </w:style>
  <w:style w:type="paragraph" w:styleId="Quote">
    <w:name w:val="Quote"/>
    <w:basedOn w:val="Normal"/>
    <w:next w:val="Normal"/>
    <w:link w:val="QuoteChar"/>
    <w:uiPriority w:val="29"/>
    <w:rsid w:val="0093015B"/>
    <w:rPr>
      <w:i/>
      <w:iCs/>
      <w:color w:val="000000"/>
    </w:rPr>
  </w:style>
  <w:style w:type="character" w:customStyle="1" w:styleId="QuoteChar">
    <w:name w:val="Quote Char"/>
    <w:link w:val="Quote"/>
    <w:uiPriority w:val="29"/>
    <w:rsid w:val="0093015B"/>
    <w:rPr>
      <w:i/>
      <w:iCs/>
      <w:color w:val="000000"/>
    </w:rPr>
  </w:style>
  <w:style w:type="paragraph" w:styleId="IntenseQuote">
    <w:name w:val="Intense Quote"/>
    <w:basedOn w:val="Normal"/>
    <w:next w:val="Normal"/>
    <w:link w:val="IntenseQuoteChar"/>
    <w:uiPriority w:val="30"/>
    <w:rsid w:val="0093015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3015B"/>
    <w:rPr>
      <w:b/>
      <w:bCs/>
      <w:i/>
      <w:iCs/>
      <w:color w:val="4F81BD"/>
    </w:rPr>
  </w:style>
  <w:style w:type="character" w:styleId="SubtleReference">
    <w:name w:val="Subtle Reference"/>
    <w:uiPriority w:val="31"/>
    <w:rsid w:val="0093015B"/>
    <w:rPr>
      <w:smallCaps/>
      <w:color w:val="C0504D"/>
      <w:u w:val="single"/>
    </w:rPr>
  </w:style>
  <w:style w:type="character" w:styleId="IntenseReference">
    <w:name w:val="Intense Reference"/>
    <w:uiPriority w:val="32"/>
    <w:rsid w:val="0093015B"/>
    <w:rPr>
      <w:b/>
      <w:bCs w:val="0"/>
      <w:smallCaps/>
      <w:color w:val="C0504D"/>
      <w:spacing w:val="5"/>
      <w:u w:val="single"/>
    </w:rPr>
  </w:style>
  <w:style w:type="paragraph" w:customStyle="1" w:styleId="KSEaddress">
    <w:name w:val="KSE address"/>
    <w:basedOn w:val="Normal"/>
    <w:rsid w:val="0093015B"/>
    <w:pPr>
      <w:spacing w:line="200" w:lineRule="exact"/>
    </w:pPr>
    <w:rPr>
      <w:rFonts w:eastAsia="Calibri"/>
      <w:bCs/>
      <w:sz w:val="18"/>
      <w:lang w:val="en-US" w:eastAsia="en-US"/>
    </w:rPr>
  </w:style>
  <w:style w:type="paragraph" w:customStyle="1" w:styleId="hoofdtitel">
    <w:name w:val="hoofdtitel"/>
    <w:basedOn w:val="Normal"/>
    <w:next w:val="Normal"/>
    <w:rsid w:val="0093015B"/>
    <w:pPr>
      <w:overflowPunct w:val="0"/>
      <w:autoSpaceDE w:val="0"/>
      <w:autoSpaceDN w:val="0"/>
      <w:adjustRightInd w:val="0"/>
      <w:spacing w:before="120" w:after="240"/>
      <w:textAlignment w:val="baseline"/>
    </w:pPr>
    <w:rPr>
      <w:rFonts w:ascii="Arial" w:hAnsi="Arial"/>
      <w:b/>
      <w:sz w:val="32"/>
      <w:szCs w:val="20"/>
      <w:lang w:eastAsia="en-US"/>
    </w:rPr>
  </w:style>
  <w:style w:type="paragraph" w:customStyle="1" w:styleId="Korteomschrijving">
    <w:name w:val="Korte omschrijving"/>
    <w:basedOn w:val="Normal"/>
    <w:rsid w:val="0093015B"/>
    <w:pPr>
      <w:overflowPunct w:val="0"/>
      <w:autoSpaceDE w:val="0"/>
      <w:autoSpaceDN w:val="0"/>
      <w:adjustRightInd w:val="0"/>
      <w:ind w:left="2268" w:hanging="2268"/>
      <w:textAlignment w:val="baseline"/>
    </w:pPr>
    <w:rPr>
      <w:rFonts w:ascii="Arial" w:hAnsi="Arial"/>
      <w:sz w:val="20"/>
      <w:szCs w:val="20"/>
      <w:lang w:eastAsia="en-US"/>
    </w:rPr>
  </w:style>
  <w:style w:type="character" w:customStyle="1" w:styleId="normaal">
    <w:name w:val="normaal"/>
    <w:basedOn w:val="DefaultParagraphFont"/>
    <w:rsid w:val="0093015B"/>
    <w:rPr>
      <w:rFonts w:ascii="Courier" w:hAnsi="Courier"/>
      <w:noProof w:val="0"/>
      <w:sz w:val="24"/>
      <w:lang w:val="en-US"/>
    </w:rPr>
  </w:style>
  <w:style w:type="character" w:customStyle="1" w:styleId="Heading3Char">
    <w:name w:val="Heading 3 Char"/>
    <w:basedOn w:val="DefaultParagraphFont"/>
    <w:link w:val="Heading3"/>
    <w:rsid w:val="00A83C02"/>
    <w:rPr>
      <w:rFonts w:eastAsia="Arial Unicode MS" w:cs="Tahoma"/>
      <w:b/>
      <w:bCs/>
      <w:szCs w:val="26"/>
    </w:rPr>
  </w:style>
  <w:style w:type="character" w:customStyle="1" w:styleId="Heading4Char">
    <w:name w:val="Heading 4 Char"/>
    <w:basedOn w:val="DefaultParagraphFont"/>
    <w:link w:val="Heading4"/>
    <w:rsid w:val="00595931"/>
    <w:rPr>
      <w:rFonts w:cs="Tahoma"/>
      <w:i/>
      <w:iCs/>
      <w:sz w:val="24"/>
      <w:szCs w:val="28"/>
    </w:rPr>
  </w:style>
  <w:style w:type="character" w:customStyle="1" w:styleId="Heading5Char">
    <w:name w:val="Heading 5 Char"/>
    <w:basedOn w:val="DefaultParagraphFont"/>
    <w:link w:val="Heading5"/>
    <w:rsid w:val="00595931"/>
    <w:rPr>
      <w:bCs/>
      <w:iCs/>
      <w:szCs w:val="26"/>
    </w:rPr>
  </w:style>
  <w:style w:type="character" w:customStyle="1" w:styleId="Heading6Char">
    <w:name w:val="Heading 6 Char"/>
    <w:basedOn w:val="DefaultParagraphFont"/>
    <w:link w:val="Heading6"/>
    <w:rsid w:val="00595931"/>
    <w:rPr>
      <w:bCs/>
    </w:rPr>
  </w:style>
  <w:style w:type="character" w:customStyle="1" w:styleId="Heading7Char">
    <w:name w:val="Heading 7 Char"/>
    <w:basedOn w:val="DefaultParagraphFont"/>
    <w:link w:val="Heading7"/>
    <w:rsid w:val="00595931"/>
  </w:style>
  <w:style w:type="character" w:customStyle="1" w:styleId="Heading8Char">
    <w:name w:val="Heading 8 Char"/>
    <w:basedOn w:val="DefaultParagraphFont"/>
    <w:link w:val="Heading8"/>
    <w:rsid w:val="00595931"/>
    <w:rPr>
      <w:iCs/>
    </w:rPr>
  </w:style>
  <w:style w:type="character" w:customStyle="1" w:styleId="Heading9Char">
    <w:name w:val="Heading 9 Char"/>
    <w:basedOn w:val="DefaultParagraphFont"/>
    <w:link w:val="Heading9"/>
    <w:rsid w:val="00595931"/>
    <w:rPr>
      <w:rFonts w:cs="Arial"/>
    </w:rPr>
  </w:style>
  <w:style w:type="paragraph" w:customStyle="1" w:styleId="FootnoteBase">
    <w:name w:val="Footnote Base"/>
    <w:basedOn w:val="Normal"/>
    <w:rsid w:val="00595931"/>
    <w:pPr>
      <w:keepLines/>
      <w:overflowPunct w:val="0"/>
      <w:autoSpaceDE w:val="0"/>
      <w:autoSpaceDN w:val="0"/>
      <w:adjustRightInd w:val="0"/>
      <w:spacing w:line="200" w:lineRule="atLeast"/>
      <w:textAlignment w:val="baseline"/>
    </w:pPr>
    <w:rPr>
      <w:rFonts w:ascii="Arial" w:hAnsi="Arial"/>
      <w:sz w:val="16"/>
      <w:szCs w:val="20"/>
      <w:lang w:eastAsia="en-US"/>
    </w:rPr>
  </w:style>
  <w:style w:type="paragraph" w:customStyle="1" w:styleId="Picture">
    <w:name w:val="Picture"/>
    <w:basedOn w:val="Normal"/>
    <w:next w:val="Caption"/>
    <w:link w:val="PictureChar"/>
    <w:rsid w:val="00595931"/>
    <w:pPr>
      <w:keepNext/>
      <w:overflowPunct w:val="0"/>
      <w:autoSpaceDE w:val="0"/>
      <w:autoSpaceDN w:val="0"/>
      <w:adjustRightInd w:val="0"/>
      <w:textAlignment w:val="baseline"/>
    </w:pPr>
    <w:rPr>
      <w:rFonts w:ascii="Arial" w:hAnsi="Arial"/>
      <w:szCs w:val="20"/>
      <w:lang w:eastAsia="en-US"/>
    </w:rPr>
  </w:style>
  <w:style w:type="character" w:customStyle="1" w:styleId="PictureChar">
    <w:name w:val="Picture Char"/>
    <w:basedOn w:val="DefaultParagraphFont"/>
    <w:link w:val="Picture"/>
    <w:rsid w:val="00595931"/>
    <w:rPr>
      <w:rFonts w:ascii="Arial" w:hAnsi="Arial"/>
      <w:szCs w:val="20"/>
      <w:lang w:eastAsia="en-US"/>
    </w:rPr>
  </w:style>
  <w:style w:type="character" w:customStyle="1" w:styleId="CaptionChar">
    <w:name w:val="Caption Char"/>
    <w:aliases w:val="Caption Char1 Char1,Caption Char Char1 Char1,Caption Char1 Char Char Char,Caption Char Char1 Char Char Char,Caption Char Char2 Char Char"/>
    <w:basedOn w:val="PictureChar"/>
    <w:link w:val="Caption"/>
    <w:rsid w:val="00595931"/>
    <w:rPr>
      <w:rFonts w:ascii="Arial" w:hAnsi="Arial"/>
      <w:bCs/>
      <w:szCs w:val="20"/>
      <w:lang w:eastAsia="en-US"/>
    </w:rPr>
  </w:style>
  <w:style w:type="paragraph" w:styleId="FootnoteText">
    <w:name w:val="footnote text"/>
    <w:basedOn w:val="FootnoteBase"/>
    <w:link w:val="FootnoteTextChar"/>
    <w:semiHidden/>
    <w:rsid w:val="00595931"/>
  </w:style>
  <w:style w:type="character" w:customStyle="1" w:styleId="FootnoteTextChar">
    <w:name w:val="Footnote Text Char"/>
    <w:basedOn w:val="DefaultParagraphFont"/>
    <w:link w:val="FootnoteText"/>
    <w:semiHidden/>
    <w:rsid w:val="00595931"/>
    <w:rPr>
      <w:rFonts w:ascii="Arial" w:hAnsi="Arial"/>
      <w:sz w:val="16"/>
      <w:szCs w:val="20"/>
      <w:lang w:eastAsia="en-US"/>
    </w:rPr>
  </w:style>
  <w:style w:type="paragraph" w:customStyle="1" w:styleId="Documentgegevens">
    <w:name w:val="Document gegevens"/>
    <w:basedOn w:val="Normal"/>
    <w:rsid w:val="00595931"/>
    <w:pPr>
      <w:tabs>
        <w:tab w:val="left" w:pos="2835"/>
      </w:tabs>
      <w:overflowPunct w:val="0"/>
      <w:autoSpaceDE w:val="0"/>
      <w:autoSpaceDN w:val="0"/>
      <w:adjustRightInd w:val="0"/>
      <w:textAlignment w:val="baseline"/>
    </w:pPr>
    <w:rPr>
      <w:rFonts w:ascii="Arial" w:hAnsi="Arial"/>
      <w:szCs w:val="20"/>
      <w:lang w:eastAsia="en-US"/>
    </w:rPr>
  </w:style>
  <w:style w:type="paragraph" w:customStyle="1" w:styleId="Documenttitel">
    <w:name w:val="Document titel"/>
    <w:basedOn w:val="Normal"/>
    <w:rsid w:val="00595931"/>
    <w:pPr>
      <w:overflowPunct w:val="0"/>
      <w:autoSpaceDE w:val="0"/>
      <w:autoSpaceDN w:val="0"/>
      <w:adjustRightInd w:val="0"/>
      <w:jc w:val="center"/>
      <w:textAlignment w:val="baseline"/>
    </w:pPr>
    <w:rPr>
      <w:rFonts w:ascii="Arial" w:hAnsi="Arial"/>
      <w:b/>
      <w:sz w:val="56"/>
      <w:szCs w:val="20"/>
      <w:lang w:eastAsia="en-US"/>
    </w:rPr>
  </w:style>
  <w:style w:type="paragraph" w:customStyle="1" w:styleId="Opsomming1">
    <w:name w:val="Opsomming 1"/>
    <w:basedOn w:val="Normal"/>
    <w:link w:val="Opsomming1Char1"/>
    <w:rsid w:val="00595931"/>
    <w:pPr>
      <w:numPr>
        <w:ilvl w:val="1"/>
        <w:numId w:val="14"/>
      </w:numPr>
      <w:overflowPunct w:val="0"/>
      <w:autoSpaceDE w:val="0"/>
      <w:autoSpaceDN w:val="0"/>
      <w:adjustRightInd w:val="0"/>
      <w:textAlignment w:val="baseline"/>
    </w:pPr>
    <w:rPr>
      <w:rFonts w:ascii="Arial" w:hAnsi="Arial"/>
      <w:szCs w:val="20"/>
      <w:lang w:eastAsia="en-US"/>
    </w:rPr>
  </w:style>
  <w:style w:type="character" w:customStyle="1" w:styleId="Opsomming1Char1">
    <w:name w:val="Opsomming 1 Char1"/>
    <w:basedOn w:val="DefaultParagraphFont"/>
    <w:link w:val="Opsomming1"/>
    <w:rsid w:val="00595931"/>
    <w:rPr>
      <w:rFonts w:ascii="Arial" w:hAnsi="Arial"/>
      <w:szCs w:val="20"/>
      <w:lang w:eastAsia="en-US"/>
    </w:rPr>
  </w:style>
  <w:style w:type="paragraph" w:styleId="List">
    <w:name w:val="List"/>
    <w:basedOn w:val="Normal"/>
    <w:rsid w:val="00595931"/>
    <w:pPr>
      <w:overflowPunct w:val="0"/>
      <w:autoSpaceDE w:val="0"/>
      <w:autoSpaceDN w:val="0"/>
      <w:adjustRightInd w:val="0"/>
    </w:pPr>
    <w:rPr>
      <w:rFonts w:ascii="Arial" w:hAnsi="Arial"/>
      <w:szCs w:val="20"/>
      <w:lang w:val="en-GB" w:eastAsia="en-US"/>
    </w:rPr>
  </w:style>
  <w:style w:type="paragraph" w:customStyle="1" w:styleId="bijlage">
    <w:name w:val="bijlage"/>
    <w:basedOn w:val="Normal"/>
    <w:next w:val="Normal"/>
    <w:rsid w:val="00595931"/>
    <w:pPr>
      <w:tabs>
        <w:tab w:val="right" w:pos="9639"/>
      </w:tabs>
      <w:overflowPunct w:val="0"/>
      <w:autoSpaceDE w:val="0"/>
      <w:autoSpaceDN w:val="0"/>
      <w:adjustRightInd w:val="0"/>
      <w:spacing w:line="240" w:lineRule="atLeast"/>
      <w:textAlignment w:val="baseline"/>
    </w:pPr>
    <w:rPr>
      <w:rFonts w:ascii="Arial Bold" w:hAnsi="Arial Bold"/>
      <w:b/>
      <w:sz w:val="28"/>
      <w:szCs w:val="20"/>
      <w:lang w:eastAsia="en-US"/>
    </w:rPr>
  </w:style>
  <w:style w:type="paragraph" w:customStyle="1" w:styleId="Opsomming2">
    <w:name w:val="Opsomming 2"/>
    <w:basedOn w:val="Opsomming1"/>
    <w:next w:val="Normal"/>
    <w:rsid w:val="00595931"/>
    <w:pPr>
      <w:numPr>
        <w:ilvl w:val="0"/>
        <w:numId w:val="17"/>
      </w:numPr>
      <w:tabs>
        <w:tab w:val="clear" w:pos="720"/>
        <w:tab w:val="num" w:pos="643"/>
      </w:tabs>
      <w:ind w:left="567" w:hanging="284"/>
    </w:pPr>
  </w:style>
  <w:style w:type="character" w:customStyle="1" w:styleId="BodyTextChar">
    <w:name w:val="Body Text Char"/>
    <w:basedOn w:val="DefaultParagraphFont"/>
    <w:link w:val="BodyText"/>
    <w:rsid w:val="00595931"/>
  </w:style>
  <w:style w:type="character" w:customStyle="1" w:styleId="BodyTextIndentChar">
    <w:name w:val="Body Text Indent Char"/>
    <w:basedOn w:val="DefaultParagraphFont"/>
    <w:link w:val="BodyTextIndent"/>
    <w:rsid w:val="00595931"/>
  </w:style>
  <w:style w:type="character" w:customStyle="1" w:styleId="BodyTextIndent2Char">
    <w:name w:val="Body Text Indent 2 Char"/>
    <w:basedOn w:val="DefaultParagraphFont"/>
    <w:link w:val="BodyTextIndent2"/>
    <w:rsid w:val="00595931"/>
  </w:style>
  <w:style w:type="paragraph" w:customStyle="1" w:styleId="Tabel">
    <w:name w:val="Tabel"/>
    <w:basedOn w:val="Normal"/>
    <w:next w:val="Normal"/>
    <w:rsid w:val="00595931"/>
    <w:pPr>
      <w:overflowPunct w:val="0"/>
      <w:autoSpaceDE w:val="0"/>
      <w:autoSpaceDN w:val="0"/>
      <w:adjustRightInd w:val="0"/>
      <w:textAlignment w:val="baseline"/>
    </w:pPr>
    <w:rPr>
      <w:rFonts w:ascii="Arial" w:hAnsi="Arial"/>
      <w:sz w:val="20"/>
      <w:szCs w:val="20"/>
      <w:lang w:eastAsia="en-US"/>
    </w:rPr>
  </w:style>
  <w:style w:type="paragraph" w:styleId="BodyText2">
    <w:name w:val="Body Text 2"/>
    <w:basedOn w:val="Normal"/>
    <w:link w:val="BodyText2Char"/>
    <w:rsid w:val="00595931"/>
    <w:pPr>
      <w:overflowPunct w:val="0"/>
      <w:autoSpaceDE w:val="0"/>
      <w:autoSpaceDN w:val="0"/>
      <w:adjustRightInd w:val="0"/>
      <w:textAlignment w:val="baseline"/>
    </w:pPr>
    <w:rPr>
      <w:rFonts w:ascii="Arial" w:hAnsi="Arial"/>
      <w:color w:val="FF0000"/>
      <w:szCs w:val="20"/>
      <w:lang w:eastAsia="en-US"/>
    </w:rPr>
  </w:style>
  <w:style w:type="character" w:customStyle="1" w:styleId="BodyText2Char">
    <w:name w:val="Body Text 2 Char"/>
    <w:basedOn w:val="DefaultParagraphFont"/>
    <w:link w:val="BodyText2"/>
    <w:rsid w:val="00595931"/>
    <w:rPr>
      <w:rFonts w:ascii="Arial" w:hAnsi="Arial"/>
      <w:color w:val="FF0000"/>
      <w:szCs w:val="20"/>
      <w:lang w:eastAsia="en-US"/>
    </w:rPr>
  </w:style>
  <w:style w:type="character" w:customStyle="1" w:styleId="BodyTextIndent3Char">
    <w:name w:val="Body Text Indent 3 Char"/>
    <w:basedOn w:val="DefaultParagraphFont"/>
    <w:link w:val="BodyTextIndent3"/>
    <w:rsid w:val="00595931"/>
    <w:rPr>
      <w:szCs w:val="16"/>
    </w:rPr>
  </w:style>
  <w:style w:type="paragraph" w:customStyle="1" w:styleId="Opsomming4">
    <w:name w:val="Opsomming 4"/>
    <w:basedOn w:val="Normal"/>
    <w:rsid w:val="00595931"/>
    <w:pPr>
      <w:numPr>
        <w:numId w:val="15"/>
      </w:numPr>
      <w:overflowPunct w:val="0"/>
      <w:autoSpaceDE w:val="0"/>
      <w:autoSpaceDN w:val="0"/>
      <w:adjustRightInd w:val="0"/>
      <w:spacing w:before="40" w:after="40"/>
      <w:textAlignment w:val="baseline"/>
    </w:pPr>
    <w:rPr>
      <w:rFonts w:ascii="Arial" w:hAnsi="Arial"/>
      <w:szCs w:val="20"/>
      <w:lang w:eastAsia="en-US"/>
    </w:rPr>
  </w:style>
  <w:style w:type="paragraph" w:styleId="BodyText3">
    <w:name w:val="Body Text 3"/>
    <w:basedOn w:val="Normal"/>
    <w:link w:val="BodyText3Char"/>
    <w:rsid w:val="00595931"/>
    <w:pPr>
      <w:overflowPunct w:val="0"/>
      <w:autoSpaceDE w:val="0"/>
      <w:autoSpaceDN w:val="0"/>
      <w:adjustRightInd w:val="0"/>
      <w:spacing w:before="40" w:after="40"/>
      <w:textAlignment w:val="baseline"/>
    </w:pPr>
    <w:rPr>
      <w:rFonts w:ascii="Arial" w:hAnsi="Arial"/>
      <w:szCs w:val="20"/>
      <w:lang w:eastAsia="en-US"/>
    </w:rPr>
  </w:style>
  <w:style w:type="character" w:customStyle="1" w:styleId="BodyText3Char">
    <w:name w:val="Body Text 3 Char"/>
    <w:basedOn w:val="DefaultParagraphFont"/>
    <w:link w:val="BodyText3"/>
    <w:rsid w:val="00595931"/>
    <w:rPr>
      <w:rFonts w:ascii="Arial" w:hAnsi="Arial"/>
      <w:szCs w:val="20"/>
      <w:lang w:eastAsia="en-US"/>
    </w:rPr>
  </w:style>
  <w:style w:type="paragraph" w:styleId="BlockText">
    <w:name w:val="Block Text"/>
    <w:basedOn w:val="Normal"/>
    <w:rsid w:val="00595931"/>
    <w:pPr>
      <w:overflowPunct w:val="0"/>
      <w:autoSpaceDE w:val="0"/>
      <w:autoSpaceDN w:val="0"/>
      <w:adjustRightInd w:val="0"/>
      <w:spacing w:before="40" w:after="40"/>
      <w:ind w:left="916" w:right="46"/>
      <w:textAlignment w:val="baseline"/>
    </w:pPr>
    <w:rPr>
      <w:rFonts w:ascii="Arial" w:hAnsi="Arial"/>
      <w:szCs w:val="20"/>
      <w:lang w:eastAsia="en-US"/>
    </w:rPr>
  </w:style>
  <w:style w:type="paragraph" w:styleId="TableofFigures">
    <w:name w:val="table of figures"/>
    <w:basedOn w:val="Normal"/>
    <w:next w:val="Normal"/>
    <w:semiHidden/>
    <w:rsid w:val="00595931"/>
    <w:pPr>
      <w:overflowPunct w:val="0"/>
      <w:autoSpaceDE w:val="0"/>
      <w:autoSpaceDN w:val="0"/>
      <w:adjustRightInd w:val="0"/>
      <w:ind w:left="440" w:hanging="440"/>
      <w:textAlignment w:val="baseline"/>
    </w:pPr>
    <w:rPr>
      <w:rFonts w:ascii="Arial" w:hAnsi="Arial"/>
      <w:szCs w:val="20"/>
      <w:lang w:eastAsia="en-US"/>
    </w:rPr>
  </w:style>
  <w:style w:type="paragraph" w:customStyle="1" w:styleId="Figuur">
    <w:name w:val="Figuur"/>
    <w:basedOn w:val="Normal"/>
    <w:next w:val="Normal"/>
    <w:rsid w:val="00595931"/>
    <w:pPr>
      <w:overflowPunct w:val="0"/>
      <w:autoSpaceDE w:val="0"/>
      <w:autoSpaceDN w:val="0"/>
      <w:adjustRightInd w:val="0"/>
      <w:spacing w:before="20" w:after="40"/>
      <w:ind w:left="1134"/>
      <w:textAlignment w:val="baseline"/>
    </w:pPr>
    <w:rPr>
      <w:rFonts w:ascii="Arial Bold" w:hAnsi="Arial Bold"/>
      <w:b/>
      <w:sz w:val="18"/>
      <w:szCs w:val="20"/>
      <w:lang w:eastAsia="en-US"/>
    </w:rPr>
  </w:style>
  <w:style w:type="character" w:customStyle="1" w:styleId="DocumentMapChar">
    <w:name w:val="Document Map Char"/>
    <w:basedOn w:val="DefaultParagraphFont"/>
    <w:link w:val="DocumentMap"/>
    <w:semiHidden/>
    <w:rsid w:val="00595931"/>
    <w:rPr>
      <w:rFonts w:cs="Tahoma"/>
      <w:shd w:val="clear" w:color="auto" w:fill="000080"/>
    </w:rPr>
  </w:style>
  <w:style w:type="paragraph" w:customStyle="1" w:styleId="Heading">
    <w:name w:val="Heading"/>
    <w:basedOn w:val="Normal"/>
    <w:next w:val="Normal"/>
    <w:rsid w:val="00595931"/>
    <w:pPr>
      <w:overflowPunct w:val="0"/>
      <w:autoSpaceDE w:val="0"/>
      <w:autoSpaceDN w:val="0"/>
      <w:adjustRightInd w:val="0"/>
      <w:spacing w:before="180"/>
    </w:pPr>
    <w:rPr>
      <w:rFonts w:ascii="Arial" w:hAnsi="Arial"/>
      <w:b/>
      <w:szCs w:val="20"/>
      <w:lang w:eastAsia="en-US"/>
    </w:rPr>
  </w:style>
  <w:style w:type="paragraph" w:customStyle="1" w:styleId="Bijlage2">
    <w:name w:val="Bijlage 2"/>
    <w:basedOn w:val="Normal"/>
    <w:next w:val="Normal"/>
    <w:rsid w:val="00595931"/>
    <w:pPr>
      <w:numPr>
        <w:numId w:val="16"/>
      </w:numPr>
      <w:overflowPunct w:val="0"/>
      <w:autoSpaceDE w:val="0"/>
      <w:autoSpaceDN w:val="0"/>
      <w:adjustRightInd w:val="0"/>
      <w:textAlignment w:val="baseline"/>
    </w:pPr>
    <w:rPr>
      <w:rFonts w:ascii="Arial Bold" w:hAnsi="Arial Bold"/>
      <w:b/>
      <w:sz w:val="26"/>
      <w:szCs w:val="20"/>
      <w:lang w:eastAsia="en-US"/>
    </w:rPr>
  </w:style>
  <w:style w:type="paragraph" w:customStyle="1" w:styleId="Bijlage3">
    <w:name w:val="Bijlage 3"/>
    <w:basedOn w:val="Normal"/>
    <w:next w:val="Normal"/>
    <w:rsid w:val="00595931"/>
    <w:pPr>
      <w:overflowPunct w:val="0"/>
      <w:autoSpaceDE w:val="0"/>
      <w:autoSpaceDN w:val="0"/>
      <w:adjustRightInd w:val="0"/>
      <w:textAlignment w:val="baseline"/>
    </w:pPr>
    <w:rPr>
      <w:rFonts w:ascii="Arial Bold" w:hAnsi="Arial Bold"/>
      <w:b/>
      <w:szCs w:val="20"/>
      <w:lang w:eastAsia="en-US"/>
    </w:rPr>
  </w:style>
  <w:style w:type="paragraph" w:customStyle="1" w:styleId="OpsommingNummer">
    <w:name w:val="Opsomming Nummer"/>
    <w:basedOn w:val="Normal"/>
    <w:rsid w:val="00595931"/>
    <w:pPr>
      <w:numPr>
        <w:ilvl w:val="1"/>
        <w:numId w:val="21"/>
      </w:numPr>
      <w:tabs>
        <w:tab w:val="right" w:pos="9639"/>
      </w:tabs>
      <w:overflowPunct w:val="0"/>
      <w:autoSpaceDE w:val="0"/>
      <w:autoSpaceDN w:val="0"/>
      <w:adjustRightInd w:val="0"/>
      <w:textAlignment w:val="baseline"/>
    </w:pPr>
    <w:rPr>
      <w:rFonts w:ascii="Arial" w:eastAsia="MS Mincho" w:hAnsi="Arial"/>
      <w:szCs w:val="20"/>
      <w:lang w:val="nl" w:eastAsia="en-US"/>
    </w:rPr>
  </w:style>
  <w:style w:type="paragraph" w:customStyle="1" w:styleId="StyleCaptionArialNotBold">
    <w:name w:val="Style Caption + Arial Not Bold"/>
    <w:basedOn w:val="Caption"/>
    <w:link w:val="StyleCaptionArialNotBoldChar"/>
    <w:rsid w:val="00595931"/>
    <w:pPr>
      <w:keepNext/>
      <w:overflowPunct w:val="0"/>
      <w:autoSpaceDE w:val="0"/>
      <w:autoSpaceDN w:val="0"/>
      <w:adjustRightInd w:val="0"/>
      <w:spacing w:line="220" w:lineRule="atLeast"/>
      <w:ind w:left="1734" w:hangingChars="600" w:hanging="600"/>
      <w:textAlignment w:val="baseline"/>
    </w:pPr>
    <w:rPr>
      <w:rFonts w:ascii="Arial Bold" w:hAnsi="Arial Bold"/>
      <w:b/>
      <w:bCs w:val="0"/>
      <w:i/>
      <w:iCs/>
      <w:lang w:eastAsia="en-US"/>
    </w:rPr>
  </w:style>
  <w:style w:type="character" w:customStyle="1" w:styleId="StyleCaptionArialNotBoldChar">
    <w:name w:val="Style Caption + Arial Not Bold Char"/>
    <w:basedOn w:val="CaptionChar"/>
    <w:link w:val="StyleCaptionArialNotBold"/>
    <w:rsid w:val="00595931"/>
    <w:rPr>
      <w:rFonts w:ascii="Arial Bold" w:hAnsi="Arial Bold"/>
      <w:b/>
      <w:bCs w:val="0"/>
      <w:i/>
      <w:iCs/>
      <w:szCs w:val="20"/>
      <w:lang w:eastAsia="en-US"/>
    </w:rPr>
  </w:style>
  <w:style w:type="character" w:customStyle="1" w:styleId="eindebeeld">
    <w:name w:val="einde beeld"/>
    <w:basedOn w:val="DefaultParagraphFont"/>
    <w:rsid w:val="00595931"/>
  </w:style>
  <w:style w:type="paragraph" w:customStyle="1" w:styleId="CaptionArial">
    <w:name w:val="Caption + Arial"/>
    <w:basedOn w:val="Normal"/>
    <w:next w:val="Normal"/>
    <w:link w:val="CaptionArialChar"/>
    <w:rsid w:val="00595931"/>
    <w:pPr>
      <w:overflowPunct w:val="0"/>
      <w:autoSpaceDE w:val="0"/>
      <w:autoSpaceDN w:val="0"/>
      <w:adjustRightInd w:val="0"/>
      <w:ind w:left="1026" w:hanging="1026"/>
      <w:jc w:val="center"/>
      <w:textAlignment w:val="baseline"/>
    </w:pPr>
    <w:rPr>
      <w:rFonts w:ascii="Arial Bold" w:hAnsi="Arial Bold"/>
      <w:b/>
      <w:bCs/>
      <w:i/>
      <w:iCs/>
      <w:szCs w:val="20"/>
      <w:lang w:eastAsia="en-US"/>
    </w:rPr>
  </w:style>
  <w:style w:type="character" w:customStyle="1" w:styleId="CaptionArialChar">
    <w:name w:val="Caption + Arial Char"/>
    <w:basedOn w:val="DefaultParagraphFont"/>
    <w:link w:val="CaptionArial"/>
    <w:rsid w:val="00595931"/>
    <w:rPr>
      <w:rFonts w:ascii="Arial Bold" w:hAnsi="Arial Bold"/>
      <w:b/>
      <w:bCs/>
      <w:i/>
      <w:iCs/>
      <w:szCs w:val="20"/>
      <w:lang w:eastAsia="en-US"/>
    </w:rPr>
  </w:style>
  <w:style w:type="character" w:customStyle="1" w:styleId="CaptionCharChar">
    <w:name w:val="Caption Char Char"/>
    <w:basedOn w:val="PictureChar"/>
    <w:rsid w:val="00595931"/>
    <w:rPr>
      <w:rFonts w:ascii="Arial Bold" w:hAnsi="Arial Bold"/>
      <w:b/>
      <w:i/>
      <w:szCs w:val="20"/>
      <w:lang w:eastAsia="en-US"/>
    </w:rPr>
  </w:style>
  <w:style w:type="paragraph" w:customStyle="1" w:styleId="Opsomming1CharChar">
    <w:name w:val="Opsomming 1 Char Char"/>
    <w:basedOn w:val="Normal"/>
    <w:link w:val="Opsomming1CharCharChar"/>
    <w:rsid w:val="00595931"/>
    <w:pPr>
      <w:tabs>
        <w:tab w:val="num" w:pos="340"/>
      </w:tabs>
      <w:overflowPunct w:val="0"/>
      <w:autoSpaceDE w:val="0"/>
      <w:autoSpaceDN w:val="0"/>
      <w:adjustRightInd w:val="0"/>
      <w:ind w:left="340" w:hanging="340"/>
      <w:textAlignment w:val="baseline"/>
    </w:pPr>
    <w:rPr>
      <w:rFonts w:ascii="Arial" w:hAnsi="Arial"/>
      <w:szCs w:val="20"/>
      <w:lang w:eastAsia="en-US"/>
    </w:rPr>
  </w:style>
  <w:style w:type="character" w:customStyle="1" w:styleId="Opsomming1CharCharChar">
    <w:name w:val="Opsomming 1 Char Char Char"/>
    <w:basedOn w:val="DefaultParagraphFont"/>
    <w:link w:val="Opsomming1CharChar"/>
    <w:rsid w:val="00595931"/>
    <w:rPr>
      <w:rFonts w:ascii="Arial" w:hAnsi="Arial"/>
      <w:szCs w:val="20"/>
      <w:lang w:eastAsia="en-US"/>
    </w:rPr>
  </w:style>
  <w:style w:type="character" w:customStyle="1" w:styleId="CaptionChar1Char">
    <w:name w:val="Caption Char1 Char"/>
    <w:aliases w:val="Caption Char Char1 Char"/>
    <w:basedOn w:val="DefaultParagraphFont"/>
    <w:rsid w:val="00595931"/>
    <w:rPr>
      <w:rFonts w:ascii="Arial Bold" w:hAnsi="Arial Bold"/>
      <w:b/>
      <w:i/>
      <w:lang w:val="nl-NL" w:eastAsia="en-US" w:bidi="ar-SA"/>
    </w:rPr>
  </w:style>
  <w:style w:type="paragraph" w:customStyle="1" w:styleId="opsomming10">
    <w:name w:val="opsomming 1"/>
    <w:basedOn w:val="Normal"/>
    <w:link w:val="opsomming1Char"/>
    <w:rsid w:val="00595931"/>
    <w:pPr>
      <w:numPr>
        <w:numId w:val="18"/>
      </w:numPr>
      <w:overflowPunct w:val="0"/>
      <w:autoSpaceDE w:val="0"/>
      <w:autoSpaceDN w:val="0"/>
      <w:adjustRightInd w:val="0"/>
      <w:spacing w:before="40" w:after="40"/>
      <w:textAlignment w:val="baseline"/>
    </w:pPr>
    <w:rPr>
      <w:rFonts w:ascii="Arial" w:eastAsia="MS Mincho" w:hAnsi="Arial"/>
      <w:szCs w:val="20"/>
      <w:lang w:eastAsia="en-US"/>
    </w:rPr>
  </w:style>
  <w:style w:type="character" w:customStyle="1" w:styleId="opsomming1Char">
    <w:name w:val="opsomming 1 Char"/>
    <w:basedOn w:val="DefaultParagraphFont"/>
    <w:link w:val="opsomming10"/>
    <w:rsid w:val="00595931"/>
    <w:rPr>
      <w:rFonts w:ascii="Arial" w:eastAsia="MS Mincho" w:hAnsi="Arial"/>
      <w:szCs w:val="20"/>
      <w:lang w:eastAsia="en-US"/>
    </w:rPr>
  </w:style>
  <w:style w:type="paragraph" w:customStyle="1" w:styleId="StyleCaptionArialChar">
    <w:name w:val="Style Caption + Arial Char"/>
    <w:basedOn w:val="Caption"/>
    <w:link w:val="StyleCaptionArialCharChar"/>
    <w:rsid w:val="00595931"/>
    <w:pPr>
      <w:keepNext/>
      <w:overflowPunct w:val="0"/>
      <w:autoSpaceDE w:val="0"/>
      <w:autoSpaceDN w:val="0"/>
      <w:adjustRightInd w:val="0"/>
      <w:spacing w:line="220" w:lineRule="atLeast"/>
      <w:ind w:left="851"/>
      <w:textAlignment w:val="baseline"/>
    </w:pPr>
    <w:rPr>
      <w:rFonts w:ascii="Arial" w:eastAsia="MS Mincho" w:hAnsi="Arial"/>
      <w:b/>
      <w:i/>
      <w:iCs/>
      <w:lang w:eastAsia="en-US"/>
    </w:rPr>
  </w:style>
  <w:style w:type="character" w:customStyle="1" w:styleId="StyleCaptionArialCharChar">
    <w:name w:val="Style Caption + Arial Char Char"/>
    <w:basedOn w:val="DefaultParagraphFont"/>
    <w:link w:val="StyleCaptionArialChar"/>
    <w:rsid w:val="00595931"/>
    <w:rPr>
      <w:rFonts w:ascii="Arial" w:eastAsia="MS Mincho" w:hAnsi="Arial"/>
      <w:b/>
      <w:bCs/>
      <w:i/>
      <w:iCs/>
      <w:szCs w:val="20"/>
      <w:lang w:eastAsia="en-US"/>
    </w:rPr>
  </w:style>
  <w:style w:type="paragraph" w:customStyle="1" w:styleId="Opsomming1Inspring">
    <w:name w:val="Opsomming 1 Inspring"/>
    <w:basedOn w:val="Opsomming1"/>
    <w:rsid w:val="00595931"/>
    <w:pPr>
      <w:numPr>
        <w:ilvl w:val="0"/>
        <w:numId w:val="19"/>
      </w:numPr>
      <w:tabs>
        <w:tab w:val="clear" w:pos="1077"/>
        <w:tab w:val="left" w:pos="1440"/>
        <w:tab w:val="num" w:pos="1494"/>
      </w:tabs>
      <w:ind w:left="1418" w:hanging="284"/>
    </w:pPr>
    <w:rPr>
      <w:rFonts w:eastAsia="MS Mincho"/>
      <w:szCs w:val="22"/>
    </w:rPr>
  </w:style>
  <w:style w:type="paragraph" w:customStyle="1" w:styleId="Opsomming1Inspring2">
    <w:name w:val="Opsomming 1 Inspring 2"/>
    <w:basedOn w:val="Opsomming1"/>
    <w:rsid w:val="00595931"/>
    <w:pPr>
      <w:numPr>
        <w:ilvl w:val="0"/>
        <w:numId w:val="0"/>
      </w:numPr>
      <w:tabs>
        <w:tab w:val="left" w:pos="1491"/>
      </w:tabs>
      <w:ind w:left="1491" w:hanging="360"/>
    </w:pPr>
    <w:rPr>
      <w:rFonts w:eastAsia="MS Mincho"/>
    </w:rPr>
  </w:style>
  <w:style w:type="paragraph" w:customStyle="1" w:styleId="PictureCharChar">
    <w:name w:val="Picture Char Char"/>
    <w:basedOn w:val="Normal"/>
    <w:next w:val="Caption"/>
    <w:link w:val="PictureCharCharChar"/>
    <w:rsid w:val="00595931"/>
    <w:pPr>
      <w:keepNext/>
      <w:overflowPunct w:val="0"/>
      <w:autoSpaceDE w:val="0"/>
      <w:autoSpaceDN w:val="0"/>
      <w:adjustRightInd w:val="0"/>
      <w:textAlignment w:val="baseline"/>
    </w:pPr>
    <w:rPr>
      <w:rFonts w:ascii="Arial" w:hAnsi="Arial"/>
      <w:szCs w:val="20"/>
      <w:lang w:eastAsia="en-US"/>
    </w:rPr>
  </w:style>
  <w:style w:type="character" w:customStyle="1" w:styleId="PictureCharCharChar">
    <w:name w:val="Picture Char Char Char"/>
    <w:basedOn w:val="DefaultParagraphFont"/>
    <w:link w:val="PictureCharChar"/>
    <w:rsid w:val="00595931"/>
    <w:rPr>
      <w:rFonts w:ascii="Arial" w:hAnsi="Arial"/>
      <w:szCs w:val="20"/>
      <w:lang w:eastAsia="en-US"/>
    </w:rPr>
  </w:style>
  <w:style w:type="character" w:customStyle="1" w:styleId="CaptionArialCharChar">
    <w:name w:val="Caption + Arial Char Char"/>
    <w:basedOn w:val="DefaultParagraphFont"/>
    <w:rsid w:val="00595931"/>
    <w:rPr>
      <w:rFonts w:ascii="Arial Bold" w:hAnsi="Arial Bold"/>
      <w:b/>
      <w:bCs/>
      <w:i/>
      <w:iCs/>
      <w:sz w:val="22"/>
      <w:lang w:val="nl-NL" w:eastAsia="en-US" w:bidi="ar-SA"/>
    </w:rPr>
  </w:style>
  <w:style w:type="paragraph" w:customStyle="1" w:styleId="Opsomming1CharCharCharChar">
    <w:name w:val="Opsomming 1 Char Char Char Char"/>
    <w:basedOn w:val="Normal"/>
    <w:link w:val="Opsomming1CharCharCharCharChar"/>
    <w:rsid w:val="00595931"/>
    <w:pPr>
      <w:tabs>
        <w:tab w:val="num" w:pos="340"/>
      </w:tabs>
      <w:overflowPunct w:val="0"/>
      <w:autoSpaceDE w:val="0"/>
      <w:autoSpaceDN w:val="0"/>
      <w:adjustRightInd w:val="0"/>
      <w:ind w:left="340" w:hanging="340"/>
      <w:textAlignment w:val="baseline"/>
    </w:pPr>
    <w:rPr>
      <w:rFonts w:ascii="Arial" w:hAnsi="Arial"/>
      <w:szCs w:val="20"/>
      <w:lang w:eastAsia="en-US"/>
    </w:rPr>
  </w:style>
  <w:style w:type="character" w:customStyle="1" w:styleId="Opsomming1CharCharCharCharChar">
    <w:name w:val="Opsomming 1 Char Char Char Char Char"/>
    <w:basedOn w:val="DefaultParagraphFont"/>
    <w:link w:val="Opsomming1CharCharCharChar"/>
    <w:rsid w:val="00595931"/>
    <w:rPr>
      <w:rFonts w:ascii="Arial" w:hAnsi="Arial"/>
      <w:szCs w:val="20"/>
      <w:lang w:eastAsia="en-US"/>
    </w:rPr>
  </w:style>
  <w:style w:type="paragraph" w:customStyle="1" w:styleId="StyleListContinueLeft254cmHanging08cmAfter6pt">
    <w:name w:val="Style List Continue + Left:  254 cm Hanging:  08 cm After:  6 pt"/>
    <w:basedOn w:val="Normal"/>
    <w:rsid w:val="00595931"/>
    <w:pPr>
      <w:numPr>
        <w:numId w:val="20"/>
      </w:numPr>
      <w:overflowPunct w:val="0"/>
      <w:autoSpaceDE w:val="0"/>
      <w:autoSpaceDN w:val="0"/>
      <w:adjustRightInd w:val="0"/>
      <w:textAlignment w:val="baseline"/>
    </w:pPr>
    <w:rPr>
      <w:rFonts w:ascii="Arial" w:eastAsia="MS Mincho" w:hAnsi="Arial"/>
      <w:szCs w:val="20"/>
      <w:lang w:eastAsia="en-US"/>
    </w:rPr>
  </w:style>
  <w:style w:type="character" w:customStyle="1" w:styleId="PictureCharChar1">
    <w:name w:val="Picture Char Char1"/>
    <w:basedOn w:val="DefaultParagraphFont"/>
    <w:rsid w:val="00595931"/>
    <w:rPr>
      <w:rFonts w:ascii="Arial" w:hAnsi="Arial"/>
      <w:sz w:val="22"/>
      <w:lang w:val="nl-NL" w:eastAsia="en-US" w:bidi="ar-SA"/>
    </w:rPr>
  </w:style>
  <w:style w:type="paragraph" w:customStyle="1" w:styleId="Opsomming1CharChar1">
    <w:name w:val="Opsomming 1 Char Char1"/>
    <w:basedOn w:val="Normal"/>
    <w:link w:val="Opsomming1CharChar1Char"/>
    <w:rsid w:val="00595931"/>
    <w:pPr>
      <w:tabs>
        <w:tab w:val="num" w:pos="340"/>
      </w:tabs>
      <w:overflowPunct w:val="0"/>
      <w:autoSpaceDE w:val="0"/>
      <w:autoSpaceDN w:val="0"/>
      <w:adjustRightInd w:val="0"/>
      <w:ind w:left="340" w:hanging="340"/>
      <w:textAlignment w:val="baseline"/>
    </w:pPr>
    <w:rPr>
      <w:rFonts w:ascii="Arial" w:eastAsia="MS Mincho" w:hAnsi="Arial"/>
      <w:szCs w:val="20"/>
      <w:lang w:eastAsia="en-US"/>
    </w:rPr>
  </w:style>
  <w:style w:type="character" w:customStyle="1" w:styleId="Opsomming1CharChar1Char">
    <w:name w:val="Opsomming 1 Char Char1 Char"/>
    <w:basedOn w:val="DefaultParagraphFont"/>
    <w:link w:val="Opsomming1CharChar1"/>
    <w:rsid w:val="00595931"/>
    <w:rPr>
      <w:rFonts w:ascii="Arial" w:eastAsia="MS Mincho" w:hAnsi="Arial"/>
      <w:szCs w:val="20"/>
      <w:lang w:eastAsia="en-US"/>
    </w:rPr>
  </w:style>
  <w:style w:type="paragraph" w:customStyle="1" w:styleId="Opsomming1Char0">
    <w:name w:val="Opsomming 1 Char"/>
    <w:basedOn w:val="Normal"/>
    <w:rsid w:val="00595931"/>
    <w:pPr>
      <w:tabs>
        <w:tab w:val="num" w:pos="340"/>
      </w:tabs>
      <w:overflowPunct w:val="0"/>
      <w:autoSpaceDE w:val="0"/>
      <w:autoSpaceDN w:val="0"/>
      <w:adjustRightInd w:val="0"/>
      <w:ind w:left="340" w:hanging="340"/>
      <w:textAlignment w:val="baseline"/>
    </w:pPr>
    <w:rPr>
      <w:rFonts w:ascii="Arial" w:hAnsi="Arial"/>
      <w:szCs w:val="20"/>
      <w:lang w:eastAsia="en-US"/>
    </w:rPr>
  </w:style>
  <w:style w:type="character" w:customStyle="1" w:styleId="Opsomming1Char1Char">
    <w:name w:val="Opsomming 1 Char1 Char"/>
    <w:basedOn w:val="DefaultParagraphFont"/>
    <w:rsid w:val="00595931"/>
    <w:rPr>
      <w:rFonts w:ascii="Arial" w:eastAsia="MS Mincho" w:hAnsi="Arial"/>
      <w:sz w:val="22"/>
      <w:lang w:val="nl-NL" w:eastAsia="en-US" w:bidi="ar-SA"/>
    </w:rPr>
  </w:style>
  <w:style w:type="character" w:customStyle="1" w:styleId="hoofdstuk2">
    <w:name w:val="hoofdstuk 2"/>
    <w:basedOn w:val="DefaultParagraphFont"/>
    <w:rsid w:val="00595931"/>
  </w:style>
  <w:style w:type="character" w:customStyle="1" w:styleId="smal">
    <w:name w:val="smal"/>
    <w:basedOn w:val="DefaultParagraphFont"/>
    <w:rsid w:val="00595931"/>
    <w:rPr>
      <w:rFonts w:ascii="Courier New" w:hAnsi="Courier New" w:cs="Courier New"/>
      <w:sz w:val="24"/>
      <w:szCs w:val="24"/>
      <w:lang w:val="en-US"/>
    </w:rPr>
  </w:style>
  <w:style w:type="character" w:customStyle="1" w:styleId="beginbeeld">
    <w:name w:val="begin beeld"/>
    <w:basedOn w:val="DefaultParagraphFont"/>
    <w:rsid w:val="00595931"/>
  </w:style>
  <w:style w:type="character" w:customStyle="1" w:styleId="hoofdstuk1">
    <w:name w:val="hoofdstuk 1"/>
    <w:basedOn w:val="DefaultParagraphFont"/>
    <w:rsid w:val="00595931"/>
  </w:style>
  <w:style w:type="character" w:customStyle="1" w:styleId="hoofdstuk3">
    <w:name w:val="hoofdstuk 3"/>
    <w:basedOn w:val="DefaultParagraphFont"/>
    <w:rsid w:val="00595931"/>
  </w:style>
  <w:style w:type="character" w:customStyle="1" w:styleId="startbeeld">
    <w:name w:val="start beeld"/>
    <w:basedOn w:val="DefaultParagraphFont"/>
    <w:rsid w:val="00595931"/>
    <w:rPr>
      <w:rFonts w:ascii="Courier New" w:hAnsi="Courier New" w:cs="Courier New"/>
      <w:sz w:val="24"/>
      <w:szCs w:val="24"/>
      <w:lang w:val="en-US"/>
    </w:rPr>
  </w:style>
  <w:style w:type="character" w:customStyle="1" w:styleId="test">
    <w:name w:val="test"/>
    <w:basedOn w:val="DefaultParagraphFont"/>
    <w:rsid w:val="00595931"/>
  </w:style>
  <w:style w:type="character" w:customStyle="1" w:styleId="EquationCaption">
    <w:name w:val="_Equation Caption"/>
    <w:rsid w:val="00595931"/>
  </w:style>
  <w:style w:type="paragraph" w:customStyle="1" w:styleId="InhoudsOpgave">
    <w:name w:val="InhoudsOpgave"/>
    <w:basedOn w:val="TOC3"/>
    <w:link w:val="InhoudsOpgaveChar"/>
    <w:qFormat/>
    <w:rsid w:val="00595931"/>
    <w:pPr>
      <w:tabs>
        <w:tab w:val="clear" w:pos="9923"/>
        <w:tab w:val="left" w:pos="1701"/>
        <w:tab w:val="right" w:leader="dot" w:pos="9072"/>
      </w:tabs>
      <w:overflowPunct w:val="0"/>
      <w:autoSpaceDE w:val="0"/>
      <w:autoSpaceDN w:val="0"/>
      <w:adjustRightInd w:val="0"/>
      <w:ind w:left="794"/>
      <w:textAlignment w:val="baseline"/>
    </w:pPr>
    <w:rPr>
      <w:sz w:val="20"/>
      <w:szCs w:val="20"/>
    </w:rPr>
  </w:style>
  <w:style w:type="character" w:customStyle="1" w:styleId="TOC3Char">
    <w:name w:val="TOC 3 Char"/>
    <w:basedOn w:val="DefaultParagraphFont"/>
    <w:link w:val="TOC3"/>
    <w:uiPriority w:val="39"/>
    <w:rsid w:val="009B68A6"/>
    <w:rPr>
      <w:noProof/>
    </w:rPr>
  </w:style>
  <w:style w:type="character" w:customStyle="1" w:styleId="InhoudsOpgaveChar">
    <w:name w:val="InhoudsOpgave Char"/>
    <w:basedOn w:val="TOC3Char"/>
    <w:link w:val="InhoudsOpgave"/>
    <w:rsid w:val="00595931"/>
    <w:rPr>
      <w:noProof/>
      <w:sz w:val="20"/>
      <w:szCs w:val="20"/>
    </w:rPr>
  </w:style>
  <w:style w:type="character" w:customStyle="1" w:styleId="DefaultParagraphFo">
    <w:name w:val="Default Paragraph Fo"/>
    <w:basedOn w:val="DefaultParagraphFont"/>
    <w:rsid w:val="00825084"/>
  </w:style>
  <w:style w:type="character" w:customStyle="1" w:styleId="TitleChar">
    <w:name w:val="Title Char"/>
    <w:basedOn w:val="DefaultParagraphFont"/>
    <w:link w:val="Title"/>
    <w:rsid w:val="00825084"/>
    <w:rPr>
      <w:rFonts w:cs="Tahoma"/>
      <w:b/>
      <w:kern w:val="28"/>
      <w:sz w:val="44"/>
      <w:szCs w:val="32"/>
    </w:rPr>
  </w:style>
  <w:style w:type="character" w:customStyle="1" w:styleId="SubtitleChar">
    <w:name w:val="Subtitle Char"/>
    <w:basedOn w:val="DefaultParagraphFont"/>
    <w:link w:val="Subtitle"/>
    <w:rsid w:val="00825084"/>
    <w:rPr>
      <w:rFonts w:cs="Tahoma"/>
      <w:b/>
      <w:i/>
      <w:sz w:val="28"/>
    </w:rPr>
  </w:style>
  <w:style w:type="paragraph" w:customStyle="1" w:styleId="Memogegevens">
    <w:name w:val="Memo gegevens"/>
    <w:basedOn w:val="Normal"/>
    <w:rsid w:val="00825084"/>
    <w:pPr>
      <w:tabs>
        <w:tab w:val="left" w:pos="1701"/>
      </w:tabs>
      <w:overflowPunct w:val="0"/>
      <w:autoSpaceDE w:val="0"/>
      <w:autoSpaceDN w:val="0"/>
      <w:adjustRightInd w:val="0"/>
      <w:textAlignment w:val="baseline"/>
    </w:pPr>
    <w:rPr>
      <w:rFonts w:ascii="Arial" w:eastAsia="MS Mincho" w:hAnsi="Arial"/>
      <w:sz w:val="24"/>
      <w:szCs w:val="20"/>
      <w:lang w:va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460405">
      <w:bodyDiv w:val="1"/>
      <w:marLeft w:val="0"/>
      <w:marRight w:val="0"/>
      <w:marTop w:val="0"/>
      <w:marBottom w:val="0"/>
      <w:divBdr>
        <w:top w:val="none" w:sz="0" w:space="0" w:color="auto"/>
        <w:left w:val="none" w:sz="0" w:space="0" w:color="auto"/>
        <w:bottom w:val="none" w:sz="0" w:space="0" w:color="auto"/>
        <w:right w:val="none" w:sz="0" w:space="0" w:color="auto"/>
      </w:divBdr>
    </w:div>
    <w:div w:id="12725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12.jpeg"/><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genesis.ksegroup.com\stylen\Office\Algemeen\TP%20Basi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2010-12-21T00:00:00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EE3B6398361F498AD2CCEC0D477590" ma:contentTypeVersion="0" ma:contentTypeDescription="Create a new document." ma:contentTypeScope="" ma:versionID="a682ec066126352b5bac15195562814b">
  <xsd:schema xmlns:xsd="http://www.w3.org/2001/XMLSchema" xmlns:xs="http://www.w3.org/2001/XMLSchema" xmlns:p="http://schemas.microsoft.com/office/2006/metadata/properties" xmlns:ns2="7a4d95f4-7f15-415b-840a-e24ffd53e98e" targetNamespace="http://schemas.microsoft.com/office/2006/metadata/properties" ma:root="true" ma:fieldsID="9ecdf1677543ca562dfffe233817c4af" ns2:_="">
    <xsd:import namespace="7a4d95f4-7f15-415b-840a-e24ffd53e98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d95f4-7f15-415b-840a-e24ffd53e9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a4d95f4-7f15-415b-840a-e24ffd53e98e">WORKGROUPS-134-3182</_dlc_DocId>
    <_dlc_DocIdUrl xmlns="7a4d95f4-7f15-415b-840a-e24ffd53e98e">
      <Url>http://workgroups.kse.nl/students/_layouts/15/DocIdRedir.aspx?ID=WORKGROUPS-134-3182</Url>
      <Description>WORKGROUPS-134-3182</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F60DCF-E106-4996-97D5-AC2C954DC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d95f4-7f15-415b-840a-e24ffd53e9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645478-B664-4822-BC6D-0A14ACC39E93}">
  <ds:schemaRefs>
    <ds:schemaRef ds:uri="http://www.w3.org/XML/1998/namespace"/>
    <ds:schemaRef ds:uri="http://schemas.microsoft.com/office/2006/metadata/properties"/>
    <ds:schemaRef ds:uri="http://purl.org/dc/dcmitype/"/>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7a4d95f4-7f15-415b-840a-e24ffd53e98e"/>
    <ds:schemaRef ds:uri="http://purl.org/dc/terms/"/>
  </ds:schemaRefs>
</ds:datastoreItem>
</file>

<file path=customXml/itemProps4.xml><?xml version="1.0" encoding="utf-8"?>
<ds:datastoreItem xmlns:ds="http://schemas.openxmlformats.org/officeDocument/2006/customXml" ds:itemID="{696C5769-979B-4082-8AFE-4B4762684CCE}">
  <ds:schemaRefs>
    <ds:schemaRef ds:uri="http://schemas.microsoft.com/sharepoint/v3/contenttype/forms"/>
  </ds:schemaRefs>
</ds:datastoreItem>
</file>

<file path=customXml/itemProps5.xml><?xml version="1.0" encoding="utf-8"?>
<ds:datastoreItem xmlns:ds="http://schemas.openxmlformats.org/officeDocument/2006/customXml" ds:itemID="{F1255FCE-DEBC-462E-9D05-2959F380E866}">
  <ds:schemaRefs>
    <ds:schemaRef ds:uri="http://schemas.microsoft.com/sharepoint/events"/>
  </ds:schemaRefs>
</ds:datastoreItem>
</file>

<file path=customXml/itemProps6.xml><?xml version="1.0" encoding="utf-8"?>
<ds:datastoreItem xmlns:ds="http://schemas.openxmlformats.org/officeDocument/2006/customXml" ds:itemID="{EB4D9EEB-8989-436A-AC9D-E532DCCA4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 Basis document.dotx</Template>
  <TotalTime>0</TotalTime>
  <Pages>19</Pages>
  <Words>3525</Words>
  <Characters>19388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Document</vt:lpstr>
    </vt:vector>
  </TitlesOfParts>
  <Company>KSE</Company>
  <LinksUpToDate>false</LinksUpToDate>
  <CharactersWithSpaces>22868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Koen Wartenberg</dc:creator>
  <cp:keywords/>
  <dc:description/>
  <cp:lastModifiedBy>Koen Wartenberg</cp:lastModifiedBy>
  <cp:revision>2</cp:revision>
  <cp:lastPrinted>2011-07-05T10:09:00Z</cp:lastPrinted>
  <dcterms:created xsi:type="dcterms:W3CDTF">2018-06-14T08:02:00Z</dcterms:created>
  <dcterms:modified xsi:type="dcterms:W3CDTF">2018-06-14T08:02:00Z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0x010100E6EE3B6398361F498AD2CCEC0D477590</vt:lpwstr>
  </property>
  <property fmtid="{D5CDD505-2E9C-101B-9397-08002B2CF9AE}" pid="3" name="_dlc_DocIdItemGuid">
    <vt:lpwstr>522372ec-1047-46a8-9621-9886abc3b93c</vt:lpwstr>
  </property>
</Properties>
</file>