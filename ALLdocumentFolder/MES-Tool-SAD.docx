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C10213" w14:textId="77777777" w:rsidR="00483C62" w:rsidRPr="001F60CC" w:rsidRDefault="00483C62" w:rsidP="007D6A7D">
      <w:pPr>
        <w:ind w:firstLine="567"/>
        <w:rPr>
          <w:b/>
        </w:rPr>
      </w:pPr>
      <w:bookmarkStart w:id="0" w:name="_GoBack"/>
      <w:bookmarkEnd w:id="0"/>
    </w:p>
    <w:p w14:paraId="0D797A02" w14:textId="77777777" w:rsidR="00483C62" w:rsidRPr="001F60CC" w:rsidRDefault="00483C62" w:rsidP="007D6A7D">
      <w:pPr>
        <w:ind w:firstLine="567"/>
        <w:rPr>
          <w:b/>
        </w:rPr>
      </w:pPr>
    </w:p>
    <w:p w14:paraId="084A4FCF" w14:textId="77777777" w:rsidR="00483C62" w:rsidRPr="001F60CC" w:rsidRDefault="00483C62" w:rsidP="007D6A7D">
      <w:pPr>
        <w:ind w:firstLine="567"/>
        <w:rPr>
          <w:b/>
        </w:rPr>
      </w:pPr>
    </w:p>
    <w:p w14:paraId="25E46AB4" w14:textId="77777777" w:rsidR="008422F9" w:rsidRPr="001F60CC" w:rsidRDefault="00483C62" w:rsidP="007D6A7D">
      <w:pPr>
        <w:ind w:firstLine="567"/>
      </w:pPr>
      <w:r w:rsidRPr="001F60CC">
        <w:rPr>
          <w:noProof/>
        </w:rPr>
        <mc:AlternateContent>
          <mc:Choice Requires="wps">
            <w:drawing>
              <wp:anchor distT="0" distB="0" distL="114300" distR="114300" simplePos="0" relativeHeight="251659264" behindDoc="1" locked="0" layoutInCell="1" allowOverlap="1" wp14:anchorId="4D69AC8C" wp14:editId="6A0D4CBA">
                <wp:simplePos x="0" y="0"/>
                <wp:positionH relativeFrom="column">
                  <wp:posOffset>278130</wp:posOffset>
                </wp:positionH>
                <wp:positionV relativeFrom="paragraph">
                  <wp:posOffset>116840</wp:posOffset>
                </wp:positionV>
                <wp:extent cx="619125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2517E224" w14:textId="5DD017C9" w:rsidR="00403F41" w:rsidRPr="00AF7C2A" w:rsidRDefault="00403F41">
                            <w:pPr>
                              <w:rPr>
                                <w:sz w:val="72"/>
                                <w:lang w:val="en-US"/>
                              </w:rPr>
                            </w:pPr>
                            <w:r>
                              <w:rPr>
                                <w:sz w:val="72"/>
                                <w:lang w:val="en-US"/>
                              </w:rPr>
                              <w:t xml:space="preserve">Promasst MES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69AC8C" id="_x0000_t202" coordsize="21600,21600" o:spt="202" path="m,l,21600r21600,l21600,xe">
                <v:stroke joinstyle="miter"/>
                <v:path gradientshapeok="t" o:connecttype="rect"/>
              </v:shapetype>
              <v:shape id="Text Box 2" o:spid="_x0000_s1026" type="#_x0000_t202" style="position:absolute;left:0;text-align:left;margin-left:21.9pt;margin-top:9.2pt;width:487.5pt;height:110.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" filled="f" stroked="f" strokeweight="0">
                <v:textbox style="mso-fit-shape-to-text:t">
                  <w:txbxContent>
                    <w:p w14:paraId="2517E224" w14:textId="5DD017C9" w:rsidR="00403F41" w:rsidRPr="00AF7C2A" w:rsidRDefault="00403F41">
                      <w:pPr>
                        <w:rPr>
                          <w:sz w:val="72"/>
                          <w:lang w:val="en-US"/>
                        </w:rPr>
                      </w:pPr>
                      <w:r>
                        <w:rPr>
                          <w:sz w:val="72"/>
                          <w:lang w:val="en-US"/>
                        </w:rPr>
                        <w:t xml:space="preserve">Promasst MES </w:t>
                      </w:r>
                    </w:p>
                  </w:txbxContent>
                </v:textbox>
              </v:shape>
            </w:pict>
          </mc:Fallback>
        </mc:AlternateContent>
      </w:r>
    </w:p>
    <w:p w14:paraId="204B4A62" w14:textId="77777777" w:rsidR="007D6A7D" w:rsidRPr="001F60CC" w:rsidRDefault="007D6A7D" w:rsidP="007D6A7D">
      <w:pPr>
        <w:ind w:firstLine="567"/>
      </w:pPr>
    </w:p>
    <w:p w14:paraId="03715A23" w14:textId="77777777" w:rsidR="00483C62" w:rsidRPr="001F60CC" w:rsidRDefault="00483C62" w:rsidP="00845D2B">
      <w:pPr>
        <w:ind w:firstLine="567"/>
      </w:pPr>
    </w:p>
    <w:p w14:paraId="2E9B9D99" w14:textId="77777777" w:rsidR="008422F9" w:rsidRPr="001F60CC" w:rsidRDefault="00845D2B" w:rsidP="002022A6">
      <w:r w:rsidRPr="001F60CC">
        <w:rPr>
          <w:noProof/>
        </w:rPr>
        <mc:AlternateContent>
          <mc:Choice Requires="wps">
            <w:drawing>
              <wp:anchor distT="0" distB="0" distL="114300" distR="114300" simplePos="0" relativeHeight="251663360" behindDoc="0" locked="0" layoutInCell="1" allowOverlap="1" wp14:anchorId="39091D7A" wp14:editId="2DBC9608">
                <wp:simplePos x="0" y="0"/>
                <wp:positionH relativeFrom="column">
                  <wp:posOffset>2741780</wp:posOffset>
                </wp:positionH>
                <wp:positionV relativeFrom="paragraph">
                  <wp:posOffset>4585341</wp:posOffset>
                </wp:positionV>
                <wp:extent cx="3575230" cy="821933"/>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230" cy="821933"/>
                        </a:xfrm>
                        <a:prstGeom prst="rect">
                          <a:avLst/>
                        </a:prstGeom>
                        <a:noFill/>
                        <a:ln w="9525">
                          <a:noFill/>
                          <a:miter lim="800000"/>
                          <a:headEnd/>
                          <a:tailEnd/>
                        </a:ln>
                      </wps:spPr>
                      <wps:txbx>
                        <w:txbxContent>
                          <w:p w14:paraId="55A526B6" w14:textId="3ADF3E71" w:rsidR="00403F41" w:rsidRPr="00595931" w:rsidRDefault="00403F41" w:rsidP="0099113E">
                            <w:pPr>
                              <w:tabs>
                                <w:tab w:val="left" w:pos="-1440"/>
                                <w:tab w:val="left" w:pos="-720"/>
                                <w:tab w:val="left" w:pos="2268"/>
                              </w:tabs>
                              <w:suppressAutoHyphens/>
                              <w:ind w:left="2694" w:hanging="2694"/>
                            </w:pPr>
                            <w:r>
                              <w:t>Bestandsnaam</w:t>
                            </w:r>
                            <w:r w:rsidRPr="00595931">
                              <w:tab/>
                              <w:t>:</w:t>
                            </w:r>
                            <w:r w:rsidRPr="00595931">
                              <w:tab/>
                            </w:r>
                            <w:r>
                              <w:t>MES-Tool-SAD</w:t>
                            </w:r>
                          </w:p>
                          <w:p w14:paraId="3BCB093B" w14:textId="0DC1BA84" w:rsidR="00403F41" w:rsidRPr="0062699C" w:rsidRDefault="00403F41" w:rsidP="0099113E">
                            <w:pPr>
                              <w:tabs>
                                <w:tab w:val="left" w:pos="-1440"/>
                                <w:tab w:val="left" w:pos="-720"/>
                                <w:tab w:val="left" w:pos="2268"/>
                              </w:tabs>
                              <w:suppressAutoHyphens/>
                              <w:ind w:left="2694" w:hanging="2694"/>
                            </w:pPr>
                            <w:r w:rsidRPr="0062699C">
                              <w:t>Versi</w:t>
                            </w:r>
                            <w:r>
                              <w:t>e</w:t>
                            </w:r>
                            <w:r w:rsidRPr="0062699C">
                              <w:tab/>
                              <w:t>:</w:t>
                            </w:r>
                            <w:r w:rsidRPr="0062699C">
                              <w:tab/>
                            </w:r>
                            <w:r>
                              <w:t>0.5.0</w:t>
                            </w:r>
                            <w:r>
                              <w:fldChar w:fldCharType="begin"/>
                            </w:r>
                            <w:r>
                              <w:instrText xml:space="preserve"> SUBJECT  \* MERGEFORMAT </w:instrText>
                            </w:r>
                            <w:r>
                              <w:fldChar w:fldCharType="end"/>
                            </w:r>
                          </w:p>
                          <w:p w14:paraId="772DF299" w14:textId="20BB9385" w:rsidR="00403F41" w:rsidRPr="0062699C" w:rsidRDefault="00403F41" w:rsidP="0099113E">
                            <w:pPr>
                              <w:tabs>
                                <w:tab w:val="left" w:pos="-1440"/>
                                <w:tab w:val="left" w:pos="-720"/>
                                <w:tab w:val="left" w:pos="2268"/>
                              </w:tabs>
                              <w:suppressAutoHyphens/>
                              <w:ind w:left="2694" w:hanging="2694"/>
                            </w:pPr>
                            <w:r>
                              <w:t>Datum</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r w:rsidR="001447EE">
                              <w:rPr>
                                <w:bCs/>
                                <w:noProof/>
                              </w:rPr>
                              <w:t>14-6-2018</w:t>
                            </w:r>
                            <w:r w:rsidRPr="00D9594A">
                              <w:rPr>
                                <w:bCs/>
                              </w:rPr>
                              <w:fldChar w:fldCharType="end"/>
                            </w:r>
                          </w:p>
                          <w:p w14:paraId="38C0D370" w14:textId="31EC0B5C" w:rsidR="00403F41" w:rsidRPr="00241BB8" w:rsidRDefault="00403F41" w:rsidP="00483C62">
                            <w:r>
                              <w:t>Auteur</w:t>
                            </w:r>
                            <w:r>
                              <w:tab/>
                            </w:r>
                            <w:r>
                              <w:tab/>
                            </w:r>
                            <w:r>
                              <w:tab/>
                              <w:t xml:space="preserve">  :        Koen Wartenberg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91D7A" id="_x0000_s1027" type="#_x0000_t202" style="position:absolute;margin-left:215.9pt;margin-top:361.05pt;width:281.5pt;height:6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" filled="f" stroked="f">
                <v:textbox>
                  <w:txbxContent>
                    <w:p w14:paraId="55A526B6" w14:textId="3ADF3E71" w:rsidR="00403F41" w:rsidRPr="00595931" w:rsidRDefault="00403F41" w:rsidP="0099113E">
                      <w:pPr>
                        <w:tabs>
                          <w:tab w:val="left" w:pos="-1440"/>
                          <w:tab w:val="left" w:pos="-720"/>
                          <w:tab w:val="left" w:pos="2268"/>
                        </w:tabs>
                        <w:suppressAutoHyphens/>
                        <w:ind w:left="2694" w:hanging="2694"/>
                      </w:pPr>
                      <w:r>
                        <w:t>Bestandsnaam</w:t>
                      </w:r>
                      <w:r w:rsidRPr="00595931">
                        <w:tab/>
                        <w:t>:</w:t>
                      </w:r>
                      <w:r w:rsidRPr="00595931">
                        <w:tab/>
                      </w:r>
                      <w:r>
                        <w:t>MES-Tool-SAD</w:t>
                      </w:r>
                    </w:p>
                    <w:p w14:paraId="3BCB093B" w14:textId="0DC1BA84" w:rsidR="00403F41" w:rsidRPr="0062699C" w:rsidRDefault="00403F41" w:rsidP="0099113E">
                      <w:pPr>
                        <w:tabs>
                          <w:tab w:val="left" w:pos="-1440"/>
                          <w:tab w:val="left" w:pos="-720"/>
                          <w:tab w:val="left" w:pos="2268"/>
                        </w:tabs>
                        <w:suppressAutoHyphens/>
                        <w:ind w:left="2694" w:hanging="2694"/>
                      </w:pPr>
                      <w:r w:rsidRPr="0062699C">
                        <w:t>Versi</w:t>
                      </w:r>
                      <w:r>
                        <w:t>e</w:t>
                      </w:r>
                      <w:r w:rsidRPr="0062699C">
                        <w:tab/>
                        <w:t>:</w:t>
                      </w:r>
                      <w:r w:rsidRPr="0062699C">
                        <w:tab/>
                      </w:r>
                      <w:r>
                        <w:t>0.5.0</w:t>
                      </w:r>
                      <w:r>
                        <w:fldChar w:fldCharType="begin"/>
                      </w:r>
                      <w:r>
                        <w:instrText xml:space="preserve"> SUBJECT  \* MERGEFORMAT </w:instrText>
                      </w:r>
                      <w:r>
                        <w:fldChar w:fldCharType="end"/>
                      </w:r>
                    </w:p>
                    <w:p w14:paraId="772DF299" w14:textId="20BB9385" w:rsidR="00403F41" w:rsidRPr="0062699C" w:rsidRDefault="00403F41" w:rsidP="0099113E">
                      <w:pPr>
                        <w:tabs>
                          <w:tab w:val="left" w:pos="-1440"/>
                          <w:tab w:val="left" w:pos="-720"/>
                          <w:tab w:val="left" w:pos="2268"/>
                        </w:tabs>
                        <w:suppressAutoHyphens/>
                        <w:ind w:left="2694" w:hanging="2694"/>
                      </w:pPr>
                      <w:r>
                        <w:t>Datum</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r w:rsidR="001447EE">
                        <w:rPr>
                          <w:bCs/>
                          <w:noProof/>
                        </w:rPr>
                        <w:t>14-6-2018</w:t>
                      </w:r>
                      <w:r w:rsidRPr="00D9594A">
                        <w:rPr>
                          <w:bCs/>
                        </w:rPr>
                        <w:fldChar w:fldCharType="end"/>
                      </w:r>
                    </w:p>
                    <w:p w14:paraId="38C0D370" w14:textId="31EC0B5C" w:rsidR="00403F41" w:rsidRPr="00241BB8" w:rsidRDefault="00403F41" w:rsidP="00483C62">
                      <w:r>
                        <w:t>Auteur</w:t>
                      </w:r>
                      <w:r>
                        <w:tab/>
                      </w:r>
                      <w:r>
                        <w:tab/>
                      </w:r>
                      <w:r>
                        <w:tab/>
                        <w:t xml:space="preserve">  :        Koen Wartenberg</w:t>
                      </w:r>
                    </w:p>
                  </w:txbxContent>
                </v:textbox>
              </v:shape>
            </w:pict>
          </mc:Fallback>
        </mc:AlternateContent>
      </w:r>
      <w:r w:rsidR="00483C62" w:rsidRPr="001F60CC">
        <w:rPr>
          <w:noProof/>
        </w:rPr>
        <mc:AlternateContent>
          <mc:Choice Requires="wps">
            <w:drawing>
              <wp:anchor distT="0" distB="0" distL="114300" distR="114300" simplePos="0" relativeHeight="251661312" behindDoc="0" locked="0" layoutInCell="1" allowOverlap="1" wp14:anchorId="25672322" wp14:editId="00BBA081">
                <wp:simplePos x="0" y="0"/>
                <wp:positionH relativeFrom="column">
                  <wp:posOffset>325755</wp:posOffset>
                </wp:positionH>
                <wp:positionV relativeFrom="paragraph">
                  <wp:posOffset>1481455</wp:posOffset>
                </wp:positionV>
                <wp:extent cx="6191250"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102DB8A9" w14:textId="5637437C" w:rsidR="00403F41" w:rsidRPr="00845D2B" w:rsidRDefault="00403F41" w:rsidP="00483C62">
                            <w:pPr>
                              <w:rPr>
                                <w:sz w:val="48"/>
                                <w:lang w:val="en-US"/>
                              </w:rPr>
                            </w:pPr>
                            <w:r>
                              <w:rPr>
                                <w:sz w:val="52"/>
                                <w:lang w:val="en-US"/>
                              </w:rPr>
                              <w:t>Software Architectuur Document</w:t>
                            </w:r>
                          </w:p>
                          <w:p w14:paraId="4511DD99" w14:textId="5D15DCF8" w:rsidR="00403F41" w:rsidRPr="005C0DF0" w:rsidRDefault="00403F41" w:rsidP="005C0DF0">
                            <w:pPr>
                              <w:rPr>
                                <w:sz w:val="20"/>
                                <w:lang w:val="en-US"/>
                              </w:rPr>
                            </w:pPr>
                            <w:r w:rsidRPr="005C0DF0">
                              <w:rPr>
                                <w:sz w:val="40"/>
                                <w:lang w:val="en-US"/>
                              </w:rPr>
                              <w:t>configurat</w:t>
                            </w:r>
                            <w:r>
                              <w:rPr>
                                <w:sz w:val="40"/>
                                <w:lang w:val="en-US"/>
                              </w:rPr>
                              <w:t>ie</w:t>
                            </w:r>
                            <w:r w:rsidRPr="005C0DF0">
                              <w:rPr>
                                <w:sz w:val="40"/>
                                <w:lang w:val="en-US"/>
                              </w:rPr>
                              <w:t xml:space="preserve"> 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672322" id="_x0000_s1028" type="#_x0000_t202" style="position:absolute;margin-left:25.65pt;margin-top:116.65pt;width:48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" filled="f" stroked="f">
                <v:textbox style="mso-fit-shape-to-text:t">
                  <w:txbxContent>
                    <w:p w14:paraId="102DB8A9" w14:textId="5637437C" w:rsidR="00403F41" w:rsidRPr="00845D2B" w:rsidRDefault="00403F41" w:rsidP="00483C62">
                      <w:pPr>
                        <w:rPr>
                          <w:sz w:val="48"/>
                          <w:lang w:val="en-US"/>
                        </w:rPr>
                      </w:pPr>
                      <w:r>
                        <w:rPr>
                          <w:sz w:val="52"/>
                          <w:lang w:val="en-US"/>
                        </w:rPr>
                        <w:t>Software Architectuur Document</w:t>
                      </w:r>
                    </w:p>
                    <w:p w14:paraId="4511DD99" w14:textId="5D15DCF8" w:rsidR="00403F41" w:rsidRPr="005C0DF0" w:rsidRDefault="00403F41" w:rsidP="005C0DF0">
                      <w:pPr>
                        <w:rPr>
                          <w:sz w:val="20"/>
                          <w:lang w:val="en-US"/>
                        </w:rPr>
                      </w:pPr>
                      <w:r w:rsidRPr="005C0DF0">
                        <w:rPr>
                          <w:sz w:val="40"/>
                          <w:lang w:val="en-US"/>
                        </w:rPr>
                        <w:t>configurat</w:t>
                      </w:r>
                      <w:r>
                        <w:rPr>
                          <w:sz w:val="40"/>
                          <w:lang w:val="en-US"/>
                        </w:rPr>
                        <w:t>ie</w:t>
                      </w:r>
                      <w:r w:rsidRPr="005C0DF0">
                        <w:rPr>
                          <w:sz w:val="40"/>
                          <w:lang w:val="en-US"/>
                        </w:rPr>
                        <w:t xml:space="preserve"> tool</w:t>
                      </w:r>
                    </w:p>
                  </w:txbxContent>
                </v:textbox>
              </v:shape>
            </w:pict>
          </mc:Fallback>
        </mc:AlternateContent>
      </w:r>
      <w:r w:rsidR="00483C62" w:rsidRPr="001F60CC">
        <w:br w:type="page"/>
      </w:r>
    </w:p>
    <w:p w14:paraId="662A4339" w14:textId="3D5BAA7B" w:rsidR="005C0DF0" w:rsidRPr="001F60CC" w:rsidRDefault="002022A6" w:rsidP="002022A6">
      <w:pPr>
        <w:pStyle w:val="Heading1"/>
      </w:pPr>
      <w:bookmarkStart w:id="1" w:name="_Toc514335176"/>
      <w:bookmarkStart w:id="2" w:name="_Hlk506818513"/>
      <w:r w:rsidRPr="001F60CC">
        <w:lastRenderedPageBreak/>
        <w:t xml:space="preserve">Document </w:t>
      </w:r>
      <w:r w:rsidR="00CA3221">
        <w:t>historie</w:t>
      </w:r>
      <w:bookmarkEnd w:id="1"/>
    </w:p>
    <w:p w14:paraId="715E64A8" w14:textId="286B3FA3" w:rsidR="005C0DF0" w:rsidRPr="001F60CC" w:rsidRDefault="005C0DF0" w:rsidP="005C0DF0"/>
    <w:p w14:paraId="3575202A" w14:textId="1319C12F" w:rsidR="005C0DF0" w:rsidRPr="001F60CC" w:rsidRDefault="005C0DF0" w:rsidP="002E1EAA">
      <w:pPr>
        <w:pStyle w:val="Heading2"/>
      </w:pPr>
      <w:bookmarkStart w:id="3" w:name="_Toc514335177"/>
      <w:r w:rsidRPr="001F60CC">
        <w:t>Versi</w:t>
      </w:r>
      <w:r w:rsidR="003D2DA2">
        <w:t>e beheer</w:t>
      </w:r>
      <w:bookmarkEnd w:id="3"/>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C0DF0" w:rsidRPr="001F60CC" w14:paraId="59B15CD1" w14:textId="77777777" w:rsidTr="00B379D9">
        <w:tc>
          <w:tcPr>
            <w:tcW w:w="2304" w:type="dxa"/>
          </w:tcPr>
          <w:p w14:paraId="4D4878B1" w14:textId="77777777" w:rsidR="005C0DF0" w:rsidRPr="001F60CC" w:rsidRDefault="005C0DF0" w:rsidP="00B379D9">
            <w:pPr>
              <w:rPr>
                <w:b/>
              </w:rPr>
            </w:pPr>
            <w:r w:rsidRPr="001F60CC">
              <w:rPr>
                <w:b/>
              </w:rPr>
              <w:t>Datum</w:t>
            </w:r>
          </w:p>
        </w:tc>
        <w:tc>
          <w:tcPr>
            <w:tcW w:w="1152" w:type="dxa"/>
          </w:tcPr>
          <w:p w14:paraId="704AFB49" w14:textId="77777777" w:rsidR="005C0DF0" w:rsidRPr="001F60CC" w:rsidRDefault="005C0DF0" w:rsidP="00B379D9">
            <w:pPr>
              <w:rPr>
                <w:b/>
              </w:rPr>
            </w:pPr>
            <w:r w:rsidRPr="001F60CC">
              <w:rPr>
                <w:b/>
              </w:rPr>
              <w:t>Versie</w:t>
            </w:r>
          </w:p>
        </w:tc>
        <w:tc>
          <w:tcPr>
            <w:tcW w:w="3744" w:type="dxa"/>
          </w:tcPr>
          <w:p w14:paraId="07970952" w14:textId="77777777" w:rsidR="005C0DF0" w:rsidRPr="001F60CC" w:rsidRDefault="005C0DF0" w:rsidP="00B379D9">
            <w:pPr>
              <w:rPr>
                <w:b/>
              </w:rPr>
            </w:pPr>
            <w:r w:rsidRPr="001F60CC">
              <w:rPr>
                <w:b/>
              </w:rPr>
              <w:t>Beschrijving</w:t>
            </w:r>
          </w:p>
        </w:tc>
        <w:tc>
          <w:tcPr>
            <w:tcW w:w="2304" w:type="dxa"/>
          </w:tcPr>
          <w:p w14:paraId="484D548C" w14:textId="77777777" w:rsidR="005C0DF0" w:rsidRPr="001F60CC" w:rsidRDefault="005C0DF0" w:rsidP="00B379D9">
            <w:pPr>
              <w:rPr>
                <w:b/>
              </w:rPr>
            </w:pPr>
            <w:r w:rsidRPr="001F60CC">
              <w:rPr>
                <w:b/>
              </w:rPr>
              <w:t>Auteur</w:t>
            </w:r>
          </w:p>
        </w:tc>
      </w:tr>
      <w:tr w:rsidR="005C0DF0" w:rsidRPr="001F60CC" w14:paraId="6E50E692" w14:textId="77777777" w:rsidTr="00B379D9">
        <w:tc>
          <w:tcPr>
            <w:tcW w:w="2304" w:type="dxa"/>
          </w:tcPr>
          <w:p w14:paraId="0442B597" w14:textId="48870106" w:rsidR="005C0DF0" w:rsidRPr="001F60CC" w:rsidRDefault="005C0DF0" w:rsidP="00B379D9">
            <w:r w:rsidRPr="001F60CC">
              <w:t>13-2-18</w:t>
            </w:r>
          </w:p>
        </w:tc>
        <w:tc>
          <w:tcPr>
            <w:tcW w:w="1152" w:type="dxa"/>
          </w:tcPr>
          <w:p w14:paraId="0E3D1868" w14:textId="413A9042" w:rsidR="005C0DF0" w:rsidRPr="001F60CC" w:rsidRDefault="005C0DF0" w:rsidP="00B379D9">
            <w:r w:rsidRPr="001F60CC">
              <w:t>0.1</w:t>
            </w:r>
            <w:r w:rsidR="006E2BE3">
              <w:t>.0</w:t>
            </w:r>
          </w:p>
        </w:tc>
        <w:tc>
          <w:tcPr>
            <w:tcW w:w="3744" w:type="dxa"/>
          </w:tcPr>
          <w:p w14:paraId="58DE0A3F" w14:textId="58C45F6B" w:rsidR="005C0DF0" w:rsidRPr="001F60CC" w:rsidRDefault="007A6AB4" w:rsidP="00B379D9">
            <w:r w:rsidRPr="001F60CC">
              <w:t>Initi</w:t>
            </w:r>
            <w:r>
              <w:t>ë</w:t>
            </w:r>
            <w:r w:rsidRPr="001F60CC">
              <w:t>le</w:t>
            </w:r>
            <w:r w:rsidR="005C0DF0" w:rsidRPr="001F60CC">
              <w:t xml:space="preserve"> versie</w:t>
            </w:r>
          </w:p>
        </w:tc>
        <w:tc>
          <w:tcPr>
            <w:tcW w:w="2304" w:type="dxa"/>
          </w:tcPr>
          <w:p w14:paraId="593C0321" w14:textId="7316050A" w:rsidR="005C0DF0" w:rsidRPr="001F60CC" w:rsidRDefault="005C0DF0" w:rsidP="00B379D9">
            <w:r w:rsidRPr="001F60CC">
              <w:t>Koen Wartenberg</w:t>
            </w:r>
          </w:p>
        </w:tc>
      </w:tr>
      <w:tr w:rsidR="005C0DF0" w:rsidRPr="001F60CC" w14:paraId="08E2B499" w14:textId="77777777" w:rsidTr="00B379D9">
        <w:tc>
          <w:tcPr>
            <w:tcW w:w="2304" w:type="dxa"/>
          </w:tcPr>
          <w:p w14:paraId="30AA6A39" w14:textId="65863819" w:rsidR="005C0DF0" w:rsidRPr="001F60CC" w:rsidRDefault="006E2BE3" w:rsidP="00B379D9">
            <w:r>
              <w:t>26-2-2018</w:t>
            </w:r>
          </w:p>
        </w:tc>
        <w:tc>
          <w:tcPr>
            <w:tcW w:w="1152" w:type="dxa"/>
          </w:tcPr>
          <w:p w14:paraId="14B9D7DD" w14:textId="636B37BA" w:rsidR="005C0DF0" w:rsidRPr="001F60CC" w:rsidRDefault="006E2BE3" w:rsidP="00B379D9">
            <w:r>
              <w:t>0.2.0</w:t>
            </w:r>
          </w:p>
        </w:tc>
        <w:tc>
          <w:tcPr>
            <w:tcW w:w="3744" w:type="dxa"/>
          </w:tcPr>
          <w:p w14:paraId="389AF3E1" w14:textId="25962E3D" w:rsidR="005C0DF0" w:rsidRPr="001F60CC" w:rsidRDefault="006E2BE3" w:rsidP="00B379D9">
            <w:r>
              <w:t>Aanpassing EER-model</w:t>
            </w:r>
          </w:p>
        </w:tc>
        <w:tc>
          <w:tcPr>
            <w:tcW w:w="2304" w:type="dxa"/>
          </w:tcPr>
          <w:p w14:paraId="2B8ADA3A" w14:textId="03C6BB87" w:rsidR="005C0DF0" w:rsidRPr="001F60CC" w:rsidRDefault="006E2BE3" w:rsidP="00B379D9">
            <w:r>
              <w:t>Koen Wartenberg</w:t>
            </w:r>
          </w:p>
        </w:tc>
      </w:tr>
      <w:tr w:rsidR="0090411F" w:rsidRPr="001F60CC" w14:paraId="2193C5E1" w14:textId="77777777" w:rsidTr="00B379D9">
        <w:tc>
          <w:tcPr>
            <w:tcW w:w="2304" w:type="dxa"/>
          </w:tcPr>
          <w:p w14:paraId="7C36F6AB" w14:textId="2A1FBEBC" w:rsidR="0090411F" w:rsidRPr="001F60CC" w:rsidRDefault="0090411F" w:rsidP="0090411F">
            <w:r>
              <w:t>29-3-2018</w:t>
            </w:r>
          </w:p>
        </w:tc>
        <w:tc>
          <w:tcPr>
            <w:tcW w:w="1152" w:type="dxa"/>
          </w:tcPr>
          <w:p w14:paraId="63A1FAF3" w14:textId="2793D30C" w:rsidR="0090411F" w:rsidRPr="001F60CC" w:rsidRDefault="0090411F" w:rsidP="0090411F">
            <w:r>
              <w:t>0.2.1</w:t>
            </w:r>
          </w:p>
        </w:tc>
        <w:tc>
          <w:tcPr>
            <w:tcW w:w="3744" w:type="dxa"/>
          </w:tcPr>
          <w:p w14:paraId="58252DCB" w14:textId="02392158" w:rsidR="0090411F" w:rsidRPr="001F60CC" w:rsidRDefault="0090411F" w:rsidP="0090411F">
            <w:r>
              <w:t>Toevoeging parameter Gui design</w:t>
            </w:r>
          </w:p>
        </w:tc>
        <w:tc>
          <w:tcPr>
            <w:tcW w:w="2304" w:type="dxa"/>
          </w:tcPr>
          <w:p w14:paraId="255AA5B5" w14:textId="64F8196E" w:rsidR="0090411F" w:rsidRPr="001F60CC" w:rsidRDefault="0090411F" w:rsidP="0090411F">
            <w:r>
              <w:t>Koen Wartenberg</w:t>
            </w:r>
          </w:p>
        </w:tc>
      </w:tr>
      <w:tr w:rsidR="0090411F" w:rsidRPr="001F60CC" w14:paraId="0B27B392" w14:textId="77777777" w:rsidTr="00B379D9">
        <w:tc>
          <w:tcPr>
            <w:tcW w:w="2304" w:type="dxa"/>
          </w:tcPr>
          <w:p w14:paraId="3D1B1A43" w14:textId="6FE12346" w:rsidR="0090411F" w:rsidRPr="001F60CC" w:rsidRDefault="0021757A" w:rsidP="0090411F">
            <w:r>
              <w:t>5-4-2018</w:t>
            </w:r>
          </w:p>
        </w:tc>
        <w:tc>
          <w:tcPr>
            <w:tcW w:w="1152" w:type="dxa"/>
          </w:tcPr>
          <w:p w14:paraId="53CB47CB" w14:textId="64C97D5D" w:rsidR="0090411F" w:rsidRPr="001F60CC" w:rsidRDefault="0021757A" w:rsidP="0090411F">
            <w:r>
              <w:t>0.3.0</w:t>
            </w:r>
          </w:p>
        </w:tc>
        <w:tc>
          <w:tcPr>
            <w:tcW w:w="3744" w:type="dxa"/>
          </w:tcPr>
          <w:p w14:paraId="388E0D37" w14:textId="574B8570" w:rsidR="0090411F" w:rsidRPr="001F60CC" w:rsidRDefault="0021757A" w:rsidP="0090411F">
            <w:r>
              <w:t>Database updates</w:t>
            </w:r>
          </w:p>
        </w:tc>
        <w:tc>
          <w:tcPr>
            <w:tcW w:w="2304" w:type="dxa"/>
          </w:tcPr>
          <w:p w14:paraId="3C9DC1FC" w14:textId="483017B0" w:rsidR="0090411F" w:rsidRPr="001F60CC" w:rsidRDefault="0021757A" w:rsidP="0090411F">
            <w:r>
              <w:t>Koen Wartenberg</w:t>
            </w:r>
          </w:p>
        </w:tc>
      </w:tr>
      <w:tr w:rsidR="0090411F" w:rsidRPr="001F60CC" w14:paraId="73F46E2B" w14:textId="77777777" w:rsidTr="00B379D9">
        <w:tc>
          <w:tcPr>
            <w:tcW w:w="2304" w:type="dxa"/>
          </w:tcPr>
          <w:p w14:paraId="0D20A569" w14:textId="5258B5F2" w:rsidR="0090411F" w:rsidRPr="001F60CC" w:rsidRDefault="00F47834" w:rsidP="0090411F">
            <w:r>
              <w:t>17-5-2018</w:t>
            </w:r>
          </w:p>
        </w:tc>
        <w:tc>
          <w:tcPr>
            <w:tcW w:w="1152" w:type="dxa"/>
          </w:tcPr>
          <w:p w14:paraId="3876578E" w14:textId="0F39D187" w:rsidR="0090411F" w:rsidRPr="001F60CC" w:rsidRDefault="00F47834" w:rsidP="0090411F">
            <w:r>
              <w:t>0.4.0</w:t>
            </w:r>
          </w:p>
        </w:tc>
        <w:tc>
          <w:tcPr>
            <w:tcW w:w="3744" w:type="dxa"/>
          </w:tcPr>
          <w:p w14:paraId="2F09B515" w14:textId="62FC2337" w:rsidR="0090411F" w:rsidRPr="001F60CC" w:rsidRDefault="0042080E" w:rsidP="0090411F">
            <w:r>
              <w:t>Documentatie is gelijk getrokken met het POC</w:t>
            </w:r>
          </w:p>
        </w:tc>
        <w:tc>
          <w:tcPr>
            <w:tcW w:w="2304" w:type="dxa"/>
          </w:tcPr>
          <w:p w14:paraId="2274BFF2" w14:textId="28FCEB5E" w:rsidR="0090411F" w:rsidRPr="001F60CC" w:rsidRDefault="0042080E" w:rsidP="0090411F">
            <w:r>
              <w:t>Koen Wartenberg</w:t>
            </w:r>
          </w:p>
        </w:tc>
      </w:tr>
      <w:tr w:rsidR="0021757A" w:rsidRPr="001F60CC" w14:paraId="5FA697F6" w14:textId="77777777" w:rsidTr="00B379D9">
        <w:tc>
          <w:tcPr>
            <w:tcW w:w="2304" w:type="dxa"/>
          </w:tcPr>
          <w:p w14:paraId="50EC2C8E" w14:textId="695E68EA" w:rsidR="0021757A" w:rsidRPr="001F60CC" w:rsidRDefault="00403F41" w:rsidP="0090411F">
            <w:r>
              <w:t>6-6-2018</w:t>
            </w:r>
          </w:p>
        </w:tc>
        <w:tc>
          <w:tcPr>
            <w:tcW w:w="1152" w:type="dxa"/>
          </w:tcPr>
          <w:p w14:paraId="0F7623CC" w14:textId="66C3D057" w:rsidR="0021757A" w:rsidRPr="001F60CC" w:rsidRDefault="00403F41" w:rsidP="0090411F">
            <w:r>
              <w:t>0.5.0</w:t>
            </w:r>
          </w:p>
        </w:tc>
        <w:tc>
          <w:tcPr>
            <w:tcW w:w="3744" w:type="dxa"/>
          </w:tcPr>
          <w:p w14:paraId="42480547" w14:textId="7AAB2C02" w:rsidR="0021757A" w:rsidRPr="001F60CC" w:rsidRDefault="00403F41" w:rsidP="0090411F">
            <w:r>
              <w:t>Documentatie update met huidige POC</w:t>
            </w:r>
          </w:p>
        </w:tc>
        <w:tc>
          <w:tcPr>
            <w:tcW w:w="2304" w:type="dxa"/>
          </w:tcPr>
          <w:p w14:paraId="5FFF4929" w14:textId="76C8D3D3" w:rsidR="0021757A" w:rsidRPr="001F60CC" w:rsidRDefault="00403F41" w:rsidP="0090411F">
            <w:r>
              <w:t>Koen Wartenberg</w:t>
            </w:r>
          </w:p>
        </w:tc>
      </w:tr>
      <w:tr w:rsidR="0021757A" w:rsidRPr="001F60CC" w14:paraId="54E48ACA" w14:textId="77777777" w:rsidTr="00B379D9">
        <w:tc>
          <w:tcPr>
            <w:tcW w:w="2304" w:type="dxa"/>
          </w:tcPr>
          <w:p w14:paraId="1520B20E" w14:textId="77777777" w:rsidR="0021757A" w:rsidRPr="001F60CC" w:rsidRDefault="0021757A" w:rsidP="0090411F"/>
        </w:tc>
        <w:tc>
          <w:tcPr>
            <w:tcW w:w="1152" w:type="dxa"/>
          </w:tcPr>
          <w:p w14:paraId="225B75F7" w14:textId="77777777" w:rsidR="0021757A" w:rsidRPr="001F60CC" w:rsidRDefault="0021757A" w:rsidP="0090411F"/>
        </w:tc>
        <w:tc>
          <w:tcPr>
            <w:tcW w:w="3744" w:type="dxa"/>
          </w:tcPr>
          <w:p w14:paraId="29C94505" w14:textId="77777777" w:rsidR="0021757A" w:rsidRPr="001F60CC" w:rsidRDefault="0021757A" w:rsidP="0090411F"/>
        </w:tc>
        <w:tc>
          <w:tcPr>
            <w:tcW w:w="2304" w:type="dxa"/>
          </w:tcPr>
          <w:p w14:paraId="2969A4D0" w14:textId="77777777" w:rsidR="0021757A" w:rsidRPr="001F60CC" w:rsidRDefault="0021757A" w:rsidP="0090411F"/>
        </w:tc>
      </w:tr>
    </w:tbl>
    <w:p w14:paraId="153A63D8" w14:textId="77777777" w:rsidR="005C0DF0" w:rsidRPr="001F60CC" w:rsidRDefault="005C0DF0" w:rsidP="005C0DF0"/>
    <w:p w14:paraId="78802A50" w14:textId="34118A66" w:rsidR="005C0DF0" w:rsidRPr="001F60CC" w:rsidRDefault="005C0DF0" w:rsidP="002E1EAA">
      <w:pPr>
        <w:pStyle w:val="Heading2"/>
      </w:pPr>
      <w:bookmarkStart w:id="4" w:name="_Toc514335178"/>
      <w:r w:rsidRPr="001F60CC">
        <w:t>Distribut</w:t>
      </w:r>
      <w:r w:rsidR="003D2DA2">
        <w:t>ie</w:t>
      </w:r>
      <w:bookmarkEnd w:id="4"/>
    </w:p>
    <w:tbl>
      <w:tblPr>
        <w:tblW w:w="9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0"/>
        <w:gridCol w:w="540"/>
        <w:gridCol w:w="540"/>
        <w:gridCol w:w="540"/>
        <w:gridCol w:w="540"/>
        <w:gridCol w:w="540"/>
        <w:gridCol w:w="540"/>
        <w:gridCol w:w="540"/>
        <w:gridCol w:w="540"/>
        <w:gridCol w:w="540"/>
        <w:gridCol w:w="540"/>
        <w:gridCol w:w="540"/>
        <w:gridCol w:w="540"/>
        <w:gridCol w:w="540"/>
      </w:tblGrid>
      <w:tr w:rsidR="00823F03" w:rsidRPr="001F60CC" w14:paraId="6FE63141" w14:textId="77777777" w:rsidTr="00B379D9">
        <w:trPr>
          <w:cantSplit/>
        </w:trPr>
        <w:tc>
          <w:tcPr>
            <w:tcW w:w="2410" w:type="dxa"/>
          </w:tcPr>
          <w:p w14:paraId="4DE47E41" w14:textId="375DB82F" w:rsidR="00823F03" w:rsidRPr="001F60CC" w:rsidRDefault="00823F03" w:rsidP="00B379D9">
            <w:pPr>
              <w:rPr>
                <w:b/>
                <w:bCs/>
              </w:rPr>
            </w:pPr>
            <w:r w:rsidRPr="001F60CC">
              <w:rPr>
                <w:b/>
                <w:bCs/>
              </w:rPr>
              <w:t>N</w:t>
            </w:r>
            <w:r w:rsidR="003D2DA2">
              <w:rPr>
                <w:b/>
                <w:bCs/>
              </w:rPr>
              <w:t>aam</w:t>
            </w:r>
          </w:p>
        </w:tc>
        <w:tc>
          <w:tcPr>
            <w:tcW w:w="540" w:type="dxa"/>
          </w:tcPr>
          <w:p w14:paraId="51CC70A2" w14:textId="77777777" w:rsidR="00823F03" w:rsidRPr="001F60CC" w:rsidRDefault="00823F03" w:rsidP="00B379D9">
            <w:pPr>
              <w:rPr>
                <w:b/>
                <w:bCs/>
              </w:rPr>
            </w:pPr>
            <w:r w:rsidRPr="001F60CC">
              <w:rPr>
                <w:b/>
                <w:bCs/>
              </w:rPr>
              <w:t>0.1</w:t>
            </w:r>
          </w:p>
        </w:tc>
        <w:tc>
          <w:tcPr>
            <w:tcW w:w="540" w:type="dxa"/>
          </w:tcPr>
          <w:p w14:paraId="2B09DBB5" w14:textId="6CDCAD22" w:rsidR="00823F03" w:rsidRPr="001F60CC" w:rsidRDefault="00823F03" w:rsidP="00B379D9">
            <w:pPr>
              <w:rPr>
                <w:b/>
                <w:bCs/>
              </w:rPr>
            </w:pPr>
          </w:p>
        </w:tc>
        <w:tc>
          <w:tcPr>
            <w:tcW w:w="540" w:type="dxa"/>
          </w:tcPr>
          <w:p w14:paraId="343E74F6" w14:textId="77777777" w:rsidR="00823F03" w:rsidRPr="001F60CC" w:rsidRDefault="00823F03" w:rsidP="00B379D9">
            <w:pPr>
              <w:rPr>
                <w:b/>
                <w:bCs/>
              </w:rPr>
            </w:pPr>
          </w:p>
        </w:tc>
        <w:tc>
          <w:tcPr>
            <w:tcW w:w="540" w:type="dxa"/>
          </w:tcPr>
          <w:p w14:paraId="5B19E2C6" w14:textId="77777777" w:rsidR="00823F03" w:rsidRPr="001F60CC" w:rsidRDefault="00823F03" w:rsidP="00B379D9">
            <w:pPr>
              <w:rPr>
                <w:b/>
                <w:bCs/>
              </w:rPr>
            </w:pPr>
          </w:p>
        </w:tc>
        <w:tc>
          <w:tcPr>
            <w:tcW w:w="540" w:type="dxa"/>
          </w:tcPr>
          <w:p w14:paraId="0B1DA4DE" w14:textId="77777777" w:rsidR="00823F03" w:rsidRPr="001F60CC" w:rsidRDefault="00823F03" w:rsidP="00B379D9">
            <w:pPr>
              <w:rPr>
                <w:b/>
                <w:bCs/>
              </w:rPr>
            </w:pPr>
          </w:p>
        </w:tc>
        <w:tc>
          <w:tcPr>
            <w:tcW w:w="540" w:type="dxa"/>
          </w:tcPr>
          <w:p w14:paraId="0B4A9173" w14:textId="77777777" w:rsidR="00823F03" w:rsidRPr="001F60CC" w:rsidRDefault="00823F03" w:rsidP="00B379D9">
            <w:pPr>
              <w:rPr>
                <w:b/>
                <w:bCs/>
              </w:rPr>
            </w:pPr>
          </w:p>
        </w:tc>
        <w:tc>
          <w:tcPr>
            <w:tcW w:w="540" w:type="dxa"/>
          </w:tcPr>
          <w:p w14:paraId="46BA901D" w14:textId="77777777" w:rsidR="00823F03" w:rsidRPr="001F60CC" w:rsidRDefault="00823F03" w:rsidP="00B379D9">
            <w:pPr>
              <w:rPr>
                <w:b/>
                <w:bCs/>
              </w:rPr>
            </w:pPr>
          </w:p>
        </w:tc>
        <w:tc>
          <w:tcPr>
            <w:tcW w:w="540" w:type="dxa"/>
          </w:tcPr>
          <w:p w14:paraId="7E37903C" w14:textId="77777777" w:rsidR="00823F03" w:rsidRPr="001F60CC" w:rsidRDefault="00823F03" w:rsidP="00B379D9">
            <w:pPr>
              <w:rPr>
                <w:b/>
                <w:bCs/>
              </w:rPr>
            </w:pPr>
          </w:p>
        </w:tc>
        <w:tc>
          <w:tcPr>
            <w:tcW w:w="540" w:type="dxa"/>
          </w:tcPr>
          <w:p w14:paraId="34A5369F" w14:textId="77777777" w:rsidR="00823F03" w:rsidRPr="001F60CC" w:rsidRDefault="00823F03" w:rsidP="00B379D9">
            <w:pPr>
              <w:rPr>
                <w:b/>
                <w:bCs/>
              </w:rPr>
            </w:pPr>
          </w:p>
        </w:tc>
        <w:tc>
          <w:tcPr>
            <w:tcW w:w="540" w:type="dxa"/>
          </w:tcPr>
          <w:p w14:paraId="412D5019" w14:textId="77777777" w:rsidR="00823F03" w:rsidRPr="001F60CC" w:rsidRDefault="00823F03" w:rsidP="00B379D9"/>
        </w:tc>
        <w:tc>
          <w:tcPr>
            <w:tcW w:w="540" w:type="dxa"/>
          </w:tcPr>
          <w:p w14:paraId="02669CDD" w14:textId="77777777" w:rsidR="00823F03" w:rsidRPr="001F60CC" w:rsidRDefault="00823F03" w:rsidP="00B379D9">
            <w:pPr>
              <w:tabs>
                <w:tab w:val="left" w:pos="1418"/>
              </w:tabs>
            </w:pPr>
          </w:p>
        </w:tc>
        <w:tc>
          <w:tcPr>
            <w:tcW w:w="540" w:type="dxa"/>
          </w:tcPr>
          <w:p w14:paraId="359C6C3B" w14:textId="77777777" w:rsidR="00823F03" w:rsidRPr="001F60CC" w:rsidRDefault="00823F03" w:rsidP="00B379D9">
            <w:pPr>
              <w:tabs>
                <w:tab w:val="left" w:pos="1418"/>
              </w:tabs>
            </w:pPr>
          </w:p>
        </w:tc>
        <w:tc>
          <w:tcPr>
            <w:tcW w:w="540" w:type="dxa"/>
          </w:tcPr>
          <w:p w14:paraId="4CF0D1C7" w14:textId="77777777" w:rsidR="00823F03" w:rsidRPr="001F60CC" w:rsidRDefault="00823F03" w:rsidP="00B379D9">
            <w:pPr>
              <w:tabs>
                <w:tab w:val="left" w:pos="1418"/>
              </w:tabs>
            </w:pPr>
          </w:p>
        </w:tc>
        <w:tc>
          <w:tcPr>
            <w:tcW w:w="540" w:type="dxa"/>
          </w:tcPr>
          <w:p w14:paraId="4DAC8E91" w14:textId="77777777" w:rsidR="00823F03" w:rsidRPr="001F60CC" w:rsidRDefault="00823F03" w:rsidP="00B379D9">
            <w:pPr>
              <w:tabs>
                <w:tab w:val="left" w:pos="1418"/>
              </w:tabs>
            </w:pPr>
          </w:p>
        </w:tc>
      </w:tr>
      <w:tr w:rsidR="00823F03" w:rsidRPr="001F60CC" w14:paraId="61266FE0" w14:textId="77777777" w:rsidTr="00B379D9">
        <w:trPr>
          <w:cantSplit/>
        </w:trPr>
        <w:tc>
          <w:tcPr>
            <w:tcW w:w="2410" w:type="dxa"/>
          </w:tcPr>
          <w:p w14:paraId="6CFC8FFC" w14:textId="7A226C69" w:rsidR="00823F03" w:rsidRPr="001F60CC" w:rsidRDefault="00823F03" w:rsidP="00B379D9">
            <w:pPr>
              <w:rPr>
                <w:bCs/>
              </w:rPr>
            </w:pPr>
          </w:p>
        </w:tc>
        <w:tc>
          <w:tcPr>
            <w:tcW w:w="540" w:type="dxa"/>
          </w:tcPr>
          <w:p w14:paraId="302C9CAD" w14:textId="036CA5D4" w:rsidR="00823F03" w:rsidRPr="001F60CC" w:rsidRDefault="00823F03" w:rsidP="00B379D9">
            <w:pPr>
              <w:rPr>
                <w:bCs/>
              </w:rPr>
            </w:pPr>
          </w:p>
        </w:tc>
        <w:tc>
          <w:tcPr>
            <w:tcW w:w="540" w:type="dxa"/>
          </w:tcPr>
          <w:p w14:paraId="3A836281" w14:textId="77777777" w:rsidR="00823F03" w:rsidRPr="001F60CC" w:rsidRDefault="00823F03" w:rsidP="00B379D9">
            <w:pPr>
              <w:rPr>
                <w:bCs/>
              </w:rPr>
            </w:pPr>
          </w:p>
        </w:tc>
        <w:tc>
          <w:tcPr>
            <w:tcW w:w="540" w:type="dxa"/>
          </w:tcPr>
          <w:p w14:paraId="5D66B78B" w14:textId="77777777" w:rsidR="00823F03" w:rsidRPr="001F60CC" w:rsidRDefault="00823F03" w:rsidP="00B379D9">
            <w:pPr>
              <w:rPr>
                <w:bCs/>
              </w:rPr>
            </w:pPr>
          </w:p>
        </w:tc>
        <w:tc>
          <w:tcPr>
            <w:tcW w:w="540" w:type="dxa"/>
          </w:tcPr>
          <w:p w14:paraId="489C30AE" w14:textId="77777777" w:rsidR="00823F03" w:rsidRPr="001F60CC" w:rsidRDefault="00823F03" w:rsidP="00B379D9">
            <w:pPr>
              <w:rPr>
                <w:bCs/>
              </w:rPr>
            </w:pPr>
          </w:p>
        </w:tc>
        <w:tc>
          <w:tcPr>
            <w:tcW w:w="540" w:type="dxa"/>
          </w:tcPr>
          <w:p w14:paraId="2B044D3E" w14:textId="77777777" w:rsidR="00823F03" w:rsidRPr="001F60CC" w:rsidRDefault="00823F03" w:rsidP="00B379D9">
            <w:pPr>
              <w:rPr>
                <w:bCs/>
              </w:rPr>
            </w:pPr>
          </w:p>
        </w:tc>
        <w:tc>
          <w:tcPr>
            <w:tcW w:w="540" w:type="dxa"/>
          </w:tcPr>
          <w:p w14:paraId="5F1408AE" w14:textId="77777777" w:rsidR="00823F03" w:rsidRPr="001F60CC" w:rsidRDefault="00823F03" w:rsidP="00B379D9">
            <w:pPr>
              <w:rPr>
                <w:bCs/>
              </w:rPr>
            </w:pPr>
          </w:p>
        </w:tc>
        <w:tc>
          <w:tcPr>
            <w:tcW w:w="540" w:type="dxa"/>
          </w:tcPr>
          <w:p w14:paraId="1E9DEE27" w14:textId="77777777" w:rsidR="00823F03" w:rsidRPr="001F60CC" w:rsidRDefault="00823F03" w:rsidP="00B379D9">
            <w:pPr>
              <w:rPr>
                <w:bCs/>
              </w:rPr>
            </w:pPr>
          </w:p>
        </w:tc>
        <w:tc>
          <w:tcPr>
            <w:tcW w:w="540" w:type="dxa"/>
          </w:tcPr>
          <w:p w14:paraId="2BC61A12" w14:textId="77777777" w:rsidR="00823F03" w:rsidRPr="001F60CC" w:rsidRDefault="00823F03" w:rsidP="00B379D9">
            <w:pPr>
              <w:rPr>
                <w:bCs/>
              </w:rPr>
            </w:pPr>
          </w:p>
        </w:tc>
        <w:tc>
          <w:tcPr>
            <w:tcW w:w="540" w:type="dxa"/>
          </w:tcPr>
          <w:p w14:paraId="69E2FE73" w14:textId="77777777" w:rsidR="00823F03" w:rsidRPr="001F60CC" w:rsidRDefault="00823F03" w:rsidP="00B379D9">
            <w:pPr>
              <w:rPr>
                <w:bCs/>
              </w:rPr>
            </w:pPr>
          </w:p>
        </w:tc>
        <w:tc>
          <w:tcPr>
            <w:tcW w:w="540" w:type="dxa"/>
          </w:tcPr>
          <w:p w14:paraId="444880C8" w14:textId="77777777" w:rsidR="00823F03" w:rsidRPr="001F60CC" w:rsidRDefault="00823F03" w:rsidP="00B379D9">
            <w:pPr>
              <w:rPr>
                <w:bCs/>
              </w:rPr>
            </w:pPr>
          </w:p>
        </w:tc>
        <w:tc>
          <w:tcPr>
            <w:tcW w:w="540" w:type="dxa"/>
          </w:tcPr>
          <w:p w14:paraId="2C814DED" w14:textId="77777777" w:rsidR="00823F03" w:rsidRPr="001F60CC" w:rsidRDefault="00823F03" w:rsidP="00B379D9">
            <w:pPr>
              <w:tabs>
                <w:tab w:val="left" w:pos="1418"/>
              </w:tabs>
              <w:rPr>
                <w:bCs/>
              </w:rPr>
            </w:pPr>
          </w:p>
        </w:tc>
        <w:tc>
          <w:tcPr>
            <w:tcW w:w="540" w:type="dxa"/>
          </w:tcPr>
          <w:p w14:paraId="77974BB2" w14:textId="77777777" w:rsidR="00823F03" w:rsidRPr="001F60CC" w:rsidRDefault="00823F03" w:rsidP="00B379D9">
            <w:pPr>
              <w:tabs>
                <w:tab w:val="left" w:pos="1418"/>
              </w:tabs>
              <w:rPr>
                <w:bCs/>
              </w:rPr>
            </w:pPr>
          </w:p>
        </w:tc>
        <w:tc>
          <w:tcPr>
            <w:tcW w:w="540" w:type="dxa"/>
          </w:tcPr>
          <w:p w14:paraId="023FDA43" w14:textId="77777777" w:rsidR="00823F03" w:rsidRPr="001F60CC" w:rsidRDefault="00823F03" w:rsidP="00B379D9">
            <w:pPr>
              <w:tabs>
                <w:tab w:val="left" w:pos="1418"/>
              </w:tabs>
              <w:rPr>
                <w:bCs/>
              </w:rPr>
            </w:pPr>
          </w:p>
        </w:tc>
        <w:tc>
          <w:tcPr>
            <w:tcW w:w="540" w:type="dxa"/>
          </w:tcPr>
          <w:p w14:paraId="66A4F3B6" w14:textId="77777777" w:rsidR="00823F03" w:rsidRPr="001F60CC" w:rsidRDefault="00823F03" w:rsidP="00B379D9">
            <w:pPr>
              <w:tabs>
                <w:tab w:val="left" w:pos="1418"/>
              </w:tabs>
              <w:rPr>
                <w:bCs/>
              </w:rPr>
            </w:pPr>
          </w:p>
        </w:tc>
      </w:tr>
      <w:tr w:rsidR="00823F03" w:rsidRPr="001F60CC" w14:paraId="09751118" w14:textId="77777777" w:rsidTr="00B379D9">
        <w:trPr>
          <w:cantSplit/>
        </w:trPr>
        <w:tc>
          <w:tcPr>
            <w:tcW w:w="2410" w:type="dxa"/>
          </w:tcPr>
          <w:p w14:paraId="1A9EBE4B" w14:textId="567C21E9" w:rsidR="00823F03" w:rsidRPr="001F60CC" w:rsidRDefault="00823F03" w:rsidP="00B379D9">
            <w:pPr>
              <w:tabs>
                <w:tab w:val="left" w:pos="1418"/>
              </w:tabs>
              <w:rPr>
                <w:bCs/>
              </w:rPr>
            </w:pPr>
          </w:p>
        </w:tc>
        <w:tc>
          <w:tcPr>
            <w:tcW w:w="540" w:type="dxa"/>
          </w:tcPr>
          <w:p w14:paraId="56F6F586" w14:textId="6C1AAD6D" w:rsidR="00823F03" w:rsidRPr="001F60CC" w:rsidRDefault="00823F03" w:rsidP="00B379D9">
            <w:pPr>
              <w:tabs>
                <w:tab w:val="left" w:pos="1418"/>
              </w:tabs>
              <w:rPr>
                <w:bCs/>
              </w:rPr>
            </w:pPr>
          </w:p>
        </w:tc>
        <w:tc>
          <w:tcPr>
            <w:tcW w:w="540" w:type="dxa"/>
          </w:tcPr>
          <w:p w14:paraId="5B35EAF2" w14:textId="77777777" w:rsidR="00823F03" w:rsidRPr="001F60CC" w:rsidRDefault="00823F03" w:rsidP="00B379D9">
            <w:pPr>
              <w:tabs>
                <w:tab w:val="left" w:pos="1418"/>
              </w:tabs>
              <w:rPr>
                <w:bCs/>
              </w:rPr>
            </w:pPr>
          </w:p>
        </w:tc>
        <w:tc>
          <w:tcPr>
            <w:tcW w:w="540" w:type="dxa"/>
          </w:tcPr>
          <w:p w14:paraId="3E833AE1" w14:textId="77777777" w:rsidR="00823F03" w:rsidRPr="001F60CC" w:rsidRDefault="00823F03" w:rsidP="00B379D9">
            <w:pPr>
              <w:tabs>
                <w:tab w:val="left" w:pos="1418"/>
              </w:tabs>
              <w:rPr>
                <w:bCs/>
              </w:rPr>
            </w:pPr>
          </w:p>
        </w:tc>
        <w:tc>
          <w:tcPr>
            <w:tcW w:w="540" w:type="dxa"/>
          </w:tcPr>
          <w:p w14:paraId="4B7691F8" w14:textId="77777777" w:rsidR="00823F03" w:rsidRPr="001F60CC" w:rsidRDefault="00823F03" w:rsidP="00B379D9">
            <w:pPr>
              <w:tabs>
                <w:tab w:val="left" w:pos="1418"/>
              </w:tabs>
              <w:rPr>
                <w:bCs/>
              </w:rPr>
            </w:pPr>
          </w:p>
        </w:tc>
        <w:tc>
          <w:tcPr>
            <w:tcW w:w="540" w:type="dxa"/>
          </w:tcPr>
          <w:p w14:paraId="1ECAB4D5" w14:textId="77777777" w:rsidR="00823F03" w:rsidRPr="001F60CC" w:rsidRDefault="00823F03" w:rsidP="00B379D9">
            <w:pPr>
              <w:tabs>
                <w:tab w:val="left" w:pos="1418"/>
              </w:tabs>
              <w:rPr>
                <w:bCs/>
              </w:rPr>
            </w:pPr>
          </w:p>
        </w:tc>
        <w:tc>
          <w:tcPr>
            <w:tcW w:w="540" w:type="dxa"/>
          </w:tcPr>
          <w:p w14:paraId="61880BC5" w14:textId="77777777" w:rsidR="00823F03" w:rsidRPr="001F60CC" w:rsidRDefault="00823F03" w:rsidP="00B379D9">
            <w:pPr>
              <w:tabs>
                <w:tab w:val="left" w:pos="1418"/>
              </w:tabs>
              <w:rPr>
                <w:bCs/>
              </w:rPr>
            </w:pPr>
          </w:p>
        </w:tc>
        <w:tc>
          <w:tcPr>
            <w:tcW w:w="540" w:type="dxa"/>
          </w:tcPr>
          <w:p w14:paraId="3B386DD7" w14:textId="77777777" w:rsidR="00823F03" w:rsidRPr="001F60CC" w:rsidRDefault="00823F03" w:rsidP="00B379D9">
            <w:pPr>
              <w:tabs>
                <w:tab w:val="left" w:pos="1418"/>
              </w:tabs>
              <w:rPr>
                <w:bCs/>
              </w:rPr>
            </w:pPr>
          </w:p>
        </w:tc>
        <w:tc>
          <w:tcPr>
            <w:tcW w:w="540" w:type="dxa"/>
          </w:tcPr>
          <w:p w14:paraId="7EDAB2CF" w14:textId="77777777" w:rsidR="00823F03" w:rsidRPr="001F60CC" w:rsidRDefault="00823F03" w:rsidP="00B379D9">
            <w:pPr>
              <w:tabs>
                <w:tab w:val="left" w:pos="1418"/>
              </w:tabs>
              <w:rPr>
                <w:bCs/>
              </w:rPr>
            </w:pPr>
          </w:p>
        </w:tc>
        <w:tc>
          <w:tcPr>
            <w:tcW w:w="540" w:type="dxa"/>
          </w:tcPr>
          <w:p w14:paraId="270AAA02" w14:textId="77777777" w:rsidR="00823F03" w:rsidRPr="001F60CC" w:rsidRDefault="00823F03" w:rsidP="00B379D9">
            <w:pPr>
              <w:tabs>
                <w:tab w:val="left" w:pos="1418"/>
              </w:tabs>
              <w:rPr>
                <w:bCs/>
              </w:rPr>
            </w:pPr>
          </w:p>
        </w:tc>
        <w:tc>
          <w:tcPr>
            <w:tcW w:w="540" w:type="dxa"/>
          </w:tcPr>
          <w:p w14:paraId="5F28DD7A" w14:textId="77777777" w:rsidR="00823F03" w:rsidRPr="001F60CC" w:rsidRDefault="00823F03" w:rsidP="00B379D9">
            <w:pPr>
              <w:tabs>
                <w:tab w:val="left" w:pos="1418"/>
              </w:tabs>
              <w:rPr>
                <w:bCs/>
              </w:rPr>
            </w:pPr>
          </w:p>
        </w:tc>
        <w:tc>
          <w:tcPr>
            <w:tcW w:w="540" w:type="dxa"/>
          </w:tcPr>
          <w:p w14:paraId="3DC5677D" w14:textId="77777777" w:rsidR="00823F03" w:rsidRPr="001F60CC" w:rsidRDefault="00823F03" w:rsidP="00B379D9">
            <w:pPr>
              <w:tabs>
                <w:tab w:val="left" w:pos="1418"/>
              </w:tabs>
              <w:rPr>
                <w:bCs/>
              </w:rPr>
            </w:pPr>
          </w:p>
        </w:tc>
        <w:tc>
          <w:tcPr>
            <w:tcW w:w="540" w:type="dxa"/>
          </w:tcPr>
          <w:p w14:paraId="591FFBE7" w14:textId="77777777" w:rsidR="00823F03" w:rsidRPr="001F60CC" w:rsidRDefault="00823F03" w:rsidP="00B379D9">
            <w:pPr>
              <w:tabs>
                <w:tab w:val="left" w:pos="1418"/>
              </w:tabs>
              <w:rPr>
                <w:bCs/>
              </w:rPr>
            </w:pPr>
          </w:p>
        </w:tc>
        <w:tc>
          <w:tcPr>
            <w:tcW w:w="540" w:type="dxa"/>
          </w:tcPr>
          <w:p w14:paraId="3B0FB06C" w14:textId="77777777" w:rsidR="00823F03" w:rsidRPr="001F60CC" w:rsidRDefault="00823F03" w:rsidP="00B379D9">
            <w:pPr>
              <w:tabs>
                <w:tab w:val="left" w:pos="1418"/>
              </w:tabs>
              <w:rPr>
                <w:bCs/>
              </w:rPr>
            </w:pPr>
          </w:p>
        </w:tc>
        <w:tc>
          <w:tcPr>
            <w:tcW w:w="540" w:type="dxa"/>
          </w:tcPr>
          <w:p w14:paraId="63F00177" w14:textId="77777777" w:rsidR="00823F03" w:rsidRPr="001F60CC" w:rsidRDefault="00823F03" w:rsidP="00B379D9">
            <w:pPr>
              <w:tabs>
                <w:tab w:val="left" w:pos="1418"/>
              </w:tabs>
              <w:rPr>
                <w:bCs/>
              </w:rPr>
            </w:pPr>
          </w:p>
        </w:tc>
      </w:tr>
      <w:tr w:rsidR="00823F03" w:rsidRPr="001F60CC" w14:paraId="1118C845" w14:textId="77777777" w:rsidTr="00B379D9">
        <w:trPr>
          <w:cantSplit/>
        </w:trPr>
        <w:tc>
          <w:tcPr>
            <w:tcW w:w="2410" w:type="dxa"/>
          </w:tcPr>
          <w:p w14:paraId="6B1D778B" w14:textId="40895F82" w:rsidR="00823F03" w:rsidRPr="001F60CC" w:rsidRDefault="00823F03" w:rsidP="00B379D9">
            <w:pPr>
              <w:tabs>
                <w:tab w:val="left" w:pos="1418"/>
              </w:tabs>
              <w:rPr>
                <w:bCs/>
              </w:rPr>
            </w:pPr>
          </w:p>
        </w:tc>
        <w:tc>
          <w:tcPr>
            <w:tcW w:w="540" w:type="dxa"/>
          </w:tcPr>
          <w:p w14:paraId="648007AE" w14:textId="732DD676" w:rsidR="00823F03" w:rsidRPr="001F60CC" w:rsidRDefault="00823F03" w:rsidP="00B379D9">
            <w:pPr>
              <w:tabs>
                <w:tab w:val="left" w:pos="1418"/>
              </w:tabs>
              <w:rPr>
                <w:bCs/>
              </w:rPr>
            </w:pPr>
          </w:p>
        </w:tc>
        <w:tc>
          <w:tcPr>
            <w:tcW w:w="540" w:type="dxa"/>
          </w:tcPr>
          <w:p w14:paraId="1EB3858A" w14:textId="77777777" w:rsidR="00823F03" w:rsidRPr="001F60CC" w:rsidRDefault="00823F03" w:rsidP="00B379D9">
            <w:pPr>
              <w:tabs>
                <w:tab w:val="left" w:pos="1418"/>
              </w:tabs>
              <w:rPr>
                <w:bCs/>
              </w:rPr>
            </w:pPr>
          </w:p>
        </w:tc>
        <w:tc>
          <w:tcPr>
            <w:tcW w:w="540" w:type="dxa"/>
          </w:tcPr>
          <w:p w14:paraId="6816C51D" w14:textId="77777777" w:rsidR="00823F03" w:rsidRPr="001F60CC" w:rsidRDefault="00823F03" w:rsidP="00B379D9">
            <w:pPr>
              <w:tabs>
                <w:tab w:val="left" w:pos="1418"/>
              </w:tabs>
              <w:rPr>
                <w:bCs/>
              </w:rPr>
            </w:pPr>
          </w:p>
        </w:tc>
        <w:tc>
          <w:tcPr>
            <w:tcW w:w="540" w:type="dxa"/>
          </w:tcPr>
          <w:p w14:paraId="4C94DC66" w14:textId="77777777" w:rsidR="00823F03" w:rsidRPr="001F60CC" w:rsidRDefault="00823F03" w:rsidP="00B379D9">
            <w:pPr>
              <w:tabs>
                <w:tab w:val="left" w:pos="1418"/>
              </w:tabs>
              <w:rPr>
                <w:bCs/>
              </w:rPr>
            </w:pPr>
          </w:p>
        </w:tc>
        <w:tc>
          <w:tcPr>
            <w:tcW w:w="540" w:type="dxa"/>
          </w:tcPr>
          <w:p w14:paraId="05D8205B" w14:textId="77777777" w:rsidR="00823F03" w:rsidRPr="001F60CC" w:rsidRDefault="00823F03" w:rsidP="00B379D9">
            <w:pPr>
              <w:tabs>
                <w:tab w:val="left" w:pos="1418"/>
              </w:tabs>
              <w:rPr>
                <w:bCs/>
              </w:rPr>
            </w:pPr>
          </w:p>
        </w:tc>
        <w:tc>
          <w:tcPr>
            <w:tcW w:w="540" w:type="dxa"/>
          </w:tcPr>
          <w:p w14:paraId="4F5DFABB" w14:textId="77777777" w:rsidR="00823F03" w:rsidRPr="001F60CC" w:rsidRDefault="00823F03" w:rsidP="00B379D9">
            <w:pPr>
              <w:tabs>
                <w:tab w:val="left" w:pos="1418"/>
              </w:tabs>
              <w:rPr>
                <w:bCs/>
              </w:rPr>
            </w:pPr>
          </w:p>
        </w:tc>
        <w:tc>
          <w:tcPr>
            <w:tcW w:w="540" w:type="dxa"/>
          </w:tcPr>
          <w:p w14:paraId="6368B033" w14:textId="77777777" w:rsidR="00823F03" w:rsidRPr="001F60CC" w:rsidRDefault="00823F03" w:rsidP="00B379D9">
            <w:pPr>
              <w:tabs>
                <w:tab w:val="left" w:pos="1418"/>
              </w:tabs>
              <w:rPr>
                <w:bCs/>
              </w:rPr>
            </w:pPr>
          </w:p>
        </w:tc>
        <w:tc>
          <w:tcPr>
            <w:tcW w:w="540" w:type="dxa"/>
          </w:tcPr>
          <w:p w14:paraId="423C6D51" w14:textId="77777777" w:rsidR="00823F03" w:rsidRPr="001F60CC" w:rsidRDefault="00823F03" w:rsidP="00B379D9">
            <w:pPr>
              <w:tabs>
                <w:tab w:val="left" w:pos="1418"/>
              </w:tabs>
              <w:rPr>
                <w:bCs/>
              </w:rPr>
            </w:pPr>
          </w:p>
        </w:tc>
        <w:tc>
          <w:tcPr>
            <w:tcW w:w="540" w:type="dxa"/>
          </w:tcPr>
          <w:p w14:paraId="233A9FA2" w14:textId="77777777" w:rsidR="00823F03" w:rsidRPr="001F60CC" w:rsidRDefault="00823F03" w:rsidP="00B379D9">
            <w:pPr>
              <w:tabs>
                <w:tab w:val="left" w:pos="1418"/>
              </w:tabs>
              <w:rPr>
                <w:bCs/>
              </w:rPr>
            </w:pPr>
          </w:p>
        </w:tc>
        <w:tc>
          <w:tcPr>
            <w:tcW w:w="540" w:type="dxa"/>
          </w:tcPr>
          <w:p w14:paraId="1B0AD036" w14:textId="77777777" w:rsidR="00823F03" w:rsidRPr="001F60CC" w:rsidRDefault="00823F03" w:rsidP="00B379D9">
            <w:pPr>
              <w:tabs>
                <w:tab w:val="left" w:pos="1418"/>
              </w:tabs>
              <w:rPr>
                <w:bCs/>
              </w:rPr>
            </w:pPr>
          </w:p>
        </w:tc>
        <w:tc>
          <w:tcPr>
            <w:tcW w:w="540" w:type="dxa"/>
          </w:tcPr>
          <w:p w14:paraId="08E2709A" w14:textId="77777777" w:rsidR="00823F03" w:rsidRPr="001F60CC" w:rsidRDefault="00823F03" w:rsidP="00B379D9">
            <w:pPr>
              <w:tabs>
                <w:tab w:val="left" w:pos="1418"/>
              </w:tabs>
              <w:rPr>
                <w:bCs/>
              </w:rPr>
            </w:pPr>
          </w:p>
        </w:tc>
        <w:tc>
          <w:tcPr>
            <w:tcW w:w="540" w:type="dxa"/>
          </w:tcPr>
          <w:p w14:paraId="72067445" w14:textId="77777777" w:rsidR="00823F03" w:rsidRPr="001F60CC" w:rsidRDefault="00823F03" w:rsidP="00B379D9">
            <w:pPr>
              <w:tabs>
                <w:tab w:val="left" w:pos="1418"/>
              </w:tabs>
              <w:rPr>
                <w:bCs/>
              </w:rPr>
            </w:pPr>
          </w:p>
        </w:tc>
        <w:tc>
          <w:tcPr>
            <w:tcW w:w="540" w:type="dxa"/>
          </w:tcPr>
          <w:p w14:paraId="7CA78156" w14:textId="77777777" w:rsidR="00823F03" w:rsidRPr="001F60CC" w:rsidRDefault="00823F03" w:rsidP="00B379D9">
            <w:pPr>
              <w:tabs>
                <w:tab w:val="left" w:pos="1418"/>
              </w:tabs>
              <w:rPr>
                <w:bCs/>
              </w:rPr>
            </w:pPr>
          </w:p>
        </w:tc>
        <w:tc>
          <w:tcPr>
            <w:tcW w:w="540" w:type="dxa"/>
          </w:tcPr>
          <w:p w14:paraId="4119AD43" w14:textId="77777777" w:rsidR="00823F03" w:rsidRPr="001F60CC" w:rsidRDefault="00823F03" w:rsidP="00B379D9">
            <w:pPr>
              <w:tabs>
                <w:tab w:val="left" w:pos="1418"/>
              </w:tabs>
              <w:rPr>
                <w:bCs/>
              </w:rPr>
            </w:pPr>
          </w:p>
        </w:tc>
      </w:tr>
      <w:tr w:rsidR="00823F03" w:rsidRPr="001F60CC" w14:paraId="65B9A7E9" w14:textId="77777777" w:rsidTr="00B379D9">
        <w:trPr>
          <w:cantSplit/>
        </w:trPr>
        <w:tc>
          <w:tcPr>
            <w:tcW w:w="2410" w:type="dxa"/>
          </w:tcPr>
          <w:p w14:paraId="7EC7CC3D" w14:textId="39EC5B8A" w:rsidR="00823F03" w:rsidRPr="001F60CC" w:rsidRDefault="00823F03" w:rsidP="00B379D9">
            <w:pPr>
              <w:tabs>
                <w:tab w:val="left" w:pos="1418"/>
              </w:tabs>
              <w:rPr>
                <w:bCs/>
              </w:rPr>
            </w:pPr>
          </w:p>
        </w:tc>
        <w:tc>
          <w:tcPr>
            <w:tcW w:w="540" w:type="dxa"/>
          </w:tcPr>
          <w:p w14:paraId="51F343CF" w14:textId="77777777" w:rsidR="00823F03" w:rsidRPr="001F60CC" w:rsidRDefault="00823F03" w:rsidP="00B379D9">
            <w:pPr>
              <w:tabs>
                <w:tab w:val="left" w:pos="1418"/>
              </w:tabs>
              <w:rPr>
                <w:bCs/>
              </w:rPr>
            </w:pPr>
          </w:p>
        </w:tc>
        <w:tc>
          <w:tcPr>
            <w:tcW w:w="540" w:type="dxa"/>
          </w:tcPr>
          <w:p w14:paraId="7C7D3B94" w14:textId="7121D4C4" w:rsidR="00823F03" w:rsidRPr="001F60CC" w:rsidRDefault="00823F03" w:rsidP="00B379D9">
            <w:pPr>
              <w:tabs>
                <w:tab w:val="left" w:pos="1418"/>
              </w:tabs>
              <w:rPr>
                <w:bCs/>
              </w:rPr>
            </w:pPr>
          </w:p>
        </w:tc>
        <w:tc>
          <w:tcPr>
            <w:tcW w:w="540" w:type="dxa"/>
          </w:tcPr>
          <w:p w14:paraId="6B63A5BB" w14:textId="77777777" w:rsidR="00823F03" w:rsidRPr="001F60CC" w:rsidRDefault="00823F03" w:rsidP="00B379D9">
            <w:pPr>
              <w:tabs>
                <w:tab w:val="left" w:pos="1418"/>
              </w:tabs>
              <w:rPr>
                <w:bCs/>
              </w:rPr>
            </w:pPr>
          </w:p>
        </w:tc>
        <w:tc>
          <w:tcPr>
            <w:tcW w:w="540" w:type="dxa"/>
          </w:tcPr>
          <w:p w14:paraId="68D9F8A2" w14:textId="77777777" w:rsidR="00823F03" w:rsidRPr="001F60CC" w:rsidRDefault="00823F03" w:rsidP="00B379D9">
            <w:pPr>
              <w:tabs>
                <w:tab w:val="left" w:pos="1418"/>
              </w:tabs>
              <w:rPr>
                <w:bCs/>
              </w:rPr>
            </w:pPr>
          </w:p>
        </w:tc>
        <w:tc>
          <w:tcPr>
            <w:tcW w:w="540" w:type="dxa"/>
          </w:tcPr>
          <w:p w14:paraId="0D2448E1" w14:textId="77777777" w:rsidR="00823F03" w:rsidRPr="001F60CC" w:rsidRDefault="00823F03" w:rsidP="00B379D9">
            <w:pPr>
              <w:tabs>
                <w:tab w:val="left" w:pos="1418"/>
              </w:tabs>
              <w:rPr>
                <w:bCs/>
              </w:rPr>
            </w:pPr>
          </w:p>
        </w:tc>
        <w:tc>
          <w:tcPr>
            <w:tcW w:w="540" w:type="dxa"/>
          </w:tcPr>
          <w:p w14:paraId="440C940A" w14:textId="77777777" w:rsidR="00823F03" w:rsidRPr="001F60CC" w:rsidRDefault="00823F03" w:rsidP="00B379D9">
            <w:pPr>
              <w:tabs>
                <w:tab w:val="left" w:pos="1418"/>
              </w:tabs>
              <w:rPr>
                <w:bCs/>
              </w:rPr>
            </w:pPr>
          </w:p>
        </w:tc>
        <w:tc>
          <w:tcPr>
            <w:tcW w:w="540" w:type="dxa"/>
          </w:tcPr>
          <w:p w14:paraId="3198153B" w14:textId="77777777" w:rsidR="00823F03" w:rsidRPr="001F60CC" w:rsidRDefault="00823F03" w:rsidP="00B379D9">
            <w:pPr>
              <w:tabs>
                <w:tab w:val="left" w:pos="1418"/>
              </w:tabs>
              <w:rPr>
                <w:bCs/>
              </w:rPr>
            </w:pPr>
          </w:p>
        </w:tc>
        <w:tc>
          <w:tcPr>
            <w:tcW w:w="540" w:type="dxa"/>
          </w:tcPr>
          <w:p w14:paraId="32734ADB" w14:textId="77777777" w:rsidR="00823F03" w:rsidRPr="001F60CC" w:rsidRDefault="00823F03" w:rsidP="00B379D9">
            <w:pPr>
              <w:tabs>
                <w:tab w:val="left" w:pos="1418"/>
              </w:tabs>
              <w:rPr>
                <w:bCs/>
              </w:rPr>
            </w:pPr>
          </w:p>
        </w:tc>
        <w:tc>
          <w:tcPr>
            <w:tcW w:w="540" w:type="dxa"/>
          </w:tcPr>
          <w:p w14:paraId="0C0B85E9" w14:textId="77777777" w:rsidR="00823F03" w:rsidRPr="001F60CC" w:rsidRDefault="00823F03" w:rsidP="00B379D9">
            <w:pPr>
              <w:tabs>
                <w:tab w:val="left" w:pos="1418"/>
              </w:tabs>
              <w:rPr>
                <w:bCs/>
              </w:rPr>
            </w:pPr>
          </w:p>
        </w:tc>
        <w:tc>
          <w:tcPr>
            <w:tcW w:w="540" w:type="dxa"/>
          </w:tcPr>
          <w:p w14:paraId="311CE0A9" w14:textId="77777777" w:rsidR="00823F03" w:rsidRPr="001F60CC" w:rsidRDefault="00823F03" w:rsidP="00B379D9">
            <w:pPr>
              <w:tabs>
                <w:tab w:val="left" w:pos="1418"/>
              </w:tabs>
              <w:rPr>
                <w:bCs/>
              </w:rPr>
            </w:pPr>
          </w:p>
        </w:tc>
        <w:tc>
          <w:tcPr>
            <w:tcW w:w="540" w:type="dxa"/>
          </w:tcPr>
          <w:p w14:paraId="3BE382E5" w14:textId="77777777" w:rsidR="00823F03" w:rsidRPr="001F60CC" w:rsidRDefault="00823F03" w:rsidP="00B379D9">
            <w:pPr>
              <w:tabs>
                <w:tab w:val="left" w:pos="1418"/>
              </w:tabs>
              <w:rPr>
                <w:bCs/>
              </w:rPr>
            </w:pPr>
          </w:p>
        </w:tc>
        <w:tc>
          <w:tcPr>
            <w:tcW w:w="540" w:type="dxa"/>
          </w:tcPr>
          <w:p w14:paraId="22215A51" w14:textId="77777777" w:rsidR="00823F03" w:rsidRPr="001F60CC" w:rsidRDefault="00823F03" w:rsidP="00B379D9">
            <w:pPr>
              <w:tabs>
                <w:tab w:val="left" w:pos="1418"/>
              </w:tabs>
              <w:rPr>
                <w:bCs/>
              </w:rPr>
            </w:pPr>
          </w:p>
        </w:tc>
        <w:tc>
          <w:tcPr>
            <w:tcW w:w="540" w:type="dxa"/>
          </w:tcPr>
          <w:p w14:paraId="7492A812" w14:textId="77777777" w:rsidR="00823F03" w:rsidRPr="001F60CC" w:rsidRDefault="00823F03" w:rsidP="00B379D9">
            <w:pPr>
              <w:tabs>
                <w:tab w:val="left" w:pos="1418"/>
              </w:tabs>
              <w:rPr>
                <w:bCs/>
              </w:rPr>
            </w:pPr>
          </w:p>
        </w:tc>
        <w:tc>
          <w:tcPr>
            <w:tcW w:w="540" w:type="dxa"/>
          </w:tcPr>
          <w:p w14:paraId="3946A1CA" w14:textId="77777777" w:rsidR="00823F03" w:rsidRPr="001F60CC" w:rsidRDefault="00823F03" w:rsidP="00B379D9">
            <w:pPr>
              <w:tabs>
                <w:tab w:val="left" w:pos="1418"/>
              </w:tabs>
              <w:rPr>
                <w:bCs/>
              </w:rPr>
            </w:pPr>
          </w:p>
        </w:tc>
      </w:tr>
    </w:tbl>
    <w:p w14:paraId="3E5D0450" w14:textId="77777777" w:rsidR="005C0DF0" w:rsidRPr="001F60CC" w:rsidRDefault="005C0DF0" w:rsidP="005C0DF0"/>
    <w:p w14:paraId="04CF5BA9" w14:textId="29CDFF17" w:rsidR="005C0DF0" w:rsidRPr="001F60CC" w:rsidRDefault="00CA3221" w:rsidP="002E1EAA">
      <w:pPr>
        <w:pStyle w:val="Heading2"/>
      </w:pPr>
      <w:bookmarkStart w:id="5" w:name="_Toc514335179"/>
      <w:r>
        <w:t xml:space="preserve">According </w:t>
      </w:r>
      <w:r w:rsidR="005C0DF0" w:rsidRPr="001F60CC">
        <w:t>document</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5C0DF0" w:rsidRPr="001F60CC" w14:paraId="4C0A03BD" w14:textId="77777777" w:rsidTr="00B379D9">
        <w:tc>
          <w:tcPr>
            <w:tcW w:w="9245" w:type="dxa"/>
          </w:tcPr>
          <w:p w14:paraId="0D614C78" w14:textId="77777777" w:rsidR="0021757A" w:rsidRDefault="0021757A" w:rsidP="00B379D9">
            <w:r>
              <w:t xml:space="preserve">Names </w:t>
            </w:r>
          </w:p>
          <w:p w14:paraId="06163884" w14:textId="7F74B435" w:rsidR="005C0DF0" w:rsidRPr="001F60CC" w:rsidRDefault="001447EE" w:rsidP="00B379D9">
            <w:r>
              <w:fldChar w:fldCharType="begin"/>
            </w:r>
            <w:r>
              <w:instrText xml:space="preserve"> DOCPROPERTY  Company  \* MERGEFORMAT </w:instrText>
            </w:r>
            <w:r>
              <w:fldChar w:fldCharType="separate"/>
            </w:r>
            <w:r w:rsidR="005C0DF0" w:rsidRPr="001F60CC">
              <w:t>KSE Process Technology</w:t>
            </w:r>
            <w:r>
              <w:fldChar w:fldCharType="end"/>
            </w:r>
          </w:p>
          <w:p w14:paraId="1D82DAED" w14:textId="77777777" w:rsidR="005C0DF0" w:rsidRPr="001F60CC" w:rsidRDefault="005C0DF0" w:rsidP="00B379D9">
            <w:r w:rsidRPr="001F60CC">
              <w:t>DIVISIE 2: MARKETING &amp; VERKOOP</w:t>
            </w:r>
          </w:p>
          <w:p w14:paraId="10382150" w14:textId="3C3267A1" w:rsidR="005C0DF0" w:rsidRPr="001F60CC" w:rsidRDefault="005C0DF0" w:rsidP="00B379D9">
            <w:pPr>
              <w:pStyle w:val="BodyText"/>
            </w:pPr>
            <w:r w:rsidRPr="001F60CC">
              <w:t>Dep. 5 Product management</w:t>
            </w:r>
          </w:p>
          <w:p w14:paraId="599BEB12" w14:textId="6189C886" w:rsidR="00703787" w:rsidRDefault="00703787" w:rsidP="00B379D9">
            <w:pPr>
              <w:pStyle w:val="BodyText"/>
            </w:pPr>
            <w:r>
              <w:t xml:space="preserve">Erik </w:t>
            </w:r>
            <w:r w:rsidRPr="00C92D82">
              <w:t>Tenbult</w:t>
            </w:r>
          </w:p>
          <w:p w14:paraId="2D749C7C" w14:textId="0ECE9567" w:rsidR="005C0DF0" w:rsidRPr="001F60CC" w:rsidRDefault="00823F03" w:rsidP="00B379D9">
            <w:pPr>
              <w:pStyle w:val="BodyText"/>
            </w:pPr>
            <w:r w:rsidRPr="001F60CC">
              <w:t>Product owner</w:t>
            </w:r>
          </w:p>
          <w:p w14:paraId="6DA41D6E" w14:textId="77777777" w:rsidR="005C0DF0" w:rsidRPr="001F60CC" w:rsidRDefault="005C0DF0" w:rsidP="00B379D9">
            <w:r w:rsidRPr="001F60CC">
              <w:t>…………………</w:t>
            </w:r>
          </w:p>
        </w:tc>
      </w:tr>
    </w:tbl>
    <w:p w14:paraId="215C3192" w14:textId="77777777" w:rsidR="005C0DF0" w:rsidRPr="001F60CC" w:rsidRDefault="005C0DF0" w:rsidP="005C0DF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5C0DF0" w:rsidRPr="001F60CC" w14:paraId="1D15B541" w14:textId="77777777" w:rsidTr="00B379D9">
        <w:tc>
          <w:tcPr>
            <w:tcW w:w="9245" w:type="dxa"/>
          </w:tcPr>
          <w:p w14:paraId="68E6700C" w14:textId="77777777" w:rsidR="005C0DF0" w:rsidRPr="001F60CC" w:rsidRDefault="005C0DF0" w:rsidP="00B379D9">
            <w:r w:rsidRPr="001F60CC">
              <w:t xml:space="preserve">Namens </w:t>
            </w:r>
          </w:p>
          <w:p w14:paraId="6B657D89" w14:textId="77777777" w:rsidR="005C0DF0" w:rsidRPr="001F60CC" w:rsidRDefault="005C0DF0" w:rsidP="00B379D9">
            <w:r w:rsidRPr="001F60CC">
              <w:t xml:space="preserve">KSE Process Technology </w:t>
            </w:r>
          </w:p>
          <w:p w14:paraId="2F8DD04E" w14:textId="5C23E408" w:rsidR="005C0DF0" w:rsidRPr="001F60CC" w:rsidRDefault="005C0DF0" w:rsidP="00B379D9">
            <w:r w:rsidRPr="001F60CC">
              <w:t>DIVISI</w:t>
            </w:r>
            <w:r w:rsidR="007A5D8A" w:rsidRPr="001F60CC">
              <w:t>ON</w:t>
            </w:r>
            <w:r w:rsidRPr="001F60CC">
              <w:t xml:space="preserve"> 4A: </w:t>
            </w:r>
            <w:r w:rsidR="007A5D8A" w:rsidRPr="001F60CC">
              <w:t>DEVELOPMENT</w:t>
            </w:r>
          </w:p>
          <w:p w14:paraId="6E7D0A96" w14:textId="49A9DC2D" w:rsidR="005C0DF0" w:rsidRPr="001F60CC" w:rsidRDefault="005C0DF0" w:rsidP="00B379D9">
            <w:r w:rsidRPr="001F60CC">
              <w:t xml:space="preserve">Dep. 11a </w:t>
            </w:r>
            <w:r w:rsidR="007A5D8A" w:rsidRPr="001F60CC">
              <w:t xml:space="preserve">Development </w:t>
            </w:r>
            <w:r w:rsidRPr="001F60CC">
              <w:t>verticals</w:t>
            </w:r>
          </w:p>
          <w:p w14:paraId="4E0C1CEB" w14:textId="77777777" w:rsidR="005C0DF0" w:rsidRPr="001F60CC" w:rsidRDefault="005C0DF0" w:rsidP="00B379D9">
            <w:pPr>
              <w:pStyle w:val="InfoBlue"/>
            </w:pPr>
          </w:p>
          <w:p w14:paraId="41BE4A19" w14:textId="77777777" w:rsidR="005C0DF0" w:rsidRPr="001F60CC" w:rsidRDefault="005C0DF0" w:rsidP="00B379D9">
            <w:pPr>
              <w:pStyle w:val="BodyText"/>
            </w:pPr>
            <w:r w:rsidRPr="001F60CC">
              <w:t>Peter Noten</w:t>
            </w:r>
          </w:p>
          <w:p w14:paraId="640BD208" w14:textId="67006694" w:rsidR="00191144" w:rsidRPr="001F60CC" w:rsidRDefault="005C0DF0" w:rsidP="00B379D9">
            <w:pPr>
              <w:pStyle w:val="BodyText"/>
            </w:pPr>
            <w:r w:rsidRPr="001F60CC">
              <w:t>Contract manager</w:t>
            </w:r>
          </w:p>
          <w:p w14:paraId="717E8087" w14:textId="77777777" w:rsidR="005C0DF0" w:rsidRPr="001F60CC" w:rsidRDefault="005C0DF0" w:rsidP="00B379D9">
            <w:r w:rsidRPr="001F60CC">
              <w:t>………………….</w:t>
            </w:r>
          </w:p>
        </w:tc>
      </w:tr>
      <w:bookmarkEnd w:id="2"/>
    </w:tbl>
    <w:p w14:paraId="70C43891" w14:textId="304ABA3A" w:rsidR="00485B6A" w:rsidRDefault="00485B6A" w:rsidP="002776D4"/>
    <w:p w14:paraId="1910B05E" w14:textId="570BF546" w:rsidR="00B3129B" w:rsidRPr="001F60CC" w:rsidRDefault="00485B6A" w:rsidP="002776D4">
      <w:r>
        <w:br w:type="page"/>
      </w:r>
    </w:p>
    <w:p w14:paraId="13607A83" w14:textId="416502CB" w:rsidR="00595931" w:rsidRDefault="00F56C42" w:rsidP="00241BB8">
      <w:pPr>
        <w:pStyle w:val="hoofdtitel"/>
        <w:spacing w:before="0" w:after="0"/>
        <w:rPr>
          <w:rFonts w:ascii="Myriad Web Pro" w:hAnsi="Myriad Web Pro" w:cs="Arial"/>
          <w:sz w:val="28"/>
        </w:rPr>
      </w:pPr>
      <w:r>
        <w:rPr>
          <w:rFonts w:ascii="Myriad Web Pro" w:hAnsi="Myriad Web Pro" w:cs="Arial"/>
          <w:sz w:val="28"/>
        </w:rPr>
        <w:lastRenderedPageBreak/>
        <w:t>Inhoudsopgave</w:t>
      </w:r>
    </w:p>
    <w:p w14:paraId="5B28EC54" w14:textId="77777777" w:rsidR="0021757A" w:rsidRPr="0021757A" w:rsidRDefault="0021757A" w:rsidP="0021757A">
      <w:pPr>
        <w:rPr>
          <w:lang w:eastAsia="en-US"/>
        </w:rPr>
      </w:pPr>
    </w:p>
    <w:sdt>
      <w:sdtPr>
        <w:rPr>
          <w:b w:val="0"/>
          <w:smallCaps w:val="0"/>
          <w:noProof w:val="0"/>
        </w:rPr>
        <w:id w:val="-1657837715"/>
        <w:docPartObj>
          <w:docPartGallery w:val="Table of Contents"/>
          <w:docPartUnique/>
        </w:docPartObj>
      </w:sdtPr>
      <w:sdtEndPr>
        <w:rPr>
          <w:bCs/>
        </w:rPr>
      </w:sdtEndPr>
      <w:sdtContent>
        <w:p w14:paraId="3FD97A92" w14:textId="383CAEAE" w:rsidR="001C5E88" w:rsidRDefault="00595931">
          <w:pPr>
            <w:pStyle w:val="TOC1"/>
            <w:rPr>
              <w:rFonts w:eastAsiaTheme="minorEastAsia" w:cstheme="minorBidi"/>
              <w:b w:val="0"/>
              <w:smallCaps w:val="0"/>
            </w:rPr>
          </w:pPr>
          <w:r w:rsidRPr="001F60CC">
            <w:rPr>
              <w:noProof w:val="0"/>
            </w:rPr>
            <w:fldChar w:fldCharType="begin"/>
          </w:r>
          <w:r w:rsidRPr="001F60CC">
            <w:rPr>
              <w:noProof w:val="0"/>
            </w:rPr>
            <w:instrText xml:space="preserve"> TOC \o "1-3" \h \z \u </w:instrText>
          </w:r>
          <w:r w:rsidRPr="001F60CC">
            <w:rPr>
              <w:noProof w:val="0"/>
            </w:rPr>
            <w:fldChar w:fldCharType="separate"/>
          </w:r>
          <w:hyperlink w:anchor="_Toc514335176" w:history="1">
            <w:r w:rsidR="001C5E88" w:rsidRPr="00CD4134">
              <w:rPr>
                <w:rStyle w:val="Hyperlink"/>
              </w:rPr>
              <w:t>1. Document historie</w:t>
            </w:r>
            <w:r w:rsidR="001C5E88">
              <w:rPr>
                <w:webHidden/>
              </w:rPr>
              <w:tab/>
            </w:r>
            <w:r w:rsidR="001C5E88">
              <w:rPr>
                <w:webHidden/>
              </w:rPr>
              <w:fldChar w:fldCharType="begin"/>
            </w:r>
            <w:r w:rsidR="001C5E88">
              <w:rPr>
                <w:webHidden/>
              </w:rPr>
              <w:instrText xml:space="preserve"> PAGEREF _Toc514335176 \h </w:instrText>
            </w:r>
            <w:r w:rsidR="001C5E88">
              <w:rPr>
                <w:webHidden/>
              </w:rPr>
            </w:r>
            <w:r w:rsidR="001C5E88">
              <w:rPr>
                <w:webHidden/>
              </w:rPr>
              <w:fldChar w:fldCharType="separate"/>
            </w:r>
            <w:r w:rsidR="001C5E88">
              <w:rPr>
                <w:webHidden/>
              </w:rPr>
              <w:t>2</w:t>
            </w:r>
            <w:r w:rsidR="001C5E88">
              <w:rPr>
                <w:webHidden/>
              </w:rPr>
              <w:fldChar w:fldCharType="end"/>
            </w:r>
          </w:hyperlink>
        </w:p>
        <w:p w14:paraId="15401366" w14:textId="51E6179A" w:rsidR="001C5E88" w:rsidRDefault="001447EE">
          <w:pPr>
            <w:pStyle w:val="TOC2"/>
            <w:rPr>
              <w:rFonts w:eastAsiaTheme="minorEastAsia" w:cstheme="minorBidi"/>
              <w:smallCaps w:val="0"/>
              <w:szCs w:val="22"/>
            </w:rPr>
          </w:pPr>
          <w:hyperlink w:anchor="_Toc514335177" w:history="1">
            <w:r w:rsidR="001C5E88" w:rsidRPr="00CD4134">
              <w:rPr>
                <w:rStyle w:val="Hyperlink"/>
              </w:rPr>
              <w:t>1.1. Versie beheer</w:t>
            </w:r>
            <w:r w:rsidR="001C5E88">
              <w:rPr>
                <w:webHidden/>
              </w:rPr>
              <w:tab/>
            </w:r>
            <w:r w:rsidR="001C5E88">
              <w:rPr>
                <w:webHidden/>
              </w:rPr>
              <w:fldChar w:fldCharType="begin"/>
            </w:r>
            <w:r w:rsidR="001C5E88">
              <w:rPr>
                <w:webHidden/>
              </w:rPr>
              <w:instrText xml:space="preserve"> PAGEREF _Toc514335177 \h </w:instrText>
            </w:r>
            <w:r w:rsidR="001C5E88">
              <w:rPr>
                <w:webHidden/>
              </w:rPr>
            </w:r>
            <w:r w:rsidR="001C5E88">
              <w:rPr>
                <w:webHidden/>
              </w:rPr>
              <w:fldChar w:fldCharType="separate"/>
            </w:r>
            <w:r w:rsidR="001C5E88">
              <w:rPr>
                <w:webHidden/>
              </w:rPr>
              <w:t>2</w:t>
            </w:r>
            <w:r w:rsidR="001C5E88">
              <w:rPr>
                <w:webHidden/>
              </w:rPr>
              <w:fldChar w:fldCharType="end"/>
            </w:r>
          </w:hyperlink>
        </w:p>
        <w:p w14:paraId="5634FA28" w14:textId="6106A867" w:rsidR="001C5E88" w:rsidRDefault="001447EE">
          <w:pPr>
            <w:pStyle w:val="TOC2"/>
            <w:rPr>
              <w:rFonts w:eastAsiaTheme="minorEastAsia" w:cstheme="minorBidi"/>
              <w:smallCaps w:val="0"/>
              <w:szCs w:val="22"/>
            </w:rPr>
          </w:pPr>
          <w:hyperlink w:anchor="_Toc514335178" w:history="1">
            <w:r w:rsidR="001C5E88" w:rsidRPr="00CD4134">
              <w:rPr>
                <w:rStyle w:val="Hyperlink"/>
              </w:rPr>
              <w:t>1.2. Distributie</w:t>
            </w:r>
            <w:r w:rsidR="001C5E88">
              <w:rPr>
                <w:webHidden/>
              </w:rPr>
              <w:tab/>
            </w:r>
            <w:r w:rsidR="001C5E88">
              <w:rPr>
                <w:webHidden/>
              </w:rPr>
              <w:fldChar w:fldCharType="begin"/>
            </w:r>
            <w:r w:rsidR="001C5E88">
              <w:rPr>
                <w:webHidden/>
              </w:rPr>
              <w:instrText xml:space="preserve"> PAGEREF _Toc514335178 \h </w:instrText>
            </w:r>
            <w:r w:rsidR="001C5E88">
              <w:rPr>
                <w:webHidden/>
              </w:rPr>
            </w:r>
            <w:r w:rsidR="001C5E88">
              <w:rPr>
                <w:webHidden/>
              </w:rPr>
              <w:fldChar w:fldCharType="separate"/>
            </w:r>
            <w:r w:rsidR="001C5E88">
              <w:rPr>
                <w:webHidden/>
              </w:rPr>
              <w:t>2</w:t>
            </w:r>
            <w:r w:rsidR="001C5E88">
              <w:rPr>
                <w:webHidden/>
              </w:rPr>
              <w:fldChar w:fldCharType="end"/>
            </w:r>
          </w:hyperlink>
        </w:p>
        <w:p w14:paraId="496DC305" w14:textId="0E8E36C6" w:rsidR="001C5E88" w:rsidRDefault="001447EE">
          <w:pPr>
            <w:pStyle w:val="TOC2"/>
            <w:rPr>
              <w:rFonts w:eastAsiaTheme="minorEastAsia" w:cstheme="minorBidi"/>
              <w:smallCaps w:val="0"/>
              <w:szCs w:val="22"/>
            </w:rPr>
          </w:pPr>
          <w:hyperlink w:anchor="_Toc514335179" w:history="1">
            <w:r w:rsidR="001C5E88" w:rsidRPr="00CD4134">
              <w:rPr>
                <w:rStyle w:val="Hyperlink"/>
              </w:rPr>
              <w:t>1.3. According document</w:t>
            </w:r>
            <w:r w:rsidR="001C5E88">
              <w:rPr>
                <w:webHidden/>
              </w:rPr>
              <w:tab/>
            </w:r>
            <w:r w:rsidR="001C5E88">
              <w:rPr>
                <w:webHidden/>
              </w:rPr>
              <w:fldChar w:fldCharType="begin"/>
            </w:r>
            <w:r w:rsidR="001C5E88">
              <w:rPr>
                <w:webHidden/>
              </w:rPr>
              <w:instrText xml:space="preserve"> PAGEREF _Toc514335179 \h </w:instrText>
            </w:r>
            <w:r w:rsidR="001C5E88">
              <w:rPr>
                <w:webHidden/>
              </w:rPr>
            </w:r>
            <w:r w:rsidR="001C5E88">
              <w:rPr>
                <w:webHidden/>
              </w:rPr>
              <w:fldChar w:fldCharType="separate"/>
            </w:r>
            <w:r w:rsidR="001C5E88">
              <w:rPr>
                <w:webHidden/>
              </w:rPr>
              <w:t>2</w:t>
            </w:r>
            <w:r w:rsidR="001C5E88">
              <w:rPr>
                <w:webHidden/>
              </w:rPr>
              <w:fldChar w:fldCharType="end"/>
            </w:r>
          </w:hyperlink>
        </w:p>
        <w:p w14:paraId="12DF85A3" w14:textId="3F686BAE" w:rsidR="001C5E88" w:rsidRDefault="001447EE">
          <w:pPr>
            <w:pStyle w:val="TOC1"/>
            <w:rPr>
              <w:rFonts w:eastAsiaTheme="minorEastAsia" w:cstheme="minorBidi"/>
              <w:b w:val="0"/>
              <w:smallCaps w:val="0"/>
            </w:rPr>
          </w:pPr>
          <w:hyperlink w:anchor="_Toc514335180" w:history="1">
            <w:r w:rsidR="001C5E88" w:rsidRPr="00CD4134">
              <w:rPr>
                <w:rStyle w:val="Hyperlink"/>
              </w:rPr>
              <w:t>2. Introductie</w:t>
            </w:r>
            <w:r w:rsidR="001C5E88">
              <w:rPr>
                <w:webHidden/>
              </w:rPr>
              <w:tab/>
            </w:r>
            <w:r w:rsidR="001C5E88">
              <w:rPr>
                <w:webHidden/>
              </w:rPr>
              <w:fldChar w:fldCharType="begin"/>
            </w:r>
            <w:r w:rsidR="001C5E88">
              <w:rPr>
                <w:webHidden/>
              </w:rPr>
              <w:instrText xml:space="preserve"> PAGEREF _Toc514335180 \h </w:instrText>
            </w:r>
            <w:r w:rsidR="001C5E88">
              <w:rPr>
                <w:webHidden/>
              </w:rPr>
            </w:r>
            <w:r w:rsidR="001C5E88">
              <w:rPr>
                <w:webHidden/>
              </w:rPr>
              <w:fldChar w:fldCharType="separate"/>
            </w:r>
            <w:r w:rsidR="001C5E88">
              <w:rPr>
                <w:webHidden/>
              </w:rPr>
              <w:t>4</w:t>
            </w:r>
            <w:r w:rsidR="001C5E88">
              <w:rPr>
                <w:webHidden/>
              </w:rPr>
              <w:fldChar w:fldCharType="end"/>
            </w:r>
          </w:hyperlink>
        </w:p>
        <w:p w14:paraId="24168A7E" w14:textId="45DA82CB" w:rsidR="001C5E88" w:rsidRDefault="001447EE">
          <w:pPr>
            <w:pStyle w:val="TOC2"/>
            <w:rPr>
              <w:rFonts w:eastAsiaTheme="minorEastAsia" w:cstheme="minorBidi"/>
              <w:smallCaps w:val="0"/>
              <w:szCs w:val="22"/>
            </w:rPr>
          </w:pPr>
          <w:hyperlink w:anchor="_Toc514335181" w:history="1">
            <w:r w:rsidR="001C5E88" w:rsidRPr="00CD4134">
              <w:rPr>
                <w:rStyle w:val="Hyperlink"/>
              </w:rPr>
              <w:t>2.1. Context</w:t>
            </w:r>
            <w:r w:rsidR="001C5E88">
              <w:rPr>
                <w:webHidden/>
              </w:rPr>
              <w:tab/>
            </w:r>
            <w:r w:rsidR="001C5E88">
              <w:rPr>
                <w:webHidden/>
              </w:rPr>
              <w:fldChar w:fldCharType="begin"/>
            </w:r>
            <w:r w:rsidR="001C5E88">
              <w:rPr>
                <w:webHidden/>
              </w:rPr>
              <w:instrText xml:space="preserve"> PAGEREF _Toc514335181 \h </w:instrText>
            </w:r>
            <w:r w:rsidR="001C5E88">
              <w:rPr>
                <w:webHidden/>
              </w:rPr>
            </w:r>
            <w:r w:rsidR="001C5E88">
              <w:rPr>
                <w:webHidden/>
              </w:rPr>
              <w:fldChar w:fldCharType="separate"/>
            </w:r>
            <w:r w:rsidR="001C5E88">
              <w:rPr>
                <w:webHidden/>
              </w:rPr>
              <w:t>4</w:t>
            </w:r>
            <w:r w:rsidR="001C5E88">
              <w:rPr>
                <w:webHidden/>
              </w:rPr>
              <w:fldChar w:fldCharType="end"/>
            </w:r>
          </w:hyperlink>
        </w:p>
        <w:p w14:paraId="0FCBDA2B" w14:textId="25477952" w:rsidR="001C5E88" w:rsidRDefault="001447EE">
          <w:pPr>
            <w:pStyle w:val="TOC2"/>
            <w:rPr>
              <w:rFonts w:eastAsiaTheme="minorEastAsia" w:cstheme="minorBidi"/>
              <w:smallCaps w:val="0"/>
              <w:szCs w:val="22"/>
            </w:rPr>
          </w:pPr>
          <w:hyperlink w:anchor="_Toc514335182" w:history="1">
            <w:r w:rsidR="001C5E88" w:rsidRPr="00CD4134">
              <w:rPr>
                <w:rStyle w:val="Hyperlink"/>
              </w:rPr>
              <w:t>2.2. Applicatie</w:t>
            </w:r>
            <w:r w:rsidR="001C5E88">
              <w:rPr>
                <w:webHidden/>
              </w:rPr>
              <w:tab/>
            </w:r>
            <w:r w:rsidR="001C5E88">
              <w:rPr>
                <w:webHidden/>
              </w:rPr>
              <w:fldChar w:fldCharType="begin"/>
            </w:r>
            <w:r w:rsidR="001C5E88">
              <w:rPr>
                <w:webHidden/>
              </w:rPr>
              <w:instrText xml:space="preserve"> PAGEREF _Toc514335182 \h </w:instrText>
            </w:r>
            <w:r w:rsidR="001C5E88">
              <w:rPr>
                <w:webHidden/>
              </w:rPr>
            </w:r>
            <w:r w:rsidR="001C5E88">
              <w:rPr>
                <w:webHidden/>
              </w:rPr>
              <w:fldChar w:fldCharType="separate"/>
            </w:r>
            <w:r w:rsidR="001C5E88">
              <w:rPr>
                <w:webHidden/>
              </w:rPr>
              <w:t>4</w:t>
            </w:r>
            <w:r w:rsidR="001C5E88">
              <w:rPr>
                <w:webHidden/>
              </w:rPr>
              <w:fldChar w:fldCharType="end"/>
            </w:r>
          </w:hyperlink>
        </w:p>
        <w:p w14:paraId="1A7D67A9" w14:textId="4F5A1264" w:rsidR="001C5E88" w:rsidRDefault="001447EE">
          <w:pPr>
            <w:pStyle w:val="TOC2"/>
            <w:rPr>
              <w:rFonts w:eastAsiaTheme="minorEastAsia" w:cstheme="minorBidi"/>
              <w:smallCaps w:val="0"/>
              <w:szCs w:val="22"/>
            </w:rPr>
          </w:pPr>
          <w:hyperlink w:anchor="_Toc514335183" w:history="1">
            <w:r w:rsidR="001C5E88" w:rsidRPr="00CD4134">
              <w:rPr>
                <w:rStyle w:val="Hyperlink"/>
              </w:rPr>
              <w:t>2.3. Doel van dit document</w:t>
            </w:r>
            <w:r w:rsidR="001C5E88">
              <w:rPr>
                <w:webHidden/>
              </w:rPr>
              <w:tab/>
            </w:r>
            <w:r w:rsidR="001C5E88">
              <w:rPr>
                <w:webHidden/>
              </w:rPr>
              <w:fldChar w:fldCharType="begin"/>
            </w:r>
            <w:r w:rsidR="001C5E88">
              <w:rPr>
                <w:webHidden/>
              </w:rPr>
              <w:instrText xml:space="preserve"> PAGEREF _Toc514335183 \h </w:instrText>
            </w:r>
            <w:r w:rsidR="001C5E88">
              <w:rPr>
                <w:webHidden/>
              </w:rPr>
            </w:r>
            <w:r w:rsidR="001C5E88">
              <w:rPr>
                <w:webHidden/>
              </w:rPr>
              <w:fldChar w:fldCharType="separate"/>
            </w:r>
            <w:r w:rsidR="001C5E88">
              <w:rPr>
                <w:webHidden/>
              </w:rPr>
              <w:t>4</w:t>
            </w:r>
            <w:r w:rsidR="001C5E88">
              <w:rPr>
                <w:webHidden/>
              </w:rPr>
              <w:fldChar w:fldCharType="end"/>
            </w:r>
          </w:hyperlink>
        </w:p>
        <w:p w14:paraId="57FE6F2C" w14:textId="16F3EEF0" w:rsidR="001C5E88" w:rsidRDefault="001447EE">
          <w:pPr>
            <w:pStyle w:val="TOC2"/>
            <w:rPr>
              <w:rFonts w:eastAsiaTheme="minorEastAsia" w:cstheme="minorBidi"/>
              <w:smallCaps w:val="0"/>
              <w:szCs w:val="22"/>
            </w:rPr>
          </w:pPr>
          <w:hyperlink w:anchor="_Toc514335184" w:history="1">
            <w:r w:rsidR="001C5E88" w:rsidRPr="00CD4134">
              <w:rPr>
                <w:rStyle w:val="Hyperlink"/>
              </w:rPr>
              <w:t>2.4. Opbouw</w:t>
            </w:r>
            <w:r w:rsidR="001C5E88">
              <w:rPr>
                <w:webHidden/>
              </w:rPr>
              <w:tab/>
            </w:r>
            <w:r w:rsidR="001C5E88">
              <w:rPr>
                <w:webHidden/>
              </w:rPr>
              <w:fldChar w:fldCharType="begin"/>
            </w:r>
            <w:r w:rsidR="001C5E88">
              <w:rPr>
                <w:webHidden/>
              </w:rPr>
              <w:instrText xml:space="preserve"> PAGEREF _Toc514335184 \h </w:instrText>
            </w:r>
            <w:r w:rsidR="001C5E88">
              <w:rPr>
                <w:webHidden/>
              </w:rPr>
            </w:r>
            <w:r w:rsidR="001C5E88">
              <w:rPr>
                <w:webHidden/>
              </w:rPr>
              <w:fldChar w:fldCharType="separate"/>
            </w:r>
            <w:r w:rsidR="001C5E88">
              <w:rPr>
                <w:webHidden/>
              </w:rPr>
              <w:t>4</w:t>
            </w:r>
            <w:r w:rsidR="001C5E88">
              <w:rPr>
                <w:webHidden/>
              </w:rPr>
              <w:fldChar w:fldCharType="end"/>
            </w:r>
          </w:hyperlink>
        </w:p>
        <w:p w14:paraId="56FBCE57" w14:textId="03C1EE12" w:rsidR="001C5E88" w:rsidRDefault="001447EE">
          <w:pPr>
            <w:pStyle w:val="TOC1"/>
            <w:rPr>
              <w:rFonts w:eastAsiaTheme="minorEastAsia" w:cstheme="minorBidi"/>
              <w:b w:val="0"/>
              <w:smallCaps w:val="0"/>
            </w:rPr>
          </w:pPr>
          <w:hyperlink w:anchor="_Toc514335185" w:history="1">
            <w:r w:rsidR="001C5E88" w:rsidRPr="00CD4134">
              <w:rPr>
                <w:rStyle w:val="Hyperlink"/>
              </w:rPr>
              <w:t>3. Logical view</w:t>
            </w:r>
            <w:r w:rsidR="001C5E88">
              <w:rPr>
                <w:webHidden/>
              </w:rPr>
              <w:tab/>
            </w:r>
            <w:r w:rsidR="001C5E88">
              <w:rPr>
                <w:webHidden/>
              </w:rPr>
              <w:fldChar w:fldCharType="begin"/>
            </w:r>
            <w:r w:rsidR="001C5E88">
              <w:rPr>
                <w:webHidden/>
              </w:rPr>
              <w:instrText xml:space="preserve"> PAGEREF _Toc514335185 \h </w:instrText>
            </w:r>
            <w:r w:rsidR="001C5E88">
              <w:rPr>
                <w:webHidden/>
              </w:rPr>
            </w:r>
            <w:r w:rsidR="001C5E88">
              <w:rPr>
                <w:webHidden/>
              </w:rPr>
              <w:fldChar w:fldCharType="separate"/>
            </w:r>
            <w:r w:rsidR="001C5E88">
              <w:rPr>
                <w:webHidden/>
              </w:rPr>
              <w:t>5</w:t>
            </w:r>
            <w:r w:rsidR="001C5E88">
              <w:rPr>
                <w:webHidden/>
              </w:rPr>
              <w:fldChar w:fldCharType="end"/>
            </w:r>
          </w:hyperlink>
        </w:p>
        <w:p w14:paraId="1527B3E7" w14:textId="0D1CE6F3" w:rsidR="001C5E88" w:rsidRDefault="001447EE">
          <w:pPr>
            <w:pStyle w:val="TOC2"/>
            <w:rPr>
              <w:rFonts w:eastAsiaTheme="minorEastAsia" w:cstheme="minorBidi"/>
              <w:smallCaps w:val="0"/>
              <w:szCs w:val="22"/>
            </w:rPr>
          </w:pPr>
          <w:hyperlink w:anchor="_Toc514335186" w:history="1">
            <w:r w:rsidR="001C5E88" w:rsidRPr="00CD4134">
              <w:rPr>
                <w:rStyle w:val="Hyperlink"/>
              </w:rPr>
              <w:t>3.1. Architectuur</w:t>
            </w:r>
            <w:r w:rsidR="001C5E88">
              <w:rPr>
                <w:webHidden/>
              </w:rPr>
              <w:tab/>
            </w:r>
            <w:r w:rsidR="001C5E88">
              <w:rPr>
                <w:webHidden/>
              </w:rPr>
              <w:fldChar w:fldCharType="begin"/>
            </w:r>
            <w:r w:rsidR="001C5E88">
              <w:rPr>
                <w:webHidden/>
              </w:rPr>
              <w:instrText xml:space="preserve"> PAGEREF _Toc514335186 \h </w:instrText>
            </w:r>
            <w:r w:rsidR="001C5E88">
              <w:rPr>
                <w:webHidden/>
              </w:rPr>
            </w:r>
            <w:r w:rsidR="001C5E88">
              <w:rPr>
                <w:webHidden/>
              </w:rPr>
              <w:fldChar w:fldCharType="separate"/>
            </w:r>
            <w:r w:rsidR="001C5E88">
              <w:rPr>
                <w:webHidden/>
              </w:rPr>
              <w:t>5</w:t>
            </w:r>
            <w:r w:rsidR="001C5E88">
              <w:rPr>
                <w:webHidden/>
              </w:rPr>
              <w:fldChar w:fldCharType="end"/>
            </w:r>
          </w:hyperlink>
        </w:p>
        <w:p w14:paraId="2F2D65A8" w14:textId="31B79F01" w:rsidR="001C5E88" w:rsidRDefault="001447EE">
          <w:pPr>
            <w:pStyle w:val="TOC2"/>
            <w:rPr>
              <w:rFonts w:eastAsiaTheme="minorEastAsia" w:cstheme="minorBidi"/>
              <w:smallCaps w:val="0"/>
              <w:szCs w:val="22"/>
            </w:rPr>
          </w:pPr>
          <w:hyperlink w:anchor="_Toc514335187" w:history="1">
            <w:r w:rsidR="001C5E88" w:rsidRPr="00CD4134">
              <w:rPr>
                <w:rStyle w:val="Hyperlink"/>
              </w:rPr>
              <w:t>3.2. Domein model</w:t>
            </w:r>
            <w:r w:rsidR="001C5E88">
              <w:rPr>
                <w:webHidden/>
              </w:rPr>
              <w:tab/>
            </w:r>
            <w:r w:rsidR="001C5E88">
              <w:rPr>
                <w:webHidden/>
              </w:rPr>
              <w:fldChar w:fldCharType="begin"/>
            </w:r>
            <w:r w:rsidR="001C5E88">
              <w:rPr>
                <w:webHidden/>
              </w:rPr>
              <w:instrText xml:space="preserve"> PAGEREF _Toc514335187 \h </w:instrText>
            </w:r>
            <w:r w:rsidR="001C5E88">
              <w:rPr>
                <w:webHidden/>
              </w:rPr>
            </w:r>
            <w:r w:rsidR="001C5E88">
              <w:rPr>
                <w:webHidden/>
              </w:rPr>
              <w:fldChar w:fldCharType="separate"/>
            </w:r>
            <w:r w:rsidR="001C5E88">
              <w:rPr>
                <w:webHidden/>
              </w:rPr>
              <w:t>7</w:t>
            </w:r>
            <w:r w:rsidR="001C5E88">
              <w:rPr>
                <w:webHidden/>
              </w:rPr>
              <w:fldChar w:fldCharType="end"/>
            </w:r>
          </w:hyperlink>
        </w:p>
        <w:p w14:paraId="7BA1B578" w14:textId="433DB1CA" w:rsidR="001C5E88" w:rsidRDefault="001447EE">
          <w:pPr>
            <w:pStyle w:val="TOC2"/>
            <w:rPr>
              <w:rFonts w:eastAsiaTheme="minorEastAsia" w:cstheme="minorBidi"/>
              <w:smallCaps w:val="0"/>
              <w:szCs w:val="22"/>
            </w:rPr>
          </w:pPr>
          <w:hyperlink w:anchor="_Toc514335188" w:history="1">
            <w:r w:rsidR="001C5E88" w:rsidRPr="00CD4134">
              <w:rPr>
                <w:rStyle w:val="Hyperlink"/>
              </w:rPr>
              <w:t>3.3. Omschrijving tabellen</w:t>
            </w:r>
            <w:r w:rsidR="001C5E88">
              <w:rPr>
                <w:webHidden/>
              </w:rPr>
              <w:tab/>
            </w:r>
            <w:r w:rsidR="001C5E88">
              <w:rPr>
                <w:webHidden/>
              </w:rPr>
              <w:fldChar w:fldCharType="begin"/>
            </w:r>
            <w:r w:rsidR="001C5E88">
              <w:rPr>
                <w:webHidden/>
              </w:rPr>
              <w:instrText xml:space="preserve"> PAGEREF _Toc514335188 \h </w:instrText>
            </w:r>
            <w:r w:rsidR="001C5E88">
              <w:rPr>
                <w:webHidden/>
              </w:rPr>
            </w:r>
            <w:r w:rsidR="001C5E88">
              <w:rPr>
                <w:webHidden/>
              </w:rPr>
              <w:fldChar w:fldCharType="separate"/>
            </w:r>
            <w:r w:rsidR="001C5E88">
              <w:rPr>
                <w:webHidden/>
              </w:rPr>
              <w:t>8</w:t>
            </w:r>
            <w:r w:rsidR="001C5E88">
              <w:rPr>
                <w:webHidden/>
              </w:rPr>
              <w:fldChar w:fldCharType="end"/>
            </w:r>
          </w:hyperlink>
        </w:p>
        <w:p w14:paraId="05BBBBD3" w14:textId="3C9D5F66" w:rsidR="001C5E88" w:rsidRDefault="001447EE">
          <w:pPr>
            <w:pStyle w:val="TOC2"/>
            <w:rPr>
              <w:rFonts w:eastAsiaTheme="minorEastAsia" w:cstheme="minorBidi"/>
              <w:smallCaps w:val="0"/>
              <w:szCs w:val="22"/>
            </w:rPr>
          </w:pPr>
          <w:hyperlink w:anchor="_Toc514335189" w:history="1">
            <w:r w:rsidR="001C5E88" w:rsidRPr="00CD4134">
              <w:rPr>
                <w:rStyle w:val="Hyperlink"/>
              </w:rPr>
              <w:t>3.4. UI-design</w:t>
            </w:r>
            <w:r w:rsidR="001C5E88">
              <w:rPr>
                <w:webHidden/>
              </w:rPr>
              <w:tab/>
            </w:r>
            <w:r w:rsidR="001C5E88">
              <w:rPr>
                <w:webHidden/>
              </w:rPr>
              <w:fldChar w:fldCharType="begin"/>
            </w:r>
            <w:r w:rsidR="001C5E88">
              <w:rPr>
                <w:webHidden/>
              </w:rPr>
              <w:instrText xml:space="preserve"> PAGEREF _Toc514335189 \h </w:instrText>
            </w:r>
            <w:r w:rsidR="001C5E88">
              <w:rPr>
                <w:webHidden/>
              </w:rPr>
            </w:r>
            <w:r w:rsidR="001C5E88">
              <w:rPr>
                <w:webHidden/>
              </w:rPr>
              <w:fldChar w:fldCharType="separate"/>
            </w:r>
            <w:r w:rsidR="001C5E88">
              <w:rPr>
                <w:webHidden/>
              </w:rPr>
              <w:t>10</w:t>
            </w:r>
            <w:r w:rsidR="001C5E88">
              <w:rPr>
                <w:webHidden/>
              </w:rPr>
              <w:fldChar w:fldCharType="end"/>
            </w:r>
          </w:hyperlink>
        </w:p>
        <w:p w14:paraId="0E21519E" w14:textId="37E00A89" w:rsidR="001C5E88" w:rsidRDefault="001447EE">
          <w:pPr>
            <w:pStyle w:val="TOC1"/>
            <w:rPr>
              <w:rFonts w:eastAsiaTheme="minorEastAsia" w:cstheme="minorBidi"/>
              <w:b w:val="0"/>
              <w:smallCaps w:val="0"/>
            </w:rPr>
          </w:pPr>
          <w:hyperlink w:anchor="_Toc514335190" w:history="1">
            <w:r w:rsidR="001C5E88" w:rsidRPr="00CD4134">
              <w:rPr>
                <w:rStyle w:val="Hyperlink"/>
              </w:rPr>
              <w:t>4. Implementation view</w:t>
            </w:r>
            <w:r w:rsidR="001C5E88">
              <w:rPr>
                <w:webHidden/>
              </w:rPr>
              <w:tab/>
            </w:r>
            <w:r w:rsidR="001C5E88">
              <w:rPr>
                <w:webHidden/>
              </w:rPr>
              <w:fldChar w:fldCharType="begin"/>
            </w:r>
            <w:r w:rsidR="001C5E88">
              <w:rPr>
                <w:webHidden/>
              </w:rPr>
              <w:instrText xml:space="preserve"> PAGEREF _Toc514335190 \h </w:instrText>
            </w:r>
            <w:r w:rsidR="001C5E88">
              <w:rPr>
                <w:webHidden/>
              </w:rPr>
            </w:r>
            <w:r w:rsidR="001C5E88">
              <w:rPr>
                <w:webHidden/>
              </w:rPr>
              <w:fldChar w:fldCharType="separate"/>
            </w:r>
            <w:r w:rsidR="001C5E88">
              <w:rPr>
                <w:webHidden/>
              </w:rPr>
              <w:t>11</w:t>
            </w:r>
            <w:r w:rsidR="001C5E88">
              <w:rPr>
                <w:webHidden/>
              </w:rPr>
              <w:fldChar w:fldCharType="end"/>
            </w:r>
          </w:hyperlink>
        </w:p>
        <w:p w14:paraId="2F44C436" w14:textId="1D1ED30C" w:rsidR="001C5E88" w:rsidRDefault="001447EE">
          <w:pPr>
            <w:pStyle w:val="TOC2"/>
            <w:rPr>
              <w:rFonts w:eastAsiaTheme="minorEastAsia" w:cstheme="minorBidi"/>
              <w:smallCaps w:val="0"/>
              <w:szCs w:val="22"/>
            </w:rPr>
          </w:pPr>
          <w:hyperlink w:anchor="_Toc514335191" w:history="1">
            <w:r w:rsidR="001C5E88" w:rsidRPr="00CD4134">
              <w:rPr>
                <w:rStyle w:val="Hyperlink"/>
              </w:rPr>
              <w:t>4.1. Implementatie model</w:t>
            </w:r>
            <w:r w:rsidR="001C5E88">
              <w:rPr>
                <w:webHidden/>
              </w:rPr>
              <w:tab/>
            </w:r>
            <w:r w:rsidR="001C5E88">
              <w:rPr>
                <w:webHidden/>
              </w:rPr>
              <w:fldChar w:fldCharType="begin"/>
            </w:r>
            <w:r w:rsidR="001C5E88">
              <w:rPr>
                <w:webHidden/>
              </w:rPr>
              <w:instrText xml:space="preserve"> PAGEREF _Toc514335191 \h </w:instrText>
            </w:r>
            <w:r w:rsidR="001C5E88">
              <w:rPr>
                <w:webHidden/>
              </w:rPr>
            </w:r>
            <w:r w:rsidR="001C5E88">
              <w:rPr>
                <w:webHidden/>
              </w:rPr>
              <w:fldChar w:fldCharType="separate"/>
            </w:r>
            <w:r w:rsidR="001C5E88">
              <w:rPr>
                <w:webHidden/>
              </w:rPr>
              <w:t>11</w:t>
            </w:r>
            <w:r w:rsidR="001C5E88">
              <w:rPr>
                <w:webHidden/>
              </w:rPr>
              <w:fldChar w:fldCharType="end"/>
            </w:r>
          </w:hyperlink>
        </w:p>
        <w:p w14:paraId="7C280CBA" w14:textId="32CC35AB" w:rsidR="001C5E88" w:rsidRDefault="001447EE">
          <w:pPr>
            <w:pStyle w:val="TOC3"/>
            <w:rPr>
              <w:rFonts w:eastAsiaTheme="minorEastAsia" w:cstheme="minorBidi"/>
            </w:rPr>
          </w:pPr>
          <w:hyperlink w:anchor="_Toc514335192" w:history="1">
            <w:r w:rsidR="001C5E88" w:rsidRPr="00CD4134">
              <w:rPr>
                <w:rStyle w:val="Hyperlink"/>
              </w:rPr>
              <w:t>4.1.1. Diagram</w:t>
            </w:r>
            <w:r w:rsidR="001C5E88">
              <w:rPr>
                <w:webHidden/>
              </w:rPr>
              <w:tab/>
            </w:r>
            <w:r w:rsidR="001C5E88">
              <w:rPr>
                <w:webHidden/>
              </w:rPr>
              <w:fldChar w:fldCharType="begin"/>
            </w:r>
            <w:r w:rsidR="001C5E88">
              <w:rPr>
                <w:webHidden/>
              </w:rPr>
              <w:instrText xml:space="preserve"> PAGEREF _Toc514335192 \h </w:instrText>
            </w:r>
            <w:r w:rsidR="001C5E88">
              <w:rPr>
                <w:webHidden/>
              </w:rPr>
            </w:r>
            <w:r w:rsidR="001C5E88">
              <w:rPr>
                <w:webHidden/>
              </w:rPr>
              <w:fldChar w:fldCharType="separate"/>
            </w:r>
            <w:r w:rsidR="001C5E88">
              <w:rPr>
                <w:webHidden/>
              </w:rPr>
              <w:t>11</w:t>
            </w:r>
            <w:r w:rsidR="001C5E88">
              <w:rPr>
                <w:webHidden/>
              </w:rPr>
              <w:fldChar w:fldCharType="end"/>
            </w:r>
          </w:hyperlink>
        </w:p>
        <w:p w14:paraId="277D35DB" w14:textId="2AF6B933" w:rsidR="001C5E88" w:rsidRDefault="001447EE">
          <w:pPr>
            <w:pStyle w:val="TOC3"/>
            <w:rPr>
              <w:rFonts w:eastAsiaTheme="minorEastAsia" w:cstheme="minorBidi"/>
            </w:rPr>
          </w:pPr>
          <w:hyperlink w:anchor="_Toc514335193" w:history="1">
            <w:r w:rsidR="001C5E88" w:rsidRPr="00CD4134">
              <w:rPr>
                <w:rStyle w:val="Hyperlink"/>
              </w:rPr>
              <w:t>4.1.2. Beschrijving</w:t>
            </w:r>
            <w:r w:rsidR="001C5E88">
              <w:rPr>
                <w:webHidden/>
              </w:rPr>
              <w:tab/>
            </w:r>
            <w:r w:rsidR="001C5E88">
              <w:rPr>
                <w:webHidden/>
              </w:rPr>
              <w:fldChar w:fldCharType="begin"/>
            </w:r>
            <w:r w:rsidR="001C5E88">
              <w:rPr>
                <w:webHidden/>
              </w:rPr>
              <w:instrText xml:space="preserve"> PAGEREF _Toc514335193 \h </w:instrText>
            </w:r>
            <w:r w:rsidR="001C5E88">
              <w:rPr>
                <w:webHidden/>
              </w:rPr>
            </w:r>
            <w:r w:rsidR="001C5E88">
              <w:rPr>
                <w:webHidden/>
              </w:rPr>
              <w:fldChar w:fldCharType="separate"/>
            </w:r>
            <w:r w:rsidR="001C5E88">
              <w:rPr>
                <w:webHidden/>
              </w:rPr>
              <w:t>11</w:t>
            </w:r>
            <w:r w:rsidR="001C5E88">
              <w:rPr>
                <w:webHidden/>
              </w:rPr>
              <w:fldChar w:fldCharType="end"/>
            </w:r>
          </w:hyperlink>
        </w:p>
        <w:p w14:paraId="0987D6D2" w14:textId="194D97AE" w:rsidR="001C5E88" w:rsidRDefault="001447EE">
          <w:pPr>
            <w:pStyle w:val="TOC2"/>
            <w:rPr>
              <w:rFonts w:eastAsiaTheme="minorEastAsia" w:cstheme="minorBidi"/>
              <w:smallCaps w:val="0"/>
              <w:szCs w:val="22"/>
            </w:rPr>
          </w:pPr>
          <w:hyperlink w:anchor="_Toc514335194" w:history="1">
            <w:r w:rsidR="001C5E88" w:rsidRPr="00CD4134">
              <w:rPr>
                <w:rStyle w:val="Hyperlink"/>
              </w:rPr>
              <w:t>4.2. Database</w:t>
            </w:r>
            <w:r w:rsidR="001C5E88">
              <w:rPr>
                <w:webHidden/>
              </w:rPr>
              <w:tab/>
            </w:r>
            <w:r w:rsidR="001C5E88">
              <w:rPr>
                <w:webHidden/>
              </w:rPr>
              <w:fldChar w:fldCharType="begin"/>
            </w:r>
            <w:r w:rsidR="001C5E88">
              <w:rPr>
                <w:webHidden/>
              </w:rPr>
              <w:instrText xml:space="preserve"> PAGEREF _Toc514335194 \h </w:instrText>
            </w:r>
            <w:r w:rsidR="001C5E88">
              <w:rPr>
                <w:webHidden/>
              </w:rPr>
            </w:r>
            <w:r w:rsidR="001C5E88">
              <w:rPr>
                <w:webHidden/>
              </w:rPr>
              <w:fldChar w:fldCharType="separate"/>
            </w:r>
            <w:r w:rsidR="001C5E88">
              <w:rPr>
                <w:webHidden/>
              </w:rPr>
              <w:t>12</w:t>
            </w:r>
            <w:r w:rsidR="001C5E88">
              <w:rPr>
                <w:webHidden/>
              </w:rPr>
              <w:fldChar w:fldCharType="end"/>
            </w:r>
          </w:hyperlink>
        </w:p>
        <w:p w14:paraId="3B48FBF9" w14:textId="119869A9" w:rsidR="001C5E88" w:rsidRDefault="001447EE">
          <w:pPr>
            <w:pStyle w:val="TOC3"/>
            <w:rPr>
              <w:rFonts w:eastAsiaTheme="minorEastAsia" w:cstheme="minorBidi"/>
            </w:rPr>
          </w:pPr>
          <w:hyperlink w:anchor="_Toc514335195" w:history="1">
            <w:r w:rsidR="001C5E88" w:rsidRPr="00CD4134">
              <w:rPr>
                <w:rStyle w:val="Hyperlink"/>
              </w:rPr>
              <w:t>4.2.1. Database ontwerp</w:t>
            </w:r>
            <w:r w:rsidR="001C5E88">
              <w:rPr>
                <w:webHidden/>
              </w:rPr>
              <w:tab/>
            </w:r>
            <w:r w:rsidR="001C5E88">
              <w:rPr>
                <w:webHidden/>
              </w:rPr>
              <w:fldChar w:fldCharType="begin"/>
            </w:r>
            <w:r w:rsidR="001C5E88">
              <w:rPr>
                <w:webHidden/>
              </w:rPr>
              <w:instrText xml:space="preserve"> PAGEREF _Toc514335195 \h </w:instrText>
            </w:r>
            <w:r w:rsidR="001C5E88">
              <w:rPr>
                <w:webHidden/>
              </w:rPr>
            </w:r>
            <w:r w:rsidR="001C5E88">
              <w:rPr>
                <w:webHidden/>
              </w:rPr>
              <w:fldChar w:fldCharType="separate"/>
            </w:r>
            <w:r w:rsidR="001C5E88">
              <w:rPr>
                <w:webHidden/>
              </w:rPr>
              <w:t>12</w:t>
            </w:r>
            <w:r w:rsidR="001C5E88">
              <w:rPr>
                <w:webHidden/>
              </w:rPr>
              <w:fldChar w:fldCharType="end"/>
            </w:r>
          </w:hyperlink>
        </w:p>
        <w:p w14:paraId="79F75672" w14:textId="3A03D088" w:rsidR="001C5E88" w:rsidRDefault="001447EE">
          <w:pPr>
            <w:pStyle w:val="TOC3"/>
            <w:rPr>
              <w:rFonts w:eastAsiaTheme="minorEastAsia" w:cstheme="minorBidi"/>
            </w:rPr>
          </w:pPr>
          <w:hyperlink w:anchor="_Toc514335196" w:history="1">
            <w:r w:rsidR="001C5E88" w:rsidRPr="00CD4134">
              <w:rPr>
                <w:rStyle w:val="Hyperlink"/>
              </w:rPr>
              <w:t>4.2.2. Database benamingen</w:t>
            </w:r>
            <w:r w:rsidR="001C5E88">
              <w:rPr>
                <w:webHidden/>
              </w:rPr>
              <w:tab/>
            </w:r>
            <w:r w:rsidR="001C5E88">
              <w:rPr>
                <w:webHidden/>
              </w:rPr>
              <w:fldChar w:fldCharType="begin"/>
            </w:r>
            <w:r w:rsidR="001C5E88">
              <w:rPr>
                <w:webHidden/>
              </w:rPr>
              <w:instrText xml:space="preserve"> PAGEREF _Toc514335196 \h </w:instrText>
            </w:r>
            <w:r w:rsidR="001C5E88">
              <w:rPr>
                <w:webHidden/>
              </w:rPr>
            </w:r>
            <w:r w:rsidR="001C5E88">
              <w:rPr>
                <w:webHidden/>
              </w:rPr>
              <w:fldChar w:fldCharType="separate"/>
            </w:r>
            <w:r w:rsidR="001C5E88">
              <w:rPr>
                <w:webHidden/>
              </w:rPr>
              <w:t>13</w:t>
            </w:r>
            <w:r w:rsidR="001C5E88">
              <w:rPr>
                <w:webHidden/>
              </w:rPr>
              <w:fldChar w:fldCharType="end"/>
            </w:r>
          </w:hyperlink>
        </w:p>
        <w:p w14:paraId="20BC4F33" w14:textId="5853108C" w:rsidR="001C5E88" w:rsidRDefault="001447EE">
          <w:pPr>
            <w:pStyle w:val="TOC2"/>
            <w:rPr>
              <w:rFonts w:eastAsiaTheme="minorEastAsia" w:cstheme="minorBidi"/>
              <w:smallCaps w:val="0"/>
              <w:szCs w:val="22"/>
            </w:rPr>
          </w:pPr>
          <w:hyperlink w:anchor="_Toc514335197" w:history="1">
            <w:r w:rsidR="001C5E88" w:rsidRPr="00CD4134">
              <w:rPr>
                <w:rStyle w:val="Hyperlink"/>
              </w:rPr>
              <w:t>4.3. Entity framework</w:t>
            </w:r>
            <w:r w:rsidR="001C5E88">
              <w:rPr>
                <w:webHidden/>
              </w:rPr>
              <w:tab/>
            </w:r>
            <w:r w:rsidR="001C5E88">
              <w:rPr>
                <w:webHidden/>
              </w:rPr>
              <w:fldChar w:fldCharType="begin"/>
            </w:r>
            <w:r w:rsidR="001C5E88">
              <w:rPr>
                <w:webHidden/>
              </w:rPr>
              <w:instrText xml:space="preserve"> PAGEREF _Toc514335197 \h </w:instrText>
            </w:r>
            <w:r w:rsidR="001C5E88">
              <w:rPr>
                <w:webHidden/>
              </w:rPr>
            </w:r>
            <w:r w:rsidR="001C5E88">
              <w:rPr>
                <w:webHidden/>
              </w:rPr>
              <w:fldChar w:fldCharType="separate"/>
            </w:r>
            <w:r w:rsidR="001C5E88">
              <w:rPr>
                <w:webHidden/>
              </w:rPr>
              <w:t>14</w:t>
            </w:r>
            <w:r w:rsidR="001C5E88">
              <w:rPr>
                <w:webHidden/>
              </w:rPr>
              <w:fldChar w:fldCharType="end"/>
            </w:r>
          </w:hyperlink>
        </w:p>
        <w:p w14:paraId="73370DB3" w14:textId="6002917E" w:rsidR="001C5E88" w:rsidRDefault="001447EE">
          <w:pPr>
            <w:pStyle w:val="TOC3"/>
            <w:rPr>
              <w:rFonts w:eastAsiaTheme="minorEastAsia" w:cstheme="minorBidi"/>
            </w:rPr>
          </w:pPr>
          <w:hyperlink w:anchor="_Toc514335198" w:history="1">
            <w:r w:rsidR="001C5E88" w:rsidRPr="00CD4134">
              <w:rPr>
                <w:rStyle w:val="Hyperlink"/>
              </w:rPr>
              <w:t>4.3.1. Klassen indeling</w:t>
            </w:r>
            <w:r w:rsidR="001C5E88">
              <w:rPr>
                <w:webHidden/>
              </w:rPr>
              <w:tab/>
            </w:r>
            <w:r w:rsidR="001C5E88">
              <w:rPr>
                <w:webHidden/>
              </w:rPr>
              <w:fldChar w:fldCharType="begin"/>
            </w:r>
            <w:r w:rsidR="001C5E88">
              <w:rPr>
                <w:webHidden/>
              </w:rPr>
              <w:instrText xml:space="preserve"> PAGEREF _Toc514335198 \h </w:instrText>
            </w:r>
            <w:r w:rsidR="001C5E88">
              <w:rPr>
                <w:webHidden/>
              </w:rPr>
            </w:r>
            <w:r w:rsidR="001C5E88">
              <w:rPr>
                <w:webHidden/>
              </w:rPr>
              <w:fldChar w:fldCharType="separate"/>
            </w:r>
            <w:r w:rsidR="001C5E88">
              <w:rPr>
                <w:webHidden/>
              </w:rPr>
              <w:t>14</w:t>
            </w:r>
            <w:r w:rsidR="001C5E88">
              <w:rPr>
                <w:webHidden/>
              </w:rPr>
              <w:fldChar w:fldCharType="end"/>
            </w:r>
          </w:hyperlink>
        </w:p>
        <w:p w14:paraId="22157262" w14:textId="3753DAA3" w:rsidR="001C5E88" w:rsidRDefault="001447EE">
          <w:pPr>
            <w:pStyle w:val="TOC3"/>
            <w:rPr>
              <w:rFonts w:eastAsiaTheme="minorEastAsia" w:cstheme="minorBidi"/>
            </w:rPr>
          </w:pPr>
          <w:hyperlink w:anchor="_Toc514335199" w:history="1">
            <w:r w:rsidR="001C5E88" w:rsidRPr="00CD4134">
              <w:rPr>
                <w:rStyle w:val="Hyperlink"/>
              </w:rPr>
              <w:t>4.3.2. Context</w:t>
            </w:r>
            <w:r w:rsidR="001C5E88">
              <w:rPr>
                <w:webHidden/>
              </w:rPr>
              <w:tab/>
            </w:r>
            <w:r w:rsidR="001C5E88">
              <w:rPr>
                <w:webHidden/>
              </w:rPr>
              <w:fldChar w:fldCharType="begin"/>
            </w:r>
            <w:r w:rsidR="001C5E88">
              <w:rPr>
                <w:webHidden/>
              </w:rPr>
              <w:instrText xml:space="preserve"> PAGEREF _Toc514335199 \h </w:instrText>
            </w:r>
            <w:r w:rsidR="001C5E88">
              <w:rPr>
                <w:webHidden/>
              </w:rPr>
            </w:r>
            <w:r w:rsidR="001C5E88">
              <w:rPr>
                <w:webHidden/>
              </w:rPr>
              <w:fldChar w:fldCharType="separate"/>
            </w:r>
            <w:r w:rsidR="001C5E88">
              <w:rPr>
                <w:webHidden/>
              </w:rPr>
              <w:t>14</w:t>
            </w:r>
            <w:r w:rsidR="001C5E88">
              <w:rPr>
                <w:webHidden/>
              </w:rPr>
              <w:fldChar w:fldCharType="end"/>
            </w:r>
          </w:hyperlink>
        </w:p>
        <w:p w14:paraId="2BD1D1E0" w14:textId="331AD120" w:rsidR="001C5E88" w:rsidRDefault="001447EE">
          <w:pPr>
            <w:pStyle w:val="TOC3"/>
            <w:rPr>
              <w:rFonts w:eastAsiaTheme="minorEastAsia" w:cstheme="minorBidi"/>
            </w:rPr>
          </w:pPr>
          <w:hyperlink w:anchor="_Toc514335200" w:history="1">
            <w:r w:rsidR="001C5E88" w:rsidRPr="00CD4134">
              <w:rPr>
                <w:rStyle w:val="Hyperlink"/>
              </w:rPr>
              <w:t>4.3.3. Database persistentie</w:t>
            </w:r>
            <w:r w:rsidR="001C5E88">
              <w:rPr>
                <w:webHidden/>
              </w:rPr>
              <w:tab/>
            </w:r>
            <w:r w:rsidR="001C5E88">
              <w:rPr>
                <w:webHidden/>
              </w:rPr>
              <w:fldChar w:fldCharType="begin"/>
            </w:r>
            <w:r w:rsidR="001C5E88">
              <w:rPr>
                <w:webHidden/>
              </w:rPr>
              <w:instrText xml:space="preserve"> PAGEREF _Toc514335200 \h </w:instrText>
            </w:r>
            <w:r w:rsidR="001C5E88">
              <w:rPr>
                <w:webHidden/>
              </w:rPr>
            </w:r>
            <w:r w:rsidR="001C5E88">
              <w:rPr>
                <w:webHidden/>
              </w:rPr>
              <w:fldChar w:fldCharType="separate"/>
            </w:r>
            <w:r w:rsidR="001C5E88">
              <w:rPr>
                <w:webHidden/>
              </w:rPr>
              <w:t>14</w:t>
            </w:r>
            <w:r w:rsidR="001C5E88">
              <w:rPr>
                <w:webHidden/>
              </w:rPr>
              <w:fldChar w:fldCharType="end"/>
            </w:r>
          </w:hyperlink>
        </w:p>
        <w:p w14:paraId="2B6D41AA" w14:textId="55EA91FE" w:rsidR="001C5E88" w:rsidRDefault="001447EE">
          <w:pPr>
            <w:pStyle w:val="TOC2"/>
            <w:rPr>
              <w:rFonts w:eastAsiaTheme="minorEastAsia" w:cstheme="minorBidi"/>
              <w:smallCaps w:val="0"/>
              <w:szCs w:val="22"/>
            </w:rPr>
          </w:pPr>
          <w:hyperlink w:anchor="_Toc514335201" w:history="1">
            <w:r w:rsidR="001C5E88" w:rsidRPr="00CD4134">
              <w:rPr>
                <w:rStyle w:val="Hyperlink"/>
              </w:rPr>
              <w:t>4.4. Mappen structuur</w:t>
            </w:r>
            <w:r w:rsidR="001C5E88">
              <w:rPr>
                <w:webHidden/>
              </w:rPr>
              <w:tab/>
            </w:r>
            <w:r w:rsidR="001C5E88">
              <w:rPr>
                <w:webHidden/>
              </w:rPr>
              <w:fldChar w:fldCharType="begin"/>
            </w:r>
            <w:r w:rsidR="001C5E88">
              <w:rPr>
                <w:webHidden/>
              </w:rPr>
              <w:instrText xml:space="preserve"> PAGEREF _Toc514335201 \h </w:instrText>
            </w:r>
            <w:r w:rsidR="001C5E88">
              <w:rPr>
                <w:webHidden/>
              </w:rPr>
            </w:r>
            <w:r w:rsidR="001C5E88">
              <w:rPr>
                <w:webHidden/>
              </w:rPr>
              <w:fldChar w:fldCharType="separate"/>
            </w:r>
            <w:r w:rsidR="001C5E88">
              <w:rPr>
                <w:webHidden/>
              </w:rPr>
              <w:t>15</w:t>
            </w:r>
            <w:r w:rsidR="001C5E88">
              <w:rPr>
                <w:webHidden/>
              </w:rPr>
              <w:fldChar w:fldCharType="end"/>
            </w:r>
          </w:hyperlink>
        </w:p>
        <w:p w14:paraId="197CCE95" w14:textId="5A95FCD0" w:rsidR="001C5E88" w:rsidRDefault="001447EE">
          <w:pPr>
            <w:pStyle w:val="TOC3"/>
            <w:rPr>
              <w:rFonts w:eastAsiaTheme="minorEastAsia" w:cstheme="minorBidi"/>
            </w:rPr>
          </w:pPr>
          <w:hyperlink w:anchor="_Toc514335202" w:history="1">
            <w:r w:rsidR="001C5E88" w:rsidRPr="00CD4134">
              <w:rPr>
                <w:rStyle w:val="Hyperlink"/>
              </w:rPr>
              <w:t>4.4.1. UI</w:t>
            </w:r>
            <w:r w:rsidR="001C5E88">
              <w:rPr>
                <w:webHidden/>
              </w:rPr>
              <w:tab/>
              <w:t>…………………………………………………………………………………………………………………………………………….</w:t>
            </w:r>
            <w:r w:rsidR="001C5E88">
              <w:rPr>
                <w:webHidden/>
              </w:rPr>
              <w:fldChar w:fldCharType="begin"/>
            </w:r>
            <w:r w:rsidR="001C5E88">
              <w:rPr>
                <w:webHidden/>
              </w:rPr>
              <w:instrText xml:space="preserve"> PAGEREF _Toc514335202 \h </w:instrText>
            </w:r>
            <w:r w:rsidR="001C5E88">
              <w:rPr>
                <w:webHidden/>
              </w:rPr>
            </w:r>
            <w:r w:rsidR="001C5E88">
              <w:rPr>
                <w:webHidden/>
              </w:rPr>
              <w:fldChar w:fldCharType="separate"/>
            </w:r>
            <w:r w:rsidR="001C5E88">
              <w:rPr>
                <w:webHidden/>
              </w:rPr>
              <w:t>15</w:t>
            </w:r>
            <w:r w:rsidR="001C5E88">
              <w:rPr>
                <w:webHidden/>
              </w:rPr>
              <w:fldChar w:fldCharType="end"/>
            </w:r>
          </w:hyperlink>
        </w:p>
        <w:p w14:paraId="640DE9F7" w14:textId="615C9725" w:rsidR="001C5E88" w:rsidRDefault="001447EE">
          <w:pPr>
            <w:pStyle w:val="TOC3"/>
            <w:rPr>
              <w:rFonts w:eastAsiaTheme="minorEastAsia" w:cstheme="minorBidi"/>
            </w:rPr>
          </w:pPr>
          <w:hyperlink w:anchor="_Toc514335203" w:history="1">
            <w:r w:rsidR="001C5E88" w:rsidRPr="00CD4134">
              <w:rPr>
                <w:rStyle w:val="Hyperlink"/>
              </w:rPr>
              <w:t>4.4.2. Business</w:t>
            </w:r>
            <w:r w:rsidR="001C5E88">
              <w:rPr>
                <w:webHidden/>
              </w:rPr>
              <w:tab/>
            </w:r>
            <w:r w:rsidR="001C5E88">
              <w:rPr>
                <w:webHidden/>
              </w:rPr>
              <w:fldChar w:fldCharType="begin"/>
            </w:r>
            <w:r w:rsidR="001C5E88">
              <w:rPr>
                <w:webHidden/>
              </w:rPr>
              <w:instrText xml:space="preserve"> PAGEREF _Toc514335203 \h </w:instrText>
            </w:r>
            <w:r w:rsidR="001C5E88">
              <w:rPr>
                <w:webHidden/>
              </w:rPr>
            </w:r>
            <w:r w:rsidR="001C5E88">
              <w:rPr>
                <w:webHidden/>
              </w:rPr>
              <w:fldChar w:fldCharType="separate"/>
            </w:r>
            <w:r w:rsidR="001C5E88">
              <w:rPr>
                <w:webHidden/>
              </w:rPr>
              <w:t>16</w:t>
            </w:r>
            <w:r w:rsidR="001C5E88">
              <w:rPr>
                <w:webHidden/>
              </w:rPr>
              <w:fldChar w:fldCharType="end"/>
            </w:r>
          </w:hyperlink>
        </w:p>
        <w:p w14:paraId="04D59FA5" w14:textId="6788A28D" w:rsidR="001C5E88" w:rsidRDefault="001447EE">
          <w:pPr>
            <w:pStyle w:val="TOC3"/>
            <w:rPr>
              <w:rFonts w:eastAsiaTheme="minorEastAsia" w:cstheme="minorBidi"/>
            </w:rPr>
          </w:pPr>
          <w:hyperlink w:anchor="_Toc514335204" w:history="1">
            <w:r w:rsidR="001C5E88" w:rsidRPr="00CD4134">
              <w:rPr>
                <w:rStyle w:val="Hyperlink"/>
              </w:rPr>
              <w:t>4.4.3. DAL</w:t>
            </w:r>
            <w:r w:rsidR="001C5E88">
              <w:rPr>
                <w:webHidden/>
              </w:rPr>
              <w:tab/>
            </w:r>
            <w:r w:rsidR="001C5E88">
              <w:rPr>
                <w:webHidden/>
              </w:rPr>
              <w:fldChar w:fldCharType="begin"/>
            </w:r>
            <w:r w:rsidR="001C5E88">
              <w:rPr>
                <w:webHidden/>
              </w:rPr>
              <w:instrText xml:space="preserve"> PAGEREF _Toc514335204 \h </w:instrText>
            </w:r>
            <w:r w:rsidR="001C5E88">
              <w:rPr>
                <w:webHidden/>
              </w:rPr>
            </w:r>
            <w:r w:rsidR="001C5E88">
              <w:rPr>
                <w:webHidden/>
              </w:rPr>
              <w:fldChar w:fldCharType="separate"/>
            </w:r>
            <w:r w:rsidR="001C5E88">
              <w:rPr>
                <w:webHidden/>
              </w:rPr>
              <w:t>17</w:t>
            </w:r>
            <w:r w:rsidR="001C5E88">
              <w:rPr>
                <w:webHidden/>
              </w:rPr>
              <w:fldChar w:fldCharType="end"/>
            </w:r>
          </w:hyperlink>
        </w:p>
        <w:p w14:paraId="125A3A89" w14:textId="29C891CA" w:rsidR="001C5E88" w:rsidRDefault="001447EE">
          <w:pPr>
            <w:pStyle w:val="TOC1"/>
            <w:rPr>
              <w:rFonts w:eastAsiaTheme="minorEastAsia" w:cstheme="minorBidi"/>
              <w:b w:val="0"/>
              <w:smallCaps w:val="0"/>
            </w:rPr>
          </w:pPr>
          <w:hyperlink w:anchor="_Toc514335205" w:history="1">
            <w:r w:rsidR="001C5E88" w:rsidRPr="00CD4134">
              <w:rPr>
                <w:rStyle w:val="Hyperlink"/>
              </w:rPr>
              <w:t>5. Gebruikte Patronen</w:t>
            </w:r>
            <w:r w:rsidR="001C5E88">
              <w:rPr>
                <w:webHidden/>
              </w:rPr>
              <w:tab/>
            </w:r>
            <w:r w:rsidR="001C5E88">
              <w:rPr>
                <w:webHidden/>
              </w:rPr>
              <w:fldChar w:fldCharType="begin"/>
            </w:r>
            <w:r w:rsidR="001C5E88">
              <w:rPr>
                <w:webHidden/>
              </w:rPr>
              <w:instrText xml:space="preserve"> PAGEREF _Toc514335205 \h </w:instrText>
            </w:r>
            <w:r w:rsidR="001C5E88">
              <w:rPr>
                <w:webHidden/>
              </w:rPr>
            </w:r>
            <w:r w:rsidR="001C5E88">
              <w:rPr>
                <w:webHidden/>
              </w:rPr>
              <w:fldChar w:fldCharType="separate"/>
            </w:r>
            <w:r w:rsidR="001C5E88">
              <w:rPr>
                <w:webHidden/>
              </w:rPr>
              <w:t>18</w:t>
            </w:r>
            <w:r w:rsidR="001C5E88">
              <w:rPr>
                <w:webHidden/>
              </w:rPr>
              <w:fldChar w:fldCharType="end"/>
            </w:r>
          </w:hyperlink>
        </w:p>
        <w:p w14:paraId="2A845916" w14:textId="4188EBC6" w:rsidR="001C5E88" w:rsidRDefault="001447EE">
          <w:pPr>
            <w:pStyle w:val="TOC2"/>
            <w:rPr>
              <w:rFonts w:eastAsiaTheme="minorEastAsia" w:cstheme="minorBidi"/>
              <w:smallCaps w:val="0"/>
              <w:szCs w:val="22"/>
            </w:rPr>
          </w:pPr>
          <w:hyperlink w:anchor="_Toc514335206" w:history="1">
            <w:r w:rsidR="001C5E88" w:rsidRPr="00CD4134">
              <w:rPr>
                <w:rStyle w:val="Hyperlink"/>
              </w:rPr>
              <w:t>5.1. MVVM (View-model-ViewModel)</w:t>
            </w:r>
            <w:r w:rsidR="001C5E88">
              <w:rPr>
                <w:webHidden/>
              </w:rPr>
              <w:tab/>
            </w:r>
            <w:r w:rsidR="001C5E88">
              <w:rPr>
                <w:webHidden/>
              </w:rPr>
              <w:fldChar w:fldCharType="begin"/>
            </w:r>
            <w:r w:rsidR="001C5E88">
              <w:rPr>
                <w:webHidden/>
              </w:rPr>
              <w:instrText xml:space="preserve"> PAGEREF _Toc514335206 \h </w:instrText>
            </w:r>
            <w:r w:rsidR="001C5E88">
              <w:rPr>
                <w:webHidden/>
              </w:rPr>
            </w:r>
            <w:r w:rsidR="001C5E88">
              <w:rPr>
                <w:webHidden/>
              </w:rPr>
              <w:fldChar w:fldCharType="separate"/>
            </w:r>
            <w:r w:rsidR="001C5E88">
              <w:rPr>
                <w:webHidden/>
              </w:rPr>
              <w:t>19</w:t>
            </w:r>
            <w:r w:rsidR="001C5E88">
              <w:rPr>
                <w:webHidden/>
              </w:rPr>
              <w:fldChar w:fldCharType="end"/>
            </w:r>
          </w:hyperlink>
        </w:p>
        <w:p w14:paraId="325A6720" w14:textId="6715F5F4" w:rsidR="001C5E88" w:rsidRDefault="001447EE">
          <w:pPr>
            <w:pStyle w:val="TOC3"/>
            <w:rPr>
              <w:rFonts w:eastAsiaTheme="minorEastAsia" w:cstheme="minorBidi"/>
            </w:rPr>
          </w:pPr>
          <w:hyperlink w:anchor="_Toc514335207" w:history="1">
            <w:r w:rsidR="001C5E88" w:rsidRPr="00CD4134">
              <w:rPr>
                <w:rStyle w:val="Hyperlink"/>
              </w:rPr>
              <w:t>5.1.1. View model en interface</w:t>
            </w:r>
            <w:r w:rsidR="001C5E88">
              <w:rPr>
                <w:webHidden/>
              </w:rPr>
              <w:tab/>
            </w:r>
            <w:r w:rsidR="001C5E88">
              <w:rPr>
                <w:webHidden/>
              </w:rPr>
              <w:fldChar w:fldCharType="begin"/>
            </w:r>
            <w:r w:rsidR="001C5E88">
              <w:rPr>
                <w:webHidden/>
              </w:rPr>
              <w:instrText xml:space="preserve"> PAGEREF _Toc514335207 \h </w:instrText>
            </w:r>
            <w:r w:rsidR="001C5E88">
              <w:rPr>
                <w:webHidden/>
              </w:rPr>
            </w:r>
            <w:r w:rsidR="001C5E88">
              <w:rPr>
                <w:webHidden/>
              </w:rPr>
              <w:fldChar w:fldCharType="separate"/>
            </w:r>
            <w:r w:rsidR="001C5E88">
              <w:rPr>
                <w:webHidden/>
              </w:rPr>
              <w:t>20</w:t>
            </w:r>
            <w:r w:rsidR="001C5E88">
              <w:rPr>
                <w:webHidden/>
              </w:rPr>
              <w:fldChar w:fldCharType="end"/>
            </w:r>
          </w:hyperlink>
        </w:p>
        <w:p w14:paraId="51331110" w14:textId="26ED9397" w:rsidR="001C5E88" w:rsidRDefault="001447EE">
          <w:pPr>
            <w:pStyle w:val="TOC3"/>
            <w:rPr>
              <w:rFonts w:eastAsiaTheme="minorEastAsia" w:cstheme="minorBidi"/>
            </w:rPr>
          </w:pPr>
          <w:hyperlink w:anchor="_Toc514335208" w:history="1">
            <w:r w:rsidR="001C5E88" w:rsidRPr="00CD4134">
              <w:rPr>
                <w:rStyle w:val="Hyperlink"/>
              </w:rPr>
              <w:t>5.1.2. Binding</w:t>
            </w:r>
            <w:r w:rsidR="001C5E88">
              <w:rPr>
                <w:webHidden/>
              </w:rPr>
              <w:tab/>
            </w:r>
            <w:r w:rsidR="001C5E88">
              <w:rPr>
                <w:webHidden/>
              </w:rPr>
              <w:fldChar w:fldCharType="begin"/>
            </w:r>
            <w:r w:rsidR="001C5E88">
              <w:rPr>
                <w:webHidden/>
              </w:rPr>
              <w:instrText xml:space="preserve"> PAGEREF _Toc514335208 \h </w:instrText>
            </w:r>
            <w:r w:rsidR="001C5E88">
              <w:rPr>
                <w:webHidden/>
              </w:rPr>
            </w:r>
            <w:r w:rsidR="001C5E88">
              <w:rPr>
                <w:webHidden/>
              </w:rPr>
              <w:fldChar w:fldCharType="separate"/>
            </w:r>
            <w:r w:rsidR="001C5E88">
              <w:rPr>
                <w:webHidden/>
              </w:rPr>
              <w:t>21</w:t>
            </w:r>
            <w:r w:rsidR="001C5E88">
              <w:rPr>
                <w:webHidden/>
              </w:rPr>
              <w:fldChar w:fldCharType="end"/>
            </w:r>
          </w:hyperlink>
        </w:p>
        <w:p w14:paraId="2F2275DE" w14:textId="0D9299DF" w:rsidR="001C5E88" w:rsidRDefault="001447EE">
          <w:pPr>
            <w:pStyle w:val="TOC2"/>
            <w:rPr>
              <w:rFonts w:eastAsiaTheme="minorEastAsia" w:cstheme="minorBidi"/>
              <w:smallCaps w:val="0"/>
              <w:szCs w:val="22"/>
            </w:rPr>
          </w:pPr>
          <w:hyperlink w:anchor="_Toc514335209" w:history="1">
            <w:r w:rsidR="001C5E88" w:rsidRPr="00CD4134">
              <w:rPr>
                <w:rStyle w:val="Hyperlink"/>
              </w:rPr>
              <w:t>5.2. Singleton</w:t>
            </w:r>
            <w:r w:rsidR="001C5E88">
              <w:rPr>
                <w:webHidden/>
              </w:rPr>
              <w:tab/>
            </w:r>
            <w:r w:rsidR="001C5E88">
              <w:rPr>
                <w:webHidden/>
              </w:rPr>
              <w:fldChar w:fldCharType="begin"/>
            </w:r>
            <w:r w:rsidR="001C5E88">
              <w:rPr>
                <w:webHidden/>
              </w:rPr>
              <w:instrText xml:space="preserve"> PAGEREF _Toc514335209 \h </w:instrText>
            </w:r>
            <w:r w:rsidR="001C5E88">
              <w:rPr>
                <w:webHidden/>
              </w:rPr>
            </w:r>
            <w:r w:rsidR="001C5E88">
              <w:rPr>
                <w:webHidden/>
              </w:rPr>
              <w:fldChar w:fldCharType="separate"/>
            </w:r>
            <w:r w:rsidR="001C5E88">
              <w:rPr>
                <w:webHidden/>
              </w:rPr>
              <w:t>22</w:t>
            </w:r>
            <w:r w:rsidR="001C5E88">
              <w:rPr>
                <w:webHidden/>
              </w:rPr>
              <w:fldChar w:fldCharType="end"/>
            </w:r>
          </w:hyperlink>
        </w:p>
        <w:p w14:paraId="5810A46E" w14:textId="51B24367" w:rsidR="001C5E88" w:rsidRDefault="001447EE">
          <w:pPr>
            <w:pStyle w:val="TOC2"/>
            <w:rPr>
              <w:rFonts w:eastAsiaTheme="minorEastAsia" w:cstheme="minorBidi"/>
              <w:smallCaps w:val="0"/>
              <w:szCs w:val="22"/>
            </w:rPr>
          </w:pPr>
          <w:hyperlink w:anchor="_Toc514335210" w:history="1">
            <w:r w:rsidR="001C5E88" w:rsidRPr="00CD4134">
              <w:rPr>
                <w:rStyle w:val="Hyperlink"/>
              </w:rPr>
              <w:t>5.3. Repository (&amp; entity framework)</w:t>
            </w:r>
            <w:r w:rsidR="001C5E88">
              <w:rPr>
                <w:webHidden/>
              </w:rPr>
              <w:tab/>
            </w:r>
            <w:r w:rsidR="001C5E88">
              <w:rPr>
                <w:webHidden/>
              </w:rPr>
              <w:fldChar w:fldCharType="begin"/>
            </w:r>
            <w:r w:rsidR="001C5E88">
              <w:rPr>
                <w:webHidden/>
              </w:rPr>
              <w:instrText xml:space="preserve"> PAGEREF _Toc514335210 \h </w:instrText>
            </w:r>
            <w:r w:rsidR="001C5E88">
              <w:rPr>
                <w:webHidden/>
              </w:rPr>
            </w:r>
            <w:r w:rsidR="001C5E88">
              <w:rPr>
                <w:webHidden/>
              </w:rPr>
              <w:fldChar w:fldCharType="separate"/>
            </w:r>
            <w:r w:rsidR="001C5E88">
              <w:rPr>
                <w:webHidden/>
              </w:rPr>
              <w:t>22</w:t>
            </w:r>
            <w:r w:rsidR="001C5E88">
              <w:rPr>
                <w:webHidden/>
              </w:rPr>
              <w:fldChar w:fldCharType="end"/>
            </w:r>
          </w:hyperlink>
        </w:p>
        <w:p w14:paraId="1181078D" w14:textId="16FCBE4E" w:rsidR="001C5E88" w:rsidRDefault="001447EE">
          <w:pPr>
            <w:pStyle w:val="TOC1"/>
            <w:rPr>
              <w:rFonts w:eastAsiaTheme="minorEastAsia" w:cstheme="minorBidi"/>
              <w:b w:val="0"/>
              <w:smallCaps w:val="0"/>
            </w:rPr>
          </w:pPr>
          <w:hyperlink w:anchor="_Toc514335211" w:history="1">
            <w:r w:rsidR="001C5E88" w:rsidRPr="00CD4134">
              <w:rPr>
                <w:rStyle w:val="Hyperlink"/>
              </w:rPr>
              <w:t>6. Exceptie handelingen</w:t>
            </w:r>
            <w:r w:rsidR="001C5E88">
              <w:rPr>
                <w:webHidden/>
              </w:rPr>
              <w:tab/>
            </w:r>
            <w:r w:rsidR="001C5E88">
              <w:rPr>
                <w:webHidden/>
              </w:rPr>
              <w:fldChar w:fldCharType="begin"/>
            </w:r>
            <w:r w:rsidR="001C5E88">
              <w:rPr>
                <w:webHidden/>
              </w:rPr>
              <w:instrText xml:space="preserve"> PAGEREF _Toc514335211 \h </w:instrText>
            </w:r>
            <w:r w:rsidR="001C5E88">
              <w:rPr>
                <w:webHidden/>
              </w:rPr>
            </w:r>
            <w:r w:rsidR="001C5E88">
              <w:rPr>
                <w:webHidden/>
              </w:rPr>
              <w:fldChar w:fldCharType="separate"/>
            </w:r>
            <w:r w:rsidR="001C5E88">
              <w:rPr>
                <w:webHidden/>
              </w:rPr>
              <w:t>23</w:t>
            </w:r>
            <w:r w:rsidR="001C5E88">
              <w:rPr>
                <w:webHidden/>
              </w:rPr>
              <w:fldChar w:fldCharType="end"/>
            </w:r>
          </w:hyperlink>
        </w:p>
        <w:p w14:paraId="1E0B5BCE" w14:textId="1EBB359E" w:rsidR="001C5E88" w:rsidRDefault="001447EE">
          <w:pPr>
            <w:pStyle w:val="TOC2"/>
            <w:rPr>
              <w:rFonts w:eastAsiaTheme="minorEastAsia" w:cstheme="minorBidi"/>
              <w:smallCaps w:val="0"/>
              <w:szCs w:val="22"/>
            </w:rPr>
          </w:pPr>
          <w:hyperlink w:anchor="_Toc514335212" w:history="1">
            <w:r w:rsidR="001C5E88" w:rsidRPr="00CD4134">
              <w:rPr>
                <w:rStyle w:val="Hyperlink"/>
              </w:rPr>
              <w:t>6.1. Database Excepties</w:t>
            </w:r>
            <w:r w:rsidR="001C5E88">
              <w:rPr>
                <w:webHidden/>
              </w:rPr>
              <w:tab/>
            </w:r>
            <w:r w:rsidR="001C5E88">
              <w:rPr>
                <w:webHidden/>
              </w:rPr>
              <w:fldChar w:fldCharType="begin"/>
            </w:r>
            <w:r w:rsidR="001C5E88">
              <w:rPr>
                <w:webHidden/>
              </w:rPr>
              <w:instrText xml:space="preserve"> PAGEREF _Toc514335212 \h </w:instrText>
            </w:r>
            <w:r w:rsidR="001C5E88">
              <w:rPr>
                <w:webHidden/>
              </w:rPr>
            </w:r>
            <w:r w:rsidR="001C5E88">
              <w:rPr>
                <w:webHidden/>
              </w:rPr>
              <w:fldChar w:fldCharType="separate"/>
            </w:r>
            <w:r w:rsidR="001C5E88">
              <w:rPr>
                <w:webHidden/>
              </w:rPr>
              <w:t>23</w:t>
            </w:r>
            <w:r w:rsidR="001C5E88">
              <w:rPr>
                <w:webHidden/>
              </w:rPr>
              <w:fldChar w:fldCharType="end"/>
            </w:r>
          </w:hyperlink>
        </w:p>
        <w:p w14:paraId="34CDAE6D" w14:textId="5BBD76A9" w:rsidR="001C5E88" w:rsidRDefault="001447EE">
          <w:pPr>
            <w:pStyle w:val="TOC2"/>
            <w:rPr>
              <w:rFonts w:eastAsiaTheme="minorEastAsia" w:cstheme="minorBidi"/>
              <w:smallCaps w:val="0"/>
              <w:szCs w:val="22"/>
            </w:rPr>
          </w:pPr>
          <w:hyperlink w:anchor="_Toc514335213" w:history="1">
            <w:r w:rsidR="001C5E88" w:rsidRPr="00CD4134">
              <w:rPr>
                <w:rStyle w:val="Hyperlink"/>
              </w:rPr>
              <w:t>6.2. Not Implemented Excepties</w:t>
            </w:r>
            <w:r w:rsidR="001C5E88">
              <w:rPr>
                <w:webHidden/>
              </w:rPr>
              <w:tab/>
            </w:r>
            <w:r w:rsidR="001C5E88">
              <w:rPr>
                <w:webHidden/>
              </w:rPr>
              <w:fldChar w:fldCharType="begin"/>
            </w:r>
            <w:r w:rsidR="001C5E88">
              <w:rPr>
                <w:webHidden/>
              </w:rPr>
              <w:instrText xml:space="preserve"> PAGEREF _Toc514335213 \h </w:instrText>
            </w:r>
            <w:r w:rsidR="001C5E88">
              <w:rPr>
                <w:webHidden/>
              </w:rPr>
            </w:r>
            <w:r w:rsidR="001C5E88">
              <w:rPr>
                <w:webHidden/>
              </w:rPr>
              <w:fldChar w:fldCharType="separate"/>
            </w:r>
            <w:r w:rsidR="001C5E88">
              <w:rPr>
                <w:webHidden/>
              </w:rPr>
              <w:t>23</w:t>
            </w:r>
            <w:r w:rsidR="001C5E88">
              <w:rPr>
                <w:webHidden/>
              </w:rPr>
              <w:fldChar w:fldCharType="end"/>
            </w:r>
          </w:hyperlink>
        </w:p>
        <w:p w14:paraId="51A9551A" w14:textId="4A9FC750" w:rsidR="001C5E88" w:rsidRDefault="001447EE">
          <w:pPr>
            <w:pStyle w:val="TOC2"/>
            <w:rPr>
              <w:rFonts w:eastAsiaTheme="minorEastAsia" w:cstheme="minorBidi"/>
              <w:smallCaps w:val="0"/>
              <w:szCs w:val="22"/>
            </w:rPr>
          </w:pPr>
          <w:hyperlink w:anchor="_Toc514335214" w:history="1">
            <w:r w:rsidR="001C5E88" w:rsidRPr="00CD4134">
              <w:rPr>
                <w:rStyle w:val="Hyperlink"/>
              </w:rPr>
              <w:t>6.3. Overige excepties</w:t>
            </w:r>
            <w:r w:rsidR="001C5E88">
              <w:rPr>
                <w:webHidden/>
              </w:rPr>
              <w:tab/>
            </w:r>
            <w:r w:rsidR="001C5E88">
              <w:rPr>
                <w:webHidden/>
              </w:rPr>
              <w:fldChar w:fldCharType="begin"/>
            </w:r>
            <w:r w:rsidR="001C5E88">
              <w:rPr>
                <w:webHidden/>
              </w:rPr>
              <w:instrText xml:space="preserve"> PAGEREF _Toc514335214 \h </w:instrText>
            </w:r>
            <w:r w:rsidR="001C5E88">
              <w:rPr>
                <w:webHidden/>
              </w:rPr>
            </w:r>
            <w:r w:rsidR="001C5E88">
              <w:rPr>
                <w:webHidden/>
              </w:rPr>
              <w:fldChar w:fldCharType="separate"/>
            </w:r>
            <w:r w:rsidR="001C5E88">
              <w:rPr>
                <w:webHidden/>
              </w:rPr>
              <w:t>23</w:t>
            </w:r>
            <w:r w:rsidR="001C5E88">
              <w:rPr>
                <w:webHidden/>
              </w:rPr>
              <w:fldChar w:fldCharType="end"/>
            </w:r>
          </w:hyperlink>
        </w:p>
        <w:p w14:paraId="6832A78D" w14:textId="390DA47F" w:rsidR="001C5E88" w:rsidRDefault="001447EE">
          <w:pPr>
            <w:pStyle w:val="TOC1"/>
            <w:rPr>
              <w:rFonts w:eastAsiaTheme="minorEastAsia" w:cstheme="minorBidi"/>
              <w:b w:val="0"/>
              <w:smallCaps w:val="0"/>
            </w:rPr>
          </w:pPr>
          <w:hyperlink w:anchor="_Toc514335215" w:history="1">
            <w:r w:rsidR="001C5E88" w:rsidRPr="00CD4134">
              <w:rPr>
                <w:rStyle w:val="Hyperlink"/>
              </w:rPr>
              <w:t>7. Overige specificaties</w:t>
            </w:r>
            <w:r w:rsidR="001C5E88">
              <w:rPr>
                <w:webHidden/>
              </w:rPr>
              <w:tab/>
            </w:r>
            <w:r w:rsidR="001C5E88">
              <w:rPr>
                <w:webHidden/>
              </w:rPr>
              <w:fldChar w:fldCharType="begin"/>
            </w:r>
            <w:r w:rsidR="001C5E88">
              <w:rPr>
                <w:webHidden/>
              </w:rPr>
              <w:instrText xml:space="preserve"> PAGEREF _Toc514335215 \h </w:instrText>
            </w:r>
            <w:r w:rsidR="001C5E88">
              <w:rPr>
                <w:webHidden/>
              </w:rPr>
            </w:r>
            <w:r w:rsidR="001C5E88">
              <w:rPr>
                <w:webHidden/>
              </w:rPr>
              <w:fldChar w:fldCharType="separate"/>
            </w:r>
            <w:r w:rsidR="001C5E88">
              <w:rPr>
                <w:webHidden/>
              </w:rPr>
              <w:t>24</w:t>
            </w:r>
            <w:r w:rsidR="001C5E88">
              <w:rPr>
                <w:webHidden/>
              </w:rPr>
              <w:fldChar w:fldCharType="end"/>
            </w:r>
          </w:hyperlink>
        </w:p>
        <w:p w14:paraId="7A52B5A5" w14:textId="105CA493" w:rsidR="001C5E88" w:rsidRDefault="001447EE">
          <w:pPr>
            <w:pStyle w:val="TOC2"/>
            <w:rPr>
              <w:rFonts w:eastAsiaTheme="minorEastAsia" w:cstheme="minorBidi"/>
              <w:smallCaps w:val="0"/>
              <w:szCs w:val="22"/>
            </w:rPr>
          </w:pPr>
          <w:hyperlink w:anchor="_Toc514335216" w:history="1">
            <w:r w:rsidR="001C5E88" w:rsidRPr="00CD4134">
              <w:rPr>
                <w:rStyle w:val="Hyperlink"/>
              </w:rPr>
              <w:t>7.1. Code styling</w:t>
            </w:r>
            <w:r w:rsidR="001C5E88">
              <w:rPr>
                <w:webHidden/>
              </w:rPr>
              <w:tab/>
            </w:r>
            <w:r w:rsidR="001C5E88">
              <w:rPr>
                <w:webHidden/>
              </w:rPr>
              <w:fldChar w:fldCharType="begin"/>
            </w:r>
            <w:r w:rsidR="001C5E88">
              <w:rPr>
                <w:webHidden/>
              </w:rPr>
              <w:instrText xml:space="preserve"> PAGEREF _Toc514335216 \h </w:instrText>
            </w:r>
            <w:r w:rsidR="001C5E88">
              <w:rPr>
                <w:webHidden/>
              </w:rPr>
            </w:r>
            <w:r w:rsidR="001C5E88">
              <w:rPr>
                <w:webHidden/>
              </w:rPr>
              <w:fldChar w:fldCharType="separate"/>
            </w:r>
            <w:r w:rsidR="001C5E88">
              <w:rPr>
                <w:webHidden/>
              </w:rPr>
              <w:t>24</w:t>
            </w:r>
            <w:r w:rsidR="001C5E88">
              <w:rPr>
                <w:webHidden/>
              </w:rPr>
              <w:fldChar w:fldCharType="end"/>
            </w:r>
          </w:hyperlink>
        </w:p>
        <w:p w14:paraId="520F6A95" w14:textId="45126405" w:rsidR="001C5E88" w:rsidRDefault="001447EE">
          <w:pPr>
            <w:pStyle w:val="TOC3"/>
            <w:rPr>
              <w:rFonts w:eastAsiaTheme="minorEastAsia" w:cstheme="minorBidi"/>
            </w:rPr>
          </w:pPr>
          <w:hyperlink w:anchor="_Toc514335217" w:history="1">
            <w:r w:rsidR="001C5E88" w:rsidRPr="00CD4134">
              <w:rPr>
                <w:rStyle w:val="Hyperlink"/>
              </w:rPr>
              <w:t>7.1.1. PascalCasing</w:t>
            </w:r>
            <w:r w:rsidR="001C5E88">
              <w:rPr>
                <w:webHidden/>
              </w:rPr>
              <w:tab/>
            </w:r>
            <w:r w:rsidR="001C5E88">
              <w:rPr>
                <w:webHidden/>
              </w:rPr>
              <w:fldChar w:fldCharType="begin"/>
            </w:r>
            <w:r w:rsidR="001C5E88">
              <w:rPr>
                <w:webHidden/>
              </w:rPr>
              <w:instrText xml:space="preserve"> PAGEREF _Toc514335217 \h </w:instrText>
            </w:r>
            <w:r w:rsidR="001C5E88">
              <w:rPr>
                <w:webHidden/>
              </w:rPr>
            </w:r>
            <w:r w:rsidR="001C5E88">
              <w:rPr>
                <w:webHidden/>
              </w:rPr>
              <w:fldChar w:fldCharType="separate"/>
            </w:r>
            <w:r w:rsidR="001C5E88">
              <w:rPr>
                <w:webHidden/>
              </w:rPr>
              <w:t>24</w:t>
            </w:r>
            <w:r w:rsidR="001C5E88">
              <w:rPr>
                <w:webHidden/>
              </w:rPr>
              <w:fldChar w:fldCharType="end"/>
            </w:r>
          </w:hyperlink>
        </w:p>
        <w:p w14:paraId="3478C8D8" w14:textId="3843A437" w:rsidR="001C5E88" w:rsidRDefault="001447EE">
          <w:pPr>
            <w:pStyle w:val="TOC3"/>
            <w:rPr>
              <w:rFonts w:eastAsiaTheme="minorEastAsia" w:cstheme="minorBidi"/>
            </w:rPr>
          </w:pPr>
          <w:hyperlink w:anchor="_Toc514335218" w:history="1">
            <w:r w:rsidR="001C5E88" w:rsidRPr="00CD4134">
              <w:rPr>
                <w:rStyle w:val="Hyperlink"/>
              </w:rPr>
              <w:t>7.1.2. Underscore</w:t>
            </w:r>
            <w:r w:rsidR="001C5E88">
              <w:rPr>
                <w:webHidden/>
              </w:rPr>
              <w:tab/>
            </w:r>
            <w:r w:rsidR="001C5E88">
              <w:rPr>
                <w:webHidden/>
              </w:rPr>
              <w:fldChar w:fldCharType="begin"/>
            </w:r>
            <w:r w:rsidR="001C5E88">
              <w:rPr>
                <w:webHidden/>
              </w:rPr>
              <w:instrText xml:space="preserve"> PAGEREF _Toc514335218 \h </w:instrText>
            </w:r>
            <w:r w:rsidR="001C5E88">
              <w:rPr>
                <w:webHidden/>
              </w:rPr>
            </w:r>
            <w:r w:rsidR="001C5E88">
              <w:rPr>
                <w:webHidden/>
              </w:rPr>
              <w:fldChar w:fldCharType="separate"/>
            </w:r>
            <w:r w:rsidR="001C5E88">
              <w:rPr>
                <w:webHidden/>
              </w:rPr>
              <w:t>24</w:t>
            </w:r>
            <w:r w:rsidR="001C5E88">
              <w:rPr>
                <w:webHidden/>
              </w:rPr>
              <w:fldChar w:fldCharType="end"/>
            </w:r>
          </w:hyperlink>
        </w:p>
        <w:p w14:paraId="18BDE3D5" w14:textId="13605FAE" w:rsidR="001C5E88" w:rsidRDefault="001447EE">
          <w:pPr>
            <w:pStyle w:val="TOC3"/>
            <w:rPr>
              <w:rFonts w:eastAsiaTheme="minorEastAsia" w:cstheme="minorBidi"/>
            </w:rPr>
          </w:pPr>
          <w:hyperlink w:anchor="_Toc514335219" w:history="1">
            <w:r w:rsidR="001C5E88" w:rsidRPr="00CD4134">
              <w:rPr>
                <w:rStyle w:val="Hyperlink"/>
              </w:rPr>
              <w:t>7.1.3. Afkortingen</w:t>
            </w:r>
            <w:r w:rsidR="001C5E88">
              <w:rPr>
                <w:webHidden/>
              </w:rPr>
              <w:tab/>
            </w:r>
            <w:r w:rsidR="001C5E88">
              <w:rPr>
                <w:webHidden/>
              </w:rPr>
              <w:fldChar w:fldCharType="begin"/>
            </w:r>
            <w:r w:rsidR="001C5E88">
              <w:rPr>
                <w:webHidden/>
              </w:rPr>
              <w:instrText xml:space="preserve"> PAGEREF _Toc514335219 \h </w:instrText>
            </w:r>
            <w:r w:rsidR="001C5E88">
              <w:rPr>
                <w:webHidden/>
              </w:rPr>
            </w:r>
            <w:r w:rsidR="001C5E88">
              <w:rPr>
                <w:webHidden/>
              </w:rPr>
              <w:fldChar w:fldCharType="separate"/>
            </w:r>
            <w:r w:rsidR="001C5E88">
              <w:rPr>
                <w:webHidden/>
              </w:rPr>
              <w:t>24</w:t>
            </w:r>
            <w:r w:rsidR="001C5E88">
              <w:rPr>
                <w:webHidden/>
              </w:rPr>
              <w:fldChar w:fldCharType="end"/>
            </w:r>
          </w:hyperlink>
        </w:p>
        <w:p w14:paraId="47DA224B" w14:textId="121BD235" w:rsidR="001C5E88" w:rsidRDefault="001447EE">
          <w:pPr>
            <w:pStyle w:val="TOC3"/>
            <w:rPr>
              <w:rFonts w:eastAsiaTheme="minorEastAsia" w:cstheme="minorBidi"/>
            </w:rPr>
          </w:pPr>
          <w:hyperlink w:anchor="_Toc514335220" w:history="1">
            <w:r w:rsidR="001C5E88" w:rsidRPr="00CD4134">
              <w:rPr>
                <w:rStyle w:val="Hyperlink"/>
              </w:rPr>
              <w:t>7.1.4. Keywords</w:t>
            </w:r>
            <w:r w:rsidR="001C5E88">
              <w:rPr>
                <w:webHidden/>
              </w:rPr>
              <w:tab/>
            </w:r>
            <w:r w:rsidR="001C5E88">
              <w:rPr>
                <w:webHidden/>
              </w:rPr>
              <w:fldChar w:fldCharType="begin"/>
            </w:r>
            <w:r w:rsidR="001C5E88">
              <w:rPr>
                <w:webHidden/>
              </w:rPr>
              <w:instrText xml:space="preserve"> PAGEREF _Toc514335220 \h </w:instrText>
            </w:r>
            <w:r w:rsidR="001C5E88">
              <w:rPr>
                <w:webHidden/>
              </w:rPr>
            </w:r>
            <w:r w:rsidR="001C5E88">
              <w:rPr>
                <w:webHidden/>
              </w:rPr>
              <w:fldChar w:fldCharType="separate"/>
            </w:r>
            <w:r w:rsidR="001C5E88">
              <w:rPr>
                <w:webHidden/>
              </w:rPr>
              <w:t>24</w:t>
            </w:r>
            <w:r w:rsidR="001C5E88">
              <w:rPr>
                <w:webHidden/>
              </w:rPr>
              <w:fldChar w:fldCharType="end"/>
            </w:r>
          </w:hyperlink>
        </w:p>
        <w:p w14:paraId="16626EC4" w14:textId="58E2E5CA" w:rsidR="001C5E88" w:rsidRDefault="001447EE">
          <w:pPr>
            <w:pStyle w:val="TOC1"/>
            <w:rPr>
              <w:rFonts w:eastAsiaTheme="minorEastAsia" w:cstheme="minorBidi"/>
              <w:b w:val="0"/>
              <w:smallCaps w:val="0"/>
            </w:rPr>
          </w:pPr>
          <w:hyperlink w:anchor="_Toc514335221" w:history="1">
            <w:r w:rsidR="001C5E88" w:rsidRPr="00CD4134">
              <w:rPr>
                <w:rStyle w:val="Hyperlink"/>
              </w:rPr>
              <w:t>8. Bijlagen</w:t>
            </w:r>
            <w:r w:rsidR="001C5E88">
              <w:rPr>
                <w:webHidden/>
              </w:rPr>
              <w:tab/>
            </w:r>
            <w:r w:rsidR="001C5E88">
              <w:rPr>
                <w:webHidden/>
              </w:rPr>
              <w:fldChar w:fldCharType="begin"/>
            </w:r>
            <w:r w:rsidR="001C5E88">
              <w:rPr>
                <w:webHidden/>
              </w:rPr>
              <w:instrText xml:space="preserve"> PAGEREF _Toc514335221 \h </w:instrText>
            </w:r>
            <w:r w:rsidR="001C5E88">
              <w:rPr>
                <w:webHidden/>
              </w:rPr>
            </w:r>
            <w:r w:rsidR="001C5E88">
              <w:rPr>
                <w:webHidden/>
              </w:rPr>
              <w:fldChar w:fldCharType="separate"/>
            </w:r>
            <w:r w:rsidR="001C5E88">
              <w:rPr>
                <w:webHidden/>
              </w:rPr>
              <w:t>25</w:t>
            </w:r>
            <w:r w:rsidR="001C5E88">
              <w:rPr>
                <w:webHidden/>
              </w:rPr>
              <w:fldChar w:fldCharType="end"/>
            </w:r>
          </w:hyperlink>
        </w:p>
        <w:p w14:paraId="59400EAC" w14:textId="4F4D782C" w:rsidR="001C5E88" w:rsidRDefault="001447EE">
          <w:pPr>
            <w:pStyle w:val="TOC1"/>
            <w:rPr>
              <w:rFonts w:eastAsiaTheme="minorEastAsia" w:cstheme="minorBidi"/>
              <w:b w:val="0"/>
              <w:smallCaps w:val="0"/>
            </w:rPr>
          </w:pPr>
          <w:hyperlink w:anchor="_Toc514335222" w:history="1">
            <w:r w:rsidR="001C5E88" w:rsidRPr="00CD4134">
              <w:rPr>
                <w:rStyle w:val="Hyperlink"/>
              </w:rPr>
              <w:t>9. Bronnen</w:t>
            </w:r>
            <w:r w:rsidR="001C5E88">
              <w:rPr>
                <w:webHidden/>
              </w:rPr>
              <w:tab/>
            </w:r>
            <w:r w:rsidR="001C5E88">
              <w:rPr>
                <w:webHidden/>
              </w:rPr>
              <w:fldChar w:fldCharType="begin"/>
            </w:r>
            <w:r w:rsidR="001C5E88">
              <w:rPr>
                <w:webHidden/>
              </w:rPr>
              <w:instrText xml:space="preserve"> PAGEREF _Toc514335222 \h </w:instrText>
            </w:r>
            <w:r w:rsidR="001C5E88">
              <w:rPr>
                <w:webHidden/>
              </w:rPr>
            </w:r>
            <w:r w:rsidR="001C5E88">
              <w:rPr>
                <w:webHidden/>
              </w:rPr>
              <w:fldChar w:fldCharType="separate"/>
            </w:r>
            <w:r w:rsidR="001C5E88">
              <w:rPr>
                <w:webHidden/>
              </w:rPr>
              <w:t>26</w:t>
            </w:r>
            <w:r w:rsidR="001C5E88">
              <w:rPr>
                <w:webHidden/>
              </w:rPr>
              <w:fldChar w:fldCharType="end"/>
            </w:r>
          </w:hyperlink>
        </w:p>
        <w:p w14:paraId="41213979" w14:textId="300EB8EF" w:rsidR="00825084" w:rsidRPr="001F60CC" w:rsidRDefault="00595931">
          <w:pPr>
            <w:rPr>
              <w:b/>
              <w:bCs/>
            </w:rPr>
          </w:pPr>
          <w:r w:rsidRPr="001F60CC">
            <w:rPr>
              <w:b/>
              <w:bCs/>
            </w:rPr>
            <w:fldChar w:fldCharType="end"/>
          </w:r>
        </w:p>
        <w:p w14:paraId="3EF63E00" w14:textId="0E2DF258" w:rsidR="002F0192" w:rsidRPr="001F60CC" w:rsidRDefault="001447EE" w:rsidP="00B3129B"/>
      </w:sdtContent>
    </w:sdt>
    <w:bookmarkStart w:id="6" w:name="_Toc483012340" w:displacedByCustomXml="prev"/>
    <w:bookmarkStart w:id="7" w:name="_Toc523036245" w:displacedByCustomXml="prev"/>
    <w:bookmarkStart w:id="8" w:name="_Toc523045080" w:displacedByCustomXml="prev"/>
    <w:bookmarkStart w:id="9" w:name="_Toc306788995" w:displacedByCustomXml="prev"/>
    <w:p w14:paraId="07B54BB0" w14:textId="3617B568" w:rsidR="002F0192" w:rsidRDefault="001F60CC" w:rsidP="00B3129B">
      <w:pPr>
        <w:pStyle w:val="Heading1"/>
      </w:pPr>
      <w:bookmarkStart w:id="10" w:name="_Toc514335180"/>
      <w:r w:rsidRPr="001F60CC">
        <w:lastRenderedPageBreak/>
        <w:t>Introductie</w:t>
      </w:r>
      <w:bookmarkEnd w:id="10"/>
    </w:p>
    <w:p w14:paraId="46972B60" w14:textId="79D144D5" w:rsidR="00CA3221" w:rsidRDefault="00B379D9" w:rsidP="00CA3221">
      <w:pPr>
        <w:rPr>
          <w:i/>
        </w:rPr>
      </w:pPr>
      <w:r w:rsidRPr="00B379D9">
        <w:rPr>
          <w:i/>
        </w:rPr>
        <w:t>In dit architectuur document worden aanwijzingen gegeven in italic (schuinschrift).</w:t>
      </w:r>
    </w:p>
    <w:p w14:paraId="6F79AE96" w14:textId="77E30D67" w:rsidR="00641B5A" w:rsidRPr="00641B5A" w:rsidRDefault="00641B5A" w:rsidP="00CA3221">
      <w:pPr>
        <w:rPr>
          <w:i/>
        </w:rPr>
      </w:pPr>
      <w:r>
        <w:rPr>
          <w:i/>
        </w:rPr>
        <w:t>Rode tekst in dit document wijst erop dat iets nog niet af is (dit zal in de l</w:t>
      </w:r>
      <w:r w:rsidR="005151F8">
        <w:rPr>
          <w:i/>
        </w:rPr>
        <w:t>a</w:t>
      </w:r>
      <w:r>
        <w:rPr>
          <w:i/>
        </w:rPr>
        <w:t>aste versie eruit worden gehaald).</w:t>
      </w:r>
    </w:p>
    <w:bookmarkEnd w:id="9"/>
    <w:bookmarkEnd w:id="8"/>
    <w:bookmarkEnd w:id="7"/>
    <w:bookmarkEnd w:id="6"/>
    <w:p w14:paraId="26B431C9" w14:textId="77777777" w:rsidR="00CA3221" w:rsidRDefault="00CA3221" w:rsidP="002022A6"/>
    <w:p w14:paraId="46A851EB" w14:textId="4F9B8906" w:rsidR="00CA3221" w:rsidRDefault="00CA3221" w:rsidP="00CA3221">
      <w:pPr>
        <w:pStyle w:val="Heading2"/>
      </w:pPr>
      <w:bookmarkStart w:id="11" w:name="_Toc514335181"/>
      <w:r>
        <w:t>Context</w:t>
      </w:r>
      <w:bookmarkEnd w:id="11"/>
    </w:p>
    <w:p w14:paraId="1CE492F5" w14:textId="271BF922" w:rsidR="00B379D9" w:rsidRPr="00B379D9" w:rsidRDefault="00C7542E" w:rsidP="00B379D9">
      <w:r>
        <w:t>De nadruk van dit document zal vooral gelegd worden op verbeteringen van het oude document. Hieronder vallen componenten die er eerste niet instonden en verbeteringen op het gebied van ontwerpen.</w:t>
      </w:r>
    </w:p>
    <w:p w14:paraId="35DABDDE" w14:textId="77777777" w:rsidR="00CA3221" w:rsidRDefault="00CA3221" w:rsidP="002022A6"/>
    <w:p w14:paraId="764F4C03" w14:textId="7A202979" w:rsidR="00CA3221" w:rsidRDefault="00CA3221" w:rsidP="00CA3221">
      <w:pPr>
        <w:pStyle w:val="Heading2"/>
      </w:pPr>
      <w:bookmarkStart w:id="12" w:name="_Toc514335182"/>
      <w:r>
        <w:t>Applicatie</w:t>
      </w:r>
      <w:bookmarkEnd w:id="12"/>
    </w:p>
    <w:p w14:paraId="3EE406C9" w14:textId="6ED82951" w:rsidR="00641B5A" w:rsidRDefault="00641B5A" w:rsidP="00641B5A">
      <w:r>
        <w:t>PROMASST MESS configuratie tool is een applicatie waarmee batch prosessen geconfigureerd kunnen worden zodat het wegen, verpulveren, mengen en persen van voer automatisch makkelijk verloopt.</w:t>
      </w:r>
    </w:p>
    <w:p w14:paraId="75B5F67E" w14:textId="638350B8" w:rsidR="00AC2C80" w:rsidRDefault="00AC2C80" w:rsidP="00641B5A"/>
    <w:p w14:paraId="3FBC8945" w14:textId="0C51EA9C" w:rsidR="00AC2C80" w:rsidRPr="00641B5A" w:rsidRDefault="00AC2C80" w:rsidP="00641B5A">
      <w:r>
        <w:t xml:space="preserve">In de bestaande configuratie tool zitten nog verschillende bugs en design fouten. Ook is de code kwaliteit slecht en is er nauwelijks behulpzaam commentaar bijgeschreven. </w:t>
      </w:r>
    </w:p>
    <w:p w14:paraId="6847701A" w14:textId="77777777" w:rsidR="00CA3221" w:rsidRDefault="00CA3221" w:rsidP="002022A6"/>
    <w:p w14:paraId="5CE4D133" w14:textId="77777777" w:rsidR="00B379D9" w:rsidRDefault="00CA3221" w:rsidP="00CA3221">
      <w:pPr>
        <w:pStyle w:val="Heading2"/>
      </w:pPr>
      <w:bookmarkStart w:id="13" w:name="_Toc514335183"/>
      <w:r w:rsidRPr="00CA3221">
        <w:t>Doel van dit document</w:t>
      </w:r>
      <w:bookmarkEnd w:id="13"/>
    </w:p>
    <w:p w14:paraId="48C9DCCF" w14:textId="78E06DDC" w:rsidR="009C5D04" w:rsidRDefault="009C5D04" w:rsidP="009C5D04">
      <w:r w:rsidRPr="003E55E8">
        <w:t xml:space="preserve">Het Software Architectuur Document (SAD) bevat een uitgebreide architecturale kijk op het systeem  </w:t>
      </w:r>
      <w:r w:rsidRPr="003E55E8">
        <w:rPr>
          <w:bCs/>
        </w:rPr>
        <w:fldChar w:fldCharType="begin"/>
      </w:r>
      <w:r w:rsidRPr="003E55E8">
        <w:rPr>
          <w:bCs/>
        </w:rPr>
        <w:instrText xml:space="preserve"> DOCPROPERTY  Subject  \* MERGEFORMAT </w:instrText>
      </w:r>
      <w:r w:rsidRPr="003E55E8">
        <w:rPr>
          <w:bCs/>
        </w:rPr>
        <w:fldChar w:fldCharType="separate"/>
      </w:r>
      <w:r>
        <w:rPr>
          <w:bCs/>
        </w:rPr>
        <w:t>PROMASST</w:t>
      </w:r>
      <w:r w:rsidRPr="003E55E8">
        <w:rPr>
          <w:bCs/>
        </w:rPr>
        <w:fldChar w:fldCharType="end"/>
      </w:r>
      <w:r>
        <w:rPr>
          <w:bCs/>
        </w:rPr>
        <w:t xml:space="preserve"> MES </w:t>
      </w:r>
      <w:r w:rsidRPr="007554E2">
        <w:t xml:space="preserve">Configuratietool </w:t>
      </w:r>
      <w:r w:rsidR="007554E2" w:rsidRPr="007554E2">
        <w:t xml:space="preserve">dat </w:t>
      </w:r>
      <w:r w:rsidR="007554E2">
        <w:t xml:space="preserve">verder </w:t>
      </w:r>
      <w:r w:rsidRPr="003E55E8">
        <w:t>ontwikkeld</w:t>
      </w:r>
      <w:r w:rsidR="007554E2">
        <w:t xml:space="preserve"> is</w:t>
      </w:r>
      <w:r w:rsidRPr="003E55E8">
        <w:t xml:space="preserve"> door</w:t>
      </w:r>
      <w:r>
        <w:t xml:space="preserve"> Koen Wartenberg voor</w:t>
      </w:r>
      <w:r w:rsidRPr="003E55E8">
        <w:t xml:space="preserve"> </w:t>
      </w:r>
      <w:r w:rsidR="001447EE">
        <w:fldChar w:fldCharType="begin"/>
      </w:r>
      <w:r w:rsidR="001447EE">
        <w:instrText xml:space="preserve"> DOCPROPERTY  Company  \* MERGE</w:instrText>
      </w:r>
      <w:r w:rsidR="001447EE">
        <w:instrText xml:space="preserve">FORMAT </w:instrText>
      </w:r>
      <w:r w:rsidR="001447EE">
        <w:fldChar w:fldCharType="separate"/>
      </w:r>
      <w:r>
        <w:t>KSE Process Technology</w:t>
      </w:r>
      <w:r w:rsidR="001447EE">
        <w:fldChar w:fldCharType="end"/>
      </w:r>
      <w:r w:rsidRPr="003E55E8">
        <w:t xml:space="preserve">. Het beschrijft een aantal verschillende architecturale views van het systeem om zo verschillende aspecten van het systeem te belichten. </w:t>
      </w:r>
    </w:p>
    <w:p w14:paraId="0D9DA55E" w14:textId="7DAC0620" w:rsidR="009C5D04" w:rsidRDefault="009C5D04" w:rsidP="009C5D04"/>
    <w:p w14:paraId="4B740837" w14:textId="1F6C7B48" w:rsidR="00341AC4" w:rsidRDefault="005151F8" w:rsidP="00341AC4">
      <w:pPr>
        <w:pStyle w:val="Heading2"/>
      </w:pPr>
      <w:bookmarkStart w:id="14" w:name="_Toc514335184"/>
      <w:r>
        <w:t>O</w:t>
      </w:r>
      <w:r w:rsidR="00341AC4">
        <w:t>pbouw</w:t>
      </w:r>
      <w:bookmarkEnd w:id="14"/>
    </w:p>
    <w:p w14:paraId="7F8C5CEE" w14:textId="67A712E7" w:rsidR="005151F8" w:rsidRDefault="005151F8" w:rsidP="005151F8">
      <w:r>
        <w:t>Dit document is opgebouwd uit Drie belangrijke hoofdstukken</w:t>
      </w:r>
    </w:p>
    <w:p w14:paraId="0F8D0642" w14:textId="3035C4DB" w:rsidR="005151F8" w:rsidRDefault="005151F8" w:rsidP="005151F8"/>
    <w:p w14:paraId="19CDC5DA" w14:textId="71E70944" w:rsidR="005151F8" w:rsidRPr="005151F8" w:rsidRDefault="005151F8" w:rsidP="005151F8">
      <w:pPr>
        <w:pStyle w:val="ListParagraph"/>
        <w:numPr>
          <w:ilvl w:val="0"/>
          <w:numId w:val="138"/>
        </w:numPr>
        <w:rPr>
          <w:b/>
        </w:rPr>
      </w:pPr>
      <w:r w:rsidRPr="005151F8">
        <w:rPr>
          <w:b/>
        </w:rPr>
        <w:t>Logical View</w:t>
      </w:r>
    </w:p>
    <w:p w14:paraId="475B5FE0" w14:textId="31190A6B" w:rsidR="005151F8" w:rsidRDefault="005151F8" w:rsidP="005151F8">
      <w:pPr>
        <w:pStyle w:val="ListParagraph"/>
        <w:numPr>
          <w:ilvl w:val="1"/>
          <w:numId w:val="138"/>
        </w:numPr>
      </w:pPr>
      <w:r>
        <w:t>Hierin zal er een algemene structuur van de applicatie geschetst worden</w:t>
      </w:r>
    </w:p>
    <w:p w14:paraId="28B17790" w14:textId="50B485F6" w:rsidR="00263B04" w:rsidRDefault="00263B04" w:rsidP="00263B04">
      <w:pPr>
        <w:pStyle w:val="ListParagraph"/>
        <w:ind w:left="1440"/>
      </w:pPr>
    </w:p>
    <w:p w14:paraId="114B51ED" w14:textId="38840788" w:rsidR="005151F8" w:rsidRDefault="005151F8" w:rsidP="005151F8">
      <w:pPr>
        <w:pStyle w:val="ListParagraph"/>
        <w:numPr>
          <w:ilvl w:val="0"/>
          <w:numId w:val="138"/>
        </w:numPr>
        <w:rPr>
          <w:b/>
        </w:rPr>
      </w:pPr>
      <w:r w:rsidRPr="00263B04">
        <w:rPr>
          <w:b/>
        </w:rPr>
        <w:t>Implementation</w:t>
      </w:r>
      <w:r w:rsidR="00263B04" w:rsidRPr="00263B04">
        <w:rPr>
          <w:b/>
        </w:rPr>
        <w:t xml:space="preserve"> View</w:t>
      </w:r>
    </w:p>
    <w:p w14:paraId="3C21CC17" w14:textId="1DDCB4ED" w:rsidR="00263B04" w:rsidRPr="00263B04" w:rsidRDefault="00263B04" w:rsidP="00EC2070">
      <w:pPr>
        <w:pStyle w:val="ListParagraph"/>
        <w:numPr>
          <w:ilvl w:val="1"/>
          <w:numId w:val="138"/>
        </w:numPr>
      </w:pPr>
      <w:r>
        <w:t>Er zal hier dieper op de implementatie van de applicatie worden ingegaan.</w:t>
      </w:r>
      <w:r w:rsidR="00EC2070">
        <w:t xml:space="preserve"> Er zal hier vooral gekeken worden naar opvallende implementatie keuzes of aanpassingen aan de database.</w:t>
      </w:r>
    </w:p>
    <w:p w14:paraId="21B95D6B" w14:textId="3A1FF4C1" w:rsidR="00EC2070" w:rsidRDefault="00EC2070" w:rsidP="00EC2070"/>
    <w:p w14:paraId="76FD5E69" w14:textId="071FB0D0" w:rsidR="00EC2070" w:rsidRPr="00EC2070" w:rsidRDefault="00EC2070" w:rsidP="00EC2070">
      <w:pPr>
        <w:pStyle w:val="ListParagraph"/>
        <w:numPr>
          <w:ilvl w:val="0"/>
          <w:numId w:val="139"/>
        </w:numPr>
        <w:rPr>
          <w:b/>
        </w:rPr>
      </w:pPr>
      <w:r w:rsidRPr="00EC2070">
        <w:rPr>
          <w:b/>
        </w:rPr>
        <w:t>Patronen</w:t>
      </w:r>
    </w:p>
    <w:p w14:paraId="65CED46E" w14:textId="546F840D" w:rsidR="00EC2070" w:rsidRDefault="00EC2070" w:rsidP="00EC2070">
      <w:pPr>
        <w:pStyle w:val="ListParagraph"/>
        <w:numPr>
          <w:ilvl w:val="1"/>
          <w:numId w:val="139"/>
        </w:numPr>
      </w:pPr>
      <w:r>
        <w:t>Hierin zullen de gebruikte patronen genoemd worden. Ook zal er een korte uitleg volgen over hoe ze zijn toegepast.</w:t>
      </w:r>
    </w:p>
    <w:p w14:paraId="5529C31C" w14:textId="08DE60AF" w:rsidR="004B3E8C" w:rsidRDefault="004B3E8C" w:rsidP="004B3E8C"/>
    <w:p w14:paraId="017E6D0C" w14:textId="4940FDB0" w:rsidR="004B3E8C" w:rsidRPr="001F60CC" w:rsidRDefault="004B3E8C" w:rsidP="004B3E8C">
      <w:r>
        <w:t>Als laatste zullen de exceptie handelingen nog een keer aan bot komen en de code styling.</w:t>
      </w:r>
    </w:p>
    <w:p w14:paraId="562FC3FC" w14:textId="77777777" w:rsidR="004B3E8C" w:rsidRDefault="004B3E8C" w:rsidP="004B3E8C"/>
    <w:p w14:paraId="1E9DE366" w14:textId="03AFCAC4" w:rsidR="00F12745" w:rsidRDefault="00F12745"/>
    <w:p w14:paraId="6059A0C9" w14:textId="4B551A36" w:rsidR="005169CC" w:rsidRPr="00CA3221" w:rsidRDefault="00042CCC" w:rsidP="00042CCC">
      <w:r w:rsidRPr="00221077">
        <w:br w:type="page"/>
      </w:r>
    </w:p>
    <w:p w14:paraId="5607F2C5" w14:textId="577462B6" w:rsidR="005169CC" w:rsidRDefault="006638F5" w:rsidP="001F60CC">
      <w:pPr>
        <w:pStyle w:val="Heading1"/>
      </w:pPr>
      <w:bookmarkStart w:id="15" w:name="_Toc514335185"/>
      <w:r>
        <w:lastRenderedPageBreak/>
        <w:t>Logical view</w:t>
      </w:r>
      <w:bookmarkEnd w:id="15"/>
    </w:p>
    <w:p w14:paraId="6732E5ED" w14:textId="1F28EE66" w:rsidR="00F56C42" w:rsidRDefault="00F56C42" w:rsidP="007554E2"/>
    <w:p w14:paraId="004E8917" w14:textId="7DEE8D7B" w:rsidR="00F56C42" w:rsidRDefault="00F56C42" w:rsidP="007554E2">
      <w:pPr>
        <w:pStyle w:val="Heading2"/>
      </w:pPr>
      <w:bookmarkStart w:id="16" w:name="_Toc514335186"/>
      <w:r>
        <w:t>Architectuur</w:t>
      </w:r>
      <w:bookmarkEnd w:id="16"/>
    </w:p>
    <w:p w14:paraId="51482B71" w14:textId="5069E552" w:rsidR="00F56C42" w:rsidRDefault="00F12897" w:rsidP="00F56C42">
      <w:r>
        <w:rPr>
          <w:noProof/>
        </w:rPr>
        <w:drawing>
          <wp:inline distT="0" distB="0" distL="0" distR="0" wp14:anchorId="52739F8B" wp14:editId="317E2BFA">
            <wp:extent cx="6282690" cy="583120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2690" cy="5831205"/>
                    </a:xfrm>
                    <a:prstGeom prst="rect">
                      <a:avLst/>
                    </a:prstGeom>
                  </pic:spPr>
                </pic:pic>
              </a:graphicData>
            </a:graphic>
          </wp:inline>
        </w:drawing>
      </w:r>
    </w:p>
    <w:p w14:paraId="05E66740" w14:textId="4E042D2D" w:rsidR="003074B8" w:rsidRDefault="003074B8" w:rsidP="003074B8">
      <w:pPr>
        <w:pStyle w:val="tinyondertekst"/>
      </w:pPr>
      <w:r>
        <w:t>Figuur 1: architectuur diagram</w:t>
      </w:r>
    </w:p>
    <w:p w14:paraId="4C479153" w14:textId="65F6C030" w:rsidR="003074B8" w:rsidRDefault="0042080E" w:rsidP="00F56C42">
      <w:r>
        <w:br w:type="page"/>
      </w:r>
    </w:p>
    <w:p w14:paraId="3F2C9DA3" w14:textId="77777777" w:rsidR="00F05AFB" w:rsidRDefault="00F05AFB">
      <w:r>
        <w:lastRenderedPageBreak/>
        <w:t>Voor de applicatie is de drie lagen structuur toegepast. Er is duidelijk onderscheid gemaakt tussen de GUI, business laag en Data acces laag.</w:t>
      </w:r>
    </w:p>
    <w:p w14:paraId="4DD90387" w14:textId="77777777" w:rsidR="00F05AFB" w:rsidRDefault="00F05AFB"/>
    <w:p w14:paraId="3EA4FB5D" w14:textId="0AE40725" w:rsidR="00F05AFB" w:rsidRDefault="00F05AFB">
      <w:r>
        <w:t>Er wordt in de applicatie gebruik gemaakt van het MVVM (Model-View-Viewmodel) patroon. Dit houdt in dat alles wat de gebruiker kan doen op de interface eerst terug gekoppeld wordt na de bijbehorende viewmodel die het weer doorgeeft aan de juiste klasse.</w:t>
      </w:r>
      <w:r w:rsidR="00921B8F">
        <w:t xml:space="preserve"> Dit</w:t>
      </w:r>
      <w:r w:rsidR="00F47834">
        <w:t xml:space="preserve"> is</w:t>
      </w:r>
      <w:r w:rsidR="00921B8F">
        <w:t xml:space="preserve"> </w:t>
      </w:r>
      <w:r w:rsidR="00F47834">
        <w:t>de lijm code tussen de models.</w:t>
      </w:r>
    </w:p>
    <w:p w14:paraId="68F2C8F1" w14:textId="4513AFB9" w:rsidR="00F47834" w:rsidRDefault="00F47834"/>
    <w:p w14:paraId="1F4934CF" w14:textId="28E28464" w:rsidR="00F47834" w:rsidRDefault="00F47834">
      <w:r>
        <w:t>Er wordt gebruik gemaakt van entity framework 6 in de applicatie. Bijna alle properties uit iedere class hebben dezelfde naam als een kolom uit de database. Of ze hebben een referentie daarna toe.</w:t>
      </w:r>
    </w:p>
    <w:p w14:paraId="638EB675" w14:textId="77777777" w:rsidR="00F05AFB" w:rsidRDefault="00F05AFB"/>
    <w:p w14:paraId="1CF874AB" w14:textId="42712D4F" w:rsidR="004948E4" w:rsidRPr="00F47834" w:rsidRDefault="00F47834" w:rsidP="004948E4">
      <w:r w:rsidRPr="00F47834">
        <w:t>In de “Data Acces layer” word er gebruik</w:t>
      </w:r>
      <w:r>
        <w:t xml:space="preserve"> gemaakt van een repository pattern in combinatie met entity framework. Door het repository patroon worden de verschillende database uitvoeringen overzichtelijk weergegeven en zijn fouten gemakkelijker terug te vinden.</w:t>
      </w:r>
    </w:p>
    <w:p w14:paraId="6FC23FF1" w14:textId="0A1BE389" w:rsidR="00192CDF" w:rsidRPr="00F47834" w:rsidRDefault="00192CDF" w:rsidP="004948E4"/>
    <w:p w14:paraId="6AF4B04B" w14:textId="73F48509" w:rsidR="00192CDF" w:rsidRDefault="00192CDF" w:rsidP="004948E4">
      <w:r>
        <w:t>Verder zal er geen gebruik worden gemaakt van Xml files. Deze zijn namelijk lastig te onderhouden en geven geen concreet overzicht van je opgeslagen data. Ook bied de database een beter alternatief.</w:t>
      </w:r>
    </w:p>
    <w:p w14:paraId="4CAA6B5A" w14:textId="20233D20" w:rsidR="00F05AFB" w:rsidRDefault="00F05AFB" w:rsidP="00F56C42">
      <w:r>
        <w:br w:type="page"/>
      </w:r>
    </w:p>
    <w:p w14:paraId="2A27E7F7" w14:textId="76977344" w:rsidR="003074B8" w:rsidRDefault="00595324" w:rsidP="00756988">
      <w:pPr>
        <w:pStyle w:val="Heading2"/>
      </w:pPr>
      <w:bookmarkStart w:id="17" w:name="_Toc514335187"/>
      <w:r>
        <w:lastRenderedPageBreak/>
        <w:t xml:space="preserve">Domein </w:t>
      </w:r>
      <w:r w:rsidR="004F1DC1">
        <w:t>model</w:t>
      </w:r>
      <w:bookmarkEnd w:id="17"/>
    </w:p>
    <w:p w14:paraId="32413029" w14:textId="77777777" w:rsidR="00834693" w:rsidRPr="00834693" w:rsidRDefault="00834693" w:rsidP="00834693"/>
    <w:p w14:paraId="2271EAB1" w14:textId="5244E7F7" w:rsidR="00FB4569" w:rsidRDefault="00216E67" w:rsidP="00756988">
      <w:pPr>
        <w:rPr>
          <w:color w:val="FF0000"/>
        </w:rPr>
      </w:pPr>
      <w:r>
        <w:rPr>
          <w:noProof/>
        </w:rPr>
        <w:drawing>
          <wp:inline distT="0" distB="0" distL="0" distR="0" wp14:anchorId="5BD10789" wp14:editId="7E4210B1">
            <wp:extent cx="6085840" cy="4956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250" cy="4956843"/>
                    </a:xfrm>
                    <a:prstGeom prst="rect">
                      <a:avLst/>
                    </a:prstGeom>
                  </pic:spPr>
                </pic:pic>
              </a:graphicData>
            </a:graphic>
          </wp:inline>
        </w:drawing>
      </w:r>
    </w:p>
    <w:p w14:paraId="249EA6F1" w14:textId="009C64D3" w:rsidR="003074B8" w:rsidRDefault="003074B8" w:rsidP="003074B8">
      <w:pPr>
        <w:pStyle w:val="tinyondertekst"/>
      </w:pPr>
      <w:r>
        <w:t xml:space="preserve">Figuur 2: </w:t>
      </w:r>
      <w:r w:rsidR="00595324">
        <w:t xml:space="preserve">Domein </w:t>
      </w:r>
      <w:r>
        <w:t>model</w:t>
      </w:r>
    </w:p>
    <w:p w14:paraId="6CAA2027" w14:textId="00894AA3" w:rsidR="003074B8" w:rsidRDefault="003074B8" w:rsidP="00756988">
      <w:pPr>
        <w:rPr>
          <w:color w:val="FF0000"/>
        </w:rPr>
      </w:pPr>
    </w:p>
    <w:p w14:paraId="2E010218" w14:textId="2765EA81" w:rsidR="003074B8" w:rsidRDefault="00733B19" w:rsidP="003074B8">
      <w:r>
        <w:t>Ga er bij deze afbeelding vanuit dat alles componenten die hier instaan in een fabriek gebeuren. Het wegen en persen en meer gebeuren natuurlijk allemaal door machines. Hieronder staat beschreven in volgorde wat elke component doet en hoe die in relatie staat tot de andere componenten.</w:t>
      </w:r>
    </w:p>
    <w:p w14:paraId="6127A4E0" w14:textId="77777777" w:rsidR="0042080E" w:rsidRDefault="0042080E">
      <w:pPr>
        <w:rPr>
          <w:color w:val="FF0000"/>
        </w:rPr>
      </w:pPr>
    </w:p>
    <w:p w14:paraId="63CCE30F" w14:textId="737BE9D5" w:rsidR="00FA72F8" w:rsidRDefault="0042080E" w:rsidP="0042080E">
      <w:r>
        <w:t xml:space="preserve">Er staan in dit diagram alleen de belangrijkste componenten weergegeven waar de applicatie mee te maken heeft. </w:t>
      </w:r>
      <w:r w:rsidR="00FA72F8">
        <w:br w:type="page"/>
      </w:r>
    </w:p>
    <w:p w14:paraId="2E716C30" w14:textId="77777777" w:rsidR="00FB4569" w:rsidRDefault="00FB4569" w:rsidP="00756988">
      <w:pPr>
        <w:rPr>
          <w:color w:val="FF0000"/>
        </w:rPr>
      </w:pPr>
    </w:p>
    <w:p w14:paraId="7F85D43D" w14:textId="690C3AF1" w:rsidR="005F3CF5" w:rsidRDefault="00003C4E" w:rsidP="0076426F">
      <w:pPr>
        <w:pStyle w:val="Heading2"/>
      </w:pPr>
      <w:bookmarkStart w:id="18" w:name="_Toc514335188"/>
      <w:r>
        <w:t>Omschrijving tabellen</w:t>
      </w:r>
      <w:bookmarkEnd w:id="18"/>
    </w:p>
    <w:p w14:paraId="08E615A3" w14:textId="77777777" w:rsidR="00FA72F8" w:rsidRDefault="00FA72F8" w:rsidP="003074B8">
      <w:pPr>
        <w:pStyle w:val="Style1"/>
      </w:pPr>
    </w:p>
    <w:p w14:paraId="7EC71055" w14:textId="47874DD0" w:rsidR="003074B8" w:rsidRDefault="003074B8" w:rsidP="003074B8">
      <w:pPr>
        <w:pStyle w:val="Style1"/>
      </w:pPr>
      <w:r>
        <w:t>Proces</w:t>
      </w:r>
      <w:r w:rsidR="00017A90">
        <w:t>c</w:t>
      </w:r>
      <w:r>
        <w:t>el</w:t>
      </w:r>
      <w:r w:rsidR="00143F30">
        <w:t>l</w:t>
      </w:r>
    </w:p>
    <w:p w14:paraId="5C2C340B" w14:textId="7F360C2D" w:rsidR="00FA72F8" w:rsidRDefault="00107ADF" w:rsidP="00107ADF">
      <w:r>
        <w:t xml:space="preserve">Een onderdeel van de fabriek. </w:t>
      </w:r>
      <w:r w:rsidR="00FA72F8">
        <w:t>Elk onderdeel is verantwoordelijk voor een deel van de verwerking van het product. De ene neemt bijvoorbeeld een grondstof in en de andere zorgt ervoor dat het vermalen wordt. Een procescel bestaat natuurlijk weer uit kleinere onderdelen hieronder beschreven.</w:t>
      </w:r>
    </w:p>
    <w:p w14:paraId="65E4DD93" w14:textId="434CA4D3" w:rsidR="00FA72F8" w:rsidRDefault="00FA72F8" w:rsidP="00107ADF"/>
    <w:p w14:paraId="6E5C0213" w14:textId="34BB484F" w:rsidR="00FA72F8" w:rsidRDefault="00FA72F8" w:rsidP="00107ADF">
      <w:r>
        <w:t xml:space="preserve">Maar eerst enkele </w:t>
      </w:r>
      <w:r w:rsidR="002C1C18">
        <w:t>procesce</w:t>
      </w:r>
      <w:r w:rsidR="009E6966">
        <w:t>l</w:t>
      </w:r>
      <w:r w:rsidR="002C1C18">
        <w:t xml:space="preserve">l soorten </w:t>
      </w:r>
      <w:r>
        <w:t xml:space="preserve">staan hieronder </w:t>
      </w:r>
      <w:r w:rsidR="00017A90">
        <w:t>vermeld</w:t>
      </w:r>
      <w:r>
        <w:t>.</w:t>
      </w:r>
    </w:p>
    <w:p w14:paraId="5DCC0CCD" w14:textId="26D5748C" w:rsidR="00107ADF" w:rsidRDefault="00107ADF" w:rsidP="00107ADF">
      <w:r>
        <w:t>Dat zijn bijvoorbeeld</w:t>
      </w:r>
      <w:r w:rsidR="00FA72F8">
        <w:t>:</w:t>
      </w:r>
    </w:p>
    <w:p w14:paraId="69663208" w14:textId="77777777" w:rsidR="000C3B95" w:rsidRDefault="000C3B95" w:rsidP="00107ADF"/>
    <w:p w14:paraId="3B1376BB" w14:textId="4DE6C1C9" w:rsidR="00107ADF" w:rsidRDefault="00107ADF" w:rsidP="00107ADF">
      <w:pPr>
        <w:pStyle w:val="ListParagraph"/>
        <w:numPr>
          <w:ilvl w:val="0"/>
          <w:numId w:val="137"/>
        </w:numPr>
      </w:pPr>
      <w:r w:rsidRPr="002C5EF0">
        <w:rPr>
          <w:u w:val="single"/>
        </w:rPr>
        <w:t>Innamelijn</w:t>
      </w:r>
      <w:r>
        <w:t>:</w:t>
      </w:r>
    </w:p>
    <w:p w14:paraId="28A51A81" w14:textId="637E999E" w:rsidR="00FC64C2" w:rsidRDefault="00FC64C2" w:rsidP="00FC64C2">
      <w:pPr>
        <w:pStyle w:val="ListParagraph"/>
      </w:pPr>
      <w:r>
        <w:t>Neemt nieuwe grondstof materialen in voor gebruik binnen de fabriek.</w:t>
      </w:r>
    </w:p>
    <w:p w14:paraId="0AD81C8A" w14:textId="77777777" w:rsidR="000C3B95" w:rsidRDefault="000C3B95" w:rsidP="00FC64C2">
      <w:pPr>
        <w:pStyle w:val="ListParagraph"/>
      </w:pPr>
    </w:p>
    <w:p w14:paraId="6FA2518A" w14:textId="3575D68E" w:rsidR="00107ADF" w:rsidRDefault="00107ADF" w:rsidP="00107ADF">
      <w:pPr>
        <w:pStyle w:val="ListParagraph"/>
        <w:numPr>
          <w:ilvl w:val="0"/>
          <w:numId w:val="137"/>
        </w:numPr>
      </w:pPr>
      <w:r w:rsidRPr="002C5EF0">
        <w:rPr>
          <w:u w:val="single"/>
        </w:rPr>
        <w:t>Menglijn</w:t>
      </w:r>
      <w:r>
        <w:t>:</w:t>
      </w:r>
    </w:p>
    <w:p w14:paraId="04B4C3C8" w14:textId="1FCBA151" w:rsidR="00FC64C2" w:rsidRDefault="00FC64C2" w:rsidP="00FC64C2">
      <w:pPr>
        <w:pStyle w:val="ListParagraph"/>
      </w:pPr>
      <w:r>
        <w:t>Zorgt ervoor dat verschillende grondstoffen op de juiste manier samenkomen.</w:t>
      </w:r>
    </w:p>
    <w:p w14:paraId="61F86954" w14:textId="77777777" w:rsidR="000C3B95" w:rsidRDefault="000C3B95" w:rsidP="00FC64C2">
      <w:pPr>
        <w:pStyle w:val="ListParagraph"/>
      </w:pPr>
    </w:p>
    <w:p w14:paraId="75B5D680" w14:textId="5343A61F" w:rsidR="00107ADF" w:rsidRDefault="00107ADF" w:rsidP="00107ADF">
      <w:pPr>
        <w:pStyle w:val="ListParagraph"/>
        <w:numPr>
          <w:ilvl w:val="0"/>
          <w:numId w:val="137"/>
        </w:numPr>
      </w:pPr>
      <w:r w:rsidRPr="002C5EF0">
        <w:rPr>
          <w:u w:val="single"/>
        </w:rPr>
        <w:t>Correctielijn</w:t>
      </w:r>
      <w:r>
        <w:t>:</w:t>
      </w:r>
    </w:p>
    <w:p w14:paraId="6548E1B4" w14:textId="11EDB19B" w:rsidR="00FC64C2" w:rsidRDefault="00FC64C2" w:rsidP="00FC64C2">
      <w:pPr>
        <w:pStyle w:val="ListParagraph"/>
      </w:pPr>
      <w:r>
        <w:t>Stel dat er van een stof te veel/weinig inzit in de huidige recept dan kan dat hier gecorrigeerd worden.</w:t>
      </w:r>
    </w:p>
    <w:p w14:paraId="66C344F9" w14:textId="77777777" w:rsidR="000C3B95" w:rsidRDefault="000C3B95" w:rsidP="00FC64C2">
      <w:pPr>
        <w:pStyle w:val="ListParagraph"/>
      </w:pPr>
    </w:p>
    <w:p w14:paraId="638EE9CC" w14:textId="5EC07BB2" w:rsidR="00107ADF" w:rsidRDefault="00107ADF" w:rsidP="00107ADF">
      <w:pPr>
        <w:pStyle w:val="ListParagraph"/>
        <w:numPr>
          <w:ilvl w:val="0"/>
          <w:numId w:val="137"/>
        </w:numPr>
      </w:pPr>
      <w:r w:rsidRPr="002C5EF0">
        <w:rPr>
          <w:u w:val="single"/>
        </w:rPr>
        <w:t>Uitnamelijn</w:t>
      </w:r>
      <w:r w:rsidR="00FC64C2">
        <w:t>:</w:t>
      </w:r>
    </w:p>
    <w:p w14:paraId="05E35AD3" w14:textId="77777777" w:rsidR="000C3B95" w:rsidRDefault="00FC64C2" w:rsidP="00FC64C2">
      <w:pPr>
        <w:pStyle w:val="ListParagraph"/>
      </w:pPr>
      <w:r>
        <w:t xml:space="preserve">Producten worden hier vervoert om opgeslagen te worden in een silo waarnaar ze kunnen worden </w:t>
      </w:r>
    </w:p>
    <w:p w14:paraId="19564D55" w14:textId="7E20052C" w:rsidR="00FC64C2" w:rsidRDefault="00FC64C2" w:rsidP="00FC64C2">
      <w:pPr>
        <w:pStyle w:val="ListParagraph"/>
      </w:pPr>
      <w:r>
        <w:t>opgehaald.</w:t>
      </w:r>
    </w:p>
    <w:p w14:paraId="2D7375DA" w14:textId="77777777" w:rsidR="000C3B95" w:rsidRDefault="000C3B95" w:rsidP="00FC64C2">
      <w:pPr>
        <w:pStyle w:val="ListParagraph"/>
      </w:pPr>
    </w:p>
    <w:p w14:paraId="46213D46" w14:textId="3CA5CF04" w:rsidR="00107ADF" w:rsidRDefault="00107ADF" w:rsidP="00107ADF">
      <w:pPr>
        <w:pStyle w:val="ListParagraph"/>
        <w:numPr>
          <w:ilvl w:val="0"/>
          <w:numId w:val="137"/>
        </w:numPr>
      </w:pPr>
      <w:r w:rsidRPr="002C5EF0">
        <w:rPr>
          <w:u w:val="single"/>
        </w:rPr>
        <w:t>Perslijn</w:t>
      </w:r>
      <w:r>
        <w:t>:</w:t>
      </w:r>
    </w:p>
    <w:p w14:paraId="4003AFCF" w14:textId="417CF241" w:rsidR="00FC64C2" w:rsidRDefault="00FC64C2" w:rsidP="00FC64C2">
      <w:pPr>
        <w:pStyle w:val="ListParagraph"/>
      </w:pPr>
      <w:r>
        <w:t>Grondstoffen worden hier samengeperst.</w:t>
      </w:r>
    </w:p>
    <w:p w14:paraId="71667B15" w14:textId="77777777" w:rsidR="000C3B95" w:rsidRDefault="000C3B95" w:rsidP="00FC64C2">
      <w:pPr>
        <w:pStyle w:val="ListParagraph"/>
      </w:pPr>
    </w:p>
    <w:p w14:paraId="756D5748" w14:textId="7F96238D" w:rsidR="00107ADF" w:rsidRDefault="00107ADF" w:rsidP="00107ADF">
      <w:pPr>
        <w:pStyle w:val="ListParagraph"/>
        <w:numPr>
          <w:ilvl w:val="0"/>
          <w:numId w:val="137"/>
        </w:numPr>
      </w:pPr>
      <w:r w:rsidRPr="002C5EF0">
        <w:rPr>
          <w:u w:val="single"/>
        </w:rPr>
        <w:t>Transportlijn</w:t>
      </w:r>
      <w:r>
        <w:t>:</w:t>
      </w:r>
    </w:p>
    <w:p w14:paraId="3DDEE4A4" w14:textId="76C3588B" w:rsidR="00FC64C2" w:rsidRDefault="00FC64C2" w:rsidP="00FC64C2">
      <w:pPr>
        <w:pStyle w:val="ListParagraph"/>
      </w:pPr>
      <w:r>
        <w:t>Aparte processCell die er voor zorgt dat de materialen van de ene processCell na de andere gaat.</w:t>
      </w:r>
    </w:p>
    <w:p w14:paraId="019B33A6" w14:textId="3951A40C" w:rsidR="00FC64C2" w:rsidRDefault="00FC64C2" w:rsidP="00FC64C2"/>
    <w:p w14:paraId="40803975" w14:textId="77777777" w:rsidR="00FA72F8" w:rsidRDefault="00FA72F8" w:rsidP="00FA72F8">
      <w:pPr>
        <w:pStyle w:val="Style1"/>
      </w:pPr>
      <w:r>
        <w:t>Route</w:t>
      </w:r>
    </w:p>
    <w:p w14:paraId="12290D75" w14:textId="771A562E" w:rsidR="00FA72F8" w:rsidRDefault="00FA72F8" w:rsidP="00FA72F8">
      <w:r>
        <w:t>Een procesc</w:t>
      </w:r>
      <w:r w:rsidR="00017A90">
        <w:t xml:space="preserve">el bestaat uit een of meerdere routes. Het doel van een route is alleen om te bepalen welke subroutes in welke volgorde worden uitgevoerd. </w:t>
      </w:r>
    </w:p>
    <w:p w14:paraId="48692310" w14:textId="0472FC80" w:rsidR="00017A90" w:rsidRDefault="00017A90" w:rsidP="00FA72F8"/>
    <w:p w14:paraId="173EC478" w14:textId="77777777" w:rsidR="00017A90" w:rsidRDefault="00017A90" w:rsidP="00017A90">
      <w:pPr>
        <w:pStyle w:val="Style1"/>
      </w:pPr>
      <w:r>
        <w:t>Subroute</w:t>
      </w:r>
    </w:p>
    <w:p w14:paraId="5E03F4AD" w14:textId="205D5685" w:rsidR="00017A90" w:rsidRDefault="00017A90" w:rsidP="00017A90">
      <w:r>
        <w:t>Een procescel heeft nul of meerdere subroutes. Deze routes kunnen daarna toegevoegd worden aan een route van de procescel. Een subroute kan meerdere keren voorkomen in een andere route van dezelfde procescel</w:t>
      </w:r>
      <w:r w:rsidR="00D96755">
        <w:t xml:space="preserve"> (dus niet in dezelfde route)</w:t>
      </w:r>
      <w:r>
        <w:t>.</w:t>
      </w:r>
    </w:p>
    <w:p w14:paraId="0C0F42BE" w14:textId="77777777" w:rsidR="00FA72F8" w:rsidRDefault="00FA72F8" w:rsidP="00FC64C2"/>
    <w:p w14:paraId="3EC2A1AB" w14:textId="18E34C29" w:rsidR="003074B8" w:rsidRPr="00FA72F8" w:rsidRDefault="003074B8" w:rsidP="00FA72F8">
      <w:pPr>
        <w:pStyle w:val="Style1"/>
      </w:pPr>
      <w:r>
        <w:t>Unit</w:t>
      </w:r>
    </w:p>
    <w:p w14:paraId="591BE598" w14:textId="39666908" w:rsidR="002C5EF0" w:rsidRPr="000C3B95" w:rsidRDefault="00FC64C2">
      <w:r>
        <w:t>Een onderdeel van een processCell. Denk hierbij aan een weger</w:t>
      </w:r>
      <w:r w:rsidR="002C5EF0">
        <w:t xml:space="preserve"> en tijdelijke opslag cabine of een lopende band.</w:t>
      </w:r>
      <w:r w:rsidR="00D96755">
        <w:t xml:space="preserve"> Units worden weer toegevoegd aan een subroute. Een subroute kan meerdere units bevatten.</w:t>
      </w:r>
    </w:p>
    <w:p w14:paraId="45951F67" w14:textId="4AC5D096" w:rsidR="00733B19" w:rsidRPr="00D96755" w:rsidRDefault="00D96755" w:rsidP="00D96755">
      <w:pPr>
        <w:rPr>
          <w:b/>
        </w:rPr>
      </w:pPr>
      <w:r>
        <w:br w:type="page"/>
      </w:r>
    </w:p>
    <w:p w14:paraId="549928DA" w14:textId="52B0C7BC" w:rsidR="00733B19" w:rsidRDefault="00733B19" w:rsidP="003074B8">
      <w:pPr>
        <w:pStyle w:val="Style1"/>
      </w:pPr>
      <w:r>
        <w:lastRenderedPageBreak/>
        <w:t>Procedure</w:t>
      </w:r>
    </w:p>
    <w:p w14:paraId="62EB666A" w14:textId="0879E9DD" w:rsidR="002C5EF0" w:rsidRDefault="0076426F" w:rsidP="0076426F">
      <w:r>
        <w:t>Is een taak die binnen de fabriek door het systeem uitgevoerd moet worden.</w:t>
      </w:r>
    </w:p>
    <w:p w14:paraId="5CAB4258" w14:textId="5A51A487" w:rsidR="00733B19" w:rsidRDefault="00733B19" w:rsidP="003074B8">
      <w:pPr>
        <w:pStyle w:val="Style1"/>
      </w:pPr>
    </w:p>
    <w:p w14:paraId="0921ABBC" w14:textId="02A92AE2" w:rsidR="00733B19" w:rsidRDefault="00192CDF" w:rsidP="003074B8">
      <w:pPr>
        <w:pStyle w:val="Style1"/>
      </w:pPr>
      <w:r>
        <w:t>OA</w:t>
      </w:r>
      <w:r w:rsidR="00733B19">
        <w:t>Recipe</w:t>
      </w:r>
    </w:p>
    <w:p w14:paraId="70C52748" w14:textId="4B0A81AB" w:rsidR="0076426F" w:rsidRDefault="0076426F" w:rsidP="0076426F">
      <w:r>
        <w:t>Geeft aan hoe een taak uitgevoerd moet worden. Hier staat in hoeveel van elke grondstof gebruikt moet worden voor een bepaalt eindproduct en op welke manier de procedure uitgevoerd moet worden.</w:t>
      </w:r>
    </w:p>
    <w:p w14:paraId="0D3D04AC" w14:textId="781AD296" w:rsidR="00733B19" w:rsidRDefault="00733B19" w:rsidP="003074B8">
      <w:pPr>
        <w:pStyle w:val="Style1"/>
      </w:pPr>
    </w:p>
    <w:p w14:paraId="380DC6F1" w14:textId="1B9244F4" w:rsidR="00733B19" w:rsidRDefault="00733B19" w:rsidP="003074B8">
      <w:pPr>
        <w:pStyle w:val="Style1"/>
      </w:pPr>
      <w:r>
        <w:t>Bin</w:t>
      </w:r>
    </w:p>
    <w:p w14:paraId="556BFBDD" w14:textId="3EE81770" w:rsidR="00B06FB1" w:rsidRDefault="00CF6AE9" w:rsidP="00CF6AE9">
      <w:r>
        <w:t>Een opslag plaats waar tijdelijk een product in bewaart wordt. Dit wordt ook wel een silo genoemd.</w:t>
      </w:r>
    </w:p>
    <w:p w14:paraId="0B9E6706" w14:textId="0F3D663C" w:rsidR="00733B19" w:rsidRDefault="00733B19" w:rsidP="003074B8">
      <w:pPr>
        <w:pStyle w:val="Style1"/>
      </w:pPr>
    </w:p>
    <w:p w14:paraId="4187BADA" w14:textId="1684DF92" w:rsidR="00733B19" w:rsidRDefault="00733B19" w:rsidP="003074B8">
      <w:pPr>
        <w:pStyle w:val="Style1"/>
      </w:pPr>
      <w:r>
        <w:t>OAprocessCell/Batch</w:t>
      </w:r>
    </w:p>
    <w:p w14:paraId="661C9E2C" w14:textId="3E32A20B" w:rsidR="00733B19" w:rsidRDefault="0076426F" w:rsidP="00D96755">
      <w:r>
        <w:t xml:space="preserve">Stel je hebt een bepaald recept met daarbij drie keer de benodigde hoeveelheid om 1 eindproduct ervan te kunnen maken. Dan kun je dus drie keer het gewenste eindproduct maken. Een batch is een geautomatiseerd process </w:t>
      </w:r>
      <w:r w:rsidR="006E2BE3">
        <w:t>die er voor zorgt dat een eindproduct doormiddel van een recept tot stand kan komen. In dit voorbeeld zullen er dus drie batches uitgevoerd worden.</w:t>
      </w:r>
    </w:p>
    <w:p w14:paraId="377F5D82" w14:textId="2C331214" w:rsidR="00834693" w:rsidRDefault="00834693" w:rsidP="00D96755"/>
    <w:p w14:paraId="3E49588A" w14:textId="3D940274" w:rsidR="00834693" w:rsidRDefault="00834693" w:rsidP="00D96755">
      <w:r>
        <w:t>Een route heeft minimaal een batch maar er kunnen er meerdere ingesteld worden.</w:t>
      </w:r>
    </w:p>
    <w:p w14:paraId="5E7D4BC1" w14:textId="40CC1CF5" w:rsidR="00733B19" w:rsidRDefault="00733B19" w:rsidP="003074B8">
      <w:pPr>
        <w:pStyle w:val="Style1"/>
      </w:pPr>
    </w:p>
    <w:p w14:paraId="717FA7B6" w14:textId="26DF6609" w:rsidR="00733B19" w:rsidRDefault="00733B19" w:rsidP="003074B8">
      <w:pPr>
        <w:pStyle w:val="Style1"/>
      </w:pPr>
      <w:r>
        <w:t>ProportioningInstrument</w:t>
      </w:r>
    </w:p>
    <w:p w14:paraId="635A38DD" w14:textId="4F679C41" w:rsidR="006E2BE3" w:rsidRDefault="00CF6AE9" w:rsidP="00CF6AE9">
      <w:r>
        <w:t>Een instrument binnen een Unit die ervoor zorgt dat de juiste afwegingen van een product worden gedaan.</w:t>
      </w:r>
      <w:r w:rsidR="00D96755">
        <w:t xml:space="preserve"> Dit wordt dus alleen gebruikt bij bepaalde Units bijvoorbeeld Weegschalen.</w:t>
      </w:r>
    </w:p>
    <w:p w14:paraId="1A0BBA07" w14:textId="4EEC68DF" w:rsidR="00D96755" w:rsidRDefault="00D96755" w:rsidP="00CF6AE9"/>
    <w:p w14:paraId="728DCC73" w14:textId="77777777" w:rsidR="00D96755" w:rsidRDefault="00D96755" w:rsidP="00D96755">
      <w:pPr>
        <w:pStyle w:val="Style1"/>
      </w:pPr>
      <w:r>
        <w:t>ProportioningLocation</w:t>
      </w:r>
    </w:p>
    <w:p w14:paraId="44E94B8B" w14:textId="46C7E097" w:rsidR="00D96755" w:rsidRDefault="00D96755" w:rsidP="00D96755">
      <w:r>
        <w:t>Een locatie van een of meerdere proportioning instrumenten.</w:t>
      </w:r>
    </w:p>
    <w:p w14:paraId="7CFFD18D" w14:textId="408CB12F" w:rsidR="00192CDF" w:rsidRDefault="00192CDF" w:rsidP="00D96755"/>
    <w:p w14:paraId="2DA2E89A" w14:textId="4637D58B" w:rsidR="009E138E" w:rsidRDefault="009E138E" w:rsidP="009E138E">
      <w:pPr>
        <w:pStyle w:val="Style1"/>
      </w:pPr>
      <w:r>
        <w:t>Procesce</w:t>
      </w:r>
      <w:r w:rsidR="0042080E">
        <w:t>l</w:t>
      </w:r>
      <w:r>
        <w:t>lparameter</w:t>
      </w:r>
    </w:p>
    <w:p w14:paraId="7CA5FC0C" w14:textId="370ADD23" w:rsidR="009E138E" w:rsidRDefault="009E138E" w:rsidP="009E138E">
      <w:pPr>
        <w:rPr>
          <w:b/>
        </w:rPr>
      </w:pPr>
      <w:r>
        <w:t>Een procescel kan verschillende parameters bevatten een paar hiervan zullen benodigd zijn voordat er een aangemaakt. Deze parameters geven aan of er bepaalde zaken gecontroleerd moeten worden in de procescel of wanneer de procescel geen materiaal meer mag bevatten</w:t>
      </w:r>
    </w:p>
    <w:p w14:paraId="668F970E" w14:textId="77777777" w:rsidR="009E138E" w:rsidRDefault="009E138E" w:rsidP="00D96755"/>
    <w:p w14:paraId="0DFE771A" w14:textId="2DBFBEC1" w:rsidR="00834693" w:rsidRDefault="00834693" w:rsidP="00834693">
      <w:pPr>
        <w:pStyle w:val="Style1"/>
      </w:pPr>
      <w:r>
        <w:t>Routeparameter</w:t>
      </w:r>
    </w:p>
    <w:p w14:paraId="3005B327" w14:textId="08A89FD4" w:rsidR="009E138E" w:rsidRDefault="009E138E" w:rsidP="009E138E">
      <w:pPr>
        <w:rPr>
          <w:b/>
        </w:rPr>
      </w:pPr>
      <w:r>
        <w:t>Een route kan verschillende parameters bevatten een paar hiervan zullen benodigd zijn voordat er een aangemaakt. Een route erft de meeste benodigde parameters over van de procescel waar die bij hoort.</w:t>
      </w:r>
    </w:p>
    <w:p w14:paraId="68FB8CD1" w14:textId="15562B49" w:rsidR="00834693" w:rsidRDefault="00834693" w:rsidP="00834693">
      <w:pPr>
        <w:pStyle w:val="Style1"/>
      </w:pPr>
    </w:p>
    <w:p w14:paraId="67B869F0" w14:textId="4D802C3B" w:rsidR="00834693" w:rsidRDefault="00834693" w:rsidP="00834693">
      <w:pPr>
        <w:pStyle w:val="Style1"/>
      </w:pPr>
      <w:r>
        <w:t>Binparameter</w:t>
      </w:r>
    </w:p>
    <w:p w14:paraId="25C73E94" w14:textId="7FE9CE49" w:rsidR="00834693" w:rsidRDefault="002C1C18" w:rsidP="00D96755">
      <w:pPr>
        <w:rPr>
          <w:b/>
        </w:rPr>
      </w:pPr>
      <w:r>
        <w:t>Een bin kan verschillende parameters bevatten een paar hiervan zullen benodigd zijn voordat er een aangemaakt. Deze parameter vermeld bijvoorbeeld hoeveel grondstoffen die mag of kan bevatten.</w:t>
      </w:r>
    </w:p>
    <w:p w14:paraId="54CFB4F2" w14:textId="661E26B4" w:rsidR="00192CDF" w:rsidRDefault="00192CDF" w:rsidP="00D96755"/>
    <w:p w14:paraId="5E80140B" w14:textId="77777777" w:rsidR="00D96755" w:rsidRPr="003074B8" w:rsidRDefault="00D96755" w:rsidP="00CF6AE9"/>
    <w:p w14:paraId="70EFF72D" w14:textId="77777777" w:rsidR="005F3CF5" w:rsidRPr="00756988" w:rsidRDefault="005F3CF5" w:rsidP="004F1DC1">
      <w:pPr>
        <w:rPr>
          <w:color w:val="FF0000"/>
        </w:rPr>
      </w:pPr>
    </w:p>
    <w:p w14:paraId="6166E531" w14:textId="44EC7A8B" w:rsidR="002C1C18" w:rsidRPr="00F56C42" w:rsidRDefault="006E2BE3" w:rsidP="00F56C42">
      <w:r>
        <w:br w:type="page"/>
      </w:r>
    </w:p>
    <w:p w14:paraId="7074088D" w14:textId="0E68D38E" w:rsidR="007A6AB4" w:rsidRDefault="007A6AB4" w:rsidP="007A6AB4">
      <w:pPr>
        <w:pStyle w:val="Heading2"/>
      </w:pPr>
      <w:bookmarkStart w:id="19" w:name="_Toc514335189"/>
      <w:r w:rsidRPr="001F60CC">
        <w:lastRenderedPageBreak/>
        <w:t>UI-design</w:t>
      </w:r>
      <w:bookmarkEnd w:id="19"/>
    </w:p>
    <w:p w14:paraId="54D6F8A0" w14:textId="68A8A25E" w:rsidR="007A6AB4" w:rsidRDefault="00FB4569" w:rsidP="006E2BE3">
      <w:r>
        <w:t>Het UI design zal er grotendeels hetzelfde eruit komen te zien qua opbouw en algemeen design. Er zal vooral gekeken worden in welke aspecten er verbeterd kunnen worden en welke aspecten weggehaald zullen moeten worden.</w:t>
      </w:r>
    </w:p>
    <w:p w14:paraId="2869DDD8" w14:textId="00707E51" w:rsidR="002E2520" w:rsidRDefault="002E2520" w:rsidP="006E2BE3"/>
    <w:p w14:paraId="76AA8A8B" w14:textId="60A6FBC1" w:rsidR="002E2520" w:rsidRPr="005B2DBC" w:rsidRDefault="002E2520" w:rsidP="002E2520">
      <w:pPr>
        <w:pStyle w:val="Heading3"/>
      </w:pPr>
      <w:r>
        <w:t>Hoofdscherm</w:t>
      </w:r>
    </w:p>
    <w:p w14:paraId="7C14C843" w14:textId="47B6C9DC" w:rsidR="006E2BE3" w:rsidRDefault="006E2BE3"/>
    <w:p w14:paraId="2434BD33" w14:textId="00BE1B09" w:rsidR="00595324" w:rsidRPr="00143F30" w:rsidRDefault="005B2DBC">
      <w:r>
        <w:rPr>
          <w:noProof/>
        </w:rPr>
        <w:drawing>
          <wp:inline distT="0" distB="0" distL="0" distR="0" wp14:anchorId="78984FFA" wp14:editId="7E189E03">
            <wp:extent cx="3086565" cy="558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8707" cy="5591879"/>
                    </a:xfrm>
                    <a:prstGeom prst="rect">
                      <a:avLst/>
                    </a:prstGeom>
                  </pic:spPr>
                </pic:pic>
              </a:graphicData>
            </a:graphic>
          </wp:inline>
        </w:drawing>
      </w:r>
    </w:p>
    <w:p w14:paraId="321EB2D8" w14:textId="77777777" w:rsidR="00047FC9" w:rsidRDefault="00595324">
      <w:pPr>
        <w:rPr>
          <w:sz w:val="18"/>
          <w:lang w:val="en-US"/>
        </w:rPr>
      </w:pPr>
      <w:r w:rsidRPr="00221077">
        <w:rPr>
          <w:sz w:val="18"/>
          <w:lang w:val="en-US"/>
        </w:rPr>
        <w:t>Figuur 3:</w:t>
      </w:r>
      <w:r w:rsidR="005B2DBC">
        <w:rPr>
          <w:sz w:val="18"/>
          <w:lang w:val="en-US"/>
        </w:rPr>
        <w:t xml:space="preserve"> configuratie boom structuur</w:t>
      </w:r>
    </w:p>
    <w:p w14:paraId="519A34B9" w14:textId="03535473" w:rsidR="00047FC9" w:rsidRDefault="00071F28">
      <w:pPr>
        <w:rPr>
          <w:lang w:val="en-US"/>
        </w:rPr>
      </w:pPr>
      <w:r>
        <w:rPr>
          <w:lang w:val="en-US"/>
        </w:rPr>
        <w:br w:type="page"/>
      </w:r>
    </w:p>
    <w:p w14:paraId="170E676A" w14:textId="77777777" w:rsidR="00A16EF1" w:rsidRDefault="00047FC9">
      <w:r w:rsidRPr="00047FC9">
        <w:lastRenderedPageBreak/>
        <w:t>De UI design voor d</w:t>
      </w:r>
      <w:r>
        <w:t xml:space="preserve">e boom structuur is niet veel veranderd. In de code zit het MVVM patroon. Dit betekent dat </w:t>
      </w:r>
      <w:r w:rsidR="00A16EF1">
        <w:t>als er in een gekoppeld element in de code veranderd dat dit dan te zien is in de user interface.</w:t>
      </w:r>
    </w:p>
    <w:p w14:paraId="4C764265" w14:textId="77777777" w:rsidR="00A16EF1" w:rsidRDefault="00A16EF1"/>
    <w:p w14:paraId="1029775D" w14:textId="168FB65C" w:rsidR="00A16EF1" w:rsidRDefault="00A16EF1">
      <w:r>
        <w:t>In dit geval zit de lijst:</w:t>
      </w:r>
    </w:p>
    <w:p w14:paraId="1734001D" w14:textId="77777777" w:rsidR="00071F28" w:rsidRDefault="00A16EF1">
      <w:r>
        <w:rPr>
          <w:noProof/>
        </w:rPr>
        <w:drawing>
          <wp:inline distT="0" distB="0" distL="0" distR="0" wp14:anchorId="62C83A19" wp14:editId="3669A96C">
            <wp:extent cx="3686175" cy="942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6175" cy="942975"/>
                    </a:xfrm>
                    <a:prstGeom prst="rect">
                      <a:avLst/>
                    </a:prstGeom>
                  </pic:spPr>
                </pic:pic>
              </a:graphicData>
            </a:graphic>
          </wp:inline>
        </w:drawing>
      </w:r>
    </w:p>
    <w:p w14:paraId="4D548CF7" w14:textId="77777777" w:rsidR="00071F28" w:rsidRDefault="00071F28">
      <w:r>
        <w:t>Gekoppeld aan de treeview als de stam van de boom.</w:t>
      </w:r>
    </w:p>
    <w:p w14:paraId="7C6F6951" w14:textId="77777777" w:rsidR="00071F28" w:rsidRDefault="00071F28"/>
    <w:p w14:paraId="1EDD4598" w14:textId="77777777" w:rsidR="002E2520" w:rsidRDefault="00071F28">
      <w:r>
        <w:t>En in elke procescell zit weer een route lijst en in elke route zit weer een subroutelijst. Dit verhaal kan oneindig doorgaan als je zou willen.</w:t>
      </w:r>
    </w:p>
    <w:p w14:paraId="527BF32B" w14:textId="77777777" w:rsidR="002E2520" w:rsidRDefault="002E2520">
      <w:r>
        <w:br w:type="page"/>
      </w:r>
    </w:p>
    <w:p w14:paraId="47DAE21C" w14:textId="77777777" w:rsidR="004C584E" w:rsidRDefault="004C584E" w:rsidP="006B4800">
      <w:pPr>
        <w:pStyle w:val="Heading3"/>
        <w:sectPr w:rsidR="004C584E" w:rsidSect="00FC6BE5">
          <w:headerReference w:type="default" r:id="rId17"/>
          <w:footerReference w:type="default" r:id="rId18"/>
          <w:headerReference w:type="first" r:id="rId19"/>
          <w:footerReference w:type="first" r:id="rId20"/>
          <w:type w:val="continuous"/>
          <w:pgSz w:w="11907" w:h="16840" w:code="9"/>
          <w:pgMar w:top="1985" w:right="862" w:bottom="578" w:left="1151" w:header="561" w:footer="414" w:gutter="0"/>
          <w:cols w:space="708"/>
          <w:titlePg/>
          <w:docGrid w:linePitch="360"/>
        </w:sectPr>
      </w:pPr>
    </w:p>
    <w:p w14:paraId="175AAE2E" w14:textId="243C9E76" w:rsidR="004C584E" w:rsidRDefault="006B4800" w:rsidP="006B4800">
      <w:pPr>
        <w:pStyle w:val="Heading3"/>
      </w:pPr>
      <w:r>
        <w:lastRenderedPageBreak/>
        <w:t>Set subroute scher</w:t>
      </w:r>
      <w:r w:rsidR="004C584E">
        <w:t>m</w:t>
      </w:r>
    </w:p>
    <w:p w14:paraId="58ADCB75" w14:textId="01110F8D" w:rsidR="00804086" w:rsidRDefault="00804086" w:rsidP="004C584E"/>
    <w:p w14:paraId="58FF40C0" w14:textId="746F6F03" w:rsidR="00804086" w:rsidRDefault="00EB0584" w:rsidP="004C584E">
      <w:r>
        <w:rPr>
          <w:noProof/>
        </w:rPr>
        <mc:AlternateContent>
          <mc:Choice Requires="wps">
            <w:drawing>
              <wp:anchor distT="0" distB="0" distL="114300" distR="114300" simplePos="0" relativeHeight="251669504" behindDoc="0" locked="0" layoutInCell="1" allowOverlap="1" wp14:anchorId="2EA61588" wp14:editId="2E82ED19">
                <wp:simplePos x="0" y="0"/>
                <wp:positionH relativeFrom="column">
                  <wp:posOffset>8027035</wp:posOffset>
                </wp:positionH>
                <wp:positionV relativeFrom="paragraph">
                  <wp:posOffset>771525</wp:posOffset>
                </wp:positionV>
                <wp:extent cx="5293360" cy="4673600"/>
                <wp:effectExtent l="19050" t="19050" r="21590" b="12700"/>
                <wp:wrapNone/>
                <wp:docPr id="304" name="Rectangle 304"/>
                <wp:cNvGraphicFramePr/>
                <a:graphic xmlns:a="http://schemas.openxmlformats.org/drawingml/2006/main">
                  <a:graphicData uri="http://schemas.microsoft.com/office/word/2010/wordprocessingShape">
                    <wps:wsp>
                      <wps:cNvSpPr/>
                      <wps:spPr>
                        <a:xfrm>
                          <a:off x="0" y="0"/>
                          <a:ext cx="5293360" cy="4673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52A4B1" id="Rectangle 304" o:spid="_x0000_s1026" style="position:absolute;margin-left:632.05pt;margin-top:60.75pt;width:416.8pt;height:36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" filled="f" strokecolor="red" strokeweight="3pt"/>
            </w:pict>
          </mc:Fallback>
        </mc:AlternateContent>
      </w:r>
      <w:r w:rsidR="006E3DFA">
        <w:rPr>
          <w:noProof/>
        </w:rPr>
        <mc:AlternateContent>
          <mc:Choice Requires="wps">
            <w:drawing>
              <wp:anchor distT="45720" distB="45720" distL="114300" distR="114300" simplePos="0" relativeHeight="251685888" behindDoc="0" locked="0" layoutInCell="1" allowOverlap="1" wp14:anchorId="44453804" wp14:editId="055EA3D5">
                <wp:simplePos x="0" y="0"/>
                <wp:positionH relativeFrom="column">
                  <wp:posOffset>3963035</wp:posOffset>
                </wp:positionH>
                <wp:positionV relativeFrom="paragraph">
                  <wp:posOffset>1960245</wp:posOffset>
                </wp:positionV>
                <wp:extent cx="274320" cy="274320"/>
                <wp:effectExtent l="0" t="0" r="11430" b="1143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124A2006" w14:textId="408F89B9" w:rsidR="006E3DFA" w:rsidRPr="006E3DFA" w:rsidRDefault="006E3DFA" w:rsidP="006E3DFA">
                            <w:pPr>
                              <w:rPr>
                                <w:color w:val="FF0000"/>
                                <w:lang w:val="en-US"/>
                              </w:rPr>
                            </w:pPr>
                            <w:r>
                              <w:rPr>
                                <w:color w:val="FF0000"/>
                                <w:lang w:val="en-U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53804" id="_x0000_s1029" type="#_x0000_t202" style="position:absolute;margin-left:312.05pt;margin-top:154.35pt;width:21.6pt;height:21.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">
                <v:textbox>
                  <w:txbxContent>
                    <w:p w14:paraId="124A2006" w14:textId="408F89B9" w:rsidR="006E3DFA" w:rsidRPr="006E3DFA" w:rsidRDefault="006E3DFA" w:rsidP="006E3DFA">
                      <w:pPr>
                        <w:rPr>
                          <w:color w:val="FF0000"/>
                          <w:lang w:val="en-US"/>
                        </w:rPr>
                      </w:pPr>
                      <w:r>
                        <w:rPr>
                          <w:color w:val="FF0000"/>
                          <w:lang w:val="en-US"/>
                        </w:rPr>
                        <w:t>5</w:t>
                      </w:r>
                    </w:p>
                  </w:txbxContent>
                </v:textbox>
              </v:shape>
            </w:pict>
          </mc:Fallback>
        </mc:AlternateContent>
      </w:r>
      <w:r w:rsidR="006E3DFA">
        <w:rPr>
          <w:noProof/>
        </w:rPr>
        <mc:AlternateContent>
          <mc:Choice Requires="wps">
            <w:drawing>
              <wp:anchor distT="45720" distB="45720" distL="114300" distR="114300" simplePos="0" relativeHeight="251683840" behindDoc="0" locked="0" layoutInCell="1" allowOverlap="1" wp14:anchorId="69D1AF4B" wp14:editId="18C42033">
                <wp:simplePos x="0" y="0"/>
                <wp:positionH relativeFrom="column">
                  <wp:posOffset>4450715</wp:posOffset>
                </wp:positionH>
                <wp:positionV relativeFrom="paragraph">
                  <wp:posOffset>893445</wp:posOffset>
                </wp:positionV>
                <wp:extent cx="274320" cy="274320"/>
                <wp:effectExtent l="0" t="0" r="11430" b="1143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34FDA381" w14:textId="1EAE0DE5" w:rsidR="006E3DFA" w:rsidRPr="006E3DFA" w:rsidRDefault="006E3DFA" w:rsidP="006E3DFA">
                            <w:pPr>
                              <w:rPr>
                                <w:color w:val="FF0000"/>
                                <w:lang w:val="en-US"/>
                              </w:rPr>
                            </w:pPr>
                            <w:r>
                              <w:rPr>
                                <w:color w:val="FF0000"/>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1AF4B" id="_x0000_s1030" type="#_x0000_t202" style="position:absolute;margin-left:350.45pt;margin-top:70.35pt;width:21.6pt;height:21.6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">
                <v:textbox>
                  <w:txbxContent>
                    <w:p w14:paraId="34FDA381" w14:textId="1EAE0DE5" w:rsidR="006E3DFA" w:rsidRPr="006E3DFA" w:rsidRDefault="006E3DFA" w:rsidP="006E3DFA">
                      <w:pPr>
                        <w:rPr>
                          <w:color w:val="FF0000"/>
                          <w:lang w:val="en-US"/>
                        </w:rPr>
                      </w:pPr>
                      <w:r>
                        <w:rPr>
                          <w:color w:val="FF0000"/>
                          <w:lang w:val="en-US"/>
                        </w:rPr>
                        <w:t>4</w:t>
                      </w:r>
                    </w:p>
                  </w:txbxContent>
                </v:textbox>
              </v:shape>
            </w:pict>
          </mc:Fallback>
        </mc:AlternateContent>
      </w:r>
      <w:r w:rsidR="006E3DFA">
        <w:rPr>
          <w:noProof/>
        </w:rPr>
        <mc:AlternateContent>
          <mc:Choice Requires="wps">
            <w:drawing>
              <wp:anchor distT="45720" distB="45720" distL="114300" distR="114300" simplePos="0" relativeHeight="251681792" behindDoc="0" locked="0" layoutInCell="1" allowOverlap="1" wp14:anchorId="2BEA87BB" wp14:editId="54142D5A">
                <wp:simplePos x="0" y="0"/>
                <wp:positionH relativeFrom="column">
                  <wp:posOffset>8768715</wp:posOffset>
                </wp:positionH>
                <wp:positionV relativeFrom="paragraph">
                  <wp:posOffset>1370965</wp:posOffset>
                </wp:positionV>
                <wp:extent cx="274320" cy="274320"/>
                <wp:effectExtent l="0" t="0" r="11430" b="1143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35EF870F" w14:textId="4EFA2785" w:rsidR="006E3DFA" w:rsidRPr="006E3DFA" w:rsidRDefault="006E3DFA" w:rsidP="006E3DFA">
                            <w:pPr>
                              <w:rPr>
                                <w:color w:val="FF0000"/>
                                <w:lang w:val="en-US"/>
                              </w:rPr>
                            </w:pPr>
                            <w:r>
                              <w:rPr>
                                <w:color w:val="FF0000"/>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A87BB" id="_x0000_s1031" type="#_x0000_t202" style="position:absolute;margin-left:690.45pt;margin-top:107.95pt;width:21.6pt;height:21.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">
                <v:textbox>
                  <w:txbxContent>
                    <w:p w14:paraId="35EF870F" w14:textId="4EFA2785" w:rsidR="006E3DFA" w:rsidRPr="006E3DFA" w:rsidRDefault="006E3DFA" w:rsidP="006E3DFA">
                      <w:pPr>
                        <w:rPr>
                          <w:color w:val="FF0000"/>
                          <w:lang w:val="en-US"/>
                        </w:rPr>
                      </w:pPr>
                      <w:r>
                        <w:rPr>
                          <w:color w:val="FF0000"/>
                          <w:lang w:val="en-US"/>
                        </w:rPr>
                        <w:t>3</w:t>
                      </w:r>
                    </w:p>
                  </w:txbxContent>
                </v:textbox>
              </v:shape>
            </w:pict>
          </mc:Fallback>
        </mc:AlternateContent>
      </w:r>
      <w:r w:rsidR="006E3DFA">
        <w:rPr>
          <w:noProof/>
        </w:rPr>
        <mc:AlternateContent>
          <mc:Choice Requires="wps">
            <w:drawing>
              <wp:anchor distT="45720" distB="45720" distL="114300" distR="114300" simplePos="0" relativeHeight="251679744" behindDoc="0" locked="0" layoutInCell="1" allowOverlap="1" wp14:anchorId="6A3AB51B" wp14:editId="6475123E">
                <wp:simplePos x="0" y="0"/>
                <wp:positionH relativeFrom="column">
                  <wp:posOffset>12741275</wp:posOffset>
                </wp:positionH>
                <wp:positionV relativeFrom="paragraph">
                  <wp:posOffset>619125</wp:posOffset>
                </wp:positionV>
                <wp:extent cx="274320" cy="274320"/>
                <wp:effectExtent l="0" t="0" r="11430" b="1143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407AF37F" w14:textId="7A1FDB85" w:rsidR="006E3DFA" w:rsidRPr="006E3DFA" w:rsidRDefault="006E3DFA" w:rsidP="006E3DFA">
                            <w:pPr>
                              <w:rPr>
                                <w:color w:val="FF0000"/>
                                <w:lang w:val="en-US"/>
                              </w:rPr>
                            </w:pPr>
                            <w:r>
                              <w:rPr>
                                <w:color w:val="FF0000"/>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AB51B" id="_x0000_s1032" type="#_x0000_t202" style="position:absolute;margin-left:1003.25pt;margin-top:48.75pt;width:21.6pt;height:21.6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">
                <v:textbox>
                  <w:txbxContent>
                    <w:p w14:paraId="407AF37F" w14:textId="7A1FDB85" w:rsidR="006E3DFA" w:rsidRPr="006E3DFA" w:rsidRDefault="006E3DFA" w:rsidP="006E3DFA">
                      <w:pPr>
                        <w:rPr>
                          <w:color w:val="FF0000"/>
                          <w:lang w:val="en-US"/>
                        </w:rPr>
                      </w:pPr>
                      <w:r>
                        <w:rPr>
                          <w:color w:val="FF0000"/>
                          <w:lang w:val="en-US"/>
                        </w:rPr>
                        <w:t>2</w:t>
                      </w:r>
                    </w:p>
                  </w:txbxContent>
                </v:textbox>
              </v:shape>
            </w:pict>
          </mc:Fallback>
        </mc:AlternateContent>
      </w:r>
      <w:r w:rsidR="006E3DFA">
        <w:rPr>
          <w:noProof/>
        </w:rPr>
        <mc:AlternateContent>
          <mc:Choice Requires="wps">
            <w:drawing>
              <wp:anchor distT="45720" distB="45720" distL="114300" distR="114300" simplePos="0" relativeHeight="251677696" behindDoc="0" locked="0" layoutInCell="1" allowOverlap="1" wp14:anchorId="6EB4B3DA" wp14:editId="66CCDFA6">
                <wp:simplePos x="0" y="0"/>
                <wp:positionH relativeFrom="column">
                  <wp:posOffset>498475</wp:posOffset>
                </wp:positionH>
                <wp:positionV relativeFrom="paragraph">
                  <wp:posOffset>619125</wp:posOffset>
                </wp:positionV>
                <wp:extent cx="274320" cy="274320"/>
                <wp:effectExtent l="0" t="0" r="1143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2B459549" w14:textId="6EB409A0" w:rsidR="006E3DFA" w:rsidRPr="006E3DFA" w:rsidRDefault="006E3DFA">
                            <w:pPr>
                              <w:rPr>
                                <w:color w:val="FF0000"/>
                                <w:lang w:val="en-US"/>
                              </w:rPr>
                            </w:pPr>
                            <w:r w:rsidRPr="006E3DFA">
                              <w:rPr>
                                <w:color w:val="FF0000"/>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4B3DA" id="_x0000_s1033" type="#_x0000_t202" style="position:absolute;margin-left:39.25pt;margin-top:48.75pt;width:21.6pt;height:21.6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">
                <v:textbox>
                  <w:txbxContent>
                    <w:p w14:paraId="2B459549" w14:textId="6EB409A0" w:rsidR="006E3DFA" w:rsidRPr="006E3DFA" w:rsidRDefault="006E3DFA">
                      <w:pPr>
                        <w:rPr>
                          <w:color w:val="FF0000"/>
                          <w:lang w:val="en-US"/>
                        </w:rPr>
                      </w:pPr>
                      <w:r w:rsidRPr="006E3DFA">
                        <w:rPr>
                          <w:color w:val="FF0000"/>
                          <w:lang w:val="en-US"/>
                        </w:rPr>
                        <w:t>1</w:t>
                      </w:r>
                    </w:p>
                  </w:txbxContent>
                </v:textbox>
              </v:shape>
            </w:pict>
          </mc:Fallback>
        </mc:AlternateContent>
      </w:r>
      <w:r w:rsidR="006E3DFA">
        <w:rPr>
          <w:noProof/>
        </w:rPr>
        <mc:AlternateContent>
          <mc:Choice Requires="wps">
            <w:drawing>
              <wp:anchor distT="0" distB="0" distL="114300" distR="114300" simplePos="0" relativeHeight="251675648" behindDoc="0" locked="0" layoutInCell="1" allowOverlap="1" wp14:anchorId="5E5A5E94" wp14:editId="1A69D72C">
                <wp:simplePos x="0" y="0"/>
                <wp:positionH relativeFrom="column">
                  <wp:posOffset>2327275</wp:posOffset>
                </wp:positionH>
                <wp:positionV relativeFrom="paragraph">
                  <wp:posOffset>1767205</wp:posOffset>
                </wp:positionV>
                <wp:extent cx="2296160" cy="721360"/>
                <wp:effectExtent l="19050" t="19050" r="27940" b="21590"/>
                <wp:wrapNone/>
                <wp:docPr id="308" name="Rectangle 308"/>
                <wp:cNvGraphicFramePr/>
                <a:graphic xmlns:a="http://schemas.openxmlformats.org/drawingml/2006/main">
                  <a:graphicData uri="http://schemas.microsoft.com/office/word/2010/wordprocessingShape">
                    <wps:wsp>
                      <wps:cNvSpPr/>
                      <wps:spPr>
                        <a:xfrm>
                          <a:off x="0" y="0"/>
                          <a:ext cx="2296160" cy="721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6CE08" id="Rectangle 308" o:spid="_x0000_s1026" style="position:absolute;margin-left:183.25pt;margin-top:139.15pt;width:180.8pt;height:5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" filled="f" strokecolor="red" strokeweight="3pt"/>
            </w:pict>
          </mc:Fallback>
        </mc:AlternateContent>
      </w:r>
      <w:r w:rsidR="009D6A22">
        <w:rPr>
          <w:noProof/>
        </w:rPr>
        <mc:AlternateContent>
          <mc:Choice Requires="wps">
            <w:drawing>
              <wp:anchor distT="0" distB="0" distL="114300" distR="114300" simplePos="0" relativeHeight="251673600" behindDoc="0" locked="0" layoutInCell="1" allowOverlap="1" wp14:anchorId="264663F0" wp14:editId="099CD507">
                <wp:simplePos x="0" y="0"/>
                <wp:positionH relativeFrom="column">
                  <wp:posOffset>4562475</wp:posOffset>
                </wp:positionH>
                <wp:positionV relativeFrom="paragraph">
                  <wp:posOffset>974725</wp:posOffset>
                </wp:positionV>
                <wp:extent cx="558800" cy="589280"/>
                <wp:effectExtent l="19050" t="19050" r="12700" b="20320"/>
                <wp:wrapNone/>
                <wp:docPr id="306" name="Rectangle 306"/>
                <wp:cNvGraphicFramePr/>
                <a:graphic xmlns:a="http://schemas.openxmlformats.org/drawingml/2006/main">
                  <a:graphicData uri="http://schemas.microsoft.com/office/word/2010/wordprocessingShape">
                    <wps:wsp>
                      <wps:cNvSpPr/>
                      <wps:spPr>
                        <a:xfrm>
                          <a:off x="0" y="0"/>
                          <a:ext cx="558800" cy="5892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EDC8" id="Rectangle 306" o:spid="_x0000_s1026" style="position:absolute;margin-left:359.25pt;margin-top:76.75pt;width:44pt;height:4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" filled="f" strokecolor="red" strokeweight="3pt"/>
            </w:pict>
          </mc:Fallback>
        </mc:AlternateContent>
      </w:r>
      <w:r w:rsidR="009D6A22">
        <w:rPr>
          <w:noProof/>
        </w:rPr>
        <mc:AlternateContent>
          <mc:Choice Requires="wps">
            <w:drawing>
              <wp:anchor distT="0" distB="0" distL="114300" distR="114300" simplePos="0" relativeHeight="251671552" behindDoc="0" locked="0" layoutInCell="1" allowOverlap="1" wp14:anchorId="765DFFC9" wp14:editId="7202B0B6">
                <wp:simplePos x="0" y="0"/>
                <wp:positionH relativeFrom="column">
                  <wp:posOffset>8260715</wp:posOffset>
                </wp:positionH>
                <wp:positionV relativeFrom="paragraph">
                  <wp:posOffset>893445</wp:posOffset>
                </wp:positionV>
                <wp:extent cx="670560" cy="670560"/>
                <wp:effectExtent l="19050" t="19050" r="15240" b="15240"/>
                <wp:wrapNone/>
                <wp:docPr id="305" name="Rectangle 305"/>
                <wp:cNvGraphicFramePr/>
                <a:graphic xmlns:a="http://schemas.openxmlformats.org/drawingml/2006/main">
                  <a:graphicData uri="http://schemas.microsoft.com/office/word/2010/wordprocessingShape">
                    <wps:wsp>
                      <wps:cNvSpPr/>
                      <wps:spPr>
                        <a:xfrm>
                          <a:off x="0" y="0"/>
                          <a:ext cx="670560" cy="670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E1CB6" id="Rectangle 305" o:spid="_x0000_s1026" style="position:absolute;margin-left:650.45pt;margin-top:70.35pt;width:52.8pt;height:5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" filled="f" strokecolor="red" strokeweight="3pt"/>
            </w:pict>
          </mc:Fallback>
        </mc:AlternateContent>
      </w:r>
      <w:r w:rsidR="009D6A22">
        <w:rPr>
          <w:noProof/>
        </w:rPr>
        <mc:AlternateContent>
          <mc:Choice Requires="wps">
            <w:drawing>
              <wp:anchor distT="0" distB="0" distL="114300" distR="114300" simplePos="0" relativeHeight="251667456" behindDoc="0" locked="0" layoutInCell="1" allowOverlap="1" wp14:anchorId="22827AFB" wp14:editId="0308D035">
                <wp:simplePos x="0" y="0"/>
                <wp:positionH relativeFrom="column">
                  <wp:posOffset>61595</wp:posOffset>
                </wp:positionH>
                <wp:positionV relativeFrom="paragraph">
                  <wp:posOffset>761365</wp:posOffset>
                </wp:positionV>
                <wp:extent cx="5293360" cy="4673600"/>
                <wp:effectExtent l="19050" t="19050" r="21590" b="12700"/>
                <wp:wrapNone/>
                <wp:docPr id="303" name="Rectangle 303"/>
                <wp:cNvGraphicFramePr/>
                <a:graphic xmlns:a="http://schemas.openxmlformats.org/drawingml/2006/main">
                  <a:graphicData uri="http://schemas.microsoft.com/office/word/2010/wordprocessingShape">
                    <wps:wsp>
                      <wps:cNvSpPr/>
                      <wps:spPr>
                        <a:xfrm>
                          <a:off x="0" y="0"/>
                          <a:ext cx="5293360" cy="4673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84833" id="Rectangle 303" o:spid="_x0000_s1026" style="position:absolute;margin-left:4.85pt;margin-top:59.95pt;width:416.8pt;height:36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" filled="f" strokecolor="red" strokeweight="3pt"/>
            </w:pict>
          </mc:Fallback>
        </mc:AlternateContent>
      </w:r>
      <w:r w:rsidR="00804086">
        <w:rPr>
          <w:noProof/>
        </w:rPr>
        <w:drawing>
          <wp:inline distT="0" distB="0" distL="0" distR="0" wp14:anchorId="573C2951" wp14:editId="3A09DED2">
            <wp:extent cx="13392150" cy="54864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392150" cy="5486400"/>
                    </a:xfrm>
                    <a:prstGeom prst="rect">
                      <a:avLst/>
                    </a:prstGeom>
                  </pic:spPr>
                </pic:pic>
              </a:graphicData>
            </a:graphic>
          </wp:inline>
        </w:drawing>
      </w:r>
    </w:p>
    <w:p w14:paraId="0F057A90" w14:textId="603B96A4" w:rsidR="00804086" w:rsidRDefault="00804086" w:rsidP="004C584E"/>
    <w:p w14:paraId="690EF17C" w14:textId="363A9761" w:rsidR="00804086" w:rsidRDefault="006E3DFA" w:rsidP="004C584E">
      <w:r>
        <w:t xml:space="preserve">Als je bij </w:t>
      </w:r>
      <w:r w:rsidR="00BE3E98">
        <w:t>R</w:t>
      </w:r>
      <w:r>
        <w:t>outes klikt op “</w:t>
      </w:r>
      <w:r w:rsidR="00BE3E98">
        <w:t>Set subroutes</w:t>
      </w:r>
      <w:r>
        <w:t xml:space="preserve">” </w:t>
      </w:r>
      <w:r w:rsidR="00BE3E98">
        <w:t xml:space="preserve">dan </w:t>
      </w:r>
      <w:r w:rsidR="000028EA">
        <w:t>kom</w:t>
      </w:r>
      <w:r w:rsidR="004A5398">
        <w:t>t</w:t>
      </w:r>
      <w:r w:rsidR="00BE3E98">
        <w:t xml:space="preserve"> het volgende scherm naar voren.</w:t>
      </w:r>
    </w:p>
    <w:p w14:paraId="0F3D4BBD" w14:textId="3D8F5698" w:rsidR="00BE3E98" w:rsidRDefault="00BE3E98" w:rsidP="004C584E"/>
    <w:p w14:paraId="3EF9E341" w14:textId="6592EF2C" w:rsidR="00BE3E98" w:rsidRDefault="00BE3E98" w:rsidP="00BE3E98">
      <w:pPr>
        <w:pStyle w:val="ListParagraph"/>
        <w:numPr>
          <w:ilvl w:val="0"/>
          <w:numId w:val="140"/>
        </w:numPr>
      </w:pPr>
      <w:r>
        <w:t>Dit is het vak waarin alle subroutes staan die de huidige route bevat.</w:t>
      </w:r>
    </w:p>
    <w:p w14:paraId="50EE6198" w14:textId="12234879" w:rsidR="00BE3E98" w:rsidRDefault="000028EA" w:rsidP="00BE3E98">
      <w:pPr>
        <w:pStyle w:val="ListParagraph"/>
        <w:numPr>
          <w:ilvl w:val="0"/>
          <w:numId w:val="140"/>
        </w:numPr>
      </w:pPr>
      <w:r>
        <w:t>Dit is waar alle subroutes staan die de route nog niet bevat.</w:t>
      </w:r>
    </w:p>
    <w:p w14:paraId="6EA01509" w14:textId="4E2A9B25" w:rsidR="000028EA" w:rsidRDefault="000028EA" w:rsidP="00BE3E98">
      <w:pPr>
        <w:pStyle w:val="ListParagraph"/>
        <w:numPr>
          <w:ilvl w:val="0"/>
          <w:numId w:val="140"/>
        </w:numPr>
      </w:pPr>
      <w:r>
        <w:t>De “Add” knop zorgt ervoor dat een subroute in de route wordt geplaatst</w:t>
      </w:r>
    </w:p>
    <w:p w14:paraId="538EC0CB" w14:textId="15B850CD" w:rsidR="000028EA" w:rsidRDefault="000028EA" w:rsidP="00BE3E98">
      <w:pPr>
        <w:pStyle w:val="ListParagraph"/>
        <w:numPr>
          <w:ilvl w:val="0"/>
          <w:numId w:val="140"/>
        </w:numPr>
      </w:pPr>
      <w:r>
        <w:t>De “X”  knop zorgt ervor dat de subroute uit de route wordt verwijderd (Hij blijft aanwezig in de procescell en andere routes)</w:t>
      </w:r>
    </w:p>
    <w:p w14:paraId="5B00889C" w14:textId="27535456" w:rsidR="000028EA" w:rsidRDefault="000028EA" w:rsidP="00BE3E98">
      <w:pPr>
        <w:pStyle w:val="ListParagraph"/>
        <w:numPr>
          <w:ilvl w:val="0"/>
          <w:numId w:val="140"/>
        </w:numPr>
      </w:pPr>
      <w:r>
        <w:t>Hier kun je de sequence nummer van de subroute in de route aan passen door op omhoog of omlaag te klikken.</w:t>
      </w:r>
    </w:p>
    <w:p w14:paraId="07B35A24" w14:textId="0695CC81" w:rsidR="00804086" w:rsidRDefault="00804086" w:rsidP="004C584E"/>
    <w:p w14:paraId="3BD337E5" w14:textId="31142D86" w:rsidR="00804086" w:rsidRDefault="00804086" w:rsidP="004C584E"/>
    <w:p w14:paraId="08D24648" w14:textId="625349A2" w:rsidR="00804086" w:rsidRDefault="00804086" w:rsidP="004C584E"/>
    <w:p w14:paraId="303CC29D" w14:textId="2602D70E" w:rsidR="009D6A22" w:rsidRDefault="009D6A22" w:rsidP="004C584E"/>
    <w:p w14:paraId="5600FBA4" w14:textId="7EC2AE52" w:rsidR="009D6A22" w:rsidRDefault="009D6A22" w:rsidP="004C584E"/>
    <w:p w14:paraId="0DA687A3" w14:textId="48AE37D4" w:rsidR="009D6A22" w:rsidRDefault="009D6A22" w:rsidP="004C584E"/>
    <w:p w14:paraId="5EA0A205" w14:textId="77777777" w:rsidR="009D6A22" w:rsidRDefault="009D6A22" w:rsidP="004C584E"/>
    <w:p w14:paraId="54501408" w14:textId="1F1D541F" w:rsidR="00804086" w:rsidRDefault="00804086" w:rsidP="004C584E"/>
    <w:p w14:paraId="4330DB3D" w14:textId="23206A7C" w:rsidR="00804086" w:rsidRPr="00804086" w:rsidRDefault="00804086" w:rsidP="004C584E">
      <w:pPr>
        <w:sectPr w:rsidR="00804086" w:rsidRPr="00804086" w:rsidSect="004C584E">
          <w:pgSz w:w="23808" w:h="16840" w:orient="landscape" w:code="8"/>
          <w:pgMar w:top="862" w:right="578" w:bottom="1151" w:left="1247" w:header="561" w:footer="414" w:gutter="0"/>
          <w:cols w:space="708"/>
          <w:docGrid w:linePitch="360"/>
        </w:sectPr>
      </w:pPr>
      <w:r w:rsidRPr="00804086">
        <w:t>IN dit proof of concept is er</w:t>
      </w:r>
      <w:r>
        <w:t xml:space="preserve"> geen gebruikt gemaakt van een drag &amp; drop scherm. Dit is gedaan omdat dit absoluut zeer onhandig is in combinatie met WPF MVVM. Daarom zijn er voor alternatieven gezocht. Deze user interface design is fuctioneel bruikbaar, maar voor gebruiksvriendelijkheid zit er nog veel verbetering</w:t>
      </w:r>
      <w:r w:rsidR="0042460C">
        <w:t>.</w:t>
      </w:r>
    </w:p>
    <w:p w14:paraId="20A76187" w14:textId="2DA1EE57" w:rsidR="00F620B1" w:rsidRDefault="00F620B1" w:rsidP="0042460C">
      <w:pPr>
        <w:pStyle w:val="Heading1"/>
      </w:pPr>
      <w:bookmarkStart w:id="24" w:name="_Toc514335190"/>
      <w:r w:rsidRPr="0042460C">
        <w:lastRenderedPageBreak/>
        <w:t>Imple</w:t>
      </w:r>
      <w:r w:rsidR="003930E7" w:rsidRPr="0042460C">
        <w:t>men</w:t>
      </w:r>
      <w:r w:rsidRPr="0042460C">
        <w:t>tation view</w:t>
      </w:r>
      <w:bookmarkEnd w:id="24"/>
    </w:p>
    <w:p w14:paraId="38414A89" w14:textId="3BD535D3" w:rsidR="0042460C" w:rsidRDefault="0042460C" w:rsidP="0042460C"/>
    <w:p w14:paraId="7D7EA123" w14:textId="0B6F61C8" w:rsidR="0042460C" w:rsidRDefault="0042460C" w:rsidP="0042460C">
      <w:r>
        <w:t>Niet alle klassen in de huidige applicatie worden gebruikt door het systeem. Sommige klassen staan alleen in de applicatie om die later te kunnen toepassen. Controleer dus zelf welke klassen je denkt nodig te hebben voordat je aanpassingen gaat verrichten.</w:t>
      </w:r>
    </w:p>
    <w:p w14:paraId="4B06F665" w14:textId="25A10FFE" w:rsidR="0042460C" w:rsidRPr="0042460C" w:rsidRDefault="0042460C" w:rsidP="0042460C">
      <w:r>
        <w:t>Verder zullen alle klassen niet van al hun methodes voorzien zijn. Vooral de belangrijkste zullen aangegeven worden. De meeste methodes zijn nog een soort van testgevallen namelijk.</w:t>
      </w:r>
    </w:p>
    <w:p w14:paraId="4A148C34" w14:textId="7A80E19C" w:rsidR="00F02371" w:rsidRDefault="00F02371"/>
    <w:p w14:paraId="3FB104C3" w14:textId="77777777" w:rsidR="003930E7" w:rsidRPr="003930E7" w:rsidRDefault="003930E7" w:rsidP="003930E7"/>
    <w:p w14:paraId="7CFB12BE" w14:textId="77777777" w:rsidR="00F02371" w:rsidRDefault="00F02371" w:rsidP="003930E7">
      <w:pPr>
        <w:pStyle w:val="Heading2"/>
        <w:sectPr w:rsidR="00F02371" w:rsidSect="00804086">
          <w:pgSz w:w="11907" w:h="16840" w:code="9"/>
          <w:pgMar w:top="1985" w:right="862" w:bottom="578" w:left="1151" w:header="561" w:footer="414" w:gutter="0"/>
          <w:cols w:space="708"/>
          <w:docGrid w:linePitch="360"/>
        </w:sectPr>
      </w:pPr>
      <w:bookmarkStart w:id="25" w:name="_Toc514335191"/>
    </w:p>
    <w:p w14:paraId="3454E64B" w14:textId="4796BDC5" w:rsidR="003930E7" w:rsidRDefault="005B22AB" w:rsidP="003930E7">
      <w:pPr>
        <w:pStyle w:val="Heading2"/>
      </w:pPr>
      <w:r>
        <w:lastRenderedPageBreak/>
        <w:t>Implementatie model</w:t>
      </w:r>
      <w:bookmarkEnd w:id="25"/>
    </w:p>
    <w:p w14:paraId="64FEAB2C" w14:textId="30F65F56" w:rsidR="003930E7" w:rsidRDefault="003930E7" w:rsidP="003930E7">
      <w:pPr>
        <w:rPr>
          <w:color w:val="FF0000"/>
        </w:rPr>
      </w:pPr>
    </w:p>
    <w:p w14:paraId="18F99433" w14:textId="3BD78B95" w:rsidR="003930E7" w:rsidRDefault="0042460C" w:rsidP="003930E7">
      <w:pPr>
        <w:pStyle w:val="Heading3"/>
      </w:pPr>
      <w:r>
        <w:t>Business laag diagram</w:t>
      </w:r>
      <w:r w:rsidR="002517B9">
        <w:t xml:space="preserve"> (basis)</w:t>
      </w:r>
    </w:p>
    <w:p w14:paraId="3626356A" w14:textId="42CA3086" w:rsidR="0011131C" w:rsidRDefault="00EF730B" w:rsidP="0011131C">
      <w:r>
        <w:rPr>
          <w:noProof/>
        </w:rPr>
        <w:drawing>
          <wp:inline distT="0" distB="0" distL="0" distR="0" wp14:anchorId="7C6179D8" wp14:editId="739C1458">
            <wp:extent cx="9427210" cy="5788025"/>
            <wp:effectExtent l="0" t="0" r="254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7210" cy="5788025"/>
                    </a:xfrm>
                    <a:prstGeom prst="rect">
                      <a:avLst/>
                    </a:prstGeom>
                    <a:noFill/>
                    <a:ln>
                      <a:noFill/>
                    </a:ln>
                  </pic:spPr>
                </pic:pic>
              </a:graphicData>
            </a:graphic>
          </wp:inline>
        </w:drawing>
      </w:r>
    </w:p>
    <w:p w14:paraId="3EE67554" w14:textId="6AAE5EA0" w:rsidR="00595324" w:rsidRDefault="00595324" w:rsidP="00595324">
      <w:pPr>
        <w:pStyle w:val="tinyondertekst"/>
      </w:pPr>
      <w:r>
        <w:t>Figuur 4: Implementatie model</w:t>
      </w:r>
    </w:p>
    <w:p w14:paraId="3E71152A" w14:textId="1345BB76" w:rsidR="002517B9" w:rsidRDefault="002517B9" w:rsidP="00595324">
      <w:pPr>
        <w:pStyle w:val="tinyondertekst"/>
      </w:pPr>
    </w:p>
    <w:p w14:paraId="7535511D" w14:textId="189C6B1F" w:rsidR="002517B9" w:rsidRDefault="002517B9" w:rsidP="002517B9">
      <w:r>
        <w:t xml:space="preserve">Dit is het algemene model van de applicatie. Dit model is </w:t>
      </w:r>
      <w:r w:rsidR="002F65F3">
        <w:t>opgebouwd</w:t>
      </w:r>
      <w:r>
        <w:t xml:space="preserve"> aan de hand van entity framework. Het model is zo opgesteld dat de data gemakkelijk in een keer in de applicatie geladen hoef te worden zodat de applicatie tijdens runtime w</w:t>
      </w:r>
      <w:r w:rsidR="002F65F3">
        <w:t>ei</w:t>
      </w:r>
      <w:r>
        <w:t>nig meer zelf hoeft op te halen.</w:t>
      </w:r>
    </w:p>
    <w:p w14:paraId="43C6308B" w14:textId="25412BC0" w:rsidR="002F65F3" w:rsidRDefault="002F65F3" w:rsidP="002517B9"/>
    <w:p w14:paraId="503823C4" w14:textId="20E2C178" w:rsidR="002F65F3" w:rsidRDefault="002F65F3" w:rsidP="002517B9">
      <w:r>
        <w:t>Alle klassen met “(drie letter)_ + tabel naam” zijn klassen die bijna altijd direct uit de database zijn overgenomen voor entity framework. Er kunnen in de klassen zelf kleine aanpassingen zijn gedaan</w:t>
      </w:r>
      <w:r w:rsidR="009F4084">
        <w:t xml:space="preserve"> dus let hier wel op.</w:t>
      </w:r>
    </w:p>
    <w:p w14:paraId="0BB00372" w14:textId="1BBA394D" w:rsidR="009F4084" w:rsidRDefault="009F4084">
      <w:pPr>
        <w:rPr>
          <w:sz w:val="18"/>
        </w:rPr>
      </w:pPr>
      <w:r>
        <w:rPr>
          <w:sz w:val="18"/>
        </w:rPr>
        <w:br w:type="page"/>
      </w:r>
    </w:p>
    <w:p w14:paraId="4E8825E2" w14:textId="77777777" w:rsidR="009F4084" w:rsidRDefault="009F4084">
      <w:pPr>
        <w:rPr>
          <w:sz w:val="18"/>
        </w:rPr>
      </w:pPr>
    </w:p>
    <w:p w14:paraId="34359872" w14:textId="77777777" w:rsidR="009F4084" w:rsidRDefault="009F4084">
      <w:pPr>
        <w:rPr>
          <w:sz w:val="18"/>
        </w:rPr>
      </w:pPr>
    </w:p>
    <w:p w14:paraId="07261114" w14:textId="32691227" w:rsidR="009F4084" w:rsidRDefault="009F4084" w:rsidP="009F4084">
      <w:pPr>
        <w:pStyle w:val="Heading3"/>
      </w:pPr>
      <w:r>
        <w:t>Business laag diagram (met interfaces)</w:t>
      </w:r>
    </w:p>
    <w:p w14:paraId="523511B1" w14:textId="310B546A" w:rsidR="009F4084" w:rsidRDefault="00EB6273">
      <w:pPr>
        <w:rPr>
          <w:sz w:val="18"/>
        </w:rPr>
      </w:pPr>
      <w:r>
        <w:rPr>
          <w:noProof/>
        </w:rPr>
        <w:drawing>
          <wp:inline distT="0" distB="0" distL="0" distR="0" wp14:anchorId="1AB229B9" wp14:editId="3FF74F10">
            <wp:extent cx="11601450" cy="7658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01450" cy="7658100"/>
                    </a:xfrm>
                    <a:prstGeom prst="rect">
                      <a:avLst/>
                    </a:prstGeom>
                  </pic:spPr>
                </pic:pic>
              </a:graphicData>
            </a:graphic>
          </wp:inline>
        </w:drawing>
      </w:r>
      <w:r w:rsidR="009F4084">
        <w:rPr>
          <w:sz w:val="18"/>
        </w:rPr>
        <w:br w:type="page"/>
      </w:r>
    </w:p>
    <w:p w14:paraId="3BE54C93" w14:textId="77777777" w:rsidR="00F02371" w:rsidRPr="002F65F3" w:rsidRDefault="00F02371" w:rsidP="002F65F3">
      <w:pPr>
        <w:rPr>
          <w:sz w:val="18"/>
        </w:rPr>
        <w:sectPr w:rsidR="00F02371" w:rsidRPr="002F65F3" w:rsidSect="00F02371">
          <w:type w:val="continuous"/>
          <w:pgSz w:w="23808" w:h="16840" w:orient="landscape" w:code="8"/>
          <w:pgMar w:top="862" w:right="578" w:bottom="1151" w:left="1247" w:header="561" w:footer="414" w:gutter="0"/>
          <w:cols w:space="708"/>
          <w:docGrid w:linePitch="360"/>
        </w:sectPr>
      </w:pPr>
    </w:p>
    <w:p w14:paraId="051842CE" w14:textId="3B74BD24" w:rsidR="009F4084" w:rsidRDefault="009F4084" w:rsidP="009F4084">
      <w:pPr>
        <w:pStyle w:val="Heading2"/>
      </w:pPr>
      <w:r w:rsidRPr="009F4084">
        <w:lastRenderedPageBreak/>
        <w:t>Enums</w:t>
      </w:r>
    </w:p>
    <w:p w14:paraId="0888EC31" w14:textId="77777777" w:rsidR="009F4084" w:rsidRPr="009F4084" w:rsidRDefault="009F4084" w:rsidP="009F4084"/>
    <w:p w14:paraId="17591681" w14:textId="143DE9BE" w:rsidR="009F4084" w:rsidRPr="009F4084" w:rsidRDefault="009F4084" w:rsidP="009F4084">
      <w:r>
        <w:t>In de onderste afbeelding zijn alle gebruikte enums van de applicatie te zien</w:t>
      </w:r>
    </w:p>
    <w:p w14:paraId="08F82804" w14:textId="07D9CCAD" w:rsidR="00595324" w:rsidRDefault="009F4084" w:rsidP="00595324">
      <w:r>
        <w:rPr>
          <w:noProof/>
        </w:rPr>
        <w:drawing>
          <wp:inline distT="0" distB="0" distL="0" distR="0" wp14:anchorId="4A81B829" wp14:editId="3D67A422">
            <wp:extent cx="3333423" cy="2550160"/>
            <wp:effectExtent l="0" t="0" r="635"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5272" cy="2551575"/>
                    </a:xfrm>
                    <a:prstGeom prst="rect">
                      <a:avLst/>
                    </a:prstGeom>
                  </pic:spPr>
                </pic:pic>
              </a:graphicData>
            </a:graphic>
          </wp:inline>
        </w:drawing>
      </w:r>
    </w:p>
    <w:p w14:paraId="01B5D3C0" w14:textId="77777777" w:rsidR="007713BF" w:rsidRDefault="007713BF" w:rsidP="007713BF">
      <w:pPr>
        <w:pStyle w:val="tinyondertekst"/>
      </w:pPr>
      <w:r>
        <w:t>Figuur ? : interfaces</w:t>
      </w:r>
    </w:p>
    <w:p w14:paraId="30F5F79A" w14:textId="4FCEBC55" w:rsidR="009F4084" w:rsidRDefault="00487D1D" w:rsidP="00595324">
      <w:r>
        <w:br w:type="page"/>
      </w:r>
    </w:p>
    <w:p w14:paraId="665666FF" w14:textId="54FB04CF" w:rsidR="009F4084" w:rsidRDefault="00487D1D" w:rsidP="00487D1D">
      <w:pPr>
        <w:pStyle w:val="Heading2"/>
      </w:pPr>
      <w:r>
        <w:lastRenderedPageBreak/>
        <w:t>Interfaces</w:t>
      </w:r>
    </w:p>
    <w:p w14:paraId="3CF458BC" w14:textId="04FCEE7B" w:rsidR="00487D1D" w:rsidRDefault="00487D1D" w:rsidP="00487D1D"/>
    <w:p w14:paraId="7655916A" w14:textId="4BB87A35" w:rsidR="00487D1D" w:rsidRPr="00487D1D" w:rsidRDefault="00487D1D" w:rsidP="00487D1D">
      <w:r>
        <w:rPr>
          <w:noProof/>
        </w:rPr>
        <w:drawing>
          <wp:inline distT="0" distB="0" distL="0" distR="0" wp14:anchorId="7F350FE7" wp14:editId="6746945F">
            <wp:extent cx="5354320" cy="3400927"/>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8318" cy="3403466"/>
                    </a:xfrm>
                    <a:prstGeom prst="rect">
                      <a:avLst/>
                    </a:prstGeom>
                  </pic:spPr>
                </pic:pic>
              </a:graphicData>
            </a:graphic>
          </wp:inline>
        </w:drawing>
      </w:r>
    </w:p>
    <w:p w14:paraId="5B785A95" w14:textId="45321CD5" w:rsidR="00CF6AE9" w:rsidRDefault="0075264C" w:rsidP="0075264C">
      <w:pPr>
        <w:pStyle w:val="tinyondertekst"/>
      </w:pPr>
      <w:r>
        <w:t>Figuur ? : interfaces</w:t>
      </w:r>
    </w:p>
    <w:p w14:paraId="6C529085" w14:textId="367F34DB" w:rsidR="00F26102" w:rsidRDefault="00F26102"/>
    <w:p w14:paraId="491B76D2" w14:textId="496EB68B" w:rsidR="00F26102" w:rsidRDefault="00F26102" w:rsidP="00F26102">
      <w:pPr>
        <w:pStyle w:val="Style1"/>
      </w:pPr>
      <w:r>
        <w:t>IDatabaseModelsActions</w:t>
      </w:r>
    </w:p>
    <w:p w14:paraId="375DDBFF" w14:textId="359C6E56" w:rsidR="00F26102" w:rsidRDefault="00F26102" w:rsidP="00F26102">
      <w:r>
        <w:t>Hier staan alle database acties die een bepaald object moet kunnen om naar de database</w:t>
      </w:r>
      <w:r w:rsidR="00B674F5">
        <w:t xml:space="preserve"> gezonden of opgehaald te worden.</w:t>
      </w:r>
    </w:p>
    <w:p w14:paraId="4638C5D2" w14:textId="77777777" w:rsidR="00F26102" w:rsidRDefault="00F26102"/>
    <w:p w14:paraId="705FEFBB" w14:textId="4638BD89" w:rsidR="00F26102" w:rsidRDefault="00F26102" w:rsidP="00F26102">
      <w:pPr>
        <w:pStyle w:val="Style1"/>
      </w:pPr>
      <w:r>
        <w:t>IConfigObject</w:t>
      </w:r>
    </w:p>
    <w:p w14:paraId="09CC0FEF" w14:textId="7437528E" w:rsidR="00F26102" w:rsidRDefault="00F26102" w:rsidP="00F26102">
      <w:r>
        <w:t>Deze interface wordt overgeërfd door bijna alle klassen in de applicatie. Het is een Interface die alle objecten in de objecten boom verzameld om ze uit te kunnen lezen</w:t>
      </w:r>
    </w:p>
    <w:p w14:paraId="71B7D6D3" w14:textId="77777777" w:rsidR="00F26102" w:rsidRDefault="00F26102" w:rsidP="00F26102">
      <w:pPr>
        <w:pStyle w:val="Style1"/>
      </w:pPr>
    </w:p>
    <w:p w14:paraId="4F9364DE" w14:textId="4D41BBFF" w:rsidR="00F26102" w:rsidRDefault="00F26102" w:rsidP="00F26102">
      <w:pPr>
        <w:pStyle w:val="Style1"/>
      </w:pPr>
      <w:r>
        <w:t>IObjectWithParameters</w:t>
      </w:r>
    </w:p>
    <w:p w14:paraId="6DD60EE9" w14:textId="5F3B683D" w:rsidR="00B674F5" w:rsidRDefault="00B674F5" w:rsidP="00B674F5">
      <w:r>
        <w:t>Deze interface wordt meegegeven aan objecten die parameters bevatten (bins, procescellen en routes).</w:t>
      </w:r>
    </w:p>
    <w:p w14:paraId="22C5275D" w14:textId="77777777" w:rsidR="00F26102" w:rsidRDefault="00F26102" w:rsidP="00F26102">
      <w:pPr>
        <w:pStyle w:val="Style1"/>
      </w:pPr>
    </w:p>
    <w:p w14:paraId="24F37495" w14:textId="051ACD0C" w:rsidR="00F26102" w:rsidRDefault="00F26102" w:rsidP="00F26102">
      <w:pPr>
        <w:pStyle w:val="Style1"/>
      </w:pPr>
      <w:r>
        <w:t>IParameterObject</w:t>
      </w:r>
    </w:p>
    <w:p w14:paraId="7038F383" w14:textId="5862C449" w:rsidR="00B674F5" w:rsidRDefault="00B674F5" w:rsidP="00B674F5">
      <w:r>
        <w:t>Deze interface wordt meegegeven aan alle parameters met uitzondering van de parameterdefinitie.</w:t>
      </w:r>
    </w:p>
    <w:p w14:paraId="76164673" w14:textId="77777777" w:rsidR="00F26102" w:rsidRDefault="00F26102" w:rsidP="00F26102">
      <w:pPr>
        <w:pStyle w:val="Style1"/>
      </w:pPr>
    </w:p>
    <w:p w14:paraId="566B24B9" w14:textId="77777777" w:rsidR="00F26102" w:rsidRDefault="00F26102" w:rsidP="00F26102">
      <w:pPr>
        <w:pStyle w:val="Style1"/>
      </w:pPr>
    </w:p>
    <w:p w14:paraId="0A976C7D" w14:textId="2FE51F78" w:rsidR="001A02D0" w:rsidRPr="00F02371" w:rsidRDefault="00294276" w:rsidP="00F26102">
      <w:pPr>
        <w:pStyle w:val="Style1"/>
      </w:pPr>
      <w:r>
        <w:br w:type="page"/>
      </w:r>
      <w:bookmarkStart w:id="26" w:name="_Toc514335194"/>
    </w:p>
    <w:p w14:paraId="637E4B90" w14:textId="1F408E15" w:rsidR="003930E7" w:rsidRDefault="003930E7" w:rsidP="003930E7">
      <w:pPr>
        <w:pStyle w:val="Heading2"/>
      </w:pPr>
      <w:r>
        <w:lastRenderedPageBreak/>
        <w:t>Database</w:t>
      </w:r>
      <w:bookmarkEnd w:id="26"/>
      <w:r>
        <w:t xml:space="preserve"> </w:t>
      </w:r>
    </w:p>
    <w:p w14:paraId="4A0297A7" w14:textId="6080BB35" w:rsidR="00FD498F" w:rsidRDefault="00FD498F" w:rsidP="00FD498F"/>
    <w:p w14:paraId="459ABC6A" w14:textId="2B89A035" w:rsidR="00FD498F" w:rsidRDefault="00FD498F" w:rsidP="00FD498F">
      <w:pPr>
        <w:pStyle w:val="Heading3"/>
      </w:pPr>
      <w:bookmarkStart w:id="27" w:name="_Toc514335195"/>
      <w:r>
        <w:t>Database ontwerp</w:t>
      </w:r>
      <w:bookmarkEnd w:id="27"/>
      <w:r>
        <w:t xml:space="preserve"> </w:t>
      </w:r>
    </w:p>
    <w:p w14:paraId="59D3E0C0" w14:textId="7EB09936" w:rsidR="00294276" w:rsidRDefault="00294276" w:rsidP="00294276">
      <w:r>
        <w:rPr>
          <w:noProof/>
        </w:rPr>
        <w:drawing>
          <wp:inline distT="0" distB="0" distL="0" distR="0" wp14:anchorId="57F2A912" wp14:editId="7C1E23E5">
            <wp:extent cx="6282690" cy="55486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2690" cy="5548630"/>
                    </a:xfrm>
                    <a:prstGeom prst="rect">
                      <a:avLst/>
                    </a:prstGeom>
                  </pic:spPr>
                </pic:pic>
              </a:graphicData>
            </a:graphic>
          </wp:inline>
        </w:drawing>
      </w:r>
    </w:p>
    <w:p w14:paraId="3EBBC5CE" w14:textId="53B8F9BE" w:rsidR="00294276" w:rsidRPr="00880D5E" w:rsidRDefault="00595324" w:rsidP="00294276">
      <w:pPr>
        <w:rPr>
          <w:sz w:val="24"/>
        </w:rPr>
      </w:pPr>
      <w:r w:rsidRPr="00880D5E">
        <w:rPr>
          <w:sz w:val="20"/>
        </w:rPr>
        <w:t>Figuur 5: Database ontwerp (parameter configuratie deel)</w:t>
      </w:r>
    </w:p>
    <w:p w14:paraId="32678DD0" w14:textId="77777777" w:rsidR="00595324" w:rsidRDefault="00595324" w:rsidP="00294276"/>
    <w:p w14:paraId="4F840E7A" w14:textId="14C744B4" w:rsidR="005B5F07" w:rsidRDefault="00D52E29" w:rsidP="00FD498F">
      <w:r>
        <w:t>In de database is er voor de het ophalen van de juiste parameters voor route en procescellen de PAC tabel aangemaakt. In deze tabel worden de parameter definities uit de PAF tabel gekoppeld aan een procescelltype uit de PCT tabel.</w:t>
      </w:r>
    </w:p>
    <w:p w14:paraId="1F823748" w14:textId="77777777" w:rsidR="00D52E29" w:rsidRDefault="00D52E29" w:rsidP="00FD498F"/>
    <w:p w14:paraId="0289A50D" w14:textId="3BA359E6" w:rsidR="00FD498F" w:rsidRDefault="00294276" w:rsidP="00FD498F">
      <w:r>
        <w:t xml:space="preserve">Daarnaast zal er gekeken worden of de parameter voor een bepaalt object in de applicatie </w:t>
      </w:r>
      <w:r w:rsidR="005B5F07">
        <w:t>verplicht is, optioneel is of juist helemaal niet geselecteerd kan worden als een potentiele parameter.</w:t>
      </w:r>
    </w:p>
    <w:p w14:paraId="04BCA25A" w14:textId="53AD0959" w:rsidR="00D52E29" w:rsidRDefault="00D52E29" w:rsidP="00FD498F"/>
    <w:p w14:paraId="304C6D15" w14:textId="7F8F8695" w:rsidR="00D52E29" w:rsidRDefault="00D52E29" w:rsidP="00FD498F">
      <w:r>
        <w:t xml:space="preserve">Andere type parameters kunnen nog niet verplicht worden gesteld. Er mag vanuit worden gegaan dat alleen de procescell en route objecten parameters </w:t>
      </w:r>
      <w:r w:rsidR="005D67C4">
        <w:t>toegekent kunnen krijgen.</w:t>
      </w:r>
    </w:p>
    <w:p w14:paraId="0477561A" w14:textId="77777777" w:rsidR="00726AD7" w:rsidRPr="00726AD7" w:rsidRDefault="00726AD7" w:rsidP="00726AD7"/>
    <w:p w14:paraId="48E18F04" w14:textId="15CBC3F7" w:rsidR="006E2BE3" w:rsidRPr="006E2BE3" w:rsidRDefault="00726AD7" w:rsidP="006E2BE3">
      <w:r>
        <w:br w:type="page"/>
      </w:r>
    </w:p>
    <w:p w14:paraId="662263CD" w14:textId="6CAFBB36" w:rsidR="003930E7" w:rsidRDefault="003930E7" w:rsidP="003930E7">
      <w:pPr>
        <w:pStyle w:val="Heading3"/>
      </w:pPr>
      <w:bookmarkStart w:id="28" w:name="_Toc514335196"/>
      <w:r w:rsidRPr="001F60CC">
        <w:lastRenderedPageBreak/>
        <w:t xml:space="preserve">Database </w:t>
      </w:r>
      <w:r w:rsidR="00243C07">
        <w:t>benamingen</w:t>
      </w:r>
      <w:bookmarkEnd w:id="28"/>
    </w:p>
    <w:p w14:paraId="40EEF7AF" w14:textId="57DDD11A" w:rsidR="00530BA2" w:rsidRDefault="00726AD7" w:rsidP="00243C07">
      <w:pPr>
        <w:rPr>
          <w:i/>
        </w:rPr>
      </w:pPr>
      <w:r w:rsidRPr="00726AD7">
        <w:rPr>
          <w:i/>
        </w:rPr>
        <w:t>Tabel definities met een * achter hun naam zijn koppeltabellen.</w:t>
      </w:r>
    </w:p>
    <w:p w14:paraId="5D0E25C0" w14:textId="02CB1790" w:rsidR="00DD198C" w:rsidRPr="007974A4" w:rsidRDefault="00DD198C" w:rsidP="00243C07">
      <w:pPr>
        <w:rPr>
          <w:i/>
          <w:sz w:val="28"/>
        </w:rPr>
      </w:pPr>
    </w:p>
    <w:p w14:paraId="3D89873B" w14:textId="0CB9C6F3" w:rsidR="00DD198C" w:rsidRPr="00DD198C" w:rsidRDefault="00DD198C" w:rsidP="007974A4">
      <w:pPr>
        <w:pStyle w:val="Style1"/>
      </w:pPr>
      <w:r w:rsidRPr="00DD198C">
        <w:t>Paf_ParDefs</w:t>
      </w:r>
    </w:p>
    <w:p w14:paraId="44539680" w14:textId="2DF1129A" w:rsidR="00DD198C" w:rsidRPr="007974A4" w:rsidRDefault="00DD198C" w:rsidP="00DD198C">
      <w:pPr>
        <w:rPr>
          <w:rFonts w:cs="Segoe UI"/>
          <w:szCs w:val="18"/>
        </w:rPr>
      </w:pPr>
      <w:r w:rsidRPr="007974A4">
        <w:rPr>
          <w:rFonts w:cs="Segoe UI"/>
          <w:szCs w:val="18"/>
        </w:rPr>
        <w:t>tabel met de verzameling van alle parameter definities</w:t>
      </w:r>
    </w:p>
    <w:p w14:paraId="1463626F" w14:textId="43C3F08D" w:rsidR="007974A4" w:rsidRPr="007974A4" w:rsidRDefault="007974A4" w:rsidP="00DD198C">
      <w:pPr>
        <w:rPr>
          <w:i/>
          <w:sz w:val="28"/>
        </w:rPr>
      </w:pPr>
    </w:p>
    <w:p w14:paraId="6C6950BC" w14:textId="2AE77680" w:rsidR="007974A4" w:rsidRPr="00DD198C" w:rsidRDefault="007974A4" w:rsidP="007974A4">
      <w:pPr>
        <w:pStyle w:val="Style1"/>
        <w:rPr>
          <w:rFonts w:cs="Segoe UI"/>
          <w:szCs w:val="18"/>
        </w:rPr>
      </w:pPr>
      <w:r w:rsidRPr="00DD198C">
        <w:rPr>
          <w:rFonts w:cs="Segoe UI"/>
          <w:szCs w:val="18"/>
        </w:rPr>
        <w:t>pct_</w:t>
      </w:r>
      <w:r w:rsidRPr="007974A4">
        <w:t>ProcCellType</w:t>
      </w:r>
    </w:p>
    <w:p w14:paraId="4EF01BDA" w14:textId="19A95898" w:rsidR="007974A4" w:rsidRPr="007974A4" w:rsidRDefault="007974A4" w:rsidP="007974A4">
      <w:pPr>
        <w:pStyle w:val="Style1"/>
        <w:rPr>
          <w:sz w:val="28"/>
        </w:rPr>
      </w:pPr>
      <w:r w:rsidRPr="007974A4">
        <w:rPr>
          <w:rFonts w:cs="Segoe UI"/>
          <w:b w:val="0"/>
          <w:szCs w:val="18"/>
        </w:rPr>
        <w:t>Verzameling van alle procescell types van het systeem</w:t>
      </w:r>
    </w:p>
    <w:p w14:paraId="7C48C068" w14:textId="0E0A5098" w:rsidR="00DD198C" w:rsidRPr="007974A4" w:rsidRDefault="00DD198C" w:rsidP="00243C07">
      <w:pPr>
        <w:rPr>
          <w:i/>
          <w:sz w:val="28"/>
        </w:rPr>
      </w:pPr>
    </w:p>
    <w:p w14:paraId="172E65A5" w14:textId="75BC19C2" w:rsidR="00DD198C" w:rsidRPr="00DD198C" w:rsidRDefault="00DD198C" w:rsidP="00DD198C">
      <w:pPr>
        <w:autoSpaceDE w:val="0"/>
        <w:autoSpaceDN w:val="0"/>
        <w:adjustRightInd w:val="0"/>
        <w:spacing w:after="1"/>
        <w:rPr>
          <w:rFonts w:cs="Segoe UI"/>
          <w:szCs w:val="18"/>
        </w:rPr>
      </w:pPr>
      <w:r w:rsidRPr="007974A4">
        <w:rPr>
          <w:rStyle w:val="Style1Char"/>
        </w:rPr>
        <w:t>pac_ParDefsProcCellTypes</w:t>
      </w:r>
      <w:r w:rsidR="007974A4">
        <w:rPr>
          <w:rFonts w:cs="Segoe UI"/>
          <w:szCs w:val="18"/>
        </w:rPr>
        <w:t xml:space="preserve"> *</w:t>
      </w:r>
    </w:p>
    <w:p w14:paraId="3CC27F9B" w14:textId="69FE1CC4" w:rsidR="00DD198C" w:rsidRPr="007974A4" w:rsidRDefault="00DD198C" w:rsidP="00DD198C">
      <w:pPr>
        <w:rPr>
          <w:i/>
          <w:sz w:val="28"/>
        </w:rPr>
      </w:pPr>
      <w:r w:rsidRPr="007974A4">
        <w:rPr>
          <w:rFonts w:cs="Segoe UI"/>
          <w:szCs w:val="18"/>
        </w:rPr>
        <w:t>tabel die parameters koppelt aan bepaalde procescell types</w:t>
      </w:r>
    </w:p>
    <w:p w14:paraId="5C7FF686" w14:textId="66016BDD" w:rsidR="00726AD7" w:rsidRPr="007974A4" w:rsidRDefault="00726AD7" w:rsidP="00243C07">
      <w:pPr>
        <w:rPr>
          <w:i/>
          <w:sz w:val="28"/>
        </w:rPr>
      </w:pPr>
    </w:p>
    <w:p w14:paraId="62EB7547" w14:textId="015DB607" w:rsidR="00DD198C" w:rsidRPr="00DD198C" w:rsidRDefault="00DD198C" w:rsidP="007974A4">
      <w:pPr>
        <w:pStyle w:val="Style1"/>
      </w:pPr>
      <w:r w:rsidRPr="00DD198C">
        <w:t>pat_ParTables</w:t>
      </w:r>
    </w:p>
    <w:p w14:paraId="5F93FD09" w14:textId="3F04AA47" w:rsidR="00726AD7" w:rsidRPr="007974A4" w:rsidRDefault="00DD198C" w:rsidP="00DD198C">
      <w:pPr>
        <w:rPr>
          <w:rFonts w:cs="Segoe UI"/>
          <w:szCs w:val="18"/>
        </w:rPr>
      </w:pPr>
      <w:r w:rsidRPr="007974A4">
        <w:rPr>
          <w:rFonts w:cs="Segoe UI"/>
          <w:szCs w:val="18"/>
        </w:rPr>
        <w:t>Dit is de tabel de alle parameter tabellen bijhoudt in het systeem</w:t>
      </w:r>
    </w:p>
    <w:p w14:paraId="3105300C" w14:textId="2F11166D" w:rsidR="00DD198C" w:rsidRPr="007974A4" w:rsidRDefault="00DD198C" w:rsidP="00DD198C">
      <w:pPr>
        <w:rPr>
          <w:i/>
          <w:sz w:val="28"/>
        </w:rPr>
      </w:pPr>
    </w:p>
    <w:p w14:paraId="28F87971" w14:textId="59906E57" w:rsidR="00DD198C" w:rsidRPr="00DD198C" w:rsidRDefault="00DD198C" w:rsidP="00DD198C">
      <w:pPr>
        <w:autoSpaceDE w:val="0"/>
        <w:autoSpaceDN w:val="0"/>
        <w:adjustRightInd w:val="0"/>
        <w:spacing w:after="1"/>
        <w:rPr>
          <w:rFonts w:cs="Segoe UI"/>
          <w:szCs w:val="18"/>
        </w:rPr>
      </w:pPr>
      <w:r w:rsidRPr="007974A4">
        <w:rPr>
          <w:rStyle w:val="Style1Char"/>
        </w:rPr>
        <w:t>tpm_TableParMaps</w:t>
      </w:r>
      <w:r w:rsidR="007974A4">
        <w:rPr>
          <w:rFonts w:cs="Segoe UI"/>
          <w:szCs w:val="18"/>
        </w:rPr>
        <w:t xml:space="preserve"> *</w:t>
      </w:r>
    </w:p>
    <w:p w14:paraId="3D9613D0" w14:textId="031CE4C4" w:rsidR="00DD198C" w:rsidRPr="007974A4" w:rsidRDefault="00DD198C" w:rsidP="00DD198C">
      <w:pPr>
        <w:rPr>
          <w:i/>
          <w:sz w:val="28"/>
        </w:rPr>
      </w:pPr>
      <w:r w:rsidRPr="007974A4">
        <w:rPr>
          <w:rFonts w:cs="Segoe UI"/>
          <w:szCs w:val="18"/>
        </w:rPr>
        <w:t>Koppel tabel tussen de parameter definitief en de parameter tables waar ze bij</w:t>
      </w:r>
      <w:r w:rsidR="007974A4">
        <w:rPr>
          <w:rFonts w:cs="Segoe UI"/>
          <w:szCs w:val="18"/>
        </w:rPr>
        <w:t xml:space="preserve"> </w:t>
      </w:r>
      <w:r w:rsidRPr="007974A4">
        <w:rPr>
          <w:rFonts w:cs="Segoe UI"/>
          <w:szCs w:val="18"/>
        </w:rPr>
        <w:t>horen</w:t>
      </w:r>
    </w:p>
    <w:p w14:paraId="7424E859" w14:textId="46F28A27" w:rsidR="00726AD7" w:rsidRPr="007974A4" w:rsidRDefault="00726AD7" w:rsidP="00243C07">
      <w:pPr>
        <w:rPr>
          <w:i/>
          <w:sz w:val="28"/>
        </w:rPr>
      </w:pPr>
    </w:p>
    <w:p w14:paraId="063EAA0A" w14:textId="516095C0" w:rsidR="007974A4" w:rsidRPr="007974A4" w:rsidRDefault="007974A4" w:rsidP="007974A4">
      <w:pPr>
        <w:autoSpaceDE w:val="0"/>
        <w:autoSpaceDN w:val="0"/>
        <w:adjustRightInd w:val="0"/>
        <w:spacing w:after="1"/>
        <w:rPr>
          <w:rFonts w:cs="Segoe UI"/>
          <w:szCs w:val="18"/>
        </w:rPr>
      </w:pPr>
      <w:r w:rsidRPr="007974A4">
        <w:rPr>
          <w:rStyle w:val="Style1Char"/>
        </w:rPr>
        <w:t>pap_ParDefsParTables</w:t>
      </w:r>
      <w:r>
        <w:rPr>
          <w:rFonts w:cs="Segoe UI"/>
          <w:szCs w:val="18"/>
        </w:rPr>
        <w:t xml:space="preserve"> *</w:t>
      </w:r>
    </w:p>
    <w:p w14:paraId="61AAE2B1" w14:textId="2D0E0418" w:rsidR="00726AD7" w:rsidRPr="007974A4" w:rsidRDefault="007974A4" w:rsidP="007974A4">
      <w:pPr>
        <w:rPr>
          <w:i/>
          <w:sz w:val="28"/>
        </w:rPr>
      </w:pPr>
      <w:r w:rsidRPr="007974A4">
        <w:rPr>
          <w:rFonts w:cs="Segoe UI"/>
          <w:szCs w:val="18"/>
        </w:rPr>
        <w:t>koppeltabel tussen de parameter tabel definitief en de parameter definities.</w:t>
      </w:r>
    </w:p>
    <w:p w14:paraId="22148FCB" w14:textId="16DA5191" w:rsidR="00F620B1" w:rsidRDefault="005D67C4" w:rsidP="00F620B1">
      <w:r>
        <w:br w:type="page"/>
      </w:r>
    </w:p>
    <w:p w14:paraId="52B55C52" w14:textId="5077E424" w:rsidR="00F620B1" w:rsidRDefault="005D67C4" w:rsidP="005D67C4">
      <w:pPr>
        <w:pStyle w:val="Heading2"/>
      </w:pPr>
      <w:bookmarkStart w:id="29" w:name="_Toc514335197"/>
      <w:r>
        <w:lastRenderedPageBreak/>
        <w:t>Entity framework</w:t>
      </w:r>
      <w:bookmarkEnd w:id="29"/>
    </w:p>
    <w:p w14:paraId="22782953" w14:textId="76D60C5F" w:rsidR="005D67C4" w:rsidRDefault="005D67C4" w:rsidP="005D67C4"/>
    <w:p w14:paraId="0CA593B3" w14:textId="48B94F4B" w:rsidR="005D67C4" w:rsidRDefault="005D67C4" w:rsidP="005D67C4">
      <w:pPr>
        <w:pStyle w:val="Heading3"/>
      </w:pPr>
      <w:bookmarkStart w:id="30" w:name="_Toc514335198"/>
      <w:r>
        <w:t>Klassen indeling</w:t>
      </w:r>
      <w:bookmarkEnd w:id="30"/>
    </w:p>
    <w:p w14:paraId="1B2131E0" w14:textId="3F9ABC69" w:rsidR="00BD259B" w:rsidRDefault="00A93B97" w:rsidP="00A93B97">
      <w:r>
        <w:t xml:space="preserve">De klassen indeling is niet precies hetzelfde als de database. </w:t>
      </w:r>
    </w:p>
    <w:p w14:paraId="426A67D4" w14:textId="795CDB3E" w:rsidR="00BD259B" w:rsidRPr="00A93B97" w:rsidRDefault="00BD259B" w:rsidP="00A93B97">
      <w:r>
        <w:t>(zie 4.1.1)</w:t>
      </w:r>
    </w:p>
    <w:p w14:paraId="3D3073B0" w14:textId="06D308CC" w:rsidR="005D67C4" w:rsidRDefault="005D67C4" w:rsidP="005D67C4"/>
    <w:p w14:paraId="69053620" w14:textId="2E3AD625" w:rsidR="005D67C4" w:rsidRDefault="005D67C4" w:rsidP="005D67C4">
      <w:pPr>
        <w:pStyle w:val="Heading3"/>
      </w:pPr>
      <w:bookmarkStart w:id="31" w:name="_Toc514335199"/>
      <w:r>
        <w:t>Context</w:t>
      </w:r>
      <w:bookmarkEnd w:id="31"/>
    </w:p>
    <w:p w14:paraId="223626A8" w14:textId="573B4039" w:rsidR="00BD259B" w:rsidRDefault="00BD259B" w:rsidP="00BD259B">
      <w:r>
        <w:rPr>
          <w:noProof/>
        </w:rPr>
        <w:drawing>
          <wp:inline distT="0" distB="0" distL="0" distR="0" wp14:anchorId="3B05AFDA" wp14:editId="6438199B">
            <wp:extent cx="2552700" cy="685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2700" cy="685800"/>
                    </a:xfrm>
                    <a:prstGeom prst="rect">
                      <a:avLst/>
                    </a:prstGeom>
                  </pic:spPr>
                </pic:pic>
              </a:graphicData>
            </a:graphic>
          </wp:inline>
        </w:drawing>
      </w:r>
    </w:p>
    <w:p w14:paraId="171BC0A6" w14:textId="4A357471" w:rsidR="00BD259B" w:rsidRDefault="00BD259B" w:rsidP="00BD259B"/>
    <w:p w14:paraId="7FC0FC65" w14:textId="45AEAAB4" w:rsidR="00BD259B" w:rsidRDefault="00BD259B" w:rsidP="00BD259B">
      <w:r w:rsidRPr="003E3DF5">
        <w:t xml:space="preserve">In de </w:t>
      </w:r>
      <w:r w:rsidR="003E3DF5" w:rsidRPr="003E3DF5">
        <w:t>map entity framework staat</w:t>
      </w:r>
      <w:r w:rsidR="003E3DF5">
        <w:t xml:space="preserve"> de klasse “UniContext”. Dit is de context van entity framework en de daadwerkelijke klassen die in contact staat met de database.</w:t>
      </w:r>
    </w:p>
    <w:p w14:paraId="58D78C3D" w14:textId="602BD99F" w:rsidR="003E3DF5" w:rsidRDefault="003E3DF5" w:rsidP="00BD259B"/>
    <w:p w14:paraId="0D48A452" w14:textId="3FDAADBB" w:rsidR="003E3DF5" w:rsidRPr="003E3DF5" w:rsidRDefault="003E3DF5" w:rsidP="00BD259B">
      <w:r>
        <w:rPr>
          <w:noProof/>
        </w:rPr>
        <w:drawing>
          <wp:inline distT="0" distB="0" distL="0" distR="0" wp14:anchorId="162545B4" wp14:editId="2EEFC80F">
            <wp:extent cx="4600575" cy="11525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0575" cy="1152525"/>
                    </a:xfrm>
                    <a:prstGeom prst="rect">
                      <a:avLst/>
                    </a:prstGeom>
                  </pic:spPr>
                </pic:pic>
              </a:graphicData>
            </a:graphic>
          </wp:inline>
        </w:drawing>
      </w:r>
    </w:p>
    <w:p w14:paraId="703E7F54" w14:textId="4347C74F" w:rsidR="00BD259B" w:rsidRDefault="00BD259B" w:rsidP="00BD259B"/>
    <w:p w14:paraId="33B5FC83" w14:textId="752B7068" w:rsidR="003E3DF5" w:rsidRDefault="003E3DF5" w:rsidP="00BD259B">
      <w:r>
        <w:t>In de constructor schrijf je je connectionstring. Deze moet nog omgebouwd worden om contact te maken met PSTsystem.</w:t>
      </w:r>
    </w:p>
    <w:p w14:paraId="1E844E4E" w14:textId="54BCB803" w:rsidR="002E0B9F" w:rsidRDefault="002E0B9F" w:rsidP="00BD259B"/>
    <w:p w14:paraId="66EC3556" w14:textId="739F1802" w:rsidR="002E0B9F" w:rsidRDefault="002E0B9F" w:rsidP="00BD259B">
      <w:r>
        <w:rPr>
          <w:noProof/>
        </w:rPr>
        <w:drawing>
          <wp:inline distT="0" distB="0" distL="0" distR="0" wp14:anchorId="191B9927" wp14:editId="52CF3E8A">
            <wp:extent cx="4476750" cy="11334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6750" cy="1133475"/>
                    </a:xfrm>
                    <a:prstGeom prst="rect">
                      <a:avLst/>
                    </a:prstGeom>
                  </pic:spPr>
                </pic:pic>
              </a:graphicData>
            </a:graphic>
          </wp:inline>
        </w:drawing>
      </w:r>
    </w:p>
    <w:p w14:paraId="396909CD" w14:textId="0F689984" w:rsidR="002E0B9F" w:rsidRDefault="002E0B9F" w:rsidP="00BD259B">
      <w:r>
        <w:t xml:space="preserve">Wanneer je een klassen hebt gelinkt (of als die dezelfde naam heeft als een database tabel) dan kan er een DBSet&lt;&gt; van gemaakt worden. Hierdoor kun je als programmeur de context van die klasse aanroepen en </w:t>
      </w:r>
      <w:r w:rsidR="00142CA9">
        <w:t>doormiddel van die klasse de database bewerken.</w:t>
      </w:r>
    </w:p>
    <w:p w14:paraId="197442E2" w14:textId="1C36A043" w:rsidR="003E3DF5" w:rsidRDefault="003E3DF5" w:rsidP="00BD259B"/>
    <w:p w14:paraId="5926D3AF" w14:textId="64CEF851" w:rsidR="005D67C4" w:rsidRPr="003E3DF5" w:rsidRDefault="00142CA9" w:rsidP="005D67C4">
      <w:r>
        <w:br w:type="page"/>
      </w:r>
    </w:p>
    <w:p w14:paraId="508CFFC1" w14:textId="77B2B4AD" w:rsidR="005D67C4" w:rsidRDefault="005D67C4" w:rsidP="005D67C4">
      <w:pPr>
        <w:pStyle w:val="Heading3"/>
      </w:pPr>
      <w:bookmarkStart w:id="32" w:name="_Toc514335200"/>
      <w:r>
        <w:lastRenderedPageBreak/>
        <w:t>Database persistentie</w:t>
      </w:r>
      <w:bookmarkEnd w:id="32"/>
    </w:p>
    <w:p w14:paraId="311AC382" w14:textId="77777777" w:rsidR="007E5D39" w:rsidRDefault="007E5D39" w:rsidP="00B32B18"/>
    <w:p w14:paraId="28551675" w14:textId="27450851" w:rsidR="007E5D39" w:rsidRDefault="007E5D39" w:rsidP="00B32B18">
      <w:pPr>
        <w:rPr>
          <w:u w:val="single"/>
        </w:rPr>
      </w:pPr>
      <w:r w:rsidRPr="007E5D39">
        <w:rPr>
          <w:u w:val="single"/>
        </w:rPr>
        <w:t>Insert</w:t>
      </w:r>
    </w:p>
    <w:p w14:paraId="5DBBE1A4" w14:textId="5DC7A9F0" w:rsidR="007E5D39" w:rsidRPr="007E5D39" w:rsidRDefault="007E5D39" w:rsidP="00B32B18">
      <w:pPr>
        <w:rPr>
          <w:u w:val="single"/>
        </w:rPr>
      </w:pPr>
      <w:r>
        <w:rPr>
          <w:noProof/>
        </w:rPr>
        <w:drawing>
          <wp:inline distT="0" distB="0" distL="0" distR="0" wp14:anchorId="4FCF55F2" wp14:editId="6021051F">
            <wp:extent cx="2819400" cy="2695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9400" cy="2695575"/>
                    </a:xfrm>
                    <a:prstGeom prst="rect">
                      <a:avLst/>
                    </a:prstGeom>
                  </pic:spPr>
                </pic:pic>
              </a:graphicData>
            </a:graphic>
          </wp:inline>
        </w:drawing>
      </w:r>
    </w:p>
    <w:p w14:paraId="197AC36E" w14:textId="66383F19" w:rsidR="007E5D39" w:rsidRDefault="00CA4A50" w:rsidP="00B32B18">
      <w:r>
        <w:t>Je geeft een object mee aan de database repository. In dit geval is het een bin in de bin repository. Hier maak je een Bin van.</w:t>
      </w:r>
    </w:p>
    <w:p w14:paraId="16D996F9" w14:textId="34818FB8" w:rsidR="00CA4A50" w:rsidRDefault="00CA4A50" w:rsidP="00B32B18"/>
    <w:p w14:paraId="697367B3" w14:textId="433BEE5C" w:rsidR="00CA4A50" w:rsidRDefault="00CA4A50" w:rsidP="00B32B18">
      <w:r>
        <w:t>“Savechanges” zorgt ervoor dat de gegevens worden opgeslagen</w:t>
      </w:r>
    </w:p>
    <w:p w14:paraId="7E2EC41F" w14:textId="6326DD49" w:rsidR="007E5D39" w:rsidRDefault="007E5D39" w:rsidP="00B32B18"/>
    <w:p w14:paraId="1E9541E9" w14:textId="74FD69E8" w:rsidR="00CA4A50" w:rsidRDefault="007E5D39" w:rsidP="00B32B18">
      <w:pPr>
        <w:rPr>
          <w:u w:val="single"/>
        </w:rPr>
      </w:pPr>
      <w:r w:rsidRPr="007E5D39">
        <w:rPr>
          <w:u w:val="single"/>
        </w:rPr>
        <w:t>Update</w:t>
      </w:r>
    </w:p>
    <w:p w14:paraId="409A2A74" w14:textId="62AFF2E5" w:rsidR="00CA4A50" w:rsidRPr="007E5D39" w:rsidRDefault="00CA4A50" w:rsidP="00B32B18">
      <w:pPr>
        <w:rPr>
          <w:u w:val="single"/>
        </w:rPr>
      </w:pPr>
      <w:r>
        <w:rPr>
          <w:noProof/>
        </w:rPr>
        <w:drawing>
          <wp:inline distT="0" distB="0" distL="0" distR="0" wp14:anchorId="1306261E" wp14:editId="6DF10817">
            <wp:extent cx="3933825" cy="30670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3825" cy="3067050"/>
                    </a:xfrm>
                    <a:prstGeom prst="rect">
                      <a:avLst/>
                    </a:prstGeom>
                  </pic:spPr>
                </pic:pic>
              </a:graphicData>
            </a:graphic>
          </wp:inline>
        </w:drawing>
      </w:r>
    </w:p>
    <w:p w14:paraId="44DBA2DA" w14:textId="39035106" w:rsidR="007E5D39" w:rsidRDefault="007E5D39" w:rsidP="00B32B18"/>
    <w:p w14:paraId="1B495311" w14:textId="67710972" w:rsidR="007E5D39" w:rsidRDefault="00CA4A50" w:rsidP="00B32B18">
      <w:r>
        <w:br w:type="page"/>
      </w:r>
    </w:p>
    <w:p w14:paraId="6D2988DB" w14:textId="345EEB0A" w:rsidR="007E5D39" w:rsidRPr="007E5D39" w:rsidRDefault="007E5D39" w:rsidP="00B32B18">
      <w:pPr>
        <w:rPr>
          <w:u w:val="single"/>
        </w:rPr>
      </w:pPr>
      <w:r w:rsidRPr="007E5D39">
        <w:rPr>
          <w:u w:val="single"/>
        </w:rPr>
        <w:lastRenderedPageBreak/>
        <w:t xml:space="preserve">Delete </w:t>
      </w:r>
    </w:p>
    <w:p w14:paraId="04D098F6" w14:textId="77777777" w:rsidR="00CA4A50" w:rsidRDefault="00CA4A50" w:rsidP="00263B04"/>
    <w:p w14:paraId="079957A1" w14:textId="48FFA42B" w:rsidR="00CA4A50" w:rsidRDefault="00BC53F3" w:rsidP="00263B04">
      <w:r>
        <w:rPr>
          <w:noProof/>
        </w:rPr>
        <w:drawing>
          <wp:inline distT="0" distB="0" distL="0" distR="0" wp14:anchorId="4EE65A0C" wp14:editId="7619708C">
            <wp:extent cx="2733675" cy="29337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3675" cy="2933700"/>
                    </a:xfrm>
                    <a:prstGeom prst="rect">
                      <a:avLst/>
                    </a:prstGeom>
                  </pic:spPr>
                </pic:pic>
              </a:graphicData>
            </a:graphic>
          </wp:inline>
        </w:drawing>
      </w:r>
    </w:p>
    <w:p w14:paraId="1249E276" w14:textId="37817E5E" w:rsidR="00BC53F3" w:rsidRDefault="00BC53F3" w:rsidP="00263B04"/>
    <w:p w14:paraId="7DD9AA25" w14:textId="0AC8A38B" w:rsidR="00BC53F3" w:rsidRDefault="00BC53F3" w:rsidP="00263B04">
      <w:r>
        <w:t>Bij een delete moet je eerst ervoor zorgen dat je het object dat je meegeeft aanhaakt aan het object in de database waar die bijhoort. Dit doe je door “attach” te gebruiken.</w:t>
      </w:r>
    </w:p>
    <w:p w14:paraId="01FB28A2" w14:textId="77777777" w:rsidR="00CA4A50" w:rsidRDefault="00CA4A50" w:rsidP="00263B04"/>
    <w:p w14:paraId="48E5909A" w14:textId="77777777" w:rsidR="00CA4A50" w:rsidRDefault="00CA4A50" w:rsidP="00263B04"/>
    <w:p w14:paraId="73D47B1C" w14:textId="77777777" w:rsidR="00CA4A50" w:rsidRDefault="00CA4A50" w:rsidP="00263B04"/>
    <w:p w14:paraId="14640673" w14:textId="77777777" w:rsidR="00CA4A50" w:rsidRDefault="00CA4A50" w:rsidP="00263B04"/>
    <w:p w14:paraId="3B6FB7E6" w14:textId="77777777" w:rsidR="00CA4A50" w:rsidRDefault="00CA4A50" w:rsidP="00263B04"/>
    <w:p w14:paraId="2D38867B" w14:textId="5169223E" w:rsidR="00CA4A50" w:rsidRDefault="00CA4A50" w:rsidP="00263B04"/>
    <w:p w14:paraId="49538089" w14:textId="2376E3B5" w:rsidR="00CA4A50" w:rsidRDefault="00CA4A50" w:rsidP="00263B04"/>
    <w:p w14:paraId="230A6BBA" w14:textId="61D3714C" w:rsidR="00CA4A50" w:rsidRDefault="00CA4A50" w:rsidP="00263B04"/>
    <w:p w14:paraId="07AE4954" w14:textId="443FD164" w:rsidR="00CA4A50" w:rsidRDefault="00CA4A50" w:rsidP="00263B04"/>
    <w:p w14:paraId="5F50B3CE" w14:textId="360ED4CE" w:rsidR="00CA4A50" w:rsidRDefault="00CA4A50" w:rsidP="00263B04"/>
    <w:p w14:paraId="7206BD0C" w14:textId="078F69E0" w:rsidR="00CA4A50" w:rsidRDefault="00CA4A50" w:rsidP="00263B04"/>
    <w:p w14:paraId="23DD7B3C" w14:textId="02CD83DE" w:rsidR="00CA4A50" w:rsidRDefault="00CA4A50" w:rsidP="00263B04"/>
    <w:p w14:paraId="214891AD" w14:textId="78094BE6" w:rsidR="00CA4A50" w:rsidRDefault="00CA4A50" w:rsidP="00263B04"/>
    <w:p w14:paraId="17B1B44A" w14:textId="4E36BED2" w:rsidR="00CA4A50" w:rsidRDefault="00CA4A50" w:rsidP="00263B04"/>
    <w:p w14:paraId="25436864" w14:textId="26087F99" w:rsidR="00BC53F3" w:rsidRDefault="00BC53F3" w:rsidP="00263B04"/>
    <w:p w14:paraId="2F13DE0F" w14:textId="283AB83F" w:rsidR="00BC53F3" w:rsidRDefault="00BC53F3" w:rsidP="00263B04"/>
    <w:p w14:paraId="6FBB17B5" w14:textId="77897E40" w:rsidR="00BC53F3" w:rsidRDefault="00BC53F3" w:rsidP="00263B04"/>
    <w:p w14:paraId="70BD550F" w14:textId="2A750B60" w:rsidR="00BC53F3" w:rsidRDefault="00BC53F3" w:rsidP="00263B04"/>
    <w:p w14:paraId="67421D24" w14:textId="6E64E1EA" w:rsidR="00BC53F3" w:rsidRDefault="00BC53F3" w:rsidP="00263B04"/>
    <w:p w14:paraId="2F3BC72B" w14:textId="23548B86" w:rsidR="00BC53F3" w:rsidRDefault="00BC53F3" w:rsidP="00263B04"/>
    <w:p w14:paraId="7D79516B" w14:textId="77777777" w:rsidR="00BC53F3" w:rsidRDefault="00BC53F3" w:rsidP="00263B04"/>
    <w:p w14:paraId="11FA5E8C" w14:textId="4D09DA7B" w:rsidR="00CA4A50" w:rsidRDefault="00CA4A50" w:rsidP="00263B04"/>
    <w:p w14:paraId="0E0F6E50" w14:textId="77777777" w:rsidR="00CA4A50" w:rsidRDefault="00CA4A50" w:rsidP="00263B04"/>
    <w:p w14:paraId="577AC768" w14:textId="2CF51666" w:rsidR="00263B04" w:rsidRDefault="00CA4A50" w:rsidP="00263B04">
      <w:r>
        <w:t xml:space="preserve">*Mocht er iets fout gaan tijdens de database transactie dan wordt de gehele transactie afgebroken. Je kunt alles in de transactie door sturen naar de database of niks. </w:t>
      </w:r>
      <w:r w:rsidR="004412C4">
        <w:br w:type="page"/>
      </w:r>
    </w:p>
    <w:p w14:paraId="6F02B5B6" w14:textId="7DD1A06B" w:rsidR="00263B04" w:rsidRPr="00263B04" w:rsidRDefault="00263B04" w:rsidP="00263B04">
      <w:pPr>
        <w:pStyle w:val="Heading2"/>
      </w:pPr>
      <w:bookmarkStart w:id="33" w:name="_Toc514335201"/>
      <w:r>
        <w:lastRenderedPageBreak/>
        <w:t>Mappen structuur</w:t>
      </w:r>
      <w:bookmarkEnd w:id="33"/>
    </w:p>
    <w:p w14:paraId="4D4B508D" w14:textId="6467D798" w:rsidR="00B801D1" w:rsidRDefault="00B801D1" w:rsidP="00B32B18">
      <w:r>
        <w:t>De logische mappen structuur zal nu kort worden beschreven. Hierdoor zou het duidelijk moeten worden waar bepaalde kla</w:t>
      </w:r>
      <w:r w:rsidR="00E71B4F">
        <w:t>s</w:t>
      </w:r>
      <w:r>
        <w:t>sen staan en hoe ze terug te vinden zijn.</w:t>
      </w:r>
    </w:p>
    <w:p w14:paraId="7B9079D8" w14:textId="77777777" w:rsidR="00B801D1" w:rsidRDefault="00B801D1" w:rsidP="00B32B18"/>
    <w:p w14:paraId="1A53DB02" w14:textId="77777777" w:rsidR="00B801D1" w:rsidRDefault="00B801D1" w:rsidP="00B32B18">
      <w:r>
        <w:rPr>
          <w:noProof/>
        </w:rPr>
        <w:drawing>
          <wp:inline distT="0" distB="0" distL="0" distR="0" wp14:anchorId="4665160E" wp14:editId="2F0BF2F3">
            <wp:extent cx="1857375" cy="11144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7375" cy="1114425"/>
                    </a:xfrm>
                    <a:prstGeom prst="rect">
                      <a:avLst/>
                    </a:prstGeom>
                  </pic:spPr>
                </pic:pic>
              </a:graphicData>
            </a:graphic>
          </wp:inline>
        </w:drawing>
      </w:r>
    </w:p>
    <w:p w14:paraId="4864353E" w14:textId="6E2D72E5" w:rsidR="00B801D1" w:rsidRDefault="00B801D1" w:rsidP="00B32B18">
      <w:r>
        <w:t>Het project is opgedeeld in een Business laag, UI laag en een Dal laag</w:t>
      </w:r>
    </w:p>
    <w:p w14:paraId="609D9A6C" w14:textId="193A1C58" w:rsidR="00B801D1" w:rsidRDefault="00B801D1" w:rsidP="00B32B18"/>
    <w:p w14:paraId="655E2027" w14:textId="70825360" w:rsidR="00B801D1" w:rsidRDefault="00B801D1" w:rsidP="00B801D1">
      <w:pPr>
        <w:pStyle w:val="Heading3"/>
      </w:pPr>
      <w:bookmarkStart w:id="34" w:name="_Toc514335202"/>
      <w:r>
        <w:t>UI</w:t>
      </w:r>
      <w:bookmarkEnd w:id="34"/>
    </w:p>
    <w:p w14:paraId="52C578FE" w14:textId="6D8C62B3" w:rsidR="00B801D1" w:rsidRDefault="00B801D1" w:rsidP="00B801D1">
      <w:r>
        <w:rPr>
          <w:noProof/>
        </w:rPr>
        <w:drawing>
          <wp:inline distT="0" distB="0" distL="0" distR="0" wp14:anchorId="3DB3715A" wp14:editId="28105B25">
            <wp:extent cx="1895475" cy="11620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5475" cy="1162050"/>
                    </a:xfrm>
                    <a:prstGeom prst="rect">
                      <a:avLst/>
                    </a:prstGeom>
                  </pic:spPr>
                </pic:pic>
              </a:graphicData>
            </a:graphic>
          </wp:inline>
        </w:drawing>
      </w:r>
    </w:p>
    <w:p w14:paraId="5C174B60" w14:textId="159784B0" w:rsidR="00B801D1" w:rsidRDefault="00B801D1" w:rsidP="00B801D1">
      <w:pPr>
        <w:rPr>
          <w:noProof/>
        </w:rPr>
      </w:pPr>
    </w:p>
    <w:p w14:paraId="798AFA3D" w14:textId="77777777" w:rsidR="00B801D1" w:rsidRDefault="00B801D1" w:rsidP="00B801D1">
      <w:pPr>
        <w:pStyle w:val="Style1"/>
      </w:pPr>
      <w:r>
        <w:t>Commands</w:t>
      </w:r>
    </w:p>
    <w:p w14:paraId="1F26CD42" w14:textId="63AEDD7C" w:rsidR="00B801D1" w:rsidRDefault="00B801D1" w:rsidP="00B801D1">
      <w:r>
        <w:t>De Relaycommand gebruikt voor MVVM model</w:t>
      </w:r>
    </w:p>
    <w:p w14:paraId="4673CA78" w14:textId="632B3110" w:rsidR="00B801D1" w:rsidRDefault="00B801D1" w:rsidP="00B801D1"/>
    <w:p w14:paraId="0B0619FE" w14:textId="6DF9362A" w:rsidR="00B801D1" w:rsidRDefault="004412C4" w:rsidP="004412C4">
      <w:pPr>
        <w:pStyle w:val="Style1"/>
      </w:pPr>
      <w:r>
        <w:t>Images</w:t>
      </w:r>
    </w:p>
    <w:p w14:paraId="0C9FE365" w14:textId="686D976C" w:rsidR="004412C4" w:rsidRDefault="004412C4" w:rsidP="004412C4">
      <w:r>
        <w:t>Afbeeldingen  gebruikt in de applicatie</w:t>
      </w:r>
    </w:p>
    <w:p w14:paraId="34D52E82" w14:textId="3C6061CB" w:rsidR="00B801D1" w:rsidRDefault="00B801D1" w:rsidP="00B801D1"/>
    <w:p w14:paraId="55A477AE" w14:textId="3B3A5EAC" w:rsidR="004412C4" w:rsidRDefault="004412C4" w:rsidP="004412C4">
      <w:pPr>
        <w:pStyle w:val="Style1"/>
      </w:pPr>
      <w:r>
        <w:t>Interfaces</w:t>
      </w:r>
    </w:p>
    <w:p w14:paraId="58948AFA" w14:textId="271F4348" w:rsidR="004412C4" w:rsidRDefault="004412C4" w:rsidP="00B801D1">
      <w:r>
        <w:t>Interfaces gekoppeld aan Views en viewmodels</w:t>
      </w:r>
    </w:p>
    <w:p w14:paraId="35960E78" w14:textId="77777777" w:rsidR="004412C4" w:rsidRDefault="004412C4" w:rsidP="00B801D1"/>
    <w:p w14:paraId="463B7E7C" w14:textId="32B8F593" w:rsidR="004412C4" w:rsidRDefault="004412C4" w:rsidP="004412C4">
      <w:pPr>
        <w:pStyle w:val="Style1"/>
      </w:pPr>
      <w:r>
        <w:t>ViewModels</w:t>
      </w:r>
    </w:p>
    <w:p w14:paraId="7CB1DD71" w14:textId="1D27D107" w:rsidR="004412C4" w:rsidRDefault="004412C4" w:rsidP="004412C4">
      <w:r>
        <w:t>Viewmodels gebruikt in appliatie</w:t>
      </w:r>
    </w:p>
    <w:p w14:paraId="022E7CB4" w14:textId="77777777" w:rsidR="004412C4" w:rsidRDefault="004412C4" w:rsidP="004412C4">
      <w:pPr>
        <w:pStyle w:val="Style1"/>
      </w:pPr>
    </w:p>
    <w:p w14:paraId="2D8D070E" w14:textId="1746AE14" w:rsidR="004412C4" w:rsidRDefault="004412C4" w:rsidP="004412C4">
      <w:pPr>
        <w:pStyle w:val="Style1"/>
      </w:pPr>
      <w:r>
        <w:t>Views</w:t>
      </w:r>
    </w:p>
    <w:p w14:paraId="2A6CDDFD" w14:textId="131B6DD3" w:rsidR="004412C4" w:rsidRDefault="004412C4" w:rsidP="00B801D1">
      <w:r>
        <w:t>Alle Views (GUI schermen) staan hier</w:t>
      </w:r>
    </w:p>
    <w:p w14:paraId="084B5F0B" w14:textId="1B428BF3" w:rsidR="00B801D1" w:rsidRDefault="004412C4" w:rsidP="00B801D1">
      <w:r>
        <w:br w:type="page"/>
      </w:r>
    </w:p>
    <w:p w14:paraId="598B1430" w14:textId="78D97170" w:rsidR="00B801D1" w:rsidRDefault="00B801D1" w:rsidP="00B801D1">
      <w:pPr>
        <w:pStyle w:val="Heading3"/>
      </w:pPr>
      <w:bookmarkStart w:id="35" w:name="_Toc514335203"/>
      <w:r>
        <w:lastRenderedPageBreak/>
        <w:t>Business</w:t>
      </w:r>
      <w:bookmarkEnd w:id="35"/>
    </w:p>
    <w:p w14:paraId="48E1DA16" w14:textId="53947E4C" w:rsidR="004412C4" w:rsidRDefault="004412C4" w:rsidP="004412C4"/>
    <w:p w14:paraId="02BE16C9" w14:textId="7C44A5F4" w:rsidR="004412C4" w:rsidRDefault="004412C4" w:rsidP="004412C4">
      <w:r>
        <w:rPr>
          <w:noProof/>
        </w:rPr>
        <w:drawing>
          <wp:inline distT="0" distB="0" distL="0" distR="0" wp14:anchorId="73C85F26" wp14:editId="68F735C1">
            <wp:extent cx="1905000" cy="11049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000" cy="1104900"/>
                    </a:xfrm>
                    <a:prstGeom prst="rect">
                      <a:avLst/>
                    </a:prstGeom>
                  </pic:spPr>
                </pic:pic>
              </a:graphicData>
            </a:graphic>
          </wp:inline>
        </w:drawing>
      </w:r>
    </w:p>
    <w:p w14:paraId="709F7195" w14:textId="6FF739CA" w:rsidR="004412C4" w:rsidRDefault="004412C4" w:rsidP="004412C4"/>
    <w:p w14:paraId="58DA5A60" w14:textId="3F7D1DAC" w:rsidR="004412C4" w:rsidRDefault="004412C4" w:rsidP="004412C4">
      <w:pPr>
        <w:pStyle w:val="Style1"/>
      </w:pPr>
      <w:r>
        <w:t>Enums</w:t>
      </w:r>
    </w:p>
    <w:p w14:paraId="20A9082F" w14:textId="63BF0FB2" w:rsidR="004412C4" w:rsidRDefault="004412C4" w:rsidP="004412C4">
      <w:r>
        <w:t>Enums gebruikt in applicatie</w:t>
      </w:r>
    </w:p>
    <w:p w14:paraId="33CA0E7C" w14:textId="77777777" w:rsidR="004412C4" w:rsidRDefault="004412C4" w:rsidP="004412C4"/>
    <w:p w14:paraId="0FABB863" w14:textId="2ED63339" w:rsidR="004412C4" w:rsidRDefault="004412C4" w:rsidP="004412C4">
      <w:pPr>
        <w:pStyle w:val="Style1"/>
      </w:pPr>
      <w:r>
        <w:t>Interfaces</w:t>
      </w:r>
    </w:p>
    <w:p w14:paraId="74277755" w14:textId="6639AF81" w:rsidR="004412C4" w:rsidRDefault="004412C4" w:rsidP="004412C4">
      <w:r>
        <w:t>Interfaces gebruikt voor de Business laag</w:t>
      </w:r>
    </w:p>
    <w:p w14:paraId="550791EB" w14:textId="1E75C8B4" w:rsidR="004412C4" w:rsidRDefault="004412C4" w:rsidP="004412C4"/>
    <w:p w14:paraId="7480ABF6" w14:textId="1C67FEED" w:rsidR="004412C4" w:rsidRDefault="004412C4" w:rsidP="004412C4">
      <w:pPr>
        <w:pStyle w:val="Style1"/>
      </w:pPr>
      <w:r>
        <w:t>Models</w:t>
      </w:r>
    </w:p>
    <w:p w14:paraId="27A15D2F" w14:textId="3E772BB9" w:rsidR="004412C4" w:rsidRDefault="004412C4" w:rsidP="004412C4">
      <w:r>
        <w:t>Classen gebruikt in de business laag</w:t>
      </w:r>
      <w:r w:rsidR="004E1F56">
        <w:t>.</w:t>
      </w:r>
    </w:p>
    <w:p w14:paraId="7CD53291" w14:textId="1A01E721" w:rsidR="004E1F56" w:rsidRDefault="004E1F56" w:rsidP="004412C4"/>
    <w:p w14:paraId="3C6DA720" w14:textId="4A5404B3" w:rsidR="004E1F56" w:rsidRDefault="004E1F56" w:rsidP="004E1F56">
      <w:pPr>
        <w:pStyle w:val="Style1"/>
      </w:pPr>
      <w:r>
        <w:t>Singletons</w:t>
      </w:r>
    </w:p>
    <w:p w14:paraId="55B14BF8" w14:textId="741542B1" w:rsidR="004E1F56" w:rsidRDefault="004E1F56" w:rsidP="004E1F56">
      <w:r>
        <w:t>Classen met een singleton patroon</w:t>
      </w:r>
    </w:p>
    <w:p w14:paraId="6EAC6B12" w14:textId="77777777" w:rsidR="004E1F56" w:rsidRDefault="004E1F56" w:rsidP="004E1F56"/>
    <w:p w14:paraId="0DBC3EAA" w14:textId="727570BA" w:rsidR="004E1F56" w:rsidRDefault="004E1F56" w:rsidP="004E1F56">
      <w:pPr>
        <w:pStyle w:val="Style1"/>
      </w:pPr>
      <w:r>
        <w:t>Statics</w:t>
      </w:r>
    </w:p>
    <w:p w14:paraId="09BCC3DF" w14:textId="48189A8E" w:rsidR="004E1F56" w:rsidRDefault="004E1F56" w:rsidP="004E1F56">
      <w:r>
        <w:t>Alle static klassen in de applicatie of behaviours</w:t>
      </w:r>
    </w:p>
    <w:p w14:paraId="72EE234F" w14:textId="34CD72DA" w:rsidR="004E1F56" w:rsidRDefault="004E1F56" w:rsidP="004E1F56"/>
    <w:p w14:paraId="48BBF76D" w14:textId="14ADC8FF" w:rsidR="004E1F56" w:rsidRDefault="004E1F56" w:rsidP="004E1F56">
      <w:r>
        <w:rPr>
          <w:noProof/>
        </w:rPr>
        <w:drawing>
          <wp:inline distT="0" distB="0" distL="0" distR="0" wp14:anchorId="6A04A4EB" wp14:editId="4F37B3BF">
            <wp:extent cx="2009775" cy="7620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9775" cy="762000"/>
                    </a:xfrm>
                    <a:prstGeom prst="rect">
                      <a:avLst/>
                    </a:prstGeom>
                  </pic:spPr>
                </pic:pic>
              </a:graphicData>
            </a:graphic>
          </wp:inline>
        </w:drawing>
      </w:r>
    </w:p>
    <w:p w14:paraId="560C999B" w14:textId="77777777" w:rsidR="004E1F56" w:rsidRDefault="004E1F56" w:rsidP="004412C4"/>
    <w:p w14:paraId="56005067" w14:textId="77777777" w:rsidR="004E1F56" w:rsidRDefault="004E1F56" w:rsidP="004E1F56"/>
    <w:p w14:paraId="65196E63" w14:textId="49AB07AC" w:rsidR="004E1F56" w:rsidRDefault="004E1F56" w:rsidP="004E1F56">
      <w:pPr>
        <w:pStyle w:val="Style1"/>
      </w:pPr>
      <w:r>
        <w:t>DatabaseModels</w:t>
      </w:r>
    </w:p>
    <w:p w14:paraId="1BACA62E" w14:textId="42285E26" w:rsidR="004E1F56" w:rsidRDefault="004E1F56" w:rsidP="004E1F56">
      <w:r>
        <w:t>Classen gebruikt met entity framework maar niet voor andere logica</w:t>
      </w:r>
    </w:p>
    <w:p w14:paraId="497000DC" w14:textId="77777777" w:rsidR="004E1F56" w:rsidRDefault="004E1F56" w:rsidP="004E1F56"/>
    <w:p w14:paraId="0FFF5EA3" w14:textId="1FC1C666" w:rsidR="004E1F56" w:rsidRDefault="004E1F56" w:rsidP="004E1F56">
      <w:pPr>
        <w:pStyle w:val="Style1"/>
      </w:pPr>
      <w:r>
        <w:t>DiagramModels</w:t>
      </w:r>
    </w:p>
    <w:p w14:paraId="3D99DCA2" w14:textId="6042FB18" w:rsidR="004E1F56" w:rsidRDefault="004E1F56" w:rsidP="004E1F56">
      <w:r>
        <w:t>Classen gebruikt met veel implementatie logica. Vooral klassen die gebruikt zijn voor de treeview staan hierin.</w:t>
      </w:r>
    </w:p>
    <w:p w14:paraId="40E1C2B9" w14:textId="77777777" w:rsidR="004E1F56" w:rsidRDefault="004E1F56" w:rsidP="004E1F56"/>
    <w:p w14:paraId="2FF80B40" w14:textId="250F80C2" w:rsidR="004E1F56" w:rsidRDefault="004E1F56" w:rsidP="004E1F56">
      <w:pPr>
        <w:pStyle w:val="Style1"/>
      </w:pPr>
      <w:r>
        <w:t>NonDiagramModels</w:t>
      </w:r>
    </w:p>
    <w:p w14:paraId="59D45A22" w14:textId="5387DDB1" w:rsidR="004E1F56" w:rsidRDefault="004E1F56" w:rsidP="004E1F56">
      <w:r>
        <w:t>Dit zijn klassen die gebruikt worden om bijvoorbeeld een UI element er beter uit te later zien.</w:t>
      </w:r>
    </w:p>
    <w:p w14:paraId="415AF58E" w14:textId="673E302C" w:rsidR="00B801D1" w:rsidRDefault="004E1F56" w:rsidP="00B801D1">
      <w:r>
        <w:br w:type="page"/>
      </w:r>
    </w:p>
    <w:p w14:paraId="548D763B" w14:textId="531C3FE3" w:rsidR="00B801D1" w:rsidRDefault="00B801D1" w:rsidP="00B801D1">
      <w:pPr>
        <w:pStyle w:val="Heading3"/>
      </w:pPr>
      <w:bookmarkStart w:id="36" w:name="_Toc514335204"/>
      <w:r>
        <w:lastRenderedPageBreak/>
        <w:t>DAL</w:t>
      </w:r>
      <w:bookmarkEnd w:id="36"/>
    </w:p>
    <w:p w14:paraId="549BB82A" w14:textId="29B5CF7F" w:rsidR="004E1F56" w:rsidRPr="00B801D1" w:rsidRDefault="00EB0584" w:rsidP="00B801D1">
      <w:r>
        <w:rPr>
          <w:noProof/>
        </w:rPr>
        <w:drawing>
          <wp:inline distT="0" distB="0" distL="0" distR="0" wp14:anchorId="08DDDFE8" wp14:editId="42E36C12">
            <wp:extent cx="2514600" cy="5810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4600" cy="581025"/>
                    </a:xfrm>
                    <a:prstGeom prst="rect">
                      <a:avLst/>
                    </a:prstGeom>
                  </pic:spPr>
                </pic:pic>
              </a:graphicData>
            </a:graphic>
          </wp:inline>
        </w:drawing>
      </w:r>
    </w:p>
    <w:p w14:paraId="3DBD726F" w14:textId="77777777" w:rsidR="004E1F56" w:rsidRDefault="004E1F56" w:rsidP="004E1F56"/>
    <w:p w14:paraId="27DBF467" w14:textId="0A0054AB" w:rsidR="004E1F56" w:rsidRDefault="00664834" w:rsidP="004E1F56">
      <w:pPr>
        <w:pStyle w:val="Style1"/>
      </w:pPr>
      <w:r>
        <w:t>Entityframework</w:t>
      </w:r>
    </w:p>
    <w:p w14:paraId="5E01DD13" w14:textId="505ECEB8" w:rsidR="004E1F56" w:rsidRDefault="00664834" w:rsidP="004E1F56">
      <w:r>
        <w:t>Hierin staat de Databasecontext klasse</w:t>
      </w:r>
    </w:p>
    <w:p w14:paraId="602D3B1D" w14:textId="77777777" w:rsidR="00664834" w:rsidRDefault="00664834" w:rsidP="004E1F56"/>
    <w:p w14:paraId="088B10F3" w14:textId="28359BAE" w:rsidR="004E1F56" w:rsidRDefault="00664834" w:rsidP="004E1F56">
      <w:pPr>
        <w:pStyle w:val="Style1"/>
      </w:pPr>
      <w:r>
        <w:t>Repository</w:t>
      </w:r>
    </w:p>
    <w:p w14:paraId="5A15F518" w14:textId="4B2EE208" w:rsidR="004E1F56" w:rsidRDefault="00664834" w:rsidP="004E1F56">
      <w:r>
        <w:t>Hier is het repository patroon van de applicatie terug te vinden</w:t>
      </w:r>
    </w:p>
    <w:p w14:paraId="5F190471" w14:textId="77777777" w:rsidR="00B801D1" w:rsidRDefault="00B801D1" w:rsidP="00B32B18"/>
    <w:p w14:paraId="54A8862E" w14:textId="4703BEC1" w:rsidR="0007311E" w:rsidRPr="00B32B18" w:rsidRDefault="00F620B1" w:rsidP="00B801D1">
      <w:pPr>
        <w:pStyle w:val="Heading2"/>
        <w:numPr>
          <w:ilvl w:val="0"/>
          <w:numId w:val="0"/>
        </w:numPr>
      </w:pPr>
      <w:r>
        <w:br w:type="page"/>
      </w:r>
    </w:p>
    <w:p w14:paraId="0F56EF88" w14:textId="3D8796D1" w:rsidR="00963A04" w:rsidRDefault="00F12745" w:rsidP="00963A04">
      <w:pPr>
        <w:pStyle w:val="Heading1"/>
      </w:pPr>
      <w:bookmarkStart w:id="37" w:name="_Toc514335205"/>
      <w:r>
        <w:lastRenderedPageBreak/>
        <w:t xml:space="preserve">Gebruikte </w:t>
      </w:r>
      <w:r w:rsidR="0007311E" w:rsidRPr="001F60CC">
        <w:t>Pat</w:t>
      </w:r>
      <w:r w:rsidR="001F60CC">
        <w:t>ronen</w:t>
      </w:r>
      <w:bookmarkEnd w:id="37"/>
    </w:p>
    <w:p w14:paraId="5D4E18E7" w14:textId="77777777" w:rsidR="00A40F3A" w:rsidRDefault="00A40F3A" w:rsidP="00963A04"/>
    <w:tbl>
      <w:tblPr>
        <w:tblStyle w:val="TableGrid"/>
        <w:tblW w:w="10343" w:type="dxa"/>
        <w:tblLook w:val="04A0" w:firstRow="1" w:lastRow="0" w:firstColumn="1" w:lastColumn="0" w:noHBand="0" w:noVBand="1"/>
      </w:tblPr>
      <w:tblGrid>
        <w:gridCol w:w="2122"/>
        <w:gridCol w:w="2409"/>
        <w:gridCol w:w="2835"/>
        <w:gridCol w:w="2977"/>
      </w:tblGrid>
      <w:tr w:rsidR="0066763C" w14:paraId="559C33B4" w14:textId="184FEFDB" w:rsidTr="0066763C">
        <w:tc>
          <w:tcPr>
            <w:tcW w:w="2122" w:type="dxa"/>
          </w:tcPr>
          <w:p w14:paraId="64476547" w14:textId="4A8B4C5C" w:rsidR="0066763C" w:rsidRPr="00963A04" w:rsidRDefault="0066763C" w:rsidP="00963A04">
            <w:pPr>
              <w:rPr>
                <w:b/>
              </w:rPr>
            </w:pPr>
            <w:r w:rsidRPr="00963A04">
              <w:rPr>
                <w:b/>
              </w:rPr>
              <w:t>Patroon</w:t>
            </w:r>
          </w:p>
        </w:tc>
        <w:tc>
          <w:tcPr>
            <w:tcW w:w="2409" w:type="dxa"/>
          </w:tcPr>
          <w:p w14:paraId="220544D0" w14:textId="2B659740" w:rsidR="0066763C" w:rsidRPr="00963A04" w:rsidRDefault="0066763C" w:rsidP="00963A04">
            <w:pPr>
              <w:rPr>
                <w:b/>
              </w:rPr>
            </w:pPr>
            <w:r w:rsidRPr="00963A04">
              <w:rPr>
                <w:b/>
              </w:rPr>
              <w:t>Gebruikt voor</w:t>
            </w:r>
          </w:p>
        </w:tc>
        <w:tc>
          <w:tcPr>
            <w:tcW w:w="2835" w:type="dxa"/>
          </w:tcPr>
          <w:p w14:paraId="3F2DA83E" w14:textId="479942FE" w:rsidR="0066763C" w:rsidRPr="00963A04" w:rsidRDefault="0066763C" w:rsidP="00963A04">
            <w:pPr>
              <w:rPr>
                <w:b/>
              </w:rPr>
            </w:pPr>
            <w:r w:rsidRPr="00963A04">
              <w:rPr>
                <w:b/>
              </w:rPr>
              <w:t>Voordeel</w:t>
            </w:r>
          </w:p>
        </w:tc>
        <w:tc>
          <w:tcPr>
            <w:tcW w:w="2977" w:type="dxa"/>
          </w:tcPr>
          <w:p w14:paraId="4DB151E4" w14:textId="795E3A56" w:rsidR="0066763C" w:rsidRPr="00963A04" w:rsidRDefault="0066763C" w:rsidP="00963A04">
            <w:pPr>
              <w:rPr>
                <w:b/>
              </w:rPr>
            </w:pPr>
            <w:r>
              <w:rPr>
                <w:b/>
              </w:rPr>
              <w:t>Nadeel</w:t>
            </w:r>
          </w:p>
        </w:tc>
      </w:tr>
      <w:tr w:rsidR="0066763C" w14:paraId="566063EF" w14:textId="54644B26" w:rsidTr="0066763C">
        <w:tc>
          <w:tcPr>
            <w:tcW w:w="2122" w:type="dxa"/>
          </w:tcPr>
          <w:p w14:paraId="647870C8" w14:textId="0567C2FA" w:rsidR="0066763C" w:rsidRDefault="0066763C" w:rsidP="00963A04">
            <w:r>
              <w:t>MVVM (Model-View-ViewModel)</w:t>
            </w:r>
          </w:p>
        </w:tc>
        <w:tc>
          <w:tcPr>
            <w:tcW w:w="2409" w:type="dxa"/>
          </w:tcPr>
          <w:p w14:paraId="7B8B942D" w14:textId="78598519" w:rsidR="0066763C" w:rsidRDefault="00530BA2" w:rsidP="00963A04">
            <w:r>
              <w:t>Een duidelijke scheiding tussen GUI en Business laag. Wordt gebruikt in WPF applicaties</w:t>
            </w:r>
          </w:p>
        </w:tc>
        <w:tc>
          <w:tcPr>
            <w:tcW w:w="2835" w:type="dxa"/>
          </w:tcPr>
          <w:p w14:paraId="34C0754A" w14:textId="6B730B2B" w:rsidR="0066763C" w:rsidRDefault="0066763C" w:rsidP="00963A04">
            <w:r>
              <w:t>Duidelijke scheiding tussen</w:t>
            </w:r>
            <w:r w:rsidR="00604133">
              <w:t xml:space="preserve"> </w:t>
            </w:r>
            <w:r>
              <w:t xml:space="preserve"> busines en GUI laag</w:t>
            </w:r>
            <w:r w:rsidR="00604133">
              <w:t>. Is ook makkelijk te onderhouden</w:t>
            </w:r>
          </w:p>
        </w:tc>
        <w:tc>
          <w:tcPr>
            <w:tcW w:w="2977" w:type="dxa"/>
          </w:tcPr>
          <w:p w14:paraId="26A3D0CA" w14:textId="79DD5C41" w:rsidR="0066763C" w:rsidRDefault="00530BA2" w:rsidP="00963A04">
            <w:r>
              <w:t xml:space="preserve">Redelijk </w:t>
            </w:r>
            <w:r w:rsidR="0066763C">
              <w:t>Complex en niet waard om te gebruiken in kleine applicaties</w:t>
            </w:r>
          </w:p>
        </w:tc>
      </w:tr>
      <w:tr w:rsidR="0066763C" w14:paraId="1AD7C9D7" w14:textId="5E21C986" w:rsidTr="0066763C">
        <w:tc>
          <w:tcPr>
            <w:tcW w:w="2122" w:type="dxa"/>
          </w:tcPr>
          <w:p w14:paraId="4AE6AFAD" w14:textId="553DD93B" w:rsidR="0066763C" w:rsidRDefault="0066763C" w:rsidP="00963A04">
            <w:r>
              <w:t>Singleton</w:t>
            </w:r>
          </w:p>
        </w:tc>
        <w:tc>
          <w:tcPr>
            <w:tcW w:w="2409" w:type="dxa"/>
          </w:tcPr>
          <w:p w14:paraId="0EEE5040" w14:textId="0B9719B4" w:rsidR="0066763C" w:rsidRDefault="0066763C" w:rsidP="00963A04">
            <w:r>
              <w:t>Het aanmaken van maar een instantie van een klas die overal aan te roepen is</w:t>
            </w:r>
          </w:p>
        </w:tc>
        <w:tc>
          <w:tcPr>
            <w:tcW w:w="2835" w:type="dxa"/>
          </w:tcPr>
          <w:p w14:paraId="678956E7" w14:textId="651892C0" w:rsidR="0066763C" w:rsidRDefault="0066763C" w:rsidP="00963A04">
            <w:r>
              <w:t>Een stuk code kun je overal aanroepen en kun je gebruiken om gemeenschappelijke data in op te slaan</w:t>
            </w:r>
          </w:p>
        </w:tc>
        <w:tc>
          <w:tcPr>
            <w:tcW w:w="2977" w:type="dxa"/>
          </w:tcPr>
          <w:p w14:paraId="513CFE88" w14:textId="3DD57A26" w:rsidR="0066763C" w:rsidRDefault="0066763C" w:rsidP="00963A04">
            <w:r>
              <w:t>Code wordt snel onoverzichtelijk voor andere codeurs en moet daarom niet gebruikt worden als er andere mogelijkheden zijn.</w:t>
            </w:r>
          </w:p>
        </w:tc>
      </w:tr>
      <w:tr w:rsidR="0066763C" w14:paraId="0E3236FA" w14:textId="620EF301" w:rsidTr="0066763C">
        <w:tc>
          <w:tcPr>
            <w:tcW w:w="2122" w:type="dxa"/>
          </w:tcPr>
          <w:p w14:paraId="5E76EE89" w14:textId="493B107C" w:rsidR="00971D7D" w:rsidRPr="00221077" w:rsidRDefault="0066763C" w:rsidP="00971D7D">
            <w:pPr>
              <w:rPr>
                <w:lang w:val="en-US"/>
              </w:rPr>
            </w:pPr>
            <w:r w:rsidRPr="00221077">
              <w:rPr>
                <w:lang w:val="en-US"/>
              </w:rPr>
              <w:t>Repository</w:t>
            </w:r>
          </w:p>
          <w:p w14:paraId="6367027D" w14:textId="5010AF78" w:rsidR="00F154C7" w:rsidRPr="00221077" w:rsidRDefault="00F154C7" w:rsidP="00963A04">
            <w:pPr>
              <w:rPr>
                <w:lang w:val="en-US"/>
              </w:rPr>
            </w:pPr>
          </w:p>
        </w:tc>
        <w:tc>
          <w:tcPr>
            <w:tcW w:w="2409" w:type="dxa"/>
          </w:tcPr>
          <w:p w14:paraId="01D756E5" w14:textId="371F2B76" w:rsidR="0066763C" w:rsidRDefault="0066763C" w:rsidP="00963A04">
            <w:r>
              <w:t>Het communiceren met de data laag duidelijker te maken en de code daarvoor beter testbaar maken</w:t>
            </w:r>
          </w:p>
        </w:tc>
        <w:tc>
          <w:tcPr>
            <w:tcW w:w="2835" w:type="dxa"/>
          </w:tcPr>
          <w:p w14:paraId="3D2D4EBB" w14:textId="40719D63" w:rsidR="0066763C" w:rsidRDefault="0066763C" w:rsidP="00963A04">
            <w:r>
              <w:t>Je code is beter testbaar en je kunt gemakkelijker van database wisselen.</w:t>
            </w:r>
          </w:p>
        </w:tc>
        <w:tc>
          <w:tcPr>
            <w:tcW w:w="2977" w:type="dxa"/>
          </w:tcPr>
          <w:p w14:paraId="728D4C85" w14:textId="77724FFD" w:rsidR="0066763C" w:rsidRDefault="0066763C" w:rsidP="00963A04">
            <w:r>
              <w:t xml:space="preserve">Redelijk complex </w:t>
            </w:r>
            <w:r w:rsidR="00FA750F">
              <w:t>en niet waard om te gerbruiken in kleinere applicaties, tenzij je een versimpelde versie van maakt.</w:t>
            </w:r>
          </w:p>
        </w:tc>
      </w:tr>
    </w:tbl>
    <w:p w14:paraId="12614424" w14:textId="6E839D2F" w:rsidR="00A60456" w:rsidRDefault="00A60456" w:rsidP="0007311E"/>
    <w:p w14:paraId="4A31FAE0" w14:textId="566787DF" w:rsidR="00A40F3A" w:rsidRDefault="00A40F3A" w:rsidP="0007311E">
      <w:r>
        <w:t>In deze tabel is een snelle opsomming te zien van welke patronen gebruik zijn in de applicatie en de voor en nadelen en nadelen ervan. Hieronder is verder beschreven hoe deze uiteindelijk in de applicatie toegepast zijn.</w:t>
      </w:r>
    </w:p>
    <w:p w14:paraId="7A097339" w14:textId="6CE7C0AA" w:rsidR="00A40F3A" w:rsidRDefault="00795990" w:rsidP="0007311E">
      <w:r>
        <w:br w:type="page"/>
      </w:r>
    </w:p>
    <w:p w14:paraId="4AAD0ED9" w14:textId="64517B93" w:rsidR="00A40F3A" w:rsidRDefault="00A40F3A" w:rsidP="00A40F3A">
      <w:pPr>
        <w:pStyle w:val="Heading2"/>
      </w:pPr>
      <w:bookmarkStart w:id="38" w:name="_Toc514335206"/>
      <w:r>
        <w:lastRenderedPageBreak/>
        <w:t>MVVM (View-model-ViewModel)</w:t>
      </w:r>
      <w:bookmarkEnd w:id="38"/>
    </w:p>
    <w:p w14:paraId="24FE999C" w14:textId="5657BC07" w:rsidR="00880D5E" w:rsidRDefault="00880D5E" w:rsidP="00880D5E"/>
    <w:p w14:paraId="7ED547E2" w14:textId="7D7FBB7F" w:rsidR="00880D5E" w:rsidRDefault="00880D5E" w:rsidP="00880D5E">
      <w:r>
        <w:rPr>
          <w:noProof/>
        </w:rPr>
        <w:drawing>
          <wp:inline distT="0" distB="0" distL="0" distR="0" wp14:anchorId="737A2C83" wp14:editId="310A9194">
            <wp:extent cx="5709920" cy="1676400"/>
            <wp:effectExtent l="0" t="0" r="5080" b="0"/>
            <wp:docPr id="22" name="Picture 22" descr="Afbeeldingsresultaat voor 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vv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9920" cy="1676400"/>
                    </a:xfrm>
                    <a:prstGeom prst="rect">
                      <a:avLst/>
                    </a:prstGeom>
                    <a:noFill/>
                    <a:ln>
                      <a:noFill/>
                    </a:ln>
                  </pic:spPr>
                </pic:pic>
              </a:graphicData>
            </a:graphic>
          </wp:inline>
        </w:drawing>
      </w:r>
    </w:p>
    <w:p w14:paraId="17716C69" w14:textId="5ACB65C7" w:rsidR="00880D5E" w:rsidRPr="00880D5E" w:rsidRDefault="00880D5E" w:rsidP="00880D5E">
      <w:pPr>
        <w:rPr>
          <w:sz w:val="24"/>
        </w:rPr>
      </w:pPr>
      <w:r w:rsidRPr="00880D5E">
        <w:rPr>
          <w:sz w:val="20"/>
        </w:rPr>
        <w:t xml:space="preserve">Figuur </w:t>
      </w:r>
      <w:r>
        <w:rPr>
          <w:sz w:val="20"/>
        </w:rPr>
        <w:t>6</w:t>
      </w:r>
      <w:r w:rsidRPr="00880D5E">
        <w:rPr>
          <w:sz w:val="20"/>
        </w:rPr>
        <w:t xml:space="preserve">: </w:t>
      </w:r>
      <w:r>
        <w:rPr>
          <w:sz w:val="20"/>
        </w:rPr>
        <w:t>MVVM patroon</w:t>
      </w:r>
    </w:p>
    <w:p w14:paraId="2848E416" w14:textId="29009C1A" w:rsidR="00880D5E" w:rsidRPr="00880D5E" w:rsidRDefault="00880D5E" w:rsidP="00880D5E"/>
    <w:p w14:paraId="4163DA56" w14:textId="77777777" w:rsidR="00795990" w:rsidRPr="00795990" w:rsidRDefault="00795990" w:rsidP="00795990"/>
    <w:p w14:paraId="24223E73" w14:textId="47F24B49" w:rsidR="00A40F3A" w:rsidRDefault="00971D7D" w:rsidP="00795990">
      <w:r>
        <w:t>Door het MVVM patroon bestaat er een duidelijke scheiding tussen de GUI en Business laag in WPF projecten. Je kan de UI veranderen zonder dat je daardoor de business laag hoeft te veranderen of andersom</w:t>
      </w:r>
      <w:r w:rsidR="00795990">
        <w:t xml:space="preserve"> (er zijn excepties houdt hier rekening mee).</w:t>
      </w:r>
    </w:p>
    <w:p w14:paraId="035E70C1" w14:textId="5E8D1B98" w:rsidR="00880D5E" w:rsidRDefault="00880D5E" w:rsidP="00795990">
      <w:r>
        <w:br w:type="page"/>
      </w:r>
    </w:p>
    <w:p w14:paraId="6D1BE9F5" w14:textId="15B28508" w:rsidR="00795990" w:rsidRDefault="00795990" w:rsidP="00795990"/>
    <w:p w14:paraId="7CA6543A" w14:textId="26967FC8" w:rsidR="00795990" w:rsidRDefault="00795990" w:rsidP="00795990">
      <w:pPr>
        <w:pStyle w:val="Heading3"/>
      </w:pPr>
      <w:bookmarkStart w:id="39" w:name="_Toc514335207"/>
      <w:r>
        <w:t>View model en interface</w:t>
      </w:r>
      <w:bookmarkEnd w:id="39"/>
    </w:p>
    <w:p w14:paraId="76B0D31A" w14:textId="32ACE543" w:rsidR="00F14775" w:rsidRDefault="00F14775" w:rsidP="00F14775">
      <w:r>
        <w:t>Wanneer je een nieuw scherm wil aanmaken dan heb je hier 3 componenten voor nodig.</w:t>
      </w:r>
    </w:p>
    <w:p w14:paraId="2DE413C2" w14:textId="5ECD725D" w:rsidR="00F14775" w:rsidRDefault="00F14775" w:rsidP="00F14775">
      <w:r>
        <w:t>Namelijk een:</w:t>
      </w:r>
    </w:p>
    <w:p w14:paraId="0AA93BCC" w14:textId="4A7A17EC" w:rsidR="00F14775" w:rsidRDefault="00F14775" w:rsidP="00F14775">
      <w:pPr>
        <w:pStyle w:val="ListParagraph"/>
        <w:numPr>
          <w:ilvl w:val="0"/>
          <w:numId w:val="137"/>
        </w:numPr>
      </w:pPr>
      <w:r>
        <w:t>View</w:t>
      </w:r>
    </w:p>
    <w:p w14:paraId="48F4A6CE" w14:textId="2276C4FF" w:rsidR="00F14775" w:rsidRDefault="00F14775" w:rsidP="00F14775">
      <w:pPr>
        <w:pStyle w:val="ListParagraph"/>
        <w:numPr>
          <w:ilvl w:val="0"/>
          <w:numId w:val="137"/>
        </w:numPr>
      </w:pPr>
      <w:r>
        <w:t>Viewmodel</w:t>
      </w:r>
    </w:p>
    <w:p w14:paraId="41702156" w14:textId="62D9A4CE" w:rsidR="00F14775" w:rsidRDefault="00F14775" w:rsidP="00F14775">
      <w:pPr>
        <w:pStyle w:val="ListParagraph"/>
        <w:numPr>
          <w:ilvl w:val="0"/>
          <w:numId w:val="137"/>
        </w:numPr>
      </w:pPr>
      <w:r>
        <w:t>Interface</w:t>
      </w:r>
    </w:p>
    <w:p w14:paraId="52946D7E" w14:textId="5E89AC92" w:rsidR="00F14775" w:rsidRDefault="00F14775" w:rsidP="00F14775"/>
    <w:p w14:paraId="62AE5752" w14:textId="7D18FFE6" w:rsidR="00F14775" w:rsidRDefault="001A6477" w:rsidP="00F14775">
      <w:r>
        <w:rPr>
          <w:noProof/>
        </w:rPr>
        <w:drawing>
          <wp:inline distT="0" distB="0" distL="0" distR="0" wp14:anchorId="431E0301" wp14:editId="49A1D179">
            <wp:extent cx="3686375" cy="50698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8559" cy="5072844"/>
                    </a:xfrm>
                    <a:prstGeom prst="rect">
                      <a:avLst/>
                    </a:prstGeom>
                  </pic:spPr>
                </pic:pic>
              </a:graphicData>
            </a:graphic>
          </wp:inline>
        </w:drawing>
      </w:r>
    </w:p>
    <w:p w14:paraId="674C661C" w14:textId="3E027ACB" w:rsidR="00693FA9" w:rsidRDefault="001A6477">
      <w:r>
        <w:t>Zorg er voor dat deze drie objecten dezelfde naamgeving hebben afgezien van of het een View, Viewmodel of interface is</w:t>
      </w:r>
      <w:r w:rsidR="00E62BE8">
        <w:t>.</w:t>
      </w:r>
    </w:p>
    <w:p w14:paraId="002D8981" w14:textId="77777777" w:rsidR="00E62BE8" w:rsidRDefault="00E62BE8"/>
    <w:p w14:paraId="5AB34E57" w14:textId="5C616E64" w:rsidR="00AF0329" w:rsidRDefault="00693FA9" w:rsidP="00E62BE8">
      <w:r>
        <w:t xml:space="preserve">Wanneer deze drie elementen goed gekoppeld zijn dan kun je ze ook gaan gebruiken. </w:t>
      </w:r>
    </w:p>
    <w:p w14:paraId="01703CB9" w14:textId="7A84403F" w:rsidR="00693FA9" w:rsidRDefault="00AF0329">
      <w:r>
        <w:t>Zorg ervoor dat je geen UI logica zet in je ViewModels of models. Deze logica komt in de View te staan. Deze logica roep je aan door jouw aangemaakt interface object in de viewmodel.</w:t>
      </w:r>
    </w:p>
    <w:p w14:paraId="3EA1BCDA" w14:textId="77777777" w:rsidR="00AF0329" w:rsidRDefault="00AF0329"/>
    <w:p w14:paraId="6D90784A" w14:textId="19B3731B" w:rsidR="00AF0329" w:rsidRDefault="00AF0329">
      <w:r>
        <w:t>logica zoals het laten zien van een pop-up scherm of naar een ander scherm gaan doe je in de View. Deze logica roep je weer aan vanuit je viewmodel</w:t>
      </w:r>
    </w:p>
    <w:p w14:paraId="1FFC1999" w14:textId="4A1D437C" w:rsidR="00AF0329" w:rsidRDefault="00AF0329"/>
    <w:p w14:paraId="57A7E00F" w14:textId="77777777" w:rsidR="00693FA9" w:rsidRDefault="00693FA9"/>
    <w:p w14:paraId="3769714A" w14:textId="653C5457" w:rsidR="00AF0329" w:rsidRDefault="00693FA9" w:rsidP="00795990">
      <w:r>
        <w:t>Kijk in de applicatie bij de map “UI” naar een voorbeeld hoe je deze drie elementen koppelt.</w:t>
      </w:r>
    </w:p>
    <w:p w14:paraId="753E089F" w14:textId="49D652F5" w:rsidR="00795990" w:rsidRDefault="00795990" w:rsidP="00795990">
      <w:pPr>
        <w:pStyle w:val="Heading3"/>
      </w:pPr>
      <w:bookmarkStart w:id="40" w:name="_Toc514335208"/>
      <w:r>
        <w:lastRenderedPageBreak/>
        <w:t>Binding</w:t>
      </w:r>
      <w:bookmarkEnd w:id="40"/>
    </w:p>
    <w:p w14:paraId="3E3968A1" w14:textId="3B6FCA58" w:rsidR="00AF0329" w:rsidRDefault="00AF0329" w:rsidP="00AF0329"/>
    <w:p w14:paraId="4AB27459" w14:textId="32BCD4A5" w:rsidR="00AF0329" w:rsidRPr="00AF0329" w:rsidRDefault="00AF0329" w:rsidP="00AF0329">
      <w:r>
        <w:t xml:space="preserve">Binding kan op twee manieren gedaan worden. Je hebt ten eerste command binding waarmee je methodes aan kunt roepen. En je hebt property binding. Hiermee verbind je een </w:t>
      </w:r>
      <w:r w:rsidR="00374183">
        <w:t>UI element</w:t>
      </w:r>
      <w:r>
        <w:t xml:space="preserve"> direct aan een </w:t>
      </w:r>
      <w:r w:rsidR="00374183">
        <w:t>property in je viewmodel. Bijvoorbeeld textbox tekst aan een string.</w:t>
      </w:r>
    </w:p>
    <w:p w14:paraId="090ED109" w14:textId="1875F7BA" w:rsidR="00795990" w:rsidRDefault="00795990" w:rsidP="00795990"/>
    <w:p w14:paraId="5B6679FE" w14:textId="7A088198" w:rsidR="00374183" w:rsidRDefault="00374183" w:rsidP="00374183">
      <w:pPr>
        <w:pStyle w:val="Heading4"/>
      </w:pPr>
      <w:r>
        <w:t>Property binding</w:t>
      </w:r>
    </w:p>
    <w:p w14:paraId="33609DAE" w14:textId="77777777" w:rsidR="00374183" w:rsidRPr="00374183" w:rsidRDefault="00374183" w:rsidP="00374183"/>
    <w:p w14:paraId="7C13E7B8" w14:textId="1C8DE09F" w:rsidR="00374183" w:rsidRDefault="00374183" w:rsidP="00374183">
      <w:r>
        <w:rPr>
          <w:noProof/>
        </w:rPr>
        <w:drawing>
          <wp:inline distT="0" distB="0" distL="0" distR="0" wp14:anchorId="4F31327C" wp14:editId="1A48E867">
            <wp:extent cx="2592832" cy="294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4049" cy="294778"/>
                    </a:xfrm>
                    <a:prstGeom prst="rect">
                      <a:avLst/>
                    </a:prstGeom>
                  </pic:spPr>
                </pic:pic>
              </a:graphicData>
            </a:graphic>
          </wp:inline>
        </w:drawing>
      </w:r>
    </w:p>
    <w:p w14:paraId="09EF0763" w14:textId="357CEDF6" w:rsidR="00374183" w:rsidRDefault="00374183" w:rsidP="00374183">
      <w:r>
        <w:t>Met deze property binding kan bijvoorbeeld meteen deze tekst van bijvoorbeeld een textbox direct gekoppeld aan een property. Dit betekent dat als mijn property of mijn tekst in de te</w:t>
      </w:r>
      <w:r w:rsidR="00880D5E">
        <w:t>xtbox</w:t>
      </w:r>
      <w:r>
        <w:t xml:space="preserve"> </w:t>
      </w:r>
      <w:r w:rsidR="00880D5E">
        <w:t>veranderd dan veranderd de andere ook.</w:t>
      </w:r>
    </w:p>
    <w:p w14:paraId="14C1C917" w14:textId="694C3F36" w:rsidR="00880D5E" w:rsidRDefault="00880D5E" w:rsidP="00374183"/>
    <w:p w14:paraId="06FCF160" w14:textId="44E1CA29" w:rsidR="00880D5E" w:rsidRDefault="00880D5E" w:rsidP="00880D5E">
      <w:pPr>
        <w:pStyle w:val="Heading4"/>
      </w:pPr>
      <w:r>
        <w:t>Command binding</w:t>
      </w:r>
    </w:p>
    <w:p w14:paraId="30C4B0EA" w14:textId="28249EDA" w:rsidR="00880D5E" w:rsidRDefault="00880D5E" w:rsidP="00880D5E"/>
    <w:p w14:paraId="458FB889" w14:textId="0CF446A8" w:rsidR="00880D5E" w:rsidRPr="00374183" w:rsidRDefault="00880D5E" w:rsidP="00880D5E">
      <w:r>
        <w:t>Command binding is iets ingewikkelder. Je moet eerst een command schrijven in bijvoorbeeld een “button” zoals hieronder.</w:t>
      </w:r>
    </w:p>
    <w:p w14:paraId="2D21DBE0" w14:textId="124761C4" w:rsidR="00880D5E" w:rsidRDefault="00880D5E" w:rsidP="00374183">
      <w:r>
        <w:rPr>
          <w:noProof/>
        </w:rPr>
        <w:drawing>
          <wp:inline distT="0" distB="0" distL="0" distR="0" wp14:anchorId="04CF8DB8" wp14:editId="297C7F19">
            <wp:extent cx="2343150" cy="209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3150" cy="209550"/>
                    </a:xfrm>
                    <a:prstGeom prst="rect">
                      <a:avLst/>
                    </a:prstGeom>
                  </pic:spPr>
                </pic:pic>
              </a:graphicData>
            </a:graphic>
          </wp:inline>
        </w:drawing>
      </w:r>
    </w:p>
    <w:p w14:paraId="577E61A9" w14:textId="340C4650" w:rsidR="00880D5E" w:rsidRDefault="00880D5E" w:rsidP="00374183"/>
    <w:p w14:paraId="55F23AA3" w14:textId="6889CA24" w:rsidR="00880D5E" w:rsidRDefault="00E62BE8" w:rsidP="00374183">
      <w:r>
        <w:t>D</w:t>
      </w:r>
      <w:r w:rsidR="00880D5E">
        <w:t>aarna</w:t>
      </w:r>
      <w:r>
        <w:t xml:space="preserve"> zorg je ervoor dat je in je bijbehorende viewmodel het volgende property hebt staan.</w:t>
      </w:r>
    </w:p>
    <w:p w14:paraId="091CC749" w14:textId="3015E6D4" w:rsidR="00E62BE8" w:rsidRDefault="00E62BE8" w:rsidP="00374183"/>
    <w:p w14:paraId="53452C67" w14:textId="0FB91CDF" w:rsidR="00E62BE8" w:rsidRPr="00374183" w:rsidRDefault="00E62BE8" w:rsidP="00374183">
      <w:r>
        <w:rPr>
          <w:noProof/>
        </w:rPr>
        <mc:AlternateContent>
          <mc:Choice Requires="wps">
            <w:drawing>
              <wp:anchor distT="0" distB="0" distL="114300" distR="114300" simplePos="0" relativeHeight="251666432" behindDoc="0" locked="0" layoutInCell="1" allowOverlap="1" wp14:anchorId="4B9541CC" wp14:editId="186C1710">
                <wp:simplePos x="0" y="0"/>
                <wp:positionH relativeFrom="column">
                  <wp:posOffset>635</wp:posOffset>
                </wp:positionH>
                <wp:positionV relativeFrom="paragraph">
                  <wp:posOffset>1606550</wp:posOffset>
                </wp:positionV>
                <wp:extent cx="3088640" cy="142240"/>
                <wp:effectExtent l="19050" t="19050" r="16510" b="10160"/>
                <wp:wrapNone/>
                <wp:docPr id="29" name="Rectangle 29"/>
                <wp:cNvGraphicFramePr/>
                <a:graphic xmlns:a="http://schemas.openxmlformats.org/drawingml/2006/main">
                  <a:graphicData uri="http://schemas.microsoft.com/office/word/2010/wordprocessingShape">
                    <wps:wsp>
                      <wps:cNvSpPr/>
                      <wps:spPr>
                        <a:xfrm>
                          <a:off x="0" y="0"/>
                          <a:ext cx="3088640" cy="1422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D2D4C" id="Rectangle 29" o:spid="_x0000_s1026" style="position:absolute;margin-left:.05pt;margin-top:126.5pt;width:243.2pt;height:1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" filled="f" strokecolor="red" strokeweight="2.25pt"/>
            </w:pict>
          </mc:Fallback>
        </mc:AlternateContent>
      </w:r>
      <w:r>
        <w:rPr>
          <w:noProof/>
        </w:rPr>
        <mc:AlternateContent>
          <mc:Choice Requires="wps">
            <w:drawing>
              <wp:anchor distT="0" distB="0" distL="114300" distR="114300" simplePos="0" relativeHeight="251664384" behindDoc="0" locked="0" layoutInCell="1" allowOverlap="1" wp14:anchorId="4D3705AA" wp14:editId="79B42896">
                <wp:simplePos x="0" y="0"/>
                <wp:positionH relativeFrom="column">
                  <wp:posOffset>254635</wp:posOffset>
                </wp:positionH>
                <wp:positionV relativeFrom="paragraph">
                  <wp:posOffset>1057910</wp:posOffset>
                </wp:positionV>
                <wp:extent cx="3677920" cy="193040"/>
                <wp:effectExtent l="19050" t="19050" r="17780" b="16510"/>
                <wp:wrapNone/>
                <wp:docPr id="28" name="Rectangle 28"/>
                <wp:cNvGraphicFramePr/>
                <a:graphic xmlns:a="http://schemas.openxmlformats.org/drawingml/2006/main">
                  <a:graphicData uri="http://schemas.microsoft.com/office/word/2010/wordprocessingShape">
                    <wps:wsp>
                      <wps:cNvSpPr/>
                      <wps:spPr>
                        <a:xfrm>
                          <a:off x="0" y="0"/>
                          <a:ext cx="3677920" cy="193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5A855" id="Rectangle 28" o:spid="_x0000_s1026" style="position:absolute;margin-left:20.05pt;margin-top:83.3pt;width:289.6pt;height:1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" filled="f" strokecolor="red" strokeweight="2.25pt"/>
            </w:pict>
          </mc:Fallback>
        </mc:AlternateContent>
      </w:r>
      <w:r>
        <w:rPr>
          <w:noProof/>
        </w:rPr>
        <w:drawing>
          <wp:inline distT="0" distB="0" distL="0" distR="0" wp14:anchorId="429C0E1B" wp14:editId="77D5FE91">
            <wp:extent cx="4848225" cy="2657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8225" cy="2657475"/>
                    </a:xfrm>
                    <a:prstGeom prst="rect">
                      <a:avLst/>
                    </a:prstGeom>
                  </pic:spPr>
                </pic:pic>
              </a:graphicData>
            </a:graphic>
          </wp:inline>
        </w:drawing>
      </w:r>
    </w:p>
    <w:p w14:paraId="30CA75B4" w14:textId="77777777" w:rsidR="00E62BE8" w:rsidRDefault="00E62BE8" w:rsidP="00795990">
      <w:r>
        <w:t xml:space="preserve">De relaycommand staan in de map commands. Deze zorgen ervoor dat je een bepaalde methode in de viewmodel kunt aanroepen. Het type tussen “&lt;type&gt;” geeft een bepaalde parameter mee. Dit hoeft natuurlijk niet. </w:t>
      </w:r>
    </w:p>
    <w:p w14:paraId="395EB105" w14:textId="31777548" w:rsidR="00795990" w:rsidRDefault="00E62BE8" w:rsidP="00795990">
      <w:r>
        <w:t>Als je wel een parameter mee wil geven zorg en dan voor dat je ook een command parameter mee geeft met je command</w:t>
      </w:r>
    </w:p>
    <w:p w14:paraId="4EDB20A6" w14:textId="77777777" w:rsidR="00E62BE8" w:rsidRDefault="00E62BE8" w:rsidP="00795990"/>
    <w:p w14:paraId="7410CEC9" w14:textId="0EB41B4F" w:rsidR="00E62BE8" w:rsidRDefault="00E62BE8" w:rsidP="00795990">
      <w:r>
        <w:rPr>
          <w:noProof/>
        </w:rPr>
        <w:drawing>
          <wp:inline distT="0" distB="0" distL="0" distR="0" wp14:anchorId="2E8852F5" wp14:editId="3EE34FC1">
            <wp:extent cx="5667375" cy="190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375" cy="190500"/>
                    </a:xfrm>
                    <a:prstGeom prst="rect">
                      <a:avLst/>
                    </a:prstGeom>
                  </pic:spPr>
                </pic:pic>
              </a:graphicData>
            </a:graphic>
          </wp:inline>
        </w:drawing>
      </w:r>
    </w:p>
    <w:p w14:paraId="536A66CA" w14:textId="77777777" w:rsidR="00E62BE8" w:rsidRDefault="00E62BE8" w:rsidP="00795990"/>
    <w:p w14:paraId="049B204B" w14:textId="08586ACA" w:rsidR="00795990" w:rsidRDefault="00E62BE8" w:rsidP="00795990">
      <w:r>
        <w:t>De “InitializeCommand” methode roep je aan vanuit je constructor.</w:t>
      </w:r>
    </w:p>
    <w:p w14:paraId="0417E432" w14:textId="77777777" w:rsidR="00795990" w:rsidRDefault="00795990" w:rsidP="00795990"/>
    <w:p w14:paraId="54784A4F" w14:textId="77777777" w:rsidR="00971D7D" w:rsidRDefault="00971D7D" w:rsidP="00A40F3A"/>
    <w:p w14:paraId="44EB09B0" w14:textId="590EF4D9" w:rsidR="00A40F3A" w:rsidRDefault="00A40F3A" w:rsidP="00A40F3A">
      <w:pPr>
        <w:pStyle w:val="Heading2"/>
      </w:pPr>
      <w:bookmarkStart w:id="41" w:name="_Toc514335209"/>
      <w:r>
        <w:lastRenderedPageBreak/>
        <w:t>Singleton</w:t>
      </w:r>
      <w:bookmarkEnd w:id="41"/>
    </w:p>
    <w:p w14:paraId="2DD4079E" w14:textId="195B1310" w:rsidR="00AF15C2" w:rsidRDefault="00AF15C2" w:rsidP="00AF15C2">
      <w:r>
        <w:rPr>
          <w:noProof/>
        </w:rPr>
        <w:drawing>
          <wp:inline distT="0" distB="0" distL="0" distR="0" wp14:anchorId="6AF3714D" wp14:editId="184E929B">
            <wp:extent cx="2200275" cy="600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0275" cy="600075"/>
                    </a:xfrm>
                    <a:prstGeom prst="rect">
                      <a:avLst/>
                    </a:prstGeom>
                  </pic:spPr>
                </pic:pic>
              </a:graphicData>
            </a:graphic>
          </wp:inline>
        </w:drawing>
      </w:r>
    </w:p>
    <w:p w14:paraId="55F6FC9E" w14:textId="09901809" w:rsidR="00AF15C2" w:rsidRDefault="00AF15C2" w:rsidP="00AF15C2"/>
    <w:p w14:paraId="77F6C318" w14:textId="29A3AE7D" w:rsidR="00AF15C2" w:rsidRDefault="00AF15C2" w:rsidP="00AF15C2">
      <w:r>
        <w:t>De singleton “ListGodClass” wordt maar voor een doel gebruikt. Dat doel is om maar een instantie van elk database object te hebben en deze constant bij te kunnen houden. Hiermee zorg je ervoor dat er geen dubbele instantie in je applicatie terecht komen en ben je er van verzekerd dat elke uniek is.</w:t>
      </w:r>
    </w:p>
    <w:p w14:paraId="229352DB" w14:textId="74DFED08" w:rsidR="00A40F3A" w:rsidRDefault="00A40F3A" w:rsidP="00A40F3A"/>
    <w:p w14:paraId="4D952FB6" w14:textId="2CEAEA25" w:rsidR="00AF15C2" w:rsidRDefault="00AF15C2" w:rsidP="00A40F3A">
      <w:r>
        <w:t>Deze klasse houdt drie lijsten bij.</w:t>
      </w:r>
    </w:p>
    <w:p w14:paraId="4B255D17" w14:textId="7371186A" w:rsidR="00AF15C2" w:rsidRDefault="00AF15C2" w:rsidP="00A40F3A"/>
    <w:p w14:paraId="54C28B46" w14:textId="0ED04B8F" w:rsidR="00AF15C2" w:rsidRDefault="00AF15C2" w:rsidP="00A40F3A">
      <w:r>
        <w:rPr>
          <w:noProof/>
        </w:rPr>
        <w:drawing>
          <wp:inline distT="0" distB="0" distL="0" distR="0" wp14:anchorId="67EF6E82" wp14:editId="24CC0C0F">
            <wp:extent cx="6282690" cy="516890"/>
            <wp:effectExtent l="0" t="0" r="381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2690" cy="516890"/>
                    </a:xfrm>
                    <a:prstGeom prst="rect">
                      <a:avLst/>
                    </a:prstGeom>
                  </pic:spPr>
                </pic:pic>
              </a:graphicData>
            </a:graphic>
          </wp:inline>
        </w:drawing>
      </w:r>
    </w:p>
    <w:p w14:paraId="0BE3364D" w14:textId="42F76853" w:rsidR="00AF15C2" w:rsidRDefault="00AF15C2" w:rsidP="00A40F3A"/>
    <w:p w14:paraId="286A1FEE" w14:textId="2D278586" w:rsidR="00AF15C2" w:rsidRDefault="00AF15C2" w:rsidP="00A40F3A">
      <w:r>
        <w:t>Niet alle objecten hoeven bijgehouden te worden aangezien de lijst met procescellen bijna alle data al bij houdt.</w:t>
      </w:r>
    </w:p>
    <w:p w14:paraId="333A6470" w14:textId="5B20878A" w:rsidR="00AF15C2" w:rsidRDefault="00602868" w:rsidP="00A40F3A">
      <w:r>
        <w:br w:type="page"/>
      </w:r>
    </w:p>
    <w:p w14:paraId="6A04D00C" w14:textId="08E3FDFB" w:rsidR="00A40F3A" w:rsidRDefault="00A40F3A" w:rsidP="00A40F3A">
      <w:pPr>
        <w:pStyle w:val="Heading2"/>
      </w:pPr>
      <w:bookmarkStart w:id="42" w:name="_Toc514335210"/>
      <w:r>
        <w:lastRenderedPageBreak/>
        <w:t>Repository</w:t>
      </w:r>
      <w:r w:rsidR="00B0409F">
        <w:t xml:space="preserve"> </w:t>
      </w:r>
      <w:bookmarkEnd w:id="42"/>
    </w:p>
    <w:p w14:paraId="71E6CB07" w14:textId="7A351640" w:rsidR="000C04DF" w:rsidRDefault="000C04DF" w:rsidP="0007311E">
      <w:pPr>
        <w:rPr>
          <w:color w:val="FF0000"/>
        </w:rPr>
      </w:pPr>
    </w:p>
    <w:p w14:paraId="61A3A064" w14:textId="722A74CC" w:rsidR="000C04DF" w:rsidRDefault="000C04DF" w:rsidP="000C04DF">
      <w:r>
        <w:t>Het repository patroon zit met entity framework in de applicatie verwerkt.</w:t>
      </w:r>
    </w:p>
    <w:p w14:paraId="6E52CCDB" w14:textId="77777777" w:rsidR="000C04DF" w:rsidRDefault="000C04DF" w:rsidP="0007311E">
      <w:pPr>
        <w:rPr>
          <w:color w:val="FF0000"/>
        </w:rPr>
      </w:pPr>
    </w:p>
    <w:p w14:paraId="4B82172C" w14:textId="2D933F35" w:rsidR="000C04DF" w:rsidRDefault="000C04DF" w:rsidP="0007311E">
      <w:pPr>
        <w:rPr>
          <w:color w:val="FF0000"/>
        </w:rPr>
      </w:pPr>
      <w:r>
        <w:rPr>
          <w:noProof/>
        </w:rPr>
        <w:drawing>
          <wp:inline distT="0" distB="0" distL="0" distR="0" wp14:anchorId="5134AA3E" wp14:editId="6C73F93E">
            <wp:extent cx="1933575" cy="600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3575" cy="600075"/>
                    </a:xfrm>
                    <a:prstGeom prst="rect">
                      <a:avLst/>
                    </a:prstGeom>
                  </pic:spPr>
                </pic:pic>
              </a:graphicData>
            </a:graphic>
          </wp:inline>
        </w:drawing>
      </w:r>
    </w:p>
    <w:p w14:paraId="04EC9080" w14:textId="5C480803" w:rsidR="000C04DF" w:rsidRDefault="000C04DF" w:rsidP="0007311E">
      <w:pPr>
        <w:rPr>
          <w:color w:val="FF0000"/>
        </w:rPr>
      </w:pPr>
    </w:p>
    <w:p w14:paraId="764BFD79" w14:textId="01B35C99" w:rsidR="000C04DF" w:rsidRPr="00602868" w:rsidRDefault="000C04DF" w:rsidP="0007311E">
      <w:r>
        <w:t>Elke klas heeft zijn eigen repository</w:t>
      </w:r>
      <w:r w:rsidR="00602868">
        <w:t>.</w:t>
      </w:r>
    </w:p>
    <w:p w14:paraId="26F9E65F" w14:textId="49DE6A98" w:rsidR="000C04DF" w:rsidRDefault="000C04DF" w:rsidP="0007311E">
      <w:pPr>
        <w:rPr>
          <w:color w:val="FF0000"/>
        </w:rPr>
      </w:pPr>
    </w:p>
    <w:p w14:paraId="74AC1664" w14:textId="7DFDDBF4" w:rsidR="000C04DF" w:rsidRDefault="00602868" w:rsidP="0007311E">
      <w:pPr>
        <w:rPr>
          <w:color w:val="FF0000"/>
        </w:rPr>
      </w:pPr>
      <w:r>
        <w:rPr>
          <w:noProof/>
        </w:rPr>
        <w:drawing>
          <wp:inline distT="0" distB="0" distL="0" distR="0" wp14:anchorId="0EEC1A3A" wp14:editId="70D76BA7">
            <wp:extent cx="2009371" cy="46532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5934" cy="4668478"/>
                    </a:xfrm>
                    <a:prstGeom prst="rect">
                      <a:avLst/>
                    </a:prstGeom>
                  </pic:spPr>
                </pic:pic>
              </a:graphicData>
            </a:graphic>
          </wp:inline>
        </w:drawing>
      </w:r>
    </w:p>
    <w:p w14:paraId="77E8545D" w14:textId="1349CCB3" w:rsidR="000C04DF" w:rsidRDefault="000C04DF" w:rsidP="0007311E">
      <w:pPr>
        <w:rPr>
          <w:color w:val="FF0000"/>
        </w:rPr>
      </w:pPr>
    </w:p>
    <w:p w14:paraId="113E9937" w14:textId="0BA18475" w:rsidR="00602868" w:rsidRDefault="00602868" w:rsidP="00602868">
      <w:r>
        <w:t xml:space="preserve">Een elke reposity bestaat uit 3 delen. </w:t>
      </w:r>
    </w:p>
    <w:p w14:paraId="4E632D6E" w14:textId="1DAC0AC7" w:rsidR="00602868" w:rsidRDefault="00602868" w:rsidP="00602868">
      <w:pPr>
        <w:pStyle w:val="ListParagraph"/>
        <w:numPr>
          <w:ilvl w:val="0"/>
          <w:numId w:val="141"/>
        </w:numPr>
      </w:pPr>
      <w:r>
        <w:t>De business lijm code</w:t>
      </w:r>
    </w:p>
    <w:p w14:paraId="6C263B19" w14:textId="3C3DB2D9" w:rsidR="00602868" w:rsidRDefault="00602868" w:rsidP="00602868">
      <w:pPr>
        <w:pStyle w:val="ListParagraph"/>
        <w:numPr>
          <w:ilvl w:val="0"/>
          <w:numId w:val="141"/>
        </w:numPr>
      </w:pPr>
      <w:r>
        <w:t>Een interface</w:t>
      </w:r>
    </w:p>
    <w:p w14:paraId="26030560" w14:textId="395D2771" w:rsidR="00602868" w:rsidRDefault="00602868" w:rsidP="00602868">
      <w:pPr>
        <w:pStyle w:val="ListParagraph"/>
        <w:numPr>
          <w:ilvl w:val="0"/>
          <w:numId w:val="141"/>
        </w:numPr>
      </w:pPr>
      <w:r>
        <w:t>De repository zelf die contact maakt naar de database.</w:t>
      </w:r>
    </w:p>
    <w:p w14:paraId="1D9D2D6E" w14:textId="77777777" w:rsidR="000C04DF" w:rsidRDefault="000C04DF" w:rsidP="0007311E">
      <w:pPr>
        <w:rPr>
          <w:color w:val="FF0000"/>
        </w:rPr>
      </w:pPr>
    </w:p>
    <w:p w14:paraId="463131CE" w14:textId="16F3E4CD" w:rsidR="00AB1E47" w:rsidRDefault="00602868" w:rsidP="00602868">
      <w:r>
        <w:t>Dus elke repository in deze applicatie bestaat uit:</w:t>
      </w:r>
    </w:p>
    <w:p w14:paraId="0B519BD7" w14:textId="731E6049" w:rsidR="00602868" w:rsidRDefault="00602868" w:rsidP="00602868">
      <w:pPr>
        <w:pStyle w:val="ListParagraph"/>
        <w:numPr>
          <w:ilvl w:val="0"/>
          <w:numId w:val="142"/>
        </w:numPr>
      </w:pPr>
      <w:r>
        <w:t>(naam) + Business.cs</w:t>
      </w:r>
    </w:p>
    <w:p w14:paraId="6F60CC39" w14:textId="30BBC3CF" w:rsidR="00602868" w:rsidRDefault="00602868" w:rsidP="00602868">
      <w:pPr>
        <w:pStyle w:val="ListParagraph"/>
        <w:numPr>
          <w:ilvl w:val="0"/>
          <w:numId w:val="142"/>
        </w:numPr>
      </w:pPr>
      <w:r>
        <w:t>I + (naam) + Repository</w:t>
      </w:r>
    </w:p>
    <w:p w14:paraId="5B2B1E6F" w14:textId="675273D4" w:rsidR="00602868" w:rsidRDefault="00602868" w:rsidP="00602868">
      <w:pPr>
        <w:pStyle w:val="ListParagraph"/>
        <w:numPr>
          <w:ilvl w:val="0"/>
          <w:numId w:val="142"/>
        </w:numPr>
      </w:pPr>
      <w:r>
        <w:t>MSSQL_ + (naam) + Repository</w:t>
      </w:r>
    </w:p>
    <w:p w14:paraId="2464F213" w14:textId="0896D699" w:rsidR="00A337D1" w:rsidRDefault="00A337D1">
      <w:r>
        <w:br w:type="page"/>
      </w:r>
    </w:p>
    <w:p w14:paraId="1DB36EA5" w14:textId="59E00316" w:rsidR="00602868" w:rsidRDefault="00A337D1" w:rsidP="00F704CF">
      <w:r>
        <w:lastRenderedPageBreak/>
        <w:t>De beste manier voor het aanspreken van de</w:t>
      </w:r>
      <w:r w:rsidR="00F704CF">
        <w:t xml:space="preserve"> DAL is dit.</w:t>
      </w:r>
    </w:p>
    <w:p w14:paraId="01E34D78" w14:textId="081FAC58" w:rsidR="00F704CF" w:rsidRDefault="00F704CF" w:rsidP="00602868">
      <w:pPr>
        <w:ind w:left="360"/>
      </w:pPr>
    </w:p>
    <w:p w14:paraId="422364D8" w14:textId="2A588DA9" w:rsidR="00F704CF" w:rsidRDefault="00F704CF" w:rsidP="00602868">
      <w:pPr>
        <w:ind w:left="360"/>
      </w:pPr>
      <w:r>
        <w:t>Voorbeeld (procescell):</w:t>
      </w:r>
    </w:p>
    <w:p w14:paraId="0BAE62AB" w14:textId="41454372" w:rsidR="00F704CF" w:rsidRDefault="00F704CF" w:rsidP="00602868">
      <w:pPr>
        <w:ind w:left="360"/>
      </w:pPr>
      <w:r>
        <w:tab/>
        <w:t>Bovenaan de klassen die je mee wil geven aan de database schrijf je het volgende:</w:t>
      </w:r>
    </w:p>
    <w:p w14:paraId="19393326" w14:textId="2566E4DC" w:rsidR="00F704CF" w:rsidRDefault="00F704CF" w:rsidP="00602868">
      <w:pPr>
        <w:ind w:left="360"/>
      </w:pPr>
      <w:r>
        <w:tab/>
      </w:r>
      <w:r>
        <w:rPr>
          <w:noProof/>
        </w:rPr>
        <w:drawing>
          <wp:inline distT="0" distB="0" distL="0" distR="0" wp14:anchorId="77668D2E" wp14:editId="344325EE">
            <wp:extent cx="6105525" cy="295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5525" cy="295275"/>
                    </a:xfrm>
                    <a:prstGeom prst="rect">
                      <a:avLst/>
                    </a:prstGeom>
                  </pic:spPr>
                </pic:pic>
              </a:graphicData>
            </a:graphic>
          </wp:inline>
        </w:drawing>
      </w:r>
    </w:p>
    <w:p w14:paraId="79E1512B" w14:textId="77777777" w:rsidR="00F704CF" w:rsidRDefault="00F704CF" w:rsidP="0007311E">
      <w:pPr>
        <w:rPr>
          <w:color w:val="FF0000"/>
        </w:rPr>
      </w:pPr>
    </w:p>
    <w:p w14:paraId="7F87AADE" w14:textId="6ED19084" w:rsidR="00F704CF" w:rsidRDefault="00F704CF" w:rsidP="00F704CF">
      <w:pPr>
        <w:ind w:firstLine="360"/>
      </w:pPr>
      <w:r>
        <w:t>Om nu de database aan te spreken doe je:</w:t>
      </w:r>
    </w:p>
    <w:p w14:paraId="7941396B" w14:textId="77777777" w:rsidR="00F704CF" w:rsidRDefault="00F704CF" w:rsidP="00F704CF">
      <w:pPr>
        <w:ind w:firstLine="360"/>
        <w:rPr>
          <w:color w:val="FF0000"/>
        </w:rPr>
      </w:pPr>
      <w:r>
        <w:rPr>
          <w:noProof/>
        </w:rPr>
        <w:drawing>
          <wp:inline distT="0" distB="0" distL="0" distR="0" wp14:anchorId="27DE0B39" wp14:editId="0C616439">
            <wp:extent cx="1533525" cy="2381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3525" cy="238125"/>
                    </a:xfrm>
                    <a:prstGeom prst="rect">
                      <a:avLst/>
                    </a:prstGeom>
                  </pic:spPr>
                </pic:pic>
              </a:graphicData>
            </a:graphic>
          </wp:inline>
        </w:drawing>
      </w:r>
    </w:p>
    <w:p w14:paraId="2631312B" w14:textId="77777777" w:rsidR="00F704CF" w:rsidRDefault="00F704CF" w:rsidP="00F704CF">
      <w:pPr>
        <w:ind w:firstLine="360"/>
        <w:rPr>
          <w:color w:val="FF0000"/>
        </w:rPr>
      </w:pPr>
    </w:p>
    <w:p w14:paraId="74E20AE0" w14:textId="24E56CB3" w:rsidR="00A40F3A" w:rsidRDefault="00F704CF" w:rsidP="00F704CF">
      <w:r>
        <w:t>Doormiddel van deze manier toe te passen houw je een gemakkelijk overzicht van je database objecten. Maar ook weet je als programmeur waar en wanneer de database aangesproken wordt.</w:t>
      </w:r>
      <w:r w:rsidR="00EB7C3C">
        <w:br w:type="page"/>
      </w:r>
    </w:p>
    <w:p w14:paraId="73D4CDE4" w14:textId="77777777" w:rsidR="00F704CF" w:rsidRPr="00A40F3A" w:rsidRDefault="00F704CF" w:rsidP="0007311E">
      <w:pPr>
        <w:rPr>
          <w:color w:val="FF0000"/>
        </w:rPr>
      </w:pPr>
    </w:p>
    <w:p w14:paraId="1E01D636" w14:textId="4A51D4DB" w:rsidR="00A60456" w:rsidRPr="001F60CC" w:rsidRDefault="00A60456" w:rsidP="00A60456">
      <w:pPr>
        <w:pStyle w:val="Heading1"/>
      </w:pPr>
      <w:bookmarkStart w:id="43" w:name="_Toc514335211"/>
      <w:r w:rsidRPr="001F60CC">
        <w:t>Excepti</w:t>
      </w:r>
      <w:r w:rsidR="00F12745">
        <w:t>e handelingen</w:t>
      </w:r>
      <w:bookmarkEnd w:id="43"/>
    </w:p>
    <w:p w14:paraId="0B995C11" w14:textId="77777777" w:rsidR="006E2BE3" w:rsidRDefault="006E2BE3" w:rsidP="001F60CC">
      <w:r>
        <w:t>Exception handelingen zullen op de volgende momenten in de applicatie plaatsvinden</w:t>
      </w:r>
    </w:p>
    <w:p w14:paraId="2D1B659E" w14:textId="77777777" w:rsidR="006E2BE3" w:rsidRDefault="006E2BE3" w:rsidP="001F60CC"/>
    <w:p w14:paraId="429A95FA" w14:textId="77777777" w:rsidR="006E2BE3" w:rsidRDefault="006E2BE3" w:rsidP="006E2BE3">
      <w:pPr>
        <w:pStyle w:val="Heading2"/>
      </w:pPr>
      <w:bookmarkStart w:id="44" w:name="_Toc514335212"/>
      <w:r>
        <w:t>Database Excepties</w:t>
      </w:r>
      <w:bookmarkEnd w:id="44"/>
    </w:p>
    <w:p w14:paraId="13616269" w14:textId="031C12AF" w:rsidR="00963A04" w:rsidRDefault="006E2BE3" w:rsidP="006E2BE3">
      <w:r>
        <w:t xml:space="preserve">Na elke bewerking op de database zal er een “try-catch-finally” gebruikt worden </w:t>
      </w:r>
      <w:r w:rsidR="00963A04">
        <w:t>om mogelijke excepties af te vangen. De exceptie zal om het database statement zelf staan zodat mogelijk fouten meteen bij de bron ontdekt zullen worden.</w:t>
      </w:r>
    </w:p>
    <w:p w14:paraId="6705679D" w14:textId="5564DA09" w:rsidR="004B3E8C" w:rsidRDefault="004B3E8C" w:rsidP="006E2BE3"/>
    <w:p w14:paraId="190D809C" w14:textId="5F37C8DE" w:rsidR="004B3E8C" w:rsidRDefault="00C31FC2" w:rsidP="006E2BE3">
      <w:r>
        <w:rPr>
          <w:noProof/>
        </w:rPr>
        <w:drawing>
          <wp:inline distT="0" distB="0" distL="0" distR="0" wp14:anchorId="50A9A6D3" wp14:editId="1771CDFD">
            <wp:extent cx="4438650" cy="2628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8650" cy="2628900"/>
                    </a:xfrm>
                    <a:prstGeom prst="rect">
                      <a:avLst/>
                    </a:prstGeom>
                  </pic:spPr>
                </pic:pic>
              </a:graphicData>
            </a:graphic>
          </wp:inline>
        </w:drawing>
      </w:r>
    </w:p>
    <w:p w14:paraId="7A21E056" w14:textId="02C9B9DF" w:rsidR="00C31FC2" w:rsidRDefault="00C31FC2" w:rsidP="006E2BE3"/>
    <w:p w14:paraId="0FEC5969" w14:textId="0B3F54C8" w:rsidR="00C31FC2" w:rsidRDefault="00C31FC2" w:rsidP="006E2BE3">
      <w:r>
        <w:t>Er wordt aangeraden om bij elke catch een breakpoint te zetten. Fouten in de database met entity framework zijn daardoor een stuk gemakkelijker op te vangen.</w:t>
      </w:r>
    </w:p>
    <w:p w14:paraId="6C64F76B" w14:textId="7874AF8A" w:rsidR="00FD498F" w:rsidRDefault="00FD498F" w:rsidP="006E2BE3"/>
    <w:p w14:paraId="401710B2" w14:textId="601AE122" w:rsidR="00FD498F" w:rsidRDefault="00FD498F" w:rsidP="00FD498F">
      <w:pPr>
        <w:pStyle w:val="Heading2"/>
      </w:pPr>
      <w:bookmarkStart w:id="45" w:name="_Toc514335213"/>
      <w:r>
        <w:t>Not Implemented Excepties</w:t>
      </w:r>
      <w:bookmarkEnd w:id="45"/>
    </w:p>
    <w:p w14:paraId="19BE2522" w14:textId="2471AE10" w:rsidR="00E53EEE" w:rsidRDefault="00FD498F" w:rsidP="00FD498F">
      <w:r>
        <w:t xml:space="preserve">Elke keer wanneer er tijdens het </w:t>
      </w:r>
      <w:r w:rsidR="007F08F7">
        <w:t>programmeren</w:t>
      </w:r>
      <w:r>
        <w:t xml:space="preserve"> niet meteen gebruik wordt gemaakt van een methode wordt deze ingevuld met “throw new NotImplementedException”</w:t>
      </w:r>
      <w:r w:rsidR="00E53EEE">
        <w:t>.</w:t>
      </w:r>
    </w:p>
    <w:p w14:paraId="1F342852" w14:textId="77777777" w:rsidR="00963A04" w:rsidRDefault="00963A04" w:rsidP="006E2BE3"/>
    <w:p w14:paraId="3D9AF2FC" w14:textId="77777777" w:rsidR="00EB7C3C" w:rsidRDefault="00963A04" w:rsidP="00963A04">
      <w:pPr>
        <w:pStyle w:val="Heading2"/>
      </w:pPr>
      <w:bookmarkStart w:id="46" w:name="_Toc514335214"/>
      <w:r>
        <w:t>Overige excepties</w:t>
      </w:r>
      <w:bookmarkEnd w:id="46"/>
    </w:p>
    <w:p w14:paraId="016F6A25" w14:textId="0B682494" w:rsidR="001F60CC" w:rsidRPr="001F60CC" w:rsidRDefault="00EB7C3C" w:rsidP="00EB7C3C">
      <w:r>
        <w:t xml:space="preserve">Overige excepties zullen altijd </w:t>
      </w:r>
      <w:r w:rsidR="007E1263">
        <w:t>met een “try-catch” moeten worden omringt. Daarnaast moet ook nog beschreven worden waarom er mogelijk een exceptie kan plaatsvinden.</w:t>
      </w:r>
      <w:r w:rsidR="009575D0">
        <w:br w:type="page"/>
      </w:r>
    </w:p>
    <w:p w14:paraId="1ADB3B54" w14:textId="5D7A7050" w:rsidR="001F60CC" w:rsidRDefault="001F60CC" w:rsidP="001F60CC">
      <w:pPr>
        <w:pStyle w:val="Heading1"/>
      </w:pPr>
      <w:bookmarkStart w:id="47" w:name="_Toc514335215"/>
      <w:r w:rsidRPr="001F60CC">
        <w:lastRenderedPageBreak/>
        <w:t>O</w:t>
      </w:r>
      <w:r>
        <w:t>verige specificaties</w:t>
      </w:r>
      <w:bookmarkEnd w:id="47"/>
    </w:p>
    <w:p w14:paraId="3D339B22" w14:textId="77777777" w:rsidR="00A47469" w:rsidRPr="00A47469" w:rsidRDefault="00A47469" w:rsidP="00A47469"/>
    <w:p w14:paraId="6527E434" w14:textId="5D012E68" w:rsidR="00F620B1" w:rsidRDefault="00A47469" w:rsidP="00A47469">
      <w:pPr>
        <w:pStyle w:val="Heading2"/>
      </w:pPr>
      <w:bookmarkStart w:id="48" w:name="_Toc514335216"/>
      <w:r>
        <w:t>Code styling</w:t>
      </w:r>
      <w:bookmarkEnd w:id="48"/>
    </w:p>
    <w:p w14:paraId="6B8AFF64" w14:textId="48E65ED1" w:rsidR="001D0BA6" w:rsidRDefault="00691740" w:rsidP="00691740">
      <w:r>
        <w:t xml:space="preserve">Voor de </w:t>
      </w:r>
      <w:r w:rsidRPr="00691740">
        <w:rPr>
          <w:i/>
        </w:rPr>
        <w:t>code styling</w:t>
      </w:r>
      <w:r>
        <w:rPr>
          <w:i/>
        </w:rPr>
        <w:t xml:space="preserve"> </w:t>
      </w:r>
      <w:r>
        <w:t>zal er gebruikt worden gemaakt van</w:t>
      </w:r>
      <w:r w:rsidR="001D0BA6">
        <w:t xml:space="preserve"> de </w:t>
      </w:r>
      <w:r w:rsidR="00E53EEE">
        <w:t>alternatieve</w:t>
      </w:r>
      <w:r w:rsidR="001D0BA6">
        <w:t xml:space="preserve"> C# benaming conventie.</w:t>
      </w:r>
    </w:p>
    <w:p w14:paraId="5324EE5D" w14:textId="77DBE2EC" w:rsidR="001D0BA6" w:rsidRDefault="001D0BA6" w:rsidP="00691740"/>
    <w:p w14:paraId="499D7C5B" w14:textId="596A8E73" w:rsidR="001D0BA6" w:rsidRDefault="001D0BA6" w:rsidP="00691740">
      <w:r>
        <w:t>Er zal gebruik worden gemaakt van:</w:t>
      </w:r>
    </w:p>
    <w:p w14:paraId="7B3C0E03" w14:textId="77777777" w:rsidR="001D0BA6" w:rsidRDefault="001D0BA6" w:rsidP="00691740"/>
    <w:p w14:paraId="2E801D4C" w14:textId="77777777" w:rsidR="00F94C12" w:rsidRDefault="001D0BA6" w:rsidP="00F94C12">
      <w:pPr>
        <w:pStyle w:val="Heading3"/>
      </w:pPr>
      <w:bookmarkStart w:id="49" w:name="_Toc514335217"/>
      <w:r>
        <w:t>PascalCasing</w:t>
      </w:r>
      <w:bookmarkEnd w:id="49"/>
    </w:p>
    <w:p w14:paraId="115E33EF" w14:textId="30278010" w:rsidR="00691740" w:rsidRDefault="001D0BA6" w:rsidP="00F94C12">
      <w:r>
        <w:t>bij elke variabele naam zal het eerste woord een hoofdletter hebben. Ook elk daaropvolgende woord van een naam heeft een hoofdletter</w:t>
      </w:r>
      <w:r w:rsidR="00F94C12">
        <w:t>.</w:t>
      </w:r>
      <w:r>
        <w:t xml:space="preserve"> (public void </w:t>
      </w:r>
      <w:r w:rsidRPr="00F94C12">
        <w:rPr>
          <w:u w:val="single"/>
        </w:rPr>
        <w:t>G</w:t>
      </w:r>
      <w:r>
        <w:t>et</w:t>
      </w:r>
      <w:r w:rsidRPr="00F94C12">
        <w:rPr>
          <w:u w:val="single"/>
        </w:rPr>
        <w:t>P</w:t>
      </w:r>
      <w:r>
        <w:t>erson</w:t>
      </w:r>
      <w:r w:rsidRPr="00F94C12">
        <w:rPr>
          <w:u w:val="single"/>
        </w:rPr>
        <w:t>I</w:t>
      </w:r>
      <w:r w:rsidR="00F94C12">
        <w:t xml:space="preserve">d </w:t>
      </w:r>
      <w:r>
        <w:t>())</w:t>
      </w:r>
    </w:p>
    <w:p w14:paraId="114EADA0" w14:textId="6F5BAC5D" w:rsidR="00F94C12" w:rsidRDefault="00F94C12" w:rsidP="00F94C12"/>
    <w:p w14:paraId="2AF06492" w14:textId="1CEA2E12" w:rsidR="00F94C12" w:rsidRPr="00F94C12" w:rsidRDefault="00F94C12" w:rsidP="00F94C12">
      <w:pPr>
        <w:pStyle w:val="Heading3"/>
      </w:pPr>
      <w:bookmarkStart w:id="50" w:name="_Toc514335218"/>
      <w:r w:rsidRPr="00F94C12">
        <w:t>Underscore</w:t>
      </w:r>
      <w:bookmarkEnd w:id="50"/>
    </w:p>
    <w:p w14:paraId="6DCF67F0" w14:textId="3D0A3CFC" w:rsidR="001D0BA6" w:rsidRDefault="001D0BA6" w:rsidP="00F94C12">
      <w:r>
        <w:t>Integendeel tot de normale C# conventie zal elke field naam beginnen met een underscore (_)</w:t>
      </w:r>
      <w:r w:rsidR="00E53EEE">
        <w:t xml:space="preserve"> en daarna meteen een hoofdletter</w:t>
      </w:r>
      <w:r>
        <w:t xml:space="preserve">. Dit mag volgens de C# conventie nooit, maar het bedrijf </w:t>
      </w:r>
      <w:r w:rsidR="00F94C12">
        <w:t xml:space="preserve">houdt dit principe aan. </w:t>
      </w:r>
    </w:p>
    <w:p w14:paraId="5A82E05B" w14:textId="69E5ED01" w:rsidR="00E53EEE" w:rsidRDefault="00E53EEE" w:rsidP="00F94C12"/>
    <w:p w14:paraId="34C2396C" w14:textId="394B7DCE" w:rsidR="00E53EEE" w:rsidRDefault="00E53EEE" w:rsidP="00F94C12">
      <w:r>
        <w:rPr>
          <w:noProof/>
        </w:rPr>
        <w:drawing>
          <wp:inline distT="0" distB="0" distL="0" distR="0" wp14:anchorId="5C7E7B31" wp14:editId="7B48F77D">
            <wp:extent cx="1971675" cy="800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675" cy="800100"/>
                    </a:xfrm>
                    <a:prstGeom prst="rect">
                      <a:avLst/>
                    </a:prstGeom>
                  </pic:spPr>
                </pic:pic>
              </a:graphicData>
            </a:graphic>
          </wp:inline>
        </w:drawing>
      </w:r>
    </w:p>
    <w:p w14:paraId="038CAF00" w14:textId="1E9CA9F7" w:rsidR="00E53EEE" w:rsidRPr="00E53EEE" w:rsidRDefault="00E53EEE" w:rsidP="00E53EEE">
      <w:pPr>
        <w:rPr>
          <w:sz w:val="24"/>
        </w:rPr>
      </w:pPr>
      <w:r w:rsidRPr="00E53EEE">
        <w:rPr>
          <w:sz w:val="20"/>
        </w:rPr>
        <w:t xml:space="preserve">Figuur </w:t>
      </w:r>
      <w:r>
        <w:rPr>
          <w:sz w:val="20"/>
        </w:rPr>
        <w:t>7</w:t>
      </w:r>
      <w:r w:rsidRPr="00E53EEE">
        <w:rPr>
          <w:sz w:val="20"/>
        </w:rPr>
        <w:t xml:space="preserve">: voorbeeld </w:t>
      </w:r>
      <w:r>
        <w:rPr>
          <w:sz w:val="20"/>
        </w:rPr>
        <w:t>fields benaming</w:t>
      </w:r>
      <w:r w:rsidR="00297896">
        <w:rPr>
          <w:sz w:val="20"/>
        </w:rPr>
        <w:t>en</w:t>
      </w:r>
    </w:p>
    <w:p w14:paraId="5D2AA77C" w14:textId="6FD358B7" w:rsidR="00F94C12" w:rsidRDefault="00F94C12" w:rsidP="00F94C12"/>
    <w:p w14:paraId="19FF6788" w14:textId="166BFEB3" w:rsidR="00F94C12" w:rsidRDefault="00F94C12" w:rsidP="00F94C12">
      <w:pPr>
        <w:pStyle w:val="Heading3"/>
      </w:pPr>
      <w:bookmarkStart w:id="51" w:name="_Toc514335219"/>
      <w:r>
        <w:t>Afkortingen</w:t>
      </w:r>
      <w:bookmarkEnd w:id="51"/>
    </w:p>
    <w:p w14:paraId="4816DB30" w14:textId="070426B7" w:rsidR="00F94C12" w:rsidRDefault="00F94C12" w:rsidP="00F94C12">
      <w:r>
        <w:t>Liever leesbaarheid dan afkortbaarheid. “MoveX” is minder leesbaar dan “MoveHorizontal”.</w:t>
      </w:r>
    </w:p>
    <w:p w14:paraId="454DEF61" w14:textId="77777777" w:rsidR="00E53EEE" w:rsidRDefault="00E53EEE" w:rsidP="00F94C12"/>
    <w:p w14:paraId="2146300C" w14:textId="049EF4E5" w:rsidR="00E53EEE" w:rsidRDefault="00E53EEE" w:rsidP="00F94C12">
      <w:r>
        <w:t>Omdat er in de applicatie met entity framework gewerkt wordt zullen er veel afkortingen in de benamingen plaatsvinden. Ga dit niet veranderen. Het is namelijk een stuk consistenter wanneer de</w:t>
      </w:r>
      <w:r w:rsidR="008277A6">
        <w:t xml:space="preserve"> property </w:t>
      </w:r>
      <w:r>
        <w:t xml:space="preserve">namen overeen komen met </w:t>
      </w:r>
      <w:r w:rsidR="00A85076">
        <w:t xml:space="preserve">kolom namen </w:t>
      </w:r>
      <w:r>
        <w:t>in de database.</w:t>
      </w:r>
    </w:p>
    <w:p w14:paraId="6D55243E" w14:textId="2B86F760" w:rsidR="00F94C12" w:rsidRDefault="00F94C12" w:rsidP="00F94C12"/>
    <w:p w14:paraId="73CCF550" w14:textId="03E8FD00" w:rsidR="00F94C12" w:rsidRDefault="00F94C12" w:rsidP="00F94C12">
      <w:pPr>
        <w:pStyle w:val="Heading3"/>
      </w:pPr>
      <w:bookmarkStart w:id="52" w:name="_Toc514335220"/>
      <w:r>
        <w:t>Keywords</w:t>
      </w:r>
      <w:bookmarkEnd w:id="52"/>
    </w:p>
    <w:p w14:paraId="1C3EA6F8" w14:textId="61831E7F" w:rsidR="00F94C12" w:rsidRDefault="00F94C12" w:rsidP="00F94C12">
      <w:r>
        <w:t>Er zullen geen “keywords” worden gebruikt als benamingen of variaties daarop</w:t>
      </w:r>
      <w:r w:rsidR="002E078B">
        <w:t xml:space="preserve"> die conflicten opleveren met veel gebruikte programmeer talen</w:t>
      </w:r>
      <w:r>
        <w:t>.</w:t>
      </w:r>
    </w:p>
    <w:p w14:paraId="7E35D05D" w14:textId="658EA5EA" w:rsidR="00E53EEE" w:rsidRDefault="00E53EEE" w:rsidP="00F94C12"/>
    <w:p w14:paraId="2C7FF2A0" w14:textId="438BBE30" w:rsidR="00297896" w:rsidRDefault="00297896" w:rsidP="00F94C12"/>
    <w:p w14:paraId="630C1E03" w14:textId="62E84C7A" w:rsidR="00297896" w:rsidRDefault="00297896" w:rsidP="00F94C12"/>
    <w:p w14:paraId="04CADA09" w14:textId="751B4C74" w:rsidR="00297896" w:rsidRDefault="00297896" w:rsidP="00F94C12"/>
    <w:p w14:paraId="3350FF65" w14:textId="456285E8" w:rsidR="00297896" w:rsidRDefault="00297896" w:rsidP="00F94C12"/>
    <w:p w14:paraId="6FB7E24E" w14:textId="7C71C00C" w:rsidR="00297896" w:rsidRDefault="00297896" w:rsidP="00F94C12"/>
    <w:p w14:paraId="32E173FD" w14:textId="0E2B6C7B" w:rsidR="00297896" w:rsidRDefault="00297896" w:rsidP="00F94C12"/>
    <w:p w14:paraId="32ED6DAC" w14:textId="599521CB" w:rsidR="00297896" w:rsidRDefault="00297896" w:rsidP="00F94C12"/>
    <w:p w14:paraId="493E5F6F" w14:textId="78DFF45F" w:rsidR="00297896" w:rsidRDefault="00297896" w:rsidP="00F94C12"/>
    <w:p w14:paraId="42AED28E" w14:textId="77777777" w:rsidR="00297896" w:rsidRDefault="00297896" w:rsidP="00F94C12"/>
    <w:p w14:paraId="403DEB40" w14:textId="169BADE1" w:rsidR="00DB42DE" w:rsidRDefault="00DB42DE" w:rsidP="00DB42DE"/>
    <w:sdt>
      <w:sdtPr>
        <w:id w:val="-667398445"/>
        <w:bibliography/>
      </w:sdtPr>
      <w:sdtEndPr/>
      <w:sdtContent>
        <w:p w14:paraId="1CF74AAC" w14:textId="3E280A26" w:rsidR="00691740" w:rsidRDefault="00691740" w:rsidP="00691740">
          <w:pPr>
            <w:pStyle w:val="Bibliography"/>
            <w:ind w:left="720" w:hanging="720"/>
            <w:rPr>
              <w:noProof/>
              <w:sz w:val="24"/>
              <w:szCs w:val="24"/>
            </w:rPr>
          </w:pPr>
          <w:r w:rsidRPr="00221077">
            <w:rPr>
              <w:lang w:val="en-US"/>
            </w:rPr>
            <w:t xml:space="preserve">Bron: </w:t>
          </w:r>
          <w:r>
            <w:fldChar w:fldCharType="begin"/>
          </w:r>
          <w:r w:rsidRPr="00221077">
            <w:rPr>
              <w:lang w:val="en-US"/>
            </w:rPr>
            <w:instrText xml:space="preserve"> BIBLIOGRAPHY </w:instrText>
          </w:r>
          <w:r>
            <w:fldChar w:fldCharType="separate"/>
          </w:r>
          <w:r w:rsidRPr="00221077">
            <w:rPr>
              <w:noProof/>
              <w:lang w:val="en-US"/>
            </w:rPr>
            <w:t xml:space="preserve">Cwalina, K. (2008, oktober 22). </w:t>
          </w:r>
          <w:r w:rsidRPr="00221077">
            <w:rPr>
              <w:i/>
              <w:iCs/>
              <w:noProof/>
              <w:lang w:val="en-US"/>
            </w:rPr>
            <w:t>general-naming-conventions</w:t>
          </w:r>
          <w:r w:rsidRPr="00221077">
            <w:rPr>
              <w:noProof/>
              <w:lang w:val="en-US"/>
            </w:rPr>
            <w:t xml:space="preserve">. </w:t>
          </w:r>
          <w:r>
            <w:rPr>
              <w:noProof/>
            </w:rPr>
            <w:t>Opgehaald van docs.microsoft.com: https://docs.microsoft.com/en-us/dotnet/standard/design-guidelines/general-naming-conventions</w:t>
          </w:r>
        </w:p>
        <w:p w14:paraId="66A7F560" w14:textId="77777777" w:rsidR="00530BA2" w:rsidRDefault="00691740" w:rsidP="00A47469">
          <w:pPr>
            <w:rPr>
              <w:b/>
              <w:bCs/>
              <w:noProof/>
            </w:rPr>
          </w:pPr>
          <w:r>
            <w:rPr>
              <w:b/>
              <w:bCs/>
              <w:noProof/>
            </w:rPr>
            <w:fldChar w:fldCharType="end"/>
          </w:r>
        </w:p>
        <w:p w14:paraId="6F2C418A" w14:textId="5235FD83" w:rsidR="007F08F7" w:rsidRPr="00691740" w:rsidRDefault="00530BA2" w:rsidP="00691740">
          <w:r>
            <w:br w:type="page"/>
          </w:r>
        </w:p>
      </w:sdtContent>
    </w:sdt>
    <w:p w14:paraId="083B66E5" w14:textId="77777777" w:rsidR="00691740" w:rsidRDefault="00DB42DE" w:rsidP="00DB42DE">
      <w:pPr>
        <w:pStyle w:val="Heading1"/>
      </w:pPr>
      <w:bookmarkStart w:id="53" w:name="_Toc514335222"/>
      <w:r>
        <w:lastRenderedPageBreak/>
        <w:t>Bronnen</w:t>
      </w:r>
      <w:bookmarkEnd w:id="53"/>
    </w:p>
    <w:sdt>
      <w:sdtPr>
        <w:id w:val="111145805"/>
        <w:bibliography/>
      </w:sdtPr>
      <w:sdtEndPr/>
      <w:sdtContent>
        <w:p w14:paraId="0C525F09" w14:textId="77777777" w:rsidR="00691740" w:rsidRDefault="00691740" w:rsidP="00691740">
          <w:pPr>
            <w:pStyle w:val="Bibliography"/>
            <w:ind w:left="720" w:hanging="720"/>
            <w:rPr>
              <w:noProof/>
              <w:sz w:val="24"/>
              <w:szCs w:val="24"/>
            </w:rPr>
          </w:pPr>
          <w:r>
            <w:fldChar w:fldCharType="begin"/>
          </w:r>
          <w:r>
            <w:instrText xml:space="preserve"> BIBLIOGRAPHY </w:instrText>
          </w:r>
          <w:r>
            <w:fldChar w:fldCharType="separate"/>
          </w:r>
          <w:r>
            <w:rPr>
              <w:noProof/>
            </w:rPr>
            <w:t xml:space="preserve">Cwalina, K. (2008, oktober 22). </w:t>
          </w:r>
          <w:r>
            <w:rPr>
              <w:i/>
              <w:iCs/>
              <w:noProof/>
            </w:rPr>
            <w:t>general-naming-conventions</w:t>
          </w:r>
          <w:r>
            <w:rPr>
              <w:noProof/>
            </w:rPr>
            <w:t>. Opgehaald van docs.microsoft.com: https://docs.microsoft.com/en-us/dotnet/standard/design-guidelines/general-naming-conventions</w:t>
          </w:r>
        </w:p>
        <w:p w14:paraId="4F14918B" w14:textId="77777777" w:rsidR="00691740" w:rsidRDefault="00691740" w:rsidP="00691740">
          <w:r>
            <w:rPr>
              <w:b/>
              <w:bCs/>
              <w:noProof/>
            </w:rPr>
            <w:fldChar w:fldCharType="end"/>
          </w:r>
        </w:p>
      </w:sdtContent>
    </w:sdt>
    <w:p w14:paraId="2A135CDB" w14:textId="3D37F410" w:rsidR="00C93A03" w:rsidRPr="00C93A03" w:rsidRDefault="00DB42DE" w:rsidP="000903AC">
      <w:pPr>
        <w:rPr>
          <w:lang w:val="en-US"/>
        </w:rPr>
      </w:pPr>
      <w:r w:rsidRPr="00C93A03">
        <w:rPr>
          <w:lang w:val="en-US"/>
        </w:rPr>
        <w:br/>
      </w:r>
    </w:p>
    <w:p w14:paraId="7E5A9953" w14:textId="2D624F70" w:rsidR="00DB42DE" w:rsidRPr="00C93A03" w:rsidRDefault="00DB42DE" w:rsidP="00421321">
      <w:pPr>
        <w:rPr>
          <w:lang w:val="en-US"/>
        </w:rPr>
      </w:pPr>
    </w:p>
    <w:sectPr w:rsidR="00DB42DE" w:rsidRPr="00C93A03" w:rsidSect="00804086">
      <w:pgSz w:w="11907" w:h="16840" w:code="9"/>
      <w:pgMar w:top="1985" w:right="862" w:bottom="578" w:left="1151" w:header="561" w:footer="41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B657A7" w14:textId="77777777" w:rsidR="00403F41" w:rsidRDefault="00403F41" w:rsidP="007A1320">
      <w:r>
        <w:separator/>
      </w:r>
    </w:p>
  </w:endnote>
  <w:endnote w:type="continuationSeparator" w:id="0">
    <w:p w14:paraId="694D62A1" w14:textId="77777777" w:rsidR="00403F41" w:rsidRDefault="00403F41" w:rsidP="007A1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embedRegular r:id="rId1" w:fontKey="{47500F3D-41A0-4FC1-9E1D-1580704866E4}"/>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yriad Web Pro">
    <w:panose1 w:val="020B0503030403020204"/>
    <w:charset w:val="00"/>
    <w:family w:val="swiss"/>
    <w:pitch w:val="variable"/>
    <w:sig w:usb0="8000002F" w:usb1="5000204A" w:usb2="00000000" w:usb3="00000000" w:csb0="00000093" w:csb1="00000000"/>
    <w:embedRegular r:id="rId2" w:fontKey="{96327EB8-9018-45B1-B562-D3148E90503E}"/>
    <w:embedBold r:id="rId3" w:fontKey="{9A1C1B08-450E-4523-A029-06B4ED418EC7}"/>
  </w:font>
  <w:font w:name="Calibri">
    <w:panose1 w:val="020F0502020204030204"/>
    <w:charset w:val="00"/>
    <w:family w:val="swiss"/>
    <w:pitch w:val="variable"/>
    <w:sig w:usb0="E00002FF" w:usb1="4000ACFF" w:usb2="00000001" w:usb3="00000000" w:csb0="0000019F" w:csb1="00000000"/>
    <w:embedRegular r:id="rId4" w:fontKey="{135B2858-1F1A-45DB-9A99-354FE76C8D15}"/>
    <w:embedBold r:id="rId5" w:fontKey="{694351E1-0297-4E34-99F7-DE30D86BD386}"/>
    <w:embedItalic r:id="rId6" w:fontKey="{23CC4F06-4AB6-4B49-8002-6AAA507FDA9D}"/>
    <w:embedBoldItalic r:id="rId7" w:fontKey="{2F925A7B-14DA-49C2-960B-EEBAA6B81BD5}"/>
  </w:font>
  <w:font w:name="Cambria">
    <w:panose1 w:val="02040503050406030204"/>
    <w:charset w:val="00"/>
    <w:family w:val="roman"/>
    <w:pitch w:val="variable"/>
    <w:sig w:usb0="E00002FF" w:usb1="400004FF" w:usb2="00000000" w:usb3="00000000" w:csb0="0000019F" w:csb1="00000000"/>
    <w:embedRegular r:id="rId8" w:fontKey="{16C73B7D-41D9-42CA-96B7-3E86DAC398FB}"/>
    <w:embedBold r:id="rId9" w:fontKey="{6104DD03-07BE-4B0E-AF90-C9351CF626A8}"/>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Arial Bold">
    <w:altName w:val="Times New Roman"/>
    <w:panose1 w:val="020B0704020202020204"/>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35"/>
      <w:gridCol w:w="5851"/>
    </w:tblGrid>
    <w:tr w:rsidR="00403F41" w:rsidRPr="00960A50" w14:paraId="04AF3525" w14:textId="77777777" w:rsidTr="00B379D9">
      <w:tc>
        <w:tcPr>
          <w:tcW w:w="2628" w:type="dxa"/>
          <w:tcBorders>
            <w:top w:val="nil"/>
            <w:left w:val="nil"/>
            <w:bottom w:val="nil"/>
            <w:right w:val="nil"/>
          </w:tcBorders>
        </w:tcPr>
        <w:p w14:paraId="43195ACE" w14:textId="012D3AC8" w:rsidR="00403F41" w:rsidRPr="00960A50" w:rsidRDefault="00403F41" w:rsidP="00823F03">
          <w:pPr>
            <w:ind w:right="360"/>
          </w:pPr>
        </w:p>
      </w:tc>
      <w:tc>
        <w:tcPr>
          <w:tcW w:w="4230" w:type="dxa"/>
          <w:tcBorders>
            <w:top w:val="nil"/>
            <w:left w:val="nil"/>
            <w:bottom w:val="nil"/>
            <w:right w:val="nil"/>
          </w:tcBorders>
        </w:tcPr>
        <w:p w14:paraId="3EBD7145" w14:textId="71C3ECA1" w:rsidR="00403F41" w:rsidRPr="00960A50" w:rsidRDefault="00403F41" w:rsidP="00823F03">
          <w:bookmarkStart w:id="21" w:name="_Hlk506818345"/>
          <w:bookmarkStart w:id="22" w:name="_Hlk506553846"/>
          <w:r w:rsidRPr="00960A50">
            <w:sym w:font="Symbol" w:char="F0D3"/>
          </w:r>
          <w:bookmarkStart w:id="23" w:name="_Hlk506818333"/>
          <w:bookmarkEnd w:id="21"/>
          <w:r>
            <w:fldChar w:fldCharType="begin"/>
          </w:r>
          <w:r>
            <w:instrText xml:space="preserve"> DOCPROPERTY  Company  \* MERGEFORMAT </w:instrText>
          </w:r>
          <w:r>
            <w:fldChar w:fldCharType="separate"/>
          </w:r>
          <w:r>
            <w:t>KSE Process Technology</w:t>
          </w:r>
          <w:r>
            <w:fldChar w:fldCharType="end"/>
          </w:r>
          <w:r w:rsidRPr="00960A50">
            <w:t xml:space="preserve">, </w:t>
          </w:r>
          <w:r>
            <w:t xml:space="preserve">2018                                     </w:t>
          </w:r>
          <w:r w:rsidRPr="00823F03">
            <w:rPr>
              <w:sz w:val="32"/>
            </w:rPr>
            <w:t xml:space="preserve"> </w:t>
          </w:r>
          <w:bookmarkEnd w:id="22"/>
          <w:bookmarkEnd w:id="23"/>
          <w:r w:rsidRPr="00823F03">
            <w:fldChar w:fldCharType="begin"/>
          </w:r>
          <w:r w:rsidRPr="00823F03">
            <w:instrText xml:space="preserve"> PAGE </w:instrText>
          </w:r>
          <w:r w:rsidRPr="00823F03">
            <w:fldChar w:fldCharType="separate"/>
          </w:r>
          <w:r>
            <w:rPr>
              <w:noProof/>
            </w:rPr>
            <w:t>8</w:t>
          </w:r>
          <w:r w:rsidRPr="00823F03">
            <w:fldChar w:fldCharType="end"/>
          </w:r>
          <w:r w:rsidRPr="00823F03">
            <w:t xml:space="preserve"> / </w:t>
          </w:r>
          <w:r w:rsidR="001447EE">
            <w:fldChar w:fldCharType="begin"/>
          </w:r>
          <w:r w:rsidR="001447EE">
            <w:instrText xml:space="preserve"> NUMPAGES </w:instrText>
          </w:r>
          <w:r w:rsidR="001447EE">
            <w:fldChar w:fldCharType="separate"/>
          </w:r>
          <w:r>
            <w:rPr>
              <w:noProof/>
            </w:rPr>
            <w:t>16</w:t>
          </w:r>
          <w:r w:rsidR="001447EE">
            <w:rPr>
              <w:noProof/>
            </w:rPr>
            <w:fldChar w:fldCharType="end"/>
          </w:r>
        </w:p>
      </w:tc>
    </w:tr>
  </w:tbl>
  <w:p w14:paraId="6F6E8E99" w14:textId="46E3241F" w:rsidR="00403F41" w:rsidRPr="00AA423A" w:rsidRDefault="00403F41" w:rsidP="00FC6BE5">
    <w:pPr>
      <w:pStyle w:val="Footer"/>
      <w:tabs>
        <w:tab w:val="clear" w:pos="4536"/>
        <w:tab w:val="center" w:pos="2835"/>
        <w:tab w:val="left" w:pos="8789"/>
        <w:tab w:val="right" w:pos="9231"/>
      </w:tabs>
      <w:rPr>
        <w:sz w:val="16"/>
        <w:szCs w:val="16"/>
      </w:rPr>
    </w:pPr>
    <w:r>
      <w:rPr>
        <w:sz w:val="16"/>
        <w:szCs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EE2DD" w14:textId="77777777" w:rsidR="00403F41" w:rsidRDefault="00403F41" w:rsidP="00AA423A">
    <w:pPr>
      <w:pStyle w:val="Footer"/>
    </w:pPr>
    <w:r>
      <w:rPr>
        <w:noProof/>
      </w:rPr>
      <w:drawing>
        <wp:anchor distT="0" distB="0" distL="114300" distR="114300" simplePos="0" relativeHeight="251660288" behindDoc="1" locked="0" layoutInCell="1" allowOverlap="1" wp14:anchorId="725CA687" wp14:editId="676D81AD">
          <wp:simplePos x="0" y="0"/>
          <wp:positionH relativeFrom="page">
            <wp:posOffset>746760</wp:posOffset>
          </wp:positionH>
          <wp:positionV relativeFrom="page">
            <wp:posOffset>9676130</wp:posOffset>
          </wp:positionV>
          <wp:extent cx="713105" cy="722630"/>
          <wp:effectExtent l="0" t="0" r="0" b="1270"/>
          <wp:wrapNone/>
          <wp:docPr id="299" name="Picture 8" descr="Description: 3-men 2x2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3-men 2x2 c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3105" cy="72263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6F14B4C5" wp14:editId="0867CB20">
              <wp:simplePos x="0" y="0"/>
              <wp:positionH relativeFrom="page">
                <wp:posOffset>1738639</wp:posOffset>
              </wp:positionH>
              <wp:positionV relativeFrom="page">
                <wp:posOffset>9932487</wp:posOffset>
              </wp:positionV>
              <wp:extent cx="2583815" cy="381000"/>
              <wp:effectExtent l="0" t="0" r="254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3D636" w14:textId="77777777" w:rsidR="00403F41" w:rsidRPr="00AA423A" w:rsidRDefault="00403F41"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360D84BF" w14:textId="77777777" w:rsidR="00403F41" w:rsidRPr="00AA423A" w:rsidRDefault="00403F41"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3FAA76E4" w14:textId="77777777" w:rsidR="00403F41" w:rsidRPr="00AA423A" w:rsidRDefault="00403F41"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6F14B4C5" id="_x0000_t202" coordsize="21600,21600" o:spt="202" path="m,l,21600r21600,l21600,xe">
              <v:stroke joinstyle="miter"/>
              <v:path gradientshapeok="t" o:connecttype="rect"/>
            </v:shapetype>
            <v:shape id="Text Box 12" o:spid="_x0000_s1034" type="#_x0000_t202" style="position:absolute;margin-left:136.9pt;margin-top:782.1pt;width:203.45pt;height:30pt;z-index:251661312;visibility:visible;mso-wrap-style:square;mso-width-percent:400;mso-height-percent:200;mso-wrap-distance-left:9pt;mso-wrap-distance-top:0;mso-wrap-distance-right:9pt;mso-wrap-distance-bottom:0;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" filled="f" stroked="f">
              <v:textbox style="mso-fit-shape-to-text:t" inset="0,0,0,0">
                <w:txbxContent>
                  <w:p w14:paraId="0A13D636" w14:textId="77777777" w:rsidR="00403F41" w:rsidRPr="00AA423A" w:rsidRDefault="00403F41"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360D84BF" w14:textId="77777777" w:rsidR="00403F41" w:rsidRPr="00AA423A" w:rsidRDefault="00403F41"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3FAA76E4" w14:textId="77777777" w:rsidR="00403F41" w:rsidRPr="00AA423A" w:rsidRDefault="00403F41"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v:textbox>
              <w10:wrap anchorx="page" anchory="page"/>
            </v:shape>
          </w:pict>
        </mc:Fallback>
      </mc:AlternateContent>
    </w:r>
    <w:r>
      <w:rPr>
        <w:noProof/>
      </w:rPr>
      <w:drawing>
        <wp:anchor distT="0" distB="0" distL="114300" distR="114300" simplePos="0" relativeHeight="251659264" behindDoc="1" locked="0" layoutInCell="1" allowOverlap="1" wp14:anchorId="10E85149" wp14:editId="3B831C03">
          <wp:simplePos x="0" y="0"/>
          <wp:positionH relativeFrom="page">
            <wp:posOffset>6344285</wp:posOffset>
          </wp:positionH>
          <wp:positionV relativeFrom="page">
            <wp:posOffset>9901555</wp:posOffset>
          </wp:positionV>
          <wp:extent cx="855980" cy="431165"/>
          <wp:effectExtent l="0" t="0" r="1270" b="6985"/>
          <wp:wrapNone/>
          <wp:docPr id="300" name="Picture 6" descr="Description: PROMA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PROMAS 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980" cy="4311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2FD6654D" wp14:editId="4EF8F604">
          <wp:simplePos x="0" y="0"/>
          <wp:positionH relativeFrom="page">
            <wp:posOffset>5400675</wp:posOffset>
          </wp:positionH>
          <wp:positionV relativeFrom="page">
            <wp:posOffset>9901555</wp:posOffset>
          </wp:positionV>
          <wp:extent cx="754380" cy="431165"/>
          <wp:effectExtent l="0" t="0" r="7620" b="6985"/>
          <wp:wrapNone/>
          <wp:docPr id="301" name="Picture 5" descr="Description: ALFR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ALFRA 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4380" cy="431165"/>
                  </a:xfrm>
                  <a:prstGeom prst="rect">
                    <a:avLst/>
                  </a:prstGeom>
                  <a:noFill/>
                </pic:spPr>
              </pic:pic>
            </a:graphicData>
          </a:graphic>
          <wp14:sizeRelH relativeFrom="page">
            <wp14:pctWidth>0</wp14:pctWidth>
          </wp14:sizeRelH>
          <wp14:sizeRelV relativeFrom="page">
            <wp14:pctHeight>0</wp14:pctHeight>
          </wp14:sizeRelV>
        </wp:anchor>
      </w:drawing>
    </w:r>
  </w:p>
  <w:p w14:paraId="099FEB10" w14:textId="77777777" w:rsidR="00403F41" w:rsidRPr="00AA423A" w:rsidRDefault="00403F41" w:rsidP="00AA4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97D4F" w14:textId="77777777" w:rsidR="00403F41" w:rsidRDefault="00403F41" w:rsidP="007A1320">
      <w:r>
        <w:separator/>
      </w:r>
    </w:p>
  </w:footnote>
  <w:footnote w:type="continuationSeparator" w:id="0">
    <w:p w14:paraId="221917E4" w14:textId="77777777" w:rsidR="00403F41" w:rsidRDefault="00403F41" w:rsidP="007A13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946"/>
      <w:gridCol w:w="1134"/>
      <w:gridCol w:w="1417"/>
    </w:tblGrid>
    <w:tr w:rsidR="00403F41" w:rsidRPr="00960A50" w14:paraId="1928EA44" w14:textId="77777777" w:rsidTr="00191144">
      <w:tc>
        <w:tcPr>
          <w:tcW w:w="5946" w:type="dxa"/>
        </w:tcPr>
        <w:bookmarkStart w:id="20" w:name="_Hlk506553788"/>
        <w:p w14:paraId="3AE44C2C" w14:textId="77777777" w:rsidR="00403F41" w:rsidRPr="00E6155E" w:rsidRDefault="00403F41" w:rsidP="00191144">
          <w:pPr>
            <w:rPr>
              <w:b/>
            </w:rPr>
          </w:pPr>
          <w:r w:rsidRPr="00E6155E">
            <w:rPr>
              <w:b/>
            </w:rPr>
            <w:fldChar w:fldCharType="begin"/>
          </w:r>
          <w:r w:rsidRPr="00E6155E">
            <w:rPr>
              <w:b/>
            </w:rPr>
            <w:instrText xml:space="preserve"> DOCPROPERTY  Subject  \* MERGEFORMAT </w:instrText>
          </w:r>
          <w:r w:rsidRPr="00E6155E">
            <w:rPr>
              <w:b/>
            </w:rPr>
            <w:fldChar w:fldCharType="separate"/>
          </w:r>
          <w:r>
            <w:rPr>
              <w:b/>
            </w:rPr>
            <w:t>PROMASST</w:t>
          </w:r>
          <w:r w:rsidRPr="00E6155E">
            <w:rPr>
              <w:b/>
            </w:rPr>
            <w:fldChar w:fldCharType="end"/>
          </w:r>
        </w:p>
      </w:tc>
      <w:tc>
        <w:tcPr>
          <w:tcW w:w="1134" w:type="dxa"/>
          <w:tcBorders>
            <w:right w:val="nil"/>
          </w:tcBorders>
        </w:tcPr>
        <w:p w14:paraId="634B0A56" w14:textId="77777777" w:rsidR="00403F41" w:rsidRPr="00960A50" w:rsidRDefault="00403F41" w:rsidP="00191144">
          <w:pPr>
            <w:tabs>
              <w:tab w:val="left" w:pos="1135"/>
            </w:tabs>
            <w:spacing w:before="40"/>
            <w:ind w:right="68"/>
          </w:pPr>
          <w:r>
            <w:t>V</w:t>
          </w:r>
          <w:r w:rsidRPr="00960A50">
            <w:t>ersie:</w:t>
          </w:r>
        </w:p>
      </w:tc>
      <w:tc>
        <w:tcPr>
          <w:tcW w:w="1417" w:type="dxa"/>
          <w:tcBorders>
            <w:left w:val="nil"/>
          </w:tcBorders>
        </w:tcPr>
        <w:p w14:paraId="50D8685F" w14:textId="77777777" w:rsidR="00403F41" w:rsidRPr="00960A50" w:rsidRDefault="00403F41" w:rsidP="00191144">
          <w:pPr>
            <w:tabs>
              <w:tab w:val="left" w:pos="1135"/>
            </w:tabs>
            <w:spacing w:before="40"/>
            <w:ind w:left="462" w:right="72"/>
            <w:jc w:val="right"/>
          </w:pPr>
          <w:r>
            <w:t>1.0</w:t>
          </w:r>
        </w:p>
      </w:tc>
    </w:tr>
    <w:tr w:rsidR="00403F41" w:rsidRPr="00960A50" w14:paraId="224DCFD9" w14:textId="77777777" w:rsidTr="00191144">
      <w:tc>
        <w:tcPr>
          <w:tcW w:w="5946" w:type="dxa"/>
        </w:tcPr>
        <w:p w14:paraId="51AFFFCE" w14:textId="77777777" w:rsidR="00403F41" w:rsidRPr="00C35A2B" w:rsidRDefault="00403F41" w:rsidP="00191144">
          <w:r w:rsidRPr="00E6155E">
            <w:fldChar w:fldCharType="begin"/>
          </w:r>
          <w:r w:rsidRPr="00C35A2B">
            <w:instrText xml:space="preserve"> TITLE  \* MERGEFORMAT </w:instrText>
          </w:r>
          <w:r w:rsidRPr="00E6155E">
            <w:fldChar w:fldCharType="separate"/>
          </w:r>
          <w:r w:rsidRPr="00C35A2B">
            <w:t>PROMASST Productieplanning Software Architectuur Document</w:t>
          </w:r>
          <w:r w:rsidRPr="00E6155E">
            <w:fldChar w:fldCharType="end"/>
          </w:r>
        </w:p>
      </w:tc>
      <w:tc>
        <w:tcPr>
          <w:tcW w:w="1134" w:type="dxa"/>
          <w:tcBorders>
            <w:right w:val="nil"/>
          </w:tcBorders>
        </w:tcPr>
        <w:p w14:paraId="67F55827" w14:textId="77777777" w:rsidR="00403F41" w:rsidRPr="00960A50" w:rsidRDefault="00403F41" w:rsidP="00191144">
          <w:r w:rsidRPr="00960A50">
            <w:t>Datum:</w:t>
          </w:r>
        </w:p>
      </w:tc>
      <w:tc>
        <w:tcPr>
          <w:tcW w:w="1417" w:type="dxa"/>
          <w:tcBorders>
            <w:left w:val="nil"/>
          </w:tcBorders>
        </w:tcPr>
        <w:p w14:paraId="4A43B399" w14:textId="29DF8B44" w:rsidR="00403F41" w:rsidRPr="00960A50" w:rsidRDefault="001447EE" w:rsidP="00191144">
          <w:pPr>
            <w:ind w:rightChars="36" w:right="79"/>
            <w:jc w:val="right"/>
          </w:pPr>
          <w:r>
            <w:fldChar w:fldCharType="begin"/>
          </w:r>
          <w:r>
            <w:instrText xml:space="preserve"> DOCPROPERTY  Datum </w:instrText>
          </w:r>
          <w:r>
            <w:fldChar w:fldCharType="separate"/>
          </w:r>
          <w:r w:rsidR="00403F41">
            <w:t>19/02/201</w:t>
          </w:r>
          <w:r>
            <w:fldChar w:fldCharType="end"/>
          </w:r>
          <w:r w:rsidR="00403F41">
            <w:t>8</w:t>
          </w:r>
        </w:p>
      </w:tc>
    </w:tr>
  </w:tbl>
  <w:bookmarkEnd w:id="20"/>
  <w:p w14:paraId="5A554537" w14:textId="455618E4" w:rsidR="00403F41" w:rsidRDefault="00403F41" w:rsidP="00191144">
    <w:r>
      <w:rPr>
        <w:noProof/>
      </w:rPr>
      <w:drawing>
        <wp:anchor distT="0" distB="0" distL="114300" distR="114300" simplePos="0" relativeHeight="251657216" behindDoc="1" locked="0" layoutInCell="1" allowOverlap="1" wp14:anchorId="6007617A" wp14:editId="776C1628">
          <wp:simplePos x="0" y="0"/>
          <wp:positionH relativeFrom="page">
            <wp:posOffset>6263640</wp:posOffset>
          </wp:positionH>
          <wp:positionV relativeFrom="page">
            <wp:posOffset>429895</wp:posOffset>
          </wp:positionV>
          <wp:extent cx="877570" cy="722630"/>
          <wp:effectExtent l="0" t="0" r="0" b="1270"/>
          <wp:wrapNone/>
          <wp:docPr id="297" name="Picture 297"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93D0C" w14:textId="77777777" w:rsidR="00403F41" w:rsidRPr="00B46660" w:rsidRDefault="00403F41" w:rsidP="0058225E">
    <w:r>
      <w:rPr>
        <w:noProof/>
      </w:rPr>
      <w:drawing>
        <wp:anchor distT="0" distB="0" distL="114300" distR="114300" simplePos="0" relativeHeight="251656192" behindDoc="1" locked="0" layoutInCell="1" allowOverlap="1" wp14:anchorId="4E0CC017" wp14:editId="5A320586">
          <wp:simplePos x="0" y="0"/>
          <wp:positionH relativeFrom="page">
            <wp:posOffset>6263640</wp:posOffset>
          </wp:positionH>
          <wp:positionV relativeFrom="page">
            <wp:posOffset>429895</wp:posOffset>
          </wp:positionV>
          <wp:extent cx="877570" cy="722630"/>
          <wp:effectExtent l="0" t="0" r="0" b="1270"/>
          <wp:wrapNone/>
          <wp:docPr id="298" name="Picture 0"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1E57DFAF" w14:textId="77777777" w:rsidR="00403F41" w:rsidRPr="0058225E" w:rsidRDefault="00403F41" w:rsidP="00315575">
    <w:pPr>
      <w:pStyle w:val="Header"/>
      <w:tabs>
        <w:tab w:val="clear" w:pos="4536"/>
        <w:tab w:val="clear" w:pos="9072"/>
        <w:tab w:val="left" w:pos="4620"/>
      </w:tabs>
    </w:pPr>
    <w:r>
      <w:rPr>
        <w:noProof/>
      </w:rPr>
      <mc:AlternateContent>
        <mc:Choice Requires="wpg">
          <w:drawing>
            <wp:anchor distT="0" distB="0" distL="114300" distR="114300" simplePos="0" relativeHeight="251662336" behindDoc="0" locked="0" layoutInCell="1" allowOverlap="1" wp14:anchorId="4C0AD758" wp14:editId="56F439DD">
              <wp:simplePos x="0" y="0"/>
              <wp:positionH relativeFrom="page">
                <wp:posOffset>572494</wp:posOffset>
              </wp:positionH>
              <wp:positionV relativeFrom="paragraph">
                <wp:posOffset>653829</wp:posOffset>
              </wp:positionV>
              <wp:extent cx="238539" cy="9159240"/>
              <wp:effectExtent l="0" t="0" r="9525" b="381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539" cy="9159240"/>
                        <a:chOff x="1021" y="1985"/>
                        <a:chExt cx="283" cy="14287"/>
                      </a:xfrm>
                    </wpg:grpSpPr>
                    <wps:wsp>
                      <wps:cNvPr id="9" name="Rectangle 2"/>
                      <wps:cNvSpPr>
                        <a:spLocks noChangeArrowheads="1"/>
                      </wps:cNvSpPr>
                      <wps:spPr bwMode="auto">
                        <a:xfrm>
                          <a:off x="1021"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3"/>
                      <wps:cNvSpPr>
                        <a:spLocks noChangeArrowheads="1"/>
                      </wps:cNvSpPr>
                      <wps:spPr bwMode="auto">
                        <a:xfrm>
                          <a:off x="1077"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4"/>
                      <wps:cNvSpPr>
                        <a:spLocks noChangeArrowheads="1"/>
                      </wps:cNvSpPr>
                      <wps:spPr bwMode="auto">
                        <a:xfrm>
                          <a:off x="1134" y="2835"/>
                          <a:ext cx="170" cy="141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61BC7" id="Group 6" o:spid="_x0000_s1026" style="position:absolute;margin-left:45.1pt;margin-top:51.5pt;width:18.8pt;height:721.2pt;z-index:251662336;mso-position-horizontal-relative:page" coordorigin="1021,1985" coordsize="283,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">
              <v:rect id="Rectangle 2" o:spid="_x0000_s1027" style="position:absolute;left:1021;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" fillcolor="#da251d" stroked="f"/>
              <v:rect id="Rectangle 3" o:spid="_x0000_s1028" style="position:absolute;left:1077;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" fillcolor="#da251d" stroked="f"/>
              <v:rect id="Rectangle 4" o:spid="_x0000_s1029" style="position:absolute;left:1134;top:2835;width:170;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" fillcolor="#da251d" stroked="f"/>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8E2FC6"/>
    <w:lvl w:ilvl="0">
      <w:start w:val="1"/>
      <w:numFmt w:val="decimal"/>
      <w:pStyle w:val="ListNumber5"/>
      <w:lvlText w:val="%1."/>
      <w:lvlJc w:val="left"/>
      <w:pPr>
        <w:tabs>
          <w:tab w:val="num" w:pos="1494"/>
        </w:tabs>
        <w:ind w:left="1418" w:hanging="284"/>
      </w:pPr>
      <w:rPr>
        <w:rFonts w:hint="default"/>
      </w:rPr>
    </w:lvl>
  </w:abstractNum>
  <w:abstractNum w:abstractNumId="1" w15:restartNumberingAfterBreak="0">
    <w:nsid w:val="FFFFFF7D"/>
    <w:multiLevelType w:val="singleLevel"/>
    <w:tmpl w:val="52A62BDA"/>
    <w:lvl w:ilvl="0">
      <w:start w:val="1"/>
      <w:numFmt w:val="decimal"/>
      <w:pStyle w:val="ListNumber4"/>
      <w:lvlText w:val="%1."/>
      <w:lvlJc w:val="left"/>
      <w:pPr>
        <w:tabs>
          <w:tab w:val="num" w:pos="1211"/>
        </w:tabs>
        <w:ind w:left="1134" w:hanging="283"/>
      </w:pPr>
      <w:rPr>
        <w:rFonts w:hint="default"/>
      </w:rPr>
    </w:lvl>
  </w:abstractNum>
  <w:abstractNum w:abstractNumId="2" w15:restartNumberingAfterBreak="0">
    <w:nsid w:val="FFFFFF7E"/>
    <w:multiLevelType w:val="singleLevel"/>
    <w:tmpl w:val="8D661710"/>
    <w:lvl w:ilvl="0">
      <w:start w:val="1"/>
      <w:numFmt w:val="decimal"/>
      <w:pStyle w:val="ListNumber3"/>
      <w:lvlText w:val="%1."/>
      <w:lvlJc w:val="left"/>
      <w:pPr>
        <w:tabs>
          <w:tab w:val="num" w:pos="927"/>
        </w:tabs>
        <w:ind w:left="851" w:hanging="284"/>
      </w:pPr>
      <w:rPr>
        <w:rFonts w:hint="default"/>
      </w:rPr>
    </w:lvl>
  </w:abstractNum>
  <w:abstractNum w:abstractNumId="3" w15:restartNumberingAfterBreak="0">
    <w:nsid w:val="FFFFFF7F"/>
    <w:multiLevelType w:val="singleLevel"/>
    <w:tmpl w:val="A8544BEE"/>
    <w:lvl w:ilvl="0">
      <w:start w:val="1"/>
      <w:numFmt w:val="decimal"/>
      <w:pStyle w:val="ListNumber2"/>
      <w:lvlText w:val="%1."/>
      <w:lvlJc w:val="left"/>
      <w:pPr>
        <w:tabs>
          <w:tab w:val="num" w:pos="643"/>
        </w:tabs>
        <w:ind w:left="567" w:hanging="284"/>
      </w:pPr>
      <w:rPr>
        <w:rFonts w:hint="default"/>
      </w:rPr>
    </w:lvl>
  </w:abstractNum>
  <w:abstractNum w:abstractNumId="4" w15:restartNumberingAfterBreak="0">
    <w:nsid w:val="FFFFFF80"/>
    <w:multiLevelType w:val="singleLevel"/>
    <w:tmpl w:val="9C5A983E"/>
    <w:lvl w:ilvl="0">
      <w:start w:val="1"/>
      <w:numFmt w:val="bullet"/>
      <w:pStyle w:val="ListBullet5"/>
      <w:lvlText w:val=""/>
      <w:lvlJc w:val="left"/>
      <w:pPr>
        <w:tabs>
          <w:tab w:val="num" w:pos="1494"/>
        </w:tabs>
        <w:ind w:left="1418" w:hanging="284"/>
      </w:pPr>
      <w:rPr>
        <w:rFonts w:ascii="Symbol" w:hAnsi="Symbol" w:hint="default"/>
      </w:rPr>
    </w:lvl>
  </w:abstractNum>
  <w:abstractNum w:abstractNumId="5" w15:restartNumberingAfterBreak="0">
    <w:nsid w:val="FFFFFF81"/>
    <w:multiLevelType w:val="singleLevel"/>
    <w:tmpl w:val="BB2E6BD6"/>
    <w:lvl w:ilvl="0">
      <w:start w:val="1"/>
      <w:numFmt w:val="bullet"/>
      <w:pStyle w:val="ListBullet4"/>
      <w:lvlText w:val=""/>
      <w:lvlJc w:val="left"/>
      <w:pPr>
        <w:tabs>
          <w:tab w:val="num" w:pos="1211"/>
        </w:tabs>
        <w:ind w:left="1134" w:hanging="283"/>
      </w:pPr>
      <w:rPr>
        <w:rFonts w:ascii="Symbol" w:hAnsi="Symbol" w:hint="default"/>
      </w:rPr>
    </w:lvl>
  </w:abstractNum>
  <w:abstractNum w:abstractNumId="6" w15:restartNumberingAfterBreak="0">
    <w:nsid w:val="FFFFFF83"/>
    <w:multiLevelType w:val="singleLevel"/>
    <w:tmpl w:val="6A665718"/>
    <w:lvl w:ilvl="0">
      <w:start w:val="1"/>
      <w:numFmt w:val="bullet"/>
      <w:pStyle w:val="ListBullet2"/>
      <w:lvlText w:val=""/>
      <w:lvlJc w:val="left"/>
      <w:pPr>
        <w:tabs>
          <w:tab w:val="num" w:pos="644"/>
        </w:tabs>
        <w:ind w:left="567" w:hanging="283"/>
      </w:pPr>
      <w:rPr>
        <w:rFonts w:ascii="Symbol" w:hAnsi="Symbol" w:hint="default"/>
      </w:rPr>
    </w:lvl>
  </w:abstractNum>
  <w:abstractNum w:abstractNumId="7" w15:restartNumberingAfterBreak="0">
    <w:nsid w:val="FFFFFF88"/>
    <w:multiLevelType w:val="singleLevel"/>
    <w:tmpl w:val="CD70B870"/>
    <w:lvl w:ilvl="0">
      <w:start w:val="1"/>
      <w:numFmt w:val="decimal"/>
      <w:pStyle w:val="ListNumber"/>
      <w:lvlText w:val="%1."/>
      <w:lvlJc w:val="left"/>
      <w:pPr>
        <w:tabs>
          <w:tab w:val="num" w:pos="360"/>
        </w:tabs>
        <w:ind w:left="284" w:hanging="284"/>
      </w:pPr>
      <w:rPr>
        <w:rFonts w:hint="default"/>
      </w:rPr>
    </w:lvl>
  </w:abstractNum>
  <w:abstractNum w:abstractNumId="8" w15:restartNumberingAfterBreak="0">
    <w:nsid w:val="003F25F0"/>
    <w:multiLevelType w:val="hybridMultilevel"/>
    <w:tmpl w:val="36FE34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 w15:restartNumberingAfterBreak="0">
    <w:nsid w:val="00B14745"/>
    <w:multiLevelType w:val="hybridMultilevel"/>
    <w:tmpl w:val="5A1A0178"/>
    <w:lvl w:ilvl="0" w:tplc="35D49558">
      <w:start w:val="1"/>
      <w:numFmt w:val="bullet"/>
      <w:lvlText w:val=""/>
      <w:legacy w:legacy="1" w:legacySpace="120" w:legacyIndent="360"/>
      <w:lvlJc w:val="left"/>
      <w:pPr>
        <w:ind w:left="360" w:hanging="360"/>
      </w:pPr>
      <w:rPr>
        <w:rFonts w:ascii="Symbol" w:hAnsi="Symbol" w:hint="default"/>
        <w:sz w:val="22"/>
      </w:rPr>
    </w:lvl>
    <w:lvl w:ilvl="1" w:tplc="2ACC3ABA">
      <w:start w:val="1"/>
      <w:numFmt w:val="bullet"/>
      <w:pStyle w:val="Opsomming1"/>
      <w:lvlText w:val=""/>
      <w:lvlJc w:val="left"/>
      <w:pPr>
        <w:tabs>
          <w:tab w:val="num" w:pos="1440"/>
        </w:tabs>
        <w:ind w:left="1440" w:hanging="360"/>
      </w:pPr>
      <w:rPr>
        <w:rFonts w:ascii="Symbol" w:hAnsi="Symbol" w:hint="default"/>
      </w:rPr>
    </w:lvl>
    <w:lvl w:ilvl="2" w:tplc="6010B7DE">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10A1D77"/>
    <w:multiLevelType w:val="hybridMultilevel"/>
    <w:tmpl w:val="38F0CE6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 w15:restartNumberingAfterBreak="0">
    <w:nsid w:val="0384079C"/>
    <w:multiLevelType w:val="hybridMultilevel"/>
    <w:tmpl w:val="51129E8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 w15:restartNumberingAfterBreak="0">
    <w:nsid w:val="04C9337F"/>
    <w:multiLevelType w:val="hybridMultilevel"/>
    <w:tmpl w:val="A1525AD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53162EE"/>
    <w:multiLevelType w:val="hybridMultilevel"/>
    <w:tmpl w:val="436E4B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5496701"/>
    <w:multiLevelType w:val="hybridMultilevel"/>
    <w:tmpl w:val="C310EC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 w15:restartNumberingAfterBreak="0">
    <w:nsid w:val="062B5DB5"/>
    <w:multiLevelType w:val="hybridMultilevel"/>
    <w:tmpl w:val="6400D9E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06D66E0F"/>
    <w:multiLevelType w:val="hybridMultilevel"/>
    <w:tmpl w:val="008C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7271200"/>
    <w:multiLevelType w:val="hybridMultilevel"/>
    <w:tmpl w:val="662875C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8" w15:restartNumberingAfterBreak="0">
    <w:nsid w:val="0936083F"/>
    <w:multiLevelType w:val="hybridMultilevel"/>
    <w:tmpl w:val="F1CE29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B173311"/>
    <w:multiLevelType w:val="hybridMultilevel"/>
    <w:tmpl w:val="A4A0F90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0" w15:restartNumberingAfterBreak="0">
    <w:nsid w:val="0F711968"/>
    <w:multiLevelType w:val="hybridMultilevel"/>
    <w:tmpl w:val="B2C48F8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1AB7CCF"/>
    <w:multiLevelType w:val="hybridMultilevel"/>
    <w:tmpl w:val="C6B6BCB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1D37521"/>
    <w:multiLevelType w:val="hybridMultilevel"/>
    <w:tmpl w:val="60367166"/>
    <w:lvl w:ilvl="0" w:tplc="AEB4D1E8">
      <w:start w:val="1"/>
      <w:numFmt w:val="bullet"/>
      <w:pStyle w:val="Opsomming1Inspring"/>
      <w:lvlText w:val=""/>
      <w:lvlJc w:val="left"/>
      <w:pPr>
        <w:tabs>
          <w:tab w:val="num" w:pos="1077"/>
        </w:tabs>
        <w:ind w:left="1077" w:hanging="357"/>
      </w:pPr>
      <w:rPr>
        <w:rFonts w:ascii="Symbol" w:hAnsi="Symbol" w:hint="default"/>
        <w:sz w:val="22"/>
        <w:lang w:val="nl-NL"/>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2DA5BD2"/>
    <w:multiLevelType w:val="hybridMultilevel"/>
    <w:tmpl w:val="BE2C1C7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51C03B0"/>
    <w:multiLevelType w:val="hybridMultilevel"/>
    <w:tmpl w:val="3792480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62D7C09"/>
    <w:multiLevelType w:val="hybridMultilevel"/>
    <w:tmpl w:val="32CE70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171D5F16"/>
    <w:multiLevelType w:val="hybridMultilevel"/>
    <w:tmpl w:val="34F4F3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7" w15:restartNumberingAfterBreak="0">
    <w:nsid w:val="190640CA"/>
    <w:multiLevelType w:val="hybridMultilevel"/>
    <w:tmpl w:val="9EF46860"/>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19981575"/>
    <w:multiLevelType w:val="hybridMultilevel"/>
    <w:tmpl w:val="96721216"/>
    <w:lvl w:ilvl="0" w:tplc="4378AA02">
      <w:start w:val="2"/>
      <w:numFmt w:val="bullet"/>
      <w:lvlText w:val="–"/>
      <w:lvlJc w:val="left"/>
      <w:pPr>
        <w:tabs>
          <w:tab w:val="num" w:pos="1080"/>
        </w:tabs>
        <w:ind w:left="1004" w:hanging="284"/>
      </w:pPr>
      <w:rPr>
        <w:rFonts w:hint="default"/>
        <w:color w:val="000000"/>
        <w:sz w:val="22"/>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1B111D4A"/>
    <w:multiLevelType w:val="hybridMultilevel"/>
    <w:tmpl w:val="BDE20C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0" w15:restartNumberingAfterBreak="0">
    <w:nsid w:val="1BC62D5F"/>
    <w:multiLevelType w:val="hybridMultilevel"/>
    <w:tmpl w:val="A68028E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1" w15:restartNumberingAfterBreak="0">
    <w:nsid w:val="1C0B0CB8"/>
    <w:multiLevelType w:val="hybridMultilevel"/>
    <w:tmpl w:val="5A640D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1CD55FA1"/>
    <w:multiLevelType w:val="hybridMultilevel"/>
    <w:tmpl w:val="F33CFE4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3" w15:restartNumberingAfterBreak="0">
    <w:nsid w:val="1D836C7A"/>
    <w:multiLevelType w:val="hybridMultilevel"/>
    <w:tmpl w:val="9EF6D7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4" w15:restartNumberingAfterBreak="0">
    <w:nsid w:val="1FF127FE"/>
    <w:multiLevelType w:val="hybridMultilevel"/>
    <w:tmpl w:val="CF24249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09D5E14"/>
    <w:multiLevelType w:val="hybridMultilevel"/>
    <w:tmpl w:val="E276464A"/>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0CA2E46"/>
    <w:multiLevelType w:val="hybridMultilevel"/>
    <w:tmpl w:val="CB46B6E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7" w15:restartNumberingAfterBreak="0">
    <w:nsid w:val="211B4D0E"/>
    <w:multiLevelType w:val="hybridMultilevel"/>
    <w:tmpl w:val="A6C8F34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8" w15:restartNumberingAfterBreak="0">
    <w:nsid w:val="21C07E51"/>
    <w:multiLevelType w:val="hybridMultilevel"/>
    <w:tmpl w:val="74E27B50"/>
    <w:lvl w:ilvl="0" w:tplc="04130001">
      <w:start w:val="1"/>
      <w:numFmt w:val="bullet"/>
      <w:lvlText w:val=""/>
      <w:lvlJc w:val="left"/>
      <w:pPr>
        <w:ind w:left="1448" w:hanging="360"/>
      </w:pPr>
      <w:rPr>
        <w:rFonts w:ascii="Symbol" w:hAnsi="Symbol" w:hint="default"/>
      </w:rPr>
    </w:lvl>
    <w:lvl w:ilvl="1" w:tplc="04130003" w:tentative="1">
      <w:start w:val="1"/>
      <w:numFmt w:val="bullet"/>
      <w:lvlText w:val="o"/>
      <w:lvlJc w:val="left"/>
      <w:pPr>
        <w:ind w:left="2168" w:hanging="360"/>
      </w:pPr>
      <w:rPr>
        <w:rFonts w:ascii="Courier New" w:hAnsi="Courier New" w:cs="Courier New" w:hint="default"/>
      </w:rPr>
    </w:lvl>
    <w:lvl w:ilvl="2" w:tplc="04130005" w:tentative="1">
      <w:start w:val="1"/>
      <w:numFmt w:val="bullet"/>
      <w:lvlText w:val=""/>
      <w:lvlJc w:val="left"/>
      <w:pPr>
        <w:ind w:left="2888" w:hanging="360"/>
      </w:pPr>
      <w:rPr>
        <w:rFonts w:ascii="Wingdings" w:hAnsi="Wingdings" w:hint="default"/>
      </w:rPr>
    </w:lvl>
    <w:lvl w:ilvl="3" w:tplc="04130001" w:tentative="1">
      <w:start w:val="1"/>
      <w:numFmt w:val="bullet"/>
      <w:lvlText w:val=""/>
      <w:lvlJc w:val="left"/>
      <w:pPr>
        <w:ind w:left="3608" w:hanging="360"/>
      </w:pPr>
      <w:rPr>
        <w:rFonts w:ascii="Symbol" w:hAnsi="Symbol" w:hint="default"/>
      </w:rPr>
    </w:lvl>
    <w:lvl w:ilvl="4" w:tplc="04130003" w:tentative="1">
      <w:start w:val="1"/>
      <w:numFmt w:val="bullet"/>
      <w:lvlText w:val="o"/>
      <w:lvlJc w:val="left"/>
      <w:pPr>
        <w:ind w:left="4328" w:hanging="360"/>
      </w:pPr>
      <w:rPr>
        <w:rFonts w:ascii="Courier New" w:hAnsi="Courier New" w:cs="Courier New" w:hint="default"/>
      </w:rPr>
    </w:lvl>
    <w:lvl w:ilvl="5" w:tplc="04130005" w:tentative="1">
      <w:start w:val="1"/>
      <w:numFmt w:val="bullet"/>
      <w:lvlText w:val=""/>
      <w:lvlJc w:val="left"/>
      <w:pPr>
        <w:ind w:left="5048" w:hanging="360"/>
      </w:pPr>
      <w:rPr>
        <w:rFonts w:ascii="Wingdings" w:hAnsi="Wingdings" w:hint="default"/>
      </w:rPr>
    </w:lvl>
    <w:lvl w:ilvl="6" w:tplc="04130001" w:tentative="1">
      <w:start w:val="1"/>
      <w:numFmt w:val="bullet"/>
      <w:lvlText w:val=""/>
      <w:lvlJc w:val="left"/>
      <w:pPr>
        <w:ind w:left="5768" w:hanging="360"/>
      </w:pPr>
      <w:rPr>
        <w:rFonts w:ascii="Symbol" w:hAnsi="Symbol" w:hint="default"/>
      </w:rPr>
    </w:lvl>
    <w:lvl w:ilvl="7" w:tplc="04130003" w:tentative="1">
      <w:start w:val="1"/>
      <w:numFmt w:val="bullet"/>
      <w:lvlText w:val="o"/>
      <w:lvlJc w:val="left"/>
      <w:pPr>
        <w:ind w:left="6488" w:hanging="360"/>
      </w:pPr>
      <w:rPr>
        <w:rFonts w:ascii="Courier New" w:hAnsi="Courier New" w:cs="Courier New" w:hint="default"/>
      </w:rPr>
    </w:lvl>
    <w:lvl w:ilvl="8" w:tplc="04130005" w:tentative="1">
      <w:start w:val="1"/>
      <w:numFmt w:val="bullet"/>
      <w:lvlText w:val=""/>
      <w:lvlJc w:val="left"/>
      <w:pPr>
        <w:ind w:left="7208" w:hanging="360"/>
      </w:pPr>
      <w:rPr>
        <w:rFonts w:ascii="Wingdings" w:hAnsi="Wingdings" w:hint="default"/>
      </w:rPr>
    </w:lvl>
  </w:abstractNum>
  <w:abstractNum w:abstractNumId="39" w15:restartNumberingAfterBreak="0">
    <w:nsid w:val="221073D7"/>
    <w:multiLevelType w:val="hybridMultilevel"/>
    <w:tmpl w:val="97008474"/>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2CD51CD"/>
    <w:multiLevelType w:val="hybridMultilevel"/>
    <w:tmpl w:val="BF465B2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1" w15:restartNumberingAfterBreak="0">
    <w:nsid w:val="25FF554E"/>
    <w:multiLevelType w:val="hybridMultilevel"/>
    <w:tmpl w:val="993AC49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2" w15:restartNumberingAfterBreak="0">
    <w:nsid w:val="27BA44F3"/>
    <w:multiLevelType w:val="hybridMultilevel"/>
    <w:tmpl w:val="B97ECC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7D42F65"/>
    <w:multiLevelType w:val="hybridMultilevel"/>
    <w:tmpl w:val="F5ECFB0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9D87D89"/>
    <w:multiLevelType w:val="hybridMultilevel"/>
    <w:tmpl w:val="8D42B7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5" w15:restartNumberingAfterBreak="0">
    <w:nsid w:val="2C8655D7"/>
    <w:multiLevelType w:val="hybridMultilevel"/>
    <w:tmpl w:val="E7D0A4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C9631D9"/>
    <w:multiLevelType w:val="multilevel"/>
    <w:tmpl w:val="C1600F40"/>
    <w:lvl w:ilvl="0">
      <w:start w:val="1"/>
      <w:numFmt w:val="decimal"/>
      <w:suff w:val="space"/>
      <w:lvlText w:val="%1."/>
      <w:lvlJc w:val="left"/>
      <w:pPr>
        <w:ind w:left="397" w:hanging="397"/>
      </w:pPr>
      <w:rPr>
        <w:rFonts w:hint="default"/>
      </w:rPr>
    </w:lvl>
    <w:lvl w:ilvl="1">
      <w:start w:val="1"/>
      <w:numFmt w:val="decimal"/>
      <w:suff w:val="space"/>
      <w:lvlText w:val="%1.%2."/>
      <w:lvlJc w:val="left"/>
      <w:pPr>
        <w:ind w:left="623" w:hanging="623"/>
      </w:pPr>
      <w:rPr>
        <w:rFonts w:hint="default"/>
      </w:rPr>
    </w:lvl>
    <w:lvl w:ilvl="2">
      <w:start w:val="1"/>
      <w:numFmt w:val="decimal"/>
      <w:suff w:val="space"/>
      <w:lvlText w:val="%1.%2.%3."/>
      <w:lvlJc w:val="left"/>
      <w:pPr>
        <w:ind w:left="850" w:hanging="850"/>
      </w:pPr>
      <w:rPr>
        <w:rFonts w:hint="default"/>
      </w:rPr>
    </w:lvl>
    <w:lvl w:ilvl="3">
      <w:start w:val="1"/>
      <w:numFmt w:val="decimal"/>
      <w:suff w:val="space"/>
      <w:lvlText w:val="%1.%2.%3.%4."/>
      <w:lvlJc w:val="left"/>
      <w:pPr>
        <w:ind w:left="1077" w:hanging="1077"/>
      </w:pPr>
      <w:rPr>
        <w:rFonts w:ascii="Arial" w:hAnsi="Arial" w:cs="Times New Roman" w:hint="default"/>
        <w:b w:val="0"/>
        <w:i/>
        <w:sz w:val="22"/>
      </w:rPr>
    </w:lvl>
    <w:lvl w:ilvl="4">
      <w:start w:val="1"/>
      <w:numFmt w:val="decimal"/>
      <w:suff w:val="space"/>
      <w:lvlText w:val="%1.%2.%3.%4.%5."/>
      <w:lvlJc w:val="left"/>
      <w:pPr>
        <w:ind w:left="1304" w:hanging="1304"/>
      </w:pPr>
      <w:rPr>
        <w:rFonts w:hint="default"/>
      </w:rPr>
    </w:lvl>
    <w:lvl w:ilvl="5">
      <w:start w:val="1"/>
      <w:numFmt w:val="decimal"/>
      <w:pStyle w:val="Heading6"/>
      <w:suff w:val="space"/>
      <w:lvlText w:val="%1.%2.%3.%4.%5.%6."/>
      <w:lvlJc w:val="left"/>
      <w:pPr>
        <w:ind w:left="1531" w:hanging="1531"/>
      </w:pPr>
      <w:rPr>
        <w:rFonts w:hint="default"/>
      </w:rPr>
    </w:lvl>
    <w:lvl w:ilvl="6">
      <w:start w:val="1"/>
      <w:numFmt w:val="decimal"/>
      <w:pStyle w:val="Heading7"/>
      <w:suff w:val="space"/>
      <w:lvlText w:val="%1.%2.%3.%4.%5.%6.%7."/>
      <w:lvlJc w:val="left"/>
      <w:pPr>
        <w:ind w:left="1758" w:hanging="1758"/>
      </w:pPr>
      <w:rPr>
        <w:rFonts w:hint="default"/>
      </w:rPr>
    </w:lvl>
    <w:lvl w:ilvl="7">
      <w:start w:val="1"/>
      <w:numFmt w:val="decimal"/>
      <w:pStyle w:val="Heading8"/>
      <w:suff w:val="space"/>
      <w:lvlText w:val="%1.%2.%3.%4.%5.%6.%7.%8."/>
      <w:lvlJc w:val="left"/>
      <w:pPr>
        <w:ind w:left="1985" w:hanging="1985"/>
      </w:pPr>
      <w:rPr>
        <w:rFonts w:hint="default"/>
      </w:rPr>
    </w:lvl>
    <w:lvl w:ilvl="8">
      <w:start w:val="1"/>
      <w:numFmt w:val="decimal"/>
      <w:pStyle w:val="Heading9"/>
      <w:suff w:val="space"/>
      <w:lvlText w:val="%1.%2.%3.%4.%5.%6.%7.%8.%9."/>
      <w:lvlJc w:val="left"/>
      <w:pPr>
        <w:ind w:left="2211" w:hanging="2211"/>
      </w:pPr>
      <w:rPr>
        <w:rFonts w:hint="default"/>
      </w:rPr>
    </w:lvl>
  </w:abstractNum>
  <w:abstractNum w:abstractNumId="47" w15:restartNumberingAfterBreak="0">
    <w:nsid w:val="2D484DF2"/>
    <w:multiLevelType w:val="hybridMultilevel"/>
    <w:tmpl w:val="EB56EAB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E5C3CF5"/>
    <w:multiLevelType w:val="hybridMultilevel"/>
    <w:tmpl w:val="EC9810DE"/>
    <w:lvl w:ilvl="0" w:tplc="5FBAF412">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54"/>
        </w:tabs>
        <w:ind w:left="-54" w:hanging="360"/>
      </w:pPr>
      <w:rPr>
        <w:rFonts w:ascii="Courier New" w:hAnsi="Courier New" w:cs="Courier New" w:hint="default"/>
      </w:rPr>
    </w:lvl>
    <w:lvl w:ilvl="2" w:tplc="04130005" w:tentative="1">
      <w:start w:val="1"/>
      <w:numFmt w:val="bullet"/>
      <w:lvlText w:val=""/>
      <w:lvlJc w:val="left"/>
      <w:pPr>
        <w:tabs>
          <w:tab w:val="num" w:pos="666"/>
        </w:tabs>
        <w:ind w:left="666" w:hanging="360"/>
      </w:pPr>
      <w:rPr>
        <w:rFonts w:ascii="Wingdings" w:hAnsi="Wingdings" w:hint="default"/>
      </w:rPr>
    </w:lvl>
    <w:lvl w:ilvl="3" w:tplc="04130001" w:tentative="1">
      <w:start w:val="1"/>
      <w:numFmt w:val="bullet"/>
      <w:lvlText w:val=""/>
      <w:lvlJc w:val="left"/>
      <w:pPr>
        <w:tabs>
          <w:tab w:val="num" w:pos="1386"/>
        </w:tabs>
        <w:ind w:left="1386" w:hanging="360"/>
      </w:pPr>
      <w:rPr>
        <w:rFonts w:ascii="Symbol" w:hAnsi="Symbol" w:hint="default"/>
      </w:rPr>
    </w:lvl>
    <w:lvl w:ilvl="4" w:tplc="04130003" w:tentative="1">
      <w:start w:val="1"/>
      <w:numFmt w:val="bullet"/>
      <w:lvlText w:val="o"/>
      <w:lvlJc w:val="left"/>
      <w:pPr>
        <w:tabs>
          <w:tab w:val="num" w:pos="2106"/>
        </w:tabs>
        <w:ind w:left="2106" w:hanging="360"/>
      </w:pPr>
      <w:rPr>
        <w:rFonts w:ascii="Courier New" w:hAnsi="Courier New" w:cs="Courier New" w:hint="default"/>
      </w:rPr>
    </w:lvl>
    <w:lvl w:ilvl="5" w:tplc="04130005" w:tentative="1">
      <w:start w:val="1"/>
      <w:numFmt w:val="bullet"/>
      <w:lvlText w:val=""/>
      <w:lvlJc w:val="left"/>
      <w:pPr>
        <w:tabs>
          <w:tab w:val="num" w:pos="2826"/>
        </w:tabs>
        <w:ind w:left="2826" w:hanging="360"/>
      </w:pPr>
      <w:rPr>
        <w:rFonts w:ascii="Wingdings" w:hAnsi="Wingdings" w:hint="default"/>
      </w:rPr>
    </w:lvl>
    <w:lvl w:ilvl="6" w:tplc="04130001" w:tentative="1">
      <w:start w:val="1"/>
      <w:numFmt w:val="bullet"/>
      <w:lvlText w:val=""/>
      <w:lvlJc w:val="left"/>
      <w:pPr>
        <w:tabs>
          <w:tab w:val="num" w:pos="3546"/>
        </w:tabs>
        <w:ind w:left="3546" w:hanging="360"/>
      </w:pPr>
      <w:rPr>
        <w:rFonts w:ascii="Symbol" w:hAnsi="Symbol" w:hint="default"/>
      </w:rPr>
    </w:lvl>
    <w:lvl w:ilvl="7" w:tplc="04130003" w:tentative="1">
      <w:start w:val="1"/>
      <w:numFmt w:val="bullet"/>
      <w:lvlText w:val="o"/>
      <w:lvlJc w:val="left"/>
      <w:pPr>
        <w:tabs>
          <w:tab w:val="num" w:pos="4266"/>
        </w:tabs>
        <w:ind w:left="4266" w:hanging="360"/>
      </w:pPr>
      <w:rPr>
        <w:rFonts w:ascii="Courier New" w:hAnsi="Courier New" w:cs="Courier New" w:hint="default"/>
      </w:rPr>
    </w:lvl>
    <w:lvl w:ilvl="8" w:tplc="04130005" w:tentative="1">
      <w:start w:val="1"/>
      <w:numFmt w:val="bullet"/>
      <w:lvlText w:val=""/>
      <w:lvlJc w:val="left"/>
      <w:pPr>
        <w:tabs>
          <w:tab w:val="num" w:pos="4986"/>
        </w:tabs>
        <w:ind w:left="4986" w:hanging="360"/>
      </w:pPr>
      <w:rPr>
        <w:rFonts w:ascii="Wingdings" w:hAnsi="Wingdings" w:hint="default"/>
      </w:rPr>
    </w:lvl>
  </w:abstractNum>
  <w:abstractNum w:abstractNumId="49" w15:restartNumberingAfterBreak="0">
    <w:nsid w:val="329701EE"/>
    <w:multiLevelType w:val="hybridMultilevel"/>
    <w:tmpl w:val="620CEC9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34C197D"/>
    <w:multiLevelType w:val="hybridMultilevel"/>
    <w:tmpl w:val="EFE495A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3EB08A6"/>
    <w:multiLevelType w:val="hybridMultilevel"/>
    <w:tmpl w:val="232A44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34F84645"/>
    <w:multiLevelType w:val="hybridMultilevel"/>
    <w:tmpl w:val="89561D6E"/>
    <w:lvl w:ilvl="0" w:tplc="4340500C">
      <w:start w:val="1"/>
      <w:numFmt w:val="bullet"/>
      <w:pStyle w:val="Opsomming2"/>
      <w:lvlText w:val=""/>
      <w:lvlJc w:val="left"/>
      <w:pPr>
        <w:tabs>
          <w:tab w:val="num" w:pos="720"/>
        </w:tabs>
        <w:ind w:left="720" w:hanging="360"/>
      </w:pPr>
      <w:rPr>
        <w:rFonts w:ascii="Symbol" w:hAnsi="Symbol" w:hint="default"/>
        <w:sz w:val="16"/>
      </w:rPr>
    </w:lvl>
    <w:lvl w:ilvl="1" w:tplc="04130003">
      <w:start w:val="1"/>
      <w:numFmt w:val="lowerLetter"/>
      <w:lvlText w:val="%2."/>
      <w:lvlJc w:val="left"/>
      <w:pPr>
        <w:tabs>
          <w:tab w:val="num" w:pos="1800"/>
        </w:tabs>
        <w:ind w:left="1800" w:hanging="360"/>
      </w:pPr>
    </w:lvl>
    <w:lvl w:ilvl="2" w:tplc="04130005" w:tentative="1">
      <w:start w:val="1"/>
      <w:numFmt w:val="lowerRoman"/>
      <w:lvlText w:val="%3."/>
      <w:lvlJc w:val="right"/>
      <w:pPr>
        <w:tabs>
          <w:tab w:val="num" w:pos="2520"/>
        </w:tabs>
        <w:ind w:left="2520" w:hanging="180"/>
      </w:pPr>
    </w:lvl>
    <w:lvl w:ilvl="3" w:tplc="04130001" w:tentative="1">
      <w:start w:val="1"/>
      <w:numFmt w:val="decimal"/>
      <w:lvlText w:val="%4."/>
      <w:lvlJc w:val="left"/>
      <w:pPr>
        <w:tabs>
          <w:tab w:val="num" w:pos="3240"/>
        </w:tabs>
        <w:ind w:left="3240" w:hanging="360"/>
      </w:pPr>
    </w:lvl>
    <w:lvl w:ilvl="4" w:tplc="04130003" w:tentative="1">
      <w:start w:val="1"/>
      <w:numFmt w:val="lowerLetter"/>
      <w:lvlText w:val="%5."/>
      <w:lvlJc w:val="left"/>
      <w:pPr>
        <w:tabs>
          <w:tab w:val="num" w:pos="3960"/>
        </w:tabs>
        <w:ind w:left="3960" w:hanging="360"/>
      </w:pPr>
    </w:lvl>
    <w:lvl w:ilvl="5" w:tplc="04130005" w:tentative="1">
      <w:start w:val="1"/>
      <w:numFmt w:val="lowerRoman"/>
      <w:lvlText w:val="%6."/>
      <w:lvlJc w:val="right"/>
      <w:pPr>
        <w:tabs>
          <w:tab w:val="num" w:pos="4680"/>
        </w:tabs>
        <w:ind w:left="4680" w:hanging="180"/>
      </w:pPr>
    </w:lvl>
    <w:lvl w:ilvl="6" w:tplc="04130001" w:tentative="1">
      <w:start w:val="1"/>
      <w:numFmt w:val="decimal"/>
      <w:lvlText w:val="%7."/>
      <w:lvlJc w:val="left"/>
      <w:pPr>
        <w:tabs>
          <w:tab w:val="num" w:pos="5400"/>
        </w:tabs>
        <w:ind w:left="5400" w:hanging="360"/>
      </w:pPr>
    </w:lvl>
    <w:lvl w:ilvl="7" w:tplc="04130003" w:tentative="1">
      <w:start w:val="1"/>
      <w:numFmt w:val="lowerLetter"/>
      <w:lvlText w:val="%8."/>
      <w:lvlJc w:val="left"/>
      <w:pPr>
        <w:tabs>
          <w:tab w:val="num" w:pos="6120"/>
        </w:tabs>
        <w:ind w:left="6120" w:hanging="360"/>
      </w:pPr>
    </w:lvl>
    <w:lvl w:ilvl="8" w:tplc="04130005" w:tentative="1">
      <w:start w:val="1"/>
      <w:numFmt w:val="lowerRoman"/>
      <w:lvlText w:val="%9."/>
      <w:lvlJc w:val="right"/>
      <w:pPr>
        <w:tabs>
          <w:tab w:val="num" w:pos="6840"/>
        </w:tabs>
        <w:ind w:left="6840" w:hanging="180"/>
      </w:pPr>
    </w:lvl>
  </w:abstractNum>
  <w:abstractNum w:abstractNumId="53" w15:restartNumberingAfterBreak="0">
    <w:nsid w:val="390D5A50"/>
    <w:multiLevelType w:val="hybridMultilevel"/>
    <w:tmpl w:val="E0302BC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921776A"/>
    <w:multiLevelType w:val="hybridMultilevel"/>
    <w:tmpl w:val="D592CCC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93858E8"/>
    <w:multiLevelType w:val="hybridMultilevel"/>
    <w:tmpl w:val="6CE8722C"/>
    <w:lvl w:ilvl="0" w:tplc="4340500C">
      <w:numFmt w:val="bullet"/>
      <w:pStyle w:val="opsomming10"/>
      <w:lvlText w:val=""/>
      <w:lvlJc w:val="left"/>
      <w:pPr>
        <w:tabs>
          <w:tab w:val="num" w:pos="363"/>
        </w:tabs>
        <w:ind w:left="363" w:hanging="363"/>
      </w:pPr>
      <w:rPr>
        <w:rFonts w:ascii="Symbol" w:eastAsia="Times New Roman" w:hAnsi="Symbol" w:cs="Times New Roman" w:hint="default"/>
      </w:rPr>
    </w:lvl>
    <w:lvl w:ilvl="1" w:tplc="04130003">
      <w:start w:val="1"/>
      <w:numFmt w:val="bullet"/>
      <w:lvlText w:val="o"/>
      <w:lvlJc w:val="left"/>
      <w:pPr>
        <w:tabs>
          <w:tab w:val="num" w:pos="-1364"/>
        </w:tabs>
        <w:ind w:left="-1364" w:hanging="360"/>
      </w:pPr>
      <w:rPr>
        <w:rFonts w:ascii="Courier New" w:hAnsi="Courier New" w:hint="default"/>
      </w:rPr>
    </w:lvl>
    <w:lvl w:ilvl="2" w:tplc="04130005">
      <w:start w:val="1"/>
      <w:numFmt w:val="bullet"/>
      <w:lvlText w:val=""/>
      <w:lvlJc w:val="left"/>
      <w:pPr>
        <w:tabs>
          <w:tab w:val="num" w:pos="-644"/>
        </w:tabs>
        <w:ind w:left="-644" w:hanging="360"/>
      </w:pPr>
      <w:rPr>
        <w:rFonts w:ascii="Wingdings" w:hAnsi="Wingdings" w:hint="default"/>
      </w:rPr>
    </w:lvl>
    <w:lvl w:ilvl="3" w:tplc="04130001" w:tentative="1">
      <w:start w:val="1"/>
      <w:numFmt w:val="bullet"/>
      <w:lvlText w:val=""/>
      <w:lvlJc w:val="left"/>
      <w:pPr>
        <w:tabs>
          <w:tab w:val="num" w:pos="76"/>
        </w:tabs>
        <w:ind w:left="76" w:hanging="360"/>
      </w:pPr>
      <w:rPr>
        <w:rFonts w:ascii="Symbol" w:hAnsi="Symbol" w:hint="default"/>
      </w:rPr>
    </w:lvl>
    <w:lvl w:ilvl="4" w:tplc="04130003" w:tentative="1">
      <w:start w:val="1"/>
      <w:numFmt w:val="bullet"/>
      <w:lvlText w:val="o"/>
      <w:lvlJc w:val="left"/>
      <w:pPr>
        <w:tabs>
          <w:tab w:val="num" w:pos="796"/>
        </w:tabs>
        <w:ind w:left="796" w:hanging="360"/>
      </w:pPr>
      <w:rPr>
        <w:rFonts w:ascii="Courier New" w:hAnsi="Courier New" w:hint="default"/>
      </w:rPr>
    </w:lvl>
    <w:lvl w:ilvl="5" w:tplc="04130005" w:tentative="1">
      <w:start w:val="1"/>
      <w:numFmt w:val="bullet"/>
      <w:lvlText w:val=""/>
      <w:lvlJc w:val="left"/>
      <w:pPr>
        <w:tabs>
          <w:tab w:val="num" w:pos="1516"/>
        </w:tabs>
        <w:ind w:left="1516" w:hanging="360"/>
      </w:pPr>
      <w:rPr>
        <w:rFonts w:ascii="Wingdings" w:hAnsi="Wingdings" w:hint="default"/>
      </w:rPr>
    </w:lvl>
    <w:lvl w:ilvl="6" w:tplc="04130001" w:tentative="1">
      <w:start w:val="1"/>
      <w:numFmt w:val="bullet"/>
      <w:lvlText w:val=""/>
      <w:lvlJc w:val="left"/>
      <w:pPr>
        <w:tabs>
          <w:tab w:val="num" w:pos="2236"/>
        </w:tabs>
        <w:ind w:left="2236" w:hanging="360"/>
      </w:pPr>
      <w:rPr>
        <w:rFonts w:ascii="Symbol" w:hAnsi="Symbol" w:hint="default"/>
      </w:rPr>
    </w:lvl>
    <w:lvl w:ilvl="7" w:tplc="04130003" w:tentative="1">
      <w:start w:val="1"/>
      <w:numFmt w:val="bullet"/>
      <w:lvlText w:val="o"/>
      <w:lvlJc w:val="left"/>
      <w:pPr>
        <w:tabs>
          <w:tab w:val="num" w:pos="2956"/>
        </w:tabs>
        <w:ind w:left="2956" w:hanging="360"/>
      </w:pPr>
      <w:rPr>
        <w:rFonts w:ascii="Courier New" w:hAnsi="Courier New" w:hint="default"/>
      </w:rPr>
    </w:lvl>
    <w:lvl w:ilvl="8" w:tplc="04130005" w:tentative="1">
      <w:start w:val="1"/>
      <w:numFmt w:val="bullet"/>
      <w:lvlText w:val=""/>
      <w:lvlJc w:val="left"/>
      <w:pPr>
        <w:tabs>
          <w:tab w:val="num" w:pos="3676"/>
        </w:tabs>
        <w:ind w:left="3676" w:hanging="360"/>
      </w:pPr>
      <w:rPr>
        <w:rFonts w:ascii="Wingdings" w:hAnsi="Wingdings" w:hint="default"/>
      </w:rPr>
    </w:lvl>
  </w:abstractNum>
  <w:abstractNum w:abstractNumId="56" w15:restartNumberingAfterBreak="0">
    <w:nsid w:val="398C7D0D"/>
    <w:multiLevelType w:val="hybridMultilevel"/>
    <w:tmpl w:val="78188CD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7" w15:restartNumberingAfterBreak="0">
    <w:nsid w:val="39F93642"/>
    <w:multiLevelType w:val="hybridMultilevel"/>
    <w:tmpl w:val="8016676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A8D7FA3"/>
    <w:multiLevelType w:val="hybridMultilevel"/>
    <w:tmpl w:val="6F8CA9C8"/>
    <w:lvl w:ilvl="0" w:tplc="D982E710">
      <w:start w:val="1"/>
      <w:numFmt w:val="bullet"/>
      <w:lvlText w:val=""/>
      <w:legacy w:legacy="1" w:legacySpace="120" w:legacyIndent="360"/>
      <w:lvlJc w:val="left"/>
      <w:pPr>
        <w:ind w:left="360" w:hanging="360"/>
      </w:pPr>
      <w:rPr>
        <w:rFonts w:ascii="Symbol" w:hAnsi="Symbol" w:hint="default"/>
        <w:sz w:val="22"/>
      </w:rPr>
    </w:lvl>
    <w:lvl w:ilvl="1" w:tplc="04090019">
      <w:start w:val="1"/>
      <w:numFmt w:val="decimal"/>
      <w:pStyle w:val="OpsommingNummer"/>
      <w:lvlText w:val="%2."/>
      <w:lvlJc w:val="left"/>
      <w:pPr>
        <w:tabs>
          <w:tab w:val="num" w:pos="1440"/>
        </w:tabs>
        <w:ind w:left="1440" w:hanging="360"/>
      </w:pPr>
      <w:rPr>
        <w:rFonts w:hint="default"/>
        <w:sz w:val="22"/>
      </w:rPr>
    </w:lvl>
    <w:lvl w:ilvl="2" w:tplc="0409001B">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F">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ABA2889"/>
    <w:multiLevelType w:val="hybridMultilevel"/>
    <w:tmpl w:val="B0B0C768"/>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0" w15:restartNumberingAfterBreak="0">
    <w:nsid w:val="3B8B0760"/>
    <w:multiLevelType w:val="hybridMultilevel"/>
    <w:tmpl w:val="18444E0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1" w15:restartNumberingAfterBreak="0">
    <w:nsid w:val="3C0D76CF"/>
    <w:multiLevelType w:val="hybridMultilevel"/>
    <w:tmpl w:val="46DAAE9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2" w15:restartNumberingAfterBreak="0">
    <w:nsid w:val="3C942A64"/>
    <w:multiLevelType w:val="singleLevel"/>
    <w:tmpl w:val="B1B4CAD8"/>
    <w:lvl w:ilvl="0">
      <w:start w:val="1"/>
      <w:numFmt w:val="decimal"/>
      <w:lvlText w:val="%1."/>
      <w:lvlJc w:val="left"/>
      <w:pPr>
        <w:tabs>
          <w:tab w:val="num" w:pos="1440"/>
        </w:tabs>
        <w:ind w:left="1440" w:hanging="360"/>
      </w:pPr>
      <w:rPr>
        <w:rFonts w:hint="default"/>
      </w:rPr>
    </w:lvl>
  </w:abstractNum>
  <w:abstractNum w:abstractNumId="63" w15:restartNumberingAfterBreak="0">
    <w:nsid w:val="3CD90132"/>
    <w:multiLevelType w:val="hybridMultilevel"/>
    <w:tmpl w:val="2F705AA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4" w15:restartNumberingAfterBreak="0">
    <w:nsid w:val="3EAD245D"/>
    <w:multiLevelType w:val="multilevel"/>
    <w:tmpl w:val="57667D4C"/>
    <w:lvl w:ilvl="0">
      <w:start w:val="1"/>
      <w:numFmt w:val="decimal"/>
      <w:pStyle w:val="Heading1"/>
      <w:suff w:val="space"/>
      <w:lvlText w:val="%1."/>
      <w:lvlJc w:val="left"/>
      <w:pPr>
        <w:ind w:left="284" w:hanging="284"/>
      </w:pPr>
      <w:rPr>
        <w:rFonts w:hint="default"/>
      </w:rPr>
    </w:lvl>
    <w:lvl w:ilvl="1">
      <w:start w:val="1"/>
      <w:numFmt w:val="decimal"/>
      <w:pStyle w:val="Heading2"/>
      <w:suff w:val="space"/>
      <w:lvlText w:val="%1.%2."/>
      <w:lvlJc w:val="left"/>
      <w:pPr>
        <w:ind w:left="533" w:hanging="623"/>
      </w:pPr>
      <w:rPr>
        <w:rFonts w:hint="default"/>
      </w:rPr>
    </w:lvl>
    <w:lvl w:ilvl="2">
      <w:start w:val="1"/>
      <w:numFmt w:val="decimal"/>
      <w:pStyle w:val="Heading3"/>
      <w:suff w:val="space"/>
      <w:lvlText w:val="%1.%2.%3."/>
      <w:lvlJc w:val="left"/>
      <w:pPr>
        <w:ind w:left="760" w:hanging="850"/>
      </w:pPr>
      <w:rPr>
        <w:rFonts w:hint="default"/>
      </w:rPr>
    </w:lvl>
    <w:lvl w:ilvl="3">
      <w:start w:val="1"/>
      <w:numFmt w:val="decimal"/>
      <w:pStyle w:val="Heading4"/>
      <w:suff w:val="space"/>
      <w:lvlText w:val="%1.%2.%3.%4."/>
      <w:lvlJc w:val="left"/>
      <w:pPr>
        <w:ind w:left="987" w:hanging="1077"/>
      </w:pPr>
      <w:rPr>
        <w:rFonts w:ascii="Arial" w:hAnsi="Arial" w:cs="Times New Roman" w:hint="default"/>
        <w:b w:val="0"/>
        <w:i/>
        <w:sz w:val="22"/>
      </w:rPr>
    </w:lvl>
    <w:lvl w:ilvl="4">
      <w:start w:val="1"/>
      <w:numFmt w:val="decimal"/>
      <w:pStyle w:val="Heading5"/>
      <w:suff w:val="space"/>
      <w:lvlText w:val="%1.%2.%3.%4.%5."/>
      <w:lvlJc w:val="left"/>
      <w:pPr>
        <w:ind w:left="1214" w:hanging="1304"/>
      </w:pPr>
      <w:rPr>
        <w:rFonts w:hint="default"/>
      </w:rPr>
    </w:lvl>
    <w:lvl w:ilvl="5">
      <w:start w:val="1"/>
      <w:numFmt w:val="decimal"/>
      <w:lvlText w:val="%1.%2.%3.%4.%5.%6."/>
      <w:lvlJc w:val="left"/>
      <w:pPr>
        <w:tabs>
          <w:tab w:val="num" w:pos="1823"/>
        </w:tabs>
        <w:ind w:left="1679" w:hanging="936"/>
      </w:pPr>
      <w:rPr>
        <w:rFonts w:hint="default"/>
      </w:rPr>
    </w:lvl>
    <w:lvl w:ilvl="6">
      <w:start w:val="1"/>
      <w:numFmt w:val="decimal"/>
      <w:lvlText w:val="%1.%2.%3.%4.%5.%6.%7."/>
      <w:lvlJc w:val="left"/>
      <w:pPr>
        <w:tabs>
          <w:tab w:val="num" w:pos="2543"/>
        </w:tabs>
        <w:ind w:left="2183" w:hanging="1080"/>
      </w:pPr>
      <w:rPr>
        <w:rFonts w:hint="default"/>
      </w:rPr>
    </w:lvl>
    <w:lvl w:ilvl="7">
      <w:start w:val="1"/>
      <w:numFmt w:val="decimal"/>
      <w:lvlText w:val="%1.%2.%3.%4.%5.%6.%7.%8."/>
      <w:lvlJc w:val="left"/>
      <w:pPr>
        <w:tabs>
          <w:tab w:val="num" w:pos="2903"/>
        </w:tabs>
        <w:ind w:left="2687" w:hanging="1224"/>
      </w:pPr>
      <w:rPr>
        <w:rFonts w:hint="default"/>
      </w:rPr>
    </w:lvl>
    <w:lvl w:ilvl="8">
      <w:start w:val="1"/>
      <w:numFmt w:val="decimal"/>
      <w:lvlText w:val="%1.%2.%3.%4.%5.%6.%7.%8.%9."/>
      <w:lvlJc w:val="left"/>
      <w:pPr>
        <w:tabs>
          <w:tab w:val="num" w:pos="3623"/>
        </w:tabs>
        <w:ind w:left="3263" w:hanging="1440"/>
      </w:pPr>
      <w:rPr>
        <w:rFonts w:hint="default"/>
      </w:rPr>
    </w:lvl>
  </w:abstractNum>
  <w:abstractNum w:abstractNumId="65" w15:restartNumberingAfterBreak="0">
    <w:nsid w:val="3EBF6343"/>
    <w:multiLevelType w:val="hybridMultilevel"/>
    <w:tmpl w:val="975AE31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2D81AF6"/>
    <w:multiLevelType w:val="hybridMultilevel"/>
    <w:tmpl w:val="256867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3374BF5"/>
    <w:multiLevelType w:val="hybridMultilevel"/>
    <w:tmpl w:val="5192D3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439735C3"/>
    <w:multiLevelType w:val="hybridMultilevel"/>
    <w:tmpl w:val="63704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D04699"/>
    <w:multiLevelType w:val="hybridMultilevel"/>
    <w:tmpl w:val="5210B8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0" w15:restartNumberingAfterBreak="0">
    <w:nsid w:val="452C7E9E"/>
    <w:multiLevelType w:val="hybridMultilevel"/>
    <w:tmpl w:val="90860EA0"/>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5BE4329"/>
    <w:multiLevelType w:val="hybridMultilevel"/>
    <w:tmpl w:val="A0AEA5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2" w15:restartNumberingAfterBreak="0">
    <w:nsid w:val="45C133E3"/>
    <w:multiLevelType w:val="hybridMultilevel"/>
    <w:tmpl w:val="7C46057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3" w15:restartNumberingAfterBreak="0">
    <w:nsid w:val="46253246"/>
    <w:multiLevelType w:val="hybridMultilevel"/>
    <w:tmpl w:val="B02C2016"/>
    <w:lvl w:ilvl="0" w:tplc="0E1E176A">
      <w:start w:val="1"/>
      <w:numFmt w:val="bullet"/>
      <w:pStyle w:val="Opsomming4"/>
      <w:lvlText w:val=""/>
      <w:lvlJc w:val="left"/>
      <w:pPr>
        <w:tabs>
          <w:tab w:val="num" w:pos="720"/>
        </w:tabs>
        <w:ind w:left="720" w:hanging="360"/>
      </w:pPr>
      <w:rPr>
        <w:rFonts w:ascii="Symbol" w:hAnsi="Symbol" w:hint="default"/>
        <w:sz w:val="12"/>
      </w:rPr>
    </w:lvl>
    <w:lvl w:ilvl="1" w:tplc="04090003" w:tentative="1">
      <w:start w:val="1"/>
      <w:numFmt w:val="bullet"/>
      <w:lvlText w:val="o"/>
      <w:lvlJc w:val="left"/>
      <w:pPr>
        <w:tabs>
          <w:tab w:val="num" w:pos="-1004"/>
        </w:tabs>
        <w:ind w:left="-1004" w:hanging="360"/>
      </w:pPr>
      <w:rPr>
        <w:rFonts w:ascii="Courier New" w:hAnsi="Courier New" w:hint="default"/>
      </w:rPr>
    </w:lvl>
    <w:lvl w:ilvl="2" w:tplc="04090005" w:tentative="1">
      <w:start w:val="1"/>
      <w:numFmt w:val="bullet"/>
      <w:lvlText w:val=""/>
      <w:lvlJc w:val="left"/>
      <w:pPr>
        <w:tabs>
          <w:tab w:val="num" w:pos="-284"/>
        </w:tabs>
        <w:ind w:left="-284" w:hanging="360"/>
      </w:pPr>
      <w:rPr>
        <w:rFonts w:ascii="Wingdings" w:hAnsi="Wingdings" w:hint="default"/>
      </w:rPr>
    </w:lvl>
    <w:lvl w:ilvl="3" w:tplc="04090001" w:tentative="1">
      <w:start w:val="1"/>
      <w:numFmt w:val="bullet"/>
      <w:lvlText w:val=""/>
      <w:lvlJc w:val="left"/>
      <w:pPr>
        <w:tabs>
          <w:tab w:val="num" w:pos="436"/>
        </w:tabs>
        <w:ind w:left="436" w:hanging="360"/>
      </w:pPr>
      <w:rPr>
        <w:rFonts w:ascii="Symbol" w:hAnsi="Symbol" w:hint="default"/>
      </w:rPr>
    </w:lvl>
    <w:lvl w:ilvl="4" w:tplc="04090003" w:tentative="1">
      <w:start w:val="1"/>
      <w:numFmt w:val="bullet"/>
      <w:lvlText w:val="o"/>
      <w:lvlJc w:val="left"/>
      <w:pPr>
        <w:tabs>
          <w:tab w:val="num" w:pos="1156"/>
        </w:tabs>
        <w:ind w:left="1156" w:hanging="360"/>
      </w:pPr>
      <w:rPr>
        <w:rFonts w:ascii="Courier New" w:hAnsi="Courier New" w:hint="default"/>
      </w:rPr>
    </w:lvl>
    <w:lvl w:ilvl="5" w:tplc="04090005" w:tentative="1">
      <w:start w:val="1"/>
      <w:numFmt w:val="bullet"/>
      <w:lvlText w:val=""/>
      <w:lvlJc w:val="left"/>
      <w:pPr>
        <w:tabs>
          <w:tab w:val="num" w:pos="1876"/>
        </w:tabs>
        <w:ind w:left="1876" w:hanging="360"/>
      </w:pPr>
      <w:rPr>
        <w:rFonts w:ascii="Wingdings" w:hAnsi="Wingdings" w:hint="default"/>
      </w:rPr>
    </w:lvl>
    <w:lvl w:ilvl="6" w:tplc="04090001" w:tentative="1">
      <w:start w:val="1"/>
      <w:numFmt w:val="bullet"/>
      <w:lvlText w:val=""/>
      <w:lvlJc w:val="left"/>
      <w:pPr>
        <w:tabs>
          <w:tab w:val="num" w:pos="2596"/>
        </w:tabs>
        <w:ind w:left="2596" w:hanging="360"/>
      </w:pPr>
      <w:rPr>
        <w:rFonts w:ascii="Symbol" w:hAnsi="Symbol" w:hint="default"/>
      </w:rPr>
    </w:lvl>
    <w:lvl w:ilvl="7" w:tplc="04090003" w:tentative="1">
      <w:start w:val="1"/>
      <w:numFmt w:val="bullet"/>
      <w:lvlText w:val="o"/>
      <w:lvlJc w:val="left"/>
      <w:pPr>
        <w:tabs>
          <w:tab w:val="num" w:pos="3316"/>
        </w:tabs>
        <w:ind w:left="3316" w:hanging="360"/>
      </w:pPr>
      <w:rPr>
        <w:rFonts w:ascii="Courier New" w:hAnsi="Courier New" w:hint="default"/>
      </w:rPr>
    </w:lvl>
    <w:lvl w:ilvl="8" w:tplc="04090005" w:tentative="1">
      <w:start w:val="1"/>
      <w:numFmt w:val="bullet"/>
      <w:lvlText w:val=""/>
      <w:lvlJc w:val="left"/>
      <w:pPr>
        <w:tabs>
          <w:tab w:val="num" w:pos="4036"/>
        </w:tabs>
        <w:ind w:left="4036" w:hanging="360"/>
      </w:pPr>
      <w:rPr>
        <w:rFonts w:ascii="Wingdings" w:hAnsi="Wingdings" w:hint="default"/>
      </w:rPr>
    </w:lvl>
  </w:abstractNum>
  <w:abstractNum w:abstractNumId="74" w15:restartNumberingAfterBreak="0">
    <w:nsid w:val="475E2FEA"/>
    <w:multiLevelType w:val="hybridMultilevel"/>
    <w:tmpl w:val="DDEC505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8FD4E7A"/>
    <w:multiLevelType w:val="hybridMultilevel"/>
    <w:tmpl w:val="D09220E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91D2D26"/>
    <w:multiLevelType w:val="hybridMultilevel"/>
    <w:tmpl w:val="8BF6E2F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7" w15:restartNumberingAfterBreak="0">
    <w:nsid w:val="49853E5C"/>
    <w:multiLevelType w:val="hybridMultilevel"/>
    <w:tmpl w:val="1952A7C6"/>
    <w:lvl w:ilvl="0" w:tplc="04130001">
      <w:start w:val="1"/>
      <w:numFmt w:val="bullet"/>
      <w:lvlText w:val=""/>
      <w:lvlJc w:val="left"/>
      <w:pPr>
        <w:ind w:left="774" w:hanging="360"/>
      </w:pPr>
      <w:rPr>
        <w:rFonts w:ascii="Symbol" w:hAnsi="Symbol" w:hint="default"/>
      </w:rPr>
    </w:lvl>
    <w:lvl w:ilvl="1" w:tplc="04130003" w:tentative="1">
      <w:start w:val="1"/>
      <w:numFmt w:val="bullet"/>
      <w:lvlText w:val="o"/>
      <w:lvlJc w:val="left"/>
      <w:pPr>
        <w:ind w:left="1494" w:hanging="360"/>
      </w:pPr>
      <w:rPr>
        <w:rFonts w:ascii="Courier New" w:hAnsi="Courier New" w:cs="Courier New" w:hint="default"/>
      </w:rPr>
    </w:lvl>
    <w:lvl w:ilvl="2" w:tplc="04130005" w:tentative="1">
      <w:start w:val="1"/>
      <w:numFmt w:val="bullet"/>
      <w:lvlText w:val=""/>
      <w:lvlJc w:val="left"/>
      <w:pPr>
        <w:ind w:left="2214" w:hanging="360"/>
      </w:pPr>
      <w:rPr>
        <w:rFonts w:ascii="Wingdings" w:hAnsi="Wingdings" w:hint="default"/>
      </w:rPr>
    </w:lvl>
    <w:lvl w:ilvl="3" w:tplc="04130001" w:tentative="1">
      <w:start w:val="1"/>
      <w:numFmt w:val="bullet"/>
      <w:lvlText w:val=""/>
      <w:lvlJc w:val="left"/>
      <w:pPr>
        <w:ind w:left="2934" w:hanging="360"/>
      </w:pPr>
      <w:rPr>
        <w:rFonts w:ascii="Symbol" w:hAnsi="Symbol" w:hint="default"/>
      </w:rPr>
    </w:lvl>
    <w:lvl w:ilvl="4" w:tplc="04130003" w:tentative="1">
      <w:start w:val="1"/>
      <w:numFmt w:val="bullet"/>
      <w:lvlText w:val="o"/>
      <w:lvlJc w:val="left"/>
      <w:pPr>
        <w:ind w:left="3654" w:hanging="360"/>
      </w:pPr>
      <w:rPr>
        <w:rFonts w:ascii="Courier New" w:hAnsi="Courier New" w:cs="Courier New" w:hint="default"/>
      </w:rPr>
    </w:lvl>
    <w:lvl w:ilvl="5" w:tplc="04130005" w:tentative="1">
      <w:start w:val="1"/>
      <w:numFmt w:val="bullet"/>
      <w:lvlText w:val=""/>
      <w:lvlJc w:val="left"/>
      <w:pPr>
        <w:ind w:left="4374" w:hanging="360"/>
      </w:pPr>
      <w:rPr>
        <w:rFonts w:ascii="Wingdings" w:hAnsi="Wingdings" w:hint="default"/>
      </w:rPr>
    </w:lvl>
    <w:lvl w:ilvl="6" w:tplc="04130001" w:tentative="1">
      <w:start w:val="1"/>
      <w:numFmt w:val="bullet"/>
      <w:lvlText w:val=""/>
      <w:lvlJc w:val="left"/>
      <w:pPr>
        <w:ind w:left="5094" w:hanging="360"/>
      </w:pPr>
      <w:rPr>
        <w:rFonts w:ascii="Symbol" w:hAnsi="Symbol" w:hint="default"/>
      </w:rPr>
    </w:lvl>
    <w:lvl w:ilvl="7" w:tplc="04130003" w:tentative="1">
      <w:start w:val="1"/>
      <w:numFmt w:val="bullet"/>
      <w:lvlText w:val="o"/>
      <w:lvlJc w:val="left"/>
      <w:pPr>
        <w:ind w:left="5814" w:hanging="360"/>
      </w:pPr>
      <w:rPr>
        <w:rFonts w:ascii="Courier New" w:hAnsi="Courier New" w:cs="Courier New" w:hint="default"/>
      </w:rPr>
    </w:lvl>
    <w:lvl w:ilvl="8" w:tplc="04130005" w:tentative="1">
      <w:start w:val="1"/>
      <w:numFmt w:val="bullet"/>
      <w:lvlText w:val=""/>
      <w:lvlJc w:val="left"/>
      <w:pPr>
        <w:ind w:left="6534" w:hanging="360"/>
      </w:pPr>
      <w:rPr>
        <w:rFonts w:ascii="Wingdings" w:hAnsi="Wingdings" w:hint="default"/>
      </w:rPr>
    </w:lvl>
  </w:abstractNum>
  <w:abstractNum w:abstractNumId="78" w15:restartNumberingAfterBreak="0">
    <w:nsid w:val="49BC70B9"/>
    <w:multiLevelType w:val="hybridMultilevel"/>
    <w:tmpl w:val="952EAD5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A513743"/>
    <w:multiLevelType w:val="hybridMultilevel"/>
    <w:tmpl w:val="96F6D04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0" w15:restartNumberingAfterBreak="0">
    <w:nsid w:val="4C2B487C"/>
    <w:multiLevelType w:val="hybridMultilevel"/>
    <w:tmpl w:val="E19A5D0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1" w15:restartNumberingAfterBreak="0">
    <w:nsid w:val="4C325E8D"/>
    <w:multiLevelType w:val="hybridMultilevel"/>
    <w:tmpl w:val="0FE29F0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2" w15:restartNumberingAfterBreak="0">
    <w:nsid w:val="4CCC6799"/>
    <w:multiLevelType w:val="hybridMultilevel"/>
    <w:tmpl w:val="2BC0C09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3" w15:restartNumberingAfterBreak="0">
    <w:nsid w:val="4DD22A0C"/>
    <w:multiLevelType w:val="hybridMultilevel"/>
    <w:tmpl w:val="76AE56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4" w15:restartNumberingAfterBreak="0">
    <w:nsid w:val="4F150E21"/>
    <w:multiLevelType w:val="hybridMultilevel"/>
    <w:tmpl w:val="5374D9E8"/>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F7F7550"/>
    <w:multiLevelType w:val="hybridMultilevel"/>
    <w:tmpl w:val="B01CD8C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6" w15:restartNumberingAfterBreak="0">
    <w:nsid w:val="4FCE5B53"/>
    <w:multiLevelType w:val="hybridMultilevel"/>
    <w:tmpl w:val="8708DD3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7" w15:restartNumberingAfterBreak="0">
    <w:nsid w:val="503C6066"/>
    <w:multiLevelType w:val="hybridMultilevel"/>
    <w:tmpl w:val="D4381354"/>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513D671B"/>
    <w:multiLevelType w:val="hybridMultilevel"/>
    <w:tmpl w:val="955A01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9" w15:restartNumberingAfterBreak="0">
    <w:nsid w:val="538976C2"/>
    <w:multiLevelType w:val="hybridMultilevel"/>
    <w:tmpl w:val="5F5E00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0" w15:restartNumberingAfterBreak="0">
    <w:nsid w:val="54D36E4A"/>
    <w:multiLevelType w:val="hybridMultilevel"/>
    <w:tmpl w:val="9EB874B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1" w15:restartNumberingAfterBreak="0">
    <w:nsid w:val="55F8528F"/>
    <w:multiLevelType w:val="hybridMultilevel"/>
    <w:tmpl w:val="238053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2" w15:restartNumberingAfterBreak="0">
    <w:nsid w:val="574C4BEE"/>
    <w:multiLevelType w:val="hybridMultilevel"/>
    <w:tmpl w:val="758CF23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3" w15:restartNumberingAfterBreak="0">
    <w:nsid w:val="584F1BE5"/>
    <w:multiLevelType w:val="hybridMultilevel"/>
    <w:tmpl w:val="CAE421D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8591472"/>
    <w:multiLevelType w:val="hybridMultilevel"/>
    <w:tmpl w:val="15F0062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5" w15:restartNumberingAfterBreak="0">
    <w:nsid w:val="58742237"/>
    <w:multiLevelType w:val="hybridMultilevel"/>
    <w:tmpl w:val="C46CD62E"/>
    <w:lvl w:ilvl="0" w:tplc="F53EE15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6" w15:restartNumberingAfterBreak="0">
    <w:nsid w:val="59042996"/>
    <w:multiLevelType w:val="hybridMultilevel"/>
    <w:tmpl w:val="8A5ED270"/>
    <w:lvl w:ilvl="0" w:tplc="8CA4D25E">
      <w:start w:val="1"/>
      <w:numFmt w:val="bullet"/>
      <w:pStyle w:val="ListBullet"/>
      <w:lvlText w:val=""/>
      <w:lvlJc w:val="left"/>
      <w:pPr>
        <w:tabs>
          <w:tab w:val="num" w:pos="360"/>
        </w:tabs>
        <w:ind w:left="284" w:hanging="284"/>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7" w15:restartNumberingAfterBreak="0">
    <w:nsid w:val="5B1D33B4"/>
    <w:multiLevelType w:val="hybridMultilevel"/>
    <w:tmpl w:val="61404D1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8" w15:restartNumberingAfterBreak="0">
    <w:nsid w:val="5C027594"/>
    <w:multiLevelType w:val="multilevel"/>
    <w:tmpl w:val="641CF856"/>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99" w15:restartNumberingAfterBreak="0">
    <w:nsid w:val="5C41035C"/>
    <w:multiLevelType w:val="hybridMultilevel"/>
    <w:tmpl w:val="006C7C5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F10454C"/>
    <w:multiLevelType w:val="hybridMultilevel"/>
    <w:tmpl w:val="76D6558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F1452EE"/>
    <w:multiLevelType w:val="hybridMultilevel"/>
    <w:tmpl w:val="76609C5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2" w15:restartNumberingAfterBreak="0">
    <w:nsid w:val="604C1C17"/>
    <w:multiLevelType w:val="hybridMultilevel"/>
    <w:tmpl w:val="A4A02CF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3" w15:restartNumberingAfterBreak="0">
    <w:nsid w:val="605861B4"/>
    <w:multiLevelType w:val="hybridMultilevel"/>
    <w:tmpl w:val="E2C0734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4" w15:restartNumberingAfterBreak="0">
    <w:nsid w:val="60B003A6"/>
    <w:multiLevelType w:val="hybridMultilevel"/>
    <w:tmpl w:val="6FDCC6F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5" w15:restartNumberingAfterBreak="0">
    <w:nsid w:val="61B24809"/>
    <w:multiLevelType w:val="hybridMultilevel"/>
    <w:tmpl w:val="9642112E"/>
    <w:lvl w:ilvl="0" w:tplc="EB6C3146">
      <w:start w:val="1"/>
      <w:numFmt w:val="decimal"/>
      <w:pStyle w:val="Bijlage2"/>
      <w:lvlText w:val="%1.1"/>
      <w:lvlJc w:val="left"/>
      <w:pPr>
        <w:tabs>
          <w:tab w:val="num" w:pos="680"/>
        </w:tabs>
        <w:ind w:left="680" w:hanging="680"/>
      </w:pPr>
      <w:rPr>
        <w:rFonts w:hint="default"/>
      </w:rPr>
    </w:lvl>
    <w:lvl w:ilvl="1" w:tplc="9C001912" w:tentative="1">
      <w:start w:val="1"/>
      <w:numFmt w:val="lowerLetter"/>
      <w:lvlText w:val="%2."/>
      <w:lvlJc w:val="left"/>
      <w:pPr>
        <w:tabs>
          <w:tab w:val="num" w:pos="1440"/>
        </w:tabs>
        <w:ind w:left="1440" w:hanging="360"/>
      </w:pPr>
    </w:lvl>
    <w:lvl w:ilvl="2" w:tplc="12E05D86" w:tentative="1">
      <w:start w:val="1"/>
      <w:numFmt w:val="lowerRoman"/>
      <w:lvlText w:val="%3."/>
      <w:lvlJc w:val="right"/>
      <w:pPr>
        <w:tabs>
          <w:tab w:val="num" w:pos="2160"/>
        </w:tabs>
        <w:ind w:left="2160" w:hanging="180"/>
      </w:pPr>
    </w:lvl>
    <w:lvl w:ilvl="3" w:tplc="7A50BA98" w:tentative="1">
      <w:start w:val="1"/>
      <w:numFmt w:val="decimal"/>
      <w:lvlText w:val="%4."/>
      <w:lvlJc w:val="left"/>
      <w:pPr>
        <w:tabs>
          <w:tab w:val="num" w:pos="2880"/>
        </w:tabs>
        <w:ind w:left="2880" w:hanging="360"/>
      </w:pPr>
    </w:lvl>
    <w:lvl w:ilvl="4" w:tplc="FE6C2A6A" w:tentative="1">
      <w:start w:val="1"/>
      <w:numFmt w:val="lowerLetter"/>
      <w:lvlText w:val="%5."/>
      <w:lvlJc w:val="left"/>
      <w:pPr>
        <w:tabs>
          <w:tab w:val="num" w:pos="3600"/>
        </w:tabs>
        <w:ind w:left="3600" w:hanging="360"/>
      </w:pPr>
    </w:lvl>
    <w:lvl w:ilvl="5" w:tplc="B0E49E2E" w:tentative="1">
      <w:start w:val="1"/>
      <w:numFmt w:val="lowerRoman"/>
      <w:lvlText w:val="%6."/>
      <w:lvlJc w:val="right"/>
      <w:pPr>
        <w:tabs>
          <w:tab w:val="num" w:pos="4320"/>
        </w:tabs>
        <w:ind w:left="4320" w:hanging="180"/>
      </w:pPr>
    </w:lvl>
    <w:lvl w:ilvl="6" w:tplc="F28EDDA0" w:tentative="1">
      <w:start w:val="1"/>
      <w:numFmt w:val="decimal"/>
      <w:lvlText w:val="%7."/>
      <w:lvlJc w:val="left"/>
      <w:pPr>
        <w:tabs>
          <w:tab w:val="num" w:pos="5040"/>
        </w:tabs>
        <w:ind w:left="5040" w:hanging="360"/>
      </w:pPr>
    </w:lvl>
    <w:lvl w:ilvl="7" w:tplc="E7FE9A88" w:tentative="1">
      <w:start w:val="1"/>
      <w:numFmt w:val="lowerLetter"/>
      <w:lvlText w:val="%8."/>
      <w:lvlJc w:val="left"/>
      <w:pPr>
        <w:tabs>
          <w:tab w:val="num" w:pos="5760"/>
        </w:tabs>
        <w:ind w:left="5760" w:hanging="360"/>
      </w:pPr>
    </w:lvl>
    <w:lvl w:ilvl="8" w:tplc="DCD0B4A0" w:tentative="1">
      <w:start w:val="1"/>
      <w:numFmt w:val="lowerRoman"/>
      <w:lvlText w:val="%9."/>
      <w:lvlJc w:val="right"/>
      <w:pPr>
        <w:tabs>
          <w:tab w:val="num" w:pos="6480"/>
        </w:tabs>
        <w:ind w:left="6480" w:hanging="180"/>
      </w:pPr>
    </w:lvl>
  </w:abstractNum>
  <w:abstractNum w:abstractNumId="106" w15:restartNumberingAfterBreak="0">
    <w:nsid w:val="620C21A3"/>
    <w:multiLevelType w:val="hybridMultilevel"/>
    <w:tmpl w:val="2AB49BE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2EF392D"/>
    <w:multiLevelType w:val="hybridMultilevel"/>
    <w:tmpl w:val="71B4A2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8" w15:restartNumberingAfterBreak="0">
    <w:nsid w:val="64A25E81"/>
    <w:multiLevelType w:val="hybridMultilevel"/>
    <w:tmpl w:val="6DCA75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9" w15:restartNumberingAfterBreak="0">
    <w:nsid w:val="65C16334"/>
    <w:multiLevelType w:val="hybridMultilevel"/>
    <w:tmpl w:val="192AC2B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0" w15:restartNumberingAfterBreak="0">
    <w:nsid w:val="6607643F"/>
    <w:multiLevelType w:val="hybridMultilevel"/>
    <w:tmpl w:val="2B92C98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1" w15:restartNumberingAfterBreak="0">
    <w:nsid w:val="674D402D"/>
    <w:multiLevelType w:val="hybridMultilevel"/>
    <w:tmpl w:val="63BA5CAC"/>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2" w15:restartNumberingAfterBreak="0">
    <w:nsid w:val="676C5AD1"/>
    <w:multiLevelType w:val="hybridMultilevel"/>
    <w:tmpl w:val="A0E6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3" w15:restartNumberingAfterBreak="0">
    <w:nsid w:val="67877DF8"/>
    <w:multiLevelType w:val="hybridMultilevel"/>
    <w:tmpl w:val="D92E643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4" w15:restartNumberingAfterBreak="0">
    <w:nsid w:val="6844544A"/>
    <w:multiLevelType w:val="hybridMultilevel"/>
    <w:tmpl w:val="B740C4E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9802267"/>
    <w:multiLevelType w:val="hybridMultilevel"/>
    <w:tmpl w:val="F0603B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6" w15:restartNumberingAfterBreak="0">
    <w:nsid w:val="6A05039E"/>
    <w:multiLevelType w:val="hybridMultilevel"/>
    <w:tmpl w:val="DE9A5B8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A83717B"/>
    <w:multiLevelType w:val="hybridMultilevel"/>
    <w:tmpl w:val="7C7E5DE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8" w15:restartNumberingAfterBreak="0">
    <w:nsid w:val="6C0E1ACA"/>
    <w:multiLevelType w:val="hybridMultilevel"/>
    <w:tmpl w:val="91A040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9" w15:restartNumberingAfterBreak="0">
    <w:nsid w:val="6C1C32A3"/>
    <w:multiLevelType w:val="hybridMultilevel"/>
    <w:tmpl w:val="B68803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0" w15:restartNumberingAfterBreak="0">
    <w:nsid w:val="6C2B69E7"/>
    <w:multiLevelType w:val="hybridMultilevel"/>
    <w:tmpl w:val="2AEE31D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1" w15:restartNumberingAfterBreak="0">
    <w:nsid w:val="6CA95EEB"/>
    <w:multiLevelType w:val="hybridMultilevel"/>
    <w:tmpl w:val="6D360EA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2" w15:restartNumberingAfterBreak="0">
    <w:nsid w:val="6D8F620D"/>
    <w:multiLevelType w:val="hybridMultilevel"/>
    <w:tmpl w:val="A1FA5FD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3" w15:restartNumberingAfterBreak="0">
    <w:nsid w:val="6E602D41"/>
    <w:multiLevelType w:val="hybridMultilevel"/>
    <w:tmpl w:val="FFB685AE"/>
    <w:lvl w:ilvl="0" w:tplc="7A8CD0BC">
      <w:numFmt w:val="bullet"/>
      <w:pStyle w:val="StyleListContinueLeft254cmHanging08cmAfter6pt"/>
      <w:lvlText w:val=""/>
      <w:lvlJc w:val="left"/>
      <w:pPr>
        <w:tabs>
          <w:tab w:val="num" w:pos="360"/>
        </w:tabs>
        <w:ind w:left="360" w:hanging="360"/>
      </w:pPr>
      <w:rPr>
        <w:rFonts w:ascii="Symbol" w:eastAsia="Times New Roman" w:hAnsi="Symbol" w:cs="Times New Roman" w:hint="default"/>
      </w:rPr>
    </w:lvl>
    <w:lvl w:ilvl="1" w:tplc="32A08AE8" w:tentative="1">
      <w:start w:val="1"/>
      <w:numFmt w:val="lowerLetter"/>
      <w:lvlText w:val="%2."/>
      <w:lvlJc w:val="left"/>
      <w:pPr>
        <w:tabs>
          <w:tab w:val="num" w:pos="1500"/>
        </w:tabs>
        <w:ind w:left="1500" w:hanging="360"/>
      </w:pPr>
    </w:lvl>
    <w:lvl w:ilvl="2" w:tplc="8E5258DA" w:tentative="1">
      <w:start w:val="1"/>
      <w:numFmt w:val="lowerRoman"/>
      <w:lvlText w:val="%3."/>
      <w:lvlJc w:val="right"/>
      <w:pPr>
        <w:tabs>
          <w:tab w:val="num" w:pos="2220"/>
        </w:tabs>
        <w:ind w:left="2220" w:hanging="180"/>
      </w:pPr>
    </w:lvl>
    <w:lvl w:ilvl="3" w:tplc="3E3C0D3C" w:tentative="1">
      <w:start w:val="1"/>
      <w:numFmt w:val="decimal"/>
      <w:lvlText w:val="%4."/>
      <w:lvlJc w:val="left"/>
      <w:pPr>
        <w:tabs>
          <w:tab w:val="num" w:pos="2940"/>
        </w:tabs>
        <w:ind w:left="2940" w:hanging="360"/>
      </w:pPr>
    </w:lvl>
    <w:lvl w:ilvl="4" w:tplc="26B6A028" w:tentative="1">
      <w:start w:val="1"/>
      <w:numFmt w:val="lowerLetter"/>
      <w:lvlText w:val="%5."/>
      <w:lvlJc w:val="left"/>
      <w:pPr>
        <w:tabs>
          <w:tab w:val="num" w:pos="3660"/>
        </w:tabs>
        <w:ind w:left="3660" w:hanging="360"/>
      </w:pPr>
    </w:lvl>
    <w:lvl w:ilvl="5" w:tplc="9CB07EE8" w:tentative="1">
      <w:start w:val="1"/>
      <w:numFmt w:val="lowerRoman"/>
      <w:lvlText w:val="%6."/>
      <w:lvlJc w:val="right"/>
      <w:pPr>
        <w:tabs>
          <w:tab w:val="num" w:pos="4380"/>
        </w:tabs>
        <w:ind w:left="4380" w:hanging="180"/>
      </w:pPr>
    </w:lvl>
    <w:lvl w:ilvl="6" w:tplc="FAF8AA48" w:tentative="1">
      <w:start w:val="1"/>
      <w:numFmt w:val="decimal"/>
      <w:lvlText w:val="%7."/>
      <w:lvlJc w:val="left"/>
      <w:pPr>
        <w:tabs>
          <w:tab w:val="num" w:pos="5100"/>
        </w:tabs>
        <w:ind w:left="5100" w:hanging="360"/>
      </w:pPr>
    </w:lvl>
    <w:lvl w:ilvl="7" w:tplc="FF70FED4" w:tentative="1">
      <w:start w:val="1"/>
      <w:numFmt w:val="lowerLetter"/>
      <w:lvlText w:val="%8."/>
      <w:lvlJc w:val="left"/>
      <w:pPr>
        <w:tabs>
          <w:tab w:val="num" w:pos="5820"/>
        </w:tabs>
        <w:ind w:left="5820" w:hanging="360"/>
      </w:pPr>
    </w:lvl>
    <w:lvl w:ilvl="8" w:tplc="8DDE1DDA" w:tentative="1">
      <w:start w:val="1"/>
      <w:numFmt w:val="lowerRoman"/>
      <w:lvlText w:val="%9."/>
      <w:lvlJc w:val="right"/>
      <w:pPr>
        <w:tabs>
          <w:tab w:val="num" w:pos="6540"/>
        </w:tabs>
        <w:ind w:left="6540" w:hanging="180"/>
      </w:pPr>
    </w:lvl>
  </w:abstractNum>
  <w:abstractNum w:abstractNumId="124" w15:restartNumberingAfterBreak="0">
    <w:nsid w:val="6FAF50E7"/>
    <w:multiLevelType w:val="hybridMultilevel"/>
    <w:tmpl w:val="E3D2A62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5" w15:restartNumberingAfterBreak="0">
    <w:nsid w:val="6FB67472"/>
    <w:multiLevelType w:val="hybridMultilevel"/>
    <w:tmpl w:val="F2B6D57C"/>
    <w:lvl w:ilvl="0" w:tplc="4378AA02">
      <w:start w:val="2"/>
      <w:numFmt w:val="bullet"/>
      <w:lvlText w:val="–"/>
      <w:lvlJc w:val="left"/>
      <w:pPr>
        <w:tabs>
          <w:tab w:val="num" w:pos="360"/>
        </w:tabs>
        <w:ind w:left="284" w:hanging="284"/>
      </w:pPr>
      <w:rPr>
        <w:rFonts w:hint="default"/>
        <w:color w:val="000000"/>
        <w:sz w:val="22"/>
      </w:rPr>
    </w:lvl>
    <w:lvl w:ilvl="1" w:tplc="04130003">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26" w15:restartNumberingAfterBreak="0">
    <w:nsid w:val="70635CCD"/>
    <w:multiLevelType w:val="hybridMultilevel"/>
    <w:tmpl w:val="E72E556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7" w15:restartNumberingAfterBreak="0">
    <w:nsid w:val="70DB4052"/>
    <w:multiLevelType w:val="hybridMultilevel"/>
    <w:tmpl w:val="89D66C6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8" w15:restartNumberingAfterBreak="0">
    <w:nsid w:val="71035FC8"/>
    <w:multiLevelType w:val="hybridMultilevel"/>
    <w:tmpl w:val="AD54FF7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11A54B5"/>
    <w:multiLevelType w:val="hybridMultilevel"/>
    <w:tmpl w:val="D832AD3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0" w15:restartNumberingAfterBreak="0">
    <w:nsid w:val="72E74D11"/>
    <w:multiLevelType w:val="hybridMultilevel"/>
    <w:tmpl w:val="8242BA3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72EC1602"/>
    <w:multiLevelType w:val="hybridMultilevel"/>
    <w:tmpl w:val="DFBE033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2" w15:restartNumberingAfterBreak="0">
    <w:nsid w:val="73014A6B"/>
    <w:multiLevelType w:val="hybridMultilevel"/>
    <w:tmpl w:val="72EE7C8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8BC203F"/>
    <w:multiLevelType w:val="hybridMultilevel"/>
    <w:tmpl w:val="AEF2F0A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4" w15:restartNumberingAfterBreak="0">
    <w:nsid w:val="79312996"/>
    <w:multiLevelType w:val="hybridMultilevel"/>
    <w:tmpl w:val="440AA62C"/>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7A76603E"/>
    <w:multiLevelType w:val="hybridMultilevel"/>
    <w:tmpl w:val="CD3023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7AC7656D"/>
    <w:multiLevelType w:val="hybridMultilevel"/>
    <w:tmpl w:val="8794B99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7C29143D"/>
    <w:multiLevelType w:val="hybridMultilevel"/>
    <w:tmpl w:val="30245278"/>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7C9825A0"/>
    <w:multiLevelType w:val="hybridMultilevel"/>
    <w:tmpl w:val="3D60E302"/>
    <w:lvl w:ilvl="0" w:tplc="80025FBE">
      <w:numFmt w:val="bullet"/>
      <w:pStyle w:val="ListContinue"/>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213"/>
        </w:tabs>
        <w:ind w:left="1213" w:hanging="360"/>
      </w:pPr>
      <w:rPr>
        <w:rFonts w:ascii="Courier New" w:hAnsi="Courier New" w:hint="default"/>
      </w:rPr>
    </w:lvl>
    <w:lvl w:ilvl="2" w:tplc="04090005" w:tentative="1">
      <w:start w:val="1"/>
      <w:numFmt w:val="bullet"/>
      <w:lvlText w:val=""/>
      <w:lvlJc w:val="left"/>
      <w:pPr>
        <w:tabs>
          <w:tab w:val="num" w:pos="1933"/>
        </w:tabs>
        <w:ind w:left="1933" w:hanging="360"/>
      </w:pPr>
      <w:rPr>
        <w:rFonts w:ascii="Wingdings" w:hAnsi="Wingdings" w:hint="default"/>
      </w:rPr>
    </w:lvl>
    <w:lvl w:ilvl="3" w:tplc="04090001" w:tentative="1">
      <w:start w:val="1"/>
      <w:numFmt w:val="bullet"/>
      <w:lvlText w:val=""/>
      <w:lvlJc w:val="left"/>
      <w:pPr>
        <w:tabs>
          <w:tab w:val="num" w:pos="2653"/>
        </w:tabs>
        <w:ind w:left="2653" w:hanging="360"/>
      </w:pPr>
      <w:rPr>
        <w:rFonts w:ascii="Symbol" w:hAnsi="Symbol" w:hint="default"/>
      </w:rPr>
    </w:lvl>
    <w:lvl w:ilvl="4" w:tplc="04090003" w:tentative="1">
      <w:start w:val="1"/>
      <w:numFmt w:val="bullet"/>
      <w:lvlText w:val="o"/>
      <w:lvlJc w:val="left"/>
      <w:pPr>
        <w:tabs>
          <w:tab w:val="num" w:pos="3373"/>
        </w:tabs>
        <w:ind w:left="3373" w:hanging="360"/>
      </w:pPr>
      <w:rPr>
        <w:rFonts w:ascii="Courier New" w:hAnsi="Courier New" w:hint="default"/>
      </w:rPr>
    </w:lvl>
    <w:lvl w:ilvl="5" w:tplc="04090005" w:tentative="1">
      <w:start w:val="1"/>
      <w:numFmt w:val="bullet"/>
      <w:lvlText w:val=""/>
      <w:lvlJc w:val="left"/>
      <w:pPr>
        <w:tabs>
          <w:tab w:val="num" w:pos="4093"/>
        </w:tabs>
        <w:ind w:left="4093" w:hanging="360"/>
      </w:pPr>
      <w:rPr>
        <w:rFonts w:ascii="Wingdings" w:hAnsi="Wingdings" w:hint="default"/>
      </w:rPr>
    </w:lvl>
    <w:lvl w:ilvl="6" w:tplc="04090001" w:tentative="1">
      <w:start w:val="1"/>
      <w:numFmt w:val="bullet"/>
      <w:lvlText w:val=""/>
      <w:lvlJc w:val="left"/>
      <w:pPr>
        <w:tabs>
          <w:tab w:val="num" w:pos="4813"/>
        </w:tabs>
        <w:ind w:left="4813" w:hanging="360"/>
      </w:pPr>
      <w:rPr>
        <w:rFonts w:ascii="Symbol" w:hAnsi="Symbol" w:hint="default"/>
      </w:rPr>
    </w:lvl>
    <w:lvl w:ilvl="7" w:tplc="04090003" w:tentative="1">
      <w:start w:val="1"/>
      <w:numFmt w:val="bullet"/>
      <w:lvlText w:val="o"/>
      <w:lvlJc w:val="left"/>
      <w:pPr>
        <w:tabs>
          <w:tab w:val="num" w:pos="5533"/>
        </w:tabs>
        <w:ind w:left="5533" w:hanging="360"/>
      </w:pPr>
      <w:rPr>
        <w:rFonts w:ascii="Courier New" w:hAnsi="Courier New" w:hint="default"/>
      </w:rPr>
    </w:lvl>
    <w:lvl w:ilvl="8" w:tplc="04090005" w:tentative="1">
      <w:start w:val="1"/>
      <w:numFmt w:val="bullet"/>
      <w:lvlText w:val=""/>
      <w:lvlJc w:val="left"/>
      <w:pPr>
        <w:tabs>
          <w:tab w:val="num" w:pos="6253"/>
        </w:tabs>
        <w:ind w:left="6253" w:hanging="360"/>
      </w:pPr>
      <w:rPr>
        <w:rFonts w:ascii="Wingdings" w:hAnsi="Wingdings" w:hint="default"/>
      </w:rPr>
    </w:lvl>
  </w:abstractNum>
  <w:abstractNum w:abstractNumId="139" w15:restartNumberingAfterBreak="0">
    <w:nsid w:val="7D9E5DD2"/>
    <w:multiLevelType w:val="hybridMultilevel"/>
    <w:tmpl w:val="18B06A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40" w15:restartNumberingAfterBreak="0">
    <w:nsid w:val="7DA917E2"/>
    <w:multiLevelType w:val="hybridMultilevel"/>
    <w:tmpl w:val="9EE06354"/>
    <w:lvl w:ilvl="0" w:tplc="1068AD1E">
      <w:start w:val="1"/>
      <w:numFmt w:val="bullet"/>
      <w:pStyle w:val="ListBullet3"/>
      <w:lvlText w:val=""/>
      <w:lvlJc w:val="left"/>
      <w:pPr>
        <w:tabs>
          <w:tab w:val="num" w:pos="927"/>
        </w:tabs>
        <w:ind w:left="851"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7F7A3E6E"/>
    <w:multiLevelType w:val="hybridMultilevel"/>
    <w:tmpl w:val="6DEA3B2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num w:numId="1">
    <w:abstractNumId w:val="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num>
  <w:num w:numId="3">
    <w:abstractNumId w:val="138"/>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6"/>
  </w:num>
  <w:num w:numId="12">
    <w:abstractNumId w:val="140"/>
  </w:num>
  <w:num w:numId="13">
    <w:abstractNumId w:val="64"/>
  </w:num>
  <w:num w:numId="14">
    <w:abstractNumId w:val="9"/>
  </w:num>
  <w:num w:numId="15">
    <w:abstractNumId w:val="73"/>
  </w:num>
  <w:num w:numId="16">
    <w:abstractNumId w:val="105"/>
  </w:num>
  <w:num w:numId="17">
    <w:abstractNumId w:val="52"/>
  </w:num>
  <w:num w:numId="18">
    <w:abstractNumId w:val="55"/>
  </w:num>
  <w:num w:numId="19">
    <w:abstractNumId w:val="22"/>
  </w:num>
  <w:num w:numId="20">
    <w:abstractNumId w:val="123"/>
  </w:num>
  <w:num w:numId="21">
    <w:abstractNumId w:val="58"/>
  </w:num>
  <w:num w:numId="22">
    <w:abstractNumId w:val="114"/>
  </w:num>
  <w:num w:numId="23">
    <w:abstractNumId w:val="98"/>
  </w:num>
  <w:num w:numId="24">
    <w:abstractNumId w:val="62"/>
  </w:num>
  <w:num w:numId="25">
    <w:abstractNumId w:val="43"/>
  </w:num>
  <w:num w:numId="26">
    <w:abstractNumId w:val="54"/>
  </w:num>
  <w:num w:numId="27">
    <w:abstractNumId w:val="99"/>
  </w:num>
  <w:num w:numId="28">
    <w:abstractNumId w:val="56"/>
  </w:num>
  <w:num w:numId="29">
    <w:abstractNumId w:val="14"/>
  </w:num>
  <w:num w:numId="30">
    <w:abstractNumId w:val="124"/>
  </w:num>
  <w:num w:numId="31">
    <w:abstractNumId w:val="82"/>
  </w:num>
  <w:num w:numId="32">
    <w:abstractNumId w:val="21"/>
  </w:num>
  <w:num w:numId="33">
    <w:abstractNumId w:val="74"/>
  </w:num>
  <w:num w:numId="34">
    <w:abstractNumId w:val="18"/>
  </w:num>
  <w:num w:numId="35">
    <w:abstractNumId w:val="69"/>
  </w:num>
  <w:num w:numId="36">
    <w:abstractNumId w:val="133"/>
  </w:num>
  <w:num w:numId="37">
    <w:abstractNumId w:val="91"/>
  </w:num>
  <w:num w:numId="38">
    <w:abstractNumId w:val="11"/>
  </w:num>
  <w:num w:numId="39">
    <w:abstractNumId w:val="112"/>
  </w:num>
  <w:num w:numId="40">
    <w:abstractNumId w:val="92"/>
  </w:num>
  <w:num w:numId="41">
    <w:abstractNumId w:val="89"/>
  </w:num>
  <w:num w:numId="42">
    <w:abstractNumId w:val="110"/>
  </w:num>
  <w:num w:numId="43">
    <w:abstractNumId w:val="88"/>
  </w:num>
  <w:num w:numId="44">
    <w:abstractNumId w:val="119"/>
  </w:num>
  <w:num w:numId="45">
    <w:abstractNumId w:val="117"/>
  </w:num>
  <w:num w:numId="46">
    <w:abstractNumId w:val="37"/>
  </w:num>
  <w:num w:numId="47">
    <w:abstractNumId w:val="26"/>
  </w:num>
  <w:num w:numId="48">
    <w:abstractNumId w:val="121"/>
  </w:num>
  <w:num w:numId="49">
    <w:abstractNumId w:val="71"/>
  </w:num>
  <w:num w:numId="50">
    <w:abstractNumId w:val="60"/>
  </w:num>
  <w:num w:numId="51">
    <w:abstractNumId w:val="59"/>
  </w:num>
  <w:num w:numId="52">
    <w:abstractNumId w:val="115"/>
  </w:num>
  <w:num w:numId="53">
    <w:abstractNumId w:val="85"/>
  </w:num>
  <w:num w:numId="54">
    <w:abstractNumId w:val="113"/>
  </w:num>
  <w:num w:numId="55">
    <w:abstractNumId w:val="63"/>
  </w:num>
  <w:num w:numId="56">
    <w:abstractNumId w:val="44"/>
  </w:num>
  <w:num w:numId="57">
    <w:abstractNumId w:val="109"/>
  </w:num>
  <w:num w:numId="58">
    <w:abstractNumId w:val="94"/>
  </w:num>
  <w:num w:numId="59">
    <w:abstractNumId w:val="61"/>
  </w:num>
  <w:num w:numId="60">
    <w:abstractNumId w:val="76"/>
  </w:num>
  <w:num w:numId="61">
    <w:abstractNumId w:val="72"/>
  </w:num>
  <w:num w:numId="62">
    <w:abstractNumId w:val="36"/>
  </w:num>
  <w:num w:numId="63">
    <w:abstractNumId w:val="10"/>
  </w:num>
  <w:num w:numId="64">
    <w:abstractNumId w:val="108"/>
  </w:num>
  <w:num w:numId="65">
    <w:abstractNumId w:val="28"/>
  </w:num>
  <w:num w:numId="66">
    <w:abstractNumId w:val="126"/>
  </w:num>
  <w:num w:numId="67">
    <w:abstractNumId w:val="107"/>
  </w:num>
  <w:num w:numId="68">
    <w:abstractNumId w:val="80"/>
  </w:num>
  <w:num w:numId="69">
    <w:abstractNumId w:val="101"/>
  </w:num>
  <w:num w:numId="70">
    <w:abstractNumId w:val="93"/>
  </w:num>
  <w:num w:numId="71">
    <w:abstractNumId w:val="100"/>
  </w:num>
  <w:num w:numId="72">
    <w:abstractNumId w:val="75"/>
  </w:num>
  <w:num w:numId="73">
    <w:abstractNumId w:val="23"/>
  </w:num>
  <w:num w:numId="74">
    <w:abstractNumId w:val="42"/>
  </w:num>
  <w:num w:numId="75">
    <w:abstractNumId w:val="127"/>
  </w:num>
  <w:num w:numId="76">
    <w:abstractNumId w:val="81"/>
  </w:num>
  <w:num w:numId="77">
    <w:abstractNumId w:val="33"/>
  </w:num>
  <w:num w:numId="78">
    <w:abstractNumId w:val="32"/>
  </w:num>
  <w:num w:numId="79">
    <w:abstractNumId w:val="131"/>
  </w:num>
  <w:num w:numId="80">
    <w:abstractNumId w:val="50"/>
  </w:num>
  <w:num w:numId="81">
    <w:abstractNumId w:val="106"/>
  </w:num>
  <w:num w:numId="82">
    <w:abstractNumId w:val="135"/>
  </w:num>
  <w:num w:numId="83">
    <w:abstractNumId w:val="45"/>
  </w:num>
  <w:num w:numId="84">
    <w:abstractNumId w:val="116"/>
  </w:num>
  <w:num w:numId="85">
    <w:abstractNumId w:val="66"/>
  </w:num>
  <w:num w:numId="86">
    <w:abstractNumId w:val="29"/>
  </w:num>
  <w:num w:numId="87">
    <w:abstractNumId w:val="122"/>
  </w:num>
  <w:num w:numId="88">
    <w:abstractNumId w:val="40"/>
  </w:num>
  <w:num w:numId="89">
    <w:abstractNumId w:val="17"/>
  </w:num>
  <w:num w:numId="90">
    <w:abstractNumId w:val="41"/>
  </w:num>
  <w:num w:numId="91">
    <w:abstractNumId w:val="128"/>
  </w:num>
  <w:num w:numId="92">
    <w:abstractNumId w:val="67"/>
  </w:num>
  <w:num w:numId="93">
    <w:abstractNumId w:val="139"/>
  </w:num>
  <w:num w:numId="94">
    <w:abstractNumId w:val="102"/>
  </w:num>
  <w:num w:numId="95">
    <w:abstractNumId w:val="79"/>
  </w:num>
  <w:num w:numId="96">
    <w:abstractNumId w:val="97"/>
  </w:num>
  <w:num w:numId="97">
    <w:abstractNumId w:val="104"/>
  </w:num>
  <w:num w:numId="98">
    <w:abstractNumId w:val="16"/>
  </w:num>
  <w:num w:numId="99">
    <w:abstractNumId w:val="130"/>
  </w:num>
  <w:num w:numId="100">
    <w:abstractNumId w:val="47"/>
  </w:num>
  <w:num w:numId="101">
    <w:abstractNumId w:val="34"/>
  </w:num>
  <w:num w:numId="102">
    <w:abstractNumId w:val="78"/>
  </w:num>
  <w:num w:numId="103">
    <w:abstractNumId w:val="53"/>
  </w:num>
  <w:num w:numId="104">
    <w:abstractNumId w:val="57"/>
  </w:num>
  <w:num w:numId="105">
    <w:abstractNumId w:val="49"/>
  </w:num>
  <w:num w:numId="106">
    <w:abstractNumId w:val="31"/>
  </w:num>
  <w:num w:numId="107">
    <w:abstractNumId w:val="111"/>
  </w:num>
  <w:num w:numId="108">
    <w:abstractNumId w:val="136"/>
  </w:num>
  <w:num w:numId="109">
    <w:abstractNumId w:val="13"/>
  </w:num>
  <w:num w:numId="110">
    <w:abstractNumId w:val="103"/>
  </w:num>
  <w:num w:numId="111">
    <w:abstractNumId w:val="86"/>
  </w:num>
  <w:num w:numId="112">
    <w:abstractNumId w:val="30"/>
  </w:num>
  <w:num w:numId="113">
    <w:abstractNumId w:val="120"/>
  </w:num>
  <w:num w:numId="114">
    <w:abstractNumId w:val="19"/>
  </w:num>
  <w:num w:numId="115">
    <w:abstractNumId w:val="137"/>
  </w:num>
  <w:num w:numId="116">
    <w:abstractNumId w:val="39"/>
  </w:num>
  <w:num w:numId="117">
    <w:abstractNumId w:val="141"/>
  </w:num>
  <w:num w:numId="118">
    <w:abstractNumId w:val="24"/>
  </w:num>
  <w:num w:numId="119">
    <w:abstractNumId w:val="20"/>
  </w:num>
  <w:num w:numId="120">
    <w:abstractNumId w:val="84"/>
  </w:num>
  <w:num w:numId="121">
    <w:abstractNumId w:val="35"/>
  </w:num>
  <w:num w:numId="122">
    <w:abstractNumId w:val="132"/>
  </w:num>
  <w:num w:numId="123">
    <w:abstractNumId w:val="8"/>
  </w:num>
  <w:num w:numId="124">
    <w:abstractNumId w:val="125"/>
  </w:num>
  <w:num w:numId="125">
    <w:abstractNumId w:val="65"/>
  </w:num>
  <w:num w:numId="126">
    <w:abstractNumId w:val="12"/>
  </w:num>
  <w:num w:numId="127">
    <w:abstractNumId w:val="70"/>
  </w:num>
  <w:num w:numId="128">
    <w:abstractNumId w:val="48"/>
  </w:num>
  <w:num w:numId="129">
    <w:abstractNumId w:val="27"/>
  </w:num>
  <w:num w:numId="130">
    <w:abstractNumId w:val="134"/>
  </w:num>
  <w:num w:numId="131">
    <w:abstractNumId w:val="87"/>
  </w:num>
  <w:num w:numId="132">
    <w:abstractNumId w:val="95"/>
  </w:num>
  <w:num w:numId="133">
    <w:abstractNumId w:val="68"/>
  </w:num>
  <w:num w:numId="134">
    <w:abstractNumId w:val="51"/>
  </w:num>
  <w:num w:numId="135">
    <w:abstractNumId w:val="77"/>
  </w:num>
  <w:num w:numId="136">
    <w:abstractNumId w:val="38"/>
  </w:num>
  <w:num w:numId="137">
    <w:abstractNumId w:val="25"/>
  </w:num>
  <w:num w:numId="138">
    <w:abstractNumId w:val="15"/>
  </w:num>
  <w:num w:numId="139">
    <w:abstractNumId w:val="129"/>
  </w:num>
  <w:num w:numId="140">
    <w:abstractNumId w:val="118"/>
  </w:num>
  <w:num w:numId="141">
    <w:abstractNumId w:val="83"/>
  </w:num>
  <w:num w:numId="142">
    <w:abstractNumId w:val="90"/>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embedTrueTypeFonts/>
  <w:embedSystemFonts/>
  <w:saveSubsetFonts/>
  <w:activeWritingStyle w:appName="MSWord" w:lang="nl-NL" w:vendorID="9" w:dllVersion="512" w:checkStyle="1"/>
  <w:activeWritingStyle w:appName="MSWord" w:lang="nl-NL" w:vendorID="1"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29B"/>
    <w:rsid w:val="000028EA"/>
    <w:rsid w:val="00003C4E"/>
    <w:rsid w:val="00006CE4"/>
    <w:rsid w:val="00014346"/>
    <w:rsid w:val="00017A90"/>
    <w:rsid w:val="00026D84"/>
    <w:rsid w:val="000273E3"/>
    <w:rsid w:val="00042CCC"/>
    <w:rsid w:val="000436BA"/>
    <w:rsid w:val="00046F63"/>
    <w:rsid w:val="000475B9"/>
    <w:rsid w:val="00047FC9"/>
    <w:rsid w:val="00061378"/>
    <w:rsid w:val="00071F28"/>
    <w:rsid w:val="0007311E"/>
    <w:rsid w:val="00086FD2"/>
    <w:rsid w:val="000903AC"/>
    <w:rsid w:val="00096D10"/>
    <w:rsid w:val="000A01EB"/>
    <w:rsid w:val="000A0679"/>
    <w:rsid w:val="000A2F91"/>
    <w:rsid w:val="000C0487"/>
    <w:rsid w:val="000C04DF"/>
    <w:rsid w:val="000C3B95"/>
    <w:rsid w:val="000C5346"/>
    <w:rsid w:val="000D2ABD"/>
    <w:rsid w:val="000D506E"/>
    <w:rsid w:val="000F1837"/>
    <w:rsid w:val="00107ADF"/>
    <w:rsid w:val="0011131C"/>
    <w:rsid w:val="00142CA9"/>
    <w:rsid w:val="00143F30"/>
    <w:rsid w:val="001447EE"/>
    <w:rsid w:val="00191144"/>
    <w:rsid w:val="00191A83"/>
    <w:rsid w:val="00192CDF"/>
    <w:rsid w:val="001A02D0"/>
    <w:rsid w:val="001A6477"/>
    <w:rsid w:val="001B4744"/>
    <w:rsid w:val="001C5E88"/>
    <w:rsid w:val="001C648F"/>
    <w:rsid w:val="001D0BA6"/>
    <w:rsid w:val="001E3171"/>
    <w:rsid w:val="001F2AFB"/>
    <w:rsid w:val="001F60CC"/>
    <w:rsid w:val="002022A6"/>
    <w:rsid w:val="00216841"/>
    <w:rsid w:val="00216E67"/>
    <w:rsid w:val="0021757A"/>
    <w:rsid w:val="0021785D"/>
    <w:rsid w:val="00221077"/>
    <w:rsid w:val="00241BB8"/>
    <w:rsid w:val="00242AF2"/>
    <w:rsid w:val="00242C27"/>
    <w:rsid w:val="00243C07"/>
    <w:rsid w:val="00244E09"/>
    <w:rsid w:val="002517B9"/>
    <w:rsid w:val="00255AEB"/>
    <w:rsid w:val="00261F2A"/>
    <w:rsid w:val="0026221E"/>
    <w:rsid w:val="00263B04"/>
    <w:rsid w:val="002673CF"/>
    <w:rsid w:val="00275418"/>
    <w:rsid w:val="00276D55"/>
    <w:rsid w:val="002776D4"/>
    <w:rsid w:val="00277E4E"/>
    <w:rsid w:val="0028600C"/>
    <w:rsid w:val="00286CEE"/>
    <w:rsid w:val="00294276"/>
    <w:rsid w:val="00297896"/>
    <w:rsid w:val="002A73D2"/>
    <w:rsid w:val="002B5A02"/>
    <w:rsid w:val="002C1C18"/>
    <w:rsid w:val="002C5EF0"/>
    <w:rsid w:val="002E078B"/>
    <w:rsid w:val="002E0B9F"/>
    <w:rsid w:val="002E1EAA"/>
    <w:rsid w:val="002E2520"/>
    <w:rsid w:val="002E5647"/>
    <w:rsid w:val="002F0192"/>
    <w:rsid w:val="002F65F3"/>
    <w:rsid w:val="003074B8"/>
    <w:rsid w:val="00311ADA"/>
    <w:rsid w:val="00315575"/>
    <w:rsid w:val="003268BC"/>
    <w:rsid w:val="003271FE"/>
    <w:rsid w:val="00341AC4"/>
    <w:rsid w:val="0037353C"/>
    <w:rsid w:val="00374183"/>
    <w:rsid w:val="00376212"/>
    <w:rsid w:val="003858D5"/>
    <w:rsid w:val="0038694B"/>
    <w:rsid w:val="003930E7"/>
    <w:rsid w:val="003B56D2"/>
    <w:rsid w:val="003D098F"/>
    <w:rsid w:val="003D2DA2"/>
    <w:rsid w:val="003E3DF5"/>
    <w:rsid w:val="00403F41"/>
    <w:rsid w:val="00414EC9"/>
    <w:rsid w:val="0042080E"/>
    <w:rsid w:val="0042123A"/>
    <w:rsid w:val="0042130A"/>
    <w:rsid w:val="00421321"/>
    <w:rsid w:val="0042460C"/>
    <w:rsid w:val="00432504"/>
    <w:rsid w:val="004335E7"/>
    <w:rsid w:val="00434516"/>
    <w:rsid w:val="00441140"/>
    <w:rsid w:val="004412C4"/>
    <w:rsid w:val="004451C1"/>
    <w:rsid w:val="00474C80"/>
    <w:rsid w:val="00483C62"/>
    <w:rsid w:val="00485B6A"/>
    <w:rsid w:val="00487D1D"/>
    <w:rsid w:val="004948E4"/>
    <w:rsid w:val="004A5398"/>
    <w:rsid w:val="004A7068"/>
    <w:rsid w:val="004B3E8C"/>
    <w:rsid w:val="004B6940"/>
    <w:rsid w:val="004B6A0B"/>
    <w:rsid w:val="004C09C3"/>
    <w:rsid w:val="004C584E"/>
    <w:rsid w:val="004E1F56"/>
    <w:rsid w:val="004E4036"/>
    <w:rsid w:val="004F1DC1"/>
    <w:rsid w:val="004F2C8E"/>
    <w:rsid w:val="004F78F3"/>
    <w:rsid w:val="0050016D"/>
    <w:rsid w:val="005118E7"/>
    <w:rsid w:val="005151F8"/>
    <w:rsid w:val="005169CC"/>
    <w:rsid w:val="005218A9"/>
    <w:rsid w:val="00526042"/>
    <w:rsid w:val="00530BA2"/>
    <w:rsid w:val="005341D4"/>
    <w:rsid w:val="00534625"/>
    <w:rsid w:val="00537558"/>
    <w:rsid w:val="00541F2B"/>
    <w:rsid w:val="00546285"/>
    <w:rsid w:val="00574C42"/>
    <w:rsid w:val="005752D8"/>
    <w:rsid w:val="0058225E"/>
    <w:rsid w:val="005851C5"/>
    <w:rsid w:val="00595324"/>
    <w:rsid w:val="00595931"/>
    <w:rsid w:val="005B1047"/>
    <w:rsid w:val="005B22AB"/>
    <w:rsid w:val="005B2DBC"/>
    <w:rsid w:val="005B305F"/>
    <w:rsid w:val="005B5F07"/>
    <w:rsid w:val="005B6A25"/>
    <w:rsid w:val="005C0DF0"/>
    <w:rsid w:val="005C3620"/>
    <w:rsid w:val="005C5FD7"/>
    <w:rsid w:val="005D67C4"/>
    <w:rsid w:val="005E69D6"/>
    <w:rsid w:val="005F2BCC"/>
    <w:rsid w:val="005F3CF5"/>
    <w:rsid w:val="00600CDA"/>
    <w:rsid w:val="00602868"/>
    <w:rsid w:val="00604133"/>
    <w:rsid w:val="0060755F"/>
    <w:rsid w:val="0062699C"/>
    <w:rsid w:val="00641B5A"/>
    <w:rsid w:val="00655100"/>
    <w:rsid w:val="006638F5"/>
    <w:rsid w:val="00664834"/>
    <w:rsid w:val="00666C48"/>
    <w:rsid w:val="0066763C"/>
    <w:rsid w:val="00675490"/>
    <w:rsid w:val="00691740"/>
    <w:rsid w:val="00693FA9"/>
    <w:rsid w:val="00697C2D"/>
    <w:rsid w:val="006A6968"/>
    <w:rsid w:val="006A6A02"/>
    <w:rsid w:val="006B1AE3"/>
    <w:rsid w:val="006B4800"/>
    <w:rsid w:val="006D0148"/>
    <w:rsid w:val="006D7140"/>
    <w:rsid w:val="006E2BE3"/>
    <w:rsid w:val="006E3DFA"/>
    <w:rsid w:val="006E4603"/>
    <w:rsid w:val="006F1E7D"/>
    <w:rsid w:val="00703787"/>
    <w:rsid w:val="00726AD7"/>
    <w:rsid w:val="00732877"/>
    <w:rsid w:val="00733AE5"/>
    <w:rsid w:val="00733B19"/>
    <w:rsid w:val="0075264C"/>
    <w:rsid w:val="0075410E"/>
    <w:rsid w:val="00754423"/>
    <w:rsid w:val="007554E2"/>
    <w:rsid w:val="00756988"/>
    <w:rsid w:val="0076426F"/>
    <w:rsid w:val="007713BF"/>
    <w:rsid w:val="007904CB"/>
    <w:rsid w:val="00795990"/>
    <w:rsid w:val="007974A4"/>
    <w:rsid w:val="007A1320"/>
    <w:rsid w:val="007A534E"/>
    <w:rsid w:val="007A5D8A"/>
    <w:rsid w:val="007A6AB4"/>
    <w:rsid w:val="007B68D4"/>
    <w:rsid w:val="007D5404"/>
    <w:rsid w:val="007D6A7D"/>
    <w:rsid w:val="007E1263"/>
    <w:rsid w:val="007E29FA"/>
    <w:rsid w:val="007E5D39"/>
    <w:rsid w:val="007F08F7"/>
    <w:rsid w:val="007F1147"/>
    <w:rsid w:val="007F59CD"/>
    <w:rsid w:val="00801375"/>
    <w:rsid w:val="00803B1D"/>
    <w:rsid w:val="00804086"/>
    <w:rsid w:val="00806939"/>
    <w:rsid w:val="00823F03"/>
    <w:rsid w:val="00825084"/>
    <w:rsid w:val="008277A6"/>
    <w:rsid w:val="00834693"/>
    <w:rsid w:val="008422F9"/>
    <w:rsid w:val="00845991"/>
    <w:rsid w:val="00845D2B"/>
    <w:rsid w:val="008513D9"/>
    <w:rsid w:val="00854A39"/>
    <w:rsid w:val="00880D5E"/>
    <w:rsid w:val="008A05FB"/>
    <w:rsid w:val="008A285E"/>
    <w:rsid w:val="008A4069"/>
    <w:rsid w:val="008B2587"/>
    <w:rsid w:val="008B2FBC"/>
    <w:rsid w:val="008C2393"/>
    <w:rsid w:val="008D45E7"/>
    <w:rsid w:val="008D5C9C"/>
    <w:rsid w:val="008E2B1D"/>
    <w:rsid w:val="008E6627"/>
    <w:rsid w:val="0090411F"/>
    <w:rsid w:val="00904A50"/>
    <w:rsid w:val="00912016"/>
    <w:rsid w:val="00917E85"/>
    <w:rsid w:val="00920073"/>
    <w:rsid w:val="00921B8F"/>
    <w:rsid w:val="0093015B"/>
    <w:rsid w:val="009346EB"/>
    <w:rsid w:val="00936106"/>
    <w:rsid w:val="009364F1"/>
    <w:rsid w:val="00937DF7"/>
    <w:rsid w:val="00955F5E"/>
    <w:rsid w:val="009575D0"/>
    <w:rsid w:val="0096029A"/>
    <w:rsid w:val="00963A04"/>
    <w:rsid w:val="00967D5E"/>
    <w:rsid w:val="00971D7D"/>
    <w:rsid w:val="00973166"/>
    <w:rsid w:val="009831B2"/>
    <w:rsid w:val="00983EF9"/>
    <w:rsid w:val="00984D71"/>
    <w:rsid w:val="00990857"/>
    <w:rsid w:val="0099113E"/>
    <w:rsid w:val="009A117F"/>
    <w:rsid w:val="009B68A6"/>
    <w:rsid w:val="009C2649"/>
    <w:rsid w:val="009C49AA"/>
    <w:rsid w:val="009C5D04"/>
    <w:rsid w:val="009D6A22"/>
    <w:rsid w:val="009E138E"/>
    <w:rsid w:val="009E381C"/>
    <w:rsid w:val="009E6966"/>
    <w:rsid w:val="009E7E2C"/>
    <w:rsid w:val="009F4084"/>
    <w:rsid w:val="00A16EF1"/>
    <w:rsid w:val="00A337D1"/>
    <w:rsid w:val="00A36622"/>
    <w:rsid w:val="00A40F3A"/>
    <w:rsid w:val="00A4475F"/>
    <w:rsid w:val="00A47469"/>
    <w:rsid w:val="00A60456"/>
    <w:rsid w:val="00A62B94"/>
    <w:rsid w:val="00A711E9"/>
    <w:rsid w:val="00A82BC5"/>
    <w:rsid w:val="00A83C02"/>
    <w:rsid w:val="00A84C49"/>
    <w:rsid w:val="00A85076"/>
    <w:rsid w:val="00A93B97"/>
    <w:rsid w:val="00AA423A"/>
    <w:rsid w:val="00AA71BD"/>
    <w:rsid w:val="00AB1E47"/>
    <w:rsid w:val="00AC04B5"/>
    <w:rsid w:val="00AC2C80"/>
    <w:rsid w:val="00AC38A8"/>
    <w:rsid w:val="00AC492C"/>
    <w:rsid w:val="00AD0D3B"/>
    <w:rsid w:val="00AE740D"/>
    <w:rsid w:val="00AF0329"/>
    <w:rsid w:val="00AF15C2"/>
    <w:rsid w:val="00AF7C2A"/>
    <w:rsid w:val="00B0409F"/>
    <w:rsid w:val="00B06FB1"/>
    <w:rsid w:val="00B072D5"/>
    <w:rsid w:val="00B14347"/>
    <w:rsid w:val="00B1485E"/>
    <w:rsid w:val="00B3129B"/>
    <w:rsid w:val="00B32B18"/>
    <w:rsid w:val="00B36995"/>
    <w:rsid w:val="00B37463"/>
    <w:rsid w:val="00B379D9"/>
    <w:rsid w:val="00B61A92"/>
    <w:rsid w:val="00B674F5"/>
    <w:rsid w:val="00B801D1"/>
    <w:rsid w:val="00BA1E05"/>
    <w:rsid w:val="00BA3853"/>
    <w:rsid w:val="00BB5DB5"/>
    <w:rsid w:val="00BC53F3"/>
    <w:rsid w:val="00BD259B"/>
    <w:rsid w:val="00BD645E"/>
    <w:rsid w:val="00BE3E98"/>
    <w:rsid w:val="00BF1A93"/>
    <w:rsid w:val="00BF3099"/>
    <w:rsid w:val="00C1297A"/>
    <w:rsid w:val="00C1493D"/>
    <w:rsid w:val="00C14BAF"/>
    <w:rsid w:val="00C21237"/>
    <w:rsid w:val="00C31FC2"/>
    <w:rsid w:val="00C330BC"/>
    <w:rsid w:val="00C5793A"/>
    <w:rsid w:val="00C702AF"/>
    <w:rsid w:val="00C7030D"/>
    <w:rsid w:val="00C7542E"/>
    <w:rsid w:val="00C76492"/>
    <w:rsid w:val="00C851C7"/>
    <w:rsid w:val="00C92D82"/>
    <w:rsid w:val="00C93A03"/>
    <w:rsid w:val="00CA3221"/>
    <w:rsid w:val="00CA4A50"/>
    <w:rsid w:val="00CB7CE3"/>
    <w:rsid w:val="00CC06B0"/>
    <w:rsid w:val="00CC195A"/>
    <w:rsid w:val="00CC3ABD"/>
    <w:rsid w:val="00CD3437"/>
    <w:rsid w:val="00CD3D04"/>
    <w:rsid w:val="00CE4D5A"/>
    <w:rsid w:val="00CF00D3"/>
    <w:rsid w:val="00CF6AE9"/>
    <w:rsid w:val="00D35946"/>
    <w:rsid w:val="00D52E29"/>
    <w:rsid w:val="00D67120"/>
    <w:rsid w:val="00D87CC7"/>
    <w:rsid w:val="00D939A9"/>
    <w:rsid w:val="00D96755"/>
    <w:rsid w:val="00DB42DE"/>
    <w:rsid w:val="00DB69F9"/>
    <w:rsid w:val="00DC122A"/>
    <w:rsid w:val="00DD198C"/>
    <w:rsid w:val="00DE05AD"/>
    <w:rsid w:val="00DE305E"/>
    <w:rsid w:val="00DE76F2"/>
    <w:rsid w:val="00DF266E"/>
    <w:rsid w:val="00DF5AE5"/>
    <w:rsid w:val="00E028DE"/>
    <w:rsid w:val="00E06C24"/>
    <w:rsid w:val="00E16F67"/>
    <w:rsid w:val="00E21585"/>
    <w:rsid w:val="00E26120"/>
    <w:rsid w:val="00E27348"/>
    <w:rsid w:val="00E3282A"/>
    <w:rsid w:val="00E41D31"/>
    <w:rsid w:val="00E532F4"/>
    <w:rsid w:val="00E53EEE"/>
    <w:rsid w:val="00E62BE8"/>
    <w:rsid w:val="00E65C17"/>
    <w:rsid w:val="00E71B4F"/>
    <w:rsid w:val="00E77D40"/>
    <w:rsid w:val="00E85738"/>
    <w:rsid w:val="00E86BE7"/>
    <w:rsid w:val="00E90CBD"/>
    <w:rsid w:val="00E91976"/>
    <w:rsid w:val="00EA7734"/>
    <w:rsid w:val="00EB0584"/>
    <w:rsid w:val="00EB6273"/>
    <w:rsid w:val="00EB7331"/>
    <w:rsid w:val="00EB7C3C"/>
    <w:rsid w:val="00EC2070"/>
    <w:rsid w:val="00ED04BB"/>
    <w:rsid w:val="00ED147A"/>
    <w:rsid w:val="00ED3FF5"/>
    <w:rsid w:val="00EF730B"/>
    <w:rsid w:val="00F0172F"/>
    <w:rsid w:val="00F01AE6"/>
    <w:rsid w:val="00F02371"/>
    <w:rsid w:val="00F05AFB"/>
    <w:rsid w:val="00F12745"/>
    <w:rsid w:val="00F12897"/>
    <w:rsid w:val="00F14775"/>
    <w:rsid w:val="00F14D60"/>
    <w:rsid w:val="00F14E29"/>
    <w:rsid w:val="00F154C7"/>
    <w:rsid w:val="00F15FC5"/>
    <w:rsid w:val="00F2101F"/>
    <w:rsid w:val="00F26102"/>
    <w:rsid w:val="00F353D4"/>
    <w:rsid w:val="00F4226C"/>
    <w:rsid w:val="00F47834"/>
    <w:rsid w:val="00F56C42"/>
    <w:rsid w:val="00F620B1"/>
    <w:rsid w:val="00F665AB"/>
    <w:rsid w:val="00F704CF"/>
    <w:rsid w:val="00F865A0"/>
    <w:rsid w:val="00F9352E"/>
    <w:rsid w:val="00F94C12"/>
    <w:rsid w:val="00FA72F8"/>
    <w:rsid w:val="00FA750F"/>
    <w:rsid w:val="00FB4569"/>
    <w:rsid w:val="00FB7994"/>
    <w:rsid w:val="00FC64C2"/>
    <w:rsid w:val="00FC69A4"/>
    <w:rsid w:val="00FC6BE5"/>
    <w:rsid w:val="00FC6ED6"/>
    <w:rsid w:val="00FD498F"/>
    <w:rsid w:val="00FE6BF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5"/>
    <o:shapelayout v:ext="edit">
      <o:idmap v:ext="edit" data="1"/>
    </o:shapelayout>
  </w:shapeDefaults>
  <w:decimalSymbol w:val=","/>
  <w:listSeparator w:val=";"/>
  <w14:docId w14:val="0DBC41B9"/>
  <w15:docId w15:val="{AC3C67E3-06AC-4A8B-A496-4586727F2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yriad Web Pro" w:eastAsia="Times New Roman" w:hAnsi="Myriad Web Pro" w:cs="Times New Roman"/>
        <w:sz w:val="22"/>
        <w:szCs w:val="22"/>
        <w:lang w:val="nl-NL"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22A6"/>
    <w:rPr>
      <w:rFonts w:asciiTheme="minorHAnsi" w:hAnsiTheme="minorHAnsi"/>
    </w:rPr>
  </w:style>
  <w:style w:type="paragraph" w:styleId="Heading1">
    <w:name w:val="heading 1"/>
    <w:basedOn w:val="Normal"/>
    <w:next w:val="Normal"/>
    <w:link w:val="Heading1Char"/>
    <w:uiPriority w:val="9"/>
    <w:qFormat/>
    <w:rsid w:val="00B3129B"/>
    <w:pPr>
      <w:keepNext/>
      <w:numPr>
        <w:numId w:val="13"/>
      </w:numPr>
      <w:spacing w:before="240" w:after="120"/>
      <w:ind w:left="0" w:firstLine="0"/>
      <w:outlineLvl w:val="0"/>
    </w:pPr>
    <w:rPr>
      <w:rFonts w:asciiTheme="majorHAnsi" w:hAnsiTheme="majorHAnsi" w:cs="Arial"/>
      <w:b/>
      <w:bCs/>
      <w:color w:val="C00000"/>
      <w:kern w:val="32"/>
      <w:sz w:val="32"/>
      <w:szCs w:val="32"/>
    </w:rPr>
  </w:style>
  <w:style w:type="paragraph" w:styleId="Heading2">
    <w:name w:val="heading 2"/>
    <w:basedOn w:val="Normal"/>
    <w:next w:val="Normal"/>
    <w:link w:val="Heading2Char"/>
    <w:qFormat/>
    <w:rsid w:val="00F56C42"/>
    <w:pPr>
      <w:keepNext/>
      <w:numPr>
        <w:ilvl w:val="1"/>
        <w:numId w:val="13"/>
      </w:numPr>
      <w:spacing w:before="120" w:after="60"/>
      <w:ind w:left="0" w:firstLine="0"/>
      <w:outlineLvl w:val="1"/>
    </w:pPr>
    <w:rPr>
      <w:rFonts w:asciiTheme="majorHAnsi" w:hAnsiTheme="majorHAnsi" w:cs="Tahoma"/>
      <w:b/>
      <w:iCs/>
      <w:color w:val="C00000"/>
      <w:sz w:val="24"/>
      <w:szCs w:val="28"/>
    </w:rPr>
  </w:style>
  <w:style w:type="paragraph" w:styleId="Heading3">
    <w:name w:val="heading 3"/>
    <w:basedOn w:val="Normal"/>
    <w:next w:val="Normal"/>
    <w:link w:val="Heading3Char"/>
    <w:qFormat/>
    <w:rsid w:val="00A83C02"/>
    <w:pPr>
      <w:keepNext/>
      <w:numPr>
        <w:ilvl w:val="2"/>
        <w:numId w:val="13"/>
      </w:numPr>
      <w:spacing w:before="60" w:after="60"/>
      <w:ind w:left="0" w:firstLine="0"/>
      <w:outlineLvl w:val="2"/>
    </w:pPr>
    <w:rPr>
      <w:rFonts w:eastAsia="Arial Unicode MS" w:cs="Tahoma"/>
      <w:b/>
      <w:bCs/>
      <w:szCs w:val="26"/>
    </w:rPr>
  </w:style>
  <w:style w:type="paragraph" w:styleId="Heading4">
    <w:name w:val="heading 4"/>
    <w:basedOn w:val="Normal"/>
    <w:next w:val="Normal"/>
    <w:link w:val="Heading4Char"/>
    <w:qFormat/>
    <w:rsid w:val="0093015B"/>
    <w:pPr>
      <w:keepNext/>
      <w:numPr>
        <w:ilvl w:val="3"/>
        <w:numId w:val="13"/>
      </w:numPr>
      <w:spacing w:before="60"/>
      <w:outlineLvl w:val="3"/>
    </w:pPr>
    <w:rPr>
      <w:rFonts w:cs="Tahoma"/>
      <w:i/>
      <w:iCs/>
      <w:sz w:val="24"/>
      <w:szCs w:val="28"/>
    </w:rPr>
  </w:style>
  <w:style w:type="paragraph" w:styleId="Heading5">
    <w:name w:val="heading 5"/>
    <w:basedOn w:val="Normal"/>
    <w:next w:val="Normal"/>
    <w:link w:val="Heading5Char"/>
    <w:qFormat/>
    <w:rsid w:val="0093015B"/>
    <w:pPr>
      <w:numPr>
        <w:ilvl w:val="4"/>
        <w:numId w:val="13"/>
      </w:numPr>
      <w:spacing w:before="60"/>
      <w:outlineLvl w:val="4"/>
    </w:pPr>
    <w:rPr>
      <w:bCs/>
      <w:iCs/>
      <w:szCs w:val="26"/>
    </w:rPr>
  </w:style>
  <w:style w:type="paragraph" w:styleId="Heading6">
    <w:name w:val="heading 6"/>
    <w:basedOn w:val="Normal"/>
    <w:next w:val="Normal"/>
    <w:link w:val="Heading6Char"/>
    <w:qFormat/>
    <w:rsid w:val="0093015B"/>
    <w:pPr>
      <w:numPr>
        <w:ilvl w:val="5"/>
        <w:numId w:val="11"/>
      </w:numPr>
      <w:spacing w:before="60"/>
      <w:outlineLvl w:val="5"/>
    </w:pPr>
    <w:rPr>
      <w:bCs/>
    </w:rPr>
  </w:style>
  <w:style w:type="paragraph" w:styleId="Heading7">
    <w:name w:val="heading 7"/>
    <w:basedOn w:val="Normal"/>
    <w:next w:val="Normal"/>
    <w:link w:val="Heading7Char"/>
    <w:rsid w:val="0093015B"/>
    <w:pPr>
      <w:numPr>
        <w:ilvl w:val="6"/>
        <w:numId w:val="11"/>
      </w:numPr>
      <w:spacing w:before="60"/>
      <w:outlineLvl w:val="6"/>
    </w:pPr>
  </w:style>
  <w:style w:type="paragraph" w:styleId="Heading8">
    <w:name w:val="heading 8"/>
    <w:basedOn w:val="Normal"/>
    <w:next w:val="Normal"/>
    <w:link w:val="Heading8Char"/>
    <w:rsid w:val="0093015B"/>
    <w:pPr>
      <w:numPr>
        <w:ilvl w:val="7"/>
        <w:numId w:val="11"/>
      </w:numPr>
      <w:spacing w:before="60"/>
      <w:outlineLvl w:val="7"/>
    </w:pPr>
    <w:rPr>
      <w:iCs/>
    </w:rPr>
  </w:style>
  <w:style w:type="paragraph" w:styleId="Heading9">
    <w:name w:val="heading 9"/>
    <w:basedOn w:val="Normal"/>
    <w:next w:val="Normal"/>
    <w:link w:val="Heading9Char"/>
    <w:rsid w:val="0093015B"/>
    <w:pPr>
      <w:numPr>
        <w:ilvl w:val="8"/>
        <w:numId w:val="11"/>
      </w:numPr>
      <w:spacing w:before="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93015B"/>
    <w:rPr>
      <w:rFonts w:ascii="Myriad Web Pro" w:hAnsi="Myriad Web Pro"/>
      <w:color w:val="0070C0"/>
      <w:sz w:val="22"/>
      <w:u w:val="single"/>
    </w:rPr>
  </w:style>
  <w:style w:type="character" w:styleId="FollowedHyperlink">
    <w:name w:val="FollowedHyperlink"/>
    <w:rsid w:val="0093015B"/>
    <w:rPr>
      <w:rFonts w:ascii="Arial" w:hAnsi="Arial"/>
      <w:color w:val="800080"/>
      <w:u w:val="single"/>
    </w:rPr>
  </w:style>
  <w:style w:type="paragraph" w:styleId="TOC1">
    <w:name w:val="toc 1"/>
    <w:basedOn w:val="Normal"/>
    <w:next w:val="Normal"/>
    <w:autoRedefine/>
    <w:uiPriority w:val="39"/>
    <w:qFormat/>
    <w:rsid w:val="002F0192"/>
    <w:pPr>
      <w:tabs>
        <w:tab w:val="right" w:leader="dot" w:pos="9923"/>
      </w:tabs>
    </w:pPr>
    <w:rPr>
      <w:b/>
      <w:smallCaps/>
      <w:noProof/>
    </w:rPr>
  </w:style>
  <w:style w:type="paragraph" w:styleId="TOC2">
    <w:name w:val="toc 2"/>
    <w:basedOn w:val="Normal"/>
    <w:next w:val="Normal"/>
    <w:autoRedefine/>
    <w:uiPriority w:val="39"/>
    <w:qFormat/>
    <w:rsid w:val="009B68A6"/>
    <w:pPr>
      <w:tabs>
        <w:tab w:val="left" w:pos="709"/>
        <w:tab w:val="right" w:leader="dot" w:pos="9923"/>
      </w:tabs>
      <w:ind w:left="187" w:firstLine="97"/>
    </w:pPr>
    <w:rPr>
      <w:smallCaps/>
      <w:noProof/>
      <w:szCs w:val="26"/>
    </w:rPr>
  </w:style>
  <w:style w:type="paragraph" w:styleId="TOC3">
    <w:name w:val="toc 3"/>
    <w:basedOn w:val="Normal"/>
    <w:next w:val="Normal"/>
    <w:link w:val="TOC3Char"/>
    <w:autoRedefine/>
    <w:uiPriority w:val="39"/>
    <w:qFormat/>
    <w:rsid w:val="009B68A6"/>
    <w:pPr>
      <w:tabs>
        <w:tab w:val="left" w:pos="1077"/>
        <w:tab w:val="left" w:pos="1560"/>
        <w:tab w:val="right" w:leader="dot" w:pos="9923"/>
      </w:tabs>
      <w:ind w:left="363" w:firstLine="346"/>
    </w:pPr>
    <w:rPr>
      <w:noProof/>
    </w:rPr>
  </w:style>
  <w:style w:type="paragraph" w:styleId="TOC4">
    <w:name w:val="toc 4"/>
    <w:basedOn w:val="Normal"/>
    <w:next w:val="Normal"/>
    <w:autoRedefine/>
    <w:rsid w:val="0093015B"/>
    <w:pPr>
      <w:tabs>
        <w:tab w:val="right" w:leader="dot" w:pos="9633"/>
      </w:tabs>
      <w:ind w:left="544"/>
    </w:pPr>
    <w:rPr>
      <w:noProof/>
    </w:rPr>
  </w:style>
  <w:style w:type="paragraph" w:styleId="TOC5">
    <w:name w:val="toc 5"/>
    <w:basedOn w:val="Normal"/>
    <w:next w:val="Normal"/>
    <w:autoRedefine/>
    <w:semiHidden/>
    <w:rsid w:val="0093015B"/>
    <w:pPr>
      <w:tabs>
        <w:tab w:val="right" w:leader="dot" w:pos="9633"/>
      </w:tabs>
      <w:ind w:left="720"/>
    </w:pPr>
    <w:rPr>
      <w:noProof/>
    </w:rPr>
  </w:style>
  <w:style w:type="paragraph" w:styleId="TOC6">
    <w:name w:val="toc 6"/>
    <w:basedOn w:val="Normal"/>
    <w:next w:val="Normal"/>
    <w:autoRedefine/>
    <w:semiHidden/>
    <w:rsid w:val="0093015B"/>
    <w:pPr>
      <w:tabs>
        <w:tab w:val="right" w:leader="dot" w:pos="9633"/>
      </w:tabs>
      <w:ind w:left="907"/>
    </w:pPr>
    <w:rPr>
      <w:noProof/>
    </w:rPr>
  </w:style>
  <w:style w:type="paragraph" w:styleId="TOC7">
    <w:name w:val="toc 7"/>
    <w:basedOn w:val="Normal"/>
    <w:next w:val="Normal"/>
    <w:autoRedefine/>
    <w:semiHidden/>
    <w:rsid w:val="0093015B"/>
    <w:pPr>
      <w:tabs>
        <w:tab w:val="right" w:leader="dot" w:pos="9633"/>
      </w:tabs>
      <w:ind w:left="1077"/>
    </w:pPr>
    <w:rPr>
      <w:noProof/>
    </w:rPr>
  </w:style>
  <w:style w:type="paragraph" w:styleId="TOC8">
    <w:name w:val="toc 8"/>
    <w:basedOn w:val="Normal"/>
    <w:next w:val="Normal"/>
    <w:autoRedefine/>
    <w:semiHidden/>
    <w:rsid w:val="0093015B"/>
    <w:pPr>
      <w:tabs>
        <w:tab w:val="right" w:leader="dot" w:pos="9633"/>
      </w:tabs>
      <w:ind w:left="1264"/>
    </w:pPr>
    <w:rPr>
      <w:noProof/>
    </w:rPr>
  </w:style>
  <w:style w:type="paragraph" w:styleId="TOC9">
    <w:name w:val="toc 9"/>
    <w:basedOn w:val="Normal"/>
    <w:next w:val="Normal"/>
    <w:autoRedefine/>
    <w:semiHidden/>
    <w:rsid w:val="0093015B"/>
    <w:pPr>
      <w:tabs>
        <w:tab w:val="right" w:leader="dot" w:pos="9633"/>
      </w:tabs>
      <w:ind w:left="1446"/>
    </w:pPr>
    <w:rPr>
      <w:noProof/>
    </w:rPr>
  </w:style>
  <w:style w:type="paragraph" w:styleId="Caption">
    <w:name w:val="caption"/>
    <w:aliases w:val="Caption Char1,Caption Char Char1,Caption Char1 Char Char,Caption Char Char1 Char Char,Caption Char Char2 Char"/>
    <w:basedOn w:val="Normal"/>
    <w:next w:val="Normal"/>
    <w:link w:val="CaptionChar"/>
    <w:rsid w:val="0093015B"/>
    <w:rPr>
      <w:bCs/>
      <w:szCs w:val="20"/>
    </w:rPr>
  </w:style>
  <w:style w:type="paragraph" w:styleId="ListBullet">
    <w:name w:val="List Bullet"/>
    <w:basedOn w:val="Normal"/>
    <w:rsid w:val="0093015B"/>
    <w:pPr>
      <w:numPr>
        <w:numId w:val="1"/>
      </w:numPr>
      <w:tabs>
        <w:tab w:val="clear" w:pos="360"/>
      </w:tabs>
    </w:pPr>
  </w:style>
  <w:style w:type="paragraph" w:styleId="ListNumber">
    <w:name w:val="List Number"/>
    <w:basedOn w:val="Normal"/>
    <w:rsid w:val="0093015B"/>
    <w:pPr>
      <w:numPr>
        <w:numId w:val="2"/>
      </w:numPr>
      <w:tabs>
        <w:tab w:val="clear" w:pos="360"/>
      </w:tabs>
    </w:pPr>
  </w:style>
  <w:style w:type="paragraph" w:styleId="Title">
    <w:name w:val="Title"/>
    <w:basedOn w:val="Normal"/>
    <w:link w:val="TitleChar"/>
    <w:qFormat/>
    <w:rsid w:val="0093015B"/>
    <w:pPr>
      <w:jc w:val="center"/>
    </w:pPr>
    <w:rPr>
      <w:rFonts w:cs="Tahoma"/>
      <w:b/>
      <w:kern w:val="28"/>
      <w:sz w:val="44"/>
      <w:szCs w:val="32"/>
    </w:rPr>
  </w:style>
  <w:style w:type="paragraph" w:styleId="BodyText">
    <w:name w:val="Body Text"/>
    <w:basedOn w:val="Normal"/>
    <w:link w:val="BodyTextChar"/>
    <w:rsid w:val="0093015B"/>
    <w:pPr>
      <w:spacing w:after="120"/>
    </w:pPr>
  </w:style>
  <w:style w:type="paragraph" w:styleId="ListContinue">
    <w:name w:val="List Continue"/>
    <w:basedOn w:val="Normal"/>
    <w:rsid w:val="0093015B"/>
    <w:pPr>
      <w:numPr>
        <w:numId w:val="3"/>
      </w:numPr>
    </w:pPr>
  </w:style>
  <w:style w:type="paragraph" w:styleId="Subtitle">
    <w:name w:val="Subtitle"/>
    <w:basedOn w:val="Normal"/>
    <w:link w:val="SubtitleChar"/>
    <w:rsid w:val="0093015B"/>
    <w:pPr>
      <w:jc w:val="center"/>
    </w:pPr>
    <w:rPr>
      <w:rFonts w:cs="Tahoma"/>
      <w:b/>
      <w:i/>
      <w:sz w:val="28"/>
    </w:rPr>
  </w:style>
  <w:style w:type="paragraph" w:customStyle="1" w:styleId="ColumnHeading">
    <w:name w:val="Column Heading"/>
    <w:basedOn w:val="Normal"/>
    <w:next w:val="TOC1"/>
    <w:rsid w:val="0093015B"/>
    <w:pPr>
      <w:spacing w:after="120"/>
    </w:pPr>
    <w:rPr>
      <w:b/>
      <w:bCs/>
    </w:rPr>
  </w:style>
  <w:style w:type="paragraph" w:customStyle="1" w:styleId="Documenttype">
    <w:name w:val="Document type"/>
    <w:basedOn w:val="Normal"/>
    <w:rsid w:val="0093015B"/>
    <w:pPr>
      <w:jc w:val="center"/>
    </w:pPr>
    <w:rPr>
      <w:bCs/>
      <w:sz w:val="28"/>
    </w:rPr>
  </w:style>
  <w:style w:type="paragraph" w:styleId="TableofAuthorities">
    <w:name w:val="table of authorities"/>
    <w:basedOn w:val="Normal"/>
    <w:next w:val="Normal"/>
    <w:semiHidden/>
    <w:rsid w:val="0093015B"/>
    <w:pPr>
      <w:ind w:left="220" w:hanging="220"/>
    </w:pPr>
  </w:style>
  <w:style w:type="paragraph" w:styleId="BodyTextIndent">
    <w:name w:val="Body Text Indent"/>
    <w:basedOn w:val="Normal"/>
    <w:link w:val="BodyTextIndentChar"/>
    <w:rsid w:val="0093015B"/>
    <w:pPr>
      <w:spacing w:after="120"/>
      <w:ind w:left="284"/>
    </w:pPr>
  </w:style>
  <w:style w:type="paragraph" w:styleId="BodyTextIndent2">
    <w:name w:val="Body Text Indent 2"/>
    <w:basedOn w:val="Normal"/>
    <w:link w:val="BodyTextIndent2Char"/>
    <w:rsid w:val="0093015B"/>
    <w:pPr>
      <w:spacing w:after="120" w:line="360" w:lineRule="auto"/>
      <w:ind w:left="284"/>
    </w:pPr>
  </w:style>
  <w:style w:type="paragraph" w:styleId="BodyTextIndent3">
    <w:name w:val="Body Text Indent 3"/>
    <w:basedOn w:val="Normal"/>
    <w:link w:val="BodyTextIndent3Char"/>
    <w:rsid w:val="0093015B"/>
    <w:pPr>
      <w:spacing w:after="120" w:line="480" w:lineRule="auto"/>
      <w:ind w:left="284"/>
    </w:pPr>
    <w:rPr>
      <w:szCs w:val="16"/>
    </w:rPr>
  </w:style>
  <w:style w:type="paragraph" w:styleId="DocumentMap">
    <w:name w:val="Document Map"/>
    <w:basedOn w:val="Normal"/>
    <w:link w:val="DocumentMapChar"/>
    <w:semiHidden/>
    <w:rsid w:val="0093015B"/>
    <w:pPr>
      <w:shd w:val="clear" w:color="auto" w:fill="000080"/>
    </w:pPr>
    <w:rPr>
      <w:rFonts w:cs="Tahoma"/>
    </w:rPr>
  </w:style>
  <w:style w:type="paragraph" w:styleId="Date">
    <w:name w:val="Date"/>
    <w:basedOn w:val="Normal"/>
    <w:next w:val="Normal"/>
    <w:rsid w:val="0093015B"/>
  </w:style>
  <w:style w:type="character" w:styleId="CommentReference">
    <w:name w:val="annotation reference"/>
    <w:semiHidden/>
    <w:rsid w:val="0093015B"/>
    <w:rPr>
      <w:rFonts w:ascii="Arial" w:hAnsi="Arial"/>
      <w:sz w:val="16"/>
      <w:szCs w:val="16"/>
    </w:rPr>
  </w:style>
  <w:style w:type="character" w:styleId="Emphasis">
    <w:name w:val="Emphasis"/>
    <w:rsid w:val="0093015B"/>
    <w:rPr>
      <w:rFonts w:ascii="Myriad Web Pro" w:hAnsi="Myriad Web Pro"/>
      <w:iCs/>
      <w:sz w:val="20"/>
    </w:rPr>
  </w:style>
  <w:style w:type="character" w:styleId="EndnoteReference">
    <w:name w:val="endnote reference"/>
    <w:semiHidden/>
    <w:rsid w:val="0093015B"/>
    <w:rPr>
      <w:rFonts w:ascii="Arial" w:hAnsi="Arial"/>
      <w:vertAlign w:val="superscript"/>
    </w:rPr>
  </w:style>
  <w:style w:type="character" w:styleId="FootnoteReference">
    <w:name w:val="footnote reference"/>
    <w:semiHidden/>
    <w:rsid w:val="0093015B"/>
    <w:rPr>
      <w:rFonts w:ascii="Arial" w:hAnsi="Arial"/>
      <w:vertAlign w:val="superscript"/>
    </w:rPr>
  </w:style>
  <w:style w:type="character" w:styleId="HTMLAcronym">
    <w:name w:val="HTML Acronym"/>
    <w:rsid w:val="0093015B"/>
    <w:rPr>
      <w:rFonts w:ascii="Arial" w:hAnsi="Arial"/>
    </w:rPr>
  </w:style>
  <w:style w:type="character" w:styleId="HTMLCite">
    <w:name w:val="HTML Cite"/>
    <w:rsid w:val="0093015B"/>
    <w:rPr>
      <w:rFonts w:ascii="Arial" w:hAnsi="Arial"/>
      <w:iCs/>
    </w:rPr>
  </w:style>
  <w:style w:type="paragraph" w:styleId="ListBullet2">
    <w:name w:val="List Bullet 2"/>
    <w:basedOn w:val="Normal"/>
    <w:autoRedefine/>
    <w:rsid w:val="0093015B"/>
    <w:pPr>
      <w:numPr>
        <w:numId w:val="4"/>
      </w:numPr>
      <w:tabs>
        <w:tab w:val="clear" w:pos="644"/>
      </w:tabs>
      <w:ind w:left="568" w:hanging="284"/>
    </w:pPr>
  </w:style>
  <w:style w:type="paragraph" w:styleId="ListBullet3">
    <w:name w:val="List Bullet 3"/>
    <w:basedOn w:val="Normal"/>
    <w:autoRedefine/>
    <w:rsid w:val="0093015B"/>
    <w:pPr>
      <w:numPr>
        <w:numId w:val="12"/>
      </w:numPr>
    </w:pPr>
  </w:style>
  <w:style w:type="paragraph" w:styleId="ListBullet4">
    <w:name w:val="List Bullet 4"/>
    <w:basedOn w:val="Normal"/>
    <w:autoRedefine/>
    <w:rsid w:val="0093015B"/>
    <w:pPr>
      <w:numPr>
        <w:numId w:val="5"/>
      </w:numPr>
      <w:tabs>
        <w:tab w:val="clear" w:pos="1211"/>
      </w:tabs>
    </w:pPr>
  </w:style>
  <w:style w:type="paragraph" w:styleId="ListBullet5">
    <w:name w:val="List Bullet 5"/>
    <w:basedOn w:val="Normal"/>
    <w:autoRedefine/>
    <w:rsid w:val="0093015B"/>
    <w:pPr>
      <w:numPr>
        <w:numId w:val="6"/>
      </w:numPr>
      <w:tabs>
        <w:tab w:val="clear" w:pos="1494"/>
      </w:tabs>
    </w:pPr>
  </w:style>
  <w:style w:type="paragraph" w:styleId="ListContinue2">
    <w:name w:val="List Continue 2"/>
    <w:basedOn w:val="Normal"/>
    <w:rsid w:val="0093015B"/>
    <w:pPr>
      <w:ind w:left="1077" w:hanging="720"/>
    </w:pPr>
  </w:style>
  <w:style w:type="paragraph" w:styleId="ListContinue3">
    <w:name w:val="List Continue 3"/>
    <w:basedOn w:val="Normal"/>
    <w:rsid w:val="0093015B"/>
    <w:pPr>
      <w:spacing w:after="120"/>
      <w:ind w:left="1797" w:hanging="1077"/>
    </w:pPr>
  </w:style>
  <w:style w:type="paragraph" w:styleId="ListContinue4">
    <w:name w:val="List Continue 4"/>
    <w:basedOn w:val="Normal"/>
    <w:rsid w:val="0093015B"/>
    <w:pPr>
      <w:ind w:left="2512" w:hanging="1435"/>
    </w:pPr>
  </w:style>
  <w:style w:type="paragraph" w:styleId="ListContinue5">
    <w:name w:val="List Continue 5"/>
    <w:basedOn w:val="Normal"/>
    <w:rsid w:val="0093015B"/>
    <w:pPr>
      <w:ind w:left="3227" w:hanging="1792"/>
    </w:pPr>
  </w:style>
  <w:style w:type="paragraph" w:styleId="ListNumber2">
    <w:name w:val="List Number 2"/>
    <w:basedOn w:val="Normal"/>
    <w:rsid w:val="0093015B"/>
    <w:pPr>
      <w:numPr>
        <w:numId w:val="7"/>
      </w:numPr>
      <w:tabs>
        <w:tab w:val="clear" w:pos="643"/>
      </w:tabs>
      <w:ind w:left="568"/>
    </w:pPr>
  </w:style>
  <w:style w:type="paragraph" w:styleId="ListNumber3">
    <w:name w:val="List Number 3"/>
    <w:basedOn w:val="Normal"/>
    <w:rsid w:val="0093015B"/>
    <w:pPr>
      <w:numPr>
        <w:numId w:val="8"/>
      </w:numPr>
      <w:tabs>
        <w:tab w:val="clear" w:pos="927"/>
      </w:tabs>
    </w:pPr>
  </w:style>
  <w:style w:type="paragraph" w:styleId="ListNumber4">
    <w:name w:val="List Number 4"/>
    <w:basedOn w:val="Normal"/>
    <w:rsid w:val="0093015B"/>
    <w:pPr>
      <w:numPr>
        <w:numId w:val="9"/>
      </w:numPr>
      <w:tabs>
        <w:tab w:val="clear" w:pos="1211"/>
      </w:tabs>
    </w:pPr>
  </w:style>
  <w:style w:type="paragraph" w:styleId="ListNumber5">
    <w:name w:val="List Number 5"/>
    <w:basedOn w:val="Normal"/>
    <w:rsid w:val="0093015B"/>
    <w:pPr>
      <w:numPr>
        <w:numId w:val="10"/>
      </w:numPr>
    </w:pPr>
  </w:style>
  <w:style w:type="paragraph" w:styleId="NormalWeb">
    <w:name w:val="Normal (Web)"/>
    <w:basedOn w:val="Normal"/>
    <w:rsid w:val="0093015B"/>
  </w:style>
  <w:style w:type="paragraph" w:styleId="NormalIndent">
    <w:name w:val="Normal Indent"/>
    <w:basedOn w:val="Normal"/>
    <w:rsid w:val="0093015B"/>
    <w:pPr>
      <w:ind w:left="567"/>
    </w:pPr>
  </w:style>
  <w:style w:type="character" w:styleId="PageNumber">
    <w:name w:val="page number"/>
    <w:rsid w:val="0093015B"/>
    <w:rPr>
      <w:rFonts w:ascii="Times New Roman" w:hAnsi="Times New Roman"/>
    </w:rPr>
  </w:style>
  <w:style w:type="paragraph" w:styleId="Index1">
    <w:name w:val="index 1"/>
    <w:basedOn w:val="Normal"/>
    <w:next w:val="Normal"/>
    <w:autoRedefine/>
    <w:semiHidden/>
    <w:rsid w:val="0093015B"/>
    <w:pPr>
      <w:ind w:left="220" w:hanging="220"/>
    </w:pPr>
  </w:style>
  <w:style w:type="paragraph" w:styleId="Index2">
    <w:name w:val="index 2"/>
    <w:basedOn w:val="Normal"/>
    <w:next w:val="Normal"/>
    <w:autoRedefine/>
    <w:semiHidden/>
    <w:rsid w:val="0093015B"/>
    <w:pPr>
      <w:ind w:left="440" w:hanging="220"/>
    </w:pPr>
  </w:style>
  <w:style w:type="paragraph" w:styleId="Index3">
    <w:name w:val="index 3"/>
    <w:basedOn w:val="Normal"/>
    <w:next w:val="Normal"/>
    <w:autoRedefine/>
    <w:semiHidden/>
    <w:rsid w:val="0093015B"/>
    <w:pPr>
      <w:ind w:left="660" w:hanging="220"/>
    </w:pPr>
  </w:style>
  <w:style w:type="paragraph" w:styleId="Index4">
    <w:name w:val="index 4"/>
    <w:basedOn w:val="Normal"/>
    <w:next w:val="Normal"/>
    <w:autoRedefine/>
    <w:semiHidden/>
    <w:rsid w:val="0093015B"/>
    <w:pPr>
      <w:ind w:left="880" w:hanging="220"/>
    </w:pPr>
  </w:style>
  <w:style w:type="paragraph" w:styleId="Index5">
    <w:name w:val="index 5"/>
    <w:basedOn w:val="Normal"/>
    <w:next w:val="Normal"/>
    <w:autoRedefine/>
    <w:semiHidden/>
    <w:rsid w:val="0093015B"/>
    <w:pPr>
      <w:ind w:left="1100" w:hanging="220"/>
    </w:pPr>
  </w:style>
  <w:style w:type="paragraph" w:styleId="Index6">
    <w:name w:val="index 6"/>
    <w:basedOn w:val="Normal"/>
    <w:next w:val="Normal"/>
    <w:autoRedefine/>
    <w:semiHidden/>
    <w:rsid w:val="0093015B"/>
    <w:pPr>
      <w:ind w:left="1320" w:hanging="220"/>
    </w:pPr>
  </w:style>
  <w:style w:type="paragraph" w:styleId="Index7">
    <w:name w:val="index 7"/>
    <w:basedOn w:val="Normal"/>
    <w:next w:val="Normal"/>
    <w:autoRedefine/>
    <w:semiHidden/>
    <w:rsid w:val="0093015B"/>
    <w:pPr>
      <w:ind w:left="1540" w:hanging="220"/>
    </w:pPr>
  </w:style>
  <w:style w:type="paragraph" w:styleId="Index8">
    <w:name w:val="index 8"/>
    <w:basedOn w:val="Normal"/>
    <w:next w:val="Normal"/>
    <w:autoRedefine/>
    <w:semiHidden/>
    <w:rsid w:val="0093015B"/>
    <w:pPr>
      <w:ind w:left="1760" w:hanging="220"/>
    </w:pPr>
  </w:style>
  <w:style w:type="paragraph" w:styleId="Index9">
    <w:name w:val="index 9"/>
    <w:basedOn w:val="Normal"/>
    <w:next w:val="Normal"/>
    <w:autoRedefine/>
    <w:semiHidden/>
    <w:rsid w:val="0093015B"/>
    <w:pPr>
      <w:ind w:left="1980" w:hanging="220"/>
    </w:pPr>
  </w:style>
  <w:style w:type="paragraph" w:styleId="TOAHeading">
    <w:name w:val="toa heading"/>
    <w:basedOn w:val="Normal"/>
    <w:next w:val="Normal"/>
    <w:semiHidden/>
    <w:rsid w:val="0093015B"/>
    <w:pPr>
      <w:spacing w:before="120"/>
    </w:pPr>
    <w:rPr>
      <w:b/>
      <w:bCs/>
    </w:rPr>
  </w:style>
  <w:style w:type="paragraph" w:styleId="Header">
    <w:name w:val="header"/>
    <w:basedOn w:val="Normal"/>
    <w:link w:val="HeaderChar"/>
    <w:uiPriority w:val="99"/>
    <w:unhideWhenUsed/>
    <w:rsid w:val="0093015B"/>
    <w:pPr>
      <w:tabs>
        <w:tab w:val="center" w:pos="4536"/>
        <w:tab w:val="right" w:pos="9072"/>
      </w:tabs>
    </w:pPr>
  </w:style>
  <w:style w:type="character" w:customStyle="1" w:styleId="HeaderChar">
    <w:name w:val="Header Char"/>
    <w:link w:val="Header"/>
    <w:uiPriority w:val="99"/>
    <w:rsid w:val="0093015B"/>
  </w:style>
  <w:style w:type="paragraph" w:styleId="Footer">
    <w:name w:val="footer"/>
    <w:basedOn w:val="Normal"/>
    <w:link w:val="FooterChar"/>
    <w:unhideWhenUsed/>
    <w:rsid w:val="0093015B"/>
    <w:pPr>
      <w:tabs>
        <w:tab w:val="center" w:pos="4536"/>
        <w:tab w:val="right" w:pos="9072"/>
      </w:tabs>
    </w:pPr>
  </w:style>
  <w:style w:type="character" w:customStyle="1" w:styleId="FooterChar">
    <w:name w:val="Footer Char"/>
    <w:link w:val="Footer"/>
    <w:rsid w:val="0093015B"/>
  </w:style>
  <w:style w:type="paragraph" w:styleId="BalloonText">
    <w:name w:val="Balloon Text"/>
    <w:basedOn w:val="Normal"/>
    <w:link w:val="BalloonTextChar"/>
    <w:uiPriority w:val="99"/>
    <w:semiHidden/>
    <w:unhideWhenUsed/>
    <w:rsid w:val="0093015B"/>
    <w:rPr>
      <w:rFonts w:ascii="Tahoma" w:hAnsi="Tahoma" w:cs="Tahoma"/>
      <w:sz w:val="16"/>
      <w:szCs w:val="16"/>
    </w:rPr>
  </w:style>
  <w:style w:type="character" w:customStyle="1" w:styleId="BalloonTextChar">
    <w:name w:val="Balloon Text Char"/>
    <w:link w:val="BalloonText"/>
    <w:uiPriority w:val="99"/>
    <w:semiHidden/>
    <w:rsid w:val="0093015B"/>
    <w:rPr>
      <w:rFonts w:ascii="Tahoma" w:hAnsi="Tahoma" w:cs="Tahoma"/>
      <w:sz w:val="16"/>
      <w:szCs w:val="16"/>
    </w:rPr>
  </w:style>
  <w:style w:type="table" w:styleId="TableGrid">
    <w:name w:val="Table Grid"/>
    <w:basedOn w:val="TableNormal"/>
    <w:uiPriority w:val="59"/>
    <w:rsid w:val="009301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rsid w:val="0093015B"/>
    <w:rPr>
      <w:spacing w:val="-10"/>
    </w:rPr>
  </w:style>
  <w:style w:type="character" w:customStyle="1" w:styleId="NoSpacingChar">
    <w:name w:val="No Spacing Char"/>
    <w:link w:val="NoSpacing"/>
    <w:uiPriority w:val="1"/>
    <w:rsid w:val="0093015B"/>
    <w:rPr>
      <w:spacing w:val="-10"/>
    </w:rPr>
  </w:style>
  <w:style w:type="paragraph" w:customStyle="1" w:styleId="ExpansionofaSum">
    <w:name w:val="Expansion of a Sum"/>
    <w:rsid w:val="0093015B"/>
    <w:pPr>
      <w:spacing w:after="200" w:line="276" w:lineRule="auto"/>
    </w:pPr>
    <w:rPr>
      <w:rFonts w:ascii="Calibri" w:hAnsi="Calibri"/>
      <w:spacing w:val="-10"/>
    </w:rPr>
  </w:style>
  <w:style w:type="character" w:styleId="PlaceholderText">
    <w:name w:val="Placeholder Text"/>
    <w:uiPriority w:val="99"/>
    <w:semiHidden/>
    <w:rsid w:val="0093015B"/>
    <w:rPr>
      <w:color w:val="808080"/>
    </w:rPr>
  </w:style>
  <w:style w:type="paragraph" w:styleId="CommentText">
    <w:name w:val="annotation text"/>
    <w:basedOn w:val="Normal"/>
    <w:link w:val="CommentTextChar"/>
    <w:uiPriority w:val="99"/>
    <w:semiHidden/>
    <w:unhideWhenUsed/>
    <w:rsid w:val="0093015B"/>
    <w:rPr>
      <w:szCs w:val="20"/>
    </w:rPr>
  </w:style>
  <w:style w:type="character" w:customStyle="1" w:styleId="CommentTextChar">
    <w:name w:val="Comment Text Char"/>
    <w:link w:val="CommentText"/>
    <w:uiPriority w:val="99"/>
    <w:semiHidden/>
    <w:rsid w:val="0093015B"/>
    <w:rPr>
      <w:szCs w:val="20"/>
    </w:rPr>
  </w:style>
  <w:style w:type="paragraph" w:styleId="CommentSubject">
    <w:name w:val="annotation subject"/>
    <w:basedOn w:val="CommentText"/>
    <w:next w:val="CommentText"/>
    <w:link w:val="CommentSubjectChar"/>
    <w:uiPriority w:val="99"/>
    <w:semiHidden/>
    <w:unhideWhenUsed/>
    <w:rsid w:val="0093015B"/>
    <w:rPr>
      <w:b/>
      <w:bCs/>
    </w:rPr>
  </w:style>
  <w:style w:type="character" w:customStyle="1" w:styleId="CommentSubjectChar">
    <w:name w:val="Comment Subject Char"/>
    <w:link w:val="CommentSubject"/>
    <w:uiPriority w:val="99"/>
    <w:semiHidden/>
    <w:rsid w:val="0093015B"/>
    <w:rPr>
      <w:b/>
      <w:bCs/>
      <w:szCs w:val="20"/>
    </w:rPr>
  </w:style>
  <w:style w:type="character" w:styleId="IntenseEmphasis">
    <w:name w:val="Intense Emphasis"/>
    <w:uiPriority w:val="21"/>
    <w:rsid w:val="0093015B"/>
    <w:rPr>
      <w:b/>
      <w:bCs/>
      <w:i/>
      <w:iCs/>
      <w:color w:val="4F81BD"/>
    </w:rPr>
  </w:style>
  <w:style w:type="character" w:styleId="BookTitle">
    <w:name w:val="Book Title"/>
    <w:uiPriority w:val="33"/>
    <w:rsid w:val="0093015B"/>
    <w:rPr>
      <w:rFonts w:ascii="Myriad Web Pro" w:hAnsi="Myriad Web Pro"/>
      <w:b/>
      <w:bCs/>
      <w:smallCaps/>
      <w:spacing w:val="5"/>
      <w:sz w:val="16"/>
    </w:rPr>
  </w:style>
  <w:style w:type="paragraph" w:styleId="TOCHeading">
    <w:name w:val="TOC Heading"/>
    <w:basedOn w:val="Heading1"/>
    <w:next w:val="Normal"/>
    <w:uiPriority w:val="39"/>
    <w:unhideWhenUsed/>
    <w:qFormat/>
    <w:rsid w:val="0093015B"/>
    <w:pPr>
      <w:keepLines/>
      <w:numPr>
        <w:numId w:val="0"/>
      </w:numPr>
      <w:spacing w:before="480" w:after="0" w:line="276" w:lineRule="auto"/>
      <w:outlineLvl w:val="9"/>
    </w:pPr>
    <w:rPr>
      <w:rFonts w:cs="Times New Roman"/>
      <w:color w:val="365F91"/>
      <w:kern w:val="0"/>
      <w:sz w:val="28"/>
      <w:szCs w:val="28"/>
    </w:rPr>
  </w:style>
  <w:style w:type="character" w:customStyle="1" w:styleId="Heading1Char">
    <w:name w:val="Heading 1 Char"/>
    <w:link w:val="Heading1"/>
    <w:uiPriority w:val="9"/>
    <w:rsid w:val="00B3129B"/>
    <w:rPr>
      <w:rFonts w:asciiTheme="majorHAnsi" w:hAnsiTheme="majorHAnsi" w:cs="Arial"/>
      <w:b/>
      <w:bCs/>
      <w:color w:val="C00000"/>
      <w:kern w:val="32"/>
      <w:sz w:val="32"/>
      <w:szCs w:val="32"/>
    </w:rPr>
  </w:style>
  <w:style w:type="character" w:customStyle="1" w:styleId="Heading2Char">
    <w:name w:val="Heading 2 Char"/>
    <w:link w:val="Heading2"/>
    <w:rsid w:val="00F56C42"/>
    <w:rPr>
      <w:rFonts w:asciiTheme="majorHAnsi" w:hAnsiTheme="majorHAnsi" w:cs="Tahoma"/>
      <w:b/>
      <w:iCs/>
      <w:color w:val="C00000"/>
      <w:sz w:val="24"/>
      <w:szCs w:val="28"/>
    </w:rPr>
  </w:style>
  <w:style w:type="paragraph" w:styleId="ListParagraph">
    <w:name w:val="List Paragraph"/>
    <w:basedOn w:val="Normal"/>
    <w:uiPriority w:val="34"/>
    <w:rsid w:val="0093015B"/>
    <w:pPr>
      <w:ind w:left="720"/>
      <w:contextualSpacing/>
    </w:pPr>
  </w:style>
  <w:style w:type="character" w:styleId="Strong">
    <w:name w:val="Strong"/>
    <w:uiPriority w:val="22"/>
    <w:rsid w:val="0093015B"/>
    <w:rPr>
      <w:b/>
      <w:bCs w:val="0"/>
    </w:rPr>
  </w:style>
  <w:style w:type="paragraph" w:styleId="Quote">
    <w:name w:val="Quote"/>
    <w:basedOn w:val="Normal"/>
    <w:next w:val="Normal"/>
    <w:link w:val="QuoteChar"/>
    <w:uiPriority w:val="29"/>
    <w:rsid w:val="0093015B"/>
    <w:rPr>
      <w:i/>
      <w:iCs/>
      <w:color w:val="000000"/>
    </w:rPr>
  </w:style>
  <w:style w:type="character" w:customStyle="1" w:styleId="QuoteChar">
    <w:name w:val="Quote Char"/>
    <w:link w:val="Quote"/>
    <w:uiPriority w:val="29"/>
    <w:rsid w:val="0093015B"/>
    <w:rPr>
      <w:i/>
      <w:iCs/>
      <w:color w:val="000000"/>
    </w:rPr>
  </w:style>
  <w:style w:type="paragraph" w:styleId="IntenseQuote">
    <w:name w:val="Intense Quote"/>
    <w:basedOn w:val="Normal"/>
    <w:next w:val="Normal"/>
    <w:link w:val="IntenseQuoteChar"/>
    <w:uiPriority w:val="30"/>
    <w:rsid w:val="0093015B"/>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93015B"/>
    <w:rPr>
      <w:b/>
      <w:bCs/>
      <w:i/>
      <w:iCs/>
      <w:color w:val="4F81BD"/>
    </w:rPr>
  </w:style>
  <w:style w:type="character" w:styleId="SubtleReference">
    <w:name w:val="Subtle Reference"/>
    <w:uiPriority w:val="31"/>
    <w:rsid w:val="0093015B"/>
    <w:rPr>
      <w:smallCaps/>
      <w:color w:val="C0504D"/>
      <w:u w:val="single"/>
    </w:rPr>
  </w:style>
  <w:style w:type="character" w:styleId="IntenseReference">
    <w:name w:val="Intense Reference"/>
    <w:uiPriority w:val="32"/>
    <w:rsid w:val="0093015B"/>
    <w:rPr>
      <w:b/>
      <w:bCs w:val="0"/>
      <w:smallCaps/>
      <w:color w:val="C0504D"/>
      <w:spacing w:val="5"/>
      <w:u w:val="single"/>
    </w:rPr>
  </w:style>
  <w:style w:type="paragraph" w:customStyle="1" w:styleId="KSEaddress">
    <w:name w:val="KSE address"/>
    <w:basedOn w:val="Normal"/>
    <w:rsid w:val="0093015B"/>
    <w:pPr>
      <w:spacing w:line="200" w:lineRule="exact"/>
    </w:pPr>
    <w:rPr>
      <w:rFonts w:eastAsia="Calibri"/>
      <w:bCs/>
      <w:sz w:val="18"/>
      <w:lang w:val="en-US" w:eastAsia="en-US"/>
    </w:rPr>
  </w:style>
  <w:style w:type="paragraph" w:customStyle="1" w:styleId="hoofdtitel">
    <w:name w:val="hoofdtitel"/>
    <w:basedOn w:val="Normal"/>
    <w:next w:val="Normal"/>
    <w:rsid w:val="0093015B"/>
    <w:pPr>
      <w:overflowPunct w:val="0"/>
      <w:autoSpaceDE w:val="0"/>
      <w:autoSpaceDN w:val="0"/>
      <w:adjustRightInd w:val="0"/>
      <w:spacing w:before="120" w:after="240"/>
      <w:textAlignment w:val="baseline"/>
    </w:pPr>
    <w:rPr>
      <w:rFonts w:ascii="Arial" w:hAnsi="Arial"/>
      <w:b/>
      <w:sz w:val="32"/>
      <w:szCs w:val="20"/>
      <w:lang w:eastAsia="en-US"/>
    </w:rPr>
  </w:style>
  <w:style w:type="paragraph" w:customStyle="1" w:styleId="Korteomschrijving">
    <w:name w:val="Korte omschrijving"/>
    <w:basedOn w:val="Normal"/>
    <w:rsid w:val="0093015B"/>
    <w:pPr>
      <w:overflowPunct w:val="0"/>
      <w:autoSpaceDE w:val="0"/>
      <w:autoSpaceDN w:val="0"/>
      <w:adjustRightInd w:val="0"/>
      <w:ind w:left="2268" w:hanging="2268"/>
      <w:textAlignment w:val="baseline"/>
    </w:pPr>
    <w:rPr>
      <w:rFonts w:ascii="Arial" w:hAnsi="Arial"/>
      <w:sz w:val="20"/>
      <w:szCs w:val="20"/>
      <w:lang w:eastAsia="en-US"/>
    </w:rPr>
  </w:style>
  <w:style w:type="character" w:customStyle="1" w:styleId="normaal">
    <w:name w:val="normaal"/>
    <w:basedOn w:val="DefaultParagraphFont"/>
    <w:rsid w:val="0093015B"/>
    <w:rPr>
      <w:rFonts w:ascii="Courier" w:hAnsi="Courier"/>
      <w:noProof w:val="0"/>
      <w:sz w:val="24"/>
      <w:lang w:val="en-US"/>
    </w:rPr>
  </w:style>
  <w:style w:type="character" w:customStyle="1" w:styleId="Heading3Char">
    <w:name w:val="Heading 3 Char"/>
    <w:basedOn w:val="DefaultParagraphFont"/>
    <w:link w:val="Heading3"/>
    <w:rsid w:val="00A83C02"/>
    <w:rPr>
      <w:rFonts w:eastAsia="Arial Unicode MS" w:cs="Tahoma"/>
      <w:b/>
      <w:bCs/>
      <w:szCs w:val="26"/>
    </w:rPr>
  </w:style>
  <w:style w:type="character" w:customStyle="1" w:styleId="Heading4Char">
    <w:name w:val="Heading 4 Char"/>
    <w:basedOn w:val="DefaultParagraphFont"/>
    <w:link w:val="Heading4"/>
    <w:rsid w:val="00595931"/>
    <w:rPr>
      <w:rFonts w:cs="Tahoma"/>
      <w:i/>
      <w:iCs/>
      <w:sz w:val="24"/>
      <w:szCs w:val="28"/>
    </w:rPr>
  </w:style>
  <w:style w:type="character" w:customStyle="1" w:styleId="Heading5Char">
    <w:name w:val="Heading 5 Char"/>
    <w:basedOn w:val="DefaultParagraphFont"/>
    <w:link w:val="Heading5"/>
    <w:rsid w:val="00595931"/>
    <w:rPr>
      <w:bCs/>
      <w:iCs/>
      <w:szCs w:val="26"/>
    </w:rPr>
  </w:style>
  <w:style w:type="character" w:customStyle="1" w:styleId="Heading6Char">
    <w:name w:val="Heading 6 Char"/>
    <w:basedOn w:val="DefaultParagraphFont"/>
    <w:link w:val="Heading6"/>
    <w:rsid w:val="00595931"/>
    <w:rPr>
      <w:bCs/>
    </w:rPr>
  </w:style>
  <w:style w:type="character" w:customStyle="1" w:styleId="Heading7Char">
    <w:name w:val="Heading 7 Char"/>
    <w:basedOn w:val="DefaultParagraphFont"/>
    <w:link w:val="Heading7"/>
    <w:rsid w:val="00595931"/>
  </w:style>
  <w:style w:type="character" w:customStyle="1" w:styleId="Heading8Char">
    <w:name w:val="Heading 8 Char"/>
    <w:basedOn w:val="DefaultParagraphFont"/>
    <w:link w:val="Heading8"/>
    <w:rsid w:val="00595931"/>
    <w:rPr>
      <w:iCs/>
    </w:rPr>
  </w:style>
  <w:style w:type="character" w:customStyle="1" w:styleId="Heading9Char">
    <w:name w:val="Heading 9 Char"/>
    <w:basedOn w:val="DefaultParagraphFont"/>
    <w:link w:val="Heading9"/>
    <w:rsid w:val="00595931"/>
    <w:rPr>
      <w:rFonts w:cs="Arial"/>
    </w:rPr>
  </w:style>
  <w:style w:type="paragraph" w:customStyle="1" w:styleId="FootnoteBase">
    <w:name w:val="Footnote Base"/>
    <w:basedOn w:val="Normal"/>
    <w:rsid w:val="00595931"/>
    <w:pPr>
      <w:keepLines/>
      <w:overflowPunct w:val="0"/>
      <w:autoSpaceDE w:val="0"/>
      <w:autoSpaceDN w:val="0"/>
      <w:adjustRightInd w:val="0"/>
      <w:spacing w:line="200" w:lineRule="atLeast"/>
      <w:textAlignment w:val="baseline"/>
    </w:pPr>
    <w:rPr>
      <w:rFonts w:ascii="Arial" w:hAnsi="Arial"/>
      <w:sz w:val="16"/>
      <w:szCs w:val="20"/>
      <w:lang w:eastAsia="en-US"/>
    </w:rPr>
  </w:style>
  <w:style w:type="paragraph" w:customStyle="1" w:styleId="Picture">
    <w:name w:val="Picture"/>
    <w:basedOn w:val="Normal"/>
    <w:next w:val="Caption"/>
    <w:link w:val="Picture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
    <w:name w:val="Picture Char"/>
    <w:basedOn w:val="DefaultParagraphFont"/>
    <w:link w:val="Picture"/>
    <w:rsid w:val="00595931"/>
    <w:rPr>
      <w:rFonts w:ascii="Arial" w:hAnsi="Arial"/>
      <w:szCs w:val="20"/>
      <w:lang w:eastAsia="en-US"/>
    </w:rPr>
  </w:style>
  <w:style w:type="character" w:customStyle="1" w:styleId="CaptionChar">
    <w:name w:val="Caption Char"/>
    <w:aliases w:val="Caption Char1 Char1,Caption Char Char1 Char1,Caption Char1 Char Char Char,Caption Char Char1 Char Char Char,Caption Char Char2 Char Char"/>
    <w:basedOn w:val="PictureChar"/>
    <w:link w:val="Caption"/>
    <w:rsid w:val="00595931"/>
    <w:rPr>
      <w:rFonts w:ascii="Arial" w:hAnsi="Arial"/>
      <w:bCs/>
      <w:szCs w:val="20"/>
      <w:lang w:eastAsia="en-US"/>
    </w:rPr>
  </w:style>
  <w:style w:type="paragraph" w:styleId="FootnoteText">
    <w:name w:val="footnote text"/>
    <w:basedOn w:val="FootnoteBase"/>
    <w:link w:val="FootnoteTextChar"/>
    <w:semiHidden/>
    <w:rsid w:val="00595931"/>
  </w:style>
  <w:style w:type="character" w:customStyle="1" w:styleId="FootnoteTextChar">
    <w:name w:val="Footnote Text Char"/>
    <w:basedOn w:val="DefaultParagraphFont"/>
    <w:link w:val="FootnoteText"/>
    <w:semiHidden/>
    <w:rsid w:val="00595931"/>
    <w:rPr>
      <w:rFonts w:ascii="Arial" w:hAnsi="Arial"/>
      <w:sz w:val="16"/>
      <w:szCs w:val="20"/>
      <w:lang w:eastAsia="en-US"/>
    </w:rPr>
  </w:style>
  <w:style w:type="paragraph" w:customStyle="1" w:styleId="Documentgegevens">
    <w:name w:val="Document gegevens"/>
    <w:basedOn w:val="Normal"/>
    <w:rsid w:val="00595931"/>
    <w:pPr>
      <w:tabs>
        <w:tab w:val="left" w:pos="2835"/>
      </w:tabs>
      <w:overflowPunct w:val="0"/>
      <w:autoSpaceDE w:val="0"/>
      <w:autoSpaceDN w:val="0"/>
      <w:adjustRightInd w:val="0"/>
      <w:textAlignment w:val="baseline"/>
    </w:pPr>
    <w:rPr>
      <w:rFonts w:ascii="Arial" w:hAnsi="Arial"/>
      <w:szCs w:val="20"/>
      <w:lang w:eastAsia="en-US"/>
    </w:rPr>
  </w:style>
  <w:style w:type="paragraph" w:customStyle="1" w:styleId="Documenttitel">
    <w:name w:val="Document titel"/>
    <w:basedOn w:val="Normal"/>
    <w:rsid w:val="00595931"/>
    <w:pPr>
      <w:overflowPunct w:val="0"/>
      <w:autoSpaceDE w:val="0"/>
      <w:autoSpaceDN w:val="0"/>
      <w:adjustRightInd w:val="0"/>
      <w:jc w:val="center"/>
      <w:textAlignment w:val="baseline"/>
    </w:pPr>
    <w:rPr>
      <w:rFonts w:ascii="Arial" w:hAnsi="Arial"/>
      <w:b/>
      <w:sz w:val="56"/>
      <w:szCs w:val="20"/>
      <w:lang w:eastAsia="en-US"/>
    </w:rPr>
  </w:style>
  <w:style w:type="paragraph" w:customStyle="1" w:styleId="Opsomming1">
    <w:name w:val="Opsomming 1"/>
    <w:basedOn w:val="Normal"/>
    <w:link w:val="Opsomming1Char1"/>
    <w:rsid w:val="00595931"/>
    <w:pPr>
      <w:numPr>
        <w:ilvl w:val="1"/>
        <w:numId w:val="14"/>
      </w:numPr>
      <w:overflowPunct w:val="0"/>
      <w:autoSpaceDE w:val="0"/>
      <w:autoSpaceDN w:val="0"/>
      <w:adjustRightInd w:val="0"/>
      <w:textAlignment w:val="baseline"/>
    </w:pPr>
    <w:rPr>
      <w:rFonts w:ascii="Arial" w:hAnsi="Arial"/>
      <w:szCs w:val="20"/>
      <w:lang w:eastAsia="en-US"/>
    </w:rPr>
  </w:style>
  <w:style w:type="character" w:customStyle="1" w:styleId="Opsomming1Char1">
    <w:name w:val="Opsomming 1 Char1"/>
    <w:basedOn w:val="DefaultParagraphFont"/>
    <w:link w:val="Opsomming1"/>
    <w:rsid w:val="00595931"/>
    <w:rPr>
      <w:rFonts w:ascii="Arial" w:hAnsi="Arial"/>
      <w:szCs w:val="20"/>
      <w:lang w:eastAsia="en-US"/>
    </w:rPr>
  </w:style>
  <w:style w:type="paragraph" w:styleId="List">
    <w:name w:val="List"/>
    <w:basedOn w:val="Normal"/>
    <w:rsid w:val="00595931"/>
    <w:pPr>
      <w:overflowPunct w:val="0"/>
      <w:autoSpaceDE w:val="0"/>
      <w:autoSpaceDN w:val="0"/>
      <w:adjustRightInd w:val="0"/>
    </w:pPr>
    <w:rPr>
      <w:rFonts w:ascii="Arial" w:hAnsi="Arial"/>
      <w:szCs w:val="20"/>
      <w:lang w:eastAsia="en-US"/>
    </w:rPr>
  </w:style>
  <w:style w:type="paragraph" w:customStyle="1" w:styleId="bijlage">
    <w:name w:val="bijlage"/>
    <w:basedOn w:val="Normal"/>
    <w:next w:val="Normal"/>
    <w:rsid w:val="00595931"/>
    <w:pPr>
      <w:tabs>
        <w:tab w:val="right" w:pos="9639"/>
      </w:tabs>
      <w:overflowPunct w:val="0"/>
      <w:autoSpaceDE w:val="0"/>
      <w:autoSpaceDN w:val="0"/>
      <w:adjustRightInd w:val="0"/>
      <w:spacing w:line="240" w:lineRule="atLeast"/>
      <w:textAlignment w:val="baseline"/>
    </w:pPr>
    <w:rPr>
      <w:rFonts w:ascii="Arial Bold" w:hAnsi="Arial Bold"/>
      <w:b/>
      <w:sz w:val="28"/>
      <w:szCs w:val="20"/>
      <w:lang w:eastAsia="en-US"/>
    </w:rPr>
  </w:style>
  <w:style w:type="paragraph" w:customStyle="1" w:styleId="Opsomming2">
    <w:name w:val="Opsomming 2"/>
    <w:basedOn w:val="Opsomming1"/>
    <w:next w:val="Normal"/>
    <w:rsid w:val="00595931"/>
    <w:pPr>
      <w:numPr>
        <w:ilvl w:val="0"/>
        <w:numId w:val="17"/>
      </w:numPr>
      <w:tabs>
        <w:tab w:val="clear" w:pos="720"/>
        <w:tab w:val="num" w:pos="643"/>
      </w:tabs>
      <w:ind w:left="567" w:hanging="284"/>
    </w:pPr>
  </w:style>
  <w:style w:type="character" w:customStyle="1" w:styleId="BodyTextChar">
    <w:name w:val="Body Text Char"/>
    <w:basedOn w:val="DefaultParagraphFont"/>
    <w:link w:val="BodyText"/>
    <w:rsid w:val="00595931"/>
  </w:style>
  <w:style w:type="character" w:customStyle="1" w:styleId="BodyTextIndentChar">
    <w:name w:val="Body Text Indent Char"/>
    <w:basedOn w:val="DefaultParagraphFont"/>
    <w:link w:val="BodyTextIndent"/>
    <w:rsid w:val="00595931"/>
  </w:style>
  <w:style w:type="character" w:customStyle="1" w:styleId="BodyTextIndent2Char">
    <w:name w:val="Body Text Indent 2 Char"/>
    <w:basedOn w:val="DefaultParagraphFont"/>
    <w:link w:val="BodyTextIndent2"/>
    <w:rsid w:val="00595931"/>
  </w:style>
  <w:style w:type="paragraph" w:customStyle="1" w:styleId="Tabel">
    <w:name w:val="Tabel"/>
    <w:basedOn w:val="Normal"/>
    <w:next w:val="Normal"/>
    <w:rsid w:val="00595931"/>
    <w:pPr>
      <w:overflowPunct w:val="0"/>
      <w:autoSpaceDE w:val="0"/>
      <w:autoSpaceDN w:val="0"/>
      <w:adjustRightInd w:val="0"/>
      <w:textAlignment w:val="baseline"/>
    </w:pPr>
    <w:rPr>
      <w:rFonts w:ascii="Arial" w:hAnsi="Arial"/>
      <w:sz w:val="20"/>
      <w:szCs w:val="20"/>
      <w:lang w:eastAsia="en-US"/>
    </w:rPr>
  </w:style>
  <w:style w:type="paragraph" w:styleId="BodyText2">
    <w:name w:val="Body Text 2"/>
    <w:basedOn w:val="Normal"/>
    <w:link w:val="BodyText2Char"/>
    <w:rsid w:val="00595931"/>
    <w:pPr>
      <w:overflowPunct w:val="0"/>
      <w:autoSpaceDE w:val="0"/>
      <w:autoSpaceDN w:val="0"/>
      <w:adjustRightInd w:val="0"/>
      <w:textAlignment w:val="baseline"/>
    </w:pPr>
    <w:rPr>
      <w:rFonts w:ascii="Arial" w:hAnsi="Arial"/>
      <w:color w:val="FF0000"/>
      <w:szCs w:val="20"/>
      <w:lang w:eastAsia="en-US"/>
    </w:rPr>
  </w:style>
  <w:style w:type="character" w:customStyle="1" w:styleId="BodyText2Char">
    <w:name w:val="Body Text 2 Char"/>
    <w:basedOn w:val="DefaultParagraphFont"/>
    <w:link w:val="BodyText2"/>
    <w:rsid w:val="00595931"/>
    <w:rPr>
      <w:rFonts w:ascii="Arial" w:hAnsi="Arial"/>
      <w:color w:val="FF0000"/>
      <w:szCs w:val="20"/>
      <w:lang w:eastAsia="en-US"/>
    </w:rPr>
  </w:style>
  <w:style w:type="character" w:customStyle="1" w:styleId="BodyTextIndent3Char">
    <w:name w:val="Body Text Indent 3 Char"/>
    <w:basedOn w:val="DefaultParagraphFont"/>
    <w:link w:val="BodyTextIndent3"/>
    <w:rsid w:val="00595931"/>
    <w:rPr>
      <w:szCs w:val="16"/>
    </w:rPr>
  </w:style>
  <w:style w:type="paragraph" w:customStyle="1" w:styleId="Opsomming4">
    <w:name w:val="Opsomming 4"/>
    <w:basedOn w:val="Normal"/>
    <w:rsid w:val="00595931"/>
    <w:pPr>
      <w:numPr>
        <w:numId w:val="15"/>
      </w:numPr>
      <w:overflowPunct w:val="0"/>
      <w:autoSpaceDE w:val="0"/>
      <w:autoSpaceDN w:val="0"/>
      <w:adjustRightInd w:val="0"/>
      <w:spacing w:before="40" w:after="40"/>
      <w:textAlignment w:val="baseline"/>
    </w:pPr>
    <w:rPr>
      <w:rFonts w:ascii="Arial" w:hAnsi="Arial"/>
      <w:szCs w:val="20"/>
      <w:lang w:eastAsia="en-US"/>
    </w:rPr>
  </w:style>
  <w:style w:type="paragraph" w:styleId="BodyText3">
    <w:name w:val="Body Text 3"/>
    <w:basedOn w:val="Normal"/>
    <w:link w:val="BodyText3Char"/>
    <w:rsid w:val="00595931"/>
    <w:pPr>
      <w:overflowPunct w:val="0"/>
      <w:autoSpaceDE w:val="0"/>
      <w:autoSpaceDN w:val="0"/>
      <w:adjustRightInd w:val="0"/>
      <w:spacing w:before="40" w:after="40"/>
      <w:textAlignment w:val="baseline"/>
    </w:pPr>
    <w:rPr>
      <w:rFonts w:ascii="Arial" w:hAnsi="Arial"/>
      <w:szCs w:val="20"/>
      <w:lang w:eastAsia="en-US"/>
    </w:rPr>
  </w:style>
  <w:style w:type="character" w:customStyle="1" w:styleId="BodyText3Char">
    <w:name w:val="Body Text 3 Char"/>
    <w:basedOn w:val="DefaultParagraphFont"/>
    <w:link w:val="BodyText3"/>
    <w:rsid w:val="00595931"/>
    <w:rPr>
      <w:rFonts w:ascii="Arial" w:hAnsi="Arial"/>
      <w:szCs w:val="20"/>
      <w:lang w:eastAsia="en-US"/>
    </w:rPr>
  </w:style>
  <w:style w:type="paragraph" w:styleId="BlockText">
    <w:name w:val="Block Text"/>
    <w:basedOn w:val="Normal"/>
    <w:rsid w:val="00595931"/>
    <w:pPr>
      <w:overflowPunct w:val="0"/>
      <w:autoSpaceDE w:val="0"/>
      <w:autoSpaceDN w:val="0"/>
      <w:adjustRightInd w:val="0"/>
      <w:spacing w:before="40" w:after="40"/>
      <w:ind w:left="916" w:right="46"/>
      <w:textAlignment w:val="baseline"/>
    </w:pPr>
    <w:rPr>
      <w:rFonts w:ascii="Arial" w:hAnsi="Arial"/>
      <w:szCs w:val="20"/>
      <w:lang w:eastAsia="en-US"/>
    </w:rPr>
  </w:style>
  <w:style w:type="paragraph" w:styleId="TableofFigures">
    <w:name w:val="table of figures"/>
    <w:basedOn w:val="Normal"/>
    <w:next w:val="Normal"/>
    <w:semiHidden/>
    <w:rsid w:val="00595931"/>
    <w:pPr>
      <w:overflowPunct w:val="0"/>
      <w:autoSpaceDE w:val="0"/>
      <w:autoSpaceDN w:val="0"/>
      <w:adjustRightInd w:val="0"/>
      <w:ind w:left="440" w:hanging="440"/>
      <w:textAlignment w:val="baseline"/>
    </w:pPr>
    <w:rPr>
      <w:rFonts w:ascii="Arial" w:hAnsi="Arial"/>
      <w:szCs w:val="20"/>
      <w:lang w:eastAsia="en-US"/>
    </w:rPr>
  </w:style>
  <w:style w:type="paragraph" w:customStyle="1" w:styleId="Figuur">
    <w:name w:val="Figuur"/>
    <w:basedOn w:val="Normal"/>
    <w:next w:val="Normal"/>
    <w:rsid w:val="00595931"/>
    <w:pPr>
      <w:overflowPunct w:val="0"/>
      <w:autoSpaceDE w:val="0"/>
      <w:autoSpaceDN w:val="0"/>
      <w:adjustRightInd w:val="0"/>
      <w:spacing w:before="20" w:after="40"/>
      <w:ind w:left="1134"/>
      <w:textAlignment w:val="baseline"/>
    </w:pPr>
    <w:rPr>
      <w:rFonts w:ascii="Arial Bold" w:hAnsi="Arial Bold"/>
      <w:b/>
      <w:sz w:val="18"/>
      <w:szCs w:val="20"/>
      <w:lang w:eastAsia="en-US"/>
    </w:rPr>
  </w:style>
  <w:style w:type="character" w:customStyle="1" w:styleId="DocumentMapChar">
    <w:name w:val="Document Map Char"/>
    <w:basedOn w:val="DefaultParagraphFont"/>
    <w:link w:val="DocumentMap"/>
    <w:semiHidden/>
    <w:rsid w:val="00595931"/>
    <w:rPr>
      <w:rFonts w:cs="Tahoma"/>
      <w:shd w:val="clear" w:color="auto" w:fill="000080"/>
    </w:rPr>
  </w:style>
  <w:style w:type="paragraph" w:customStyle="1" w:styleId="Heading">
    <w:name w:val="Heading"/>
    <w:basedOn w:val="Normal"/>
    <w:next w:val="Normal"/>
    <w:rsid w:val="00595931"/>
    <w:pPr>
      <w:overflowPunct w:val="0"/>
      <w:autoSpaceDE w:val="0"/>
      <w:autoSpaceDN w:val="0"/>
      <w:adjustRightInd w:val="0"/>
      <w:spacing w:before="180"/>
    </w:pPr>
    <w:rPr>
      <w:rFonts w:ascii="Arial" w:hAnsi="Arial"/>
      <w:b/>
      <w:szCs w:val="20"/>
      <w:lang w:eastAsia="en-US"/>
    </w:rPr>
  </w:style>
  <w:style w:type="paragraph" w:customStyle="1" w:styleId="Bijlage2">
    <w:name w:val="Bijlage 2"/>
    <w:basedOn w:val="Normal"/>
    <w:next w:val="Normal"/>
    <w:rsid w:val="00595931"/>
    <w:pPr>
      <w:numPr>
        <w:numId w:val="16"/>
      </w:numPr>
      <w:overflowPunct w:val="0"/>
      <w:autoSpaceDE w:val="0"/>
      <w:autoSpaceDN w:val="0"/>
      <w:adjustRightInd w:val="0"/>
      <w:textAlignment w:val="baseline"/>
    </w:pPr>
    <w:rPr>
      <w:rFonts w:ascii="Arial Bold" w:hAnsi="Arial Bold"/>
      <w:b/>
      <w:sz w:val="26"/>
      <w:szCs w:val="20"/>
      <w:lang w:eastAsia="en-US"/>
    </w:rPr>
  </w:style>
  <w:style w:type="paragraph" w:customStyle="1" w:styleId="Bijlage3">
    <w:name w:val="Bijlage 3"/>
    <w:basedOn w:val="Normal"/>
    <w:next w:val="Normal"/>
    <w:rsid w:val="00595931"/>
    <w:pPr>
      <w:overflowPunct w:val="0"/>
      <w:autoSpaceDE w:val="0"/>
      <w:autoSpaceDN w:val="0"/>
      <w:adjustRightInd w:val="0"/>
      <w:textAlignment w:val="baseline"/>
    </w:pPr>
    <w:rPr>
      <w:rFonts w:ascii="Arial Bold" w:hAnsi="Arial Bold"/>
      <w:b/>
      <w:szCs w:val="20"/>
      <w:lang w:eastAsia="en-US"/>
    </w:rPr>
  </w:style>
  <w:style w:type="paragraph" w:customStyle="1" w:styleId="OpsommingNummer">
    <w:name w:val="Opsomming Nummer"/>
    <w:basedOn w:val="Normal"/>
    <w:rsid w:val="00595931"/>
    <w:pPr>
      <w:numPr>
        <w:ilvl w:val="1"/>
        <w:numId w:val="21"/>
      </w:numPr>
      <w:tabs>
        <w:tab w:val="right" w:pos="9639"/>
      </w:tabs>
      <w:overflowPunct w:val="0"/>
      <w:autoSpaceDE w:val="0"/>
      <w:autoSpaceDN w:val="0"/>
      <w:adjustRightInd w:val="0"/>
      <w:textAlignment w:val="baseline"/>
    </w:pPr>
    <w:rPr>
      <w:rFonts w:ascii="Arial" w:eastAsia="MS Mincho" w:hAnsi="Arial"/>
      <w:szCs w:val="20"/>
      <w:lang w:val="nl" w:eastAsia="en-US"/>
    </w:rPr>
  </w:style>
  <w:style w:type="paragraph" w:customStyle="1" w:styleId="StyleCaptionArialNotBold">
    <w:name w:val="Style Caption + Arial Not Bold"/>
    <w:basedOn w:val="Caption"/>
    <w:link w:val="StyleCaptionArialNotBoldChar"/>
    <w:rsid w:val="00595931"/>
    <w:pPr>
      <w:keepNext/>
      <w:overflowPunct w:val="0"/>
      <w:autoSpaceDE w:val="0"/>
      <w:autoSpaceDN w:val="0"/>
      <w:adjustRightInd w:val="0"/>
      <w:spacing w:line="220" w:lineRule="atLeast"/>
      <w:ind w:left="1734" w:hangingChars="600" w:hanging="600"/>
      <w:textAlignment w:val="baseline"/>
    </w:pPr>
    <w:rPr>
      <w:rFonts w:ascii="Arial Bold" w:hAnsi="Arial Bold"/>
      <w:b/>
      <w:bCs w:val="0"/>
      <w:i/>
      <w:iCs/>
      <w:lang w:eastAsia="en-US"/>
    </w:rPr>
  </w:style>
  <w:style w:type="character" w:customStyle="1" w:styleId="StyleCaptionArialNotBoldChar">
    <w:name w:val="Style Caption + Arial Not Bold Char"/>
    <w:basedOn w:val="CaptionChar"/>
    <w:link w:val="StyleCaptionArialNotBold"/>
    <w:rsid w:val="00595931"/>
    <w:rPr>
      <w:rFonts w:ascii="Arial Bold" w:hAnsi="Arial Bold"/>
      <w:b/>
      <w:bCs w:val="0"/>
      <w:i/>
      <w:iCs/>
      <w:szCs w:val="20"/>
      <w:lang w:eastAsia="en-US"/>
    </w:rPr>
  </w:style>
  <w:style w:type="character" w:customStyle="1" w:styleId="eindebeeld">
    <w:name w:val="einde beeld"/>
    <w:basedOn w:val="DefaultParagraphFont"/>
    <w:rsid w:val="00595931"/>
  </w:style>
  <w:style w:type="paragraph" w:customStyle="1" w:styleId="CaptionArial">
    <w:name w:val="Caption + Arial"/>
    <w:basedOn w:val="Normal"/>
    <w:next w:val="Normal"/>
    <w:link w:val="CaptionArialChar"/>
    <w:rsid w:val="00595931"/>
    <w:pPr>
      <w:overflowPunct w:val="0"/>
      <w:autoSpaceDE w:val="0"/>
      <w:autoSpaceDN w:val="0"/>
      <w:adjustRightInd w:val="0"/>
      <w:ind w:left="1026" w:hanging="1026"/>
      <w:jc w:val="center"/>
      <w:textAlignment w:val="baseline"/>
    </w:pPr>
    <w:rPr>
      <w:rFonts w:ascii="Arial Bold" w:hAnsi="Arial Bold"/>
      <w:b/>
      <w:bCs/>
      <w:i/>
      <w:iCs/>
      <w:szCs w:val="20"/>
      <w:lang w:eastAsia="en-US"/>
    </w:rPr>
  </w:style>
  <w:style w:type="character" w:customStyle="1" w:styleId="CaptionArialChar">
    <w:name w:val="Caption + Arial Char"/>
    <w:basedOn w:val="DefaultParagraphFont"/>
    <w:link w:val="CaptionArial"/>
    <w:rsid w:val="00595931"/>
    <w:rPr>
      <w:rFonts w:ascii="Arial Bold" w:hAnsi="Arial Bold"/>
      <w:b/>
      <w:bCs/>
      <w:i/>
      <w:iCs/>
      <w:szCs w:val="20"/>
      <w:lang w:eastAsia="en-US"/>
    </w:rPr>
  </w:style>
  <w:style w:type="character" w:customStyle="1" w:styleId="CaptionCharChar">
    <w:name w:val="Caption Char Char"/>
    <w:basedOn w:val="PictureChar"/>
    <w:rsid w:val="00595931"/>
    <w:rPr>
      <w:rFonts w:ascii="Arial Bold" w:hAnsi="Arial Bold"/>
      <w:b/>
      <w:i/>
      <w:szCs w:val="20"/>
      <w:lang w:eastAsia="en-US"/>
    </w:rPr>
  </w:style>
  <w:style w:type="paragraph" w:customStyle="1" w:styleId="Opsomming1CharChar">
    <w:name w:val="Opsomming 1 Char Char"/>
    <w:basedOn w:val="Normal"/>
    <w:link w:val="Opsomming1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
    <w:name w:val="Opsomming 1 Char Char Char"/>
    <w:basedOn w:val="DefaultParagraphFont"/>
    <w:link w:val="Opsomming1CharChar"/>
    <w:rsid w:val="00595931"/>
    <w:rPr>
      <w:rFonts w:ascii="Arial" w:hAnsi="Arial"/>
      <w:szCs w:val="20"/>
      <w:lang w:eastAsia="en-US"/>
    </w:rPr>
  </w:style>
  <w:style w:type="character" w:customStyle="1" w:styleId="CaptionChar1Char">
    <w:name w:val="Caption Char1 Char"/>
    <w:aliases w:val="Caption Char Char1 Char"/>
    <w:basedOn w:val="DefaultParagraphFont"/>
    <w:rsid w:val="00595931"/>
    <w:rPr>
      <w:rFonts w:ascii="Arial Bold" w:hAnsi="Arial Bold"/>
      <w:b/>
      <w:i/>
      <w:lang w:val="nl-NL" w:eastAsia="en-US" w:bidi="ar-SA"/>
    </w:rPr>
  </w:style>
  <w:style w:type="paragraph" w:customStyle="1" w:styleId="opsomming10">
    <w:name w:val="opsomming 1"/>
    <w:basedOn w:val="Normal"/>
    <w:link w:val="opsomming1Char"/>
    <w:rsid w:val="00595931"/>
    <w:pPr>
      <w:numPr>
        <w:numId w:val="18"/>
      </w:numPr>
      <w:overflowPunct w:val="0"/>
      <w:autoSpaceDE w:val="0"/>
      <w:autoSpaceDN w:val="0"/>
      <w:adjustRightInd w:val="0"/>
      <w:spacing w:before="40" w:after="40"/>
      <w:textAlignment w:val="baseline"/>
    </w:pPr>
    <w:rPr>
      <w:rFonts w:ascii="Arial" w:eastAsia="MS Mincho" w:hAnsi="Arial"/>
      <w:szCs w:val="20"/>
      <w:lang w:eastAsia="en-US"/>
    </w:rPr>
  </w:style>
  <w:style w:type="character" w:customStyle="1" w:styleId="opsomming1Char">
    <w:name w:val="opsomming 1 Char"/>
    <w:basedOn w:val="DefaultParagraphFont"/>
    <w:link w:val="opsomming10"/>
    <w:rsid w:val="00595931"/>
    <w:rPr>
      <w:rFonts w:ascii="Arial" w:eastAsia="MS Mincho" w:hAnsi="Arial"/>
      <w:szCs w:val="20"/>
      <w:lang w:eastAsia="en-US"/>
    </w:rPr>
  </w:style>
  <w:style w:type="paragraph" w:customStyle="1" w:styleId="StyleCaptionArialChar">
    <w:name w:val="Style Caption + Arial Char"/>
    <w:basedOn w:val="Caption"/>
    <w:link w:val="StyleCaptionArialCharChar"/>
    <w:rsid w:val="00595931"/>
    <w:pPr>
      <w:keepNext/>
      <w:overflowPunct w:val="0"/>
      <w:autoSpaceDE w:val="0"/>
      <w:autoSpaceDN w:val="0"/>
      <w:adjustRightInd w:val="0"/>
      <w:spacing w:line="220" w:lineRule="atLeast"/>
      <w:ind w:left="851"/>
      <w:textAlignment w:val="baseline"/>
    </w:pPr>
    <w:rPr>
      <w:rFonts w:ascii="Arial" w:eastAsia="MS Mincho" w:hAnsi="Arial"/>
      <w:b/>
      <w:i/>
      <w:iCs/>
      <w:lang w:eastAsia="en-US"/>
    </w:rPr>
  </w:style>
  <w:style w:type="character" w:customStyle="1" w:styleId="StyleCaptionArialCharChar">
    <w:name w:val="Style Caption + Arial Char Char"/>
    <w:basedOn w:val="DefaultParagraphFont"/>
    <w:link w:val="StyleCaptionArialChar"/>
    <w:rsid w:val="00595931"/>
    <w:rPr>
      <w:rFonts w:ascii="Arial" w:eastAsia="MS Mincho" w:hAnsi="Arial"/>
      <w:b/>
      <w:bCs/>
      <w:i/>
      <w:iCs/>
      <w:szCs w:val="20"/>
      <w:lang w:eastAsia="en-US"/>
    </w:rPr>
  </w:style>
  <w:style w:type="paragraph" w:customStyle="1" w:styleId="Opsomming1Inspring">
    <w:name w:val="Opsomming 1 Inspring"/>
    <w:basedOn w:val="Opsomming1"/>
    <w:rsid w:val="00595931"/>
    <w:pPr>
      <w:numPr>
        <w:ilvl w:val="0"/>
        <w:numId w:val="19"/>
      </w:numPr>
      <w:tabs>
        <w:tab w:val="clear" w:pos="1077"/>
        <w:tab w:val="left" w:pos="1440"/>
        <w:tab w:val="num" w:pos="1494"/>
      </w:tabs>
      <w:ind w:left="1418" w:hanging="284"/>
    </w:pPr>
    <w:rPr>
      <w:rFonts w:eastAsia="MS Mincho"/>
      <w:szCs w:val="22"/>
    </w:rPr>
  </w:style>
  <w:style w:type="paragraph" w:customStyle="1" w:styleId="Opsomming1Inspring2">
    <w:name w:val="Opsomming 1 Inspring 2"/>
    <w:basedOn w:val="Opsomming1"/>
    <w:rsid w:val="00595931"/>
    <w:pPr>
      <w:numPr>
        <w:ilvl w:val="0"/>
        <w:numId w:val="0"/>
      </w:numPr>
      <w:tabs>
        <w:tab w:val="left" w:pos="1491"/>
      </w:tabs>
      <w:ind w:left="1491" w:hanging="360"/>
    </w:pPr>
    <w:rPr>
      <w:rFonts w:eastAsia="MS Mincho"/>
    </w:rPr>
  </w:style>
  <w:style w:type="paragraph" w:customStyle="1" w:styleId="PictureCharChar">
    <w:name w:val="Picture Char Char"/>
    <w:basedOn w:val="Normal"/>
    <w:next w:val="Caption"/>
    <w:link w:val="PictureCharChar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CharChar">
    <w:name w:val="Picture Char Char Char"/>
    <w:basedOn w:val="DefaultParagraphFont"/>
    <w:link w:val="PictureCharChar"/>
    <w:rsid w:val="00595931"/>
    <w:rPr>
      <w:rFonts w:ascii="Arial" w:hAnsi="Arial"/>
      <w:szCs w:val="20"/>
      <w:lang w:eastAsia="en-US"/>
    </w:rPr>
  </w:style>
  <w:style w:type="character" w:customStyle="1" w:styleId="CaptionArialCharChar">
    <w:name w:val="Caption + Arial Char Char"/>
    <w:basedOn w:val="DefaultParagraphFont"/>
    <w:rsid w:val="00595931"/>
    <w:rPr>
      <w:rFonts w:ascii="Arial Bold" w:hAnsi="Arial Bold"/>
      <w:b/>
      <w:bCs/>
      <w:i/>
      <w:iCs/>
      <w:sz w:val="22"/>
      <w:lang w:val="nl-NL" w:eastAsia="en-US" w:bidi="ar-SA"/>
    </w:rPr>
  </w:style>
  <w:style w:type="paragraph" w:customStyle="1" w:styleId="Opsomming1CharCharCharChar">
    <w:name w:val="Opsomming 1 Char Char Char Char"/>
    <w:basedOn w:val="Normal"/>
    <w:link w:val="Opsomming1CharChar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CharChar">
    <w:name w:val="Opsomming 1 Char Char Char Char Char"/>
    <w:basedOn w:val="DefaultParagraphFont"/>
    <w:link w:val="Opsomming1CharCharCharChar"/>
    <w:rsid w:val="00595931"/>
    <w:rPr>
      <w:rFonts w:ascii="Arial" w:hAnsi="Arial"/>
      <w:szCs w:val="20"/>
      <w:lang w:eastAsia="en-US"/>
    </w:rPr>
  </w:style>
  <w:style w:type="paragraph" w:customStyle="1" w:styleId="StyleListContinueLeft254cmHanging08cmAfter6pt">
    <w:name w:val="Style List Continue + Left:  254 cm Hanging:  08 cm After:  6 pt"/>
    <w:basedOn w:val="Normal"/>
    <w:rsid w:val="00595931"/>
    <w:pPr>
      <w:numPr>
        <w:numId w:val="20"/>
      </w:numPr>
      <w:overflowPunct w:val="0"/>
      <w:autoSpaceDE w:val="0"/>
      <w:autoSpaceDN w:val="0"/>
      <w:adjustRightInd w:val="0"/>
      <w:textAlignment w:val="baseline"/>
    </w:pPr>
    <w:rPr>
      <w:rFonts w:ascii="Arial" w:eastAsia="MS Mincho" w:hAnsi="Arial"/>
      <w:szCs w:val="20"/>
      <w:lang w:eastAsia="en-US"/>
    </w:rPr>
  </w:style>
  <w:style w:type="character" w:customStyle="1" w:styleId="PictureCharChar1">
    <w:name w:val="Picture Char Char1"/>
    <w:basedOn w:val="DefaultParagraphFont"/>
    <w:rsid w:val="00595931"/>
    <w:rPr>
      <w:rFonts w:ascii="Arial" w:hAnsi="Arial"/>
      <w:sz w:val="22"/>
      <w:lang w:val="nl-NL" w:eastAsia="en-US" w:bidi="ar-SA"/>
    </w:rPr>
  </w:style>
  <w:style w:type="paragraph" w:customStyle="1" w:styleId="Opsomming1CharChar1">
    <w:name w:val="Opsomming 1 Char Char1"/>
    <w:basedOn w:val="Normal"/>
    <w:link w:val="Opsomming1CharChar1Char"/>
    <w:rsid w:val="00595931"/>
    <w:pPr>
      <w:tabs>
        <w:tab w:val="num" w:pos="340"/>
      </w:tabs>
      <w:overflowPunct w:val="0"/>
      <w:autoSpaceDE w:val="0"/>
      <w:autoSpaceDN w:val="0"/>
      <w:adjustRightInd w:val="0"/>
      <w:ind w:left="340" w:hanging="340"/>
      <w:textAlignment w:val="baseline"/>
    </w:pPr>
    <w:rPr>
      <w:rFonts w:ascii="Arial" w:eastAsia="MS Mincho" w:hAnsi="Arial"/>
      <w:szCs w:val="20"/>
      <w:lang w:eastAsia="en-US"/>
    </w:rPr>
  </w:style>
  <w:style w:type="character" w:customStyle="1" w:styleId="Opsomming1CharChar1Char">
    <w:name w:val="Opsomming 1 Char Char1 Char"/>
    <w:basedOn w:val="DefaultParagraphFont"/>
    <w:link w:val="Opsomming1CharChar1"/>
    <w:rsid w:val="00595931"/>
    <w:rPr>
      <w:rFonts w:ascii="Arial" w:eastAsia="MS Mincho" w:hAnsi="Arial"/>
      <w:szCs w:val="20"/>
      <w:lang w:eastAsia="en-US"/>
    </w:rPr>
  </w:style>
  <w:style w:type="paragraph" w:customStyle="1" w:styleId="Opsomming1Char0">
    <w:name w:val="Opsomming 1 Char"/>
    <w:basedOn w:val="Normal"/>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1Char">
    <w:name w:val="Opsomming 1 Char1 Char"/>
    <w:basedOn w:val="DefaultParagraphFont"/>
    <w:rsid w:val="00595931"/>
    <w:rPr>
      <w:rFonts w:ascii="Arial" w:eastAsia="MS Mincho" w:hAnsi="Arial"/>
      <w:sz w:val="22"/>
      <w:lang w:val="nl-NL" w:eastAsia="en-US" w:bidi="ar-SA"/>
    </w:rPr>
  </w:style>
  <w:style w:type="character" w:customStyle="1" w:styleId="hoofdstuk2">
    <w:name w:val="hoofdstuk 2"/>
    <w:basedOn w:val="DefaultParagraphFont"/>
    <w:rsid w:val="00595931"/>
  </w:style>
  <w:style w:type="character" w:customStyle="1" w:styleId="smal">
    <w:name w:val="smal"/>
    <w:basedOn w:val="DefaultParagraphFont"/>
    <w:rsid w:val="00595931"/>
    <w:rPr>
      <w:rFonts w:ascii="Courier New" w:hAnsi="Courier New" w:cs="Courier New"/>
      <w:sz w:val="24"/>
      <w:szCs w:val="24"/>
      <w:lang w:val="en-US"/>
    </w:rPr>
  </w:style>
  <w:style w:type="character" w:customStyle="1" w:styleId="beginbeeld">
    <w:name w:val="begin beeld"/>
    <w:basedOn w:val="DefaultParagraphFont"/>
    <w:rsid w:val="00595931"/>
  </w:style>
  <w:style w:type="character" w:customStyle="1" w:styleId="hoofdstuk1">
    <w:name w:val="hoofdstuk 1"/>
    <w:basedOn w:val="DefaultParagraphFont"/>
    <w:rsid w:val="00595931"/>
  </w:style>
  <w:style w:type="character" w:customStyle="1" w:styleId="hoofdstuk3">
    <w:name w:val="hoofdstuk 3"/>
    <w:basedOn w:val="DefaultParagraphFont"/>
    <w:rsid w:val="00595931"/>
  </w:style>
  <w:style w:type="character" w:customStyle="1" w:styleId="startbeeld">
    <w:name w:val="start beeld"/>
    <w:basedOn w:val="DefaultParagraphFont"/>
    <w:rsid w:val="00595931"/>
    <w:rPr>
      <w:rFonts w:ascii="Courier New" w:hAnsi="Courier New" w:cs="Courier New"/>
      <w:sz w:val="24"/>
      <w:szCs w:val="24"/>
      <w:lang w:val="en-US"/>
    </w:rPr>
  </w:style>
  <w:style w:type="character" w:customStyle="1" w:styleId="test">
    <w:name w:val="test"/>
    <w:basedOn w:val="DefaultParagraphFont"/>
    <w:rsid w:val="00595931"/>
  </w:style>
  <w:style w:type="character" w:customStyle="1" w:styleId="EquationCaption">
    <w:name w:val="_Equation Caption"/>
    <w:rsid w:val="00595931"/>
  </w:style>
  <w:style w:type="paragraph" w:customStyle="1" w:styleId="InhoudsOpgave">
    <w:name w:val="InhoudsOpgave"/>
    <w:basedOn w:val="TOC3"/>
    <w:link w:val="InhoudsOpgaveChar"/>
    <w:qFormat/>
    <w:rsid w:val="00595931"/>
    <w:pPr>
      <w:tabs>
        <w:tab w:val="clear" w:pos="9923"/>
        <w:tab w:val="left" w:pos="1701"/>
        <w:tab w:val="right" w:leader="dot" w:pos="9072"/>
      </w:tabs>
      <w:overflowPunct w:val="0"/>
      <w:autoSpaceDE w:val="0"/>
      <w:autoSpaceDN w:val="0"/>
      <w:adjustRightInd w:val="0"/>
      <w:ind w:left="794"/>
      <w:textAlignment w:val="baseline"/>
    </w:pPr>
    <w:rPr>
      <w:sz w:val="20"/>
      <w:szCs w:val="20"/>
    </w:rPr>
  </w:style>
  <w:style w:type="character" w:customStyle="1" w:styleId="TOC3Char">
    <w:name w:val="TOC 3 Char"/>
    <w:basedOn w:val="DefaultParagraphFont"/>
    <w:link w:val="TOC3"/>
    <w:uiPriority w:val="39"/>
    <w:rsid w:val="009B68A6"/>
    <w:rPr>
      <w:noProof/>
    </w:rPr>
  </w:style>
  <w:style w:type="character" w:customStyle="1" w:styleId="InhoudsOpgaveChar">
    <w:name w:val="InhoudsOpgave Char"/>
    <w:basedOn w:val="TOC3Char"/>
    <w:link w:val="InhoudsOpgave"/>
    <w:rsid w:val="00595931"/>
    <w:rPr>
      <w:noProof/>
      <w:sz w:val="20"/>
      <w:szCs w:val="20"/>
    </w:rPr>
  </w:style>
  <w:style w:type="character" w:customStyle="1" w:styleId="DefaultParagraphFo">
    <w:name w:val="Default Paragraph Fo"/>
    <w:basedOn w:val="DefaultParagraphFont"/>
    <w:rsid w:val="00825084"/>
  </w:style>
  <w:style w:type="character" w:customStyle="1" w:styleId="TitleChar">
    <w:name w:val="Title Char"/>
    <w:basedOn w:val="DefaultParagraphFont"/>
    <w:link w:val="Title"/>
    <w:rsid w:val="00825084"/>
    <w:rPr>
      <w:rFonts w:cs="Tahoma"/>
      <w:b/>
      <w:kern w:val="28"/>
      <w:sz w:val="44"/>
      <w:szCs w:val="32"/>
    </w:rPr>
  </w:style>
  <w:style w:type="character" w:customStyle="1" w:styleId="SubtitleChar">
    <w:name w:val="Subtitle Char"/>
    <w:basedOn w:val="DefaultParagraphFont"/>
    <w:link w:val="Subtitle"/>
    <w:rsid w:val="00825084"/>
    <w:rPr>
      <w:rFonts w:cs="Tahoma"/>
      <w:b/>
      <w:i/>
      <w:sz w:val="28"/>
    </w:rPr>
  </w:style>
  <w:style w:type="paragraph" w:customStyle="1" w:styleId="Memogegevens">
    <w:name w:val="Memo gegevens"/>
    <w:basedOn w:val="Normal"/>
    <w:rsid w:val="00825084"/>
    <w:pPr>
      <w:tabs>
        <w:tab w:val="left" w:pos="1701"/>
      </w:tabs>
      <w:overflowPunct w:val="0"/>
      <w:autoSpaceDE w:val="0"/>
      <w:autoSpaceDN w:val="0"/>
      <w:adjustRightInd w:val="0"/>
      <w:textAlignment w:val="baseline"/>
    </w:pPr>
    <w:rPr>
      <w:rFonts w:ascii="Arial" w:eastAsia="MS Mincho" w:hAnsi="Arial"/>
      <w:sz w:val="24"/>
      <w:szCs w:val="20"/>
      <w:lang w:val="nl" w:eastAsia="en-US"/>
    </w:rPr>
  </w:style>
  <w:style w:type="paragraph" w:customStyle="1" w:styleId="InfoBlue">
    <w:name w:val="InfoBlue"/>
    <w:basedOn w:val="Normal"/>
    <w:next w:val="BodyText"/>
    <w:link w:val="InfoBlueChar"/>
    <w:autoRedefine/>
    <w:rsid w:val="005C0DF0"/>
    <w:pPr>
      <w:widowControl w:val="0"/>
      <w:tabs>
        <w:tab w:val="left" w:pos="540"/>
        <w:tab w:val="left" w:pos="1260"/>
      </w:tabs>
      <w:spacing w:after="120" w:line="240" w:lineRule="atLeast"/>
    </w:pPr>
    <w:rPr>
      <w:rFonts w:ascii="Arial" w:hAnsi="Arial"/>
      <w:i/>
      <w:color w:val="0000FF"/>
      <w:sz w:val="20"/>
      <w:szCs w:val="20"/>
      <w:lang w:eastAsia="en-US"/>
    </w:rPr>
  </w:style>
  <w:style w:type="character" w:customStyle="1" w:styleId="InfoBlueChar">
    <w:name w:val="InfoBlue Char"/>
    <w:link w:val="InfoBlue"/>
    <w:rsid w:val="005C0DF0"/>
    <w:rPr>
      <w:rFonts w:ascii="Arial" w:hAnsi="Arial"/>
      <w:i/>
      <w:color w:val="0000FF"/>
      <w:sz w:val="20"/>
      <w:szCs w:val="20"/>
      <w:lang w:eastAsia="en-US"/>
    </w:rPr>
  </w:style>
  <w:style w:type="character" w:styleId="UnresolvedMention">
    <w:name w:val="Unresolved Mention"/>
    <w:basedOn w:val="DefaultParagraphFont"/>
    <w:uiPriority w:val="99"/>
    <w:semiHidden/>
    <w:unhideWhenUsed/>
    <w:rsid w:val="00A47469"/>
    <w:rPr>
      <w:color w:val="808080"/>
      <w:shd w:val="clear" w:color="auto" w:fill="E6E6E6"/>
    </w:rPr>
  </w:style>
  <w:style w:type="paragraph" w:styleId="Bibliography">
    <w:name w:val="Bibliography"/>
    <w:basedOn w:val="Normal"/>
    <w:next w:val="Normal"/>
    <w:uiPriority w:val="37"/>
    <w:unhideWhenUsed/>
    <w:rsid w:val="00691740"/>
  </w:style>
  <w:style w:type="paragraph" w:customStyle="1" w:styleId="Style1">
    <w:name w:val="Style1"/>
    <w:basedOn w:val="Normal"/>
    <w:link w:val="Style1Char"/>
    <w:qFormat/>
    <w:rsid w:val="003074B8"/>
    <w:rPr>
      <w:b/>
    </w:rPr>
  </w:style>
  <w:style w:type="paragraph" w:customStyle="1" w:styleId="tinyondertekst">
    <w:name w:val="tiny_ondertekst"/>
    <w:basedOn w:val="Normal"/>
    <w:link w:val="tinyondertekstChar"/>
    <w:qFormat/>
    <w:rsid w:val="003074B8"/>
    <w:rPr>
      <w:sz w:val="18"/>
    </w:rPr>
  </w:style>
  <w:style w:type="character" w:customStyle="1" w:styleId="Style1Char">
    <w:name w:val="Style1 Char"/>
    <w:basedOn w:val="DefaultParagraphFont"/>
    <w:link w:val="Style1"/>
    <w:rsid w:val="003074B8"/>
    <w:rPr>
      <w:rFonts w:asciiTheme="minorHAnsi" w:hAnsiTheme="minorHAnsi"/>
      <w:b/>
    </w:rPr>
  </w:style>
  <w:style w:type="character" w:customStyle="1" w:styleId="tinyondertekstChar">
    <w:name w:val="tiny_ondertekst Char"/>
    <w:basedOn w:val="DefaultParagraphFont"/>
    <w:link w:val="tinyondertekst"/>
    <w:rsid w:val="003074B8"/>
    <w:rPr>
      <w:rFonts w:asciiTheme="minorHAnsi" w:hAnsiTheme="minorHAns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50809">
      <w:bodyDiv w:val="1"/>
      <w:marLeft w:val="0"/>
      <w:marRight w:val="0"/>
      <w:marTop w:val="0"/>
      <w:marBottom w:val="0"/>
      <w:divBdr>
        <w:top w:val="none" w:sz="0" w:space="0" w:color="auto"/>
        <w:left w:val="none" w:sz="0" w:space="0" w:color="auto"/>
        <w:bottom w:val="none" w:sz="0" w:space="0" w:color="auto"/>
        <w:right w:val="none" w:sz="0" w:space="0" w:color="auto"/>
      </w:divBdr>
    </w:div>
    <w:div w:id="245460405">
      <w:bodyDiv w:val="1"/>
      <w:marLeft w:val="0"/>
      <w:marRight w:val="0"/>
      <w:marTop w:val="0"/>
      <w:marBottom w:val="0"/>
      <w:divBdr>
        <w:top w:val="none" w:sz="0" w:space="0" w:color="auto"/>
        <w:left w:val="none" w:sz="0" w:space="0" w:color="auto"/>
        <w:bottom w:val="none" w:sz="0" w:space="0" w:color="auto"/>
        <w:right w:val="none" w:sz="0" w:space="0" w:color="auto"/>
      </w:divBdr>
    </w:div>
    <w:div w:id="1272592335">
      <w:bodyDiv w:val="1"/>
      <w:marLeft w:val="0"/>
      <w:marRight w:val="0"/>
      <w:marTop w:val="0"/>
      <w:marBottom w:val="0"/>
      <w:divBdr>
        <w:top w:val="none" w:sz="0" w:space="0" w:color="auto"/>
        <w:left w:val="none" w:sz="0" w:space="0" w:color="auto"/>
        <w:bottom w:val="none" w:sz="0" w:space="0" w:color="auto"/>
        <w:right w:val="none" w:sz="0" w:space="0" w:color="auto"/>
      </w:divBdr>
    </w:div>
    <w:div w:id="1536503113">
      <w:bodyDiv w:val="1"/>
      <w:marLeft w:val="0"/>
      <w:marRight w:val="0"/>
      <w:marTop w:val="0"/>
      <w:marBottom w:val="0"/>
      <w:divBdr>
        <w:top w:val="none" w:sz="0" w:space="0" w:color="auto"/>
        <w:left w:val="none" w:sz="0" w:space="0" w:color="auto"/>
        <w:bottom w:val="none" w:sz="0" w:space="0" w:color="auto"/>
        <w:right w:val="none" w:sz="0" w:space="0" w:color="auto"/>
      </w:divBdr>
    </w:div>
    <w:div w:id="198392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footer" Target="footer1.xm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2.xm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webSettings" Target="webSettings.xml"/><Relationship Id="rId19"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styles" Target="styles.xml"/><Relationship Id="rId51"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eg"/><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genesis.ksegroup.com\stylen\Office\Algemeen\TP%20Basis%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2010-12-21T00:00:00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6EE3B6398361F498AD2CCEC0D477590" ma:contentTypeVersion="0" ma:contentTypeDescription="Create a new document." ma:contentTypeScope="" ma:versionID="a682ec066126352b5bac15195562814b">
  <xsd:schema xmlns:xsd="http://www.w3.org/2001/XMLSchema" xmlns:xs="http://www.w3.org/2001/XMLSchema" xmlns:p="http://schemas.microsoft.com/office/2006/metadata/properties" xmlns:ns2="7a4d95f4-7f15-415b-840a-e24ffd53e98e" targetNamespace="http://schemas.microsoft.com/office/2006/metadata/properties" ma:root="true" ma:fieldsID="9ecdf1677543ca562dfffe233817c4af" ns2:_="">
    <xsd:import namespace="7a4d95f4-7f15-415b-840a-e24ffd53e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4d95f4-7f15-415b-840a-e24ffd53e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7a4d95f4-7f15-415b-840a-e24ffd53e98e">WORKGROUPS-134-3122</_dlc_DocId>
    <_dlc_DocIdUrl xmlns="7a4d95f4-7f15-415b-840a-e24ffd53e98e">
      <Url>http://workgroups.kse.nl/students/_layouts/15/DocIdRedir.aspx?ID=WORKGROUPS-134-3122</Url>
      <Description>WORKGROUPS-134-3122</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XSL" StyleName="APA">
  <b:Source>
    <b:Tag>Cwa08</b:Tag>
    <b:SourceType>InternetSite</b:SourceType>
    <b:Guid>{B63BCE48-57CC-4755-93C2-CEAB8D3D10A9}</b:Guid>
    <b:Author>
      <b:Author>
        <b:NameList>
          <b:Person>
            <b:Last>Cwalina</b:Last>
            <b:First>Krzysztof</b:First>
          </b:Person>
        </b:NameList>
      </b:Author>
    </b:Author>
    <b:Title>general-naming-conventions</b:Title>
    <b:InternetSiteTitle>docs.microsoft.com</b:InternetSiteTitle>
    <b:Year>2008</b:Year>
    <b:Month>oktober</b:Month>
    <b:Day>22</b:Day>
    <b:URL>https://docs.microsoft.com/en-us/dotnet/standard/design-guidelines/general-naming-conventions</b:URL>
    <b:LCID>nl-NL</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20550-B8BA-49B8-BF85-0C4F83B9A5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4d95f4-7f15-415b-840a-e24ffd53e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4FFF7E-4F4F-459D-AE67-CB469F296C5B}">
  <ds:schemaRefs>
    <ds:schemaRef ds:uri="http://schemas.microsoft.com/office/infopath/2007/PartnerControls"/>
    <ds:schemaRef ds:uri="7a4d95f4-7f15-415b-840a-e24ffd53e98e"/>
    <ds:schemaRef ds:uri="http://www.w3.org/XML/1998/namespace"/>
    <ds:schemaRef ds:uri="http://purl.org/dc/elements/1.1/"/>
    <ds:schemaRef ds:uri="http://schemas.microsoft.com/office/2006/documentManagement/types"/>
    <ds:schemaRef ds:uri="http://schemas.microsoft.com/office/2006/metadata/properties"/>
    <ds:schemaRef ds:uri="http://purl.org/dc/terms/"/>
    <ds:schemaRef ds:uri="http://purl.org/dc/dcmitype/"/>
    <ds:schemaRef ds:uri="http://schemas.openxmlformats.org/package/2006/metadata/core-properties"/>
  </ds:schemaRefs>
</ds:datastoreItem>
</file>

<file path=customXml/itemProps4.xml><?xml version="1.0" encoding="utf-8"?>
<ds:datastoreItem xmlns:ds="http://schemas.openxmlformats.org/officeDocument/2006/customXml" ds:itemID="{D97997DC-3078-44D8-8206-8EBE2BF4E543}">
  <ds:schemaRefs>
    <ds:schemaRef ds:uri="http://schemas.microsoft.com/sharepoint/v3/contenttype/forms"/>
  </ds:schemaRefs>
</ds:datastoreItem>
</file>

<file path=customXml/itemProps5.xml><?xml version="1.0" encoding="utf-8"?>
<ds:datastoreItem xmlns:ds="http://schemas.openxmlformats.org/officeDocument/2006/customXml" ds:itemID="{7C1DAEB8-F831-4B39-A854-B94A49E6E5DD}">
  <ds:schemaRefs>
    <ds:schemaRef ds:uri="http://schemas.microsoft.com/sharepoint/events"/>
  </ds:schemaRefs>
</ds:datastoreItem>
</file>

<file path=customXml/itemProps6.xml><?xml version="1.0" encoding="utf-8"?>
<ds:datastoreItem xmlns:ds="http://schemas.openxmlformats.org/officeDocument/2006/customXml" ds:itemID="{9448FCCD-FED9-412E-9F25-425F118A8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 Basis document.dotx</Template>
  <TotalTime>0</TotalTime>
  <Pages>35</Pages>
  <Words>4029</Words>
  <Characters>22161</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Document</vt:lpstr>
    </vt:vector>
  </TitlesOfParts>
  <Company>KSE</Company>
  <LinksUpToDate>false</LinksUpToDate>
  <CharactersWithSpaces>26138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Koen Wartenberg</dc:creator>
  <cp:keywords/>
  <dc:description/>
  <cp:lastModifiedBy>Koen Wartenberg</cp:lastModifiedBy>
  <cp:revision>2</cp:revision>
  <cp:lastPrinted>2011-07-05T10:09:00Z</cp:lastPrinted>
  <dcterms:created xsi:type="dcterms:W3CDTF">2018-06-14T08:03:00Z</dcterms:created>
  <dcterms:modified xsi:type="dcterms:W3CDTF">2018-06-14T08:03:00Z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0x010100E6EE3B6398361F498AD2CCEC0D477590</vt:lpwstr>
  </property>
  <property fmtid="{D5CDD505-2E9C-101B-9397-08002B2CF9AE}" pid="3" name="_dlc_DocIdItemGuid">
    <vt:lpwstr>9311b50e-00da-4e53-9e61-73fa0f2dace7</vt:lpwstr>
  </property>
</Properties>
</file>